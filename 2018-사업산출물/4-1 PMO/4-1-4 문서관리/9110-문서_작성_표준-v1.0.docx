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9F11A2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 w:rsidRPr="009F11A2">
        <w:rPr>
          <w:rFonts w:ascii="굴림" w:hAnsi="굴림"/>
        </w:rPr>
        <w:br w:type="page"/>
      </w:r>
    </w:p>
    <w:p w:rsidR="0052281F" w:rsidRPr="009F11A2" w:rsidRDefault="0052281F" w:rsidP="0052281F">
      <w:pPr>
        <w:jc w:val="center"/>
        <w:rPr>
          <w:rFonts w:ascii="굴림" w:hAnsi="굴림"/>
          <w:b/>
          <w:sz w:val="32"/>
          <w:szCs w:val="32"/>
        </w:rPr>
      </w:pPr>
      <w:r w:rsidRPr="009F11A2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9F11A2">
        <w:rPr>
          <w:rFonts w:ascii="굴림" w:hAnsi="굴림"/>
          <w:b/>
          <w:kern w:val="0"/>
          <w:sz w:val="24"/>
          <w:szCs w:val="20"/>
        </w:rPr>
        <w:t>Client Approv</w:t>
      </w:r>
      <w:r w:rsidRPr="009F11A2">
        <w:rPr>
          <w:rFonts w:ascii="굴림" w:hAnsi="굴림" w:hint="eastAsia"/>
          <w:b/>
          <w:kern w:val="0"/>
          <w:sz w:val="24"/>
          <w:szCs w:val="20"/>
        </w:rPr>
        <w:t>al</w:t>
      </w:r>
      <w:r w:rsidRPr="009F11A2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9F11A2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승인자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8B4834">
              <w:rPr>
                <w:rFonts w:ascii="굴림" w:hAnsi="굴림" w:hint="eastAsia"/>
                <w:kern w:val="0"/>
                <w:szCs w:val="20"/>
              </w:rPr>
              <w:t>차태원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343AFF">
              <w:rPr>
                <w:rFonts w:ascii="굴림" w:hAnsi="굴림" w:hint="eastAsia"/>
                <w:kern w:val="0"/>
                <w:szCs w:val="20"/>
              </w:rPr>
              <w:t>팀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910CFE">
              <w:rPr>
                <w:rFonts w:ascii="굴림" w:hAnsi="굴림" w:hint="eastAsia"/>
                <w:kern w:val="0"/>
                <w:szCs w:val="20"/>
              </w:rPr>
              <w:t>문경도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9F11A2" w:rsidRDefault="003150B0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9F11A2">
        <w:rPr>
          <w:rFonts w:ascii="굴림" w:hAnsi="굴림" w:hint="eastAsia"/>
          <w:b/>
          <w:kern w:val="0"/>
          <w:sz w:val="24"/>
          <w:szCs w:val="20"/>
        </w:rPr>
        <w:t xml:space="preserve">엘에스웨어 </w:t>
      </w:r>
      <w:r w:rsidRPr="009F11A2">
        <w:rPr>
          <w:rFonts w:ascii="굴림" w:hAnsi="굴림"/>
          <w:b/>
          <w:sz w:val="24"/>
        </w:rPr>
        <w:t>Approval:</w:t>
      </w:r>
    </w:p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9F11A2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9F11A2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7539D6" w:rsidP="0093287B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0210AA" w:rsidRPr="009F11A2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93287B">
              <w:rPr>
                <w:rFonts w:ascii="굴림" w:hAnsi="굴림"/>
                <w:kern w:val="0"/>
                <w:szCs w:val="20"/>
              </w:rPr>
              <w:t>곽</w:t>
            </w:r>
            <w:r w:rsidR="0093287B">
              <w:rPr>
                <w:rFonts w:ascii="굴림" w:hAnsi="굴림" w:hint="eastAsia"/>
                <w:kern w:val="0"/>
                <w:szCs w:val="20"/>
              </w:rPr>
              <w:t>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0210AA" w:rsidP="00667F22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엘에스웨어 </w:t>
            </w:r>
            <w:r w:rsidR="00361573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 xml:space="preserve">엘에스웨어 </w:t>
            </w:r>
            <w:r w:rsidR="0093287B">
              <w:rPr>
                <w:rFonts w:ascii="굴림" w:hAnsi="굴림" w:hint="eastAsia"/>
                <w:kern w:val="0"/>
                <w:szCs w:val="20"/>
              </w:rPr>
              <w:t>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/>
                <w:kern w:val="0"/>
                <w:szCs w:val="20"/>
              </w:rPr>
              <w:t>(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인</w:t>
            </w:r>
            <w:r w:rsidRPr="009F11A2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9F11A2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895AAE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9F11A2">
              <w:rPr>
                <w:rFonts w:ascii="굴림" w:hAnsi="굴림" w:hint="eastAsia"/>
                <w:kern w:val="0"/>
                <w:szCs w:val="20"/>
              </w:rPr>
              <w:t>20</w:t>
            </w:r>
            <w:r w:rsidR="00924643">
              <w:rPr>
                <w:rFonts w:ascii="굴림" w:hAnsi="굴림" w:hint="eastAsia"/>
                <w:kern w:val="0"/>
                <w:szCs w:val="20"/>
              </w:rPr>
              <w:t>1</w:t>
            </w:r>
            <w:r w:rsidR="00895AAE">
              <w:rPr>
                <w:rFonts w:ascii="굴림" w:hAnsi="굴림"/>
                <w:kern w:val="0"/>
                <w:szCs w:val="20"/>
              </w:rPr>
              <w:t>8</w:t>
            </w:r>
            <w:bookmarkStart w:id="4" w:name="_GoBack"/>
            <w:bookmarkEnd w:id="4"/>
            <w:r w:rsidRPr="009F11A2">
              <w:rPr>
                <w:rFonts w:ascii="굴림" w:hAnsi="굴림" w:hint="eastAsia"/>
                <w:kern w:val="0"/>
                <w:szCs w:val="20"/>
              </w:rPr>
              <w:t>/</w:t>
            </w:r>
            <w:r w:rsidR="00080DCE">
              <w:rPr>
                <w:rFonts w:ascii="굴림" w:hAnsi="굴림" w:hint="eastAsia"/>
                <w:kern w:val="0"/>
                <w:szCs w:val="20"/>
              </w:rPr>
              <w:t>0</w:t>
            </w:r>
            <w:r w:rsidR="0093287B">
              <w:rPr>
                <w:rFonts w:ascii="굴림" w:hAnsi="굴림"/>
                <w:kern w:val="0"/>
                <w:szCs w:val="20"/>
              </w:rPr>
              <w:t>6</w:t>
            </w:r>
            <w:r w:rsidRPr="009F11A2">
              <w:rPr>
                <w:rFonts w:ascii="굴림" w:hAnsi="굴림" w:hint="eastAsia"/>
                <w:kern w:val="0"/>
                <w:szCs w:val="20"/>
              </w:rPr>
              <w:t>/</w:t>
            </w:r>
            <w:r w:rsidR="0093287B">
              <w:rPr>
                <w:rFonts w:ascii="굴림" w:hAnsi="굴림"/>
                <w:kern w:val="0"/>
                <w:szCs w:val="20"/>
              </w:rPr>
              <w:t>20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" w:hAnsi="굴림"/>
          <w:b/>
          <w:kern w:val="0"/>
          <w:sz w:val="28"/>
          <w:szCs w:val="20"/>
        </w:rPr>
      </w:pPr>
      <w:r w:rsidRPr="009F11A2">
        <w:rPr>
          <w:rFonts w:ascii="굴림" w:hAnsi="굴림" w:hint="eastAsia"/>
          <w:b/>
          <w:kern w:val="0"/>
          <w:sz w:val="28"/>
          <w:szCs w:val="20"/>
        </w:rPr>
        <w:t>제.개정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  <w:vAlign w:val="center"/>
          </w:tcPr>
          <w:p w:rsidR="00D42FF0" w:rsidRPr="009F11A2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9F11A2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1C3488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2442D8" w:rsidRPr="009F11A2" w:rsidTr="00D42FF0">
        <w:trPr>
          <w:trHeight w:val="216"/>
        </w:trPr>
        <w:tc>
          <w:tcPr>
            <w:tcW w:w="1464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2442D8" w:rsidRPr="00411621" w:rsidRDefault="002442D8" w:rsidP="00D63505">
            <w:pPr>
              <w:jc w:val="center"/>
              <w:rPr>
                <w:rFonts w:ascii="굴림" w:hAnsi="굴림"/>
              </w:rPr>
            </w:pP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</w:tcPr>
          <w:p w:rsidR="002442D8" w:rsidRPr="009F11A2" w:rsidRDefault="002442D8" w:rsidP="00F533DB">
            <w:pPr>
              <w:jc w:val="center"/>
              <w:rPr>
                <w:rFonts w:ascii="굴림" w:hAnsi="굴림"/>
                <w:szCs w:val="20"/>
              </w:rPr>
            </w:pPr>
            <w:r w:rsidRPr="009F11A2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2442D8" w:rsidRPr="009F11A2" w:rsidRDefault="002442D8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2442D8" w:rsidRPr="009F11A2" w:rsidRDefault="002442D8" w:rsidP="0093287B">
            <w:pPr>
              <w:jc w:val="center"/>
              <w:rPr>
                <w:rFonts w:ascii="굴림" w:hAnsi="굴림"/>
                <w:szCs w:val="20"/>
              </w:rPr>
            </w:pPr>
            <w:r w:rsidRPr="009F11A2">
              <w:rPr>
                <w:rFonts w:ascii="굴림" w:hAnsi="굴림" w:hint="eastAsia"/>
                <w:szCs w:val="20"/>
              </w:rPr>
              <w:t>201</w:t>
            </w:r>
            <w:r w:rsidR="0093287B">
              <w:rPr>
                <w:rFonts w:ascii="굴림" w:hAnsi="굴림"/>
                <w:szCs w:val="20"/>
              </w:rPr>
              <w:t>8</w:t>
            </w:r>
            <w:r w:rsidRPr="009F11A2">
              <w:rPr>
                <w:rFonts w:ascii="굴림" w:hAnsi="굴림" w:hint="eastAsia"/>
                <w:szCs w:val="20"/>
              </w:rPr>
              <w:t>/0</w:t>
            </w:r>
            <w:r w:rsidR="0093287B">
              <w:rPr>
                <w:rFonts w:ascii="굴림" w:hAnsi="굴림"/>
                <w:szCs w:val="20"/>
              </w:rPr>
              <w:t>6</w:t>
            </w:r>
            <w:r w:rsidRPr="009F11A2">
              <w:rPr>
                <w:rFonts w:ascii="굴림" w:hAnsi="굴림" w:hint="eastAsia"/>
                <w:szCs w:val="20"/>
              </w:rPr>
              <w:t>/</w:t>
            </w:r>
            <w:r w:rsidR="0093287B">
              <w:rPr>
                <w:rFonts w:ascii="굴림" w:hAnsi="굴림" w:hint="eastAsia"/>
                <w:szCs w:val="20"/>
              </w:rPr>
              <w:t>20</w:t>
            </w: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9F11A2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9F11A2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9F11A2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Pr="009F11A2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  <w:sectPr w:rsidR="003368B4" w:rsidRPr="009F11A2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Pr="009F11A2" w:rsidRDefault="003368B4">
      <w:pPr>
        <w:jc w:val="center"/>
        <w:rPr>
          <w:rFonts w:ascii="굴림" w:hAnsi="굴림"/>
          <w:b/>
          <w:bCs/>
          <w:sz w:val="28"/>
          <w:u w:val="single"/>
        </w:rPr>
      </w:pPr>
      <w:r w:rsidRPr="009F11A2">
        <w:rPr>
          <w:rFonts w:ascii="굴림" w:hAnsi="굴림" w:hint="eastAsia"/>
          <w:b/>
          <w:bCs/>
          <w:sz w:val="28"/>
          <w:u w:val="single"/>
        </w:rPr>
        <w:lastRenderedPageBreak/>
        <w:t xml:space="preserve">  목  차</w:t>
      </w:r>
      <w:bookmarkEnd w:id="0"/>
      <w:bookmarkEnd w:id="1"/>
      <w:bookmarkEnd w:id="2"/>
      <w:bookmarkEnd w:id="3"/>
      <w:r w:rsidRPr="009F11A2">
        <w:rPr>
          <w:rFonts w:ascii="굴림" w:hAnsi="굴림" w:hint="eastAsia"/>
          <w:b/>
          <w:bCs/>
          <w:sz w:val="28"/>
          <w:u w:val="single"/>
        </w:rPr>
        <w:t xml:space="preserve">  </w:t>
      </w:r>
    </w:p>
    <w:bookmarkStart w:id="5" w:name="_Toc93747958"/>
    <w:bookmarkStart w:id="6" w:name="_Toc93748210"/>
    <w:p w:rsidR="00E70A60" w:rsidRDefault="003368B4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9F11A2">
        <w:rPr>
          <w:rFonts w:ascii="굴림" w:hAnsi="굴림"/>
          <w:b w:val="0"/>
        </w:rPr>
        <w:fldChar w:fldCharType="begin"/>
      </w:r>
      <w:r w:rsidRPr="009F11A2">
        <w:rPr>
          <w:rFonts w:ascii="굴림" w:hAnsi="굴림"/>
          <w:b w:val="0"/>
        </w:rPr>
        <w:instrText xml:space="preserve"> TOC \o \h \z </w:instrText>
      </w:r>
      <w:r w:rsidRPr="009F11A2">
        <w:rPr>
          <w:rFonts w:ascii="굴림" w:hAnsi="굴림"/>
          <w:b w:val="0"/>
        </w:rPr>
        <w:fldChar w:fldCharType="separate"/>
      </w:r>
      <w:hyperlink w:anchor="_Toc482284449" w:history="1">
        <w:r w:rsidR="00E70A60" w:rsidRPr="00515457">
          <w:rPr>
            <w:rStyle w:val="a8"/>
            <w:rFonts w:hAnsi="굴림"/>
            <w:noProof/>
          </w:rPr>
          <w:t>1</w:t>
        </w:r>
        <w:r w:rsidR="00E70A60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개요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_Toc482284449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0" w:history="1">
        <w:r w:rsidR="00E70A60" w:rsidRPr="00515457">
          <w:rPr>
            <w:rStyle w:val="a8"/>
            <w:rFonts w:hAnsi="굴림"/>
            <w:noProof/>
          </w:rPr>
          <w:t>1.1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표준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대상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_Toc482284450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1" w:history="1">
        <w:r w:rsidR="00E70A60" w:rsidRPr="00515457">
          <w:rPr>
            <w:rStyle w:val="a8"/>
            <w:rFonts w:hAnsi="굴림"/>
            <w:noProof/>
          </w:rPr>
          <w:t>1.2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제정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목적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_Toc482284451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2" w:history="1">
        <w:r w:rsidR="00E70A60" w:rsidRPr="00515457">
          <w:rPr>
            <w:rStyle w:val="a8"/>
            <w:rFonts w:hAnsi="굴림"/>
            <w:noProof/>
          </w:rPr>
          <w:t>1.3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적용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범위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_Toc482284452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3" w:history="1">
        <w:r w:rsidR="00E70A60" w:rsidRPr="00515457">
          <w:rPr>
            <w:rStyle w:val="a8"/>
            <w:rFonts w:hAnsi="굴림"/>
            <w:noProof/>
          </w:rPr>
          <w:t>1.4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표준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변경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_Toc482284453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4" w:history="1">
        <w:r w:rsidR="00E70A60" w:rsidRPr="00515457">
          <w:rPr>
            <w:rStyle w:val="a8"/>
            <w:rFonts w:hAnsi="굴림"/>
            <w:noProof/>
          </w:rPr>
          <w:t>1.5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관련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표준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_Toc482284454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82284455" w:history="1">
        <w:r w:rsidR="00E70A60" w:rsidRPr="00515457">
          <w:rPr>
            <w:rStyle w:val="a8"/>
            <w:rFonts w:hAnsi="굴림"/>
            <w:noProof/>
          </w:rPr>
          <w:t>2</w:t>
        </w:r>
        <w:r w:rsidR="00E70A60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작명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방법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_Toc482284455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5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6" w:history="1">
        <w:r w:rsidR="00E70A60" w:rsidRPr="00515457">
          <w:rPr>
            <w:rStyle w:val="a8"/>
            <w:rFonts w:hAnsi="굴림"/>
            <w:noProof/>
          </w:rPr>
          <w:t>2.1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산출물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코드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_Toc482284456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6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7" w:history="1">
        <w:r w:rsidR="00E70A60" w:rsidRPr="00515457">
          <w:rPr>
            <w:rStyle w:val="a8"/>
            <w:rFonts w:hAnsi="굴림"/>
            <w:noProof/>
          </w:rPr>
          <w:t>2.2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업무그룹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코드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_Toc482284457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9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58" w:history="1">
        <w:r w:rsidR="00E70A60" w:rsidRPr="00515457">
          <w:rPr>
            <w:rStyle w:val="a8"/>
            <w:rFonts w:hAnsi="굴림"/>
            <w:noProof/>
          </w:rPr>
          <w:t>2.3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산출물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식별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번호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부여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체계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_Toc482284458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10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482284459" w:history="1">
        <w:r w:rsidR="00E70A60" w:rsidRPr="00515457">
          <w:rPr>
            <w:rStyle w:val="a8"/>
            <w:rFonts w:hAnsi="굴림"/>
            <w:noProof/>
          </w:rPr>
          <w:t>3</w:t>
        </w:r>
        <w:r w:rsidR="00E70A60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작성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도구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_Toc482284459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11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0" w:history="1">
        <w:r w:rsidR="00E70A60" w:rsidRPr="00515457">
          <w:rPr>
            <w:rStyle w:val="a8"/>
            <w:rFonts w:hAnsi="굴림"/>
            <w:noProof/>
          </w:rPr>
          <w:t>3.1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작성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도구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환경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설정</w:t>
        </w:r>
        <w:r w:rsidR="00E70A60" w:rsidRPr="00515457">
          <w:rPr>
            <w:rStyle w:val="a8"/>
            <w:rFonts w:hAnsi="굴림"/>
            <w:noProof/>
          </w:rPr>
          <w:t xml:space="preserve"> (MS Word </w:t>
        </w:r>
        <w:r w:rsidR="00E70A60" w:rsidRPr="00515457">
          <w:rPr>
            <w:rStyle w:val="a8"/>
            <w:rFonts w:hAnsi="굴림"/>
            <w:noProof/>
          </w:rPr>
          <w:t>기준</w:t>
        </w:r>
        <w:r w:rsidR="00E70A60" w:rsidRPr="00515457">
          <w:rPr>
            <w:rStyle w:val="a8"/>
            <w:rFonts w:hAnsi="굴림"/>
            <w:noProof/>
          </w:rPr>
          <w:t>)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_Toc482284460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11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82284461" w:history="1">
        <w:r w:rsidR="00E70A60" w:rsidRPr="00515457">
          <w:rPr>
            <w:rStyle w:val="a8"/>
            <w:rFonts w:hAnsi="굴림"/>
          </w:rPr>
          <w:t>3.1.1</w:t>
        </w:r>
        <w:r w:rsidR="00E70A60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E70A60" w:rsidRPr="00515457">
          <w:rPr>
            <w:rStyle w:val="a8"/>
            <w:rFonts w:hAnsi="굴림"/>
          </w:rPr>
          <w:t>문서</w:t>
        </w:r>
        <w:r w:rsidR="00E70A60" w:rsidRPr="00515457">
          <w:rPr>
            <w:rStyle w:val="a8"/>
            <w:rFonts w:hAnsi="굴림"/>
          </w:rPr>
          <w:t xml:space="preserve"> </w:t>
        </w:r>
        <w:r w:rsidR="00E70A60" w:rsidRPr="00515457">
          <w:rPr>
            <w:rStyle w:val="a8"/>
            <w:rFonts w:hAnsi="굴림"/>
          </w:rPr>
          <w:t>여백</w:t>
        </w:r>
        <w:r w:rsidR="00E70A60">
          <w:rPr>
            <w:webHidden/>
          </w:rPr>
          <w:tab/>
        </w:r>
        <w:r w:rsidR="00E70A60">
          <w:rPr>
            <w:webHidden/>
          </w:rPr>
          <w:fldChar w:fldCharType="begin"/>
        </w:r>
        <w:r w:rsidR="00E70A60">
          <w:rPr>
            <w:webHidden/>
          </w:rPr>
          <w:instrText xml:space="preserve"> PAGEREF _Toc482284461 \h </w:instrText>
        </w:r>
        <w:r w:rsidR="00E70A60">
          <w:rPr>
            <w:webHidden/>
          </w:rPr>
        </w:r>
        <w:r w:rsidR="00E70A60">
          <w:rPr>
            <w:webHidden/>
          </w:rPr>
          <w:fldChar w:fldCharType="separate"/>
        </w:r>
        <w:r w:rsidR="00E70A60">
          <w:rPr>
            <w:webHidden/>
          </w:rPr>
          <w:t>11</w:t>
        </w:r>
        <w:r w:rsidR="00E70A60">
          <w:rPr>
            <w:webHidden/>
          </w:rPr>
          <w:fldChar w:fldCharType="end"/>
        </w:r>
      </w:hyperlink>
    </w:p>
    <w:p w:rsidR="00E70A60" w:rsidRDefault="0051405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482284462" w:history="1">
        <w:r w:rsidR="00E70A60" w:rsidRPr="00515457">
          <w:rPr>
            <w:rStyle w:val="a8"/>
            <w:rFonts w:hAnsi="굴림"/>
          </w:rPr>
          <w:t>3.1.2</w:t>
        </w:r>
        <w:r w:rsidR="00E70A60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E70A60" w:rsidRPr="00515457">
          <w:rPr>
            <w:rStyle w:val="a8"/>
            <w:rFonts w:hAnsi="굴림"/>
          </w:rPr>
          <w:t>문자</w:t>
        </w:r>
        <w:r w:rsidR="00E70A60" w:rsidRPr="00515457">
          <w:rPr>
            <w:rStyle w:val="a8"/>
            <w:rFonts w:hAnsi="굴림"/>
          </w:rPr>
          <w:t xml:space="preserve"> </w:t>
        </w:r>
        <w:r w:rsidR="00E70A60" w:rsidRPr="00515457">
          <w:rPr>
            <w:rStyle w:val="a8"/>
            <w:rFonts w:hAnsi="굴림"/>
          </w:rPr>
          <w:t>수</w:t>
        </w:r>
        <w:r w:rsidR="00E70A60" w:rsidRPr="00515457">
          <w:rPr>
            <w:rStyle w:val="a8"/>
            <w:rFonts w:hAnsi="굴림"/>
          </w:rPr>
          <w:t>/</w:t>
        </w:r>
        <w:r w:rsidR="00E70A60" w:rsidRPr="00515457">
          <w:rPr>
            <w:rStyle w:val="a8"/>
            <w:rFonts w:hAnsi="굴림"/>
          </w:rPr>
          <w:t>줄</w:t>
        </w:r>
        <w:r w:rsidR="00E70A60" w:rsidRPr="00515457">
          <w:rPr>
            <w:rStyle w:val="a8"/>
            <w:rFonts w:hAnsi="굴림"/>
          </w:rPr>
          <w:t xml:space="preserve"> </w:t>
        </w:r>
        <w:r w:rsidR="00E70A60" w:rsidRPr="00515457">
          <w:rPr>
            <w:rStyle w:val="a8"/>
            <w:rFonts w:hAnsi="굴림"/>
          </w:rPr>
          <w:t>수</w:t>
        </w:r>
        <w:r w:rsidR="00E70A60" w:rsidRPr="00515457">
          <w:rPr>
            <w:rStyle w:val="a8"/>
            <w:rFonts w:hAnsi="굴림"/>
          </w:rPr>
          <w:t xml:space="preserve"> </w:t>
        </w:r>
        <w:r w:rsidR="00E70A60" w:rsidRPr="00515457">
          <w:rPr>
            <w:rStyle w:val="a8"/>
            <w:rFonts w:hAnsi="굴림"/>
          </w:rPr>
          <w:t>설정</w:t>
        </w:r>
        <w:r w:rsidR="00E70A60">
          <w:rPr>
            <w:webHidden/>
          </w:rPr>
          <w:tab/>
        </w:r>
        <w:r w:rsidR="00E70A60">
          <w:rPr>
            <w:webHidden/>
          </w:rPr>
          <w:fldChar w:fldCharType="begin"/>
        </w:r>
        <w:r w:rsidR="00E70A60">
          <w:rPr>
            <w:webHidden/>
          </w:rPr>
          <w:instrText xml:space="preserve"> PAGEREF _Toc482284462 \h </w:instrText>
        </w:r>
        <w:r w:rsidR="00E70A60">
          <w:rPr>
            <w:webHidden/>
          </w:rPr>
        </w:r>
        <w:r w:rsidR="00E70A60">
          <w:rPr>
            <w:webHidden/>
          </w:rPr>
          <w:fldChar w:fldCharType="separate"/>
        </w:r>
        <w:r w:rsidR="00E70A60">
          <w:rPr>
            <w:webHidden/>
          </w:rPr>
          <w:t>12</w:t>
        </w:r>
        <w:r w:rsidR="00E70A60">
          <w:rPr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3" w:history="1">
        <w:r w:rsidR="00E70A60" w:rsidRPr="00515457">
          <w:rPr>
            <w:rStyle w:val="a8"/>
            <w:rFonts w:hAnsi="굴림"/>
            <w:noProof/>
          </w:rPr>
          <w:t>3.2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승인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및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재</w:t>
        </w:r>
        <w:r w:rsidR="00E70A60" w:rsidRPr="00515457">
          <w:rPr>
            <w:rStyle w:val="a8"/>
            <w:rFonts w:hAnsi="굴림"/>
            <w:noProof/>
          </w:rPr>
          <w:t>.</w:t>
        </w:r>
        <w:r w:rsidR="00E70A60" w:rsidRPr="00515457">
          <w:rPr>
            <w:rStyle w:val="a8"/>
            <w:rFonts w:hAnsi="굴림"/>
            <w:noProof/>
          </w:rPr>
          <w:t>개정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이력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_Toc482284463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13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4" w:history="1">
        <w:r w:rsidR="00E70A60" w:rsidRPr="00515457">
          <w:rPr>
            <w:rStyle w:val="a8"/>
            <w:rFonts w:hAnsi="굴림"/>
            <w:noProof/>
          </w:rPr>
          <w:t>3.3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목록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_Toc482284464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5" w:history="1">
        <w:r w:rsidR="00E70A60" w:rsidRPr="00515457">
          <w:rPr>
            <w:rStyle w:val="a8"/>
            <w:rFonts w:hAnsi="굴림"/>
            <w:noProof/>
          </w:rPr>
          <w:t>3.4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표지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_Toc482284465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14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6" w:history="1">
        <w:r w:rsidR="00E70A60" w:rsidRPr="00515457">
          <w:rPr>
            <w:rStyle w:val="a8"/>
            <w:rFonts w:hAnsi="굴림"/>
            <w:noProof/>
          </w:rPr>
          <w:t>3.5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문서</w:t>
        </w:r>
        <w:r w:rsidR="00E70A60" w:rsidRPr="00515457">
          <w:rPr>
            <w:rStyle w:val="a8"/>
            <w:rFonts w:hAnsi="굴림"/>
            <w:noProof/>
          </w:rPr>
          <w:t xml:space="preserve"> </w:t>
        </w:r>
        <w:r w:rsidR="00E70A60" w:rsidRPr="00515457">
          <w:rPr>
            <w:rStyle w:val="a8"/>
            <w:rFonts w:hAnsi="굴림"/>
            <w:noProof/>
          </w:rPr>
          <w:t>구조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_Toc482284466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15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7" w:history="1">
        <w:r w:rsidR="00E70A60" w:rsidRPr="00515457">
          <w:rPr>
            <w:rStyle w:val="a8"/>
            <w:rFonts w:hAnsi="굴림"/>
            <w:noProof/>
          </w:rPr>
          <w:t>3.6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머리글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_Toc482284467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15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8" w:history="1">
        <w:r w:rsidR="00E70A60" w:rsidRPr="00515457">
          <w:rPr>
            <w:rStyle w:val="a8"/>
            <w:rFonts w:hAnsi="굴림"/>
            <w:noProof/>
          </w:rPr>
          <w:t>3.7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바닥글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_Toc482284468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15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69" w:history="1">
        <w:r w:rsidR="00E70A60" w:rsidRPr="00515457">
          <w:rPr>
            <w:rStyle w:val="a8"/>
            <w:rFonts w:hAnsi="굴림"/>
            <w:noProof/>
          </w:rPr>
          <w:t>3.8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목차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_Toc482284469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16</w:t>
        </w:r>
        <w:r w:rsidR="00E70A60">
          <w:rPr>
            <w:noProof/>
            <w:webHidden/>
          </w:rPr>
          <w:fldChar w:fldCharType="end"/>
        </w:r>
      </w:hyperlink>
    </w:p>
    <w:p w:rsidR="00E70A60" w:rsidRDefault="0051405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284470" w:history="1">
        <w:r w:rsidR="00E70A60" w:rsidRPr="00515457">
          <w:rPr>
            <w:rStyle w:val="a8"/>
            <w:rFonts w:hAnsi="굴림"/>
            <w:noProof/>
          </w:rPr>
          <w:t>3.9</w:t>
        </w:r>
        <w:r w:rsidR="00E70A6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70A60" w:rsidRPr="00515457">
          <w:rPr>
            <w:rStyle w:val="a8"/>
            <w:rFonts w:hAnsi="굴림"/>
            <w:noProof/>
          </w:rPr>
          <w:t>본문</w:t>
        </w:r>
        <w:r w:rsidR="00E70A60">
          <w:rPr>
            <w:noProof/>
            <w:webHidden/>
          </w:rPr>
          <w:tab/>
        </w:r>
        <w:r w:rsidR="00E70A60">
          <w:rPr>
            <w:noProof/>
            <w:webHidden/>
          </w:rPr>
          <w:fldChar w:fldCharType="begin"/>
        </w:r>
        <w:r w:rsidR="00E70A60">
          <w:rPr>
            <w:noProof/>
            <w:webHidden/>
          </w:rPr>
          <w:instrText xml:space="preserve"> PAGEREF _Toc482284470 \h </w:instrText>
        </w:r>
        <w:r w:rsidR="00E70A60">
          <w:rPr>
            <w:noProof/>
            <w:webHidden/>
          </w:rPr>
        </w:r>
        <w:r w:rsidR="00E70A60">
          <w:rPr>
            <w:noProof/>
            <w:webHidden/>
          </w:rPr>
          <w:fldChar w:fldCharType="separate"/>
        </w:r>
        <w:r w:rsidR="00E70A60">
          <w:rPr>
            <w:noProof/>
            <w:webHidden/>
          </w:rPr>
          <w:t>17</w:t>
        </w:r>
        <w:r w:rsidR="00E70A60">
          <w:rPr>
            <w:noProof/>
            <w:webHidden/>
          </w:rPr>
          <w:fldChar w:fldCharType="end"/>
        </w:r>
      </w:hyperlink>
    </w:p>
    <w:p w:rsidR="003368B4" w:rsidRPr="009F11A2" w:rsidRDefault="003368B4">
      <w:pPr>
        <w:rPr>
          <w:rFonts w:ascii="굴림" w:hAnsi="굴림"/>
          <w:b/>
        </w:rPr>
      </w:pPr>
      <w:r w:rsidRPr="009F11A2">
        <w:rPr>
          <w:rFonts w:ascii="굴림" w:hAnsi="굴림"/>
          <w:b/>
        </w:rPr>
        <w:fldChar w:fldCharType="end"/>
      </w:r>
    </w:p>
    <w:bookmarkEnd w:id="5"/>
    <w:bookmarkEnd w:id="6"/>
    <w:p w:rsidR="006B46AE" w:rsidRPr="009F11A2" w:rsidRDefault="00101DBB" w:rsidP="0053628C">
      <w:pPr>
        <w:rPr>
          <w:rFonts w:ascii="굴림" w:hAnsi="굴림"/>
        </w:rPr>
      </w:pPr>
      <w:r w:rsidRPr="009F11A2">
        <w:rPr>
          <w:rFonts w:ascii="굴림" w:hAnsi="굴림"/>
        </w:rPr>
        <w:br w:type="page"/>
      </w:r>
    </w:p>
    <w:p w:rsidR="003368B4" w:rsidRPr="009F11A2" w:rsidRDefault="003368B4">
      <w:pPr>
        <w:pStyle w:val="10"/>
        <w:rPr>
          <w:rFonts w:hAnsi="굴림"/>
        </w:rPr>
      </w:pPr>
      <w:bookmarkStart w:id="7" w:name="_Toc94524106"/>
      <w:bookmarkStart w:id="8" w:name="_Toc95025885"/>
      <w:bookmarkStart w:id="9" w:name="_Toc482284449"/>
      <w:r w:rsidRPr="009F11A2">
        <w:rPr>
          <w:rFonts w:hAnsi="굴림" w:hint="eastAsia"/>
        </w:rPr>
        <w:lastRenderedPageBreak/>
        <w:t>개요</w:t>
      </w:r>
      <w:bookmarkEnd w:id="7"/>
      <w:bookmarkEnd w:id="8"/>
      <w:bookmarkEnd w:id="9"/>
    </w:p>
    <w:p w:rsidR="003368B4" w:rsidRPr="009F11A2" w:rsidRDefault="003368B4">
      <w:pPr>
        <w:rPr>
          <w:rFonts w:ascii="굴림" w:hAnsi="굴림"/>
          <w:color w:val="0000FF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10" w:name="_Toc94524107"/>
      <w:bookmarkStart w:id="11" w:name="_Toc95025886"/>
      <w:bookmarkStart w:id="12" w:name="_Toc482284450"/>
      <w:r w:rsidRPr="009F11A2">
        <w:rPr>
          <w:rFonts w:hAnsi="굴림" w:hint="eastAsia"/>
        </w:rPr>
        <w:t>표준 대상</w:t>
      </w:r>
      <w:bookmarkEnd w:id="10"/>
      <w:bookmarkEnd w:id="11"/>
      <w:bookmarkEnd w:id="12"/>
    </w:p>
    <w:p w:rsidR="0053628C" w:rsidRPr="009F11A2" w:rsidRDefault="0053628C" w:rsidP="00E06F7A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표준은 </w:t>
      </w:r>
      <w:r w:rsidRPr="009F11A2">
        <w:rPr>
          <w:rFonts w:ascii="굴림" w:hAnsi="굴림"/>
        </w:rPr>
        <w:t>“</w:t>
      </w:r>
      <w:r w:rsidR="0093287B" w:rsidRPr="0093287B">
        <w:rPr>
          <w:rFonts w:ascii="굴림" w:hAnsi="굴림" w:hint="eastAsia"/>
        </w:rPr>
        <w:t>저작권기술 성능평가 시스템 개선 및 고도화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 xml:space="preserve"> </w:t>
      </w:r>
      <w:r w:rsidR="003150B0" w:rsidRPr="009F11A2">
        <w:rPr>
          <w:rFonts w:ascii="굴림" w:hAnsi="굴림" w:hint="eastAsia"/>
        </w:rPr>
        <w:t>사업</w:t>
      </w:r>
      <w:r w:rsidRPr="009F11A2">
        <w:rPr>
          <w:rFonts w:ascii="굴림" w:hAnsi="굴림" w:hint="eastAsia"/>
        </w:rPr>
        <w:t>의 모든 개발</w:t>
      </w:r>
      <w:r w:rsidR="003150B0" w:rsidRPr="009F11A2">
        <w:rPr>
          <w:rFonts w:ascii="굴림" w:hAnsi="굴림" w:hint="eastAsia"/>
        </w:rPr>
        <w:t xml:space="preserve"> </w:t>
      </w:r>
      <w:r w:rsidRPr="009F11A2">
        <w:rPr>
          <w:rFonts w:ascii="굴림" w:hAnsi="굴림" w:hint="eastAsia"/>
        </w:rPr>
        <w:t>산출물과 관리</w:t>
      </w:r>
      <w:r w:rsidR="003150B0" w:rsidRPr="009F11A2">
        <w:rPr>
          <w:rFonts w:ascii="굴림" w:hAnsi="굴림" w:hint="eastAsia"/>
        </w:rPr>
        <w:t xml:space="preserve"> </w:t>
      </w:r>
      <w:r w:rsidRPr="009F11A2">
        <w:rPr>
          <w:rFonts w:ascii="굴림" w:hAnsi="굴림" w:hint="eastAsia"/>
        </w:rPr>
        <w:t>산출물을 대상으로 한다.</w:t>
      </w:r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표준은 </w:t>
      </w:r>
      <w:r w:rsidRPr="009F11A2">
        <w:rPr>
          <w:rFonts w:ascii="굴림" w:hAnsi="굴림" w:hint="eastAsia"/>
          <w:b/>
          <w:bCs/>
          <w:u w:val="single"/>
        </w:rPr>
        <w:t xml:space="preserve">MS </w:t>
      </w:r>
      <w:r w:rsidR="00D8148E" w:rsidRPr="009F11A2">
        <w:rPr>
          <w:rFonts w:ascii="굴림" w:hAnsi="굴림" w:hint="eastAsia"/>
          <w:b/>
          <w:bCs/>
          <w:u w:val="single"/>
        </w:rPr>
        <w:t xml:space="preserve">Word </w:t>
      </w:r>
      <w:r w:rsidRPr="009F11A2">
        <w:rPr>
          <w:rFonts w:ascii="굴림" w:hAnsi="굴림" w:hint="eastAsia"/>
          <w:b/>
          <w:bCs/>
          <w:u w:val="single"/>
        </w:rPr>
        <w:t>20</w:t>
      </w:r>
      <w:r w:rsidR="00CE213D">
        <w:rPr>
          <w:rFonts w:ascii="굴림" w:hAnsi="굴림"/>
          <w:b/>
          <w:bCs/>
          <w:u w:val="single"/>
        </w:rPr>
        <w:t>10</w:t>
      </w:r>
      <w:r w:rsidRPr="009F11A2">
        <w:rPr>
          <w:rFonts w:ascii="굴림" w:hAnsi="굴림" w:hint="eastAsia"/>
        </w:rPr>
        <w:t xml:space="preserve"> 기준으로 작성되었다.</w:t>
      </w:r>
    </w:p>
    <w:p w:rsidR="003368B4" w:rsidRPr="009F11A2" w:rsidRDefault="003368B4">
      <w:pPr>
        <w:rPr>
          <w:rFonts w:ascii="굴림" w:hAnsi="굴림"/>
          <w:color w:val="0000FF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13" w:name="_Toc94524108"/>
      <w:bookmarkStart w:id="14" w:name="_Toc95025887"/>
      <w:bookmarkStart w:id="15" w:name="_Toc482284451"/>
      <w:r w:rsidRPr="009F11A2">
        <w:rPr>
          <w:rFonts w:hAnsi="굴림" w:hint="eastAsia"/>
        </w:rPr>
        <w:t>제정 목적</w:t>
      </w:r>
      <w:bookmarkEnd w:id="13"/>
      <w:bookmarkEnd w:id="14"/>
      <w:bookmarkEnd w:id="15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표준은 프로젝트에서 </w:t>
      </w:r>
      <w:r w:rsidRPr="009F11A2">
        <w:rPr>
          <w:rFonts w:ascii="굴림" w:hAnsi="굴림" w:hint="eastAsia"/>
          <w:b/>
          <w:bCs/>
          <w:u w:val="single"/>
        </w:rPr>
        <w:t xml:space="preserve">작성되는 모든 </w:t>
      </w:r>
      <w:r w:rsidRPr="009F11A2">
        <w:rPr>
          <w:rFonts w:ascii="굴림" w:hAnsi="굴림" w:hint="eastAsia"/>
          <w:b/>
          <w:bCs/>
          <w:iCs/>
          <w:u w:val="single"/>
        </w:rPr>
        <w:t>문서</w:t>
      </w:r>
      <w:r w:rsidRPr="009F11A2">
        <w:rPr>
          <w:rFonts w:ascii="굴림" w:hAnsi="굴림" w:hint="eastAsia"/>
        </w:rPr>
        <w:t xml:space="preserve">에 대하여 일관된 구조와 형태를 가짐으로써 작성된 </w:t>
      </w:r>
      <w:r w:rsidRPr="009F11A2">
        <w:rPr>
          <w:rFonts w:ascii="굴림" w:hAnsi="굴림" w:hint="eastAsia"/>
          <w:iCs/>
        </w:rPr>
        <w:t>문서</w:t>
      </w:r>
      <w:r w:rsidRPr="009F11A2">
        <w:rPr>
          <w:rFonts w:ascii="굴림" w:hAnsi="굴림" w:hint="eastAsia"/>
        </w:rPr>
        <w:t xml:space="preserve">의 </w:t>
      </w:r>
      <w:r w:rsidRPr="009F11A2">
        <w:rPr>
          <w:rFonts w:ascii="굴림" w:hAnsi="굴림" w:hint="eastAsia"/>
          <w:b/>
          <w:bCs/>
          <w:u w:val="single"/>
        </w:rPr>
        <w:t>가독성</w:t>
      </w:r>
      <w:r w:rsidRPr="009F11A2">
        <w:rPr>
          <w:rFonts w:ascii="굴림" w:hAnsi="굴림" w:hint="eastAsia"/>
        </w:rPr>
        <w:t xml:space="preserve">을 높이고 또한 작성자의 </w:t>
      </w:r>
      <w:r w:rsidRPr="009F11A2">
        <w:rPr>
          <w:rFonts w:ascii="굴림" w:hAnsi="굴림" w:hint="eastAsia"/>
          <w:b/>
          <w:bCs/>
          <w:iCs/>
          <w:u w:val="single"/>
        </w:rPr>
        <w:t>문서</w:t>
      </w:r>
      <w:r w:rsidRPr="009F11A2">
        <w:rPr>
          <w:rFonts w:ascii="굴림" w:hAnsi="굴림" w:hint="eastAsia"/>
          <w:b/>
          <w:bCs/>
          <w:u w:val="single"/>
        </w:rPr>
        <w:t xml:space="preserve"> 작성 시간과 노력을 줄이는데 그 목적</w:t>
      </w:r>
      <w:r w:rsidRPr="009F11A2">
        <w:rPr>
          <w:rFonts w:ascii="굴림" w:hAnsi="굴림" w:hint="eastAsia"/>
        </w:rPr>
        <w:t xml:space="preserve">이 있다. </w:t>
      </w:r>
      <w:bookmarkStart w:id="16" w:name="_Toc93747961"/>
      <w:bookmarkStart w:id="17" w:name="_Toc93748213"/>
    </w:p>
    <w:p w:rsidR="003368B4" w:rsidRPr="009F11A2" w:rsidRDefault="003368B4">
      <w:pPr>
        <w:pStyle w:val="a9"/>
        <w:tabs>
          <w:tab w:val="clear" w:pos="9627"/>
        </w:tabs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18" w:name="_Toc94524109"/>
      <w:bookmarkStart w:id="19" w:name="_Toc95025888"/>
      <w:bookmarkStart w:id="20" w:name="_Toc482284452"/>
      <w:r w:rsidRPr="009F11A2">
        <w:rPr>
          <w:rFonts w:hAnsi="굴림" w:hint="eastAsia"/>
        </w:rPr>
        <w:t>적용 범위</w:t>
      </w:r>
      <w:bookmarkEnd w:id="18"/>
      <w:bookmarkEnd w:id="19"/>
      <w:bookmarkEnd w:id="20"/>
    </w:p>
    <w:bookmarkEnd w:id="16"/>
    <w:bookmarkEnd w:id="17"/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표준은 프로젝트 내부에서 </w:t>
      </w:r>
      <w:r w:rsidRPr="009F11A2">
        <w:rPr>
          <w:rFonts w:ascii="굴림" w:hAnsi="굴림" w:hint="eastAsia"/>
          <w:b/>
          <w:bCs/>
          <w:u w:val="single"/>
        </w:rPr>
        <w:t xml:space="preserve">작성되는 모든 </w:t>
      </w:r>
      <w:r w:rsidRPr="009F11A2">
        <w:rPr>
          <w:rFonts w:ascii="굴림" w:hAnsi="굴림" w:hint="eastAsia"/>
          <w:b/>
          <w:bCs/>
          <w:iCs/>
          <w:u w:val="single"/>
        </w:rPr>
        <w:t>문서</w:t>
      </w:r>
      <w:r w:rsidRPr="009F11A2">
        <w:rPr>
          <w:rFonts w:ascii="굴림" w:hAnsi="굴림" w:hint="eastAsia"/>
        </w:rPr>
        <w:t xml:space="preserve">에 대하여 적용된다. 단, 외부 및 내부 타 프로젝트에서 이미 작성되고 널리 사용되고 있는 문서는 </w:t>
      </w:r>
      <w:r w:rsidRPr="009F11A2">
        <w:rPr>
          <w:rFonts w:ascii="굴림" w:hAnsi="굴림" w:hint="eastAsia"/>
          <w:b/>
          <w:bCs/>
          <w:u w:val="single"/>
        </w:rPr>
        <w:t xml:space="preserve">표준 담당자 승인 </w:t>
      </w:r>
      <w:r w:rsidRPr="009F11A2">
        <w:rPr>
          <w:rFonts w:ascii="굴림" w:hAnsi="굴림" w:hint="eastAsia"/>
        </w:rPr>
        <w:t xml:space="preserve">하에 예외 적용이 가능하다. </w:t>
      </w:r>
    </w:p>
    <w:p w:rsidR="003368B4" w:rsidRPr="009F11A2" w:rsidRDefault="003368B4">
      <w:pPr>
        <w:rPr>
          <w:rFonts w:ascii="굴림" w:hAnsi="굴림"/>
          <w:color w:val="0000FF"/>
          <w:bdr w:val="single" w:sz="4" w:space="0" w:color="auto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21" w:name="_Toc94524110"/>
      <w:bookmarkStart w:id="22" w:name="_Toc95025889"/>
      <w:bookmarkStart w:id="23" w:name="_Toc482284453"/>
      <w:r w:rsidRPr="009F11A2">
        <w:rPr>
          <w:rFonts w:hAnsi="굴림" w:hint="eastAsia"/>
        </w:rPr>
        <w:t>표준 변경</w:t>
      </w:r>
      <w:bookmarkEnd w:id="21"/>
      <w:bookmarkEnd w:id="22"/>
      <w:bookmarkEnd w:id="23"/>
      <w:r w:rsidRPr="009F11A2">
        <w:rPr>
          <w:rFonts w:hAnsi="굴림" w:hint="eastAsia"/>
        </w:rPr>
        <w:t xml:space="preserve"> </w:t>
      </w:r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본 표준에 대한 변경은 </w:t>
      </w:r>
      <w:r w:rsidRPr="009F11A2">
        <w:rPr>
          <w:rFonts w:ascii="굴림" w:hAnsi="굴림"/>
        </w:rPr>
        <w:t>“</w:t>
      </w:r>
      <w:r w:rsidRPr="009F11A2">
        <w:rPr>
          <w:rFonts w:ascii="굴림" w:hAnsi="굴림" w:hint="eastAsia"/>
          <w:b/>
          <w:u w:val="single"/>
        </w:rPr>
        <w:t>표준 관리 프로세스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>에 의해서만 변경할 수 있다. (해당 프로세스 참조)</w: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24" w:name="_Toc95025890"/>
      <w:bookmarkStart w:id="25" w:name="_Toc482284454"/>
      <w:r w:rsidRPr="009F11A2">
        <w:rPr>
          <w:rFonts w:hAnsi="굴림" w:hint="eastAsia"/>
        </w:rPr>
        <w:t>관련 표준</w:t>
      </w:r>
      <w:bookmarkEnd w:id="24"/>
      <w:bookmarkEnd w:id="25"/>
      <w:r w:rsidRPr="009F11A2">
        <w:rPr>
          <w:rFonts w:hAnsi="굴림" w:hint="eastAsia"/>
        </w:rPr>
        <w:t xml:space="preserve"> </w:t>
      </w:r>
    </w:p>
    <w:p w:rsidR="003368B4" w:rsidRPr="009F11A2" w:rsidRDefault="003368B4">
      <w:pPr>
        <w:pStyle w:val="20"/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영향 받는 표준: </w:t>
      </w:r>
      <w:bookmarkStart w:id="26" w:name="OLE_LINK2"/>
      <w:bookmarkStart w:id="27" w:name="OLE_LINK3"/>
      <w:r w:rsidR="002B56AD" w:rsidRPr="009F11A2">
        <w:rPr>
          <w:rFonts w:ascii="굴림" w:hAnsi="굴림" w:hint="eastAsia"/>
        </w:rPr>
        <w:t>ISO9126</w:t>
      </w:r>
      <w:bookmarkEnd w:id="26"/>
      <w:bookmarkEnd w:id="27"/>
      <w:r w:rsidR="002B56AD" w:rsidRPr="009F11A2">
        <w:rPr>
          <w:rFonts w:ascii="굴림" w:hAnsi="굴림" w:hint="eastAsia"/>
        </w:rPr>
        <w:t>(SW품질특성)</w:t>
      </w:r>
    </w:p>
    <w:p w:rsidR="00C66D26" w:rsidRPr="009F11A2" w:rsidRDefault="00101DBB">
      <w:pPr>
        <w:rPr>
          <w:rFonts w:ascii="굴림" w:hAnsi="굴림"/>
          <w:bdr w:val="single" w:sz="4" w:space="0" w:color="auto"/>
        </w:rPr>
      </w:pPr>
      <w:r w:rsidRPr="009F11A2">
        <w:rPr>
          <w:rFonts w:ascii="굴림" w:hAnsi="굴림"/>
          <w:bdr w:val="single" w:sz="4" w:space="0" w:color="auto"/>
        </w:rPr>
        <w:br w:type="page"/>
      </w:r>
    </w:p>
    <w:p w:rsidR="003368B4" w:rsidRPr="009F11A2" w:rsidRDefault="003368B4">
      <w:pPr>
        <w:pStyle w:val="10"/>
        <w:rPr>
          <w:rFonts w:hAnsi="굴림"/>
        </w:rPr>
      </w:pPr>
      <w:bookmarkStart w:id="28" w:name="_Toc482284455"/>
      <w:r w:rsidRPr="009F11A2">
        <w:rPr>
          <w:rFonts w:hAnsi="굴림" w:hint="eastAsia"/>
        </w:rPr>
        <w:lastRenderedPageBreak/>
        <w:t>문서 작명 방법</w:t>
      </w:r>
      <w:bookmarkEnd w:id="28"/>
    </w:p>
    <w:p w:rsidR="00720D45" w:rsidRPr="009F11A2" w:rsidRDefault="00720D45" w:rsidP="00720D45">
      <w:pPr>
        <w:rPr>
          <w:rFonts w:ascii="굴림" w:hAnsi="굴림"/>
        </w:rPr>
      </w:pPr>
    </w:p>
    <w:p w:rsidR="000D3955" w:rsidRPr="009F11A2" w:rsidRDefault="00ED4730" w:rsidP="000D3955">
      <w:pPr>
        <w:pStyle w:val="ad"/>
        <w:numPr>
          <w:ilvl w:val="0"/>
          <w:numId w:val="13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산출물 명은 </w:t>
      </w:r>
    </w:p>
    <w:p w:rsidR="000D3955" w:rsidRPr="00DC633D" w:rsidRDefault="00ED4730" w:rsidP="000D3955">
      <w:pPr>
        <w:pStyle w:val="ad"/>
        <w:tabs>
          <w:tab w:val="clear" w:pos="1418"/>
        </w:tabs>
        <w:ind w:left="352" w:firstLine="0"/>
        <w:rPr>
          <w:rFonts w:ascii="굴림" w:eastAsia="굴림" w:hAnsi="굴림"/>
          <w:szCs w:val="24"/>
        </w:rPr>
      </w:pPr>
      <w:r w:rsidRPr="00DC633D">
        <w:rPr>
          <w:rFonts w:ascii="굴림" w:eastAsia="굴림" w:hAnsi="굴림"/>
          <w:szCs w:val="24"/>
        </w:rPr>
        <w:t>‘</w:t>
      </w:r>
      <w:r w:rsidR="00D8148E" w:rsidRPr="00DC633D">
        <w:rPr>
          <w:rFonts w:ascii="굴림" w:eastAsia="굴림" w:hAnsi="굴림" w:hint="eastAsia"/>
          <w:szCs w:val="24"/>
        </w:rPr>
        <w:t>[문서번호]</w:t>
      </w:r>
      <w:r w:rsidR="00ED6305" w:rsidRPr="00DC633D">
        <w:rPr>
          <w:rFonts w:ascii="굴림" w:eastAsia="굴림" w:hAnsi="굴림" w:hint="eastAsia"/>
          <w:szCs w:val="24"/>
        </w:rPr>
        <w:t xml:space="preserve"> </w:t>
      </w:r>
      <w:r w:rsidR="006B1CA6" w:rsidRPr="00DC633D">
        <w:rPr>
          <w:rFonts w:ascii="굴림" w:eastAsia="굴림" w:hAnsi="굴림" w:hint="eastAsia"/>
          <w:szCs w:val="24"/>
        </w:rPr>
        <w:t>+ [업무그룹</w:t>
      </w:r>
      <w:r w:rsidR="0014795D" w:rsidRPr="00DC633D">
        <w:rPr>
          <w:rFonts w:ascii="굴림" w:eastAsia="굴림" w:hAnsi="굴림" w:hint="eastAsia"/>
          <w:szCs w:val="24"/>
        </w:rPr>
        <w:t xml:space="preserve"> 한글명</w:t>
      </w:r>
      <w:r w:rsidR="006B1CA6" w:rsidRPr="00DC633D">
        <w:rPr>
          <w:rFonts w:ascii="굴림" w:eastAsia="굴림" w:hAnsi="굴림" w:hint="eastAsia"/>
          <w:szCs w:val="24"/>
        </w:rPr>
        <w:t xml:space="preserve">] + [1차분류] + [2차분류] + </w:t>
      </w:r>
      <w:r w:rsidR="00D8148E" w:rsidRPr="00DC633D">
        <w:rPr>
          <w:rFonts w:ascii="굴림" w:eastAsia="굴림" w:hAnsi="굴림" w:hint="eastAsia"/>
          <w:szCs w:val="24"/>
        </w:rPr>
        <w:t>[</w:t>
      </w:r>
      <w:r w:rsidRPr="00DC633D">
        <w:rPr>
          <w:rFonts w:ascii="굴림" w:eastAsia="굴림" w:hAnsi="굴림" w:hint="eastAsia"/>
          <w:szCs w:val="24"/>
        </w:rPr>
        <w:t>산출물명</w:t>
      </w:r>
      <w:r w:rsidR="00D8148E" w:rsidRPr="00DC633D">
        <w:rPr>
          <w:rFonts w:ascii="굴림" w:eastAsia="굴림" w:hAnsi="굴림" w:hint="eastAsia"/>
          <w:szCs w:val="24"/>
        </w:rPr>
        <w:t>]</w:t>
      </w:r>
      <w:r w:rsidRPr="00DC633D">
        <w:rPr>
          <w:rFonts w:ascii="굴림" w:eastAsia="굴림" w:hAnsi="굴림" w:hint="eastAsia"/>
          <w:szCs w:val="24"/>
        </w:rPr>
        <w:t xml:space="preserve"> </w:t>
      </w:r>
      <w:r w:rsidR="006B1CA6" w:rsidRPr="00DC633D">
        <w:rPr>
          <w:rFonts w:ascii="굴림" w:eastAsia="굴림" w:hAnsi="굴림" w:hint="eastAsia"/>
          <w:szCs w:val="24"/>
        </w:rPr>
        <w:t xml:space="preserve">+ [버젼] + </w:t>
      </w:r>
      <w:r w:rsidR="00D8148E" w:rsidRPr="00DC633D">
        <w:rPr>
          <w:rFonts w:ascii="굴림" w:eastAsia="굴림" w:hAnsi="굴림" w:hint="eastAsia"/>
          <w:szCs w:val="24"/>
        </w:rPr>
        <w:t>[</w:t>
      </w:r>
      <w:r w:rsidRPr="00DC633D">
        <w:rPr>
          <w:rFonts w:ascii="굴림" w:eastAsia="굴림" w:hAnsi="굴림" w:hint="eastAsia"/>
          <w:szCs w:val="24"/>
        </w:rPr>
        <w:t>파일확장자</w:t>
      </w:r>
      <w:r w:rsidR="00D8148E" w:rsidRPr="00DC633D">
        <w:rPr>
          <w:rFonts w:ascii="굴림" w:eastAsia="굴림" w:hAnsi="굴림" w:hint="eastAsia"/>
          <w:szCs w:val="24"/>
        </w:rPr>
        <w:t>]</w:t>
      </w:r>
      <w:r w:rsidRPr="00DC633D">
        <w:rPr>
          <w:rFonts w:ascii="굴림" w:eastAsia="굴림" w:hAnsi="굴림"/>
          <w:szCs w:val="24"/>
        </w:rPr>
        <w:t>’</w:t>
      </w:r>
    </w:p>
    <w:p w:rsidR="00ED4730" w:rsidRPr="00DC633D" w:rsidRDefault="000D3955" w:rsidP="00770B55">
      <w:pPr>
        <w:pStyle w:val="ad"/>
        <w:ind w:leftChars="-4" w:left="418"/>
        <w:rPr>
          <w:rFonts w:ascii="굴림" w:eastAsia="굴림" w:hAnsi="굴림"/>
          <w:szCs w:val="24"/>
        </w:rPr>
      </w:pPr>
      <w:r w:rsidRPr="00DC633D">
        <w:rPr>
          <w:rFonts w:ascii="굴림" w:eastAsia="굴림" w:hAnsi="굴림" w:hint="eastAsia"/>
          <w:szCs w:val="24"/>
        </w:rPr>
        <w:tab/>
      </w:r>
      <w:r w:rsidR="00ED4730" w:rsidRPr="00DC633D">
        <w:rPr>
          <w:rFonts w:ascii="굴림" w:eastAsia="굴림" w:hAnsi="굴림" w:hint="eastAsia"/>
          <w:szCs w:val="24"/>
        </w:rPr>
        <w:t>로 구성된다.</w:t>
      </w:r>
    </w:p>
    <w:p w:rsidR="000D3955" w:rsidRPr="009F11A2" w:rsidRDefault="000D3955" w:rsidP="00770B55">
      <w:pPr>
        <w:pStyle w:val="ad"/>
        <w:ind w:leftChars="-4" w:left="418"/>
        <w:rPr>
          <w:rFonts w:ascii="굴림" w:eastAsia="굴림" w:hAnsi="굴림"/>
          <w:szCs w:val="24"/>
        </w:rPr>
      </w:pPr>
    </w:p>
    <w:p w:rsidR="000D3955" w:rsidRPr="009F11A2" w:rsidRDefault="00ED4730" w:rsidP="000D3955">
      <w:pPr>
        <w:pStyle w:val="ad"/>
        <w:numPr>
          <w:ilvl w:val="0"/>
          <w:numId w:val="13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파일 이름은 공백이 없어야 한다. </w:t>
      </w:r>
      <w:r w:rsidR="0014795D" w:rsidRPr="009F11A2">
        <w:rPr>
          <w:rFonts w:ascii="굴림" w:eastAsia="굴림" w:hAnsi="굴림" w:hint="eastAsia"/>
          <w:szCs w:val="24"/>
        </w:rPr>
        <w:t>문서</w:t>
      </w:r>
      <w:r w:rsidRPr="009F11A2">
        <w:rPr>
          <w:rFonts w:ascii="굴림" w:eastAsia="굴림" w:hAnsi="굴림" w:hint="eastAsia"/>
          <w:szCs w:val="24"/>
        </w:rPr>
        <w:t>번호와</w:t>
      </w:r>
      <w:r w:rsidR="0014795D" w:rsidRPr="009F11A2">
        <w:rPr>
          <w:rFonts w:ascii="굴림" w:eastAsia="굴림" w:hAnsi="굴림" w:hint="eastAsia"/>
          <w:szCs w:val="24"/>
        </w:rPr>
        <w:t xml:space="preserve"> 업무그룹 한글명,</w:t>
      </w:r>
      <w:r w:rsidRPr="009F11A2">
        <w:rPr>
          <w:rFonts w:ascii="굴림" w:eastAsia="굴림" w:hAnsi="굴림" w:hint="eastAsia"/>
          <w:szCs w:val="24"/>
        </w:rPr>
        <w:t xml:space="preserve"> 산출물 명, 버전을 구분하기 </w:t>
      </w:r>
    </w:p>
    <w:p w:rsidR="00ED4730" w:rsidRPr="009F11A2" w:rsidRDefault="00ED4730" w:rsidP="000D3955">
      <w:pPr>
        <w:pStyle w:val="ad"/>
        <w:tabs>
          <w:tab w:val="clear" w:pos="1418"/>
        </w:tabs>
        <w:ind w:left="352" w:firstLine="0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위</w:t>
      </w:r>
      <w:r w:rsidR="000D3955" w:rsidRPr="009F11A2">
        <w:rPr>
          <w:rFonts w:ascii="굴림" w:eastAsia="굴림" w:hAnsi="굴림" w:hint="eastAsia"/>
          <w:szCs w:val="24"/>
        </w:rPr>
        <w:t>해</w:t>
      </w:r>
      <w:r w:rsidRPr="009F11A2">
        <w:rPr>
          <w:rFonts w:ascii="굴림" w:eastAsia="굴림" w:hAnsi="굴림" w:hint="eastAsia"/>
          <w:szCs w:val="24"/>
        </w:rPr>
        <w:t xml:space="preserve"> </w:t>
      </w:r>
      <w:r w:rsidRPr="009F11A2">
        <w:rPr>
          <w:rFonts w:ascii="굴림" w:eastAsia="굴림" w:hAnsi="굴림"/>
          <w:szCs w:val="24"/>
        </w:rPr>
        <w:t>“</w:t>
      </w:r>
      <w:r w:rsidR="006B1CA6" w:rsidRPr="009F11A2">
        <w:rPr>
          <w:rFonts w:ascii="굴림" w:eastAsia="굴림" w:hAnsi="굴림" w:hint="eastAsia"/>
          <w:szCs w:val="24"/>
        </w:rPr>
        <w:t>-</w:t>
      </w:r>
      <w:r w:rsidRPr="009F11A2">
        <w:rPr>
          <w:rFonts w:ascii="굴림" w:eastAsia="굴림" w:hAnsi="굴림"/>
          <w:szCs w:val="24"/>
        </w:rPr>
        <w:t>”</w:t>
      </w:r>
      <w:r w:rsidRPr="009F11A2">
        <w:rPr>
          <w:rFonts w:ascii="굴림" w:eastAsia="굴림" w:hAnsi="굴림" w:hint="eastAsia"/>
          <w:szCs w:val="24"/>
        </w:rPr>
        <w:t>을 사용한다.</w:t>
      </w:r>
    </w:p>
    <w:p w:rsidR="00ED4730" w:rsidRPr="009F11A2" w:rsidRDefault="00ED4730" w:rsidP="00770B55">
      <w:pPr>
        <w:pStyle w:val="a"/>
        <w:numPr>
          <w:ilvl w:val="2"/>
          <w:numId w:val="10"/>
        </w:numPr>
        <w:tabs>
          <w:tab w:val="clear" w:pos="1408"/>
          <w:tab w:val="num" w:pos="408"/>
        </w:tabs>
        <w:ind w:leftChars="4" w:left="408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예</w:t>
      </w:r>
      <w:r w:rsidR="00D8148E" w:rsidRPr="009F11A2">
        <w:rPr>
          <w:rFonts w:ascii="굴림" w:eastAsia="굴림" w:hAnsi="굴림" w:hint="eastAsia"/>
          <w:szCs w:val="24"/>
        </w:rPr>
        <w:t>)</w:t>
      </w:r>
      <w:r w:rsidR="007E78D6" w:rsidRPr="009F11A2">
        <w:rPr>
          <w:rFonts w:ascii="굴림" w:eastAsia="굴림" w:hAnsi="굴림" w:hint="eastAsia"/>
          <w:szCs w:val="24"/>
        </w:rPr>
        <w:t xml:space="preserve"> </w:t>
      </w:r>
      <w:r w:rsidR="00D8148E" w:rsidRPr="009F11A2">
        <w:rPr>
          <w:rFonts w:ascii="굴림" w:eastAsia="굴림" w:hAnsi="굴림" w:hint="eastAsia"/>
          <w:szCs w:val="24"/>
        </w:rPr>
        <w:t>1000-</w:t>
      </w:r>
      <w:r w:rsidR="006B46AE" w:rsidRPr="009F11A2">
        <w:rPr>
          <w:rFonts w:ascii="굴림" w:eastAsia="굴림" w:hAnsi="굴림" w:hint="eastAsia"/>
          <w:szCs w:val="24"/>
        </w:rPr>
        <w:t>메일-BA-</w:t>
      </w:r>
      <w:r w:rsidR="000D3955" w:rsidRPr="009F11A2">
        <w:rPr>
          <w:rFonts w:ascii="굴림" w:eastAsia="굴림" w:hAnsi="굴림" w:hint="eastAsia"/>
          <w:szCs w:val="24"/>
        </w:rPr>
        <w:t>요구사항_명세서</w:t>
      </w:r>
      <w:r w:rsidR="006B1CA6" w:rsidRPr="009F11A2">
        <w:rPr>
          <w:rFonts w:ascii="굴림" w:eastAsia="굴림" w:hAnsi="굴림" w:hint="eastAsia"/>
          <w:szCs w:val="24"/>
        </w:rPr>
        <w:t>-v1.0</w:t>
      </w:r>
      <w:r w:rsidRPr="009F11A2">
        <w:rPr>
          <w:rFonts w:ascii="굴림" w:eastAsia="굴림" w:hAnsi="굴림" w:hint="eastAsia"/>
          <w:szCs w:val="24"/>
        </w:rPr>
        <w:t>.do</w:t>
      </w:r>
      <w:r w:rsidR="00CE213D">
        <w:rPr>
          <w:rFonts w:ascii="굴림" w:eastAsia="굴림" w:hAnsi="굴림" w:hint="eastAsia"/>
          <w:szCs w:val="24"/>
          <w:lang w:eastAsia="ko-KR"/>
        </w:rPr>
        <w:t>cx</w:t>
      </w:r>
      <w:r w:rsidR="0014795D" w:rsidRPr="009F11A2">
        <w:rPr>
          <w:rFonts w:ascii="굴림" w:eastAsia="굴림" w:hAnsi="굴림" w:hint="eastAsia"/>
          <w:szCs w:val="24"/>
        </w:rPr>
        <w:t xml:space="preserve">, </w:t>
      </w:r>
      <w:r w:rsidR="00556915">
        <w:rPr>
          <w:rFonts w:ascii="굴림" w:eastAsia="굴림" w:hAnsi="굴림" w:hint="eastAsia"/>
          <w:szCs w:val="24"/>
        </w:rPr>
        <w:t>1220</w:t>
      </w:r>
      <w:r w:rsidR="0014795D" w:rsidRPr="009F11A2">
        <w:rPr>
          <w:rFonts w:ascii="굴림" w:eastAsia="굴림" w:hAnsi="굴림" w:hint="eastAsia"/>
          <w:szCs w:val="24"/>
        </w:rPr>
        <w:t>-</w:t>
      </w:r>
      <w:r w:rsidR="00E07590" w:rsidRPr="009F11A2">
        <w:rPr>
          <w:rFonts w:ascii="굴림" w:eastAsia="굴림" w:hAnsi="굴림" w:hint="eastAsia"/>
          <w:szCs w:val="24"/>
        </w:rPr>
        <w:t xml:space="preserve"> </w:t>
      </w:r>
      <w:r w:rsidR="00CE6A27">
        <w:rPr>
          <w:rFonts w:ascii="굴림" w:eastAsia="굴림" w:hAnsi="굴림" w:hint="eastAsia"/>
          <w:szCs w:val="24"/>
        </w:rPr>
        <w:t>IEL</w:t>
      </w:r>
      <w:r w:rsidR="00E07590" w:rsidRPr="009F11A2">
        <w:rPr>
          <w:rFonts w:ascii="굴림" w:eastAsia="굴림" w:hAnsi="굴림" w:hint="eastAsia"/>
          <w:szCs w:val="24"/>
        </w:rPr>
        <w:t xml:space="preserve"> </w:t>
      </w:r>
      <w:r w:rsidR="0014795D" w:rsidRPr="009F11A2">
        <w:rPr>
          <w:rFonts w:ascii="굴림" w:eastAsia="굴림" w:hAnsi="굴림" w:hint="eastAsia"/>
          <w:szCs w:val="24"/>
        </w:rPr>
        <w:t>-MM-요구사항_명세서-v1.0.doc</w:t>
      </w:r>
      <w:r w:rsidR="00CE213D">
        <w:rPr>
          <w:rFonts w:ascii="굴림" w:eastAsia="굴림" w:hAnsi="굴림"/>
          <w:szCs w:val="24"/>
        </w:rPr>
        <w:t>x</w:t>
      </w:r>
    </w:p>
    <w:p w:rsidR="000D3955" w:rsidRPr="009F11A2" w:rsidRDefault="000D3955" w:rsidP="000D3955">
      <w:pPr>
        <w:pStyle w:val="ad"/>
        <w:tabs>
          <w:tab w:val="clear" w:pos="1418"/>
        </w:tabs>
        <w:ind w:left="0" w:firstLine="0"/>
        <w:rPr>
          <w:rFonts w:ascii="굴림" w:eastAsia="굴림" w:hAnsi="굴림"/>
          <w:szCs w:val="24"/>
        </w:rPr>
      </w:pPr>
    </w:p>
    <w:p w:rsidR="00ED4730" w:rsidRPr="009F11A2" w:rsidRDefault="00ED4730" w:rsidP="00770B55">
      <w:pPr>
        <w:pStyle w:val="ad"/>
        <w:tabs>
          <w:tab w:val="clear" w:pos="1418"/>
        </w:tabs>
        <w:ind w:leftChars="200" w:left="400" w:firstLine="0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단, </w:t>
      </w:r>
      <w:r w:rsidR="006B1CA6" w:rsidRPr="009F11A2">
        <w:rPr>
          <w:rFonts w:ascii="굴림" w:eastAsia="굴림" w:hAnsi="굴림" w:hint="eastAsia"/>
          <w:szCs w:val="24"/>
        </w:rPr>
        <w:t>업무 그룹, 1차분류, 2차분류는 생략 가능하며, 문서의 종류에 따라 선택적으로 적용한다.</w:t>
      </w:r>
    </w:p>
    <w:p w:rsidR="00211741" w:rsidRPr="009F11A2" w:rsidRDefault="00ED4730" w:rsidP="00211741">
      <w:pPr>
        <w:pStyle w:val="a"/>
        <w:numPr>
          <w:ilvl w:val="2"/>
          <w:numId w:val="10"/>
        </w:numPr>
        <w:tabs>
          <w:tab w:val="clear" w:pos="1408"/>
        </w:tabs>
        <w:ind w:left="851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예) </w:t>
      </w:r>
      <w:r w:rsidR="00556915">
        <w:rPr>
          <w:rFonts w:ascii="굴림" w:eastAsia="굴림" w:hAnsi="굴림" w:hint="eastAsia"/>
          <w:szCs w:val="24"/>
        </w:rPr>
        <w:t>1220</w:t>
      </w:r>
      <w:r w:rsidR="005E5418" w:rsidRPr="009F11A2">
        <w:rPr>
          <w:rFonts w:ascii="굴림" w:eastAsia="굴림" w:hAnsi="굴림" w:hint="eastAsia"/>
          <w:szCs w:val="24"/>
        </w:rPr>
        <w:t>-</w:t>
      </w:r>
      <w:r w:rsidR="00E07590" w:rsidRPr="009F11A2">
        <w:rPr>
          <w:rFonts w:ascii="굴림" w:eastAsia="굴림" w:hAnsi="굴림" w:hint="eastAsia"/>
          <w:szCs w:val="24"/>
        </w:rPr>
        <w:t xml:space="preserve"> </w:t>
      </w:r>
      <w:r w:rsidR="00CE6A27">
        <w:rPr>
          <w:rFonts w:ascii="굴림" w:eastAsia="굴림" w:hAnsi="굴림" w:hint="eastAsia"/>
          <w:szCs w:val="24"/>
        </w:rPr>
        <w:t>IEL</w:t>
      </w:r>
      <w:r w:rsidR="005E5418" w:rsidRPr="009F11A2">
        <w:rPr>
          <w:rFonts w:ascii="굴림" w:eastAsia="굴림" w:hAnsi="굴림" w:hint="eastAsia"/>
          <w:szCs w:val="24"/>
        </w:rPr>
        <w:t>-</w:t>
      </w:r>
      <w:r w:rsidR="00D8148E" w:rsidRPr="009F11A2">
        <w:rPr>
          <w:rFonts w:ascii="굴림" w:eastAsia="굴림" w:hAnsi="굴림" w:hint="eastAsia"/>
          <w:szCs w:val="24"/>
        </w:rPr>
        <w:t>요구사항</w:t>
      </w:r>
      <w:r w:rsidR="00211741" w:rsidRPr="009F11A2">
        <w:rPr>
          <w:rFonts w:ascii="굴림" w:eastAsia="굴림" w:hAnsi="굴림" w:hint="eastAsia"/>
          <w:szCs w:val="24"/>
        </w:rPr>
        <w:t>_</w:t>
      </w:r>
      <w:r w:rsidR="00D8148E" w:rsidRPr="009F11A2">
        <w:rPr>
          <w:rFonts w:ascii="굴림" w:eastAsia="굴림" w:hAnsi="굴림" w:hint="eastAsia"/>
          <w:szCs w:val="24"/>
        </w:rPr>
        <w:t>명세서</w:t>
      </w:r>
      <w:r w:rsidR="005E5418" w:rsidRPr="009F11A2">
        <w:rPr>
          <w:rFonts w:ascii="굴림" w:eastAsia="굴림" w:hAnsi="굴림" w:hint="eastAsia"/>
          <w:szCs w:val="24"/>
        </w:rPr>
        <w:t>-</w:t>
      </w:r>
      <w:r w:rsidR="006B1CA6" w:rsidRPr="009F11A2">
        <w:rPr>
          <w:rFonts w:ascii="굴림" w:eastAsia="굴림" w:hAnsi="굴림" w:hint="eastAsia"/>
          <w:szCs w:val="24"/>
        </w:rPr>
        <w:t>v1.0</w:t>
      </w:r>
      <w:r w:rsidRPr="009F11A2">
        <w:rPr>
          <w:rFonts w:ascii="굴림" w:eastAsia="굴림" w:hAnsi="굴림" w:hint="eastAsia"/>
          <w:szCs w:val="24"/>
        </w:rPr>
        <w:t>.doc</w:t>
      </w:r>
      <w:r w:rsidR="00CE213D">
        <w:rPr>
          <w:rFonts w:ascii="굴림" w:eastAsia="굴림" w:hAnsi="굴림"/>
          <w:szCs w:val="24"/>
        </w:rPr>
        <w:t>x</w:t>
      </w:r>
      <w:r w:rsidR="00211741" w:rsidRPr="009F11A2">
        <w:rPr>
          <w:rFonts w:ascii="굴림" w:eastAsia="굴림" w:hAnsi="굴림" w:hint="eastAsia"/>
          <w:szCs w:val="24"/>
        </w:rPr>
        <w:t>, 1610-보안계획서-v1.0.doc</w:t>
      </w:r>
      <w:r w:rsidR="00CE213D">
        <w:rPr>
          <w:rFonts w:ascii="굴림" w:eastAsia="굴림" w:hAnsi="굴림"/>
          <w:szCs w:val="24"/>
        </w:rPr>
        <w:t>x</w:t>
      </w:r>
    </w:p>
    <w:p w:rsidR="000D3955" w:rsidRPr="009F11A2" w:rsidRDefault="000D3955" w:rsidP="000D3955">
      <w:pPr>
        <w:pStyle w:val="a"/>
        <w:numPr>
          <w:ilvl w:val="0"/>
          <w:numId w:val="0"/>
        </w:numPr>
        <w:ind w:left="408"/>
        <w:rPr>
          <w:rFonts w:ascii="굴림" w:eastAsia="굴림" w:hAnsi="굴림"/>
          <w:szCs w:val="24"/>
        </w:rPr>
      </w:pPr>
    </w:p>
    <w:p w:rsidR="00ED4730" w:rsidRPr="009F11A2" w:rsidRDefault="00D8148E" w:rsidP="00211741">
      <w:pPr>
        <w:pStyle w:val="ad"/>
        <w:numPr>
          <w:ilvl w:val="0"/>
          <w:numId w:val="15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[업무그룹]은</w:t>
      </w:r>
      <w:r w:rsidR="00ED4730" w:rsidRPr="009F11A2">
        <w:rPr>
          <w:rFonts w:ascii="굴림" w:eastAsia="굴림" w:hAnsi="굴림" w:hint="eastAsia"/>
          <w:szCs w:val="24"/>
        </w:rPr>
        <w:t xml:space="preserve"> 약칭을 사용하며 아래의 사항에 준하여 사용하고 추가 시 각 업무의 마지막 번호에서</w:t>
      </w:r>
      <w:r w:rsidR="007E78D6" w:rsidRPr="009F11A2">
        <w:rPr>
          <w:rFonts w:ascii="굴림" w:eastAsia="굴림" w:hAnsi="굴림" w:hint="eastAsia"/>
          <w:szCs w:val="24"/>
        </w:rPr>
        <w:t xml:space="preserve"> </w:t>
      </w:r>
      <w:r w:rsidR="00ED4730" w:rsidRPr="009F11A2">
        <w:rPr>
          <w:rFonts w:ascii="굴림" w:eastAsia="굴림" w:hAnsi="굴림" w:hint="eastAsia"/>
          <w:szCs w:val="24"/>
        </w:rPr>
        <w:t>연장하여 사용한다.</w:t>
      </w:r>
    </w:p>
    <w:p w:rsidR="00ED4730" w:rsidRPr="009F11A2" w:rsidRDefault="00ED4730" w:rsidP="00770B55">
      <w:pPr>
        <w:pStyle w:val="a"/>
        <w:numPr>
          <w:ilvl w:val="2"/>
          <w:numId w:val="10"/>
        </w:numPr>
        <w:tabs>
          <w:tab w:val="clear" w:pos="1408"/>
          <w:tab w:val="num" w:pos="408"/>
        </w:tabs>
        <w:ind w:leftChars="4" w:left="408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예) 요구사항정의 문서 : 1220</w:t>
      </w:r>
      <w:r w:rsidR="006B1CA6" w:rsidRPr="009F11A2">
        <w:rPr>
          <w:rFonts w:ascii="굴림" w:eastAsia="굴림" w:hAnsi="굴림" w:hint="eastAsia"/>
          <w:szCs w:val="24"/>
        </w:rPr>
        <w:t>-</w:t>
      </w:r>
      <w:r w:rsidR="00CE6A27">
        <w:rPr>
          <w:rFonts w:ascii="굴림" w:eastAsia="굴림" w:hAnsi="굴림" w:hint="eastAsia"/>
          <w:szCs w:val="24"/>
        </w:rPr>
        <w:t>IEL</w:t>
      </w:r>
      <w:r w:rsidR="006B1CA6" w:rsidRPr="009F11A2">
        <w:rPr>
          <w:rFonts w:ascii="굴림" w:eastAsia="굴림" w:hAnsi="굴림" w:hint="eastAsia"/>
          <w:szCs w:val="24"/>
        </w:rPr>
        <w:t>-</w:t>
      </w:r>
      <w:r w:rsidRPr="009F11A2">
        <w:rPr>
          <w:rFonts w:ascii="굴림" w:eastAsia="굴림" w:hAnsi="굴림" w:hint="eastAsia"/>
          <w:szCs w:val="24"/>
        </w:rPr>
        <w:t>요구사항정의서</w:t>
      </w:r>
      <w:r w:rsidR="006B1CA6" w:rsidRPr="009F11A2">
        <w:rPr>
          <w:rFonts w:ascii="굴림" w:eastAsia="굴림" w:hAnsi="굴림" w:hint="eastAsia"/>
          <w:szCs w:val="24"/>
        </w:rPr>
        <w:t>-</w:t>
      </w:r>
      <w:r w:rsidRPr="009F11A2">
        <w:rPr>
          <w:rFonts w:ascii="굴림" w:eastAsia="굴림" w:hAnsi="굴림" w:hint="eastAsia"/>
          <w:szCs w:val="24"/>
        </w:rPr>
        <w:t>v1.0.doc</w:t>
      </w:r>
      <w:r w:rsidR="00CE213D">
        <w:rPr>
          <w:rFonts w:ascii="굴림" w:eastAsia="굴림" w:hAnsi="굴림"/>
          <w:szCs w:val="24"/>
        </w:rPr>
        <w:t>x</w:t>
      </w:r>
    </w:p>
    <w:p w:rsidR="000D3955" w:rsidRPr="009F11A2" w:rsidRDefault="000D3955" w:rsidP="00211741">
      <w:pPr>
        <w:pStyle w:val="a"/>
        <w:numPr>
          <w:ilvl w:val="0"/>
          <w:numId w:val="0"/>
        </w:numPr>
        <w:ind w:left="8"/>
        <w:rPr>
          <w:rFonts w:ascii="굴림" w:eastAsia="굴림" w:hAnsi="굴림"/>
          <w:szCs w:val="24"/>
        </w:rPr>
      </w:pPr>
    </w:p>
    <w:p w:rsidR="00ED4730" w:rsidRPr="009F11A2" w:rsidRDefault="00ED4730" w:rsidP="007E78D6">
      <w:pPr>
        <w:numPr>
          <w:ilvl w:val="0"/>
          <w:numId w:val="15"/>
        </w:num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파일명에는 공백을 두지 않으며, 공백은 </w:t>
      </w:r>
      <w:r w:rsidRPr="009F11A2">
        <w:rPr>
          <w:rFonts w:ascii="굴림" w:hAnsi="굴림"/>
        </w:rPr>
        <w:t>‘</w:t>
      </w:r>
      <w:r w:rsidRPr="009F11A2">
        <w:rPr>
          <w:rFonts w:ascii="굴림" w:hAnsi="굴림" w:hint="eastAsia"/>
        </w:rPr>
        <w:t>_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>으로 처리한다.</w:t>
      </w:r>
    </w:p>
    <w:p w:rsidR="00C66D26" w:rsidRPr="009F11A2" w:rsidRDefault="007E78D6" w:rsidP="00770B55">
      <w:pPr>
        <w:pStyle w:val="a"/>
        <w:numPr>
          <w:ilvl w:val="2"/>
          <w:numId w:val="10"/>
        </w:numPr>
        <w:tabs>
          <w:tab w:val="clear" w:pos="1408"/>
          <w:tab w:val="num" w:pos="408"/>
        </w:tabs>
        <w:ind w:leftChars="4" w:left="408"/>
        <w:rPr>
          <w:rFonts w:ascii="굴림" w:eastAsia="굴림" w:hAnsi="굴림"/>
        </w:rPr>
      </w:pPr>
      <w:r w:rsidRPr="009F11A2">
        <w:rPr>
          <w:rFonts w:ascii="굴림" w:eastAsia="굴림" w:hAnsi="굴림" w:hint="eastAsia"/>
          <w:szCs w:val="24"/>
        </w:rPr>
        <w:t>예) 1000-</w:t>
      </w:r>
      <w:r w:rsidR="00CE6A27">
        <w:rPr>
          <w:rFonts w:ascii="굴림" w:eastAsia="굴림" w:hAnsi="굴림" w:hint="eastAsia"/>
          <w:szCs w:val="24"/>
        </w:rPr>
        <w:t>IEL</w:t>
      </w:r>
      <w:r w:rsidRPr="009F11A2">
        <w:rPr>
          <w:rFonts w:ascii="굴림" w:eastAsia="굴림" w:hAnsi="굴림" w:hint="eastAsia"/>
          <w:szCs w:val="24"/>
        </w:rPr>
        <w:t>-요구사항_명세서-v1.0.doc</w:t>
      </w:r>
      <w:r w:rsidR="00CE213D">
        <w:rPr>
          <w:rFonts w:ascii="굴림" w:eastAsia="굴림" w:hAnsi="굴림"/>
          <w:szCs w:val="24"/>
        </w:rPr>
        <w:t>x</w:t>
      </w:r>
    </w:p>
    <w:p w:rsidR="00C66D26" w:rsidRPr="009F11A2" w:rsidRDefault="00C66D26" w:rsidP="00C66D26">
      <w:pPr>
        <w:rPr>
          <w:rFonts w:ascii="굴림" w:hAnsi="굴림"/>
        </w:rPr>
      </w:pPr>
    </w:p>
    <w:p w:rsidR="00C66D26" w:rsidRPr="009F11A2" w:rsidRDefault="00A35852" w:rsidP="00C66D26">
      <w:pPr>
        <w:pStyle w:val="2"/>
        <w:rPr>
          <w:rFonts w:hAnsi="굴림"/>
        </w:rPr>
      </w:pPr>
      <w:r w:rsidRPr="009F11A2">
        <w:rPr>
          <w:rFonts w:hAnsi="굴림"/>
        </w:rPr>
        <w:br w:type="page"/>
      </w:r>
      <w:bookmarkStart w:id="29" w:name="_Toc482284456"/>
      <w:r w:rsidR="00C66D26" w:rsidRPr="009F11A2">
        <w:rPr>
          <w:rFonts w:hAnsi="굴림" w:hint="eastAsia"/>
        </w:rPr>
        <w:lastRenderedPageBreak/>
        <w:t>산출물 코드</w:t>
      </w:r>
      <w:bookmarkEnd w:id="29"/>
    </w:p>
    <w:p w:rsidR="00C66D26" w:rsidRPr="009F11A2" w:rsidRDefault="00C66D26" w:rsidP="00770B55">
      <w:pPr>
        <w:pStyle w:val="ad"/>
        <w:ind w:leftChars="-4" w:left="418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아래의 사항에 준하여 문서번호 코드를 사용한다.</w:t>
      </w:r>
    </w:p>
    <w:p w:rsidR="00C66D26" w:rsidRPr="009F11A2" w:rsidRDefault="00C66D26" w:rsidP="00770B55">
      <w:pPr>
        <w:pStyle w:val="ad"/>
        <w:ind w:leftChars="-4" w:left="418"/>
        <w:rPr>
          <w:rFonts w:ascii="굴림" w:eastAsia="굴림" w:hAnsi="굴림"/>
          <w:szCs w:val="24"/>
        </w:rPr>
      </w:pPr>
    </w:p>
    <w:p w:rsidR="00C66D26" w:rsidRPr="009F11A2" w:rsidRDefault="00C66D26" w:rsidP="00C66D26">
      <w:pPr>
        <w:pStyle w:val="ad"/>
        <w:numPr>
          <w:ilvl w:val="0"/>
          <w:numId w:val="11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개발 산출물 문서번호 코드</w:t>
      </w:r>
    </w:p>
    <w:tbl>
      <w:tblPr>
        <w:tblW w:w="9924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6"/>
        <w:gridCol w:w="3118"/>
        <w:gridCol w:w="3402"/>
        <w:gridCol w:w="1418"/>
      </w:tblGrid>
      <w:tr w:rsidR="00C66D26" w:rsidRPr="009F11A2" w:rsidTr="00B07F7C">
        <w:trPr>
          <w:cantSplit/>
          <w:trHeight w:val="726"/>
          <w:tblHeader/>
        </w:trPr>
        <w:tc>
          <w:tcPr>
            <w:tcW w:w="1986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개발단계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구분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산출물 명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문서번호</w:t>
            </w:r>
          </w:p>
        </w:tc>
      </w:tr>
      <w:tr w:rsidR="006E46EE" w:rsidRPr="009F11A2" w:rsidTr="00B07F7C">
        <w:trPr>
          <w:cantSplit/>
          <w:trHeight w:val="390"/>
        </w:trPr>
        <w:tc>
          <w:tcPr>
            <w:tcW w:w="1986" w:type="dxa"/>
            <w:vMerge w:val="restart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분석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E07F4C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Business 요구사항 정의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요구사항 정의서</w:t>
            </w:r>
          </w:p>
        </w:tc>
        <w:tc>
          <w:tcPr>
            <w:tcW w:w="1418" w:type="dxa"/>
            <w:vAlign w:val="center"/>
          </w:tcPr>
          <w:p w:rsidR="006E46EE" w:rsidRPr="009F11A2" w:rsidRDefault="006E46EE" w:rsidP="00066B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1110</w:t>
            </w:r>
          </w:p>
        </w:tc>
      </w:tr>
      <w:tr w:rsidR="006E46EE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요구사항 명세서</w:t>
            </w:r>
          </w:p>
        </w:tc>
        <w:tc>
          <w:tcPr>
            <w:tcW w:w="1418" w:type="dxa"/>
            <w:vAlign w:val="center"/>
          </w:tcPr>
          <w:p w:rsidR="006E46EE" w:rsidRPr="009F11A2" w:rsidRDefault="006E46EE" w:rsidP="00066B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1120</w:t>
            </w:r>
          </w:p>
        </w:tc>
      </w:tr>
      <w:tr w:rsidR="006E46EE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rPr>
                <w:rFonts w:ascii="굴림" w:hAnsi="굴림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</w:tcPr>
          <w:p w:rsidR="006E46EE" w:rsidRPr="009F11A2" w:rsidRDefault="006E46EE" w:rsidP="00953E9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보안 Model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BC214A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보안 계획서</w:t>
            </w:r>
          </w:p>
        </w:tc>
        <w:tc>
          <w:tcPr>
            <w:tcW w:w="1418" w:type="dxa"/>
            <w:vAlign w:val="center"/>
          </w:tcPr>
          <w:p w:rsidR="006E46EE" w:rsidRPr="009F11A2" w:rsidRDefault="006E46EE" w:rsidP="00BC214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1210</w:t>
            </w:r>
          </w:p>
        </w:tc>
      </w:tr>
      <w:tr w:rsidR="006E46EE" w:rsidRPr="009F11A2" w:rsidTr="006E46EE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rPr>
                <w:rFonts w:ascii="굴림" w:hAnsi="굴림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953E9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시스템 분석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BC214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현행시스템 분석서</w:t>
            </w:r>
          </w:p>
        </w:tc>
        <w:tc>
          <w:tcPr>
            <w:tcW w:w="1418" w:type="dxa"/>
            <w:vAlign w:val="center"/>
          </w:tcPr>
          <w:p w:rsidR="006E46EE" w:rsidRPr="009F11A2" w:rsidRDefault="006E46EE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12</w:t>
            </w:r>
            <w:r>
              <w:rPr>
                <w:rFonts w:ascii="굴림" w:hAnsi="굴림"/>
              </w:rPr>
              <w:t>2</w:t>
            </w:r>
            <w:r>
              <w:rPr>
                <w:rFonts w:ascii="굴림" w:hAnsi="굴림" w:hint="eastAsia"/>
              </w:rPr>
              <w:t>0</w:t>
            </w:r>
          </w:p>
        </w:tc>
      </w:tr>
      <w:tr w:rsidR="006E46EE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E46EE" w:rsidRPr="009F11A2" w:rsidRDefault="006E46EE" w:rsidP="00FE4ED4">
            <w:pPr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:rsidR="006E46EE" w:rsidRDefault="006E46EE" w:rsidP="00953E9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E46EE" w:rsidRDefault="006E46EE" w:rsidP="00BC214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업무처리 흐름도</w:t>
            </w:r>
          </w:p>
        </w:tc>
        <w:tc>
          <w:tcPr>
            <w:tcW w:w="1418" w:type="dxa"/>
            <w:vAlign w:val="center"/>
          </w:tcPr>
          <w:p w:rsidR="006E46EE" w:rsidRDefault="006E46EE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</w:t>
            </w:r>
            <w:r>
              <w:rPr>
                <w:rFonts w:ascii="굴림" w:hAnsi="굴림"/>
              </w:rPr>
              <w:t>230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 w:val="restart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설계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Module 설계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개발 표준 정의서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3A7CF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2110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Process 명세서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2120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Interface 설계서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3A7CF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2130</w:t>
            </w:r>
          </w:p>
        </w:tc>
      </w:tr>
      <w:tr w:rsidR="006A0EEC" w:rsidRPr="009F11A2" w:rsidTr="00CE7D84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Default="006A0EEC" w:rsidP="00CE7D8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프로그램 설계서</w:t>
            </w:r>
          </w:p>
        </w:tc>
        <w:tc>
          <w:tcPr>
            <w:tcW w:w="1418" w:type="dxa"/>
          </w:tcPr>
          <w:p w:rsidR="006A0EEC" w:rsidRDefault="006A0EEC" w:rsidP="00BD190C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2141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화면 설계서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2150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데이터베이스 설계서(논리,물리)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2160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데이터베이스 설계표준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683520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2161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테이블 정의서</w:t>
            </w:r>
          </w:p>
        </w:tc>
        <w:tc>
          <w:tcPr>
            <w:tcW w:w="1418" w:type="dxa"/>
            <w:vAlign w:val="center"/>
          </w:tcPr>
          <w:p w:rsidR="006A0EEC" w:rsidRPr="009F11A2" w:rsidRDefault="006A0EEC" w:rsidP="00683520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2162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뷰 정의서</w:t>
            </w:r>
          </w:p>
        </w:tc>
        <w:tc>
          <w:tcPr>
            <w:tcW w:w="1418" w:type="dxa"/>
          </w:tcPr>
          <w:p w:rsidR="006A0EEC" w:rsidRPr="009F11A2" w:rsidRDefault="006A0EEC" w:rsidP="00CE213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216</w:t>
            </w:r>
            <w:r>
              <w:rPr>
                <w:rFonts w:ascii="굴림" w:hAnsi="굴림"/>
              </w:rPr>
              <w:t>3</w:t>
            </w:r>
          </w:p>
        </w:tc>
      </w:tr>
      <w:tr w:rsidR="00167E49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167E49" w:rsidRPr="009F11A2" w:rsidRDefault="00167E49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167E49" w:rsidRPr="009F11A2" w:rsidRDefault="00167E49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167E49" w:rsidRDefault="00167E49" w:rsidP="00B07F7C">
            <w:pPr>
              <w:rPr>
                <w:rFonts w:ascii="굴림" w:hAnsi="굴림"/>
              </w:rPr>
            </w:pPr>
            <w:r w:rsidRPr="00167E49">
              <w:rPr>
                <w:rFonts w:ascii="굴림" w:hAnsi="굴림" w:hint="eastAsia"/>
              </w:rPr>
              <w:t>CRUD매트릭스</w:t>
            </w:r>
          </w:p>
        </w:tc>
        <w:tc>
          <w:tcPr>
            <w:tcW w:w="1418" w:type="dxa"/>
          </w:tcPr>
          <w:p w:rsidR="00167E49" w:rsidRDefault="00167E49" w:rsidP="00167E49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2164</w:t>
            </w:r>
          </w:p>
        </w:tc>
      </w:tr>
      <w:tr w:rsidR="00167E49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167E49" w:rsidRPr="009F11A2" w:rsidRDefault="00167E49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167E49" w:rsidRPr="009F11A2" w:rsidRDefault="00167E49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167E49" w:rsidRDefault="00167E49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용어 사전</w:t>
            </w:r>
          </w:p>
        </w:tc>
        <w:tc>
          <w:tcPr>
            <w:tcW w:w="1418" w:type="dxa"/>
          </w:tcPr>
          <w:p w:rsidR="00167E49" w:rsidRDefault="00167E49" w:rsidP="00167E49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216</w:t>
            </w:r>
            <w:r>
              <w:rPr>
                <w:rFonts w:ascii="굴림" w:hAnsi="굴림"/>
              </w:rPr>
              <w:t>5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354D65">
            <w:pPr>
              <w:rPr>
                <w:rFonts w:ascii="굴림" w:hAnsi="굴림"/>
              </w:rPr>
            </w:pPr>
            <w:r w:rsidRPr="00354D65">
              <w:rPr>
                <w:rFonts w:ascii="굴림" w:hAnsi="굴림" w:hint="eastAsia"/>
              </w:rPr>
              <w:t>시스템</w:t>
            </w:r>
            <w:r>
              <w:rPr>
                <w:rFonts w:ascii="굴림" w:hAnsi="굴림" w:hint="eastAsia"/>
              </w:rPr>
              <w:t xml:space="preserve"> </w:t>
            </w:r>
            <w:r w:rsidRPr="00354D65">
              <w:rPr>
                <w:rFonts w:ascii="굴림" w:hAnsi="굴림" w:hint="eastAsia"/>
              </w:rPr>
              <w:t xml:space="preserve">구조 설계서 </w:t>
            </w:r>
          </w:p>
        </w:tc>
        <w:tc>
          <w:tcPr>
            <w:tcW w:w="1418" w:type="dxa"/>
          </w:tcPr>
          <w:p w:rsidR="006A0EEC" w:rsidRPr="009F11A2" w:rsidRDefault="006A0EEC" w:rsidP="00AF7C35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2170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B07F7C">
            <w:pPr>
              <w:rPr>
                <w:rFonts w:ascii="굴림" w:hAnsi="굴림"/>
              </w:rPr>
            </w:pPr>
            <w:r w:rsidRPr="00354D65">
              <w:rPr>
                <w:rFonts w:ascii="굴림" w:hAnsi="굴림" w:hint="eastAsia"/>
              </w:rPr>
              <w:t>시스템 전환계획서</w:t>
            </w:r>
          </w:p>
        </w:tc>
        <w:tc>
          <w:tcPr>
            <w:tcW w:w="1418" w:type="dxa"/>
          </w:tcPr>
          <w:p w:rsidR="006A0EEC" w:rsidRPr="009F11A2" w:rsidRDefault="006A0EEC" w:rsidP="00AF7C35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2180</w:t>
            </w:r>
          </w:p>
        </w:tc>
      </w:tr>
      <w:tr w:rsidR="006A0EE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6A0EEC" w:rsidRPr="009F11A2" w:rsidRDefault="006A0EEC" w:rsidP="00C2562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A0EEC" w:rsidRPr="00354D65" w:rsidRDefault="006A0EEC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웹접근성 설계 계획서</w:t>
            </w:r>
          </w:p>
        </w:tc>
        <w:tc>
          <w:tcPr>
            <w:tcW w:w="1418" w:type="dxa"/>
          </w:tcPr>
          <w:p w:rsidR="006A0EEC" w:rsidRDefault="006A0EEC" w:rsidP="00AF7C35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2190</w:t>
            </w:r>
          </w:p>
        </w:tc>
      </w:tr>
      <w:tr w:rsidR="001C3488" w:rsidRPr="009F11A2" w:rsidTr="00B07F7C">
        <w:trPr>
          <w:cantSplit/>
          <w:trHeight w:val="390"/>
        </w:trPr>
        <w:tc>
          <w:tcPr>
            <w:tcW w:w="1986" w:type="dxa"/>
            <w:vMerge w:val="restart"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1225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구현 및 시험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375B5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구현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프로그램 및 소스코드</w:t>
            </w:r>
          </w:p>
        </w:tc>
        <w:tc>
          <w:tcPr>
            <w:tcW w:w="1418" w:type="dxa"/>
            <w:vAlign w:val="center"/>
          </w:tcPr>
          <w:p w:rsidR="001C3488" w:rsidRPr="009F11A2" w:rsidRDefault="001C3488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-</w:t>
            </w:r>
          </w:p>
        </w:tc>
      </w:tr>
      <w:tr w:rsidR="001C3488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1225A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375B58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프로그램 명세서</w:t>
            </w:r>
          </w:p>
        </w:tc>
        <w:tc>
          <w:tcPr>
            <w:tcW w:w="1418" w:type="dxa"/>
            <w:vAlign w:val="center"/>
          </w:tcPr>
          <w:p w:rsidR="001C3488" w:rsidRPr="009F11A2" w:rsidRDefault="001C3488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3110</w:t>
            </w:r>
          </w:p>
        </w:tc>
      </w:tr>
      <w:tr w:rsidR="001C3488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1225A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375B58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1C3488" w:rsidRPr="009F11A2" w:rsidRDefault="001C3488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시스템 구현 절차서</w:t>
            </w:r>
          </w:p>
        </w:tc>
        <w:tc>
          <w:tcPr>
            <w:tcW w:w="1418" w:type="dxa"/>
            <w:vAlign w:val="center"/>
          </w:tcPr>
          <w:p w:rsidR="001C3488" w:rsidRPr="009F11A2" w:rsidRDefault="001C3488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3120</w:t>
            </w:r>
          </w:p>
        </w:tc>
      </w:tr>
      <w:tr w:rsidR="00BD190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FE4ED4">
            <w:pPr>
              <w:rPr>
                <w:rFonts w:ascii="굴림" w:hAnsi="굴림"/>
              </w:rPr>
            </w:pP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시험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8349E7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단위</w:t>
            </w:r>
            <w:r w:rsidR="008349E7">
              <w:rPr>
                <w:rFonts w:ascii="굴림" w:hAnsi="굴림" w:hint="eastAsia"/>
              </w:rPr>
              <w:t xml:space="preserve">시험 시나리오 및 </w:t>
            </w:r>
            <w:r w:rsidRPr="009F11A2">
              <w:rPr>
                <w:rFonts w:ascii="굴림" w:hAnsi="굴림" w:hint="eastAsia"/>
              </w:rPr>
              <w:t>결과서</w:t>
            </w:r>
          </w:p>
        </w:tc>
        <w:tc>
          <w:tcPr>
            <w:tcW w:w="1418" w:type="dxa"/>
            <w:vAlign w:val="center"/>
          </w:tcPr>
          <w:p w:rsidR="00BD190C" w:rsidRPr="009F11A2" w:rsidRDefault="00BD190C" w:rsidP="003E3AD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32</w:t>
            </w:r>
            <w:r w:rsidR="002545F1">
              <w:rPr>
                <w:rFonts w:ascii="굴림" w:hAnsi="굴림" w:hint="eastAsia"/>
              </w:rPr>
              <w:t>10</w:t>
            </w:r>
          </w:p>
        </w:tc>
      </w:tr>
      <w:tr w:rsidR="00BD190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B1225A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BD190C" w:rsidRPr="009F11A2" w:rsidRDefault="00BD190C" w:rsidP="008349E7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통합</w:t>
            </w:r>
            <w:r w:rsidR="008349E7">
              <w:rPr>
                <w:rFonts w:ascii="굴림" w:hAnsi="굴림" w:hint="eastAsia"/>
              </w:rPr>
              <w:t xml:space="preserve">시험 시나리오 및 </w:t>
            </w:r>
            <w:r w:rsidRPr="009F11A2">
              <w:rPr>
                <w:rFonts w:ascii="굴림" w:hAnsi="굴림" w:hint="eastAsia"/>
              </w:rPr>
              <w:t>결과</w:t>
            </w:r>
            <w:r w:rsidR="002545F1">
              <w:rPr>
                <w:rFonts w:ascii="굴림" w:hAnsi="굴림" w:hint="eastAsia"/>
              </w:rPr>
              <w:t>보고</w:t>
            </w:r>
            <w:r w:rsidRPr="009F11A2">
              <w:rPr>
                <w:rFonts w:ascii="굴림" w:hAnsi="굴림" w:hint="eastAsia"/>
              </w:rPr>
              <w:t>서</w:t>
            </w:r>
          </w:p>
        </w:tc>
        <w:tc>
          <w:tcPr>
            <w:tcW w:w="1418" w:type="dxa"/>
            <w:vAlign w:val="center"/>
          </w:tcPr>
          <w:p w:rsidR="00BD190C" w:rsidRPr="009F11A2" w:rsidRDefault="00BD190C" w:rsidP="003E3ADA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322</w:t>
            </w:r>
            <w:r w:rsidR="002545F1">
              <w:rPr>
                <w:rFonts w:ascii="굴림" w:hAnsi="굴림" w:hint="eastAsia"/>
              </w:rPr>
              <w:t>0</w:t>
            </w:r>
          </w:p>
        </w:tc>
      </w:tr>
      <w:tr w:rsidR="009E027C" w:rsidRPr="009F11A2" w:rsidTr="00B07F7C">
        <w:trPr>
          <w:cantSplit/>
          <w:trHeight w:val="390"/>
        </w:trPr>
        <w:tc>
          <w:tcPr>
            <w:tcW w:w="1986" w:type="dxa"/>
            <w:vMerge w:val="restart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FE4ED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시스템 구동 및 교육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Manual 및 교육 훈련 도구 개발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B07F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사용자 매뉴얼</w:t>
            </w:r>
          </w:p>
        </w:tc>
        <w:tc>
          <w:tcPr>
            <w:tcW w:w="1418" w:type="dxa"/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4110</w:t>
            </w:r>
          </w:p>
        </w:tc>
      </w:tr>
      <w:tr w:rsidR="009E027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9E02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운영자 </w:t>
            </w:r>
            <w:r>
              <w:rPr>
                <w:rFonts w:ascii="굴림" w:hAnsi="굴림" w:hint="eastAsia"/>
              </w:rPr>
              <w:t>매뉴얼</w:t>
            </w:r>
          </w:p>
        </w:tc>
        <w:tc>
          <w:tcPr>
            <w:tcW w:w="1418" w:type="dxa"/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4120</w:t>
            </w:r>
          </w:p>
        </w:tc>
      </w:tr>
      <w:tr w:rsidR="009E027C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개발자 매뉴얼</w:t>
            </w:r>
          </w:p>
        </w:tc>
        <w:tc>
          <w:tcPr>
            <w:tcW w:w="1418" w:type="dxa"/>
            <w:vAlign w:val="center"/>
          </w:tcPr>
          <w:p w:rsidR="009E027C" w:rsidRPr="009F11A2" w:rsidRDefault="009E027C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4130</w:t>
            </w:r>
          </w:p>
        </w:tc>
      </w:tr>
      <w:tr w:rsidR="00682FB4" w:rsidRPr="009F11A2" w:rsidTr="00B07F7C">
        <w:trPr>
          <w:cantSplit/>
          <w:trHeight w:val="390"/>
        </w:trPr>
        <w:tc>
          <w:tcPr>
            <w:tcW w:w="1986" w:type="dxa"/>
            <w:vMerge w:val="restart"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FE4ED4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유지보수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유지보수 계획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유지보수 계획서</w:t>
            </w:r>
          </w:p>
        </w:tc>
        <w:tc>
          <w:tcPr>
            <w:tcW w:w="1418" w:type="dxa"/>
            <w:vAlign w:val="center"/>
          </w:tcPr>
          <w:p w:rsidR="00682FB4" w:rsidRPr="009F11A2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5100</w:t>
            </w:r>
          </w:p>
        </w:tc>
      </w:tr>
      <w:tr w:rsidR="00682FB4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표준서비스 유지보수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82FB4" w:rsidRPr="009F11A2" w:rsidRDefault="00682FB4" w:rsidP="00201DC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표준서비스 유지보수 관리대장</w:t>
            </w:r>
          </w:p>
        </w:tc>
        <w:tc>
          <w:tcPr>
            <w:tcW w:w="1418" w:type="dxa"/>
            <w:vAlign w:val="center"/>
          </w:tcPr>
          <w:p w:rsidR="00682FB4" w:rsidRPr="009F11A2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5110</w:t>
            </w:r>
          </w:p>
        </w:tc>
      </w:tr>
      <w:tr w:rsidR="00682FB4" w:rsidRPr="009F11A2" w:rsidTr="00B07F7C">
        <w:trPr>
          <w:cantSplit/>
          <w:trHeight w:val="390"/>
        </w:trPr>
        <w:tc>
          <w:tcPr>
            <w:tcW w:w="1986" w:type="dxa"/>
            <w:vMerge/>
            <w:tcBorders>
              <w:left w:val="single" w:sz="4" w:space="0" w:color="auto"/>
            </w:tcBorders>
            <w:vAlign w:val="center"/>
          </w:tcPr>
          <w:p w:rsidR="00682FB4" w:rsidRDefault="00682FB4" w:rsidP="00FE4ED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3118" w:type="dxa"/>
            <w:tcBorders>
              <w:left w:val="single" w:sz="4" w:space="0" w:color="auto"/>
            </w:tcBorders>
            <w:vAlign w:val="center"/>
          </w:tcPr>
          <w:p w:rsidR="00682FB4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성능평가 수행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:rsidR="00682FB4" w:rsidRDefault="00682FB4" w:rsidP="00B07F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성능평가 수행 이력 보고서</w:t>
            </w:r>
          </w:p>
        </w:tc>
        <w:tc>
          <w:tcPr>
            <w:tcW w:w="1418" w:type="dxa"/>
            <w:vAlign w:val="center"/>
          </w:tcPr>
          <w:p w:rsidR="00682FB4" w:rsidRDefault="00682FB4" w:rsidP="00613BD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5120</w:t>
            </w:r>
          </w:p>
        </w:tc>
      </w:tr>
    </w:tbl>
    <w:p w:rsidR="003E46DD" w:rsidRPr="009F11A2" w:rsidRDefault="003E46DD" w:rsidP="00C66D26">
      <w:pPr>
        <w:rPr>
          <w:rFonts w:ascii="굴림" w:hAnsi="굴림"/>
        </w:rPr>
      </w:pPr>
    </w:p>
    <w:p w:rsidR="00C66D26" w:rsidRPr="009F11A2" w:rsidRDefault="00C66D26" w:rsidP="00C66D26">
      <w:pPr>
        <w:numPr>
          <w:ilvl w:val="0"/>
          <w:numId w:val="11"/>
        </w:numPr>
        <w:rPr>
          <w:rFonts w:ascii="굴림" w:hAnsi="굴림"/>
        </w:rPr>
      </w:pPr>
      <w:r w:rsidRPr="009F11A2">
        <w:rPr>
          <w:rFonts w:ascii="굴림" w:hAnsi="굴림" w:hint="eastAsia"/>
        </w:rPr>
        <w:t>관리 산출물 문서번호 코드</w:t>
      </w:r>
    </w:p>
    <w:tbl>
      <w:tblPr>
        <w:tblW w:w="9924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4"/>
        <w:gridCol w:w="2268"/>
        <w:gridCol w:w="4394"/>
        <w:gridCol w:w="1418"/>
      </w:tblGrid>
      <w:tr w:rsidR="00C66D26" w:rsidRPr="009F11A2" w:rsidTr="00F74D7E">
        <w:trPr>
          <w:cantSplit/>
          <w:trHeight w:val="775"/>
          <w:tblHeader/>
        </w:trPr>
        <w:tc>
          <w:tcPr>
            <w:tcW w:w="1844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개발단계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구분</w:t>
            </w:r>
          </w:p>
        </w:tc>
        <w:tc>
          <w:tcPr>
            <w:tcW w:w="4394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산출물 명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C66D26" w:rsidRPr="009F11A2" w:rsidRDefault="00C66D26" w:rsidP="00FE4ED4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문서번호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 w:val="restart"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사업관리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착수/사업보고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착수보고서</w:t>
            </w:r>
          </w:p>
        </w:tc>
        <w:tc>
          <w:tcPr>
            <w:tcW w:w="1418" w:type="dxa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9010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사업수행계획서</w:t>
            </w:r>
          </w:p>
        </w:tc>
        <w:tc>
          <w:tcPr>
            <w:tcW w:w="1418" w:type="dxa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9020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6141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문서 관리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문서작성표준</w:t>
            </w:r>
          </w:p>
        </w:tc>
        <w:tc>
          <w:tcPr>
            <w:tcW w:w="1418" w:type="dxa"/>
          </w:tcPr>
          <w:p w:rsidR="00411621" w:rsidRPr="009F11A2" w:rsidRDefault="00411621" w:rsidP="006141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9110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E21E67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산출물 목록</w:t>
            </w:r>
          </w:p>
        </w:tc>
        <w:tc>
          <w:tcPr>
            <w:tcW w:w="1418" w:type="dxa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9120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E21E67">
            <w:pPr>
              <w:rPr>
                <w:rFonts w:ascii="굴림" w:hAnsi="굴림"/>
              </w:rPr>
            </w:pPr>
            <w:r>
              <w:rPr>
                <w:rFonts w:ascii="굴림" w:hAnsi="굴림"/>
              </w:rPr>
              <w:t>B</w:t>
            </w:r>
            <w:r>
              <w:rPr>
                <w:rFonts w:ascii="굴림" w:hAnsi="굴림" w:hint="eastAsia"/>
              </w:rPr>
              <w:t>aseline 내역서</w:t>
            </w:r>
          </w:p>
        </w:tc>
        <w:tc>
          <w:tcPr>
            <w:tcW w:w="1418" w:type="dxa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9130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프로젝트 관리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817B05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과업 범위 비교</w:t>
            </w:r>
            <w:r>
              <w:rPr>
                <w:rFonts w:ascii="굴림" w:hAnsi="굴림" w:hint="eastAsia"/>
              </w:rPr>
              <w:t>표</w:t>
            </w:r>
          </w:p>
        </w:tc>
        <w:tc>
          <w:tcPr>
            <w:tcW w:w="1418" w:type="dxa"/>
          </w:tcPr>
          <w:p w:rsidR="00800FFF" w:rsidRPr="009F11A2" w:rsidRDefault="00800FFF" w:rsidP="006141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9210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E21E67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요구사항 추적 매트릭스</w:t>
            </w:r>
          </w:p>
        </w:tc>
        <w:tc>
          <w:tcPr>
            <w:tcW w:w="1418" w:type="dxa"/>
          </w:tcPr>
          <w:p w:rsidR="00800FFF" w:rsidRPr="009F11A2" w:rsidRDefault="00800FFF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9220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사업 일정 관리(WBS)</w:t>
            </w:r>
          </w:p>
        </w:tc>
        <w:tc>
          <w:tcPr>
            <w:tcW w:w="1418" w:type="dxa"/>
          </w:tcPr>
          <w:p w:rsidR="00800FFF" w:rsidRPr="009F11A2" w:rsidRDefault="00800FFF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9230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DC6900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변경 통합 관리</w:t>
            </w:r>
          </w:p>
        </w:tc>
        <w:tc>
          <w:tcPr>
            <w:tcW w:w="1418" w:type="dxa"/>
          </w:tcPr>
          <w:p w:rsidR="00800FFF" w:rsidRPr="009F11A2" w:rsidRDefault="00800FFF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9240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E21E67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변경 요청서</w:t>
            </w:r>
          </w:p>
        </w:tc>
        <w:tc>
          <w:tcPr>
            <w:tcW w:w="1418" w:type="dxa"/>
          </w:tcPr>
          <w:p w:rsidR="00800FFF" w:rsidRPr="009F11A2" w:rsidRDefault="00800FFF" w:rsidP="006141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9241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736E14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위험 관리 계획서</w:t>
            </w:r>
          </w:p>
        </w:tc>
        <w:tc>
          <w:tcPr>
            <w:tcW w:w="1418" w:type="dxa"/>
          </w:tcPr>
          <w:p w:rsidR="00800FFF" w:rsidRPr="009F11A2" w:rsidRDefault="00800FFF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9250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736E14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위험 이슈 관리 대장</w:t>
            </w:r>
          </w:p>
        </w:tc>
        <w:tc>
          <w:tcPr>
            <w:tcW w:w="1418" w:type="dxa"/>
          </w:tcPr>
          <w:p w:rsidR="00800FFF" w:rsidRPr="009F11A2" w:rsidRDefault="00800FFF" w:rsidP="006141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9251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C84E02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품질 보증 활동 계획서</w:t>
            </w:r>
          </w:p>
        </w:tc>
        <w:tc>
          <w:tcPr>
            <w:tcW w:w="1418" w:type="dxa"/>
          </w:tcPr>
          <w:p w:rsidR="00800FFF" w:rsidRPr="009F11A2" w:rsidRDefault="00800FFF" w:rsidP="00066B08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9260</w:t>
            </w:r>
          </w:p>
        </w:tc>
      </w:tr>
      <w:tr w:rsidR="00800FFF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800FFF" w:rsidRPr="009F11A2" w:rsidRDefault="00800FFF" w:rsidP="00C84E02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품질 보증 활동 결과서</w:t>
            </w:r>
          </w:p>
        </w:tc>
        <w:tc>
          <w:tcPr>
            <w:tcW w:w="1418" w:type="dxa"/>
          </w:tcPr>
          <w:p w:rsidR="00800FFF" w:rsidRPr="009F11A2" w:rsidRDefault="00800FFF" w:rsidP="001118D9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9261</w:t>
            </w:r>
          </w:p>
        </w:tc>
      </w:tr>
      <w:tr w:rsidR="00800FFF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800FFF" w:rsidRDefault="00800FFF" w:rsidP="00860DAA">
            <w:pPr>
              <w:rPr>
                <w:rFonts w:ascii="굴림" w:hAnsi="굴림"/>
              </w:rPr>
            </w:pPr>
            <w:r w:rsidRPr="00BC1BFC">
              <w:rPr>
                <w:rFonts w:ascii="굴림" w:hAnsi="굴림" w:hint="eastAsia"/>
              </w:rPr>
              <w:t>교육훈련계획서</w:t>
            </w:r>
          </w:p>
        </w:tc>
        <w:tc>
          <w:tcPr>
            <w:tcW w:w="1418" w:type="dxa"/>
            <w:vAlign w:val="center"/>
          </w:tcPr>
          <w:p w:rsidR="00800FFF" w:rsidRDefault="00800FFF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9270</w:t>
            </w:r>
          </w:p>
        </w:tc>
      </w:tr>
      <w:tr w:rsidR="00800FFF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800FFF" w:rsidRDefault="00800FFF" w:rsidP="00860DA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교육훈련결과서</w:t>
            </w:r>
          </w:p>
        </w:tc>
        <w:tc>
          <w:tcPr>
            <w:tcW w:w="1418" w:type="dxa"/>
            <w:vAlign w:val="center"/>
          </w:tcPr>
          <w:p w:rsidR="00800FFF" w:rsidRDefault="00800FFF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9271</w:t>
            </w:r>
          </w:p>
        </w:tc>
      </w:tr>
      <w:tr w:rsidR="00800FFF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800FFF" w:rsidRDefault="00800FFF" w:rsidP="00860DA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시험계획서</w:t>
            </w:r>
          </w:p>
        </w:tc>
        <w:tc>
          <w:tcPr>
            <w:tcW w:w="1418" w:type="dxa"/>
            <w:vAlign w:val="center"/>
          </w:tcPr>
          <w:p w:rsidR="00800FFF" w:rsidRDefault="00800FFF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9280</w:t>
            </w:r>
          </w:p>
        </w:tc>
      </w:tr>
      <w:tr w:rsidR="00800FFF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800FFF" w:rsidRDefault="00BE7EAD" w:rsidP="00860DA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단위시험계획서</w:t>
            </w:r>
          </w:p>
        </w:tc>
        <w:tc>
          <w:tcPr>
            <w:tcW w:w="1418" w:type="dxa"/>
            <w:vAlign w:val="center"/>
          </w:tcPr>
          <w:p w:rsidR="00800FFF" w:rsidRDefault="00BE7EAD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9282</w:t>
            </w:r>
          </w:p>
        </w:tc>
      </w:tr>
      <w:tr w:rsidR="00BE7EAD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BE7EAD" w:rsidRPr="009F11A2" w:rsidRDefault="00BE7EAD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BE7EAD" w:rsidRPr="009F11A2" w:rsidRDefault="00BE7EAD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BE7EAD" w:rsidRDefault="00BE7EAD" w:rsidP="00860DA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통합시험계획서</w:t>
            </w:r>
          </w:p>
        </w:tc>
        <w:tc>
          <w:tcPr>
            <w:tcW w:w="1418" w:type="dxa"/>
            <w:vAlign w:val="center"/>
          </w:tcPr>
          <w:p w:rsidR="00BE7EAD" w:rsidRDefault="00BE7EAD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9284</w:t>
            </w:r>
          </w:p>
        </w:tc>
      </w:tr>
      <w:tr w:rsidR="00800FFF" w:rsidRPr="009F11A2" w:rsidTr="00860DAA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800FFF" w:rsidRPr="009F11A2" w:rsidRDefault="00800FFF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  <w:vAlign w:val="center"/>
          </w:tcPr>
          <w:p w:rsidR="00800FFF" w:rsidRDefault="00800FFF" w:rsidP="00800FFF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인수인계계획서</w:t>
            </w:r>
          </w:p>
        </w:tc>
        <w:tc>
          <w:tcPr>
            <w:tcW w:w="1418" w:type="dxa"/>
            <w:vAlign w:val="center"/>
          </w:tcPr>
          <w:p w:rsidR="00800FFF" w:rsidRDefault="00800FFF" w:rsidP="00BC214A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9290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보고 회의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61410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회의록</w:t>
            </w:r>
          </w:p>
        </w:tc>
        <w:tc>
          <w:tcPr>
            <w:tcW w:w="1418" w:type="dxa"/>
          </w:tcPr>
          <w:p w:rsidR="00411621" w:rsidRPr="009F11A2" w:rsidRDefault="00411621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9310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066B0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주간보고서</w:t>
            </w:r>
          </w:p>
        </w:tc>
        <w:tc>
          <w:tcPr>
            <w:tcW w:w="1418" w:type="dxa"/>
          </w:tcPr>
          <w:p w:rsidR="00411621" w:rsidRPr="009F11A2" w:rsidRDefault="00411621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9320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066B0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월간보고서</w:t>
            </w:r>
          </w:p>
        </w:tc>
        <w:tc>
          <w:tcPr>
            <w:tcW w:w="1418" w:type="dxa"/>
          </w:tcPr>
          <w:p w:rsidR="00411621" w:rsidRPr="009F11A2" w:rsidRDefault="00411621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9330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066B0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중간보고서</w:t>
            </w:r>
          </w:p>
        </w:tc>
        <w:tc>
          <w:tcPr>
            <w:tcW w:w="1418" w:type="dxa"/>
          </w:tcPr>
          <w:p w:rsidR="00411621" w:rsidRPr="009F11A2" w:rsidRDefault="00411621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9340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Pr="009F11A2" w:rsidRDefault="00411621" w:rsidP="00066B0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완료보고서</w:t>
            </w:r>
          </w:p>
        </w:tc>
        <w:tc>
          <w:tcPr>
            <w:tcW w:w="1418" w:type="dxa"/>
          </w:tcPr>
          <w:p w:rsidR="00411621" w:rsidRPr="009F11A2" w:rsidRDefault="00411621" w:rsidP="00E21E67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9350</w:t>
            </w:r>
          </w:p>
        </w:tc>
      </w:tr>
      <w:tr w:rsidR="009E027C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3E46D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기타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9E027C" w:rsidRPr="009F11A2" w:rsidRDefault="009E027C" w:rsidP="00066B08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데이터셋 구축 계획서</w:t>
            </w:r>
          </w:p>
        </w:tc>
        <w:tc>
          <w:tcPr>
            <w:tcW w:w="1418" w:type="dxa"/>
          </w:tcPr>
          <w:p w:rsidR="009E027C" w:rsidRPr="009F11A2" w:rsidRDefault="009E027C" w:rsidP="00921DDC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936</w:t>
            </w:r>
            <w:r>
              <w:rPr>
                <w:rFonts w:ascii="굴림" w:hAnsi="굴림"/>
              </w:rPr>
              <w:t>1</w:t>
            </w:r>
          </w:p>
        </w:tc>
      </w:tr>
      <w:tr w:rsidR="009E027C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9E027C" w:rsidRPr="009F11A2" w:rsidRDefault="009E027C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9E027C" w:rsidRDefault="009E027C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9E027C" w:rsidRDefault="009E027C" w:rsidP="00066B08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데이터셋 구축 결과서</w:t>
            </w:r>
          </w:p>
        </w:tc>
        <w:tc>
          <w:tcPr>
            <w:tcW w:w="1418" w:type="dxa"/>
          </w:tcPr>
          <w:p w:rsidR="009E027C" w:rsidRDefault="009E027C" w:rsidP="0098332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9362</w:t>
            </w:r>
          </w:p>
        </w:tc>
      </w:tr>
      <w:tr w:rsidR="00411621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411621" w:rsidRPr="009F11A2" w:rsidRDefault="00411621" w:rsidP="003E46DD">
            <w:pPr>
              <w:rPr>
                <w:rFonts w:ascii="굴림" w:hAnsi="굴림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411621" w:rsidRDefault="00411621" w:rsidP="003E46D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검사기준서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411621" w:rsidRDefault="00411621" w:rsidP="00066B08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검사기준서</w:t>
            </w:r>
          </w:p>
        </w:tc>
        <w:tc>
          <w:tcPr>
            <w:tcW w:w="1418" w:type="dxa"/>
          </w:tcPr>
          <w:p w:rsidR="00411621" w:rsidRDefault="00411621" w:rsidP="0098332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9990</w:t>
            </w:r>
          </w:p>
        </w:tc>
      </w:tr>
      <w:tr w:rsidR="001118D9" w:rsidRPr="009F11A2" w:rsidTr="00F74D7E">
        <w:trPr>
          <w:cantSplit/>
          <w:trHeight w:val="105"/>
        </w:trPr>
        <w:tc>
          <w:tcPr>
            <w:tcW w:w="1844" w:type="dxa"/>
            <w:vMerge w:val="restart"/>
            <w:tcBorders>
              <w:left w:val="single" w:sz="4" w:space="0" w:color="auto"/>
            </w:tcBorders>
            <w:vAlign w:val="center"/>
          </w:tcPr>
          <w:p w:rsidR="001118D9" w:rsidRPr="009F11A2" w:rsidRDefault="001118D9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감리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1118D9" w:rsidRPr="009F11A2" w:rsidRDefault="001118D9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감리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1118D9" w:rsidRPr="009F11A2" w:rsidRDefault="00F50FD4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감리 조치 계획서</w:t>
            </w:r>
          </w:p>
        </w:tc>
        <w:tc>
          <w:tcPr>
            <w:tcW w:w="1418" w:type="dxa"/>
          </w:tcPr>
          <w:p w:rsidR="001118D9" w:rsidRPr="009F11A2" w:rsidRDefault="001118D9" w:rsidP="003E46D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8010</w:t>
            </w:r>
          </w:p>
        </w:tc>
      </w:tr>
      <w:tr w:rsidR="001118D9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1118D9" w:rsidRPr="009F11A2" w:rsidRDefault="001118D9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1118D9" w:rsidRPr="009F11A2" w:rsidRDefault="001118D9" w:rsidP="003E46D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1118D9" w:rsidRPr="009F11A2" w:rsidRDefault="001118D9" w:rsidP="003E46D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감리 조치 </w:t>
            </w:r>
            <w:r w:rsidR="00F50FD4" w:rsidRPr="009F11A2">
              <w:rPr>
                <w:rFonts w:ascii="굴림" w:hAnsi="굴림" w:hint="eastAsia"/>
              </w:rPr>
              <w:t>결과서</w:t>
            </w:r>
          </w:p>
        </w:tc>
        <w:tc>
          <w:tcPr>
            <w:tcW w:w="1418" w:type="dxa"/>
          </w:tcPr>
          <w:p w:rsidR="001118D9" w:rsidRPr="009F11A2" w:rsidRDefault="00F50FD4" w:rsidP="003E46DD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802</w:t>
            </w:r>
            <w:r w:rsidR="001118D9" w:rsidRPr="009F11A2">
              <w:rPr>
                <w:rFonts w:ascii="굴림" w:hAnsi="굴림" w:hint="eastAsia"/>
              </w:rPr>
              <w:t>0</w:t>
            </w:r>
          </w:p>
        </w:tc>
      </w:tr>
      <w:tr w:rsidR="00CC72AB" w:rsidRPr="009F11A2" w:rsidTr="00F74D7E">
        <w:trPr>
          <w:cantSplit/>
          <w:trHeight w:val="105"/>
        </w:trPr>
        <w:tc>
          <w:tcPr>
            <w:tcW w:w="1844" w:type="dxa"/>
            <w:vMerge w:val="restart"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lastRenderedPageBreak/>
              <w:t>장비 도입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H/W 및 S/W 도입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CC72AB" w:rsidRPr="009F11A2" w:rsidRDefault="00CC72AB" w:rsidP="00CC72AB">
            <w:pPr>
              <w:rPr>
                <w:rFonts w:ascii="굴림" w:hAnsi="굴림"/>
              </w:rPr>
            </w:pPr>
            <w:r w:rsidRPr="00F32D8D">
              <w:rPr>
                <w:rFonts w:ascii="굴림" w:hAnsi="굴림" w:hint="eastAsia"/>
              </w:rPr>
              <w:t>HW 및 SW 납품계획서</w:t>
            </w:r>
          </w:p>
        </w:tc>
        <w:tc>
          <w:tcPr>
            <w:tcW w:w="1418" w:type="dxa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  <w:r w:rsidRPr="00F32D8D">
              <w:rPr>
                <w:rFonts w:ascii="굴림" w:hAnsi="굴림" w:hint="eastAsia"/>
              </w:rPr>
              <w:t>8010</w:t>
            </w:r>
          </w:p>
        </w:tc>
      </w:tr>
      <w:tr w:rsidR="00CC72AB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CC72AB" w:rsidRPr="009F11A2" w:rsidRDefault="00CC72AB" w:rsidP="00CC72AB">
            <w:pPr>
              <w:rPr>
                <w:rFonts w:ascii="굴림" w:hAnsi="굴림"/>
              </w:rPr>
            </w:pPr>
            <w:r w:rsidRPr="00F32D8D">
              <w:rPr>
                <w:rFonts w:ascii="굴림" w:hAnsi="굴림" w:hint="eastAsia"/>
              </w:rPr>
              <w:t>HW 및 SW 설치계획서</w:t>
            </w:r>
          </w:p>
        </w:tc>
        <w:tc>
          <w:tcPr>
            <w:tcW w:w="1418" w:type="dxa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/>
              </w:rPr>
              <w:t>8020</w:t>
            </w:r>
          </w:p>
        </w:tc>
      </w:tr>
      <w:tr w:rsidR="00CC72AB" w:rsidRPr="009F11A2" w:rsidTr="00F74D7E">
        <w:trPr>
          <w:cantSplit/>
          <w:trHeight w:val="105"/>
        </w:trPr>
        <w:tc>
          <w:tcPr>
            <w:tcW w:w="1844" w:type="dxa"/>
            <w:vMerge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</w:tcBorders>
            <w:vAlign w:val="center"/>
          </w:tcPr>
          <w:p w:rsidR="00CC72AB" w:rsidRPr="009F11A2" w:rsidRDefault="00CC72AB" w:rsidP="00CC72A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CC72AB" w:rsidRPr="00F32D8D" w:rsidRDefault="00CC72AB" w:rsidP="00CC72A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납품 및 설치 결과서</w:t>
            </w:r>
          </w:p>
        </w:tc>
        <w:tc>
          <w:tcPr>
            <w:tcW w:w="1418" w:type="dxa"/>
          </w:tcPr>
          <w:p w:rsidR="00CC72AB" w:rsidRDefault="00CC72AB" w:rsidP="00CC72A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8030</w:t>
            </w:r>
          </w:p>
        </w:tc>
      </w:tr>
    </w:tbl>
    <w:p w:rsidR="00045BB7" w:rsidRPr="009F11A2" w:rsidRDefault="00045BB7" w:rsidP="00C66D26">
      <w:pPr>
        <w:rPr>
          <w:rFonts w:ascii="굴림" w:hAnsi="굴림"/>
        </w:rPr>
      </w:pPr>
    </w:p>
    <w:p w:rsidR="00C66D26" w:rsidRPr="009F11A2" w:rsidRDefault="00F50FD4" w:rsidP="00C66D26">
      <w:pPr>
        <w:pStyle w:val="2"/>
        <w:rPr>
          <w:rFonts w:hAnsi="굴림"/>
        </w:rPr>
      </w:pPr>
      <w:r>
        <w:rPr>
          <w:rFonts w:hAnsi="굴림"/>
        </w:rPr>
        <w:br w:type="page"/>
      </w:r>
      <w:bookmarkStart w:id="30" w:name="_Toc482284457"/>
      <w:r w:rsidR="00C66D26" w:rsidRPr="009F11A2">
        <w:rPr>
          <w:rFonts w:hAnsi="굴림" w:hint="eastAsia"/>
        </w:rPr>
        <w:lastRenderedPageBreak/>
        <w:t>업무그룹 코드</w:t>
      </w:r>
      <w:bookmarkEnd w:id="30"/>
    </w:p>
    <w:p w:rsidR="00C66D26" w:rsidRPr="009F11A2" w:rsidRDefault="00C66D26" w:rsidP="00770B55">
      <w:pPr>
        <w:pStyle w:val="ad"/>
        <w:ind w:leftChars="-4" w:left="418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아래의 사항에 준하여 </w:t>
      </w:r>
      <w:r w:rsidR="00B81F40" w:rsidRPr="009F11A2">
        <w:rPr>
          <w:rFonts w:ascii="굴림" w:eastAsia="굴림" w:hAnsi="굴림" w:hint="eastAsia"/>
          <w:szCs w:val="24"/>
        </w:rPr>
        <w:t>업무</w:t>
      </w:r>
      <w:r w:rsidRPr="009F11A2">
        <w:rPr>
          <w:rFonts w:ascii="굴림" w:eastAsia="굴림" w:hAnsi="굴림" w:hint="eastAsia"/>
          <w:szCs w:val="24"/>
        </w:rPr>
        <w:t>그룹 코드를 사용한다.</w:t>
      </w:r>
    </w:p>
    <w:p w:rsidR="00C66D26" w:rsidRPr="009F11A2" w:rsidRDefault="00C66D26" w:rsidP="00ED4730">
      <w:pPr>
        <w:pStyle w:val="a"/>
        <w:numPr>
          <w:ilvl w:val="0"/>
          <w:numId w:val="0"/>
        </w:numPr>
        <w:rPr>
          <w:rFonts w:ascii="굴림" w:eastAsia="굴림" w:hAnsi="굴림"/>
          <w:szCs w:val="24"/>
        </w:rPr>
      </w:pPr>
    </w:p>
    <w:p w:rsidR="00ED4730" w:rsidRPr="009F11A2" w:rsidRDefault="00D8148E" w:rsidP="00C66D26">
      <w:pPr>
        <w:pStyle w:val="a"/>
        <w:numPr>
          <w:ilvl w:val="0"/>
          <w:numId w:val="11"/>
        </w:numPr>
        <w:rPr>
          <w:rFonts w:ascii="굴림" w:eastAsia="굴림" w:hAnsi="굴림"/>
        </w:rPr>
      </w:pPr>
      <w:r w:rsidRPr="009F11A2">
        <w:rPr>
          <w:rFonts w:ascii="굴림" w:eastAsia="굴림" w:hAnsi="굴림" w:hint="eastAsia"/>
        </w:rPr>
        <w:t xml:space="preserve">업무그룹 </w:t>
      </w:r>
      <w:r w:rsidR="00ED4730" w:rsidRPr="009F11A2">
        <w:rPr>
          <w:rFonts w:ascii="굴림" w:eastAsia="굴림" w:hAnsi="굴림" w:hint="eastAsia"/>
        </w:rPr>
        <w:t>코드정의</w:t>
      </w: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843"/>
        <w:gridCol w:w="3260"/>
        <w:gridCol w:w="709"/>
        <w:gridCol w:w="1418"/>
        <w:gridCol w:w="708"/>
      </w:tblGrid>
      <w:tr w:rsidR="00176EA4" w:rsidRPr="009F11A2" w:rsidTr="00BC75CE">
        <w:trPr>
          <w:trHeight w:val="457"/>
          <w:tblHeader/>
        </w:trPr>
        <w:tc>
          <w:tcPr>
            <w:tcW w:w="3970" w:type="dxa"/>
            <w:gridSpan w:val="2"/>
            <w:shd w:val="clear" w:color="auto" w:fill="D9D9D9"/>
            <w:vAlign w:val="center"/>
          </w:tcPr>
          <w:p w:rsidR="00176EA4" w:rsidRPr="009F11A2" w:rsidRDefault="00176EA4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bCs/>
                <w:kern w:val="0"/>
                <w:szCs w:val="20"/>
              </w:rPr>
            </w:pPr>
            <w:bookmarkStart w:id="31" w:name="OLE_LINK10"/>
            <w:r w:rsidRPr="009F11A2">
              <w:rPr>
                <w:rFonts w:ascii="굴림" w:hAnsi="굴림" w:cs="굴림" w:hint="eastAsia"/>
                <w:b/>
                <w:bCs/>
                <w:kern w:val="0"/>
                <w:szCs w:val="20"/>
              </w:rPr>
              <w:t>업무</w:t>
            </w:r>
          </w:p>
        </w:tc>
        <w:tc>
          <w:tcPr>
            <w:tcW w:w="3969" w:type="dxa"/>
            <w:gridSpan w:val="2"/>
            <w:shd w:val="clear" w:color="auto" w:fill="D9D9D9"/>
            <w:vAlign w:val="center"/>
          </w:tcPr>
          <w:p w:rsidR="00176EA4" w:rsidRPr="009F11A2" w:rsidRDefault="005E30D6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bCs/>
                <w:kern w:val="0"/>
                <w:szCs w:val="20"/>
              </w:rPr>
            </w:pPr>
            <w:r>
              <w:rPr>
                <w:rFonts w:ascii="굴림" w:hAnsi="굴림" w:cs="굴림" w:hint="eastAsia"/>
                <w:b/>
                <w:bCs/>
                <w:kern w:val="0"/>
                <w:szCs w:val="20"/>
              </w:rPr>
              <w:t>중</w:t>
            </w:r>
            <w:r w:rsidR="00176EA4" w:rsidRPr="009F11A2">
              <w:rPr>
                <w:rFonts w:ascii="굴림" w:hAnsi="굴림" w:cs="굴림" w:hint="eastAsia"/>
                <w:b/>
                <w:bCs/>
                <w:kern w:val="0"/>
                <w:szCs w:val="20"/>
              </w:rPr>
              <w:t>분류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176EA4" w:rsidRPr="009F11A2" w:rsidRDefault="005E30D6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bCs/>
                <w:kern w:val="0"/>
                <w:szCs w:val="20"/>
              </w:rPr>
            </w:pPr>
            <w:r>
              <w:rPr>
                <w:rFonts w:ascii="굴림" w:hAnsi="굴림" w:cs="굴림" w:hint="eastAsia"/>
                <w:b/>
                <w:bCs/>
                <w:kern w:val="0"/>
                <w:szCs w:val="20"/>
              </w:rPr>
              <w:t xml:space="preserve">상세 </w:t>
            </w:r>
            <w:r w:rsidR="00176EA4" w:rsidRPr="009F11A2">
              <w:rPr>
                <w:rFonts w:ascii="굴림" w:hAnsi="굴림" w:cs="굴림" w:hint="eastAsia"/>
                <w:b/>
                <w:bCs/>
                <w:kern w:val="0"/>
                <w:szCs w:val="20"/>
              </w:rPr>
              <w:t>분류</w:t>
            </w:r>
          </w:p>
        </w:tc>
      </w:tr>
      <w:tr w:rsidR="00176EA4" w:rsidRPr="009F11A2" w:rsidTr="00BC75CE">
        <w:trPr>
          <w:trHeight w:val="453"/>
          <w:tblHeader/>
        </w:trPr>
        <w:tc>
          <w:tcPr>
            <w:tcW w:w="2127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업무명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영문명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분류명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약어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분류명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176EA4" w:rsidRPr="009F11A2" w:rsidRDefault="00176EA4" w:rsidP="003B74DF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kern w:val="0"/>
                <w:szCs w:val="20"/>
              </w:rPr>
            </w:pPr>
            <w:r w:rsidRPr="009F11A2">
              <w:rPr>
                <w:rFonts w:ascii="굴림" w:hAnsi="굴림" w:cs="굴림" w:hint="eastAsia"/>
                <w:b/>
                <w:kern w:val="0"/>
                <w:szCs w:val="20"/>
              </w:rPr>
              <w:t>약어</w:t>
            </w:r>
          </w:p>
        </w:tc>
      </w:tr>
      <w:tr w:rsidR="00176EA4" w:rsidRPr="009F11A2" w:rsidTr="00BC75CE">
        <w:trPr>
          <w:trHeight w:val="283"/>
        </w:trPr>
        <w:tc>
          <w:tcPr>
            <w:tcW w:w="2127" w:type="dxa"/>
            <w:vMerge w:val="restart"/>
            <w:vAlign w:val="center"/>
          </w:tcPr>
          <w:p w:rsidR="00176EA4" w:rsidRPr="00EE4DE2" w:rsidRDefault="00176EA4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사업관리</w:t>
            </w:r>
            <w:r w:rsidR="001956E8"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EE4DE2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 xml:space="preserve">( </w:t>
            </w:r>
            <w:r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P</w:t>
            </w:r>
            <w:r w:rsidRPr="00EE4DE2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1843" w:type="dxa"/>
            <w:vMerge w:val="restart"/>
            <w:vAlign w:val="center"/>
          </w:tcPr>
          <w:p w:rsidR="00176EA4" w:rsidRPr="00E43248" w:rsidRDefault="00176EA4" w:rsidP="00F11DE0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  <w:r w:rsidRPr="00F074C9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P</w:t>
            </w:r>
            <w:r w:rsidRPr="00E43248">
              <w:rPr>
                <w:rFonts w:ascii="굴림" w:hAnsi="굴림" w:cs="굴림" w:hint="eastAsia"/>
                <w:b/>
                <w:kern w:val="0"/>
                <w:sz w:val="18"/>
                <w:szCs w:val="18"/>
              </w:rPr>
              <w:t>MO</w:t>
            </w:r>
          </w:p>
        </w:tc>
        <w:tc>
          <w:tcPr>
            <w:tcW w:w="3260" w:type="dxa"/>
            <w:vAlign w:val="center"/>
          </w:tcPr>
          <w:p w:rsidR="00176EA4" w:rsidRDefault="00176EA4" w:rsidP="00F11DE0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176EA4" w:rsidRDefault="00176EA4" w:rsidP="00F11DE0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F11DE0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F11DE0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76EA4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176EA4" w:rsidRDefault="00176EA4" w:rsidP="00176EA4">
            <w:pPr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</w:tcPr>
          <w:p w:rsidR="00176EA4" w:rsidRPr="00F074C9" w:rsidRDefault="00176EA4" w:rsidP="00176EA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76EA4" w:rsidRDefault="00176EA4" w:rsidP="00176EA4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보안</w:t>
            </w:r>
          </w:p>
        </w:tc>
        <w:tc>
          <w:tcPr>
            <w:tcW w:w="709" w:type="dxa"/>
            <w:vAlign w:val="center"/>
          </w:tcPr>
          <w:p w:rsidR="00176EA4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76EA4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176EA4" w:rsidRDefault="00176EA4" w:rsidP="00176EA4">
            <w:pPr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</w:tcPr>
          <w:p w:rsidR="00176EA4" w:rsidRPr="00F074C9" w:rsidRDefault="00176EA4" w:rsidP="00176EA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76EA4" w:rsidRDefault="00176EA4" w:rsidP="00176EA4">
            <w:pPr>
              <w:jc w:val="center"/>
              <w:rPr>
                <w:rFonts w:ascii="굴림" w:hAnsi="굴림"/>
                <w:sz w:val="18"/>
                <w:szCs w:val="18"/>
              </w:rPr>
            </w:pPr>
            <w:r>
              <w:rPr>
                <w:rFonts w:ascii="굴림" w:hAnsi="굴림" w:hint="eastAsia"/>
                <w:sz w:val="18"/>
                <w:szCs w:val="18"/>
              </w:rPr>
              <w:t>품질</w:t>
            </w:r>
          </w:p>
        </w:tc>
        <w:tc>
          <w:tcPr>
            <w:tcW w:w="709" w:type="dxa"/>
            <w:vAlign w:val="center"/>
          </w:tcPr>
          <w:p w:rsidR="00176EA4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Q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 w:val="restart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포렌식마크기술/</w:t>
            </w:r>
          </w:p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워터마크기술</w:t>
            </w:r>
          </w:p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성능평가 </w:t>
            </w:r>
            <w:r w:rsidRPr="001956E8">
              <w:rPr>
                <w:rFonts w:ascii="굴림" w:hAnsi="굴림" w:hint="eastAsia"/>
                <w:b/>
                <w:color w:val="FF0000"/>
              </w:rPr>
              <w:t>(</w:t>
            </w:r>
            <w:r>
              <w:rPr>
                <w:rFonts w:ascii="굴림" w:hAnsi="굴림"/>
                <w:b/>
                <w:color w:val="FF0000"/>
              </w:rPr>
              <w:t xml:space="preserve"> W </w:t>
            </w:r>
            <w:r w:rsidRPr="001956E8">
              <w:rPr>
                <w:rFonts w:ascii="굴림" w:hAnsi="굴림" w:hint="eastAsia"/>
                <w:b/>
                <w:color w:val="FF0000"/>
              </w:rPr>
              <w:t>)</w:t>
            </w:r>
          </w:p>
        </w:tc>
        <w:tc>
          <w:tcPr>
            <w:tcW w:w="1843" w:type="dxa"/>
            <w:vMerge w:val="restart"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 w:rsidRPr="001956E8">
              <w:rPr>
                <w:rFonts w:ascii="굴림" w:hAnsi="굴림" w:cs="굴림" w:hint="eastAsia"/>
                <w:b/>
                <w:color w:val="000000" w:themeColor="text1"/>
                <w:kern w:val="0"/>
                <w:sz w:val="18"/>
                <w:szCs w:val="18"/>
              </w:rPr>
              <w:t>F</w:t>
            </w:r>
            <w:r w:rsidRPr="001956E8">
              <w:rPr>
                <w:rFonts w:ascii="굴림" w:hAnsi="굴림" w:cs="굴림" w:hint="eastAsia"/>
                <w:b/>
                <w:kern w:val="0"/>
                <w:sz w:val="18"/>
                <w:szCs w:val="18"/>
              </w:rPr>
              <w:t>orensic</w:t>
            </w:r>
            <w:r>
              <w:rPr>
                <w:rFonts w:ascii="굴림" w:hAnsi="굴림" w:cs="굴림"/>
                <w:b/>
                <w:kern w:val="0"/>
                <w:sz w:val="18"/>
                <w:szCs w:val="18"/>
              </w:rPr>
              <w:t xml:space="preserve"> / </w:t>
            </w:r>
            <w:r w:rsidRPr="001956E8"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  <w:t>W</w:t>
            </w:r>
            <w:r>
              <w:rPr>
                <w:rFonts w:ascii="굴림" w:hAnsi="굴림" w:cs="굴림"/>
                <w:b/>
                <w:kern w:val="0"/>
                <w:sz w:val="18"/>
                <w:szCs w:val="18"/>
              </w:rPr>
              <w:t>atermark</w:t>
            </w: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5E30D6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5E30D6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5E30D6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가이드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라인</w:t>
            </w:r>
          </w:p>
        </w:tc>
        <w:tc>
          <w:tcPr>
            <w:tcW w:w="709" w:type="dxa"/>
            <w:vAlign w:val="center"/>
          </w:tcPr>
          <w:p w:rsidR="00CF60C2" w:rsidRDefault="00CF60C2" w:rsidP="005E30D6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G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5E30D6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5E30D6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관리 웹 시스템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포렌식마크 기술 성능평가 도구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CF60C2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데이터셋</w:t>
            </w:r>
          </w:p>
        </w:tc>
        <w:tc>
          <w:tcPr>
            <w:tcW w:w="709" w:type="dxa"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CF60C2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 w:val="restart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/>
              </w:rPr>
              <w:t>필터링</w:t>
            </w:r>
            <w:r>
              <w:rPr>
                <w:rFonts w:ascii="굴림" w:hAnsi="굴림" w:hint="eastAsia"/>
              </w:rPr>
              <w:t xml:space="preserve"> 기술 성능평가 </w:t>
            </w:r>
            <w:r w:rsidRPr="001956E8">
              <w:rPr>
                <w:rFonts w:ascii="굴림" w:hAnsi="굴림" w:hint="eastAsia"/>
                <w:b/>
                <w:color w:val="FF0000"/>
              </w:rPr>
              <w:t>(</w:t>
            </w:r>
            <w:r>
              <w:rPr>
                <w:rFonts w:ascii="굴림" w:hAnsi="굴림"/>
                <w:b/>
                <w:color w:val="FF0000"/>
              </w:rPr>
              <w:t xml:space="preserve"> </w:t>
            </w:r>
            <w:r w:rsidRPr="001956E8">
              <w:rPr>
                <w:rFonts w:ascii="굴림" w:hAnsi="굴림" w:hint="eastAsia"/>
                <w:b/>
                <w:color w:val="FF0000"/>
              </w:rPr>
              <w:t>F</w:t>
            </w:r>
            <w:r>
              <w:rPr>
                <w:rFonts w:ascii="굴림" w:hAnsi="굴림"/>
                <w:b/>
                <w:color w:val="FF0000"/>
              </w:rPr>
              <w:t xml:space="preserve"> </w:t>
            </w:r>
            <w:r w:rsidRPr="001956E8">
              <w:rPr>
                <w:rFonts w:ascii="굴림" w:hAnsi="굴림" w:hint="eastAsia"/>
                <w:b/>
                <w:color w:val="FF0000"/>
              </w:rPr>
              <w:t>)</w:t>
            </w:r>
          </w:p>
        </w:tc>
        <w:tc>
          <w:tcPr>
            <w:tcW w:w="1843" w:type="dxa"/>
            <w:vMerge w:val="restart"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F</w:t>
            </w:r>
            <w:r>
              <w:rPr>
                <w:rFonts w:ascii="굴림" w:hAnsi="굴림" w:cs="굴림"/>
                <w:b/>
                <w:kern w:val="0"/>
                <w:sz w:val="18"/>
                <w:szCs w:val="18"/>
              </w:rPr>
              <w:t>ilterring</w:t>
            </w: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5860BB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5860BB" w:rsidRDefault="005860BB" w:rsidP="005860BB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5860BB" w:rsidRDefault="005860BB" w:rsidP="005860BB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5860BB" w:rsidRDefault="005860BB" w:rsidP="005860BB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가이드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라인</w:t>
            </w:r>
          </w:p>
        </w:tc>
        <w:tc>
          <w:tcPr>
            <w:tcW w:w="709" w:type="dxa"/>
            <w:vAlign w:val="center"/>
          </w:tcPr>
          <w:p w:rsidR="005860BB" w:rsidRDefault="005860BB" w:rsidP="005860BB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G</w:t>
            </w:r>
          </w:p>
        </w:tc>
        <w:tc>
          <w:tcPr>
            <w:tcW w:w="1418" w:type="dxa"/>
            <w:vAlign w:val="center"/>
          </w:tcPr>
          <w:p w:rsidR="005860BB" w:rsidRPr="009F11A2" w:rsidRDefault="005860BB" w:rsidP="005860BB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5860BB" w:rsidRPr="009F11A2" w:rsidRDefault="005860BB" w:rsidP="005860BB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관리 웹 시스템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필터링기술 성능평가 도구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E217ED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E217ED" w:rsidRDefault="00E217ED" w:rsidP="00E217ED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E217ED" w:rsidRDefault="00E217ED" w:rsidP="00E217ED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E217ED" w:rsidRDefault="00747A8F" w:rsidP="00E217ED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웹</w:t>
            </w:r>
            <w:r w:rsidR="00E217ED">
              <w:rPr>
                <w:rFonts w:ascii="굴림" w:hAnsi="굴림" w:cs="굴림" w:hint="eastAsia"/>
                <w:kern w:val="0"/>
                <w:sz w:val="18"/>
                <w:szCs w:val="18"/>
              </w:rPr>
              <w:t>기반 필터링기술 성능평가 도구</w:t>
            </w:r>
          </w:p>
        </w:tc>
        <w:tc>
          <w:tcPr>
            <w:tcW w:w="709" w:type="dxa"/>
            <w:vAlign w:val="center"/>
          </w:tcPr>
          <w:p w:rsidR="00E217ED" w:rsidRDefault="00E217ED" w:rsidP="00E217ED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J</w:t>
            </w:r>
          </w:p>
        </w:tc>
        <w:tc>
          <w:tcPr>
            <w:tcW w:w="1418" w:type="dxa"/>
            <w:vAlign w:val="center"/>
          </w:tcPr>
          <w:p w:rsidR="00E217ED" w:rsidRPr="009F11A2" w:rsidRDefault="00E217ED" w:rsidP="00E217ED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E217ED" w:rsidRPr="009F11A2" w:rsidRDefault="00E217ED" w:rsidP="00E217ED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데이터셋 생성 도구</w:t>
            </w:r>
          </w:p>
        </w:tc>
        <w:tc>
          <w:tcPr>
            <w:tcW w:w="709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G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CF60C2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CF60C2" w:rsidRDefault="00CF60C2" w:rsidP="00CF60C2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데이터셋</w:t>
            </w:r>
          </w:p>
        </w:tc>
        <w:tc>
          <w:tcPr>
            <w:tcW w:w="709" w:type="dxa"/>
            <w:vAlign w:val="center"/>
          </w:tcPr>
          <w:p w:rsidR="00CF60C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418" w:type="dxa"/>
            <w:vAlign w:val="center"/>
          </w:tcPr>
          <w:p w:rsidR="00CF60C2" w:rsidRPr="009F11A2" w:rsidRDefault="00CF60C2" w:rsidP="00CF60C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CF60C2" w:rsidRPr="009F11A2" w:rsidRDefault="00CF60C2" w:rsidP="00CF60C2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956E8" w:rsidRPr="009F11A2" w:rsidTr="00BC75CE">
        <w:trPr>
          <w:trHeight w:val="283"/>
        </w:trPr>
        <w:tc>
          <w:tcPr>
            <w:tcW w:w="2127" w:type="dxa"/>
            <w:vMerge w:val="restart"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전자책 </w:t>
            </w:r>
            <w:r>
              <w:rPr>
                <w:rFonts w:ascii="굴림" w:hAnsi="굴림"/>
              </w:rPr>
              <w:t xml:space="preserve">DRM </w:t>
            </w:r>
            <w:r>
              <w:rPr>
                <w:rFonts w:ascii="굴림" w:hAnsi="굴림" w:hint="eastAsia"/>
              </w:rPr>
              <w:t xml:space="preserve">상호운용성 평가 </w:t>
            </w:r>
            <w:r w:rsidRPr="001956E8">
              <w:rPr>
                <w:rFonts w:ascii="굴림" w:hAnsi="굴림" w:hint="eastAsia"/>
                <w:b/>
                <w:color w:val="FF0000"/>
              </w:rPr>
              <w:t>(</w:t>
            </w:r>
            <w:r w:rsidRPr="001956E8">
              <w:rPr>
                <w:rFonts w:ascii="굴림" w:hAnsi="굴림"/>
                <w:b/>
                <w:color w:val="FF0000"/>
              </w:rPr>
              <w:t xml:space="preserve"> R )</w:t>
            </w:r>
          </w:p>
        </w:tc>
        <w:tc>
          <w:tcPr>
            <w:tcW w:w="1843" w:type="dxa"/>
            <w:vMerge w:val="restart"/>
            <w:vAlign w:val="center"/>
          </w:tcPr>
          <w:p w:rsidR="001956E8" w:rsidRPr="001956E8" w:rsidRDefault="001956E8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b/>
                <w:color w:val="000000" w:themeColor="text1"/>
                <w:kern w:val="0"/>
                <w:sz w:val="18"/>
                <w:szCs w:val="18"/>
              </w:rPr>
              <w:t xml:space="preserve">Digital </w:t>
            </w:r>
            <w:r w:rsidRPr="001956E8"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  <w:t>R</w:t>
            </w:r>
            <w:r>
              <w:rPr>
                <w:rFonts w:ascii="굴림" w:hAnsi="굴림" w:cs="굴림"/>
                <w:b/>
                <w:color w:val="000000" w:themeColor="text1"/>
                <w:kern w:val="0"/>
                <w:sz w:val="18"/>
                <w:szCs w:val="18"/>
              </w:rPr>
              <w:t>ig</w:t>
            </w:r>
            <w:r w:rsidRPr="001956E8">
              <w:rPr>
                <w:rFonts w:ascii="굴림" w:hAnsi="굴림" w:cs="굴림"/>
                <w:b/>
                <w:color w:val="000000" w:themeColor="text1"/>
                <w:kern w:val="0"/>
                <w:sz w:val="18"/>
                <w:szCs w:val="18"/>
              </w:rPr>
              <w:t>ht Management</w:t>
            </w:r>
          </w:p>
        </w:tc>
        <w:tc>
          <w:tcPr>
            <w:tcW w:w="3260" w:type="dxa"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956E8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1956E8" w:rsidRDefault="001956E8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관리 웹 시스템</w:t>
            </w:r>
          </w:p>
        </w:tc>
        <w:tc>
          <w:tcPr>
            <w:tcW w:w="709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141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956E8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1956E8" w:rsidRDefault="001956E8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상호운용성 평가 도구</w:t>
            </w:r>
          </w:p>
        </w:tc>
        <w:tc>
          <w:tcPr>
            <w:tcW w:w="709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T</w:t>
            </w:r>
          </w:p>
        </w:tc>
        <w:tc>
          <w:tcPr>
            <w:tcW w:w="141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956E8" w:rsidRPr="009F11A2" w:rsidTr="00BC75CE">
        <w:trPr>
          <w:trHeight w:val="283"/>
        </w:trPr>
        <w:tc>
          <w:tcPr>
            <w:tcW w:w="2127" w:type="dxa"/>
            <w:vMerge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1956E8" w:rsidRDefault="001956E8" w:rsidP="001956E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956E8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상호운용성 자가 진단기</w:t>
            </w:r>
          </w:p>
        </w:tc>
        <w:tc>
          <w:tcPr>
            <w:tcW w:w="709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41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956E8" w:rsidRPr="009F11A2" w:rsidRDefault="001956E8" w:rsidP="001956E8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361573" w:rsidRPr="009F11A2" w:rsidTr="00BC75CE">
        <w:trPr>
          <w:trHeight w:val="402"/>
        </w:trPr>
        <w:tc>
          <w:tcPr>
            <w:tcW w:w="2127" w:type="dxa"/>
            <w:vMerge w:val="restart"/>
            <w:vAlign w:val="center"/>
          </w:tcPr>
          <w:p w:rsidR="00361573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공정이용 포털</w:t>
            </w:r>
          </w:p>
          <w:p w:rsidR="00361573" w:rsidRPr="009F11A2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 xml:space="preserve">( </w:t>
            </w:r>
            <w:r w:rsidR="001956E8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C</w:t>
            </w:r>
            <w:r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1843" w:type="dxa"/>
            <w:vMerge w:val="restart"/>
            <w:vAlign w:val="center"/>
          </w:tcPr>
          <w:p w:rsidR="00361573" w:rsidRPr="00080DCE" w:rsidRDefault="00361573" w:rsidP="00361573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  <w:r w:rsidRPr="001956E8"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  <w:t>C</w:t>
            </w:r>
            <w:r>
              <w:rPr>
                <w:rFonts w:ascii="굴림" w:hAnsi="굴림" w:cs="굴림"/>
                <w:b/>
                <w:color w:val="000000" w:themeColor="text1"/>
                <w:kern w:val="0"/>
                <w:sz w:val="18"/>
                <w:szCs w:val="18"/>
              </w:rPr>
              <w:t>opyrigh</w:t>
            </w:r>
            <w:r w:rsidRPr="001956E8">
              <w:rPr>
                <w:rFonts w:ascii="굴림" w:hAnsi="굴림" w:cs="굴림"/>
                <w:b/>
                <w:kern w:val="0"/>
                <w:sz w:val="18"/>
                <w:szCs w:val="18"/>
              </w:rPr>
              <w:t xml:space="preserve">t Portal </w:t>
            </w:r>
          </w:p>
        </w:tc>
        <w:tc>
          <w:tcPr>
            <w:tcW w:w="3260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7A6DC4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7A6DC4" w:rsidRPr="00374D0F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7A6DC4" w:rsidRDefault="007A6DC4" w:rsidP="007A6DC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저작권기술</w:t>
            </w:r>
          </w:p>
        </w:tc>
        <w:tc>
          <w:tcPr>
            <w:tcW w:w="709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41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7A6DC4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7A6DC4" w:rsidRPr="00374D0F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7A6DC4" w:rsidRDefault="007A6DC4" w:rsidP="007A6DC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서비스신청</w:t>
            </w:r>
          </w:p>
        </w:tc>
        <w:tc>
          <w:tcPr>
            <w:tcW w:w="709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41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7A6DC4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7A6DC4" w:rsidRPr="00374D0F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7A6DC4" w:rsidRDefault="007A6DC4" w:rsidP="007A6DC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성능평가</w:t>
            </w:r>
          </w:p>
        </w:tc>
        <w:tc>
          <w:tcPr>
            <w:tcW w:w="709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P</w:t>
            </w:r>
          </w:p>
        </w:tc>
        <w:tc>
          <w:tcPr>
            <w:tcW w:w="141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7A6DC4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7A6DC4" w:rsidRPr="00374D0F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7A6DC4" w:rsidRDefault="007A6DC4" w:rsidP="007A6DC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정보마당</w:t>
            </w:r>
          </w:p>
        </w:tc>
        <w:tc>
          <w:tcPr>
            <w:tcW w:w="709" w:type="dxa"/>
            <w:vAlign w:val="center"/>
          </w:tcPr>
          <w:p w:rsidR="007A6DC4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I</w:t>
            </w:r>
          </w:p>
        </w:tc>
        <w:tc>
          <w:tcPr>
            <w:tcW w:w="141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7A6DC4" w:rsidRPr="009F11A2" w:rsidRDefault="007A6DC4" w:rsidP="007A6DC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361573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361573" w:rsidRPr="00374D0F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361573" w:rsidRDefault="00361573" w:rsidP="00361573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361573" w:rsidRPr="009F11A2" w:rsidRDefault="007A6DC4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마이페이지</w:t>
            </w:r>
          </w:p>
        </w:tc>
        <w:tc>
          <w:tcPr>
            <w:tcW w:w="709" w:type="dxa"/>
            <w:vAlign w:val="center"/>
          </w:tcPr>
          <w:p w:rsidR="00361573" w:rsidRPr="009F11A2" w:rsidRDefault="007A6DC4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M</w:t>
            </w:r>
          </w:p>
        </w:tc>
        <w:tc>
          <w:tcPr>
            <w:tcW w:w="1418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361573" w:rsidRPr="009F11A2" w:rsidRDefault="00361573" w:rsidP="00361573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76EA4" w:rsidRPr="009F11A2" w:rsidTr="00D80879">
        <w:trPr>
          <w:trHeight w:val="532"/>
        </w:trPr>
        <w:tc>
          <w:tcPr>
            <w:tcW w:w="2127" w:type="dxa"/>
            <w:vMerge w:val="restart"/>
            <w:vAlign w:val="center"/>
          </w:tcPr>
          <w:p w:rsidR="00176EA4" w:rsidRDefault="00176EA4" w:rsidP="00361573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데이터셋</w:t>
            </w:r>
            <w:r>
              <w:rPr>
                <w:rFonts w:ascii="굴림" w:hAnsi="굴림" w:hint="eastAsia"/>
              </w:rPr>
              <w:t xml:space="preserve"> 구축</w:t>
            </w:r>
          </w:p>
          <w:p w:rsidR="00176EA4" w:rsidRPr="009F11A2" w:rsidRDefault="00176EA4" w:rsidP="00361573">
            <w:pPr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 xml:space="preserve"> ( </w:t>
            </w:r>
            <w:r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D</w:t>
            </w:r>
            <w:r w:rsidRPr="009F11A2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1843" w:type="dxa"/>
            <w:vMerge w:val="restart"/>
            <w:vAlign w:val="center"/>
          </w:tcPr>
          <w:p w:rsidR="00176EA4" w:rsidRPr="00080DCE" w:rsidRDefault="00176EA4" w:rsidP="00361573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  <w:r w:rsidRPr="00F074C9">
              <w:rPr>
                <w:rFonts w:ascii="굴림" w:hAnsi="굴림" w:cs="굴림" w:hint="eastAsia"/>
                <w:b/>
                <w:color w:val="FF0000"/>
                <w:kern w:val="0"/>
                <w:sz w:val="18"/>
                <w:szCs w:val="18"/>
              </w:rPr>
              <w:t>D</w:t>
            </w:r>
            <w:r w:rsidRPr="00080DCE">
              <w:rPr>
                <w:rFonts w:ascii="굴림" w:hAnsi="굴림" w:cs="굴림" w:hint="eastAsia"/>
                <w:b/>
                <w:kern w:val="0"/>
                <w:sz w:val="18"/>
                <w:szCs w:val="18"/>
              </w:rPr>
              <w:t>ata</w:t>
            </w:r>
            <w:r w:rsidR="00361573">
              <w:rPr>
                <w:rFonts w:ascii="굴림" w:hAnsi="굴림" w:cs="굴림"/>
                <w:b/>
                <w:kern w:val="0"/>
                <w:sz w:val="18"/>
                <w:szCs w:val="18"/>
              </w:rPr>
              <w:t xml:space="preserve"> </w:t>
            </w:r>
            <w:r w:rsidRPr="00080DCE">
              <w:rPr>
                <w:rFonts w:ascii="굴림" w:hAnsi="굴림" w:cs="굴림" w:hint="eastAsia"/>
                <w:b/>
                <w:kern w:val="0"/>
                <w:sz w:val="18"/>
                <w:szCs w:val="18"/>
              </w:rPr>
              <w:t>Set</w:t>
            </w:r>
          </w:p>
        </w:tc>
        <w:tc>
          <w:tcPr>
            <w:tcW w:w="3260" w:type="dxa"/>
            <w:vAlign w:val="center"/>
          </w:tcPr>
          <w:p w:rsidR="00176EA4" w:rsidRPr="009F11A2" w:rsidRDefault="00176EA4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176EA4" w:rsidRPr="009F11A2" w:rsidRDefault="00176EA4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361573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361573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76EA4" w:rsidRPr="009F11A2" w:rsidTr="00D80879">
        <w:trPr>
          <w:trHeight w:val="552"/>
        </w:trPr>
        <w:tc>
          <w:tcPr>
            <w:tcW w:w="2127" w:type="dxa"/>
            <w:vMerge/>
            <w:vAlign w:val="center"/>
          </w:tcPr>
          <w:p w:rsidR="00176EA4" w:rsidRPr="009F11A2" w:rsidRDefault="00176EA4" w:rsidP="00176EA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176EA4" w:rsidRPr="00F074C9" w:rsidRDefault="00176EA4" w:rsidP="00176EA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모바일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성능평가용</w:t>
            </w:r>
          </w:p>
        </w:tc>
        <w:tc>
          <w:tcPr>
            <w:tcW w:w="709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176EA4" w:rsidRPr="009F11A2" w:rsidTr="001267D8">
        <w:trPr>
          <w:trHeight w:val="660"/>
        </w:trPr>
        <w:tc>
          <w:tcPr>
            <w:tcW w:w="2127" w:type="dxa"/>
            <w:vMerge/>
            <w:vAlign w:val="center"/>
          </w:tcPr>
          <w:p w:rsidR="00176EA4" w:rsidRPr="009F11A2" w:rsidRDefault="00176EA4" w:rsidP="00176EA4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176EA4" w:rsidRPr="00F074C9" w:rsidRDefault="00176EA4" w:rsidP="00176EA4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특징기반 성능평가용</w:t>
            </w:r>
          </w:p>
        </w:tc>
        <w:tc>
          <w:tcPr>
            <w:tcW w:w="709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F</w:t>
            </w:r>
          </w:p>
        </w:tc>
        <w:tc>
          <w:tcPr>
            <w:tcW w:w="141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176EA4" w:rsidRPr="009F11A2" w:rsidRDefault="00176EA4" w:rsidP="00176EA4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 w:val="restart"/>
            <w:vAlign w:val="center"/>
          </w:tcPr>
          <w:p w:rsidR="004D33D9" w:rsidRPr="00227651" w:rsidRDefault="004D33D9" w:rsidP="001267D8">
            <w:pPr>
              <w:jc w:val="center"/>
              <w:rPr>
                <w:rFonts w:ascii="굴림" w:hAnsi="굴림"/>
                <w:b/>
              </w:rPr>
            </w:pPr>
            <w:r>
              <w:rPr>
                <w:rFonts w:ascii="굴림" w:hAnsi="굴림" w:hint="eastAsia"/>
              </w:rPr>
              <w:lastRenderedPageBreak/>
              <w:t>저작권기술 사업관리</w:t>
            </w:r>
            <w:r w:rsidRPr="00BC75CE">
              <w:rPr>
                <w:rFonts w:ascii="굴림" w:hAnsi="굴림" w:hint="eastAsia"/>
                <w:b/>
                <w:color w:val="FF0000"/>
              </w:rPr>
              <w:t>(</w:t>
            </w:r>
            <w:r w:rsidRPr="00BC75CE">
              <w:rPr>
                <w:rFonts w:ascii="굴림" w:hAnsi="굴림"/>
                <w:b/>
                <w:color w:val="FF0000"/>
              </w:rPr>
              <w:t xml:space="preserve"> R )</w:t>
            </w:r>
          </w:p>
        </w:tc>
        <w:tc>
          <w:tcPr>
            <w:tcW w:w="1843" w:type="dxa"/>
            <w:vMerge w:val="restart"/>
            <w:vAlign w:val="center"/>
          </w:tcPr>
          <w:p w:rsidR="004D33D9" w:rsidRPr="00F074C9" w:rsidRDefault="004D33D9" w:rsidP="001267D8">
            <w:pPr>
              <w:jc w:val="center"/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</w:pPr>
            <w:r w:rsidRPr="001267D8">
              <w:rPr>
                <w:rFonts w:ascii="굴림" w:hAnsi="굴림" w:cs="굴림"/>
                <w:b/>
                <w:color w:val="FF0000"/>
                <w:kern w:val="0"/>
                <w:sz w:val="18"/>
                <w:szCs w:val="18"/>
              </w:rPr>
              <w:t>R</w:t>
            </w:r>
            <w:r>
              <w:rPr>
                <w:rFonts w:ascii="굴림" w:hAnsi="굴림" w:cs="굴림"/>
                <w:b/>
                <w:kern w:val="0"/>
                <w:sz w:val="18"/>
                <w:szCs w:val="18"/>
              </w:rPr>
              <w:t>esearch and Development</w:t>
            </w:r>
          </w:p>
        </w:tc>
        <w:tc>
          <w:tcPr>
            <w:tcW w:w="3260" w:type="dxa"/>
            <w:vAlign w:val="center"/>
          </w:tcPr>
          <w:p w:rsidR="004D33D9" w:rsidRDefault="004D33D9" w:rsidP="00FB56D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9" w:type="dxa"/>
            <w:vAlign w:val="center"/>
          </w:tcPr>
          <w:p w:rsidR="004D33D9" w:rsidRDefault="004D33D9" w:rsidP="00227651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227651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227651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FB56D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시스템관리</w:t>
            </w:r>
          </w:p>
        </w:tc>
        <w:tc>
          <w:tcPr>
            <w:tcW w:w="709" w:type="dxa"/>
            <w:vAlign w:val="center"/>
          </w:tcPr>
          <w:p w:rsidR="004D33D9" w:rsidRDefault="004D33D9" w:rsidP="00227651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227651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227651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FB56D2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과제관리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227651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협약서관리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보고서관리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사후관리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T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성과관리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F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9F11A2"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tr w:rsidR="004D33D9" w:rsidRPr="009F11A2" w:rsidTr="00BC75CE">
        <w:trPr>
          <w:trHeight w:val="402"/>
        </w:trPr>
        <w:tc>
          <w:tcPr>
            <w:tcW w:w="2127" w:type="dxa"/>
            <w:vMerge/>
            <w:vAlign w:val="center"/>
          </w:tcPr>
          <w:p w:rsidR="004D33D9" w:rsidRDefault="004D33D9" w:rsidP="004D33D9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843" w:type="dxa"/>
            <w:vMerge/>
            <w:vAlign w:val="center"/>
          </w:tcPr>
          <w:p w:rsidR="004D33D9" w:rsidRPr="00227651" w:rsidRDefault="004D33D9" w:rsidP="004D33D9">
            <w:pPr>
              <w:jc w:val="center"/>
              <w:rPr>
                <w:rFonts w:ascii="굴림" w:hAnsi="굴림" w:cs="굴림"/>
                <w:b/>
                <w:kern w:val="0"/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현황관리</w:t>
            </w:r>
          </w:p>
        </w:tc>
        <w:tc>
          <w:tcPr>
            <w:tcW w:w="709" w:type="dxa"/>
            <w:vAlign w:val="center"/>
          </w:tcPr>
          <w:p w:rsidR="004D33D9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>E</w:t>
            </w:r>
          </w:p>
        </w:tc>
        <w:tc>
          <w:tcPr>
            <w:tcW w:w="141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공통</w:t>
            </w:r>
          </w:p>
        </w:tc>
        <w:tc>
          <w:tcPr>
            <w:tcW w:w="708" w:type="dxa"/>
            <w:vAlign w:val="center"/>
          </w:tcPr>
          <w:p w:rsidR="004D33D9" w:rsidRPr="009F11A2" w:rsidRDefault="004D33D9" w:rsidP="004D33D9">
            <w:pPr>
              <w:widowControl/>
              <w:wordWrap/>
              <w:autoSpaceDE/>
              <w:autoSpaceDN/>
              <w:ind w:firstLineChars="3" w:firstLine="5"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U</w:t>
            </w:r>
          </w:p>
        </w:tc>
      </w:tr>
      <w:bookmarkEnd w:id="31"/>
    </w:tbl>
    <w:p w:rsidR="00211741" w:rsidRPr="009F11A2" w:rsidRDefault="00211741" w:rsidP="00211741">
      <w:pPr>
        <w:rPr>
          <w:rFonts w:ascii="굴림" w:hAnsi="굴림"/>
        </w:rPr>
      </w:pPr>
    </w:p>
    <w:p w:rsidR="00211741" w:rsidRPr="009F11A2" w:rsidRDefault="00B61828" w:rsidP="00211741">
      <w:pPr>
        <w:pStyle w:val="2"/>
        <w:rPr>
          <w:rFonts w:hAnsi="굴림"/>
        </w:rPr>
      </w:pPr>
      <w:r>
        <w:rPr>
          <w:rFonts w:hAnsi="굴림"/>
        </w:rPr>
        <w:br w:type="page"/>
      </w:r>
      <w:bookmarkStart w:id="32" w:name="_Toc482284458"/>
      <w:r w:rsidR="007E78D6" w:rsidRPr="009F11A2">
        <w:rPr>
          <w:rFonts w:hAnsi="굴림" w:hint="eastAsia"/>
        </w:rPr>
        <w:lastRenderedPageBreak/>
        <w:t>산출물</w:t>
      </w:r>
      <w:r w:rsidR="00211741" w:rsidRPr="009F11A2">
        <w:rPr>
          <w:rFonts w:hAnsi="굴림" w:hint="eastAsia"/>
        </w:rPr>
        <w:t xml:space="preserve"> 식별 </w:t>
      </w:r>
      <w:r w:rsidR="007E78D6" w:rsidRPr="009F11A2">
        <w:rPr>
          <w:rFonts w:hAnsi="굴림" w:hint="eastAsia"/>
        </w:rPr>
        <w:t>번</w:t>
      </w:r>
      <w:r w:rsidR="00211741" w:rsidRPr="009F11A2">
        <w:rPr>
          <w:rFonts w:hAnsi="굴림" w:hint="eastAsia"/>
        </w:rPr>
        <w:t>호 부여 체계</w:t>
      </w:r>
      <w:bookmarkEnd w:id="32"/>
    </w:p>
    <w:p w:rsidR="007E78D6" w:rsidRPr="009F11A2" w:rsidRDefault="00211741" w:rsidP="00770B55">
      <w:pPr>
        <w:pStyle w:val="ad"/>
        <w:ind w:leftChars="-4" w:left="418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아래의 사항에 준하여 </w:t>
      </w:r>
      <w:r w:rsidR="007E78D6" w:rsidRPr="009F11A2">
        <w:rPr>
          <w:rFonts w:ascii="굴림" w:eastAsia="굴림" w:hAnsi="굴림" w:hint="eastAsia"/>
          <w:szCs w:val="24"/>
        </w:rPr>
        <w:t>식별 번호를 부여하여</w:t>
      </w:r>
      <w:r w:rsidRPr="009F11A2">
        <w:rPr>
          <w:rFonts w:ascii="굴림" w:eastAsia="굴림" w:hAnsi="굴림" w:hint="eastAsia"/>
          <w:szCs w:val="24"/>
        </w:rPr>
        <w:t xml:space="preserve"> 사용한다.</w:t>
      </w:r>
    </w:p>
    <w:tbl>
      <w:tblPr>
        <w:tblW w:w="9782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0"/>
        <w:gridCol w:w="1858"/>
        <w:gridCol w:w="1984"/>
        <w:gridCol w:w="2552"/>
        <w:gridCol w:w="2268"/>
      </w:tblGrid>
      <w:tr w:rsidR="00527894" w:rsidRPr="009F11A2" w:rsidTr="00527894">
        <w:trPr>
          <w:cantSplit/>
          <w:trHeight w:val="594"/>
          <w:tblHeader/>
        </w:trPr>
        <w:tc>
          <w:tcPr>
            <w:tcW w:w="11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527894" w:rsidRPr="009F11A2" w:rsidRDefault="00527894" w:rsidP="005B4910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개발 단계</w:t>
            </w:r>
          </w:p>
        </w:tc>
        <w:tc>
          <w:tcPr>
            <w:tcW w:w="1858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527894" w:rsidRPr="009F11A2" w:rsidRDefault="00527894" w:rsidP="005B4910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산출물 명</w:t>
            </w:r>
          </w:p>
        </w:tc>
        <w:tc>
          <w:tcPr>
            <w:tcW w:w="1984" w:type="dxa"/>
            <w:shd w:val="clear" w:color="auto" w:fill="E0E0E0"/>
            <w:vAlign w:val="center"/>
          </w:tcPr>
          <w:p w:rsidR="00527894" w:rsidRPr="009F11A2" w:rsidRDefault="00527894" w:rsidP="005B4910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구분</w:t>
            </w:r>
          </w:p>
        </w:tc>
        <w:tc>
          <w:tcPr>
            <w:tcW w:w="2552" w:type="dxa"/>
            <w:shd w:val="clear" w:color="auto" w:fill="E0E0E0"/>
            <w:vAlign w:val="center"/>
          </w:tcPr>
          <w:p w:rsidR="00527894" w:rsidRPr="009F11A2" w:rsidRDefault="00527894" w:rsidP="00543318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식별 번호 체계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527894" w:rsidRPr="009F11A2" w:rsidRDefault="00527894" w:rsidP="005B4910">
            <w:pPr>
              <w:snapToGrid w:val="0"/>
              <w:spacing w:line="240" w:lineRule="atLeast"/>
              <w:jc w:val="center"/>
              <w:rPr>
                <w:rFonts w:ascii="굴림" w:hAnsi="굴림"/>
                <w:b/>
              </w:rPr>
            </w:pPr>
            <w:r w:rsidRPr="009F11A2">
              <w:rPr>
                <w:rFonts w:ascii="굴림" w:hAnsi="굴림" w:hint="eastAsia"/>
                <w:b/>
              </w:rPr>
              <w:t>비 고</w:t>
            </w:r>
          </w:p>
        </w:tc>
      </w:tr>
      <w:tr w:rsidR="00527894" w:rsidRPr="009F11A2" w:rsidTr="00527894">
        <w:trPr>
          <w:cantSplit/>
          <w:trHeight w:val="77"/>
        </w:trPr>
        <w:tc>
          <w:tcPr>
            <w:tcW w:w="1120" w:type="dxa"/>
            <w:vMerge w:val="restart"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분석</w:t>
            </w:r>
          </w:p>
        </w:tc>
        <w:tc>
          <w:tcPr>
            <w:tcW w:w="1858" w:type="dxa"/>
            <w:vMerge w:val="restart"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요구사항 정의서</w:t>
            </w:r>
          </w:p>
        </w:tc>
        <w:tc>
          <w:tcPr>
            <w:tcW w:w="1984" w:type="dxa"/>
            <w:vMerge w:val="restart"/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요구사항 ID</w:t>
            </w: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bookmarkStart w:id="33" w:name="OLE_LINK12"/>
            <w:bookmarkStart w:id="34" w:name="OLE_LINK13"/>
            <w:r w:rsidRPr="00674B8F">
              <w:rPr>
                <w:rFonts w:ascii="굴림" w:hAnsi="굴림" w:hint="eastAsia"/>
                <w:sz w:val="18"/>
              </w:rPr>
              <w:t>[업무그룹]-RF-</w:t>
            </w:r>
            <w:bookmarkEnd w:id="33"/>
            <w:bookmarkEnd w:id="34"/>
            <w:r w:rsidRPr="00674B8F">
              <w:rPr>
                <w:rFonts w:ascii="굴림" w:hAnsi="굴림" w:hint="eastAsia"/>
                <w:sz w:val="18"/>
              </w:rPr>
              <w:t>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기능 요구사항</w:t>
            </w:r>
          </w:p>
        </w:tc>
      </w:tr>
      <w:tr w:rsidR="00527894" w:rsidRPr="009F11A2" w:rsidTr="00527894">
        <w:trPr>
          <w:cantSplit/>
          <w:trHeight w:val="77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</w:p>
        </w:tc>
        <w:tc>
          <w:tcPr>
            <w:tcW w:w="1984" w:type="dxa"/>
            <w:vMerge/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[업무그룹]-RN-xxx</w:t>
            </w:r>
          </w:p>
        </w:tc>
        <w:tc>
          <w:tcPr>
            <w:tcW w:w="2268" w:type="dxa"/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비기능 요구사항</w:t>
            </w:r>
          </w:p>
        </w:tc>
      </w:tr>
      <w:tr w:rsidR="00527894" w:rsidRPr="009F11A2" w:rsidTr="00527894">
        <w:trPr>
          <w:cantSplit/>
          <w:trHeight w:val="77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</w:p>
        </w:tc>
        <w:tc>
          <w:tcPr>
            <w:tcW w:w="1984" w:type="dxa"/>
            <w:vMerge/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[업무그룹]-RI-xxx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인터페이스 요구사항</w:t>
            </w:r>
          </w:p>
        </w:tc>
      </w:tr>
      <w:tr w:rsidR="002F3A2E" w:rsidRPr="009F11A2" w:rsidTr="00527894">
        <w:trPr>
          <w:cantSplit/>
          <w:trHeight w:val="195"/>
        </w:trPr>
        <w:tc>
          <w:tcPr>
            <w:tcW w:w="1120" w:type="dxa"/>
            <w:vMerge w:val="restart"/>
            <w:tcBorders>
              <w:left w:val="single" w:sz="4" w:space="0" w:color="auto"/>
            </w:tcBorders>
          </w:tcPr>
          <w:p w:rsidR="002F3A2E" w:rsidRPr="00674B8F" w:rsidRDefault="002F3A2E" w:rsidP="002F3A2E">
            <w:pPr>
              <w:jc w:val="center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설계</w:t>
            </w:r>
          </w:p>
        </w:tc>
        <w:tc>
          <w:tcPr>
            <w:tcW w:w="1858" w:type="dxa"/>
            <w:tcBorders>
              <w:left w:val="single" w:sz="4" w:space="0" w:color="auto"/>
            </w:tcBorders>
          </w:tcPr>
          <w:p w:rsidR="002F3A2E" w:rsidRPr="00674B8F" w:rsidRDefault="002F3A2E" w:rsidP="002F3A2E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Program 설계</w:t>
            </w:r>
          </w:p>
        </w:tc>
        <w:tc>
          <w:tcPr>
            <w:tcW w:w="1984" w:type="dxa"/>
          </w:tcPr>
          <w:p w:rsidR="002F3A2E" w:rsidRPr="00674B8F" w:rsidRDefault="002F3A2E" w:rsidP="002F3A2E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프로그램 ID</w:t>
            </w:r>
          </w:p>
        </w:tc>
        <w:tc>
          <w:tcPr>
            <w:tcW w:w="2552" w:type="dxa"/>
          </w:tcPr>
          <w:p w:rsidR="002F3A2E" w:rsidRPr="00674B8F" w:rsidRDefault="002F3A2E" w:rsidP="002F3A2E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[업무그룹]-PG-xxx</w:t>
            </w:r>
          </w:p>
        </w:tc>
        <w:tc>
          <w:tcPr>
            <w:tcW w:w="2268" w:type="dxa"/>
          </w:tcPr>
          <w:p w:rsidR="002F3A2E" w:rsidRPr="00674B8F" w:rsidRDefault="002F3A2E" w:rsidP="002F3A2E">
            <w:pPr>
              <w:rPr>
                <w:rFonts w:ascii="굴림" w:hAnsi="굴림"/>
                <w:sz w:val="18"/>
              </w:rPr>
            </w:pPr>
          </w:p>
        </w:tc>
      </w:tr>
      <w:tr w:rsidR="00527894" w:rsidRPr="009F11A2" w:rsidTr="00527894">
        <w:trPr>
          <w:cantSplit/>
          <w:trHeight w:val="16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vMerge w:val="restart"/>
            <w:tcBorders>
              <w:left w:val="single" w:sz="4" w:space="0" w:color="auto"/>
            </w:tcBorders>
          </w:tcPr>
          <w:p w:rsidR="00527894" w:rsidRPr="00674B8F" w:rsidRDefault="00527894" w:rsidP="00543318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Data Model</w:t>
            </w:r>
          </w:p>
        </w:tc>
        <w:tc>
          <w:tcPr>
            <w:tcW w:w="1984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테이블 ID</w:t>
            </w: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[업무그룹]-TB-xxx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  <w:tr w:rsidR="00527894" w:rsidRPr="009F11A2" w:rsidTr="00527894">
        <w:trPr>
          <w:cantSplit/>
          <w:trHeight w:val="16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</w:p>
        </w:tc>
        <w:tc>
          <w:tcPr>
            <w:tcW w:w="1984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뷰 ID</w:t>
            </w: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[업무그룹]-VW-xxx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  <w:tr w:rsidR="00527894" w:rsidRPr="009F11A2" w:rsidTr="00527894">
        <w:trPr>
          <w:cantSplit/>
          <w:trHeight w:val="16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화면 설계서</w:t>
            </w:r>
          </w:p>
        </w:tc>
        <w:tc>
          <w:tcPr>
            <w:tcW w:w="1984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페이지 ID</w:t>
            </w: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[업무그룹]-UI-xxx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  <w:tr w:rsidR="002D7985" w:rsidRPr="009F11A2" w:rsidTr="00527894">
        <w:trPr>
          <w:cantSplit/>
          <w:trHeight w:val="16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2D7985" w:rsidRPr="00674B8F" w:rsidRDefault="002D7985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tcBorders>
              <w:left w:val="single" w:sz="4" w:space="0" w:color="auto"/>
            </w:tcBorders>
          </w:tcPr>
          <w:p w:rsidR="002D7985" w:rsidRPr="00674B8F" w:rsidRDefault="002D7985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Interface 설계서</w:t>
            </w:r>
          </w:p>
        </w:tc>
        <w:tc>
          <w:tcPr>
            <w:tcW w:w="1984" w:type="dxa"/>
          </w:tcPr>
          <w:p w:rsidR="002D7985" w:rsidRPr="00674B8F" w:rsidRDefault="002D7985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인터페이스 ID</w:t>
            </w:r>
          </w:p>
        </w:tc>
        <w:tc>
          <w:tcPr>
            <w:tcW w:w="2552" w:type="dxa"/>
          </w:tcPr>
          <w:p w:rsidR="002D7985" w:rsidRPr="00674B8F" w:rsidRDefault="002D7985" w:rsidP="002D7985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[업무그룹]-IF-xxx</w:t>
            </w:r>
          </w:p>
        </w:tc>
        <w:tc>
          <w:tcPr>
            <w:tcW w:w="2268" w:type="dxa"/>
          </w:tcPr>
          <w:p w:rsidR="002D7985" w:rsidRPr="00674B8F" w:rsidRDefault="002D7985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  <w:tr w:rsidR="00527894" w:rsidRPr="009F11A2" w:rsidTr="00527894">
        <w:trPr>
          <w:cantSplit/>
          <w:trHeight w:val="25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통합 Test Scenario</w:t>
            </w:r>
          </w:p>
        </w:tc>
        <w:tc>
          <w:tcPr>
            <w:tcW w:w="1984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통합 시나리오 ID</w:t>
            </w:r>
          </w:p>
        </w:tc>
        <w:tc>
          <w:tcPr>
            <w:tcW w:w="2552" w:type="dxa"/>
          </w:tcPr>
          <w:p w:rsidR="00527894" w:rsidRPr="00674B8F" w:rsidRDefault="00527894" w:rsidP="00527894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[업무그룹]-TT-xxx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  <w:tr w:rsidR="00527894" w:rsidRPr="009F11A2" w:rsidTr="00527894">
        <w:trPr>
          <w:cantSplit/>
          <w:trHeight w:val="105"/>
        </w:trPr>
        <w:tc>
          <w:tcPr>
            <w:tcW w:w="1120" w:type="dxa"/>
            <w:vMerge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jc w:val="center"/>
              <w:rPr>
                <w:rFonts w:ascii="굴림" w:hAnsi="굴림"/>
                <w:sz w:val="18"/>
              </w:rPr>
            </w:pPr>
          </w:p>
        </w:tc>
        <w:tc>
          <w:tcPr>
            <w:tcW w:w="1858" w:type="dxa"/>
            <w:tcBorders>
              <w:left w:val="single" w:sz="4" w:space="0" w:color="auto"/>
            </w:tcBorders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단위 Test Scanario</w:t>
            </w:r>
          </w:p>
        </w:tc>
        <w:tc>
          <w:tcPr>
            <w:tcW w:w="1984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시나리오 ID</w:t>
            </w:r>
          </w:p>
        </w:tc>
        <w:tc>
          <w:tcPr>
            <w:tcW w:w="2552" w:type="dxa"/>
          </w:tcPr>
          <w:p w:rsidR="00527894" w:rsidRPr="00674B8F" w:rsidRDefault="00527894" w:rsidP="005B4910">
            <w:pPr>
              <w:rPr>
                <w:rFonts w:ascii="굴림" w:hAnsi="굴림"/>
                <w:sz w:val="18"/>
              </w:rPr>
            </w:pPr>
            <w:r w:rsidRPr="00674B8F">
              <w:rPr>
                <w:rFonts w:ascii="굴림" w:hAnsi="굴림" w:hint="eastAsia"/>
                <w:sz w:val="18"/>
              </w:rPr>
              <w:t>[업무그룹]-TS-xxx</w:t>
            </w:r>
          </w:p>
        </w:tc>
        <w:tc>
          <w:tcPr>
            <w:tcW w:w="2268" w:type="dxa"/>
          </w:tcPr>
          <w:p w:rsidR="00527894" w:rsidRPr="00674B8F" w:rsidRDefault="00527894" w:rsidP="00543318">
            <w:pPr>
              <w:jc w:val="left"/>
              <w:rPr>
                <w:rFonts w:ascii="굴림" w:hAnsi="굴림"/>
                <w:sz w:val="18"/>
              </w:rPr>
            </w:pPr>
          </w:p>
        </w:tc>
      </w:tr>
    </w:tbl>
    <w:p w:rsidR="007E78D6" w:rsidRPr="009F11A2" w:rsidRDefault="00BD1868" w:rsidP="00527894">
      <w:pPr>
        <w:pStyle w:val="ad"/>
        <w:numPr>
          <w:ilvl w:val="0"/>
          <w:numId w:val="11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>[업무그룹]은 위의 업무그룹 코드를 의미하며, 3자리로 표기한다</w:t>
      </w:r>
    </w:p>
    <w:p w:rsidR="00BD1868" w:rsidRPr="009F11A2" w:rsidRDefault="00BD1868" w:rsidP="00527894">
      <w:pPr>
        <w:pStyle w:val="ad"/>
        <w:numPr>
          <w:ilvl w:val="0"/>
          <w:numId w:val="11"/>
        </w:numPr>
        <w:rPr>
          <w:rFonts w:ascii="굴림" w:eastAsia="굴림" w:hAnsi="굴림"/>
          <w:szCs w:val="24"/>
        </w:rPr>
      </w:pPr>
      <w:r w:rsidRPr="009F11A2">
        <w:rPr>
          <w:rFonts w:ascii="굴림" w:eastAsia="굴림" w:hAnsi="굴림"/>
          <w:szCs w:val="24"/>
        </w:rPr>
        <w:t>“</w:t>
      </w:r>
      <w:r w:rsidRPr="009F11A2">
        <w:rPr>
          <w:rFonts w:ascii="굴림" w:eastAsia="굴림" w:hAnsi="굴림" w:hint="eastAsia"/>
          <w:szCs w:val="24"/>
        </w:rPr>
        <w:t>xxx</w:t>
      </w:r>
      <w:r w:rsidRPr="009F11A2">
        <w:rPr>
          <w:rFonts w:ascii="굴림" w:eastAsia="굴림" w:hAnsi="굴림"/>
          <w:szCs w:val="24"/>
        </w:rPr>
        <w:t>”</w:t>
      </w:r>
      <w:r w:rsidRPr="009F11A2">
        <w:rPr>
          <w:rFonts w:ascii="굴림" w:eastAsia="굴림" w:hAnsi="굴림" w:hint="eastAsia"/>
          <w:szCs w:val="24"/>
        </w:rPr>
        <w:t xml:space="preserve">는 순차 번호로써 [업무그룹] 단위로 분류하여 </w:t>
      </w:r>
      <w:r w:rsidRPr="009F11A2">
        <w:rPr>
          <w:rFonts w:ascii="굴림" w:eastAsia="굴림" w:hAnsi="굴림"/>
          <w:szCs w:val="24"/>
        </w:rPr>
        <w:t>“</w:t>
      </w:r>
      <w:r w:rsidRPr="009F11A2">
        <w:rPr>
          <w:rFonts w:ascii="굴림" w:eastAsia="굴림" w:hAnsi="굴림" w:hint="eastAsia"/>
          <w:szCs w:val="24"/>
        </w:rPr>
        <w:t xml:space="preserve">001 </w:t>
      </w:r>
      <w:r w:rsidRPr="009F11A2">
        <w:rPr>
          <w:rFonts w:ascii="굴림" w:eastAsia="굴림" w:hAnsi="굴림"/>
          <w:szCs w:val="24"/>
        </w:rPr>
        <w:t>“</w:t>
      </w:r>
      <w:r w:rsidRPr="009F11A2">
        <w:rPr>
          <w:rFonts w:ascii="굴림" w:eastAsia="굴림" w:hAnsi="굴림" w:hint="eastAsia"/>
          <w:szCs w:val="24"/>
        </w:rPr>
        <w:t>에서부터 시작한다.</w:t>
      </w:r>
    </w:p>
    <w:p w:rsidR="00BD1868" w:rsidRPr="009F11A2" w:rsidRDefault="00BD1868" w:rsidP="00BD1868">
      <w:pPr>
        <w:pStyle w:val="ad"/>
        <w:tabs>
          <w:tab w:val="clear" w:pos="1418"/>
        </w:tabs>
        <w:ind w:left="426" w:firstLine="0"/>
        <w:rPr>
          <w:rFonts w:ascii="굴림" w:eastAsia="굴림" w:hAnsi="굴림"/>
          <w:szCs w:val="24"/>
        </w:rPr>
      </w:pPr>
      <w:r w:rsidRPr="009F11A2">
        <w:rPr>
          <w:rFonts w:ascii="굴림" w:eastAsia="굴림" w:hAnsi="굴림" w:hint="eastAsia"/>
          <w:szCs w:val="24"/>
        </w:rPr>
        <w:t xml:space="preserve">예) </w:t>
      </w:r>
      <w:r w:rsidR="00FA4B68" w:rsidRPr="009F11A2">
        <w:rPr>
          <w:rFonts w:ascii="굴림" w:eastAsia="굴림" w:hAnsi="굴림" w:hint="eastAsia"/>
          <w:szCs w:val="24"/>
        </w:rPr>
        <w:t>필터링기술 성능평가 도구 고도화에 대한 요구사항ID</w:t>
      </w:r>
      <w:r w:rsidRPr="009F11A2">
        <w:rPr>
          <w:rFonts w:ascii="굴림" w:eastAsia="굴림" w:hAnsi="굴림" w:hint="eastAsia"/>
          <w:szCs w:val="24"/>
        </w:rPr>
        <w:t xml:space="preserve"> : </w:t>
      </w:r>
      <w:r w:rsidR="00CE6A27">
        <w:rPr>
          <w:rFonts w:ascii="굴림" w:eastAsia="굴림" w:hAnsi="굴림" w:hint="eastAsia"/>
          <w:szCs w:val="24"/>
        </w:rPr>
        <w:t>IEL</w:t>
      </w:r>
      <w:r w:rsidRPr="009F11A2">
        <w:rPr>
          <w:rFonts w:ascii="굴림" w:eastAsia="굴림" w:hAnsi="굴림" w:hint="eastAsia"/>
          <w:szCs w:val="24"/>
        </w:rPr>
        <w:t xml:space="preserve">-RF-001, </w:t>
      </w:r>
      <w:r w:rsidR="00FA4B68" w:rsidRPr="009F11A2">
        <w:rPr>
          <w:rFonts w:ascii="굴림" w:eastAsia="굴림" w:hAnsi="굴림" w:hint="eastAsia"/>
          <w:szCs w:val="24"/>
        </w:rPr>
        <w:t>표준인터페이스 관리자 사이트</w:t>
      </w:r>
      <w:r w:rsidRPr="009F11A2">
        <w:rPr>
          <w:rFonts w:ascii="굴림" w:eastAsia="굴림" w:hAnsi="굴림" w:hint="eastAsia"/>
          <w:szCs w:val="24"/>
        </w:rPr>
        <w:t xml:space="preserve"> 프로세스</w:t>
      </w:r>
      <w:r w:rsidR="00CE6A27">
        <w:rPr>
          <w:rFonts w:ascii="굴림" w:eastAsia="굴림" w:hAnsi="굴림" w:hint="eastAsia"/>
          <w:szCs w:val="24"/>
        </w:rPr>
        <w:t xml:space="preserve"> : SDA</w:t>
      </w:r>
      <w:r w:rsidRPr="009F11A2">
        <w:rPr>
          <w:rFonts w:ascii="굴림" w:eastAsia="굴림" w:hAnsi="굴림" w:hint="eastAsia"/>
          <w:szCs w:val="24"/>
        </w:rPr>
        <w:t>-PC-001</w:t>
      </w:r>
    </w:p>
    <w:p w:rsidR="007E78D6" w:rsidRPr="009F11A2" w:rsidRDefault="007E78D6" w:rsidP="00770B55">
      <w:pPr>
        <w:pStyle w:val="ad"/>
        <w:ind w:leftChars="-4" w:left="418"/>
        <w:rPr>
          <w:rFonts w:ascii="굴림" w:eastAsia="굴림" w:hAnsi="굴림"/>
          <w:szCs w:val="24"/>
        </w:rPr>
      </w:pPr>
    </w:p>
    <w:p w:rsidR="003368B4" w:rsidRPr="009F11A2" w:rsidRDefault="00FD3726">
      <w:pPr>
        <w:pStyle w:val="10"/>
        <w:rPr>
          <w:rFonts w:hAnsi="굴림"/>
        </w:rPr>
      </w:pPr>
      <w:r w:rsidRPr="009F11A2">
        <w:rPr>
          <w:rFonts w:hAnsi="굴림"/>
        </w:rPr>
        <w:br w:type="page"/>
      </w:r>
      <w:bookmarkStart w:id="35" w:name="_Toc482284459"/>
      <w:r w:rsidR="003368B4" w:rsidRPr="009F11A2">
        <w:rPr>
          <w:rFonts w:hAnsi="굴림" w:hint="eastAsia"/>
        </w:rPr>
        <w:lastRenderedPageBreak/>
        <w:t>문서 작성 도구</w:t>
      </w:r>
      <w:bookmarkEnd w:id="35"/>
    </w:p>
    <w:tbl>
      <w:tblPr>
        <w:tblW w:w="10026" w:type="dxa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9"/>
        <w:gridCol w:w="6095"/>
        <w:gridCol w:w="2512"/>
      </w:tblGrid>
      <w:tr w:rsidR="003368B4" w:rsidRPr="009F11A2" w:rsidTr="00C7277C">
        <w:tc>
          <w:tcPr>
            <w:tcW w:w="1419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구분</w:t>
            </w:r>
          </w:p>
        </w:tc>
        <w:tc>
          <w:tcPr>
            <w:tcW w:w="6095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작명 도구</w:t>
            </w:r>
          </w:p>
        </w:tc>
        <w:tc>
          <w:tcPr>
            <w:tcW w:w="2512" w:type="dxa"/>
            <w:shd w:val="clear" w:color="auto" w:fill="E0E0E0"/>
          </w:tcPr>
          <w:p w:rsidR="003368B4" w:rsidRPr="009F11A2" w:rsidRDefault="003368B4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비고</w:t>
            </w:r>
          </w:p>
        </w:tc>
      </w:tr>
      <w:tr w:rsidR="00C7277C" w:rsidRPr="009F11A2" w:rsidTr="00C7277C">
        <w:tc>
          <w:tcPr>
            <w:tcW w:w="1419" w:type="dxa"/>
            <w:vAlign w:val="center"/>
          </w:tcPr>
          <w:p w:rsidR="00C7277C" w:rsidRPr="009F11A2" w:rsidRDefault="00C7277C" w:rsidP="00C7277C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관리 산출물</w:t>
            </w:r>
          </w:p>
        </w:tc>
        <w:tc>
          <w:tcPr>
            <w:tcW w:w="6095" w:type="dxa"/>
            <w:vAlign w:val="center"/>
          </w:tcPr>
          <w:p w:rsidR="00C7277C" w:rsidRPr="009F11A2" w:rsidRDefault="00C7277C" w:rsidP="00374D0F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MS Word 20</w:t>
            </w:r>
            <w:r w:rsidR="00374D0F">
              <w:rPr>
                <w:rFonts w:ascii="굴림" w:hAnsi="굴림"/>
              </w:rPr>
              <w:t>10</w:t>
            </w:r>
            <w:r w:rsidRPr="009F11A2">
              <w:rPr>
                <w:rFonts w:ascii="굴림" w:hAnsi="굴림" w:hint="eastAsia"/>
              </w:rPr>
              <w:t xml:space="preserve">, MS </w:t>
            </w:r>
            <w:r w:rsidRPr="009F11A2">
              <w:rPr>
                <w:rFonts w:ascii="굴림" w:hAnsi="굴림"/>
              </w:rPr>
              <w:t>PowerPoint</w:t>
            </w:r>
            <w:r w:rsidRPr="009F11A2">
              <w:rPr>
                <w:rFonts w:ascii="굴림" w:hAnsi="굴림" w:hint="eastAsia"/>
              </w:rPr>
              <w:t xml:space="preserve">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Pr="009F11A2">
              <w:rPr>
                <w:rFonts w:ascii="굴림" w:hAnsi="굴림" w:hint="eastAsia"/>
              </w:rPr>
              <w:t xml:space="preserve">, MS Excel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Pr="009F11A2">
              <w:rPr>
                <w:rFonts w:ascii="굴림" w:hAnsi="굴림" w:hint="eastAsia"/>
              </w:rPr>
              <w:t xml:space="preserve">, MS Project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</w:p>
        </w:tc>
        <w:tc>
          <w:tcPr>
            <w:tcW w:w="2512" w:type="dxa"/>
            <w:vMerge w:val="restart"/>
            <w:vAlign w:val="center"/>
          </w:tcPr>
          <w:p w:rsidR="00C7277C" w:rsidRPr="009F11A2" w:rsidRDefault="00C7277C" w:rsidP="00C727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양식 및 템플릿 형태에 따라 선택</w:t>
            </w:r>
          </w:p>
        </w:tc>
      </w:tr>
      <w:tr w:rsidR="00C7277C" w:rsidRPr="009F11A2" w:rsidTr="00C7277C">
        <w:tc>
          <w:tcPr>
            <w:tcW w:w="1419" w:type="dxa"/>
            <w:vAlign w:val="center"/>
          </w:tcPr>
          <w:p w:rsidR="00C7277C" w:rsidRPr="009F11A2" w:rsidRDefault="00C7277C" w:rsidP="00C7277C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개발 산출물</w:t>
            </w:r>
          </w:p>
        </w:tc>
        <w:tc>
          <w:tcPr>
            <w:tcW w:w="6095" w:type="dxa"/>
            <w:vAlign w:val="center"/>
          </w:tcPr>
          <w:p w:rsidR="00C7277C" w:rsidRPr="009F11A2" w:rsidRDefault="00C7277C" w:rsidP="00C727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MS Word</w:t>
            </w:r>
            <w:r w:rsidR="00FA4B68" w:rsidRPr="009F11A2">
              <w:rPr>
                <w:rFonts w:ascii="굴림" w:hAnsi="굴림" w:hint="eastAsia"/>
              </w:rPr>
              <w:t xml:space="preserve">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="00FA4B68" w:rsidRPr="009F11A2">
              <w:rPr>
                <w:rFonts w:ascii="굴림" w:hAnsi="굴림" w:hint="eastAsia"/>
              </w:rPr>
              <w:t xml:space="preserve">, MS Excel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="00FA4B68" w:rsidRPr="009F11A2">
              <w:rPr>
                <w:rFonts w:ascii="굴림" w:hAnsi="굴림" w:hint="eastAsia"/>
              </w:rPr>
              <w:t>, Er-Win 4.1</w:t>
            </w:r>
          </w:p>
        </w:tc>
        <w:tc>
          <w:tcPr>
            <w:tcW w:w="2512" w:type="dxa"/>
            <w:vMerge/>
            <w:vAlign w:val="center"/>
          </w:tcPr>
          <w:p w:rsidR="00C7277C" w:rsidRPr="009F11A2" w:rsidRDefault="00C7277C" w:rsidP="00C7277C">
            <w:pPr>
              <w:rPr>
                <w:rFonts w:ascii="굴림" w:hAnsi="굴림"/>
              </w:rPr>
            </w:pPr>
          </w:p>
        </w:tc>
      </w:tr>
      <w:tr w:rsidR="00C7277C" w:rsidRPr="009F11A2" w:rsidTr="00C7277C">
        <w:trPr>
          <w:trHeight w:val="283"/>
        </w:trPr>
        <w:tc>
          <w:tcPr>
            <w:tcW w:w="1419" w:type="dxa"/>
            <w:vAlign w:val="center"/>
          </w:tcPr>
          <w:p w:rsidR="00C7277C" w:rsidRPr="009F11A2" w:rsidRDefault="00C7277C" w:rsidP="00C7277C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기타 산출물</w:t>
            </w:r>
          </w:p>
        </w:tc>
        <w:tc>
          <w:tcPr>
            <w:tcW w:w="6095" w:type="dxa"/>
            <w:vAlign w:val="center"/>
          </w:tcPr>
          <w:p w:rsidR="00C7277C" w:rsidRPr="009F11A2" w:rsidRDefault="00C7277C" w:rsidP="00C7277C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MS Word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Pr="009F11A2">
              <w:rPr>
                <w:rFonts w:ascii="굴림" w:hAnsi="굴림" w:hint="eastAsia"/>
              </w:rPr>
              <w:t xml:space="preserve">, MS </w:t>
            </w:r>
            <w:r w:rsidRPr="009F11A2">
              <w:rPr>
                <w:rFonts w:ascii="굴림" w:hAnsi="굴림"/>
              </w:rPr>
              <w:t>PowerPoint</w:t>
            </w:r>
            <w:r w:rsidRPr="009F11A2">
              <w:rPr>
                <w:rFonts w:ascii="굴림" w:hAnsi="굴림" w:hint="eastAsia"/>
              </w:rPr>
              <w:t xml:space="preserve">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  <w:r w:rsidRPr="009F11A2">
              <w:rPr>
                <w:rFonts w:ascii="굴림" w:hAnsi="굴림" w:hint="eastAsia"/>
              </w:rPr>
              <w:t xml:space="preserve">, MS Excel </w:t>
            </w:r>
            <w:r w:rsidR="00374D0F" w:rsidRPr="009F11A2">
              <w:rPr>
                <w:rFonts w:ascii="굴림" w:hAnsi="굴림" w:hint="eastAsia"/>
              </w:rPr>
              <w:t>20</w:t>
            </w:r>
            <w:r w:rsidR="00374D0F">
              <w:rPr>
                <w:rFonts w:ascii="굴림" w:hAnsi="굴림"/>
              </w:rPr>
              <w:t>10</w:t>
            </w:r>
          </w:p>
        </w:tc>
        <w:tc>
          <w:tcPr>
            <w:tcW w:w="2512" w:type="dxa"/>
            <w:vMerge/>
            <w:vAlign w:val="center"/>
          </w:tcPr>
          <w:p w:rsidR="00C7277C" w:rsidRPr="009F11A2" w:rsidRDefault="00C7277C" w:rsidP="00C7277C">
            <w:pPr>
              <w:rPr>
                <w:rFonts w:ascii="굴림" w:hAnsi="굴림"/>
              </w:rPr>
            </w:pPr>
          </w:p>
        </w:tc>
      </w:tr>
    </w:tbl>
    <w:p w:rsidR="00C7277C" w:rsidRPr="009F11A2" w:rsidRDefault="00C7277C">
      <w:pPr>
        <w:rPr>
          <w:rFonts w:ascii="굴림" w:hAnsi="굴림"/>
        </w:rPr>
      </w:pPr>
    </w:p>
    <w:p w:rsidR="003368B4" w:rsidRPr="009F11A2" w:rsidRDefault="003368B4" w:rsidP="001F2E77">
      <w:pPr>
        <w:pStyle w:val="2"/>
        <w:rPr>
          <w:rFonts w:hAnsi="굴림"/>
        </w:rPr>
      </w:pPr>
      <w:bookmarkStart w:id="36" w:name="_Toc482284460"/>
      <w:r w:rsidRPr="009F11A2">
        <w:rPr>
          <w:rFonts w:hAnsi="굴림" w:hint="eastAsia"/>
        </w:rPr>
        <w:t>문서 작성 도구 환경 설정 (MS Word 기준)</w:t>
      </w:r>
      <w:bookmarkEnd w:id="36"/>
    </w:p>
    <w:p w:rsidR="003368B4" w:rsidRPr="009F11A2" w:rsidRDefault="003368B4">
      <w:pPr>
        <w:pStyle w:val="3"/>
        <w:rPr>
          <w:rFonts w:hAnsi="굴림"/>
        </w:rPr>
      </w:pPr>
      <w:bookmarkStart w:id="37" w:name="_Toc482284461"/>
      <w:r w:rsidRPr="009F11A2">
        <w:rPr>
          <w:rFonts w:hAnsi="굴림" w:hint="eastAsia"/>
        </w:rPr>
        <w:t>문서 여백</w:t>
      </w:r>
      <w:bookmarkEnd w:id="37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문서 여백을 설정하기 위해서는 MS Word에서 </w:t>
      </w:r>
      <w:r w:rsidRPr="009F11A2">
        <w:rPr>
          <w:rFonts w:ascii="굴림" w:hAnsi="굴림"/>
        </w:rPr>
        <w:t>“</w:t>
      </w:r>
      <w:r w:rsidR="00972B9F" w:rsidRPr="009F11A2">
        <w:rPr>
          <w:rFonts w:ascii="굴림" w:hAnsi="굴림" w:hint="eastAsia"/>
        </w:rPr>
        <w:t>페이지 레이아웃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>-&gt;</w:t>
      </w:r>
      <w:r w:rsidRPr="009F11A2">
        <w:rPr>
          <w:rFonts w:ascii="굴림" w:hAnsi="굴림"/>
        </w:rPr>
        <w:t>”</w:t>
      </w:r>
      <w:r w:rsidR="00972B9F" w:rsidRPr="009F11A2">
        <w:rPr>
          <w:rFonts w:ascii="굴림" w:hAnsi="굴림" w:hint="eastAsia"/>
        </w:rPr>
        <w:t>여백</w:t>
      </w:r>
      <w:r w:rsidR="00F5286D" w:rsidRPr="009F11A2">
        <w:rPr>
          <w:rFonts w:ascii="굴림" w:hAnsi="굴림" w:hint="eastAsia"/>
        </w:rPr>
        <w:t>-&gt;사용자 여백 지정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>을 선택하여 아래와 같이 문서의 여백을 설정한다.</w: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 w:rsidP="003368B4">
      <w:pPr>
        <w:numPr>
          <w:ilvl w:val="0"/>
          <w:numId w:val="2"/>
        </w:numPr>
        <w:rPr>
          <w:rFonts w:ascii="굴림" w:hAnsi="굴림"/>
          <w:b/>
          <w:bCs/>
        </w:rPr>
      </w:pPr>
      <w:r w:rsidRPr="009F11A2">
        <w:rPr>
          <w:rFonts w:ascii="굴림" w:hAnsi="굴림" w:hint="eastAsia"/>
          <w:b/>
          <w:bCs/>
        </w:rPr>
        <w:t>세로 방향 문서</w:t>
      </w:r>
    </w:p>
    <w:tbl>
      <w:tblPr>
        <w:tblW w:w="0" w:type="auto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5"/>
        <w:gridCol w:w="1276"/>
        <w:gridCol w:w="6446"/>
      </w:tblGrid>
      <w:tr w:rsidR="00F5286D" w:rsidRPr="009F11A2" w:rsidTr="00C25624">
        <w:tc>
          <w:tcPr>
            <w:tcW w:w="975" w:type="dxa"/>
            <w:shd w:val="clear" w:color="auto" w:fill="E0E0E0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구분</w:t>
            </w:r>
          </w:p>
        </w:tc>
        <w:tc>
          <w:tcPr>
            <w:tcW w:w="1276" w:type="dxa"/>
            <w:shd w:val="clear" w:color="auto" w:fill="E0E0E0"/>
          </w:tcPr>
          <w:p w:rsidR="00F5286D" w:rsidRPr="009F11A2" w:rsidRDefault="00F5286D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여백</w:t>
            </w:r>
          </w:p>
        </w:tc>
        <w:tc>
          <w:tcPr>
            <w:tcW w:w="6095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F5286D" w:rsidRPr="009F11A2" w:rsidRDefault="001314BE" w:rsidP="00C25624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  <w:noProof/>
              </w:rPr>
              <w:drawing>
                <wp:inline distT="0" distB="0" distL="0" distR="0">
                  <wp:extent cx="3967480" cy="404749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404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86D" w:rsidRPr="009F11A2" w:rsidTr="00C25624">
        <w:tc>
          <w:tcPr>
            <w:tcW w:w="975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위쪽</w:t>
            </w:r>
          </w:p>
        </w:tc>
        <w:tc>
          <w:tcPr>
            <w:tcW w:w="1276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2.5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C25624">
        <w:tc>
          <w:tcPr>
            <w:tcW w:w="975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아래쪽</w:t>
            </w:r>
          </w:p>
        </w:tc>
        <w:tc>
          <w:tcPr>
            <w:tcW w:w="1276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1.5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C25624">
        <w:tc>
          <w:tcPr>
            <w:tcW w:w="975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오른쪽</w:t>
            </w:r>
          </w:p>
        </w:tc>
        <w:tc>
          <w:tcPr>
            <w:tcW w:w="1276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2.5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C25624">
        <w:tc>
          <w:tcPr>
            <w:tcW w:w="975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왼쪽</w:t>
            </w:r>
          </w:p>
        </w:tc>
        <w:tc>
          <w:tcPr>
            <w:tcW w:w="1276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1.5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C25624">
        <w:tc>
          <w:tcPr>
            <w:tcW w:w="975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머리글</w:t>
            </w:r>
          </w:p>
        </w:tc>
        <w:tc>
          <w:tcPr>
            <w:tcW w:w="1276" w:type="dxa"/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F5286D">
        <w:tc>
          <w:tcPr>
            <w:tcW w:w="975" w:type="dxa"/>
            <w:tcBorders>
              <w:bottom w:val="single" w:sz="4" w:space="0" w:color="auto"/>
            </w:tcBorders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바닥글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 cm</w:t>
            </w:r>
          </w:p>
        </w:tc>
        <w:tc>
          <w:tcPr>
            <w:tcW w:w="6095" w:type="dxa"/>
            <w:vMerge/>
            <w:tcBorders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  <w:tr w:rsidR="00F5286D" w:rsidRPr="009F11A2" w:rsidTr="00F5286D">
        <w:tc>
          <w:tcPr>
            <w:tcW w:w="975" w:type="dxa"/>
            <w:tcBorders>
              <w:left w:val="nil"/>
              <w:bottom w:val="nil"/>
              <w:right w:val="nil"/>
            </w:tcBorders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F5286D" w:rsidRPr="009F11A2" w:rsidRDefault="00F5286D">
            <w:pPr>
              <w:jc w:val="center"/>
              <w:rPr>
                <w:rFonts w:ascii="굴림" w:hAnsi="굴림"/>
              </w:rPr>
            </w:pPr>
          </w:p>
        </w:tc>
        <w:tc>
          <w:tcPr>
            <w:tcW w:w="609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5286D" w:rsidRPr="009F11A2" w:rsidRDefault="00F5286D" w:rsidP="00C25624">
            <w:pPr>
              <w:jc w:val="center"/>
              <w:rPr>
                <w:rFonts w:ascii="굴림" w:hAnsi="굴림"/>
              </w:rPr>
            </w:pPr>
          </w:p>
        </w:tc>
      </w:tr>
    </w:tbl>
    <w:p w:rsidR="003368B4" w:rsidRPr="009F11A2" w:rsidRDefault="003368B4" w:rsidP="00770B55">
      <w:pPr>
        <w:ind w:leftChars="200" w:left="400"/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F5286D" w:rsidP="003368B4">
      <w:pPr>
        <w:numPr>
          <w:ilvl w:val="0"/>
          <w:numId w:val="2"/>
        </w:numPr>
        <w:rPr>
          <w:rFonts w:ascii="굴림" w:hAnsi="굴림"/>
          <w:b/>
          <w:bCs/>
          <w:noProof/>
        </w:rPr>
      </w:pPr>
      <w:r w:rsidRPr="009F11A2">
        <w:rPr>
          <w:rFonts w:ascii="굴림" w:hAnsi="굴림"/>
          <w:b/>
          <w:bCs/>
          <w:noProof/>
        </w:rPr>
        <w:br w:type="page"/>
      </w:r>
      <w:r w:rsidR="003368B4" w:rsidRPr="009F11A2">
        <w:rPr>
          <w:rFonts w:ascii="굴림" w:hAnsi="굴림" w:hint="eastAsia"/>
          <w:b/>
          <w:bCs/>
          <w:noProof/>
        </w:rPr>
        <w:lastRenderedPageBreak/>
        <w:t>가로 세로 혼합 문서</w:t>
      </w:r>
    </w:p>
    <w:p w:rsidR="003368B4" w:rsidRPr="009F11A2" w:rsidRDefault="003368B4" w:rsidP="00770B55">
      <w:pPr>
        <w:ind w:leftChars="300" w:left="600"/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세로 문서 작성 중 가로 문서 형태의 문서를 삽입하고자 하는 경우, </w:t>
      </w:r>
    </w:p>
    <w:tbl>
      <w:tblPr>
        <w:tblW w:w="0" w:type="auto"/>
        <w:tblInd w:w="1101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282"/>
        <w:gridCol w:w="3254"/>
      </w:tblGrid>
      <w:tr w:rsidR="00360E70" w:rsidRPr="009F11A2" w:rsidTr="00C25624">
        <w:tc>
          <w:tcPr>
            <w:tcW w:w="5386" w:type="dxa"/>
          </w:tcPr>
          <w:p w:rsidR="00360E70" w:rsidRPr="009F11A2" w:rsidRDefault="00360E70" w:rsidP="00C25624">
            <w:pPr>
              <w:numPr>
                <w:ilvl w:val="1"/>
                <w:numId w:val="2"/>
              </w:numPr>
              <w:tabs>
                <w:tab w:val="clear" w:pos="1543"/>
                <w:tab w:val="num" w:pos="600"/>
              </w:tabs>
              <w:ind w:left="600" w:hanging="517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삽입하고자 하는 전 페이지 마지막 줄에 커서를 이동</w:t>
            </w:r>
          </w:p>
          <w:p w:rsidR="00360E70" w:rsidRPr="009F11A2" w:rsidRDefault="00360E70" w:rsidP="00C25624">
            <w:pPr>
              <w:numPr>
                <w:ilvl w:val="1"/>
                <w:numId w:val="2"/>
              </w:numPr>
              <w:tabs>
                <w:tab w:val="clear" w:pos="1543"/>
                <w:tab w:val="num" w:pos="600"/>
              </w:tabs>
              <w:ind w:left="600" w:hanging="517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MS Word 메뉴에서 </w:t>
            </w:r>
            <w:r w:rsidRPr="009F11A2">
              <w:rPr>
                <w:rFonts w:ascii="굴림" w:hAnsi="굴림"/>
              </w:rPr>
              <w:t>“</w:t>
            </w:r>
            <w:r w:rsidRPr="009F11A2">
              <w:rPr>
                <w:rFonts w:ascii="굴림" w:hAnsi="굴림" w:hint="eastAsia"/>
              </w:rPr>
              <w:t>삽입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 xml:space="preserve">-&gt; </w:t>
            </w:r>
            <w:r w:rsidRPr="009F11A2">
              <w:rPr>
                <w:rFonts w:ascii="굴림" w:hAnsi="굴림"/>
              </w:rPr>
              <w:t>“</w:t>
            </w:r>
            <w:r w:rsidRPr="009F11A2">
              <w:rPr>
                <w:rFonts w:ascii="굴림" w:hAnsi="굴림" w:hint="eastAsia"/>
              </w:rPr>
              <w:t>나누기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를 선택</w:t>
            </w:r>
          </w:p>
          <w:p w:rsidR="00360E70" w:rsidRPr="009F11A2" w:rsidRDefault="00360E70" w:rsidP="00C25624">
            <w:pPr>
              <w:numPr>
                <w:ilvl w:val="1"/>
                <w:numId w:val="2"/>
              </w:numPr>
              <w:tabs>
                <w:tab w:val="clear" w:pos="1543"/>
                <w:tab w:val="num" w:pos="600"/>
              </w:tabs>
              <w:ind w:left="600" w:hanging="517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나누기 화면에서 </w:t>
            </w:r>
            <w:r w:rsidRPr="009F11A2">
              <w:rPr>
                <w:rFonts w:ascii="굴림" w:hAnsi="굴림"/>
              </w:rPr>
              <w:t>“</w:t>
            </w:r>
            <w:r w:rsidRPr="009F11A2">
              <w:rPr>
                <w:rFonts w:ascii="굴림" w:hAnsi="굴림" w:hint="eastAsia"/>
              </w:rPr>
              <w:t>다음 페이지부터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를 선택한다.</w:t>
            </w:r>
          </w:p>
          <w:p w:rsidR="00360E70" w:rsidRPr="009F11A2" w:rsidRDefault="00360E70" w:rsidP="00C25624">
            <w:pPr>
              <w:ind w:left="1000"/>
              <w:rPr>
                <w:rFonts w:ascii="굴림" w:hAnsi="굴림"/>
              </w:rPr>
            </w:pPr>
          </w:p>
          <w:p w:rsidR="00360E70" w:rsidRPr="009F11A2" w:rsidRDefault="00360E70" w:rsidP="00770B55">
            <w:pPr>
              <w:ind w:leftChars="300" w:left="60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문서의 구역이 나누어 지면 해당 구역에 커서를 위치 시킨 다음</w:t>
            </w:r>
          </w:p>
          <w:p w:rsidR="00360E70" w:rsidRPr="009F11A2" w:rsidRDefault="00360E70" w:rsidP="00770B55">
            <w:pPr>
              <w:ind w:leftChars="300" w:left="60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메뉴에서 </w:t>
            </w:r>
            <w:r w:rsidRPr="009F11A2">
              <w:rPr>
                <w:rFonts w:ascii="굴림" w:hAnsi="굴림"/>
              </w:rPr>
              <w:t>“</w:t>
            </w:r>
            <w:r w:rsidRPr="009F11A2">
              <w:rPr>
                <w:rFonts w:ascii="굴림" w:hAnsi="굴림" w:hint="eastAsia"/>
              </w:rPr>
              <w:t>파일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-&gt;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페이지 설정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을 선택한 다음 위에서</w:t>
            </w:r>
          </w:p>
          <w:p w:rsidR="00360E70" w:rsidRPr="009F11A2" w:rsidRDefault="00360E70" w:rsidP="00770B55">
            <w:pPr>
              <w:ind w:leftChars="300" w:left="60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설명한 되로 문서 여백을 설정하고 </w:t>
            </w:r>
            <w:r w:rsidRPr="009F11A2">
              <w:rPr>
                <w:rFonts w:ascii="굴림" w:hAnsi="굴림"/>
              </w:rPr>
              <w:t>“</w:t>
            </w:r>
            <w:r w:rsidRPr="009F11A2">
              <w:rPr>
                <w:rFonts w:ascii="굴림" w:hAnsi="굴림" w:hint="eastAsia"/>
              </w:rPr>
              <w:t>용지 방향</w:t>
            </w:r>
            <w:r w:rsidRPr="009F11A2">
              <w:rPr>
                <w:rFonts w:ascii="굴림" w:hAnsi="굴림"/>
              </w:rPr>
              <w:t>”</w:t>
            </w:r>
            <w:r w:rsidRPr="009F11A2">
              <w:rPr>
                <w:rFonts w:ascii="굴림" w:hAnsi="굴림" w:hint="eastAsia"/>
              </w:rPr>
              <w:t>을 변경한다.</w:t>
            </w:r>
          </w:p>
          <w:p w:rsidR="00360E70" w:rsidRPr="009F11A2" w:rsidRDefault="00360E70">
            <w:pPr>
              <w:rPr>
                <w:rFonts w:ascii="굴림" w:hAnsi="굴림"/>
              </w:rPr>
            </w:pPr>
          </w:p>
        </w:tc>
        <w:tc>
          <w:tcPr>
            <w:tcW w:w="3260" w:type="dxa"/>
          </w:tcPr>
          <w:p w:rsidR="00360E70" w:rsidRPr="009F11A2" w:rsidRDefault="001314BE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  <w:noProof/>
              </w:rPr>
              <w:drawing>
                <wp:inline distT="0" distB="0" distL="0" distR="0">
                  <wp:extent cx="1788795" cy="3339465"/>
                  <wp:effectExtent l="0" t="0" r="190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95" cy="333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E70" w:rsidRPr="009F11A2" w:rsidRDefault="00360E70" w:rsidP="00770B55">
      <w:pPr>
        <w:ind w:leftChars="300" w:left="600"/>
        <w:rPr>
          <w:rFonts w:ascii="굴림" w:hAnsi="굴림"/>
        </w:rPr>
      </w:pPr>
    </w:p>
    <w:p w:rsidR="003368B4" w:rsidRPr="009F11A2" w:rsidRDefault="003368B4">
      <w:pPr>
        <w:pStyle w:val="3"/>
        <w:rPr>
          <w:rFonts w:hAnsi="굴림"/>
        </w:rPr>
      </w:pPr>
      <w:bookmarkStart w:id="38" w:name="_Toc482284462"/>
      <w:r w:rsidRPr="009F11A2">
        <w:rPr>
          <w:rFonts w:hAnsi="굴림" w:hint="eastAsia"/>
        </w:rPr>
        <w:t>문자 수/줄 수 설정</w:t>
      </w:r>
      <w:bookmarkEnd w:id="38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>문자 수와 줄 수는 아래와 같이 MS Word의 기본 설정을 사용한다.</w:t>
      </w:r>
    </w:p>
    <w:p w:rsidR="00F5286D" w:rsidRPr="009F11A2" w:rsidRDefault="001314BE">
      <w:pPr>
        <w:rPr>
          <w:rFonts w:ascii="굴림" w:hAnsi="굴림"/>
        </w:rPr>
      </w:pPr>
      <w:r w:rsidRPr="009F11A2">
        <w:rPr>
          <w:rFonts w:ascii="굴림" w:hAnsi="굴림" w:hint="eastAsia"/>
          <w:noProof/>
        </w:rPr>
        <w:drawing>
          <wp:inline distT="0" distB="0" distL="0" distR="0">
            <wp:extent cx="3665855" cy="374523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B4" w:rsidRPr="009F11A2" w:rsidRDefault="003368B4">
      <w:pPr>
        <w:pStyle w:val="2"/>
        <w:rPr>
          <w:rFonts w:hAnsi="굴림"/>
        </w:rPr>
      </w:pPr>
      <w:bookmarkStart w:id="39" w:name="_Toc482284463"/>
      <w:r w:rsidRPr="009F11A2">
        <w:rPr>
          <w:rFonts w:hAnsi="굴림" w:hint="eastAsia"/>
        </w:rPr>
        <w:lastRenderedPageBreak/>
        <w:t>문서 승인 및 재.개정 이력</w:t>
      </w:r>
      <w:bookmarkEnd w:id="39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개별 문서가 바인더로 철한 뒤에는 바인더 단위 별로 </w:t>
      </w:r>
      <w:r w:rsidRPr="009F11A2">
        <w:rPr>
          <w:rFonts w:ascii="굴림" w:hAnsi="굴림"/>
        </w:rPr>
        <w:t>“</w:t>
      </w:r>
      <w:r w:rsidRPr="009F11A2">
        <w:rPr>
          <w:rFonts w:ascii="굴림" w:hAnsi="굴림" w:hint="eastAsia"/>
        </w:rPr>
        <w:t>문서승인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 xml:space="preserve">영역에 해당자 별로 승인을 득하여 Baseline을 설정하고 문서의 버전이 변경된 경우 </w:t>
      </w:r>
      <w:r w:rsidRPr="009F11A2">
        <w:rPr>
          <w:rFonts w:ascii="굴림" w:hAnsi="굴림"/>
        </w:rPr>
        <w:t>“</w:t>
      </w:r>
      <w:r w:rsidRPr="009F11A2">
        <w:rPr>
          <w:rFonts w:ascii="굴림" w:hAnsi="굴림" w:hint="eastAsia"/>
        </w:rPr>
        <w:t>재.개정 이력</w:t>
      </w:r>
      <w:r w:rsidRPr="009F11A2">
        <w:rPr>
          <w:rFonts w:ascii="굴림" w:hAnsi="굴림"/>
        </w:rPr>
        <w:t>”</w:t>
      </w:r>
      <w:r w:rsidRPr="009F11A2">
        <w:rPr>
          <w:rFonts w:ascii="굴림" w:hAnsi="굴림" w:hint="eastAsia"/>
        </w:rPr>
        <w:t>변경 내용을 기록 한다.</w: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139700</wp:posOffset>
                </wp:positionV>
                <wp:extent cx="1219200" cy="411480"/>
                <wp:effectExtent l="1624330" t="6350" r="13970" b="10795"/>
                <wp:wrapNone/>
                <wp:docPr id="58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82815"/>
                            <a:gd name="adj2" fmla="val 1080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타이틀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16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38" o:spid="_x0000_s1026" type="#_x0000_t62" style="position:absolute;left:0;text-align:left;margin-left:321pt;margin-top:11pt;width:96pt;height:32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" adj="-28688,13133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타이틀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16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2540</wp:posOffset>
                </wp:positionV>
                <wp:extent cx="3785870" cy="5171440"/>
                <wp:effectExtent l="5080" t="12065" r="9525" b="7620"/>
                <wp:wrapNone/>
                <wp:docPr id="57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5870" cy="517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사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용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권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한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  <w:r w:rsidRPr="00D42FF0">
                              <w:rPr>
                                <w:b/>
                                <w:sz w:val="16"/>
                              </w:rPr>
                              <w:t>Client Approv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al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</w:p>
                          <w:p w:rsidR="00C616EE" w:rsidRPr="00602C38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2"/>
                              </w:rPr>
                            </w:pP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본인은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서명으로써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본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문서가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본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프로젝트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범위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내에서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사용될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것을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인가함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.</w:t>
                            </w:r>
                          </w:p>
                          <w:tbl>
                            <w:tblPr>
                              <w:tblW w:w="5529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51"/>
                              <w:gridCol w:w="2268"/>
                              <w:gridCol w:w="567"/>
                              <w:gridCol w:w="709"/>
                              <w:gridCol w:w="1134"/>
                            </w:tblGrid>
                            <w:tr w:rsidR="00C616EE" w:rsidRPr="00D42FF0" w:rsidTr="00602C38">
                              <w:trPr>
                                <w:cantSplit/>
                                <w:trHeight w:val="55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승인자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:  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인</w:t>
                                  </w:r>
                                  <w:r w:rsidRPr="00D42FF0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일자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Pr="00D42FF0"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____/__/__</w:t>
                                  </w:r>
                                </w:p>
                              </w:tc>
                            </w:tr>
                            <w:tr w:rsidR="00C616EE" w:rsidRPr="00D42FF0" w:rsidTr="00602C38">
                              <w:trPr>
                                <w:cantSplit/>
                                <w:trHeight w:val="516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검토자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인</w:t>
                                  </w:r>
                                  <w:r w:rsidRPr="00D42FF0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일자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Pr="00D42FF0"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____/__/__</w:t>
                                  </w:r>
                                </w:p>
                              </w:tc>
                            </w:tr>
                          </w:tbl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엘에스웨어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Approval:</w:t>
                            </w:r>
                          </w:p>
                          <w:p w:rsidR="00C616EE" w:rsidRPr="00602C38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2"/>
                              </w:rPr>
                            </w:pP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본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문서에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대한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서명은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본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문서에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대하여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수행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및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유지관리의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책임이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있음을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인정하는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것임</w:t>
                            </w:r>
                            <w:r w:rsidRPr="00602C38">
                              <w:rPr>
                                <w:rFonts w:hint="eastAsia"/>
                                <w:sz w:val="12"/>
                              </w:rPr>
                              <w:t>.</w:t>
                            </w:r>
                          </w:p>
                          <w:tbl>
                            <w:tblPr>
                              <w:tblW w:w="5529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51"/>
                              <w:gridCol w:w="2268"/>
                              <w:gridCol w:w="567"/>
                              <w:gridCol w:w="709"/>
                              <w:gridCol w:w="1134"/>
                            </w:tblGrid>
                            <w:tr w:rsidR="00C616EE" w:rsidRPr="00D42FF0" w:rsidTr="00602C38">
                              <w:trPr>
                                <w:cantSplit/>
                                <w:trHeight w:val="543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승인자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인</w:t>
                                  </w:r>
                                  <w:r w:rsidRPr="00D42FF0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일자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Pr="00D42FF0"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____/__/__</w:t>
                                  </w:r>
                                </w:p>
                              </w:tc>
                            </w:tr>
                            <w:tr w:rsidR="00C616EE" w:rsidRPr="00D42FF0" w:rsidTr="00602C38">
                              <w:trPr>
                                <w:cantSplit/>
                                <w:trHeight w:val="568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검토자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인</w:t>
                                  </w:r>
                                  <w:r w:rsidRPr="00D42FF0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일자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Pr="00D42FF0"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____/__/__</w:t>
                                  </w:r>
                                </w:p>
                              </w:tc>
                            </w:tr>
                            <w:tr w:rsidR="00C616EE" w:rsidRPr="00D42FF0" w:rsidTr="00602C38">
                              <w:trPr>
                                <w:cantSplit/>
                                <w:trHeight w:val="568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작성자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sz w:val="16"/>
                                    </w:rPr>
                                    <w:t>(</w:t>
                                  </w:r>
                                  <w:r w:rsidRPr="00D42FF0">
                                    <w:rPr>
                                      <w:rFonts w:hint="eastAsia"/>
                                      <w:sz w:val="16"/>
                                    </w:rPr>
                                    <w:t>인</w:t>
                                  </w:r>
                                  <w:r w:rsidRPr="00D42FF0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>일자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</w:t>
                                  </w:r>
                                  <w:r w:rsidRPr="00D42FF0">
                                    <w:rPr>
                                      <w:b/>
                                      <w:sz w:val="16"/>
                                    </w:rPr>
                                    <w:t>:</w:t>
                                  </w:r>
                                  <w:r w:rsidRPr="00D42FF0">
                                    <w:rPr>
                                      <w:rFonts w:hint="eastAsia"/>
                                      <w:b/>
                                      <w:sz w:val="16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6" w:space="0" w:color="auto"/>
                                  </w:tcBorders>
                                  <w:vAlign w:val="center"/>
                                </w:tcPr>
                                <w:p w:rsidR="00C616EE" w:rsidRPr="00D42FF0" w:rsidRDefault="00C616EE" w:rsidP="00D42FF0">
                                  <w:pPr>
                                    <w:snapToGrid w:val="0"/>
                                    <w:spacing w:line="240" w:lineRule="atLeast"/>
                                    <w:rPr>
                                      <w:sz w:val="16"/>
                                    </w:rPr>
                                  </w:pPr>
                                  <w:r w:rsidRPr="00602C38">
                                    <w:rPr>
                                      <w:rFonts w:hint="eastAsia"/>
                                      <w:sz w:val="16"/>
                                    </w:rPr>
                                    <w:t>____/__/__</w:t>
                                  </w:r>
                                </w:p>
                              </w:tc>
                            </w:tr>
                          </w:tbl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개정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이력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</w:p>
                          <w:tbl>
                            <w:tblPr>
                              <w:tblW w:w="5619" w:type="dxa"/>
                              <w:tblInd w:w="18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41"/>
                              <w:gridCol w:w="3544"/>
                              <w:gridCol w:w="1134"/>
                            </w:tblGrid>
                            <w:tr w:rsidR="00C616EE" w:rsidTr="00D42FF0">
                              <w:trPr>
                                <w:trHeight w:val="327"/>
                              </w:trPr>
                              <w:tc>
                                <w:tcPr>
                                  <w:tcW w:w="941" w:type="dxa"/>
                                  <w:shd w:val="clear" w:color="auto" w:fill="auto"/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616EE" w:rsidTr="00D42FF0">
                              <w:trPr>
                                <w:trHeight w:val="183"/>
                              </w:trPr>
                              <w:tc>
                                <w:tcPr>
                                  <w:tcW w:w="94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C616EE" w:rsidRDefault="00C616EE">
                                  <w:pPr>
                                    <w:widowControl/>
                                    <w:snapToGrid w:val="0"/>
                                    <w:spacing w:line="240" w:lineRule="atLeast"/>
                                    <w:rPr>
                                      <w:rFonts w:ascii="바탕체" w:eastAsia="바탕체" w:hAnsi="바탕체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top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616EE" w:rsidTr="00D42FF0">
                              <w:trPr>
                                <w:trHeight w:val="111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616EE" w:rsidTr="00D42FF0">
                              <w:trPr>
                                <w:trHeight w:val="243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C616EE" w:rsidRDefault="00C616EE">
                                  <w:pPr>
                                    <w:widowControl/>
                                    <w:snapToGrid w:val="0"/>
                                    <w:spacing w:line="240" w:lineRule="atLeast"/>
                                    <w:rPr>
                                      <w:rFonts w:ascii="바탕체" w:eastAsia="바탕체" w:hAnsi="바탕체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616EE" w:rsidTr="00D42FF0">
                              <w:trPr>
                                <w:trHeight w:val="65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616EE" w:rsidTr="00D42FF0">
                              <w:trPr>
                                <w:trHeight w:val="65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C616EE" w:rsidRDefault="00C616EE">
                                  <w:pPr>
                                    <w:widowControl/>
                                    <w:snapToGrid w:val="0"/>
                                    <w:spacing w:line="240" w:lineRule="atLeast"/>
                                    <w:rPr>
                                      <w:rFonts w:ascii="바탕체" w:eastAsia="바탕체" w:hAnsi="바탕체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616EE" w:rsidTr="00D42FF0">
                              <w:trPr>
                                <w:trHeight w:val="65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C616EE" w:rsidRDefault="00C616EE" w:rsidP="00EA3F61">
                                  <w:pPr>
                                    <w:widowControl/>
                                    <w:snapToGrid w:val="0"/>
                                    <w:spacing w:line="240" w:lineRule="atLeast"/>
                                    <w:rPr>
                                      <w:rFonts w:ascii="바탕체" w:eastAsia="바탕체" w:hAnsi="바탕체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바탕체" w:eastAsia="바탕체" w:hAnsi="바탕체" w:hint="eastAsia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 w:rsidP="00EA3F61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  <w:t>제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  <w:t>정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616EE" w:rsidRDefault="00C616EE" w:rsidP="005257F8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i/>
                                      <w:iCs/>
                                      <w:color w:val="0000FF"/>
                                      <w:sz w:val="16"/>
                                    </w:rPr>
                                  </w:pPr>
                                  <w:smartTag w:uri="urn:schemas-microsoft-com:office:smarttags" w:element="date">
                                    <w:smartTagPr>
                                      <w:attr w:name="Day" w:val="1"/>
                                      <w:attr w:name="Month" w:val="5"/>
                                      <w:attr w:name="Year" w:val="2010"/>
                                      <w:attr w:uri="urn:schemas-microsoft-com:office:office" w:name="ls" w:val="trans"/>
                                    </w:smartTagPr>
                                    <w:r>
                                      <w:rPr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10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05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color w:val="0000FF"/>
                                        <w:sz w:val="16"/>
                                      </w:rPr>
                                      <w:t>01</w:t>
                                    </w:r>
                                  </w:smartTag>
                                </w:p>
                              </w:tc>
                            </w:tr>
                            <w:tr w:rsidR="00C616EE" w:rsidTr="00D42FF0">
                              <w:trPr>
                                <w:trHeight w:val="65"/>
                              </w:trPr>
                              <w:tc>
                                <w:tcPr>
                                  <w:tcW w:w="941" w:type="dxa"/>
                                  <w:vAlign w:val="center"/>
                                </w:tcPr>
                                <w:p w:rsidR="00C616EE" w:rsidRPr="00EA3F61" w:rsidRDefault="00C616EE">
                                  <w:pPr>
                                    <w:widowControl/>
                                    <w:snapToGrid w:val="0"/>
                                    <w:spacing w:line="240" w:lineRule="atLeast"/>
                                    <w:rPr>
                                      <w:rFonts w:ascii="바탕체" w:eastAsia="바탕체" w:hAnsi="바탕체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</w:pPr>
                                  <w:r w:rsidRPr="00EA3F61">
                                    <w:rPr>
                                      <w:rFonts w:ascii="바탕체" w:eastAsia="바탕체" w:hAnsi="바탕체"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개정번호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616EE" w:rsidRPr="00EA3F61" w:rsidRDefault="00C616EE" w:rsidP="00D42FF0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</w:pP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제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.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개정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페이지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및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내용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C616EE" w:rsidRPr="00EA3F61" w:rsidRDefault="00C616EE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</w:pP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제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.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개정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r w:rsidRPr="00EA3F61">
                                    <w:rPr>
                                      <w:rFonts w:hint="eastAsia"/>
                                      <w:b/>
                                      <w:iCs/>
                                      <w:color w:val="000000"/>
                                      <w:sz w:val="16"/>
                                    </w:rPr>
                                    <w:t>일자</w:t>
                                  </w:r>
                                </w:p>
                              </w:tc>
                            </w:tr>
                          </w:tbl>
                          <w:p w:rsidR="00C616EE" w:rsidRDefault="00C616E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027" style="position:absolute;left:0;text-align:left;margin-left:3pt;margin-top:.2pt;width:298.1pt;height:407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">
                <v:stroke dashstyle="1 1" endcap="round"/>
                <v:textbox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사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용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권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한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C616EE" w:rsidRPr="00D42FF0" w:rsidRDefault="00C616EE" w:rsidP="00D42FF0">
                      <w:pPr>
                        <w:snapToGrid w:val="0"/>
                        <w:spacing w:line="240" w:lineRule="atLeast"/>
                        <w:rPr>
                          <w:b/>
                          <w:sz w:val="16"/>
                        </w:rPr>
                      </w:pPr>
                      <w:r w:rsidRPr="00D42FF0">
                        <w:rPr>
                          <w:b/>
                          <w:sz w:val="16"/>
                        </w:rPr>
                        <w:t>Client Approv</w:t>
                      </w:r>
                      <w:r w:rsidRPr="00D42FF0">
                        <w:rPr>
                          <w:rFonts w:hint="eastAsia"/>
                          <w:b/>
                          <w:sz w:val="16"/>
                        </w:rPr>
                        <w:t>al</w:t>
                      </w:r>
                      <w:r w:rsidRPr="00D42FF0">
                        <w:rPr>
                          <w:b/>
                          <w:sz w:val="16"/>
                        </w:rPr>
                        <w:t>:</w:t>
                      </w:r>
                    </w:p>
                    <w:p w:rsidR="00C616EE" w:rsidRPr="00602C38" w:rsidRDefault="00C616EE" w:rsidP="00D42FF0">
                      <w:pPr>
                        <w:snapToGrid w:val="0"/>
                        <w:spacing w:line="240" w:lineRule="atLeast"/>
                        <w:rPr>
                          <w:sz w:val="12"/>
                        </w:rPr>
                      </w:pPr>
                      <w:r w:rsidRPr="00602C38">
                        <w:rPr>
                          <w:rFonts w:hint="eastAsia"/>
                          <w:sz w:val="12"/>
                        </w:rPr>
                        <w:t>본인은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서명으로써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본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문서가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본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프로젝트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범위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내에서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사용될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것을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인가함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.</w:t>
                      </w:r>
                    </w:p>
                    <w:tbl>
                      <w:tblPr>
                        <w:tblW w:w="5529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51"/>
                        <w:gridCol w:w="2268"/>
                        <w:gridCol w:w="567"/>
                        <w:gridCol w:w="709"/>
                        <w:gridCol w:w="1134"/>
                      </w:tblGrid>
                      <w:tr w:rsidR="00C616EE" w:rsidRPr="00D42FF0" w:rsidTr="00602C38">
                        <w:trPr>
                          <w:cantSplit/>
                          <w:trHeight w:val="557"/>
                        </w:trPr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승인자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:  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sz w:val="16"/>
                              </w:rPr>
                              <w:t>(</w:t>
                            </w: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 w:rsidRPr="00D42FF0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일자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____/__/__</w:t>
                            </w:r>
                          </w:p>
                        </w:tc>
                      </w:tr>
                      <w:tr w:rsidR="00C616EE" w:rsidRPr="00D42FF0" w:rsidTr="00602C38">
                        <w:trPr>
                          <w:cantSplit/>
                          <w:trHeight w:val="516"/>
                        </w:trPr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검토자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sz w:val="16"/>
                              </w:rPr>
                              <w:t>(</w:t>
                            </w: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 w:rsidRPr="00D42FF0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일자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____/__/__</w:t>
                            </w:r>
                          </w:p>
                        </w:tc>
                      </w:tr>
                    </w:tbl>
                    <w:p w:rsidR="00C616EE" w:rsidRPr="00D42FF0" w:rsidRDefault="00C616EE" w:rsidP="00D42FF0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C616EE" w:rsidRPr="00D42FF0" w:rsidRDefault="00C616EE" w:rsidP="00D42FF0">
                      <w:pPr>
                        <w:snapToGrid w:val="0"/>
                        <w:spacing w:line="240" w:lineRule="atLeast"/>
                        <w:rPr>
                          <w:b/>
                          <w:sz w:val="16"/>
                        </w:rPr>
                      </w:pPr>
                    </w:p>
                    <w:p w:rsidR="00C616EE" w:rsidRPr="00D42FF0" w:rsidRDefault="00C616EE" w:rsidP="00D42FF0">
                      <w:pPr>
                        <w:snapToGrid w:val="0"/>
                        <w:spacing w:line="240" w:lineRule="atLeast"/>
                        <w:rPr>
                          <w:b/>
                          <w:sz w:val="16"/>
                        </w:rPr>
                      </w:pPr>
                      <w:r w:rsidRPr="00D42FF0">
                        <w:rPr>
                          <w:rFonts w:hint="eastAsia"/>
                          <w:b/>
                          <w:sz w:val="16"/>
                        </w:rPr>
                        <w:t>엘에스웨어</w:t>
                      </w:r>
                      <w:r w:rsidRPr="00D42FF0">
                        <w:rPr>
                          <w:rFonts w:hint="eastAsia"/>
                          <w:b/>
                          <w:sz w:val="16"/>
                        </w:rPr>
                        <w:t xml:space="preserve"> </w:t>
                      </w:r>
                      <w:r w:rsidRPr="00D42FF0">
                        <w:rPr>
                          <w:b/>
                          <w:sz w:val="16"/>
                        </w:rPr>
                        <w:t>Approval:</w:t>
                      </w:r>
                    </w:p>
                    <w:p w:rsidR="00C616EE" w:rsidRPr="00602C38" w:rsidRDefault="00C616EE" w:rsidP="00D42FF0">
                      <w:pPr>
                        <w:snapToGrid w:val="0"/>
                        <w:spacing w:line="240" w:lineRule="atLeast"/>
                        <w:rPr>
                          <w:sz w:val="12"/>
                        </w:rPr>
                      </w:pPr>
                      <w:r w:rsidRPr="00602C38">
                        <w:rPr>
                          <w:rFonts w:hint="eastAsia"/>
                          <w:sz w:val="12"/>
                        </w:rPr>
                        <w:t>본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문서에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대한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서명은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본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문서에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대하여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수행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및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유지관리의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책임이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있음을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인정하는</w:t>
                      </w:r>
                      <w:r w:rsidRPr="00602C38"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것임</w:t>
                      </w:r>
                      <w:r w:rsidRPr="00602C38">
                        <w:rPr>
                          <w:rFonts w:hint="eastAsia"/>
                          <w:sz w:val="12"/>
                        </w:rPr>
                        <w:t>.</w:t>
                      </w:r>
                    </w:p>
                    <w:tbl>
                      <w:tblPr>
                        <w:tblW w:w="5529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51"/>
                        <w:gridCol w:w="2268"/>
                        <w:gridCol w:w="567"/>
                        <w:gridCol w:w="709"/>
                        <w:gridCol w:w="1134"/>
                      </w:tblGrid>
                      <w:tr w:rsidR="00C616EE" w:rsidRPr="00D42FF0" w:rsidTr="00602C38">
                        <w:trPr>
                          <w:cantSplit/>
                          <w:trHeight w:val="543"/>
                        </w:trPr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승인자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sz w:val="16"/>
                              </w:rPr>
                              <w:t>(</w:t>
                            </w: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 w:rsidRPr="00D42FF0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일자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____/__/__</w:t>
                            </w:r>
                          </w:p>
                        </w:tc>
                      </w:tr>
                      <w:tr w:rsidR="00C616EE" w:rsidRPr="00D42FF0" w:rsidTr="00602C38">
                        <w:trPr>
                          <w:cantSplit/>
                          <w:trHeight w:val="568"/>
                        </w:trPr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검토자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sz w:val="16"/>
                              </w:rPr>
                              <w:t>(</w:t>
                            </w: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 w:rsidRPr="00D42FF0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일자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____/__/__</w:t>
                            </w:r>
                          </w:p>
                        </w:tc>
                      </w:tr>
                      <w:tr w:rsidR="00C616EE" w:rsidRPr="00D42FF0" w:rsidTr="00602C38">
                        <w:trPr>
                          <w:cantSplit/>
                          <w:trHeight w:val="568"/>
                        </w:trPr>
                        <w:tc>
                          <w:tcPr>
                            <w:tcW w:w="851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b/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작성자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sz w:val="16"/>
                              </w:rPr>
                              <w:t>(</w:t>
                            </w:r>
                            <w:r w:rsidRPr="00D42FF0">
                              <w:rPr>
                                <w:rFonts w:hint="eastAsia"/>
                                <w:sz w:val="16"/>
                              </w:rPr>
                              <w:t>인</w:t>
                            </w:r>
                            <w:r w:rsidRPr="00D42FF0">
                              <w:rPr>
                                <w:sz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>일자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D42FF0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D42FF0">
                              <w:rPr>
                                <w:rFonts w:hint="eastAsia"/>
                                <w:b/>
                                <w:sz w:val="16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6" w:space="0" w:color="auto"/>
                            </w:tcBorders>
                            <w:vAlign w:val="center"/>
                          </w:tcPr>
                          <w:p w:rsidR="00C616EE" w:rsidRPr="00D42FF0" w:rsidRDefault="00C616EE" w:rsidP="00D42FF0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 w:rsidRPr="00602C38">
                              <w:rPr>
                                <w:rFonts w:hint="eastAsia"/>
                                <w:sz w:val="16"/>
                              </w:rPr>
                              <w:t>____/__/__</w:t>
                            </w:r>
                          </w:p>
                        </w:tc>
                      </w:tr>
                    </w:tbl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제</w:t>
                      </w:r>
                      <w:r>
                        <w:rPr>
                          <w:rFonts w:hint="eastAsia"/>
                          <w:b/>
                        </w:rPr>
                        <w:t>.</w:t>
                      </w:r>
                      <w:r>
                        <w:rPr>
                          <w:rFonts w:hint="eastAsia"/>
                          <w:b/>
                        </w:rPr>
                        <w:t>개정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이력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b/>
                          <w:sz w:val="16"/>
                        </w:rPr>
                      </w:pPr>
                    </w:p>
                    <w:tbl>
                      <w:tblPr>
                        <w:tblW w:w="5619" w:type="dxa"/>
                        <w:tblInd w:w="18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41"/>
                        <w:gridCol w:w="3544"/>
                        <w:gridCol w:w="1134"/>
                      </w:tblGrid>
                      <w:tr w:rsidR="00C616EE" w:rsidTr="00D42FF0">
                        <w:trPr>
                          <w:trHeight w:val="327"/>
                        </w:trPr>
                        <w:tc>
                          <w:tcPr>
                            <w:tcW w:w="941" w:type="dxa"/>
                            <w:shd w:val="clear" w:color="auto" w:fill="auto"/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C616EE" w:rsidTr="00D42FF0">
                        <w:trPr>
                          <w:trHeight w:val="183"/>
                        </w:trPr>
                        <w:tc>
                          <w:tcPr>
                            <w:tcW w:w="941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C616EE" w:rsidRDefault="00C616EE">
                            <w:pPr>
                              <w:widowControl/>
                              <w:snapToGrid w:val="0"/>
                              <w:spacing w:line="240" w:lineRule="atLeast"/>
                              <w:rPr>
                                <w:rFonts w:ascii="바탕체" w:eastAsia="바탕체" w:hAnsi="바탕체"/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top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single" w:sz="4" w:space="0" w:color="auto"/>
                            </w:tcBorders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</w:p>
                        </w:tc>
                      </w:tr>
                      <w:tr w:rsidR="00C616EE" w:rsidTr="00D42FF0">
                        <w:trPr>
                          <w:trHeight w:val="111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C616EE" w:rsidTr="00D42FF0">
                        <w:trPr>
                          <w:trHeight w:val="243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C616EE" w:rsidRDefault="00C616EE">
                            <w:pPr>
                              <w:widowControl/>
                              <w:snapToGrid w:val="0"/>
                              <w:spacing w:line="240" w:lineRule="atLeast"/>
                              <w:rPr>
                                <w:rFonts w:ascii="바탕체" w:eastAsia="바탕체" w:hAnsi="바탕체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C616EE" w:rsidTr="00D42FF0">
                        <w:trPr>
                          <w:trHeight w:val="65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C616EE" w:rsidTr="00D42FF0">
                        <w:trPr>
                          <w:trHeight w:val="65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C616EE" w:rsidRDefault="00C616EE">
                            <w:pPr>
                              <w:widowControl/>
                              <w:snapToGrid w:val="0"/>
                              <w:spacing w:line="240" w:lineRule="atLeast"/>
                              <w:rPr>
                                <w:rFonts w:ascii="바탕체" w:eastAsia="바탕체" w:hAnsi="바탕체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C616EE" w:rsidTr="00D42FF0">
                        <w:trPr>
                          <w:trHeight w:val="65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C616EE" w:rsidRDefault="00C616EE" w:rsidP="00EA3F61">
                            <w:pPr>
                              <w:widowControl/>
                              <w:snapToGrid w:val="0"/>
                              <w:spacing w:line="240" w:lineRule="atLeast"/>
                              <w:rPr>
                                <w:rFonts w:ascii="바탕체" w:eastAsia="바탕체" w:hAnsi="바탕체"/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i/>
                                <w:iCs/>
                                <w:color w:val="0000FF"/>
                                <w:sz w:val="16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616EE" w:rsidRDefault="00C616EE" w:rsidP="00EA3F61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0000FF"/>
                                <w:sz w:val="16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FF"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FF"/>
                                <w:sz w:val="16"/>
                              </w:rPr>
                              <w:t>정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616EE" w:rsidRDefault="00C616EE" w:rsidP="005257F8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i/>
                                <w:iCs/>
                                <w:color w:val="0000FF"/>
                                <w:sz w:val="16"/>
                              </w:rPr>
                            </w:pPr>
                            <w:smartTag w:uri="urn:schemas-microsoft-com:office:smarttags" w:element="date">
                              <w:smartTagPr>
                                <w:attr w:name="Day" w:val="1"/>
                                <w:attr w:name="Month" w:val="5"/>
                                <w:attr w:name="Year" w:val="2010"/>
                                <w:attr w:uri="urn:schemas-microsoft-com:office:office" w:name="ls" w:val="trans"/>
                              </w:smartTagPr>
                              <w:r>
                                <w:rPr>
                                  <w:i/>
                                  <w:iCs/>
                                  <w:color w:val="0000FF"/>
                                  <w:sz w:val="16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FF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i/>
                                  <w:iCs/>
                                  <w:color w:val="0000FF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FF"/>
                                  <w:sz w:val="16"/>
                                </w:rPr>
                                <w:t>05</w:t>
                              </w:r>
                              <w:r>
                                <w:rPr>
                                  <w:i/>
                                  <w:iCs/>
                                  <w:color w:val="0000FF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color w:val="0000FF"/>
                                  <w:sz w:val="16"/>
                                </w:rPr>
                                <w:t>01</w:t>
                              </w:r>
                            </w:smartTag>
                          </w:p>
                        </w:tc>
                      </w:tr>
                      <w:tr w:rsidR="00C616EE" w:rsidTr="00D42FF0">
                        <w:trPr>
                          <w:trHeight w:val="65"/>
                        </w:trPr>
                        <w:tc>
                          <w:tcPr>
                            <w:tcW w:w="941" w:type="dxa"/>
                            <w:vAlign w:val="center"/>
                          </w:tcPr>
                          <w:p w:rsidR="00C616EE" w:rsidRPr="00EA3F61" w:rsidRDefault="00C616EE">
                            <w:pPr>
                              <w:widowControl/>
                              <w:snapToGrid w:val="0"/>
                              <w:spacing w:line="240" w:lineRule="atLeast"/>
                              <w:rPr>
                                <w:rFonts w:ascii="바탕체" w:eastAsia="바탕체" w:hAnsi="바탕체"/>
                                <w:b/>
                                <w:iCs/>
                                <w:color w:val="000000"/>
                                <w:sz w:val="16"/>
                              </w:rPr>
                            </w:pPr>
                            <w:r w:rsidRPr="00EA3F61">
                              <w:rPr>
                                <w:rFonts w:ascii="바탕체" w:eastAsia="바탕체" w:hAnsi="바탕체"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개정번호</w:t>
                            </w:r>
                          </w:p>
                        </w:tc>
                        <w:tc>
                          <w:tcPr>
                            <w:tcW w:w="3544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:rsidR="00C616EE" w:rsidRPr="00EA3F61" w:rsidRDefault="00C616EE" w:rsidP="00D42FF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iCs/>
                                <w:color w:val="000000"/>
                                <w:sz w:val="16"/>
                              </w:rPr>
                            </w:pP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제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.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개정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페이지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및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내용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:rsidR="00C616EE" w:rsidRPr="00EA3F61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iCs/>
                                <w:color w:val="000000"/>
                                <w:sz w:val="16"/>
                              </w:rPr>
                            </w:pP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제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.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개정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Pr="00EA3F61">
                              <w:rPr>
                                <w:rFonts w:hint="eastAsia"/>
                                <w:b/>
                                <w:iCs/>
                                <w:color w:val="000000"/>
                                <w:sz w:val="16"/>
                              </w:rPr>
                              <w:t>일자</w:t>
                            </w:r>
                          </w:p>
                        </w:tc>
                      </w:tr>
                    </w:tbl>
                    <w:p w:rsidR="00C616EE" w:rsidRDefault="00C616EE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25400</wp:posOffset>
                </wp:positionV>
                <wp:extent cx="1181100" cy="274320"/>
                <wp:effectExtent l="14605" t="15875" r="13970" b="14605"/>
                <wp:wrapNone/>
                <wp:docPr id="56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743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7C8D1DD2" id="Oval 237" o:spid="_x0000_s1026" style="position:absolute;left:0;text-align:left;margin-left:102pt;margin-top:2pt;width:93pt;height:21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116840</wp:posOffset>
                </wp:positionV>
                <wp:extent cx="1219200" cy="411480"/>
                <wp:effectExtent l="1395730" t="12065" r="13970" b="109855"/>
                <wp:wrapNone/>
                <wp:docPr id="55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64065"/>
                            <a:gd name="adj2" fmla="val 705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승인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내용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240" o:spid="_x0000_s1028" type="#_x0000_t62" style="position:absolute;left:0;text-align:left;margin-left:321pt;margin-top:9.2pt;width:96pt;height:32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" adj="-24638,26033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승인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내용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163830</wp:posOffset>
                </wp:positionV>
                <wp:extent cx="1833245" cy="685800"/>
                <wp:effectExtent l="10160" t="11430" r="13970" b="7620"/>
                <wp:wrapNone/>
                <wp:docPr id="54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791B214D" id="Oval 276" o:spid="_x0000_s1026" style="position:absolute;left:0;text-align:left;margin-left:74.65pt;margin-top:12.9pt;width:144.35pt;height:5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97155</wp:posOffset>
                </wp:positionV>
                <wp:extent cx="1219200" cy="411480"/>
                <wp:effectExtent l="1090930" t="11430" r="13970" b="262890"/>
                <wp:wrapNone/>
                <wp:docPr id="53" name="Auto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39065"/>
                            <a:gd name="adj2" fmla="val 1033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검토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승인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자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282" o:spid="_x0000_s1029" type="#_x0000_t62" style="position:absolute;left:0;text-align:left;margin-left:321pt;margin-top:7.65pt;width:96pt;height:32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" adj="-19238,33133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작성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검토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승인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자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217805</wp:posOffset>
                </wp:positionV>
                <wp:extent cx="2514600" cy="960120"/>
                <wp:effectExtent l="10160" t="8255" r="8890" b="12700"/>
                <wp:wrapNone/>
                <wp:docPr id="52" name="Oval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9601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5E11B26E" id="Oval 239" o:spid="_x0000_s1026" style="position:absolute;left:0;text-align:left;margin-left:50.65pt;margin-top:17.15pt;width:198pt;height:75.6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161925</wp:posOffset>
                </wp:positionV>
                <wp:extent cx="1219200" cy="411480"/>
                <wp:effectExtent l="1076325" t="9525" r="9525" b="93345"/>
                <wp:wrapNone/>
                <wp:docPr id="51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37500"/>
                            <a:gd name="adj2" fmla="val 658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개정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이력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283" o:spid="_x0000_s1030" type="#_x0000_t62" style="position:absolute;left:0;text-align:left;margin-left:310.1pt;margin-top:12.75pt;width:96pt;height:32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" adj="-18900,25033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개정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이력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02C38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70485</wp:posOffset>
                </wp:positionV>
                <wp:extent cx="2514600" cy="1371600"/>
                <wp:effectExtent l="14605" t="13335" r="13970" b="15240"/>
                <wp:wrapNone/>
                <wp:docPr id="50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371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69E00007" id="Oval 275" o:spid="_x0000_s1026" style="position:absolute;left:0;text-align:left;margin-left:51pt;margin-top:5.55pt;width:198pt;height:10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" filled="f" strokecolor="blue" strokeweight="1pt"/>
            </w:pict>
          </mc:Fallback>
        </mc:AlternateContent>
      </w:r>
    </w:p>
    <w:p w:rsidR="00602C38" w:rsidRPr="009F11A2" w:rsidRDefault="00602C38">
      <w:pPr>
        <w:rPr>
          <w:rFonts w:ascii="굴림" w:hAnsi="굴림"/>
        </w:rPr>
      </w:pPr>
    </w:p>
    <w:p w:rsidR="00602C38" w:rsidRPr="009F11A2" w:rsidRDefault="00602C38">
      <w:pPr>
        <w:rPr>
          <w:rFonts w:ascii="굴림" w:hAnsi="굴림"/>
        </w:rPr>
      </w:pPr>
    </w:p>
    <w:p w:rsidR="00602C38" w:rsidRPr="009F11A2" w:rsidRDefault="00602C38">
      <w:pPr>
        <w:rPr>
          <w:rFonts w:ascii="굴림" w:hAnsi="굴림"/>
        </w:rPr>
      </w:pPr>
    </w:p>
    <w:p w:rsidR="00602C38" w:rsidRPr="009F11A2" w:rsidRDefault="00602C38">
      <w:pPr>
        <w:rPr>
          <w:rFonts w:ascii="굴림" w:hAnsi="굴림"/>
        </w:rPr>
      </w:pPr>
    </w:p>
    <w:p w:rsidR="00602C38" w:rsidRPr="009F11A2" w:rsidRDefault="00602C38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tbl>
      <w:tblPr>
        <w:tblW w:w="0" w:type="auto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4"/>
        <w:gridCol w:w="1843"/>
        <w:gridCol w:w="3260"/>
        <w:gridCol w:w="2977"/>
      </w:tblGrid>
      <w:tr w:rsidR="003368B4" w:rsidRPr="009F11A2" w:rsidTr="00D9333C">
        <w:tc>
          <w:tcPr>
            <w:tcW w:w="1844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구분</w:t>
            </w:r>
          </w:p>
        </w:tc>
        <w:tc>
          <w:tcPr>
            <w:tcW w:w="1843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항목</w:t>
            </w:r>
          </w:p>
        </w:tc>
        <w:tc>
          <w:tcPr>
            <w:tcW w:w="3260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내용</w:t>
            </w:r>
          </w:p>
        </w:tc>
        <w:tc>
          <w:tcPr>
            <w:tcW w:w="2977" w:type="dxa"/>
            <w:shd w:val="clear" w:color="auto" w:fill="E0E0E0"/>
          </w:tcPr>
          <w:p w:rsidR="003368B4" w:rsidRPr="009F11A2" w:rsidRDefault="003368B4">
            <w:pPr>
              <w:jc w:val="center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비고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 w:val="restart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Client Approval</w:t>
            </w:r>
          </w:p>
        </w:tc>
        <w:tc>
          <w:tcPr>
            <w:tcW w:w="1843" w:type="dxa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9F11A2">
                <w:rPr>
                  <w:rFonts w:ascii="굴림" w:hAnsi="굴림" w:hint="eastAsia"/>
                </w:rPr>
                <w:t>승인자</w:t>
              </w:r>
            </w:smartTag>
          </w:p>
        </w:tc>
        <w:tc>
          <w:tcPr>
            <w:tcW w:w="3260" w:type="dxa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바인딩된 산출물의 최종 </w:t>
            </w: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9F11A2">
                <w:rPr>
                  <w:rFonts w:ascii="굴림" w:hAnsi="굴림" w:hint="eastAsia"/>
                </w:rPr>
                <w:t>승인자</w:t>
              </w:r>
            </w:smartTag>
          </w:p>
        </w:tc>
        <w:tc>
          <w:tcPr>
            <w:tcW w:w="2977" w:type="dxa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고객 책임자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  <w:tc>
          <w:tcPr>
            <w:tcW w:w="1843" w:type="dxa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검토자</w:t>
            </w:r>
          </w:p>
        </w:tc>
        <w:tc>
          <w:tcPr>
            <w:tcW w:w="3260" w:type="dxa"/>
          </w:tcPr>
          <w:p w:rsidR="00602C38" w:rsidRPr="009F11A2" w:rsidRDefault="00602C38" w:rsidP="00EA3F61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바인딩된 산출물의 총 책임자</w:t>
            </w:r>
          </w:p>
        </w:tc>
        <w:tc>
          <w:tcPr>
            <w:tcW w:w="2977" w:type="dxa"/>
          </w:tcPr>
          <w:p w:rsidR="00602C38" w:rsidRPr="009F11A2" w:rsidRDefault="00602C38" w:rsidP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고객 담당자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 w:val="restart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문서 승인</w:t>
            </w: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9F11A2">
                <w:rPr>
                  <w:rFonts w:ascii="굴림" w:hAnsi="굴림" w:hint="eastAsia"/>
                </w:rPr>
                <w:t>승인자</w:t>
              </w:r>
            </w:smartTag>
          </w:p>
        </w:tc>
        <w:tc>
          <w:tcPr>
            <w:tcW w:w="3260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 xml:space="preserve">바인딩된 산출물의 최종 </w:t>
            </w: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9F11A2">
                <w:rPr>
                  <w:rFonts w:ascii="굴림" w:hAnsi="굴림" w:hint="eastAsia"/>
                </w:rPr>
                <w:t>승인자</w:t>
              </w:r>
            </w:smartTag>
          </w:p>
        </w:tc>
        <w:tc>
          <w:tcPr>
            <w:tcW w:w="2977" w:type="dxa"/>
          </w:tcPr>
          <w:p w:rsidR="00602C38" w:rsidRPr="009F11A2" w:rsidRDefault="00602C38" w:rsidP="00602C38">
            <w:pPr>
              <w:rPr>
                <w:rFonts w:ascii="굴림" w:hAnsi="굴림"/>
              </w:rPr>
            </w:pPr>
            <w:bookmarkStart w:id="40" w:name="OLE_LINK1"/>
            <w:r w:rsidRPr="009F11A2">
              <w:rPr>
                <w:rFonts w:ascii="굴림" w:hAnsi="굴림" w:hint="eastAsia"/>
              </w:rPr>
              <w:t>사업 총괄</w:t>
            </w:r>
            <w:bookmarkEnd w:id="40"/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검토자</w:t>
            </w:r>
          </w:p>
        </w:tc>
        <w:tc>
          <w:tcPr>
            <w:tcW w:w="3260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바인딩된 산출물의 총 책임자</w:t>
            </w:r>
          </w:p>
        </w:tc>
        <w:tc>
          <w:tcPr>
            <w:tcW w:w="2977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주로 PM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작성자</w:t>
            </w:r>
          </w:p>
        </w:tc>
        <w:tc>
          <w:tcPr>
            <w:tcW w:w="3260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바인딩된 산출물의 책임자</w:t>
            </w:r>
          </w:p>
        </w:tc>
        <w:tc>
          <w:tcPr>
            <w:tcW w:w="2977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주로 PL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 w:val="restart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재.개정 이력</w:t>
            </w: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개정번호</w:t>
            </w:r>
          </w:p>
        </w:tc>
        <w:tc>
          <w:tcPr>
            <w:tcW w:w="3260" w:type="dxa"/>
          </w:tcPr>
          <w:p w:rsidR="00602C38" w:rsidRPr="005A7FD9" w:rsidRDefault="00602C38">
            <w:pPr>
              <w:pStyle w:val="aa"/>
              <w:tabs>
                <w:tab w:val="clear" w:pos="4252"/>
                <w:tab w:val="clear" w:pos="8504"/>
              </w:tabs>
              <w:snapToGrid/>
              <w:rPr>
                <w:rFonts w:ascii="굴림" w:hAnsi="굴림"/>
                <w:lang w:val="en-US" w:eastAsia="ko-KR"/>
              </w:rPr>
            </w:pPr>
            <w:r w:rsidRPr="005A7FD9">
              <w:rPr>
                <w:rFonts w:ascii="굴림" w:hAnsi="굴림" w:hint="eastAsia"/>
                <w:lang w:val="en-US" w:eastAsia="ko-KR"/>
              </w:rPr>
              <w:t>산출물의 재.개정 번호</w:t>
            </w:r>
          </w:p>
        </w:tc>
        <w:tc>
          <w:tcPr>
            <w:tcW w:w="2977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1.0부터 0.1</w:t>
            </w:r>
            <w:r w:rsidRPr="009F11A2">
              <w:rPr>
                <w:rFonts w:ascii="굴림" w:hAnsi="굴림"/>
              </w:rPr>
              <w:t>씩</w:t>
            </w:r>
            <w:r w:rsidRPr="009F11A2">
              <w:rPr>
                <w:rFonts w:ascii="굴림" w:hAnsi="굴림" w:hint="eastAsia"/>
              </w:rPr>
              <w:t xml:space="preserve"> 증가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제.개정 내용</w:t>
            </w:r>
          </w:p>
        </w:tc>
        <w:tc>
          <w:tcPr>
            <w:tcW w:w="3260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재.개정 산출물의 변경 내용</w:t>
            </w:r>
          </w:p>
        </w:tc>
        <w:tc>
          <w:tcPr>
            <w:tcW w:w="2977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예) 공통 코드 테이블 추가</w:t>
            </w:r>
          </w:p>
        </w:tc>
      </w:tr>
      <w:tr w:rsidR="00602C38" w:rsidRPr="009F11A2" w:rsidTr="00D9333C">
        <w:trPr>
          <w:cantSplit/>
        </w:trPr>
        <w:tc>
          <w:tcPr>
            <w:tcW w:w="1844" w:type="dxa"/>
            <w:vMerge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  <w:tc>
          <w:tcPr>
            <w:tcW w:w="1843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제.개정 일자</w:t>
            </w:r>
          </w:p>
        </w:tc>
        <w:tc>
          <w:tcPr>
            <w:tcW w:w="3260" w:type="dxa"/>
          </w:tcPr>
          <w:p w:rsidR="00602C38" w:rsidRPr="009F11A2" w:rsidRDefault="00602C38">
            <w:pPr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재.개정 산출물의 변경 일자</w:t>
            </w:r>
          </w:p>
        </w:tc>
        <w:tc>
          <w:tcPr>
            <w:tcW w:w="2977" w:type="dxa"/>
          </w:tcPr>
          <w:p w:rsidR="00602C38" w:rsidRPr="009F11A2" w:rsidRDefault="00602C38">
            <w:pPr>
              <w:rPr>
                <w:rFonts w:ascii="굴림" w:hAnsi="굴림"/>
              </w:rPr>
            </w:pPr>
          </w:p>
        </w:tc>
      </w:tr>
    </w:tbl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 xml:space="preserve">(*) 문서 승인 및 제.개정 이력 문서는 업무 그룹별로 (소규모 프로젝트에서는 프로젝트 단위)작성되는 </w:t>
      </w:r>
      <w:r w:rsidRPr="009F11A2">
        <w:rPr>
          <w:rFonts w:ascii="굴림" w:hAnsi="굴림" w:hint="eastAsia"/>
        </w:rPr>
        <w:lastRenderedPageBreak/>
        <w:t>첫 번째 바인더에서만 삽입한다.</w: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41" w:name="_Toc482284464"/>
      <w:r w:rsidRPr="009F11A2">
        <w:rPr>
          <w:rFonts w:hAnsi="굴림" w:hint="eastAsia"/>
        </w:rPr>
        <w:t>문서 목록</w:t>
      </w:r>
      <w:bookmarkEnd w:id="41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>문서 목록은 바인더에 포함된 모든 문서의 종류를 나타내며 문서 목록내의 목록 번호는 문서 검색에 쓰이는 태그 번호로 사용된다.</w: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2540</wp:posOffset>
                </wp:positionV>
                <wp:extent cx="2514600" cy="3040380"/>
                <wp:effectExtent l="5080" t="12065" r="13970" b="5080"/>
                <wp:wrapNone/>
                <wp:docPr id="49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jc w:val="center"/>
                              <w:rPr>
                                <w:sz w:val="16"/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문서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목록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요구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사항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정의</w:t>
                            </w:r>
                          </w:p>
                          <w:p w:rsidR="00C616EE" w:rsidRDefault="00C616EE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요구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사항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정의서</w:t>
                            </w:r>
                          </w:p>
                          <w:p w:rsidR="00C616EE" w:rsidRDefault="00C616EE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요구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사항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명세서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시스템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분석</w:t>
                            </w:r>
                          </w:p>
                          <w:p w:rsidR="00C616EE" w:rsidRDefault="00C616EE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프로세스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목록</w:t>
                            </w:r>
                          </w:p>
                          <w:p w:rsidR="00C616EE" w:rsidRDefault="00C616EE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2.2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프로세스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명세서</w:t>
                            </w:r>
                          </w:p>
                          <w:p w:rsidR="00C616EE" w:rsidRDefault="00C616EE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2.3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코드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목록</w:t>
                            </w:r>
                          </w:p>
                          <w:p w:rsidR="00C616EE" w:rsidRDefault="00C616EE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2.4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코드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정의서</w:t>
                            </w:r>
                          </w:p>
                          <w:p w:rsidR="00C616EE" w:rsidRDefault="00C616EE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2.5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테이블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목록</w:t>
                            </w:r>
                          </w:p>
                          <w:p w:rsidR="00C616EE" w:rsidRDefault="00C616EE" w:rsidP="00770B55">
                            <w:pPr>
                              <w:snapToGrid w:val="0"/>
                              <w:spacing w:line="240" w:lineRule="atLeast"/>
                              <w:ind w:leftChars="100" w:left="20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2.6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>현행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테이블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정의서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Rectangle 284" o:spid="_x0000_s1031" style="position:absolute;left:0;text-align:left;margin-left:30pt;margin-top:.2pt;width:198pt;height:239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">
                <v:stroke dashstyle="1 1" endcap="round"/>
                <v:textbox>
                  <w:txbxContent>
                    <w:p w:rsidR="00C616EE" w:rsidRDefault="00C616EE">
                      <w:pPr>
                        <w:jc w:val="center"/>
                        <w:rPr>
                          <w:sz w:val="16"/>
                          <w:bdr w:val="single" w:sz="4" w:space="0" w:color="auto"/>
                          <w:shd w:val="pct15" w:color="auto" w:fill="FFFFFF"/>
                        </w:rPr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문서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목록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요구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사항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정의</w:t>
                      </w:r>
                    </w:p>
                    <w:p w:rsidR="00C616EE" w:rsidRDefault="00C616EE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요구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사항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정의서</w:t>
                      </w:r>
                    </w:p>
                    <w:p w:rsidR="00C616EE" w:rsidRDefault="00C616EE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1.2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요구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사항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명세서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시스템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분석</w:t>
                      </w:r>
                    </w:p>
                    <w:p w:rsidR="00C616EE" w:rsidRDefault="00C616EE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2.1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프로세스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목록</w:t>
                      </w:r>
                    </w:p>
                    <w:p w:rsidR="00C616EE" w:rsidRDefault="00C616EE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2.2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프로세스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명세서</w:t>
                      </w:r>
                    </w:p>
                    <w:p w:rsidR="00C616EE" w:rsidRDefault="00C616EE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2.3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코드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목록</w:t>
                      </w:r>
                    </w:p>
                    <w:p w:rsidR="00C616EE" w:rsidRDefault="00C616EE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2.4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코드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정의서</w:t>
                      </w:r>
                    </w:p>
                    <w:p w:rsidR="00C616EE" w:rsidRDefault="00C616EE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2.5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테이블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목록</w:t>
                      </w:r>
                    </w:p>
                    <w:p w:rsidR="00C616EE" w:rsidRDefault="00C616EE" w:rsidP="00770B55">
                      <w:pPr>
                        <w:snapToGrid w:val="0"/>
                        <w:spacing w:line="240" w:lineRule="atLeast"/>
                        <w:ind w:leftChars="100"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2.6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>현행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테이블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정의서</w:t>
                      </w:r>
                    </w:p>
                  </w:txbxContent>
                </v:textbox>
              </v:rect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25400</wp:posOffset>
                </wp:positionV>
                <wp:extent cx="1181100" cy="274320"/>
                <wp:effectExtent l="14605" t="6350" r="13970" b="14605"/>
                <wp:wrapNone/>
                <wp:docPr id="48" name="Oval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743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4F3D1B02" id="Oval 285" o:spid="_x0000_s1026" style="position:absolute;left:0;text-align:left;margin-left:84pt;margin-top:2pt;width:93pt;height:21.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48260</wp:posOffset>
                </wp:positionV>
                <wp:extent cx="1219200" cy="411480"/>
                <wp:effectExtent l="938530" t="10160" r="13970" b="6985"/>
                <wp:wrapNone/>
                <wp:docPr id="47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26565"/>
                            <a:gd name="adj2" fmla="val -211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타이틀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16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286" o:spid="_x0000_s1032" type="#_x0000_t62" style="position:absolute;left:0;text-align:left;margin-left:255pt;margin-top:3.8pt;width:96pt;height:32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" adj="-16538,6233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타이틀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16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185420</wp:posOffset>
                </wp:positionV>
                <wp:extent cx="1181100" cy="1371600"/>
                <wp:effectExtent l="14605" t="13970" r="13970" b="14605"/>
                <wp:wrapNone/>
                <wp:docPr id="46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371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3220867D" id="Oval 287" o:spid="_x0000_s1026" style="position:absolute;left:0;text-align:left;margin-left:78pt;margin-top:14.6pt;width:93pt;height:10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" filled="f" strokecolor="blue" strokeweight="1pt"/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208280</wp:posOffset>
                </wp:positionV>
                <wp:extent cx="1638300" cy="777240"/>
                <wp:effectExtent l="1367155" t="84455" r="13970" b="5080"/>
                <wp:wrapNone/>
                <wp:docPr id="45" name="Auto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777240"/>
                        </a:xfrm>
                        <a:prstGeom prst="wedgeRoundRectCallout">
                          <a:avLst>
                            <a:gd name="adj1" fmla="val -129069"/>
                            <a:gd name="adj2" fmla="val -5800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산출물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목록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12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그룹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명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명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288" o:spid="_x0000_s1033" type="#_x0000_t62" style="position:absolute;left:0;text-align:left;margin-left:258pt;margin-top:16.4pt;width:129pt;height:61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" adj="-17079,-1729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산출물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목록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12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문서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그룹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명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문서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명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71120</wp:posOffset>
                </wp:positionV>
                <wp:extent cx="1752600" cy="480060"/>
                <wp:effectExtent l="452755" t="194945" r="23495" b="29845"/>
                <wp:wrapNone/>
                <wp:docPr id="44" name="Auto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480060"/>
                        </a:xfrm>
                        <a:prstGeom prst="borderCallout2">
                          <a:avLst>
                            <a:gd name="adj1" fmla="val 23810"/>
                            <a:gd name="adj2" fmla="val -4347"/>
                            <a:gd name="adj3" fmla="val 23810"/>
                            <a:gd name="adj4" fmla="val -14782"/>
                            <a:gd name="adj5" fmla="val -37963"/>
                            <a:gd name="adj6" fmla="val -2529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C616EE" w:rsidRDefault="00C616E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* </w:t>
                            </w:r>
                            <w:r>
                              <w:t>05.</w:t>
                            </w:r>
                            <w:r>
                              <w:t>문서</w:t>
                            </w:r>
                            <w:r>
                              <w:t xml:space="preserve"> </w:t>
                            </w:r>
                            <w:r>
                              <w:t>작성</w:t>
                            </w:r>
                            <w:r>
                              <w:t xml:space="preserve"> </w:t>
                            </w:r>
                            <w:r>
                              <w:t>표준</w:t>
                            </w:r>
                            <w:r>
                              <w:t>-</w:t>
                            </w:r>
                            <w:r>
                              <w:t>첨부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(</w:t>
                            </w:r>
                            <w:r>
                              <w:t>바인더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문서</w:t>
                            </w:r>
                            <w:r>
                              <w:t>).doc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참고</w:t>
                            </w:r>
                          </w:p>
                          <w:p w:rsidR="00C616EE" w:rsidRDefault="00C616EE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289" o:spid="_x0000_s1034" type="#_x0000_t48" style="position:absolute;left:0;text-align:left;margin-left:264pt;margin-top:5.6pt;width:138pt;height:37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" adj="-5463,-8200,-3193,5143,-939,5143">
                <v:shadow on="t"/>
                <v:textbox inset="0,0,0,0">
                  <w:txbxContent>
                    <w:p w:rsidR="00C616EE" w:rsidRDefault="00C616E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* </w:t>
                      </w:r>
                      <w:r>
                        <w:t>05.</w:t>
                      </w:r>
                      <w:r>
                        <w:t>문서</w:t>
                      </w:r>
                      <w:r>
                        <w:t xml:space="preserve"> </w:t>
                      </w:r>
                      <w:r>
                        <w:t>작성</w:t>
                      </w:r>
                      <w:r>
                        <w:t xml:space="preserve"> </w:t>
                      </w:r>
                      <w:r>
                        <w:t>표준</w:t>
                      </w:r>
                      <w:r>
                        <w:t>-</w:t>
                      </w:r>
                      <w:r>
                        <w:t>첨부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(</w:t>
                      </w:r>
                      <w:r>
                        <w:t>바인더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문서</w:t>
                      </w:r>
                      <w:r>
                        <w:t>).doc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참고</w:t>
                      </w:r>
                    </w:p>
                    <w:p w:rsidR="00C616EE" w:rsidRDefault="00C616EE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42" w:name="_Toc482284465"/>
      <w:r w:rsidRPr="009F11A2">
        <w:rPr>
          <w:rFonts w:hAnsi="굴림" w:hint="eastAsia"/>
        </w:rPr>
        <w:t>표지</w:t>
      </w:r>
      <w:bookmarkEnd w:id="42"/>
    </w:p>
    <w:p w:rsidR="003368B4" w:rsidRPr="009F11A2" w:rsidRDefault="003368B4">
      <w:pPr>
        <w:rPr>
          <w:rFonts w:ascii="굴림" w:hAnsi="굴림"/>
        </w:rPr>
      </w:pPr>
      <w:r w:rsidRPr="009F11A2">
        <w:rPr>
          <w:rFonts w:ascii="굴림" w:hAnsi="굴림" w:hint="eastAsia"/>
        </w:rPr>
        <w:t>문서 그룹의 표지로 해당 문서 그룹 내에 포함된 문서의 종류를 나타낸다.</w: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2540</wp:posOffset>
                </wp:positionV>
                <wp:extent cx="2514600" cy="3040380"/>
                <wp:effectExtent l="5080" t="12065" r="13970" b="5080"/>
                <wp:wrapNone/>
                <wp:docPr id="43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04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jc w:val="center"/>
                              <w:rPr>
                                <w:sz w:val="16"/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  <w:p w:rsidR="00C616EE" w:rsidRDefault="00C616EE" w:rsidP="00770B55">
                            <w:pPr>
                              <w:snapToGrid w:val="0"/>
                              <w:spacing w:line="240" w:lineRule="atLeast"/>
                              <w:ind w:leftChars="525" w:left="1050" w:rightChars="-13" w:right="-26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1.1 </w:t>
                            </w:r>
                            <w:r>
                              <w:rPr>
                                <w:sz w:val="16"/>
                              </w:rPr>
                              <w:t>요구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사항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정의서</w:t>
                            </w:r>
                          </w:p>
                          <w:p w:rsidR="00C616EE" w:rsidRDefault="00C616EE" w:rsidP="00770B55">
                            <w:pPr>
                              <w:snapToGrid w:val="0"/>
                              <w:spacing w:line="240" w:lineRule="atLeast"/>
                              <w:ind w:leftChars="525" w:left="1050" w:rightChars="-13" w:right="-26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1.2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요구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사항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명세서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Rectangle 292" o:spid="_x0000_s1035" style="position:absolute;left:0;text-align:left;margin-left:30pt;margin-top:.2pt;width:198pt;height:239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">
                <v:stroke dashstyle="1 1" endcap="round"/>
                <v:textbox>
                  <w:txbxContent>
                    <w:p w:rsidR="00C616EE" w:rsidRDefault="00C616EE">
                      <w:pPr>
                        <w:jc w:val="center"/>
                        <w:rPr>
                          <w:sz w:val="16"/>
                          <w:bdr w:val="single" w:sz="4" w:space="0" w:color="auto"/>
                          <w:shd w:val="pct15" w:color="auto" w:fill="FFFFFF"/>
                        </w:rPr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</w:rPr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  <w:p w:rsidR="00C616EE" w:rsidRDefault="00C616EE" w:rsidP="00770B55">
                      <w:pPr>
                        <w:snapToGrid w:val="0"/>
                        <w:spacing w:line="240" w:lineRule="atLeast"/>
                        <w:ind w:leftChars="525" w:left="1050" w:rightChars="-13" w:right="-26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1.1 </w:t>
                      </w:r>
                      <w:r>
                        <w:rPr>
                          <w:sz w:val="16"/>
                        </w:rPr>
                        <w:t>요구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사항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정의서</w:t>
                      </w:r>
                    </w:p>
                    <w:p w:rsidR="00C616EE" w:rsidRDefault="00C616EE" w:rsidP="00770B55">
                      <w:pPr>
                        <w:snapToGrid w:val="0"/>
                        <w:spacing w:line="240" w:lineRule="atLeast"/>
                        <w:ind w:leftChars="525" w:left="1050" w:rightChars="-13" w:right="-26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1.2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요구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사항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명세서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116840</wp:posOffset>
                </wp:positionV>
                <wp:extent cx="1181100" cy="342900"/>
                <wp:effectExtent l="14605" t="12065" r="13970" b="6985"/>
                <wp:wrapNone/>
                <wp:docPr id="42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42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318885A1" id="Oval 298" o:spid="_x0000_s1026" style="position:absolute;left:0;text-align:left;margin-left:84pt;margin-top:9.2pt;width:93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825500</wp:posOffset>
                </wp:positionV>
                <wp:extent cx="1219200" cy="411480"/>
                <wp:effectExtent l="929005" t="6350" r="13970" b="10795"/>
                <wp:wrapNone/>
                <wp:docPr id="41" name="Auto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25782"/>
                            <a:gd name="adj2" fmla="val -1419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20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295" o:spid="_x0000_s1036" type="#_x0000_t62" style="position:absolute;left:0;text-align:left;margin-left:258pt;margin-top:65pt;width:96pt;height:32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" adj="-16369,7733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문서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20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208280</wp:posOffset>
                </wp:positionV>
                <wp:extent cx="1219200" cy="411480"/>
                <wp:effectExtent l="938530" t="8255" r="13970" b="8890"/>
                <wp:wrapNone/>
                <wp:docPr id="40" name="Auto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411480"/>
                        </a:xfrm>
                        <a:prstGeom prst="wedgeRoundRectCallout">
                          <a:avLst>
                            <a:gd name="adj1" fmla="val -126565"/>
                            <a:gd name="adj2" fmla="val -2114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그룹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26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293" o:spid="_x0000_s1037" type="#_x0000_t62" style="position:absolute;left:0;text-align:left;margin-left:255pt;margin-top:16.4pt;width:96pt;height:32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" adj="-16538,6233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문서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그룹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26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185420</wp:posOffset>
                </wp:positionV>
                <wp:extent cx="1295400" cy="205740"/>
                <wp:effectExtent l="5080" t="13970" r="13970" b="8890"/>
                <wp:wrapNone/>
                <wp:docPr id="39" name="Auto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05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</w:rPr>
                              <w:t>요구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사항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oundrect id="AutoShape 297" o:spid="_x0000_s1038" style="position:absolute;left:0;text-align:left;margin-left:81pt;margin-top:14.6pt;width:102pt;height:16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">
                <v:textbox inset="0,0,0,0">
                  <w:txbxContent>
                    <w:p w:rsidR="00C616EE" w:rsidRDefault="00C616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rPr>
                          <w:rFonts w:hint="eastAsia"/>
                        </w:rPr>
                        <w:t>요구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사항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정의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333500" cy="777240"/>
                <wp:effectExtent l="14605" t="12065" r="13970" b="10795"/>
                <wp:wrapNone/>
                <wp:docPr id="38" name="Oval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7772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7E2425CB" id="Oval 294" o:spid="_x0000_s1026" style="position:absolute;left:0;text-align:left;margin-left:78pt;margin-top:9.2pt;width:105pt;height:61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93980</wp:posOffset>
                </wp:positionV>
                <wp:extent cx="1752600" cy="480060"/>
                <wp:effectExtent l="376555" t="217805" r="23495" b="26035"/>
                <wp:wrapNone/>
                <wp:docPr id="37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480060"/>
                        </a:xfrm>
                        <a:prstGeom prst="borderCallout2">
                          <a:avLst>
                            <a:gd name="adj1" fmla="val 23810"/>
                            <a:gd name="adj2" fmla="val -4347"/>
                            <a:gd name="adj3" fmla="val 23810"/>
                            <a:gd name="adj4" fmla="val -12606"/>
                            <a:gd name="adj5" fmla="val -42727"/>
                            <a:gd name="adj6" fmla="val -209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C616EE" w:rsidRDefault="00C616E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* </w:t>
                            </w:r>
                            <w:r>
                              <w:t>05.</w:t>
                            </w:r>
                            <w:r>
                              <w:t>문서</w:t>
                            </w:r>
                            <w:r>
                              <w:t xml:space="preserve"> </w:t>
                            </w:r>
                            <w:r>
                              <w:t>작성</w:t>
                            </w:r>
                            <w:r>
                              <w:t xml:space="preserve"> </w:t>
                            </w:r>
                            <w:r>
                              <w:t>표준</w:t>
                            </w:r>
                            <w:r>
                              <w:t>-</w:t>
                            </w:r>
                            <w:r>
                              <w:t>첨부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그룹</w:t>
                            </w:r>
                            <w:r>
                              <w:t>).doc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참고</w:t>
                            </w:r>
                          </w:p>
                          <w:p w:rsidR="00C616EE" w:rsidRDefault="00C616EE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296" o:spid="_x0000_s1039" type="#_x0000_t48" style="position:absolute;left:0;text-align:left;margin-left:258pt;margin-top:7.4pt;width:138pt;height:37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" adj="-4523,-9229,-2723,5143,-939,5143">
                <v:shadow on="t"/>
                <v:textbox inset="0,0,0,0">
                  <w:txbxContent>
                    <w:p w:rsidR="00C616EE" w:rsidRDefault="00C616E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* </w:t>
                      </w:r>
                      <w:r>
                        <w:t>05.</w:t>
                      </w:r>
                      <w:r>
                        <w:t>문서</w:t>
                      </w:r>
                      <w:r>
                        <w:t xml:space="preserve"> </w:t>
                      </w:r>
                      <w:r>
                        <w:t>작성</w:t>
                      </w:r>
                      <w:r>
                        <w:t xml:space="preserve"> </w:t>
                      </w:r>
                      <w:r>
                        <w:t>표준</w:t>
                      </w:r>
                      <w:r>
                        <w:t>-</w:t>
                      </w:r>
                      <w:r>
                        <w:t>첨부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(</w:t>
                      </w:r>
                      <w:r>
                        <w:rPr>
                          <w:rFonts w:hint="eastAsia"/>
                        </w:rPr>
                        <w:t>문서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그룹</w:t>
                      </w:r>
                      <w:r>
                        <w:t>).doc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참고</w:t>
                      </w:r>
                    </w:p>
                    <w:p w:rsidR="00C616EE" w:rsidRDefault="00C616EE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7523AD" w:rsidRPr="009F11A2" w:rsidRDefault="007523AD">
      <w:pPr>
        <w:rPr>
          <w:rFonts w:ascii="굴림" w:hAnsi="굴림"/>
        </w:rPr>
      </w:pPr>
    </w:p>
    <w:p w:rsidR="0089046B" w:rsidRPr="009F11A2" w:rsidRDefault="0089046B" w:rsidP="0089046B">
      <w:pPr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43" w:name="_Toc482284466"/>
      <w:r w:rsidRPr="009F11A2">
        <w:rPr>
          <w:rFonts w:hAnsi="굴림" w:hint="eastAsia"/>
        </w:rPr>
        <w:lastRenderedPageBreak/>
        <w:t>문서 구조</w:t>
      </w:r>
      <w:bookmarkEnd w:id="43"/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165735</wp:posOffset>
                </wp:positionV>
                <wp:extent cx="952500" cy="205740"/>
                <wp:effectExtent l="443230" t="13335" r="13970" b="47625"/>
                <wp:wrapNone/>
                <wp:docPr id="36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05740"/>
                        </a:xfrm>
                        <a:prstGeom prst="wedgeRoundRectCallout">
                          <a:avLst>
                            <a:gd name="adj1" fmla="val -96000"/>
                            <a:gd name="adj2" fmla="val 617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머리글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02" o:spid="_x0000_s1040" type="#_x0000_t62" style="position:absolute;left:0;text-align:left;margin-left:186pt;margin-top:13.05pt;width:75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" adj="-9936,24133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머리글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</w:p>
                    <w:p w:rsidR="00C616EE" w:rsidRDefault="00C616EE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514051">
      <w:pPr>
        <w:rPr>
          <w:rFonts w:ascii="굴림" w:hAnsi="굴림"/>
        </w:rPr>
      </w:pPr>
      <w:r>
        <w:rPr>
          <w:rFonts w:ascii="굴림" w:hAnsi="굴림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23" type="#_x0000_t75" style="position:absolute;left:0;text-align:left;margin-left:24pt;margin-top:5.85pt;width:145.5pt;height:207.75pt;z-index:251652608">
            <v:imagedata r:id="rId14" o:title=""/>
          </v:shape>
          <o:OLEObject Type="Embed" ProgID="PBrush" ShapeID="_x0000_s1323" DrawAspect="Content" ObjectID="_1615039676" r:id="rId15"/>
        </w:objec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188595</wp:posOffset>
                </wp:positionV>
                <wp:extent cx="1181100" cy="1988820"/>
                <wp:effectExtent l="14605" t="7620" r="13970" b="13335"/>
                <wp:wrapNone/>
                <wp:docPr id="35" name="Ov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9888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26F3B378" id="Oval 301" o:spid="_x0000_s1026" style="position:absolute;left:0;text-align:left;margin-left:54pt;margin-top:14.85pt;width:93pt;height:156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aa"/>
        <w:tabs>
          <w:tab w:val="clear" w:pos="4252"/>
          <w:tab w:val="clear" w:pos="8504"/>
        </w:tabs>
        <w:snapToGrid/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-2280285</wp:posOffset>
                </wp:positionV>
                <wp:extent cx="1181100" cy="342900"/>
                <wp:effectExtent l="14605" t="15240" r="13970" b="13335"/>
                <wp:wrapNone/>
                <wp:docPr id="34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42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2FEB4413" id="Oval 300" o:spid="_x0000_s1026" style="position:absolute;left:0;text-align:left;margin-left:57pt;margin-top:-179.55pt;width:93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-1320165</wp:posOffset>
                </wp:positionV>
                <wp:extent cx="1028700" cy="205740"/>
                <wp:effectExtent l="509905" t="13335" r="13970" b="371475"/>
                <wp:wrapNone/>
                <wp:docPr id="33" name="Auto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05740"/>
                        </a:xfrm>
                        <a:prstGeom prst="wedgeRoundRectCallout">
                          <a:avLst>
                            <a:gd name="adj1" fmla="val -99074"/>
                            <a:gd name="adj2" fmla="val 20894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목차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본문</w:t>
                            </w: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03" o:spid="_x0000_s1041" type="#_x0000_t62" style="position:absolute;left:0;text-align:left;margin-left:183pt;margin-top:-103.95pt;width:81pt;height:16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" adj="-10600,55933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목차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및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본문</w:t>
                      </w: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51435</wp:posOffset>
                </wp:positionV>
                <wp:extent cx="990600" cy="205740"/>
                <wp:effectExtent l="557530" t="13335" r="13970" b="47625"/>
                <wp:wrapNone/>
                <wp:docPr id="32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205740"/>
                        </a:xfrm>
                        <a:prstGeom prst="wedgeRoundRectCallout">
                          <a:avLst>
                            <a:gd name="adj1" fmla="val -105769"/>
                            <a:gd name="adj2" fmla="val 617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바닥글</w:t>
                            </w: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05" o:spid="_x0000_s1042" type="#_x0000_t62" style="position:absolute;left:0;text-align:left;margin-left:186pt;margin-top:4.05pt;width:78pt;height:1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" adj="-12046,24133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바닥글</w:t>
                      </w: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188595</wp:posOffset>
                </wp:positionV>
                <wp:extent cx="1181100" cy="342900"/>
                <wp:effectExtent l="14605" t="7620" r="13970" b="11430"/>
                <wp:wrapNone/>
                <wp:docPr id="31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42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7CB5C5EF" id="Oval 304" o:spid="_x0000_s1026" style="position:absolute;left:0;text-align:left;margin-left:51pt;margin-top:14.85pt;width:9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pStyle w:val="a9"/>
        <w:tabs>
          <w:tab w:val="clear" w:pos="9627"/>
        </w:tabs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4355465</wp:posOffset>
                </wp:positionH>
                <wp:positionV relativeFrom="paragraph">
                  <wp:posOffset>144780</wp:posOffset>
                </wp:positionV>
                <wp:extent cx="1143000" cy="411480"/>
                <wp:effectExtent l="502920" t="11430" r="11430" b="148590"/>
                <wp:wrapNone/>
                <wp:docPr id="30" name="Auto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11480"/>
                        </a:xfrm>
                        <a:prstGeom prst="wedgeRoundRectCallout">
                          <a:avLst>
                            <a:gd name="adj1" fmla="val -89167"/>
                            <a:gd name="adj2" fmla="val 7746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양식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명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궁서체</w:t>
                            </w:r>
                            <w:r>
                              <w:rPr>
                                <w:rFonts w:hint="eastAsia"/>
                              </w:rPr>
                              <w:t>, 18</w:t>
                            </w: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11" o:spid="_x0000_s1043" type="#_x0000_t62" style="position:absolute;left:0;text-align:left;margin-left:342.95pt;margin-top:11.4pt;width:90pt;height:3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" adj="-8460,27533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양식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명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궁서체</w:t>
                      </w:r>
                      <w:r>
                        <w:rPr>
                          <w:rFonts w:hint="eastAsia"/>
                        </w:rPr>
                        <w:t>, 18</w:t>
                      </w: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pStyle w:val="2"/>
        <w:rPr>
          <w:rFonts w:hAnsi="굴림"/>
        </w:rPr>
      </w:pPr>
      <w:bookmarkStart w:id="44" w:name="_Toc482284467"/>
      <w:r w:rsidRPr="009F11A2">
        <w:rPr>
          <w:rFonts w:hAnsi="굴림" w:hint="eastAsia"/>
        </w:rPr>
        <w:t>머리글</w:t>
      </w:r>
      <w:bookmarkEnd w:id="44"/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686"/>
        <w:gridCol w:w="1134"/>
        <w:gridCol w:w="2409"/>
      </w:tblGrid>
      <w:tr w:rsidR="00C43457" w:rsidRPr="009F11A2" w:rsidTr="00C43457">
        <w:trPr>
          <w:cantSplit/>
          <w:trHeight w:val="570"/>
        </w:trPr>
        <w:tc>
          <w:tcPr>
            <w:tcW w:w="2410" w:type="dxa"/>
            <w:vMerge w:val="restart"/>
            <w:vAlign w:val="center"/>
          </w:tcPr>
          <w:p w:rsidR="00C43457" w:rsidRPr="005A7FD9" w:rsidRDefault="00C43457" w:rsidP="00770B55">
            <w:pPr>
              <w:pStyle w:val="aa"/>
              <w:ind w:leftChars="-54" w:left="-108"/>
              <w:jc w:val="center"/>
              <w:rPr>
                <w:rFonts w:ascii="굴림" w:hAnsi="굴림"/>
                <w:i/>
                <w:iCs/>
                <w:color w:val="0000FF"/>
                <w:sz w:val="16"/>
                <w:lang w:val="en-US" w:eastAsia="ko-KR"/>
              </w:rPr>
            </w:pPr>
          </w:p>
          <w:p w:rsidR="00C43457" w:rsidRPr="005A7FD9" w:rsidRDefault="001314BE" w:rsidP="00770B55">
            <w:pPr>
              <w:pStyle w:val="aa"/>
              <w:ind w:leftChars="-54" w:left="-108"/>
              <w:jc w:val="center"/>
              <w:rPr>
                <w:rFonts w:ascii="굴림" w:hAnsi="굴림"/>
                <w:i/>
                <w:iCs/>
                <w:color w:val="0000FF"/>
                <w:sz w:val="16"/>
                <w:lang w:val="en-US" w:eastAsia="ko-KR"/>
              </w:rPr>
            </w:pPr>
            <w:r w:rsidRPr="005A7FD9">
              <w:rPr>
                <w:rFonts w:ascii="굴림" w:hAnsi="굴림"/>
                <w:i/>
                <w:iCs/>
                <w:noProof/>
                <w:color w:val="0000FF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57150</wp:posOffset>
                      </wp:positionV>
                      <wp:extent cx="1181100" cy="457200"/>
                      <wp:effectExtent l="14605" t="8255" r="13970" b="10795"/>
                      <wp:wrapNone/>
                      <wp:docPr id="29" name="Oval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6578A5EE" id="Oval 352" o:spid="_x0000_s1026" style="position:absolute;left:0;text-align:left;margin-left:7.35pt;margin-top:4.5pt;width:93pt;height:3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" filled="f" strokecolor="blue" strokeweight="1pt"/>
                  </w:pict>
                </mc:Fallback>
              </mc:AlternateContent>
            </w:r>
          </w:p>
          <w:p w:rsidR="00C43457" w:rsidRPr="005A7FD9" w:rsidRDefault="001314BE" w:rsidP="00770B55">
            <w:pPr>
              <w:pStyle w:val="aa"/>
              <w:ind w:leftChars="-54" w:left="-108"/>
              <w:jc w:val="center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271780</wp:posOffset>
                      </wp:positionV>
                      <wp:extent cx="1137920" cy="165735"/>
                      <wp:effectExtent l="9525" t="12700" r="14605" b="12065"/>
                      <wp:wrapNone/>
                      <wp:docPr id="28" name="Oval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7920" cy="1657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4641417E" id="Oval 353" o:spid="_x0000_s1026" style="position:absolute;left:0;text-align:left;margin-left:112.7pt;margin-top:21.4pt;width:89.6pt;height:13.0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" filled="f" strokecolor="blue" strokeweight="1pt"/>
                  </w:pict>
                </mc:Fallback>
              </mc:AlternateContent>
            </w:r>
            <w:r w:rsidRPr="005A7FD9">
              <w:rPr>
                <w:rFonts w:ascii="굴림" w:hAnsi="굴림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75565</wp:posOffset>
                      </wp:positionV>
                      <wp:extent cx="1116330" cy="165735"/>
                      <wp:effectExtent l="9525" t="6985" r="7620" b="8255"/>
                      <wp:wrapNone/>
                      <wp:docPr id="27" name="Oval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6330" cy="1657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30C8E5C4" id="Oval 351" o:spid="_x0000_s1026" style="position:absolute;left:0;text-align:left;margin-left:112.7pt;margin-top:5.95pt;width:87.9pt;height:13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" filled="f" strokecolor="blue" strokeweight="1pt"/>
                  </w:pict>
                </mc:Fallback>
              </mc:AlternateContent>
            </w:r>
            <w:r w:rsidR="00C43457" w:rsidRPr="005A7FD9">
              <w:rPr>
                <w:rFonts w:ascii="굴림" w:hAnsi="굴림" w:hint="eastAsia"/>
                <w:i/>
                <w:iCs/>
                <w:color w:val="0000FF"/>
                <w:sz w:val="16"/>
                <w:lang w:val="en-US" w:eastAsia="ko-KR"/>
              </w:rPr>
              <w:t>고객사 로고</w:t>
            </w:r>
          </w:p>
        </w:tc>
        <w:tc>
          <w:tcPr>
            <w:tcW w:w="7229" w:type="dxa"/>
            <w:gridSpan w:val="3"/>
            <w:vAlign w:val="center"/>
          </w:tcPr>
          <w:p w:rsidR="00C43457" w:rsidRPr="005A7FD9" w:rsidRDefault="001314BE" w:rsidP="003A294C">
            <w:pPr>
              <w:pStyle w:val="aa"/>
              <w:ind w:left="34"/>
              <w:jc w:val="center"/>
              <w:rPr>
                <w:rFonts w:ascii="궁서체" w:eastAsia="궁서체" w:hAnsi="궁서체"/>
                <w:b/>
                <w:sz w:val="36"/>
                <w:szCs w:val="36"/>
                <w:lang w:val="en-US" w:eastAsia="ko-KR"/>
              </w:rPr>
            </w:pPr>
            <w:r w:rsidRPr="005A7FD9">
              <w:rPr>
                <w:rFonts w:ascii="궁서체" w:eastAsia="궁서체" w:hAnsi="궁서체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2348230</wp:posOffset>
                      </wp:positionH>
                      <wp:positionV relativeFrom="paragraph">
                        <wp:posOffset>339725</wp:posOffset>
                      </wp:positionV>
                      <wp:extent cx="1003935" cy="375920"/>
                      <wp:effectExtent l="8890" t="6350" r="6350" b="8255"/>
                      <wp:wrapNone/>
                      <wp:docPr id="26" name="Oval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3935" cy="37592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63D408A6" id="Oval 355" o:spid="_x0000_s1026" style="position:absolute;left:0;text-align:left;margin-left:184.9pt;margin-top:26.75pt;width:79.05pt;height:29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" filled="f" strokecolor="blue" strokeweight="1pt"/>
                  </w:pict>
                </mc:Fallback>
              </mc:AlternateContent>
            </w:r>
            <w:r w:rsidRPr="005A7FD9">
              <w:rPr>
                <w:rFonts w:ascii="궁서체" w:eastAsia="궁서체" w:hAnsi="궁서체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1270</wp:posOffset>
                      </wp:positionV>
                      <wp:extent cx="2108200" cy="342900"/>
                      <wp:effectExtent l="7620" t="10795" r="8255" b="8255"/>
                      <wp:wrapNone/>
                      <wp:docPr id="25" name="Oval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02703540" id="Oval 346" o:spid="_x0000_s1026" style="position:absolute;left:0;text-align:left;margin-left:88.8pt;margin-top:.1pt;width:166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" filled="f" strokecolor="blue" strokeweight="1pt"/>
                  </w:pict>
                </mc:Fallback>
              </mc:AlternateContent>
            </w:r>
            <w:r w:rsidR="00C43457" w:rsidRPr="005A7FD9">
              <w:rPr>
                <w:rFonts w:ascii="궁서체" w:eastAsia="궁서체" w:hAnsi="궁서체" w:hint="eastAsia"/>
                <w:b/>
                <w:sz w:val="32"/>
                <w:lang w:val="en-US" w:eastAsia="ko-KR"/>
              </w:rPr>
              <w:t>문서 작성 표준</w:t>
            </w:r>
          </w:p>
        </w:tc>
      </w:tr>
      <w:tr w:rsidR="00C43457" w:rsidRPr="009F11A2" w:rsidTr="00025C94">
        <w:trPr>
          <w:cantSplit/>
          <w:trHeight w:val="285"/>
        </w:trPr>
        <w:tc>
          <w:tcPr>
            <w:tcW w:w="2410" w:type="dxa"/>
            <w:vMerge/>
            <w:vAlign w:val="center"/>
          </w:tcPr>
          <w:p w:rsidR="00C43457" w:rsidRPr="005A7FD9" w:rsidRDefault="00C43457" w:rsidP="003A294C">
            <w:pPr>
              <w:pStyle w:val="aa"/>
              <w:jc w:val="center"/>
              <w:rPr>
                <w:rFonts w:ascii="굴림" w:hAnsi="굴림"/>
                <w:b/>
                <w:sz w:val="18"/>
                <w:lang w:val="en-US" w:eastAsia="ko-KR"/>
              </w:rPr>
            </w:pPr>
          </w:p>
        </w:tc>
        <w:tc>
          <w:tcPr>
            <w:tcW w:w="3686" w:type="dxa"/>
            <w:vAlign w:val="center"/>
          </w:tcPr>
          <w:p w:rsidR="00C43457" w:rsidRPr="005A7FD9" w:rsidRDefault="00C43457" w:rsidP="00C43457">
            <w:pPr>
              <w:pStyle w:val="aa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 w:hint="eastAsia"/>
                <w:sz w:val="18"/>
                <w:lang w:val="en-US" w:eastAsia="ko-KR"/>
              </w:rPr>
              <w:t xml:space="preserve">프로젝트: </w:t>
            </w:r>
            <w:r w:rsidRPr="005A7FD9">
              <w:rPr>
                <w:rFonts w:ascii="굴림" w:hAnsi="굴림" w:hint="eastAsia"/>
                <w:color w:val="4F81BD"/>
                <w:sz w:val="18"/>
                <w:lang w:val="en-US" w:eastAsia="ko-KR"/>
              </w:rPr>
              <w:t>프로젝트 명</w:t>
            </w:r>
          </w:p>
        </w:tc>
        <w:tc>
          <w:tcPr>
            <w:tcW w:w="3543" w:type="dxa"/>
            <w:gridSpan w:val="2"/>
            <w:vAlign w:val="center"/>
          </w:tcPr>
          <w:p w:rsidR="00C43457" w:rsidRPr="005A7FD9" w:rsidRDefault="00C43457" w:rsidP="00C43457">
            <w:pPr>
              <w:pStyle w:val="aa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 w:hint="eastAsia"/>
                <w:sz w:val="18"/>
                <w:lang w:val="en-US" w:eastAsia="ko-KR"/>
              </w:rPr>
              <w:t xml:space="preserve">단계 : </w:t>
            </w:r>
            <w:r w:rsidRPr="005A7FD9">
              <w:rPr>
                <w:rFonts w:ascii="굴림" w:hAnsi="굴림" w:hint="eastAsia"/>
                <w:color w:val="1F497D"/>
                <w:sz w:val="18"/>
                <w:lang w:val="en-US" w:eastAsia="ko-KR"/>
              </w:rPr>
              <w:t>표준단계</w:t>
            </w:r>
          </w:p>
        </w:tc>
      </w:tr>
      <w:tr w:rsidR="00C43457" w:rsidRPr="009F11A2" w:rsidTr="00025C94">
        <w:trPr>
          <w:cantSplit/>
          <w:trHeight w:val="285"/>
        </w:trPr>
        <w:tc>
          <w:tcPr>
            <w:tcW w:w="2410" w:type="dxa"/>
            <w:vMerge/>
            <w:vAlign w:val="center"/>
          </w:tcPr>
          <w:p w:rsidR="00C43457" w:rsidRPr="005A7FD9" w:rsidRDefault="00C43457" w:rsidP="003A294C">
            <w:pPr>
              <w:pStyle w:val="aa"/>
              <w:jc w:val="center"/>
              <w:rPr>
                <w:rFonts w:ascii="굴림" w:hAnsi="굴림"/>
                <w:b/>
                <w:sz w:val="18"/>
                <w:lang w:val="en-US" w:eastAsia="ko-KR"/>
              </w:rPr>
            </w:pPr>
          </w:p>
        </w:tc>
        <w:tc>
          <w:tcPr>
            <w:tcW w:w="3686" w:type="dxa"/>
            <w:vAlign w:val="center"/>
          </w:tcPr>
          <w:p w:rsidR="00C43457" w:rsidRPr="005A7FD9" w:rsidRDefault="00C43457" w:rsidP="00C43457">
            <w:pPr>
              <w:pStyle w:val="aa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 w:hint="eastAsia"/>
                <w:sz w:val="18"/>
                <w:lang w:val="en-US" w:eastAsia="ko-KR"/>
              </w:rPr>
              <w:t>문서번호</w:t>
            </w:r>
            <w:r w:rsidRPr="005A7FD9">
              <w:rPr>
                <w:rFonts w:ascii="굴림" w:hAnsi="굴림"/>
                <w:sz w:val="18"/>
                <w:lang w:val="en-US" w:eastAsia="ko-KR"/>
              </w:rPr>
              <w:t xml:space="preserve">: </w:t>
            </w:r>
            <w:r w:rsidRPr="005A7FD9">
              <w:rPr>
                <w:rFonts w:ascii="굴림" w:hAnsi="굴림" w:hint="eastAsia"/>
                <w:color w:val="1F497D"/>
                <w:sz w:val="18"/>
                <w:lang w:val="en-US" w:eastAsia="ko-KR"/>
              </w:rPr>
              <w:t>9030</w:t>
            </w:r>
          </w:p>
        </w:tc>
        <w:tc>
          <w:tcPr>
            <w:tcW w:w="1134" w:type="dxa"/>
            <w:vAlign w:val="center"/>
          </w:tcPr>
          <w:p w:rsidR="00C43457" w:rsidRPr="005A7FD9" w:rsidRDefault="00C43457" w:rsidP="003A294C">
            <w:pPr>
              <w:pStyle w:val="aa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 w:hint="eastAsia"/>
                <w:sz w:val="18"/>
                <w:lang w:val="en-US" w:eastAsia="ko-KR"/>
              </w:rPr>
              <w:t xml:space="preserve">버전 </w:t>
            </w:r>
            <w:r w:rsidRPr="005A7FD9">
              <w:rPr>
                <w:rFonts w:ascii="굴림" w:hAnsi="굴림"/>
                <w:sz w:val="18"/>
                <w:lang w:val="en-US" w:eastAsia="ko-KR"/>
              </w:rPr>
              <w:t xml:space="preserve">: </w:t>
            </w:r>
            <w:r w:rsidRPr="005A7FD9">
              <w:rPr>
                <w:rFonts w:ascii="굴림" w:hAnsi="굴림" w:hint="eastAsia"/>
                <w:sz w:val="18"/>
                <w:lang w:val="en-US" w:eastAsia="ko-KR"/>
              </w:rPr>
              <w:t>1.0</w:t>
            </w:r>
          </w:p>
        </w:tc>
        <w:tc>
          <w:tcPr>
            <w:tcW w:w="2409" w:type="dxa"/>
            <w:vAlign w:val="center"/>
          </w:tcPr>
          <w:p w:rsidR="00C43457" w:rsidRPr="005A7FD9" w:rsidRDefault="001314BE" w:rsidP="003A294C">
            <w:pPr>
              <w:pStyle w:val="aa"/>
              <w:rPr>
                <w:rFonts w:ascii="굴림" w:hAnsi="굴림"/>
                <w:b/>
                <w:sz w:val="18"/>
                <w:lang w:val="en-US" w:eastAsia="ko-KR"/>
              </w:rPr>
            </w:pPr>
            <w:r w:rsidRPr="005A7FD9">
              <w:rPr>
                <w:rFonts w:ascii="굴림" w:hAnsi="굴림"/>
                <w:noProof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-8890</wp:posOffset>
                      </wp:positionV>
                      <wp:extent cx="1028065" cy="165735"/>
                      <wp:effectExtent l="6985" t="6985" r="12700" b="8255"/>
                      <wp:wrapNone/>
                      <wp:docPr id="24" name="Oval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065" cy="1657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1ED5A289" id="Oval 357" o:spid="_x0000_s1026" style="position:absolute;left:0;text-align:left;margin-left:32.25pt;margin-top:-.7pt;width:80.95pt;height:13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" filled="f" strokecolor="blue" strokeweight="1pt"/>
                  </w:pict>
                </mc:Fallback>
              </mc:AlternateContent>
            </w:r>
            <w:r w:rsidR="00C43457" w:rsidRPr="005A7FD9">
              <w:rPr>
                <w:rFonts w:ascii="굴림" w:hAnsi="굴림" w:hint="eastAsia"/>
                <w:sz w:val="18"/>
                <w:lang w:val="en-US" w:eastAsia="ko-KR"/>
              </w:rPr>
              <w:t xml:space="preserve">작성일자 </w:t>
            </w:r>
            <w:r w:rsidR="00C43457" w:rsidRPr="005A7FD9">
              <w:rPr>
                <w:rFonts w:ascii="굴림" w:hAnsi="굴림"/>
                <w:sz w:val="18"/>
                <w:lang w:val="en-US" w:eastAsia="ko-KR"/>
              </w:rPr>
              <w:t>:</w:t>
            </w:r>
            <w:r w:rsidR="00C43457" w:rsidRPr="005A7FD9">
              <w:rPr>
                <w:rFonts w:ascii="굴림" w:hAnsi="굴림" w:hint="eastAsia"/>
                <w:sz w:val="18"/>
                <w:lang w:val="en-US" w:eastAsia="ko-KR"/>
              </w:rPr>
              <w:t xml:space="preserve"> </w:t>
            </w:r>
            <w:r w:rsidR="00CE6A27" w:rsidRPr="005A7FD9">
              <w:rPr>
                <w:rFonts w:ascii="굴림" w:hAnsi="굴림" w:hint="eastAsia"/>
                <w:color w:val="1F497D"/>
                <w:sz w:val="18"/>
                <w:lang w:val="en-US" w:eastAsia="ko-KR"/>
              </w:rPr>
              <w:t>2013</w:t>
            </w:r>
            <w:r w:rsidR="00C43457" w:rsidRPr="005A7FD9">
              <w:rPr>
                <w:rFonts w:ascii="굴림" w:hAnsi="굴림" w:hint="eastAsia"/>
                <w:color w:val="1F497D"/>
                <w:sz w:val="18"/>
                <w:lang w:val="en-US" w:eastAsia="ko-KR"/>
              </w:rPr>
              <w:t>/07/</w:t>
            </w:r>
            <w:r w:rsidR="00CE6A27" w:rsidRPr="005A7FD9">
              <w:rPr>
                <w:rFonts w:ascii="굴림" w:hAnsi="굴림" w:hint="eastAsia"/>
                <w:color w:val="1F497D"/>
                <w:sz w:val="18"/>
                <w:lang w:val="en-US" w:eastAsia="ko-KR"/>
              </w:rPr>
              <w:t>01</w:t>
            </w:r>
            <w:r w:rsidR="00C43457" w:rsidRPr="005A7FD9">
              <w:rPr>
                <w:rFonts w:ascii="굴림" w:hAnsi="굴림"/>
                <w:sz w:val="18"/>
                <w:lang w:val="en-US" w:eastAsia="ko-KR"/>
              </w:rPr>
              <w:t xml:space="preserve"> </w:t>
            </w:r>
          </w:p>
        </w:tc>
      </w:tr>
    </w:tbl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86995</wp:posOffset>
                </wp:positionV>
                <wp:extent cx="1143000" cy="411480"/>
                <wp:effectExtent l="5080" t="950595" r="13970" b="9525"/>
                <wp:wrapNone/>
                <wp:docPr id="23" name="Auto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11480"/>
                        </a:xfrm>
                        <a:prstGeom prst="wedgeRoundRectCallout">
                          <a:avLst>
                            <a:gd name="adj1" fmla="val -3333"/>
                            <a:gd name="adj2" fmla="val -27206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프로젝트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명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9</w:t>
                            </w: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09" o:spid="_x0000_s1044" type="#_x0000_t62" style="position:absolute;left:0;text-align:left;margin-left:78pt;margin-top:6.85pt;width:90pt;height:32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" adj="10080,-47967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프로젝트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명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9</w:t>
                      </w: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 w:hint="eastAs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98425</wp:posOffset>
                </wp:positionV>
                <wp:extent cx="1387475" cy="411480"/>
                <wp:effectExtent l="5080" t="695325" r="7620" b="7620"/>
                <wp:wrapNone/>
                <wp:docPr id="22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7475" cy="411480"/>
                        </a:xfrm>
                        <a:prstGeom prst="wedgeRoundRectCallout">
                          <a:avLst>
                            <a:gd name="adj1" fmla="val -6750"/>
                            <a:gd name="adj2" fmla="val -21188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 w:rsidP="00C43457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문서단계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버전</w:t>
                            </w:r>
                          </w:p>
                          <w:p w:rsidR="00C616EE" w:rsidRDefault="00C616EE" w:rsidP="00C43457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9</w:t>
                            </w:r>
                          </w:p>
                          <w:p w:rsidR="00C616EE" w:rsidRDefault="00C616EE" w:rsidP="00C43457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 w:rsidP="00C43457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54" o:spid="_x0000_s1045" type="#_x0000_t62" style="position:absolute;left:0;text-align:left;margin-left:274.5pt;margin-top:7.75pt;width:109.25pt;height:32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" adj="9342,-34967">
                <v:textbox inset="0,0,0,0">
                  <w:txbxContent>
                    <w:p w:rsidR="00C616EE" w:rsidRDefault="00C616EE" w:rsidP="00C43457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문서단계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및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버전</w:t>
                      </w:r>
                    </w:p>
                    <w:p w:rsidR="00C616EE" w:rsidRDefault="00C616EE" w:rsidP="00C43457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9</w:t>
                      </w:r>
                    </w:p>
                    <w:p w:rsidR="00C616EE" w:rsidRDefault="00C616EE" w:rsidP="00C43457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 w:rsidP="00C43457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86995</wp:posOffset>
                </wp:positionV>
                <wp:extent cx="1143000" cy="411480"/>
                <wp:effectExtent l="13335" t="636270" r="5715" b="9525"/>
                <wp:wrapNone/>
                <wp:docPr id="21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11480"/>
                        </a:xfrm>
                        <a:prstGeom prst="wedgeRoundRectCallout">
                          <a:avLst>
                            <a:gd name="adj1" fmla="val -35000"/>
                            <a:gd name="adj2" fmla="val -19799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문서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번호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9</w:t>
                            </w: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08" o:spid="_x0000_s1046" type="#_x0000_t62" style="position:absolute;left:0;text-align:left;margin-left:176.15pt;margin-top:6.85pt;width:90pt;height:3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" adj="3240,-31967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문서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번호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9</w:t>
                      </w: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86995</wp:posOffset>
                </wp:positionV>
                <wp:extent cx="967105" cy="411480"/>
                <wp:effectExtent l="9525" t="655320" r="13970" b="9525"/>
                <wp:wrapNone/>
                <wp:docPr id="20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411480"/>
                        </a:xfrm>
                        <a:prstGeom prst="wedgeRoundRectCallout">
                          <a:avLst>
                            <a:gd name="adj1" fmla="val -10079"/>
                            <a:gd name="adj2" fmla="val -20031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작성일자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9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10" o:spid="_x0000_s1047" type="#_x0000_t62" style="position:absolute;left:0;text-align:left;margin-left:404.6pt;margin-top:6.85pt;width:76.15pt;height:32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" adj="8623,-32467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작성일자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9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86995</wp:posOffset>
                </wp:positionV>
                <wp:extent cx="956945" cy="411480"/>
                <wp:effectExtent l="5080" t="721995" r="9525" b="9525"/>
                <wp:wrapNone/>
                <wp:docPr id="19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411480"/>
                        </a:xfrm>
                        <a:prstGeom prst="wedgeRoundRectCallout">
                          <a:avLst>
                            <a:gd name="adj1" fmla="val 17685"/>
                            <a:gd name="adj2" fmla="val -21651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고객사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로고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07" o:spid="_x0000_s1048" type="#_x0000_t62" style="position:absolute;left:0;text-align:left;margin-left:-3pt;margin-top:6.85pt;width:75.35pt;height:3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" adj="14620,-35967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고객사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로고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aa"/>
        <w:tabs>
          <w:tab w:val="clear" w:pos="4252"/>
          <w:tab w:val="clear" w:pos="8504"/>
        </w:tabs>
        <w:snapToGrid/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pStyle w:val="2"/>
        <w:rPr>
          <w:rFonts w:hAnsi="굴림"/>
        </w:rPr>
      </w:pPr>
      <w:bookmarkStart w:id="45" w:name="_Toc482284468"/>
      <w:r w:rsidRPr="009F11A2">
        <w:rPr>
          <w:rFonts w:hAnsi="굴림" w:hint="eastAsia"/>
        </w:rPr>
        <w:t>바닥글</w:t>
      </w:r>
      <w:bookmarkEnd w:id="45"/>
    </w:p>
    <w:p w:rsidR="003368B4" w:rsidRPr="009F11A2" w:rsidRDefault="001314BE">
      <w:pPr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3102610</wp:posOffset>
                </wp:positionH>
                <wp:positionV relativeFrom="paragraph">
                  <wp:posOffset>189230</wp:posOffset>
                </wp:positionV>
                <wp:extent cx="299085" cy="241300"/>
                <wp:effectExtent l="12065" t="14605" r="12700" b="10795"/>
                <wp:wrapNone/>
                <wp:docPr id="18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41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3F923D76" id="Oval 365" o:spid="_x0000_s1026" style="position:absolute;left:0;text-align:left;margin-left:244.3pt;margin-top:14.9pt;width:23.55pt;height:1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178435</wp:posOffset>
                </wp:positionV>
                <wp:extent cx="299085" cy="241300"/>
                <wp:effectExtent l="12700" t="13335" r="12065" b="12065"/>
                <wp:wrapNone/>
                <wp:docPr id="17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413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2B862ACF" id="Oval 323" o:spid="_x0000_s1026" style="position:absolute;left:0;text-align:left;margin-left:214.35pt;margin-top:14.05pt;width:23.55pt;height:1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" filled="f" strokecolor="blue" strokeweight="1pt"/>
            </w:pict>
          </mc:Fallback>
        </mc:AlternateContent>
      </w:r>
    </w:p>
    <w:p w:rsidR="003368B4" w:rsidRPr="009F11A2" w:rsidRDefault="003368B4">
      <w:pPr>
        <w:pStyle w:val="ab"/>
        <w:tabs>
          <w:tab w:val="right" w:pos="9180"/>
        </w:tabs>
        <w:spacing w:line="200" w:lineRule="atLeast"/>
        <w:jc w:val="center"/>
        <w:rPr>
          <w:rFonts w:ascii="굴림" w:hAnsi="굴림"/>
        </w:rPr>
      </w:pPr>
      <w:r w:rsidRPr="009F11A2">
        <w:rPr>
          <w:rStyle w:val="ac"/>
          <w:rFonts w:ascii="굴림" w:hAnsi="굴림"/>
        </w:rPr>
        <w:fldChar w:fldCharType="begin"/>
      </w:r>
      <w:r w:rsidRPr="009F11A2">
        <w:rPr>
          <w:rStyle w:val="ac"/>
          <w:rFonts w:ascii="굴림" w:hAnsi="굴림"/>
        </w:rPr>
        <w:instrText xml:space="preserve"> PAGE </w:instrText>
      </w:r>
      <w:r w:rsidRPr="009F11A2">
        <w:rPr>
          <w:rStyle w:val="ac"/>
          <w:rFonts w:ascii="굴림" w:hAnsi="굴림"/>
        </w:rPr>
        <w:fldChar w:fldCharType="separate"/>
      </w:r>
      <w:r w:rsidR="00B17E4F">
        <w:rPr>
          <w:rStyle w:val="ac"/>
          <w:rFonts w:ascii="굴림" w:hAnsi="굴림"/>
          <w:noProof/>
        </w:rPr>
        <w:t>14</w:t>
      </w:r>
      <w:r w:rsidRPr="009F11A2">
        <w:rPr>
          <w:rStyle w:val="ac"/>
          <w:rFonts w:ascii="굴림" w:hAnsi="굴림"/>
        </w:rPr>
        <w:fldChar w:fldCharType="end"/>
      </w:r>
      <w:r w:rsidR="00025C94">
        <w:rPr>
          <w:rStyle w:val="ac"/>
          <w:rFonts w:ascii="굴림" w:hAnsi="굴림" w:hint="eastAsia"/>
        </w:rPr>
        <w:t xml:space="preserve"> / 16</w: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142240</wp:posOffset>
                </wp:positionV>
                <wp:extent cx="1173480" cy="344170"/>
                <wp:effectExtent l="7620" t="637540" r="9525" b="8890"/>
                <wp:wrapNone/>
                <wp:docPr id="16" name="Auto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344170"/>
                        </a:xfrm>
                        <a:prstGeom prst="wedgeRoundRectCallout">
                          <a:avLst>
                            <a:gd name="adj1" fmla="val -27218"/>
                            <a:gd name="adj2" fmla="val -22693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전체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페이지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수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64" o:spid="_x0000_s1049" type="#_x0000_t62" style="position:absolute;left:0;text-align:left;margin-left:232.7pt;margin-top:11.2pt;width:92.4pt;height:27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" adj="4921,-38218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전체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페이지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수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142240</wp:posOffset>
                </wp:positionV>
                <wp:extent cx="1173480" cy="344170"/>
                <wp:effectExtent l="5080" t="608965" r="135890" b="8890"/>
                <wp:wrapNone/>
                <wp:docPr id="15" name="Auto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344170"/>
                        </a:xfrm>
                        <a:prstGeom prst="wedgeRoundRectCallout">
                          <a:avLst>
                            <a:gd name="adj1" fmla="val 58875"/>
                            <a:gd name="adj2" fmla="val -21771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페이지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번호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15" o:spid="_x0000_s1050" type="#_x0000_t62" style="position:absolute;left:0;text-align:left;margin-left:124.5pt;margin-top:11.2pt;width:92.4pt;height:27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" adj="23517,-36226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페이지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번호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F5286D">
      <w:pPr>
        <w:pStyle w:val="2"/>
        <w:rPr>
          <w:rFonts w:hAnsi="굴림"/>
        </w:rPr>
      </w:pPr>
      <w:r w:rsidRPr="009F11A2">
        <w:rPr>
          <w:rFonts w:hAnsi="굴림"/>
        </w:rPr>
        <w:br w:type="page"/>
      </w:r>
      <w:bookmarkStart w:id="46" w:name="_Toc482284469"/>
      <w:r w:rsidR="003368B4" w:rsidRPr="009F11A2">
        <w:rPr>
          <w:rFonts w:hAnsi="굴림" w:hint="eastAsia"/>
        </w:rPr>
        <w:lastRenderedPageBreak/>
        <w:t>목차</w:t>
      </w:r>
      <w:bookmarkEnd w:id="46"/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-17145</wp:posOffset>
                </wp:positionV>
                <wp:extent cx="4261485" cy="6153785"/>
                <wp:effectExtent l="5715" t="11430" r="9525" b="6985"/>
                <wp:wrapNone/>
                <wp:docPr id="14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485" cy="6153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 w:rsidP="00DC69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u w:val="single"/>
                              </w:rPr>
                              <w:t>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u w:val="single"/>
                              </w:rPr>
                              <w:t xml:space="preserve"> </w:t>
                            </w:r>
                          </w:p>
                          <w:p w:rsidR="00C616EE" w:rsidRPr="001B634F" w:rsidRDefault="00C616EE" w:rsidP="00F1459F">
                            <w:pPr>
                              <w:pStyle w:val="11"/>
                              <w:tabs>
                                <w:tab w:val="left" w:pos="4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b w:val="0"/>
                                <w:bCs w:val="0"/>
                                <w:noProof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</w:rPr>
                              <w:fldChar w:fldCharType="begin"/>
                            </w:r>
                            <w:r>
                              <w:rPr>
                                <w:b w:val="0"/>
                              </w:rPr>
                              <w:instrText xml:space="preserve"> TOC \o \h \z </w:instrText>
                            </w:r>
                            <w:r>
                              <w:rPr>
                                <w:b w:val="0"/>
                              </w:rPr>
                              <w:fldChar w:fldCharType="separate"/>
                            </w:r>
                            <w:hyperlink w:anchor="_Toc297839157" w:history="1"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1</w:t>
                              </w:r>
                              <w:r w:rsidRPr="001B634F">
                                <w:rPr>
                                  <w:rFonts w:ascii="맑은 고딕" w:eastAsia="맑은 고딕" w:hAnsi="맑은 고딕"/>
                                  <w:b w:val="0"/>
                                  <w:bCs w:val="0"/>
                                  <w:noProof/>
                                  <w:szCs w:val="22"/>
                                </w:rPr>
                                <w:tab/>
                              </w:r>
                              <w:r w:rsidRPr="00727258">
                                <w:rPr>
                                  <w:rStyle w:val="a8"/>
                                  <w:noProof/>
                                </w:rPr>
                                <w:t>개요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instrText xml:space="preserve"> PAGEREF _Toc297839157 \h </w:instrTex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오류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!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책갈피가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정의되어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있지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않습니다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.</w:t>
                              </w:r>
                              <w:r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58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1.1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표준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대상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_Toc297839158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59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1.2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제정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목적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_Toc297839159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0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1.3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적용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범위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_Toc297839160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1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1.4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표준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변경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_Toc297839161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2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1.5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관련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표준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_Toc297839162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11"/>
                              <w:tabs>
                                <w:tab w:val="left" w:pos="4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b w:val="0"/>
                                <w:bCs w:val="0"/>
                                <w:noProof/>
                                <w:szCs w:val="22"/>
                              </w:rPr>
                            </w:pPr>
                            <w:hyperlink w:anchor="_Toc297839163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2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b w:val="0"/>
                                  <w:bCs w:val="0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작명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방법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_Toc297839163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4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2.1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산출물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코드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_Toc297839164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5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2.2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업무그룹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코드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_Toc297839165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6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2.3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산출물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식별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번호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부여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체계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_Toc297839166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11"/>
                              <w:tabs>
                                <w:tab w:val="left" w:pos="4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b w:val="0"/>
                                <w:bCs w:val="0"/>
                                <w:noProof/>
                                <w:szCs w:val="22"/>
                              </w:rPr>
                            </w:pPr>
                            <w:hyperlink w:anchor="_Toc297839167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3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b w:val="0"/>
                                  <w:bCs w:val="0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작성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도구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_Toc297839167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 w:val="0"/>
                                  <w:bCs w:val="0"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68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3.1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작성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도구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환경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설정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(MS Word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기준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)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_Toc297839168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30"/>
                              <w:tabs>
                                <w:tab w:val="clear" w:pos="9627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iCs w:val="0"/>
                                <w:szCs w:val="22"/>
                              </w:rPr>
                            </w:pPr>
                            <w:hyperlink w:anchor="_Toc297839169" w:history="1">
                              <w:r w:rsidR="00C616EE" w:rsidRPr="00727258">
                                <w:rPr>
                                  <w:rStyle w:val="a8"/>
                                </w:rPr>
                                <w:t>3.1.1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iCs w:val="0"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>문서</w:t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>여백</w:t>
                              </w:r>
                              <w:r w:rsidR="00C616EE">
                                <w:rPr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webHidden/>
                                </w:rPr>
                                <w:instrText xml:space="preserve"> PAGEREF _Toc297839169 \h </w:instrText>
                              </w:r>
                              <w:r w:rsidR="00C616EE">
                                <w:rPr>
                                  <w:webHidden/>
                                </w:rPr>
                              </w:r>
                              <w:r w:rsidR="00C616EE">
                                <w:rPr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30"/>
                              <w:tabs>
                                <w:tab w:val="clear" w:pos="9627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iCs w:val="0"/>
                                <w:szCs w:val="22"/>
                              </w:rPr>
                            </w:pPr>
                            <w:hyperlink w:anchor="_Toc297839170" w:history="1">
                              <w:r w:rsidR="00C616EE" w:rsidRPr="00727258">
                                <w:rPr>
                                  <w:rStyle w:val="a8"/>
                                </w:rPr>
                                <w:t>3.1.2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iCs w:val="0"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>문자</w:t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>수</w:t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>/</w:t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>줄</w:t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>수</w:t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</w:rPr>
                                <w:t>설정</w:t>
                              </w:r>
                              <w:r w:rsidR="00C616EE">
                                <w:rPr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webHidden/>
                                </w:rPr>
                                <w:instrText xml:space="preserve"> PAGEREF _Toc297839170 \h </w:instrText>
                              </w:r>
                              <w:r w:rsidR="00C616EE">
                                <w:rPr>
                                  <w:webHidden/>
                                </w:rPr>
                              </w:r>
                              <w:r w:rsidR="00C616EE">
                                <w:rPr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1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3.2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승인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및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재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.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개정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이력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_Toc297839171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2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3.3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목록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_Toc297839172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3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3.4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표지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_Toc297839173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4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3.5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문서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 xml:space="preserve"> </w:t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구조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_Toc297839174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5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3.6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머리글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_Toc297839175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6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3.7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바닥글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_Toc297839176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7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3.8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목차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_Toc297839177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1B634F" w:rsidRDefault="00514051" w:rsidP="00F1459F">
                            <w:pPr>
                              <w:pStyle w:val="21"/>
                              <w:tabs>
                                <w:tab w:val="left" w:pos="800"/>
                                <w:tab w:val="right" w:leader="dot" w:pos="6379"/>
                              </w:tabs>
                              <w:rPr>
                                <w:rFonts w:ascii="맑은 고딕" w:eastAsia="맑은 고딕" w:hAnsi="맑은 고딕"/>
                                <w:noProof/>
                                <w:szCs w:val="22"/>
                              </w:rPr>
                            </w:pPr>
                            <w:hyperlink w:anchor="_Toc297839178" w:history="1"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3.9</w:t>
                              </w:r>
                              <w:r w:rsidR="00C616EE" w:rsidRPr="001B634F">
                                <w:rPr>
                                  <w:rFonts w:ascii="맑은 고딕" w:eastAsia="맑은 고딕" w:hAnsi="맑은 고딕"/>
                                  <w:noProof/>
                                  <w:szCs w:val="22"/>
                                </w:rPr>
                                <w:tab/>
                              </w:r>
                              <w:r w:rsidR="00C616EE" w:rsidRPr="00727258">
                                <w:rPr>
                                  <w:rStyle w:val="a8"/>
                                  <w:noProof/>
                                </w:rPr>
                                <w:t>본문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tab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begin"/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instrText xml:space="preserve"> PAGEREF _Toc297839178 \h </w:instrTex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separate"/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오류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!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책갈피가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정의되어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있지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 xml:space="preserve"> 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않습니다</w:t>
                              </w:r>
                              <w:r w:rsidR="00C616EE">
                                <w:rPr>
                                  <w:rFonts w:hint="eastAsia"/>
                                  <w:b/>
                                  <w:bCs/>
                                  <w:noProof/>
                                  <w:webHidden/>
                                </w:rPr>
                                <w:t>.</w:t>
                              </w:r>
                              <w:r w:rsidR="00C616EE">
                                <w:rPr>
                                  <w:noProof/>
                                  <w:webHidden/>
                                </w:rPr>
                                <w:fldChar w:fldCharType="end"/>
                              </w:r>
                            </w:hyperlink>
                          </w:p>
                          <w:p w:rsidR="00C616EE" w:rsidRPr="00F1459F" w:rsidRDefault="00C616EE" w:rsidP="00F1459F">
                            <w:pPr>
                              <w:tabs>
                                <w:tab w:val="right" w:leader="dot" w:pos="6379"/>
                              </w:tabs>
                            </w:pP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9" o:spid="_x0000_s1051" type="#_x0000_t202" style="position:absolute;left:0;text-align:left;margin-left:2.3pt;margin-top:-1.35pt;width:335.55pt;height:484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9KqMAIAAF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">
                <v:textbox>
                  <w:txbxContent>
                    <w:p w:rsidR="00C616EE" w:rsidRDefault="00C616EE" w:rsidP="00DC6900">
                      <w:pPr>
                        <w:jc w:val="center"/>
                        <w:rPr>
                          <w:b/>
                          <w:bCs/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u w:val="single"/>
                        </w:rPr>
                        <w:t>목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u w:val="single"/>
                        </w:rPr>
                        <w:t>차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  <w:u w:val="single"/>
                        </w:rPr>
                        <w:t xml:space="preserve"> </w:t>
                      </w:r>
                    </w:p>
                    <w:p w:rsidR="00C616EE" w:rsidRPr="001B634F" w:rsidRDefault="00C616EE" w:rsidP="00F1459F">
                      <w:pPr>
                        <w:pStyle w:val="11"/>
                        <w:tabs>
                          <w:tab w:val="left" w:pos="4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b w:val="0"/>
                          <w:bCs w:val="0"/>
                          <w:noProof/>
                          <w:szCs w:val="22"/>
                        </w:rPr>
                      </w:pPr>
                      <w:r>
                        <w:rPr>
                          <w:b w:val="0"/>
                        </w:rPr>
                        <w:fldChar w:fldCharType="begin"/>
                      </w:r>
                      <w:r>
                        <w:rPr>
                          <w:b w:val="0"/>
                        </w:rPr>
                        <w:instrText xml:space="preserve"> TOC \o \h \z </w:instrText>
                      </w:r>
                      <w:r>
                        <w:rPr>
                          <w:b w:val="0"/>
                        </w:rPr>
                        <w:fldChar w:fldCharType="separate"/>
                      </w:r>
                      <w:hyperlink w:anchor="_Toc297839157" w:history="1">
                        <w:r w:rsidRPr="00727258">
                          <w:rPr>
                            <w:rStyle w:val="a8"/>
                            <w:noProof/>
                          </w:rPr>
                          <w:t>1</w:t>
                        </w:r>
                        <w:r w:rsidRPr="001B634F">
                          <w:rPr>
                            <w:rFonts w:ascii="맑은 고딕" w:eastAsia="맑은 고딕" w:hAnsi="맑은 고딕"/>
                            <w:b w:val="0"/>
                            <w:bCs w:val="0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개요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58" w:history="1">
                        <w:r w:rsidRPr="00727258">
                          <w:rPr>
                            <w:rStyle w:val="a8"/>
                            <w:noProof/>
                          </w:rPr>
                          <w:t>1.1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표준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대상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59" w:history="1">
                        <w:r w:rsidRPr="00727258">
                          <w:rPr>
                            <w:rStyle w:val="a8"/>
                            <w:noProof/>
                          </w:rPr>
                          <w:t>1.2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제정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목적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0" w:history="1">
                        <w:r w:rsidRPr="00727258">
                          <w:rPr>
                            <w:rStyle w:val="a8"/>
                            <w:noProof/>
                          </w:rPr>
                          <w:t>1.3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적용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범위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1" w:history="1">
                        <w:r w:rsidRPr="00727258">
                          <w:rPr>
                            <w:rStyle w:val="a8"/>
                            <w:noProof/>
                          </w:rPr>
                          <w:t>1.4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표준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변경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2" w:history="1">
                        <w:r w:rsidRPr="00727258">
                          <w:rPr>
                            <w:rStyle w:val="a8"/>
                            <w:noProof/>
                          </w:rPr>
                          <w:t>1.5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관련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표준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11"/>
                        <w:tabs>
                          <w:tab w:val="left" w:pos="4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b w:val="0"/>
                          <w:bCs w:val="0"/>
                          <w:noProof/>
                          <w:szCs w:val="22"/>
                        </w:rPr>
                      </w:pPr>
                      <w:hyperlink w:anchor="_Toc297839163" w:history="1">
                        <w:r w:rsidRPr="00727258">
                          <w:rPr>
                            <w:rStyle w:val="a8"/>
                            <w:noProof/>
                          </w:rPr>
                          <w:t>2</w:t>
                        </w:r>
                        <w:r w:rsidRPr="001B634F">
                          <w:rPr>
                            <w:rFonts w:ascii="맑은 고딕" w:eastAsia="맑은 고딕" w:hAnsi="맑은 고딕"/>
                            <w:b w:val="0"/>
                            <w:bCs w:val="0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작명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방법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4" w:history="1">
                        <w:r w:rsidRPr="00727258">
                          <w:rPr>
                            <w:rStyle w:val="a8"/>
                            <w:noProof/>
                          </w:rPr>
                          <w:t>2.1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산출물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코드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5" w:history="1">
                        <w:r w:rsidRPr="00727258">
                          <w:rPr>
                            <w:rStyle w:val="a8"/>
                            <w:noProof/>
                          </w:rPr>
                          <w:t>2.2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업무그룹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코드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6" w:history="1">
                        <w:r w:rsidRPr="00727258">
                          <w:rPr>
                            <w:rStyle w:val="a8"/>
                            <w:noProof/>
                          </w:rPr>
                          <w:t>2.3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산출물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식별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번호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부여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체계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11"/>
                        <w:tabs>
                          <w:tab w:val="left" w:pos="4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b w:val="0"/>
                          <w:bCs w:val="0"/>
                          <w:noProof/>
                          <w:szCs w:val="22"/>
                        </w:rPr>
                      </w:pPr>
                      <w:hyperlink w:anchor="_Toc297839167" w:history="1">
                        <w:r w:rsidRPr="00727258">
                          <w:rPr>
                            <w:rStyle w:val="a8"/>
                            <w:noProof/>
                          </w:rPr>
                          <w:t>3</w:t>
                        </w:r>
                        <w:r w:rsidRPr="001B634F">
                          <w:rPr>
                            <w:rFonts w:ascii="맑은 고딕" w:eastAsia="맑은 고딕" w:hAnsi="맑은 고딕"/>
                            <w:b w:val="0"/>
                            <w:bCs w:val="0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작성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도구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68" w:history="1">
                        <w:r w:rsidRPr="00727258">
                          <w:rPr>
                            <w:rStyle w:val="a8"/>
                            <w:noProof/>
                          </w:rPr>
                          <w:t>3.1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작성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도구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환경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설정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(MS Word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기준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)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30"/>
                        <w:tabs>
                          <w:tab w:val="clear" w:pos="9627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iCs w:val="0"/>
                          <w:szCs w:val="22"/>
                        </w:rPr>
                      </w:pPr>
                      <w:hyperlink w:anchor="_Toc297839169" w:history="1">
                        <w:r w:rsidRPr="00727258">
                          <w:rPr>
                            <w:rStyle w:val="a8"/>
                          </w:rPr>
                          <w:t>3.1.1</w:t>
                        </w:r>
                        <w:r w:rsidRPr="001B634F">
                          <w:rPr>
                            <w:rFonts w:ascii="맑은 고딕" w:eastAsia="맑은 고딕" w:hAnsi="맑은 고딕"/>
                            <w:iCs w:val="0"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</w:rPr>
                          <w:t>문서</w:t>
                        </w:r>
                        <w:r w:rsidRPr="00727258">
                          <w:rPr>
                            <w:rStyle w:val="a8"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</w:rPr>
                          <w:t>여백</w:t>
                        </w:r>
                        <w:r>
                          <w:rPr>
                            <w:webHidden/>
                          </w:rPr>
                          <w:tab/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 PAGEREF _Toc297839169 \h </w:instrText>
                        </w:r>
                        <w:r>
                          <w:rPr>
                            <w:webHidden/>
                          </w:rPr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.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30"/>
                        <w:tabs>
                          <w:tab w:val="clear" w:pos="9627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iCs w:val="0"/>
                          <w:szCs w:val="22"/>
                        </w:rPr>
                      </w:pPr>
                      <w:hyperlink w:anchor="_Toc297839170" w:history="1">
                        <w:r w:rsidRPr="00727258">
                          <w:rPr>
                            <w:rStyle w:val="a8"/>
                          </w:rPr>
                          <w:t>3.1.2</w:t>
                        </w:r>
                        <w:r w:rsidRPr="001B634F">
                          <w:rPr>
                            <w:rFonts w:ascii="맑은 고딕" w:eastAsia="맑은 고딕" w:hAnsi="맑은 고딕"/>
                            <w:iCs w:val="0"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</w:rPr>
                          <w:t>문자</w:t>
                        </w:r>
                        <w:r w:rsidRPr="00727258">
                          <w:rPr>
                            <w:rStyle w:val="a8"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</w:rPr>
                          <w:t>수</w:t>
                        </w:r>
                        <w:r w:rsidRPr="00727258">
                          <w:rPr>
                            <w:rStyle w:val="a8"/>
                          </w:rPr>
                          <w:t>/</w:t>
                        </w:r>
                        <w:r w:rsidRPr="00727258">
                          <w:rPr>
                            <w:rStyle w:val="a8"/>
                          </w:rPr>
                          <w:t>줄</w:t>
                        </w:r>
                        <w:r w:rsidRPr="00727258">
                          <w:rPr>
                            <w:rStyle w:val="a8"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</w:rPr>
                          <w:t>수</w:t>
                        </w:r>
                        <w:r w:rsidRPr="00727258">
                          <w:rPr>
                            <w:rStyle w:val="a8"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</w:rPr>
                          <w:t>설정</w:t>
                        </w:r>
                        <w:r>
                          <w:rPr>
                            <w:webHidden/>
                          </w:rPr>
                          <w:tab/>
                        </w:r>
                        <w:r>
                          <w:rPr>
                            <w:webHidden/>
                          </w:rPr>
                          <w:fldChar w:fldCharType="begin"/>
                        </w:r>
                        <w:r>
                          <w:rPr>
                            <w:webHidden/>
                          </w:rPr>
                          <w:instrText xml:space="preserve"> PAGEREF _Toc297839170 \h </w:instrText>
                        </w:r>
                        <w:r>
                          <w:rPr>
                            <w:webHidden/>
                          </w:rPr>
                        </w:r>
                        <w:r>
                          <w:rPr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webHidden/>
                          </w:rPr>
                          <w:t>.</w:t>
                        </w:r>
                        <w:r>
                          <w:rPr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1" w:history="1">
                        <w:r w:rsidRPr="00727258">
                          <w:rPr>
                            <w:rStyle w:val="a8"/>
                            <w:noProof/>
                          </w:rPr>
                          <w:t>3.2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승인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및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재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.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개정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이력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2" w:history="1">
                        <w:r w:rsidRPr="00727258">
                          <w:rPr>
                            <w:rStyle w:val="a8"/>
                            <w:noProof/>
                          </w:rPr>
                          <w:t>3.3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목록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3" w:history="1">
                        <w:r w:rsidRPr="00727258">
                          <w:rPr>
                            <w:rStyle w:val="a8"/>
                            <w:noProof/>
                          </w:rPr>
                          <w:t>3.4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표지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4" w:history="1">
                        <w:r w:rsidRPr="00727258">
                          <w:rPr>
                            <w:rStyle w:val="a8"/>
                            <w:noProof/>
                          </w:rPr>
                          <w:t>3.5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문서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 xml:space="preserve"> </w:t>
                        </w:r>
                        <w:r w:rsidRPr="00727258">
                          <w:rPr>
                            <w:rStyle w:val="a8"/>
                            <w:noProof/>
                          </w:rPr>
                          <w:t>구조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5" w:history="1">
                        <w:r w:rsidRPr="00727258">
                          <w:rPr>
                            <w:rStyle w:val="a8"/>
                            <w:noProof/>
                          </w:rPr>
                          <w:t>3.6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머리글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6" w:history="1">
                        <w:r w:rsidRPr="00727258">
                          <w:rPr>
                            <w:rStyle w:val="a8"/>
                            <w:noProof/>
                          </w:rPr>
                          <w:t>3.7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바닥글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7" w:history="1">
                        <w:r w:rsidRPr="00727258">
                          <w:rPr>
                            <w:rStyle w:val="a8"/>
                            <w:noProof/>
                          </w:rPr>
                          <w:t>3.8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목차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1B634F" w:rsidRDefault="00C616EE" w:rsidP="00F1459F">
                      <w:pPr>
                        <w:pStyle w:val="21"/>
                        <w:tabs>
                          <w:tab w:val="left" w:pos="800"/>
                          <w:tab w:val="right" w:leader="dot" w:pos="6379"/>
                        </w:tabs>
                        <w:rPr>
                          <w:rFonts w:ascii="맑은 고딕" w:eastAsia="맑은 고딕" w:hAnsi="맑은 고딕"/>
                          <w:noProof/>
                          <w:szCs w:val="22"/>
                        </w:rPr>
                      </w:pPr>
                      <w:hyperlink w:anchor="_Toc297839178" w:history="1">
                        <w:r w:rsidRPr="00727258">
                          <w:rPr>
                            <w:rStyle w:val="a8"/>
                            <w:noProof/>
                          </w:rPr>
                          <w:t>3.9</w:t>
                        </w:r>
                        <w:r w:rsidRPr="001B634F">
                          <w:rPr>
                            <w:rFonts w:ascii="맑은 고딕" w:eastAsia="맑은 고딕" w:hAnsi="맑은 고딕"/>
                            <w:noProof/>
                            <w:szCs w:val="22"/>
                          </w:rPr>
                          <w:tab/>
                        </w:r>
                        <w:r w:rsidRPr="00727258">
                          <w:rPr>
                            <w:rStyle w:val="a8"/>
                            <w:noProof/>
                          </w:rPr>
                          <w:t>본문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_Toc297839178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오류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!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책갈피가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정의되어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있지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않습니다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webHidden/>
                          </w:rPr>
                          <w:t>.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C616EE" w:rsidRPr="00F1459F" w:rsidRDefault="00C616EE" w:rsidP="00F1459F">
                      <w:pPr>
                        <w:tabs>
                          <w:tab w:val="right" w:leader="dot" w:pos="6379"/>
                        </w:tabs>
                      </w:pPr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497205</wp:posOffset>
                </wp:positionV>
                <wp:extent cx="2133600" cy="868680"/>
                <wp:effectExtent l="371475" t="11430" r="9525" b="5715"/>
                <wp:wrapNone/>
                <wp:docPr id="13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868680"/>
                        </a:xfrm>
                        <a:prstGeom prst="wedgeRoundRectCallout">
                          <a:avLst>
                            <a:gd name="adj1" fmla="val -66069"/>
                            <a:gd name="adj2" fmla="val 4349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 w:rsidP="00DC69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번호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</w:p>
                          <w:p w:rsidR="00C616EE" w:rsidRDefault="00C616EE" w:rsidP="00DC6900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1 -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11</w:t>
                            </w:r>
                          </w:p>
                          <w:p w:rsidR="00C616EE" w:rsidRDefault="00C616EE" w:rsidP="00DC6900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2 -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C616EE" w:rsidRDefault="00C616EE" w:rsidP="00DC6900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3 -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C616EE" w:rsidRDefault="00C616EE" w:rsidP="00DC6900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4 </w:t>
                            </w:r>
                            <w:r>
                              <w:rPr>
                                <w:rFonts w:hint="eastAsia"/>
                              </w:rPr>
                              <w:t>이하는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동일하게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63" o:spid="_x0000_s1052" type="#_x0000_t62" style="position:absolute;left:0;text-align:left;margin-left:319.85pt;margin-top:39.15pt;width:168pt;height:68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" adj="-3471,20195">
                <v:textbox inset="0,0,0,0">
                  <w:txbxContent>
                    <w:p w:rsidR="00C616EE" w:rsidRDefault="00C616EE" w:rsidP="00DC6900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번호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및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</w:p>
                    <w:p w:rsidR="00C616EE" w:rsidRDefault="00C616EE" w:rsidP="00DC6900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1 -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11</w:t>
                      </w:r>
                    </w:p>
                    <w:p w:rsidR="00C616EE" w:rsidRDefault="00C616EE" w:rsidP="00DC6900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2 -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C616EE" w:rsidRDefault="00C616EE" w:rsidP="00DC6900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3 -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C616EE" w:rsidRDefault="00C616EE" w:rsidP="00DC6900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4 </w:t>
                      </w:r>
                      <w:r>
                        <w:rPr>
                          <w:rFonts w:hint="eastAsia"/>
                        </w:rPr>
                        <w:t>이하는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동일하게</w:t>
                      </w:r>
                    </w:p>
                  </w:txbxContent>
                </v:textbox>
              </v:shape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563880</wp:posOffset>
                </wp:positionV>
                <wp:extent cx="4100195" cy="5095875"/>
                <wp:effectExtent l="14605" t="11430" r="9525" b="7620"/>
                <wp:wrapNone/>
                <wp:docPr id="12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0195" cy="50958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199BD591" id="Oval 362" o:spid="_x0000_s1026" style="position:absolute;left:0;text-align:left;margin-left:15pt;margin-top:44.4pt;width:322.85pt;height:401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-64770</wp:posOffset>
                </wp:positionV>
                <wp:extent cx="861695" cy="628650"/>
                <wp:effectExtent l="14605" t="11430" r="9525" b="7620"/>
                <wp:wrapNone/>
                <wp:docPr id="11" name="Oval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6286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77384A98" id="Oval 361" o:spid="_x0000_s1026" style="position:absolute;left:0;text-align:left;margin-left:141.75pt;margin-top:-5.1pt;width:67.85pt;height:49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" filled="f" strokecolor="blue" strokeweight="1pt"/>
            </w:pict>
          </mc:Fallback>
        </mc:AlternateContent>
      </w: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4443095</wp:posOffset>
                </wp:positionH>
                <wp:positionV relativeFrom="paragraph">
                  <wp:posOffset>-396240</wp:posOffset>
                </wp:positionV>
                <wp:extent cx="1000125" cy="445770"/>
                <wp:effectExtent l="1752600" t="13335" r="9525" b="169545"/>
                <wp:wrapNone/>
                <wp:docPr id="10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45770"/>
                        </a:xfrm>
                        <a:prstGeom prst="wedgeRoundRectCallout">
                          <a:avLst>
                            <a:gd name="adj1" fmla="val -224731"/>
                            <a:gd name="adj2" fmla="val 8091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 w:rsidP="00DC69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목차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Title</w:t>
                            </w:r>
                          </w:p>
                          <w:p w:rsidR="00C616EE" w:rsidRDefault="00C616EE" w:rsidP="00DC6900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60" o:spid="_x0000_s1053" type="#_x0000_t62" style="position:absolute;left:0;text-align:left;margin-left:349.85pt;margin-top:-31.2pt;width:78.75pt;height:35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" adj="-37742,28277">
                <v:textbox inset="0,0,0,0">
                  <w:txbxContent>
                    <w:p w:rsidR="00C616EE" w:rsidRDefault="00C616EE" w:rsidP="00DC6900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목차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Title</w:t>
                      </w:r>
                    </w:p>
                    <w:p w:rsidR="00C616EE" w:rsidRDefault="00C616EE" w:rsidP="00DC6900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11</w:t>
                      </w:r>
                    </w:p>
                  </w:txbxContent>
                </v:textbox>
              </v:shape>
            </w:pict>
          </mc:Fallback>
        </mc:AlternateContent>
      </w:r>
      <w:r w:rsidR="00DC6900" w:rsidRPr="009F11A2">
        <w:rPr>
          <w:rFonts w:ascii="굴림" w:hAnsi="굴림"/>
        </w:rPr>
        <w:br w:type="page"/>
      </w:r>
    </w:p>
    <w:p w:rsidR="003368B4" w:rsidRPr="009F11A2" w:rsidRDefault="003368B4">
      <w:pPr>
        <w:pStyle w:val="2"/>
        <w:rPr>
          <w:rFonts w:hAnsi="굴림"/>
        </w:rPr>
      </w:pPr>
      <w:bookmarkStart w:id="47" w:name="_Toc482284470"/>
      <w:r w:rsidRPr="009F11A2">
        <w:rPr>
          <w:rFonts w:hAnsi="굴림" w:hint="eastAsia"/>
        </w:rPr>
        <w:lastRenderedPageBreak/>
        <w:t>본문</w:t>
      </w:r>
      <w:bookmarkEnd w:id="47"/>
    </w:p>
    <w:p w:rsidR="003368B4" w:rsidRPr="009F11A2" w:rsidRDefault="003368B4">
      <w:pPr>
        <w:pStyle w:val="aa"/>
        <w:tabs>
          <w:tab w:val="clear" w:pos="4252"/>
          <w:tab w:val="clear" w:pos="8504"/>
        </w:tabs>
        <w:snapToGrid/>
        <w:rPr>
          <w:rFonts w:ascii="굴림" w:hAnsi="굴림"/>
        </w:rPr>
      </w:pPr>
      <w:r w:rsidRPr="009F11A2">
        <w:rPr>
          <w:rFonts w:ascii="굴림" w:hAnsi="굴림" w:hint="eastAsia"/>
        </w:rPr>
        <w:t>목차가 있는 문서에서 아래의 제목 번호와 제목은 목차에서 사용하는 목차 번호와 제목</w:t>
      </w:r>
      <w:r w:rsidRPr="009F11A2">
        <w:rPr>
          <w:rFonts w:ascii="굴림" w:hAnsi="굴림"/>
        </w:rPr>
        <w:t>에</w:t>
      </w:r>
      <w:r w:rsidRPr="009F11A2">
        <w:rPr>
          <w:rFonts w:ascii="굴림" w:hAnsi="굴림" w:hint="eastAsia"/>
        </w:rPr>
        <w:t xml:space="preserve"> 해당되는 것으로 아래와 같이 작성 한다. 목차가 없는 문서는(주로 양식 문서) 양식에서 정의한 방식대로 문서를 작성하고 서술 식으로 입력하는 곳에서도 아래의 형식을 기준으로 문서를 작성한다.</w:t>
      </w:r>
    </w:p>
    <w:p w:rsidR="003368B4" w:rsidRPr="009F11A2" w:rsidRDefault="001314BE">
      <w:pPr>
        <w:pStyle w:val="aa"/>
        <w:tabs>
          <w:tab w:val="clear" w:pos="4252"/>
          <w:tab w:val="clear" w:pos="8504"/>
        </w:tabs>
        <w:snapToGrid/>
        <w:rPr>
          <w:rFonts w:ascii="굴림" w:hAnsi="굴림"/>
        </w:rPr>
      </w:pPr>
      <w:r w:rsidRPr="009F11A2">
        <w:rPr>
          <w:rFonts w:ascii="굴림" w:hAnsi="굴림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</wp:posOffset>
                </wp:positionV>
                <wp:extent cx="3848100" cy="6440170"/>
                <wp:effectExtent l="5080" t="5715" r="13970" b="12065"/>
                <wp:wrapNone/>
                <wp:docPr id="9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8100" cy="644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 w:rsidP="003368B4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 1</w:t>
                            </w: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</w:p>
                          <w:p w:rsidR="00C616EE" w:rsidRDefault="00C616EE" w:rsidP="003368B4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 xml:space="preserve"> 2</w:t>
                            </w:r>
                          </w:p>
                          <w:p w:rsidR="00C616EE" w:rsidRDefault="00C616EE"/>
                          <w:p w:rsidR="00C616EE" w:rsidRDefault="00C616EE" w:rsidP="003368B4">
                            <w:pPr>
                              <w:numPr>
                                <w:ilvl w:val="2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3</w:t>
                            </w: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제목은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다음과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작성한다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제목번호와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제목은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들여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쓰지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않는다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문자는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 xml:space="preserve">, (14, 12, 10) pt, </w:t>
                            </w:r>
                            <w:r>
                              <w:rPr>
                                <w:rFonts w:hint="eastAsia"/>
                              </w:rPr>
                              <w:t>굵게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/>
                          <w:p w:rsidR="00C616EE" w:rsidRDefault="00C616EE">
                            <w:r>
                              <w:rPr>
                                <w:rFonts w:hint="eastAsia"/>
                              </w:rPr>
                              <w:t>본문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내용은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다음과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작성한다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본문은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들여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쓰지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않고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좌측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정렬을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기본으로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문자는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 xml:space="preserve">, 10 pt, </w:t>
                            </w:r>
                            <w:r>
                              <w:rPr>
                                <w:rFonts w:hint="eastAsia"/>
                              </w:rPr>
                              <w:t>보통을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기본으로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단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가독성을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높이기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위해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폰트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색상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굵기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기타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스타일을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조정할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문단과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문단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사이는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rPr>
                                <w:rFonts w:hint="eastAsia"/>
                              </w:rPr>
                              <w:t>줄을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뛰어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쓴다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나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식으로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본문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내용을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나열할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경우에만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본문을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현재와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뛰어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쓴다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일자는</w:t>
                            </w:r>
                            <w:r>
                              <w:rPr>
                                <w:rFonts w:hint="eastAsia"/>
                              </w:rPr>
                              <w:t xml:space="preserve"> yyyy-mm-dd </w:t>
                            </w:r>
                            <w:r>
                              <w:rPr>
                                <w:rFonts w:hint="eastAsia"/>
                              </w:rPr>
                              <w:t>형식으로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표현한다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 w:rsidP="003368B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숫자는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단위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마다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쉼표를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삽입한다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>
                            <w:pPr>
                              <w:rPr>
                                <w:sz w:val="16"/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</w:p>
                          <w:p w:rsidR="00C616EE" w:rsidRDefault="00C616EE" w:rsidP="003368B4">
                            <w:pPr>
                              <w:numPr>
                                <w:ilvl w:val="2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112</w:t>
                            </w:r>
                          </w:p>
                          <w:p w:rsidR="00C616EE" w:rsidRDefault="00C616EE">
                            <w:pPr>
                              <w:rPr>
                                <w:sz w:val="16"/>
                                <w:bdr w:val="single" w:sz="4" w:space="0" w:color="auto"/>
                                <w:shd w:val="pct15" w:color="auto" w:fill="FFFFFF"/>
                              </w:rPr>
                            </w:pPr>
                          </w:p>
                          <w:p w:rsidR="00C616EE" w:rsidRDefault="00C616EE">
                            <w:pPr>
                              <w:pStyle w:val="aa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</w:pPr>
                            <w:r>
                              <w:rPr>
                                <w:rFonts w:hint="eastAsia"/>
                              </w:rPr>
                              <w:t>제목은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다음과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작성한다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>
                            <w:pPr>
                              <w:pStyle w:val="20"/>
                              <w:rPr>
                                <w:sz w:val="16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제목은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들여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쓰지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않는다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C616EE" w:rsidRDefault="00C616EE">
                            <w:pPr>
                              <w:pStyle w:val="20"/>
                              <w:rPr>
                                <w:sz w:val="16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문자는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 xml:space="preserve">, 10 pt, </w:t>
                            </w:r>
                            <w:r>
                              <w:rPr>
                                <w:rFonts w:hint="eastAsia"/>
                              </w:rPr>
                              <w:t>굵게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Rectangle 326" o:spid="_x0000_s1054" style="position:absolute;left:0;text-align:left;margin-left:6pt;margin-top:.45pt;width:303pt;height:507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">
                <v:stroke dashstyle="1 1" endcap="round"/>
                <v:textbox>
                  <w:txbxContent>
                    <w:p w:rsidR="00C616EE" w:rsidRDefault="00C616EE" w:rsidP="003368B4">
                      <w:pPr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>레벨</w:t>
                      </w: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 xml:space="preserve"> 1</w:t>
                      </w: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</w:p>
                    <w:p w:rsidR="00C616EE" w:rsidRDefault="00C616EE" w:rsidP="003368B4">
                      <w:pPr>
                        <w:numPr>
                          <w:ilvl w:val="1"/>
                          <w:numId w:val="4"/>
                        </w:num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레벨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 xml:space="preserve"> 2</w:t>
                      </w:r>
                    </w:p>
                    <w:p w:rsidR="00C616EE" w:rsidRDefault="00C616EE"/>
                    <w:p w:rsidR="00C616EE" w:rsidRDefault="00C616EE" w:rsidP="003368B4">
                      <w:pPr>
                        <w:numPr>
                          <w:ilvl w:val="2"/>
                          <w:numId w:val="4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레벨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3</w:t>
                      </w: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제목은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다음과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작성한다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제목번호와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제목은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들여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쓰지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않는다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문자는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 xml:space="preserve">, (14, 12, 10) pt, </w:t>
                      </w:r>
                      <w:r>
                        <w:rPr>
                          <w:rFonts w:hint="eastAsia"/>
                        </w:rPr>
                        <w:t>굵게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/>
                    <w:p w:rsidR="00C616EE" w:rsidRDefault="00C616EE">
                      <w:r>
                        <w:rPr>
                          <w:rFonts w:hint="eastAsia"/>
                        </w:rPr>
                        <w:t>본문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내용은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다음과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작성한다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본문은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들여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쓰지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않고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좌측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정렬을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기본으로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문자는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 xml:space="preserve">, 10 pt, </w:t>
                      </w:r>
                      <w:r>
                        <w:rPr>
                          <w:rFonts w:hint="eastAsia"/>
                        </w:rPr>
                        <w:t>보통을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기본으로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한다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단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가독성을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높이기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위해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폰트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색상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굵기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기타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스타일을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조정할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문단과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문단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사이는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rPr>
                          <w:rFonts w:hint="eastAsia"/>
                        </w:rPr>
                        <w:t>줄을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뛰어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쓴다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가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나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다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①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②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③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식으로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본문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내용을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나열할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경우에만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본문을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현재와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뛰어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쓴다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일자는</w:t>
                      </w:r>
                      <w:r>
                        <w:rPr>
                          <w:rFonts w:hint="eastAsia"/>
                        </w:rPr>
                        <w:t xml:space="preserve"> yyyy-mm-dd </w:t>
                      </w:r>
                      <w:r>
                        <w:rPr>
                          <w:rFonts w:hint="eastAsia"/>
                        </w:rPr>
                        <w:t>형식으로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표현한다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 w:rsidP="003368B4">
                      <w:pPr>
                        <w:pStyle w:val="aa"/>
                        <w:numPr>
                          <w:ilvl w:val="0"/>
                          <w:numId w:val="6"/>
                        </w:numPr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숫자는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단위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마다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쉼표를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삽입한다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>
                      <w:pPr>
                        <w:rPr>
                          <w:sz w:val="16"/>
                          <w:bdr w:val="single" w:sz="4" w:space="0" w:color="auto"/>
                          <w:shd w:val="pct15" w:color="auto" w:fill="FFFFFF"/>
                        </w:rPr>
                      </w:pPr>
                    </w:p>
                    <w:p w:rsidR="00C616EE" w:rsidRDefault="00C616EE" w:rsidP="003368B4">
                      <w:pPr>
                        <w:numPr>
                          <w:ilvl w:val="2"/>
                          <w:numId w:val="4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112</w:t>
                      </w:r>
                    </w:p>
                    <w:p w:rsidR="00C616EE" w:rsidRDefault="00C616EE">
                      <w:pPr>
                        <w:rPr>
                          <w:sz w:val="16"/>
                          <w:bdr w:val="single" w:sz="4" w:space="0" w:color="auto"/>
                          <w:shd w:val="pct15" w:color="auto" w:fill="FFFFFF"/>
                        </w:rPr>
                      </w:pPr>
                    </w:p>
                    <w:p w:rsidR="00C616EE" w:rsidRDefault="00C616EE">
                      <w:pPr>
                        <w:pStyle w:val="aa"/>
                        <w:tabs>
                          <w:tab w:val="clear" w:pos="4252"/>
                          <w:tab w:val="clear" w:pos="8504"/>
                        </w:tabs>
                        <w:snapToGrid/>
                      </w:pPr>
                      <w:r>
                        <w:rPr>
                          <w:rFonts w:hint="eastAsia"/>
                        </w:rPr>
                        <w:t>제목은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다음과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작성한다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>
                      <w:pPr>
                        <w:pStyle w:val="20"/>
                        <w:rPr>
                          <w:sz w:val="16"/>
                          <w:shd w:val="pct15" w:color="auto" w:fill="FFFFFF"/>
                        </w:rPr>
                      </w:pPr>
                      <w:r>
                        <w:rPr>
                          <w:rFonts w:hint="eastAsia"/>
                        </w:rPr>
                        <w:t>제목은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들여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쓰지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않는다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C616EE" w:rsidRDefault="00C616EE">
                      <w:pPr>
                        <w:pStyle w:val="20"/>
                        <w:rPr>
                          <w:sz w:val="16"/>
                          <w:shd w:val="pct15" w:color="auto" w:fill="FFFFFF"/>
                        </w:rPr>
                      </w:pPr>
                      <w:r>
                        <w:rPr>
                          <w:rFonts w:hint="eastAsia"/>
                        </w:rPr>
                        <w:t>문자는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 xml:space="preserve">, 10 pt, </w:t>
                      </w:r>
                      <w:r>
                        <w:rPr>
                          <w:rFonts w:hint="eastAsia"/>
                        </w:rPr>
                        <w:t>굵게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9F11A2">
        <w:rPr>
          <w:rFonts w:ascii="굴림" w:hAnsi="굴림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1752600" cy="1440180"/>
                <wp:effectExtent l="14605" t="15240" r="13970" b="11430"/>
                <wp:wrapNone/>
                <wp:docPr id="8" name="Oval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4401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125491A0" id="Oval 328" o:spid="_x0000_s1026" style="position:absolute;left:0;text-align:left;margin-left:0;margin-top:9.45pt;width:138pt;height:113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" filled="f" strokecolor="blue" strokeweight="1pt"/>
            </w:pict>
          </mc:Fallback>
        </mc:AlternateContent>
      </w: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74295</wp:posOffset>
                </wp:positionV>
                <wp:extent cx="2133600" cy="868680"/>
                <wp:effectExtent l="2338705" t="7620" r="13970" b="9525"/>
                <wp:wrapNone/>
                <wp:docPr id="7" name="Auto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868680"/>
                        </a:xfrm>
                        <a:prstGeom prst="wedgeRoundRectCallout">
                          <a:avLst>
                            <a:gd name="adj1" fmla="val -159375"/>
                            <a:gd name="adj2" fmla="val 840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번호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제목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1 -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14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2 -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12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3 - </w:t>
                            </w: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 xml:space="preserve">4 </w:t>
                            </w:r>
                            <w:r>
                              <w:rPr>
                                <w:rFonts w:hint="eastAsia"/>
                              </w:rPr>
                              <w:t>이하는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동일하게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27" o:spid="_x0000_s1055" type="#_x0000_t62" style="position:absolute;left:0;text-align:left;margin-left:324pt;margin-top:5.85pt;width:168pt;height:68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" adj="-23625,12616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번호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및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제목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1 -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14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2 -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12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3 - </w:t>
                      </w: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 xml:space="preserve">4 </w:t>
                      </w:r>
                      <w:r>
                        <w:rPr>
                          <w:rFonts w:hint="eastAsia"/>
                        </w:rPr>
                        <w:t>이하는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레벨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동일하게</w:t>
                      </w: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165735</wp:posOffset>
                </wp:positionV>
                <wp:extent cx="2819400" cy="3429000"/>
                <wp:effectExtent l="14605" t="13335" r="13970" b="15240"/>
                <wp:wrapNone/>
                <wp:docPr id="6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34290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40613837" id="Oval 329" o:spid="_x0000_s1026" style="position:absolute;left:0;text-align:left;margin-left:45pt;margin-top:13.05pt;width:222pt;height:270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" filled="f" strokecolor="blue" strokeweight="1pt"/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1314BE">
      <w:pPr>
        <w:rPr>
          <w:rFonts w:ascii="굴림" w:hAnsi="굴림"/>
        </w:rPr>
      </w:pPr>
      <w:r w:rsidRPr="009F11A2"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188595</wp:posOffset>
                </wp:positionV>
                <wp:extent cx="2133600" cy="594360"/>
                <wp:effectExtent l="852805" t="7620" r="13970" b="7620"/>
                <wp:wrapNone/>
                <wp:docPr id="5" name="Auto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594360"/>
                        </a:xfrm>
                        <a:prstGeom prst="wedgeRoundRectCallout">
                          <a:avLst>
                            <a:gd name="adj1" fmla="val -87056"/>
                            <a:gd name="adj2" fmla="val 3536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본문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내용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글꼴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굴림</w:t>
                            </w:r>
                            <w:r>
                              <w:rPr>
                                <w:rFonts w:hint="eastAsia"/>
                              </w:rPr>
                              <w:t>, 10</w:t>
                            </w:r>
                          </w:p>
                          <w:p w:rsidR="00C616EE" w:rsidRDefault="00C616EE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</w:rPr>
                              <w:t>~</w:t>
                            </w:r>
                            <w:r>
                              <w:rPr>
                                <w:rFonts w:hint="eastAsia"/>
                              </w:rPr>
                              <w:t>⑥에서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설명한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방식으로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AutoShape 330" o:spid="_x0000_s1056" type="#_x0000_t62" style="position:absolute;left:0;text-align:left;margin-left:321pt;margin-top:14.85pt;width:168pt;height:46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" adj="-8004,18438">
                <v:textbox inset="0,0,0,0">
                  <w:txbxContent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본문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내용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글꼴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굴림</w:t>
                      </w:r>
                      <w:r>
                        <w:rPr>
                          <w:rFonts w:hint="eastAsia"/>
                        </w:rPr>
                        <w:t>, 10</w:t>
                      </w:r>
                    </w:p>
                    <w:p w:rsidR="00C616EE" w:rsidRDefault="00C616EE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①</w:t>
                      </w:r>
                      <w:r>
                        <w:rPr>
                          <w:rFonts w:hint="eastAsia"/>
                        </w:rPr>
                        <w:t>~</w:t>
                      </w:r>
                      <w:r>
                        <w:rPr>
                          <w:rFonts w:hint="eastAsia"/>
                        </w:rPr>
                        <w:t>⑥에서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설명한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방식으로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작성</w:t>
                      </w:r>
                    </w:p>
                  </w:txbxContent>
                </v:textbox>
              </v:shape>
            </w:pict>
          </mc:Fallback>
        </mc:AlternateContent>
      </w: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p w:rsidR="003368B4" w:rsidRPr="009F11A2" w:rsidRDefault="003368B4">
      <w:pPr>
        <w:rPr>
          <w:rFonts w:ascii="굴림" w:hAnsi="굴림"/>
        </w:rPr>
      </w:pPr>
    </w:p>
    <w:sectPr w:rsidR="003368B4" w:rsidRPr="009F11A2" w:rsidSect="00044493">
      <w:footerReference w:type="default" r:id="rId16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051" w:rsidRDefault="00514051">
      <w:r>
        <w:separator/>
      </w:r>
    </w:p>
  </w:endnote>
  <w:endnote w:type="continuationSeparator" w:id="0">
    <w:p w:rsidR="00514051" w:rsidRDefault="0051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EE" w:rsidRPr="0082122C" w:rsidRDefault="00C616EE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Date : </w:t>
    </w:r>
    <w:r>
      <w:rPr>
        <w:rFonts w:hint="eastAsia"/>
        <w:i/>
        <w:sz w:val="24"/>
      </w:rPr>
      <w:t>201</w:t>
    </w:r>
    <w:r w:rsidR="0093287B">
      <w:rPr>
        <w:i/>
        <w:sz w:val="24"/>
      </w:rPr>
      <w:t>8</w:t>
    </w:r>
    <w:r w:rsidRPr="0082122C">
      <w:rPr>
        <w:rFonts w:hint="eastAsia"/>
        <w:i/>
        <w:sz w:val="24"/>
      </w:rPr>
      <w:t>/</w:t>
    </w:r>
    <w:r>
      <w:rPr>
        <w:i/>
        <w:sz w:val="24"/>
      </w:rPr>
      <w:t>0</w:t>
    </w:r>
    <w:r w:rsidR="0093287B">
      <w:rPr>
        <w:i/>
        <w:sz w:val="24"/>
      </w:rPr>
      <w:t>6</w:t>
    </w:r>
    <w:r>
      <w:rPr>
        <w:rFonts w:hint="eastAsia"/>
        <w:i/>
        <w:sz w:val="24"/>
      </w:rPr>
      <w:t>/</w:t>
    </w:r>
    <w:r w:rsidR="0093287B">
      <w:rPr>
        <w:i/>
        <w:sz w:val="24"/>
      </w:rPr>
      <w:t>20</w:t>
    </w:r>
  </w:p>
  <w:p w:rsidR="00C616EE" w:rsidRPr="0082122C" w:rsidRDefault="00C616EE" w:rsidP="0052281F">
    <w:pPr>
      <w:jc w:val="right"/>
      <w:rPr>
        <w:i/>
        <w:sz w:val="24"/>
      </w:rPr>
    </w:pPr>
  </w:p>
  <w:p w:rsidR="00C616EE" w:rsidRPr="0082122C" w:rsidRDefault="00C616EE" w:rsidP="0052281F">
    <w:pPr>
      <w:jc w:val="right"/>
      <w:rPr>
        <w:i/>
        <w:sz w:val="24"/>
      </w:rPr>
    </w:pPr>
    <w:r>
      <w:rPr>
        <w:rFonts w:hint="eastAsia"/>
        <w:i/>
        <w:sz w:val="24"/>
      </w:rPr>
      <w:t>엘에스웨어</w:t>
    </w:r>
    <w:r>
      <w:rPr>
        <w:rFonts w:hint="eastAsia"/>
        <w:i/>
        <w:sz w:val="24"/>
      </w:rPr>
      <w:t>(</w:t>
    </w:r>
    <w:r>
      <w:rPr>
        <w:rFonts w:hint="eastAsia"/>
        <w:i/>
        <w:sz w:val="24"/>
      </w:rPr>
      <w:t>주</w:t>
    </w:r>
    <w:r>
      <w:rPr>
        <w:rFonts w:hint="eastAsia"/>
        <w:i/>
        <w:sz w:val="24"/>
      </w:rPr>
      <w:t>)</w:t>
    </w:r>
  </w:p>
  <w:p w:rsidR="00C616EE" w:rsidRPr="0082122C" w:rsidRDefault="00C616EE" w:rsidP="0052281F">
    <w:pPr>
      <w:jc w:val="right"/>
      <w:rPr>
        <w:i/>
        <w:sz w:val="24"/>
      </w:rPr>
    </w:pPr>
  </w:p>
  <w:p w:rsidR="00C616EE" w:rsidRDefault="00C616EE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C616EE" w:rsidRDefault="00C616E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EE" w:rsidRPr="005D0AF3" w:rsidRDefault="00C616EE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ascii="굴림" w:hAnsi="굴림"/>
      </w:rPr>
    </w:pPr>
    <w:r>
      <w:tab/>
    </w:r>
    <w:r>
      <w:tab/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895AAE">
      <w:rPr>
        <w:rFonts w:ascii="굴림" w:hAnsi="굴림"/>
        <w:noProof/>
      </w:rPr>
      <w:t>3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895AAE">
      <w:rPr>
        <w:rFonts w:ascii="굴림" w:hAnsi="굴림"/>
        <w:noProof/>
      </w:rPr>
      <w:t>18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051" w:rsidRDefault="00514051">
      <w:r>
        <w:separator/>
      </w:r>
    </w:p>
  </w:footnote>
  <w:footnote w:type="continuationSeparator" w:id="0">
    <w:p w:rsidR="00514051" w:rsidRDefault="005140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C616EE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C616EE" w:rsidRPr="005A7FD9" w:rsidRDefault="00C616EE" w:rsidP="00770B55">
          <w:pPr>
            <w:pStyle w:val="aa"/>
            <w:ind w:leftChars="-54" w:left="-108"/>
            <w:jc w:val="center"/>
            <w:rPr>
              <w:b/>
              <w:sz w:val="18"/>
              <w:lang w:val="en-US" w:eastAsia="ko-KR"/>
            </w:rPr>
          </w:pPr>
          <w:r w:rsidRPr="005A7FD9">
            <w:rPr>
              <w:b/>
              <w:noProof/>
              <w:sz w:val="18"/>
              <w:lang w:val="en-US" w:eastAsia="ko-KR"/>
            </w:rPr>
            <w:drawing>
              <wp:inline distT="0" distB="0" distL="0" distR="0" wp14:anchorId="21A7E61B" wp14:editId="41336723">
                <wp:extent cx="1383665" cy="302260"/>
                <wp:effectExtent l="0" t="0" r="6985" b="254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C616EE" w:rsidRPr="005A7FD9" w:rsidRDefault="00C616EE" w:rsidP="003A294C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  <w:lang w:val="en-US" w:eastAsia="ko-KR"/>
            </w:rPr>
          </w:pPr>
          <w:r w:rsidRPr="005A7FD9"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>문서 작성 표준</w:t>
          </w:r>
        </w:p>
      </w:tc>
    </w:tr>
    <w:tr w:rsidR="00C616EE" w:rsidTr="0063462E">
      <w:trPr>
        <w:cantSplit/>
        <w:trHeight w:val="285"/>
      </w:trPr>
      <w:tc>
        <w:tcPr>
          <w:tcW w:w="2268" w:type="dxa"/>
          <w:vMerge/>
          <w:vAlign w:val="center"/>
        </w:tcPr>
        <w:p w:rsidR="00C616EE" w:rsidRPr="005A7FD9" w:rsidRDefault="00C616EE" w:rsidP="003A294C">
          <w:pPr>
            <w:pStyle w:val="aa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5812" w:type="dxa"/>
          <w:gridSpan w:val="2"/>
          <w:vAlign w:val="center"/>
        </w:tcPr>
        <w:p w:rsidR="00C616EE" w:rsidRPr="003746E5" w:rsidRDefault="00C616EE" w:rsidP="00374D0F">
          <w:pPr>
            <w:pStyle w:val="aa"/>
            <w:rPr>
              <w:sz w:val="18"/>
              <w:lang w:val="en-US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 xml:space="preserve">프로젝트: </w:t>
          </w:r>
          <w:r w:rsidR="0093287B" w:rsidRPr="0093287B">
            <w:rPr>
              <w:rFonts w:hint="eastAsia"/>
              <w:sz w:val="18"/>
              <w:lang w:val="en-US"/>
            </w:rPr>
            <w:t>저작권기술</w:t>
          </w:r>
          <w:r w:rsidR="0093287B" w:rsidRPr="0093287B">
            <w:rPr>
              <w:rFonts w:hint="eastAsia"/>
              <w:sz w:val="18"/>
              <w:lang w:val="en-US"/>
            </w:rPr>
            <w:t xml:space="preserve"> </w:t>
          </w:r>
          <w:r w:rsidR="0093287B" w:rsidRPr="0093287B">
            <w:rPr>
              <w:rFonts w:hint="eastAsia"/>
              <w:sz w:val="18"/>
              <w:lang w:val="en-US"/>
            </w:rPr>
            <w:t>성능평가</w:t>
          </w:r>
          <w:r w:rsidR="0093287B" w:rsidRPr="0093287B">
            <w:rPr>
              <w:rFonts w:hint="eastAsia"/>
              <w:sz w:val="18"/>
              <w:lang w:val="en-US"/>
            </w:rPr>
            <w:t xml:space="preserve"> </w:t>
          </w:r>
          <w:r w:rsidR="0093287B" w:rsidRPr="0093287B">
            <w:rPr>
              <w:rFonts w:hint="eastAsia"/>
              <w:sz w:val="18"/>
              <w:lang w:val="en-US"/>
            </w:rPr>
            <w:t>시스템</w:t>
          </w:r>
          <w:r w:rsidR="0093287B" w:rsidRPr="0093287B">
            <w:rPr>
              <w:rFonts w:hint="eastAsia"/>
              <w:sz w:val="18"/>
              <w:lang w:val="en-US"/>
            </w:rPr>
            <w:t xml:space="preserve"> </w:t>
          </w:r>
          <w:r w:rsidR="0093287B" w:rsidRPr="0093287B">
            <w:rPr>
              <w:rFonts w:hint="eastAsia"/>
              <w:sz w:val="18"/>
              <w:lang w:val="en-US"/>
            </w:rPr>
            <w:t>개선</w:t>
          </w:r>
          <w:r w:rsidR="0093287B" w:rsidRPr="0093287B">
            <w:rPr>
              <w:rFonts w:hint="eastAsia"/>
              <w:sz w:val="18"/>
              <w:lang w:val="en-US"/>
            </w:rPr>
            <w:t xml:space="preserve"> </w:t>
          </w:r>
          <w:r w:rsidR="0093287B" w:rsidRPr="0093287B">
            <w:rPr>
              <w:rFonts w:hint="eastAsia"/>
              <w:sz w:val="18"/>
              <w:lang w:val="en-US"/>
            </w:rPr>
            <w:t>및</w:t>
          </w:r>
          <w:r w:rsidR="0093287B" w:rsidRPr="0093287B">
            <w:rPr>
              <w:rFonts w:hint="eastAsia"/>
              <w:sz w:val="18"/>
              <w:lang w:val="en-US"/>
            </w:rPr>
            <w:t xml:space="preserve"> </w:t>
          </w:r>
          <w:r w:rsidR="0093287B" w:rsidRPr="0093287B">
            <w:rPr>
              <w:rFonts w:hint="eastAsia"/>
              <w:sz w:val="18"/>
              <w:lang w:val="en-US"/>
            </w:rPr>
            <w:t>고도화</w:t>
          </w:r>
        </w:p>
      </w:tc>
      <w:tc>
        <w:tcPr>
          <w:tcW w:w="2126" w:type="dxa"/>
          <w:vAlign w:val="center"/>
        </w:tcPr>
        <w:p w:rsidR="00C616EE" w:rsidRPr="005A7FD9" w:rsidRDefault="00C616EE" w:rsidP="007319E2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>단계 : 계획수립</w:t>
          </w:r>
        </w:p>
      </w:tc>
    </w:tr>
    <w:tr w:rsidR="00C616EE" w:rsidTr="00DF1A4B">
      <w:trPr>
        <w:cantSplit/>
        <w:trHeight w:val="285"/>
      </w:trPr>
      <w:tc>
        <w:tcPr>
          <w:tcW w:w="2268" w:type="dxa"/>
          <w:vMerge/>
          <w:vAlign w:val="center"/>
        </w:tcPr>
        <w:p w:rsidR="00C616EE" w:rsidRPr="005A7FD9" w:rsidRDefault="00C616EE" w:rsidP="003A294C">
          <w:pPr>
            <w:pStyle w:val="aa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4678" w:type="dxa"/>
          <w:vAlign w:val="center"/>
        </w:tcPr>
        <w:p w:rsidR="00C616EE" w:rsidRPr="005A7FD9" w:rsidRDefault="00C616EE" w:rsidP="00B07F7C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>문서번호</w:t>
          </w:r>
          <w:r w:rsidRPr="005A7FD9">
            <w:rPr>
              <w:rFonts w:ascii="굴림" w:hAnsi="굴림"/>
              <w:sz w:val="18"/>
              <w:lang w:val="en-US" w:eastAsia="ko-KR"/>
            </w:rPr>
            <w:t xml:space="preserve">: </w:t>
          </w:r>
          <w:r w:rsidRPr="005A7FD9">
            <w:rPr>
              <w:rFonts w:ascii="굴림" w:hAnsi="굴림" w:hint="eastAsia"/>
              <w:sz w:val="18"/>
              <w:lang w:val="en-US" w:eastAsia="ko-KR"/>
            </w:rPr>
            <w:t>9110</w:t>
          </w:r>
        </w:p>
      </w:tc>
      <w:tc>
        <w:tcPr>
          <w:tcW w:w="1134" w:type="dxa"/>
          <w:vAlign w:val="center"/>
        </w:tcPr>
        <w:p w:rsidR="00C616EE" w:rsidRPr="005A7FD9" w:rsidRDefault="00C616EE" w:rsidP="00411621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 xml:space="preserve">버전 </w:t>
          </w:r>
          <w:r w:rsidRPr="005A7FD9">
            <w:rPr>
              <w:rFonts w:ascii="굴림" w:hAnsi="굴림"/>
              <w:sz w:val="18"/>
              <w:lang w:val="en-US" w:eastAsia="ko-KR"/>
            </w:rPr>
            <w:t xml:space="preserve">: </w:t>
          </w:r>
          <w:r w:rsidRPr="005A7FD9">
            <w:rPr>
              <w:rFonts w:ascii="굴림" w:hAnsi="굴림" w:hint="eastAsia"/>
              <w:sz w:val="18"/>
              <w:lang w:val="en-US" w:eastAsia="ko-KR"/>
            </w:rPr>
            <w:t>1.</w:t>
          </w:r>
          <w:r>
            <w:rPr>
              <w:rFonts w:ascii="굴림" w:hAnsi="굴림" w:hint="eastAsia"/>
              <w:sz w:val="18"/>
              <w:lang w:val="en-US" w:eastAsia="ko-KR"/>
            </w:rPr>
            <w:t>0</w:t>
          </w:r>
        </w:p>
      </w:tc>
      <w:tc>
        <w:tcPr>
          <w:tcW w:w="2126" w:type="dxa"/>
          <w:vAlign w:val="center"/>
        </w:tcPr>
        <w:p w:rsidR="00C616EE" w:rsidRPr="005A7FD9" w:rsidRDefault="00C616EE" w:rsidP="0093287B">
          <w:pPr>
            <w:pStyle w:val="aa"/>
            <w:rPr>
              <w:rFonts w:ascii="굴림" w:hAnsi="굴림"/>
              <w:b/>
              <w:sz w:val="18"/>
              <w:lang w:val="en-US" w:eastAsia="ko-KR"/>
            </w:rPr>
          </w:pPr>
          <w:r w:rsidRPr="005A7FD9">
            <w:rPr>
              <w:rFonts w:ascii="굴림" w:hAnsi="굴림" w:hint="eastAsia"/>
              <w:sz w:val="18"/>
              <w:lang w:val="en-US" w:eastAsia="ko-KR"/>
            </w:rPr>
            <w:t>작성일자</w:t>
          </w:r>
          <w:r w:rsidRPr="005A7FD9">
            <w:rPr>
              <w:rFonts w:ascii="굴림" w:hAnsi="굴림"/>
              <w:sz w:val="18"/>
              <w:lang w:val="en-US" w:eastAsia="ko-KR"/>
            </w:rPr>
            <w:t>:</w:t>
          </w:r>
          <w:r w:rsidRPr="005A7FD9">
            <w:rPr>
              <w:rFonts w:ascii="굴림" w:hAnsi="굴림" w:hint="eastAsia"/>
              <w:sz w:val="18"/>
              <w:lang w:val="en-US" w:eastAsia="ko-KR"/>
            </w:rPr>
            <w:t xml:space="preserve"> 2</w:t>
          </w:r>
          <w:r>
            <w:rPr>
              <w:rFonts w:ascii="굴림" w:hAnsi="굴림" w:hint="eastAsia"/>
              <w:sz w:val="18"/>
              <w:lang w:val="en-US" w:eastAsia="ko-KR"/>
            </w:rPr>
            <w:t>01</w:t>
          </w:r>
          <w:r w:rsidR="003746E5">
            <w:rPr>
              <w:rFonts w:ascii="굴림" w:hAnsi="굴림"/>
              <w:sz w:val="18"/>
              <w:lang w:val="en-US" w:eastAsia="ko-KR"/>
            </w:rPr>
            <w:t>8</w:t>
          </w:r>
          <w:r>
            <w:rPr>
              <w:rFonts w:ascii="굴림" w:hAnsi="굴림" w:hint="eastAsia"/>
              <w:sz w:val="18"/>
              <w:lang w:val="en-US" w:eastAsia="ko-KR"/>
            </w:rPr>
            <w:t>/</w:t>
          </w:r>
          <w:r>
            <w:rPr>
              <w:rFonts w:ascii="굴림" w:hAnsi="굴림"/>
              <w:sz w:val="18"/>
              <w:lang w:val="en-US" w:eastAsia="ko-KR"/>
            </w:rPr>
            <w:t>0</w:t>
          </w:r>
          <w:r w:rsidR="003746E5">
            <w:rPr>
              <w:rFonts w:ascii="굴림" w:hAnsi="굴림"/>
              <w:sz w:val="18"/>
              <w:lang w:val="en-US" w:eastAsia="ko-KR"/>
            </w:rPr>
            <w:t>6</w:t>
          </w:r>
          <w:r>
            <w:rPr>
              <w:rFonts w:ascii="굴림" w:hAnsi="굴림" w:hint="eastAsia"/>
              <w:sz w:val="18"/>
              <w:lang w:val="en-US" w:eastAsia="ko-KR"/>
            </w:rPr>
            <w:t>/</w:t>
          </w:r>
          <w:r w:rsidR="0093287B">
            <w:rPr>
              <w:rFonts w:ascii="굴림" w:hAnsi="굴림"/>
              <w:sz w:val="18"/>
              <w:lang w:val="en-US" w:eastAsia="ko-KR"/>
            </w:rPr>
            <w:t>20</w:t>
          </w:r>
        </w:p>
      </w:tc>
    </w:tr>
  </w:tbl>
  <w:p w:rsidR="00C616EE" w:rsidRDefault="00C616EE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EE" w:rsidRDefault="00C616E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C616EE" w:rsidRPr="0052281F" w:rsidRDefault="00C616E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문서</w:t>
    </w:r>
    <w:r>
      <w:rPr>
        <w:rFonts w:eastAsia="굴림체" w:hint="eastAsia"/>
        <w:kern w:val="0"/>
        <w:sz w:val="56"/>
        <w:szCs w:val="20"/>
      </w:rPr>
      <w:t xml:space="preserve"> </w:t>
    </w:r>
    <w:r>
      <w:rPr>
        <w:rFonts w:eastAsia="굴림체" w:hint="eastAsia"/>
        <w:kern w:val="0"/>
        <w:sz w:val="56"/>
        <w:szCs w:val="20"/>
      </w:rPr>
      <w:t>작성</w:t>
    </w:r>
    <w:r>
      <w:rPr>
        <w:rFonts w:eastAsia="굴림체" w:hint="eastAsia"/>
        <w:kern w:val="0"/>
        <w:sz w:val="56"/>
        <w:szCs w:val="20"/>
      </w:rPr>
      <w:t xml:space="preserve"> </w:t>
    </w:r>
    <w:r>
      <w:rPr>
        <w:rFonts w:eastAsia="굴림체" w:hint="eastAsia"/>
        <w:kern w:val="0"/>
        <w:sz w:val="56"/>
        <w:szCs w:val="20"/>
      </w:rPr>
      <w:t>표준</w:t>
    </w:r>
  </w:p>
  <w:p w:rsidR="00C616EE" w:rsidRPr="0052281F" w:rsidRDefault="0093287B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93287B">
      <w:rPr>
        <w:rFonts w:eastAsia="굴림체" w:hint="eastAsia"/>
        <w:b/>
        <w:bCs/>
        <w:kern w:val="0"/>
        <w:sz w:val="40"/>
        <w:szCs w:val="20"/>
      </w:rPr>
      <w:t>저작권기술</w:t>
    </w:r>
    <w:r w:rsidRPr="0093287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93287B">
      <w:rPr>
        <w:rFonts w:eastAsia="굴림체" w:hint="eastAsia"/>
        <w:b/>
        <w:bCs/>
        <w:kern w:val="0"/>
        <w:sz w:val="40"/>
        <w:szCs w:val="20"/>
      </w:rPr>
      <w:t>성능평가</w:t>
    </w:r>
    <w:r w:rsidRPr="0093287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93287B">
      <w:rPr>
        <w:rFonts w:eastAsia="굴림체" w:hint="eastAsia"/>
        <w:b/>
        <w:bCs/>
        <w:kern w:val="0"/>
        <w:sz w:val="40"/>
        <w:szCs w:val="20"/>
      </w:rPr>
      <w:t>시스템</w:t>
    </w:r>
    <w:r w:rsidRPr="0093287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93287B">
      <w:rPr>
        <w:rFonts w:eastAsia="굴림체" w:hint="eastAsia"/>
        <w:b/>
        <w:bCs/>
        <w:kern w:val="0"/>
        <w:sz w:val="40"/>
        <w:szCs w:val="20"/>
      </w:rPr>
      <w:t>개선</w:t>
    </w:r>
    <w:r w:rsidRPr="0093287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93287B">
      <w:rPr>
        <w:rFonts w:eastAsia="굴림체" w:hint="eastAsia"/>
        <w:b/>
        <w:bCs/>
        <w:kern w:val="0"/>
        <w:sz w:val="40"/>
        <w:szCs w:val="20"/>
      </w:rPr>
      <w:t>및</w:t>
    </w:r>
    <w:r w:rsidRPr="0093287B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93287B">
      <w:rPr>
        <w:rFonts w:eastAsia="굴림체" w:hint="eastAsia"/>
        <w:b/>
        <w:bCs/>
        <w:kern w:val="0"/>
        <w:sz w:val="40"/>
        <w:szCs w:val="20"/>
      </w:rPr>
      <w:t>고도화</w:t>
    </w:r>
  </w:p>
  <w:p w:rsidR="00C616EE" w:rsidRPr="0052281F" w:rsidRDefault="00C616E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9110</w:t>
    </w:r>
  </w:p>
  <w:p w:rsidR="00C616EE" w:rsidRPr="0052281F" w:rsidRDefault="00C616E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b/>
        <w:kern w:val="0"/>
        <w:sz w:val="48"/>
        <w:szCs w:val="20"/>
      </w:rPr>
      <w:t>0</w:t>
    </w:r>
  </w:p>
  <w:p w:rsidR="00C616EE" w:rsidRPr="0052281F" w:rsidRDefault="00C616EE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C616EE" w:rsidRPr="0052281F" w:rsidTr="00F533DB">
      <w:trPr>
        <w:cantSplit/>
        <w:trHeight w:val="869"/>
        <w:jc w:val="right"/>
      </w:trPr>
      <w:tc>
        <w:tcPr>
          <w:tcW w:w="2178" w:type="dxa"/>
        </w:tcPr>
        <w:p w:rsidR="00C616EE" w:rsidRPr="0052281F" w:rsidRDefault="00C616EE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C616EE" w:rsidRDefault="00C616EE" w:rsidP="0052281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5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6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8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9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3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14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12"/>
  </w:num>
  <w:num w:numId="5">
    <w:abstractNumId w:val="9"/>
  </w:num>
  <w:num w:numId="6">
    <w:abstractNumId w:val="6"/>
  </w:num>
  <w:num w:numId="7">
    <w:abstractNumId w:val="2"/>
  </w:num>
  <w:num w:numId="8">
    <w:abstractNumId w:val="11"/>
  </w:num>
  <w:num w:numId="9">
    <w:abstractNumId w:val="8"/>
  </w:num>
  <w:num w:numId="10">
    <w:abstractNumId w:val="5"/>
  </w:num>
  <w:num w:numId="11">
    <w:abstractNumId w:val="0"/>
  </w:num>
  <w:num w:numId="12">
    <w:abstractNumId w:val="3"/>
  </w:num>
  <w:num w:numId="13">
    <w:abstractNumId w:val="7"/>
  </w:num>
  <w:num w:numId="14">
    <w:abstractNumId w:val="14"/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30"/>
    <w:rsid w:val="0000290C"/>
    <w:rsid w:val="00005722"/>
    <w:rsid w:val="00013C14"/>
    <w:rsid w:val="000210AA"/>
    <w:rsid w:val="00025C94"/>
    <w:rsid w:val="000273EC"/>
    <w:rsid w:val="00030949"/>
    <w:rsid w:val="00033E6A"/>
    <w:rsid w:val="0003437B"/>
    <w:rsid w:val="000409AF"/>
    <w:rsid w:val="00041389"/>
    <w:rsid w:val="0004219E"/>
    <w:rsid w:val="00044374"/>
    <w:rsid w:val="00044493"/>
    <w:rsid w:val="00045BB7"/>
    <w:rsid w:val="00060414"/>
    <w:rsid w:val="00063E2F"/>
    <w:rsid w:val="0006481D"/>
    <w:rsid w:val="00065365"/>
    <w:rsid w:val="00066B08"/>
    <w:rsid w:val="00070CCB"/>
    <w:rsid w:val="00071A86"/>
    <w:rsid w:val="00072B50"/>
    <w:rsid w:val="00080DCE"/>
    <w:rsid w:val="00081312"/>
    <w:rsid w:val="00083622"/>
    <w:rsid w:val="0008560F"/>
    <w:rsid w:val="000856C3"/>
    <w:rsid w:val="00091F3B"/>
    <w:rsid w:val="00092F19"/>
    <w:rsid w:val="000A7199"/>
    <w:rsid w:val="000B039B"/>
    <w:rsid w:val="000B6E21"/>
    <w:rsid w:val="000B7340"/>
    <w:rsid w:val="000C01C4"/>
    <w:rsid w:val="000C2A33"/>
    <w:rsid w:val="000D3955"/>
    <w:rsid w:val="000D4C82"/>
    <w:rsid w:val="000D6277"/>
    <w:rsid w:val="000D702B"/>
    <w:rsid w:val="000E13DE"/>
    <w:rsid w:val="000F1F5F"/>
    <w:rsid w:val="000F2925"/>
    <w:rsid w:val="000F506A"/>
    <w:rsid w:val="000F5255"/>
    <w:rsid w:val="000F7D6D"/>
    <w:rsid w:val="00101DBB"/>
    <w:rsid w:val="0010333E"/>
    <w:rsid w:val="001037FA"/>
    <w:rsid w:val="00104DD7"/>
    <w:rsid w:val="0010770B"/>
    <w:rsid w:val="001118D9"/>
    <w:rsid w:val="0011197F"/>
    <w:rsid w:val="001155C2"/>
    <w:rsid w:val="0011597F"/>
    <w:rsid w:val="00121AD5"/>
    <w:rsid w:val="001267D8"/>
    <w:rsid w:val="00127577"/>
    <w:rsid w:val="001314BE"/>
    <w:rsid w:val="00135D2C"/>
    <w:rsid w:val="00140291"/>
    <w:rsid w:val="00144485"/>
    <w:rsid w:val="00144758"/>
    <w:rsid w:val="0014795D"/>
    <w:rsid w:val="00150C07"/>
    <w:rsid w:val="00151AFB"/>
    <w:rsid w:val="001629AA"/>
    <w:rsid w:val="00163B57"/>
    <w:rsid w:val="00167E49"/>
    <w:rsid w:val="001715A7"/>
    <w:rsid w:val="0017467A"/>
    <w:rsid w:val="00176EA4"/>
    <w:rsid w:val="00177539"/>
    <w:rsid w:val="001820A8"/>
    <w:rsid w:val="00185431"/>
    <w:rsid w:val="0019003E"/>
    <w:rsid w:val="00191679"/>
    <w:rsid w:val="00194CE9"/>
    <w:rsid w:val="001956E8"/>
    <w:rsid w:val="001A3076"/>
    <w:rsid w:val="001B0837"/>
    <w:rsid w:val="001B4746"/>
    <w:rsid w:val="001B634F"/>
    <w:rsid w:val="001B7EAB"/>
    <w:rsid w:val="001C23BE"/>
    <w:rsid w:val="001C3488"/>
    <w:rsid w:val="001C4F74"/>
    <w:rsid w:val="001D09CC"/>
    <w:rsid w:val="001D1C0D"/>
    <w:rsid w:val="001D5A85"/>
    <w:rsid w:val="001D7EBC"/>
    <w:rsid w:val="001F0146"/>
    <w:rsid w:val="001F16BE"/>
    <w:rsid w:val="001F2E77"/>
    <w:rsid w:val="00201DCE"/>
    <w:rsid w:val="002029BC"/>
    <w:rsid w:val="002048FC"/>
    <w:rsid w:val="00211741"/>
    <w:rsid w:val="00212326"/>
    <w:rsid w:val="002139FD"/>
    <w:rsid w:val="00214A55"/>
    <w:rsid w:val="00215B05"/>
    <w:rsid w:val="0022066D"/>
    <w:rsid w:val="00222250"/>
    <w:rsid w:val="002227B0"/>
    <w:rsid w:val="00223140"/>
    <w:rsid w:val="00227651"/>
    <w:rsid w:val="00227DEB"/>
    <w:rsid w:val="00232A7E"/>
    <w:rsid w:val="00235FD1"/>
    <w:rsid w:val="00236823"/>
    <w:rsid w:val="002414B6"/>
    <w:rsid w:val="00242B06"/>
    <w:rsid w:val="002442D8"/>
    <w:rsid w:val="00252274"/>
    <w:rsid w:val="002545F1"/>
    <w:rsid w:val="00254726"/>
    <w:rsid w:val="00256647"/>
    <w:rsid w:val="00257A35"/>
    <w:rsid w:val="00260025"/>
    <w:rsid w:val="00262946"/>
    <w:rsid w:val="002632DC"/>
    <w:rsid w:val="00264095"/>
    <w:rsid w:val="00266772"/>
    <w:rsid w:val="00274184"/>
    <w:rsid w:val="00281FE4"/>
    <w:rsid w:val="002856B6"/>
    <w:rsid w:val="00286A97"/>
    <w:rsid w:val="002872F3"/>
    <w:rsid w:val="00292E9F"/>
    <w:rsid w:val="00293FFC"/>
    <w:rsid w:val="002B56AD"/>
    <w:rsid w:val="002C2DFE"/>
    <w:rsid w:val="002C3B4D"/>
    <w:rsid w:val="002C740C"/>
    <w:rsid w:val="002D38E4"/>
    <w:rsid w:val="002D7985"/>
    <w:rsid w:val="002E3374"/>
    <w:rsid w:val="002E72D4"/>
    <w:rsid w:val="002F3A2E"/>
    <w:rsid w:val="00303987"/>
    <w:rsid w:val="00304C65"/>
    <w:rsid w:val="00305547"/>
    <w:rsid w:val="00314825"/>
    <w:rsid w:val="003150B0"/>
    <w:rsid w:val="003233AC"/>
    <w:rsid w:val="00335C29"/>
    <w:rsid w:val="003368B4"/>
    <w:rsid w:val="003407E7"/>
    <w:rsid w:val="003420C1"/>
    <w:rsid w:val="003421F1"/>
    <w:rsid w:val="00343AFF"/>
    <w:rsid w:val="00354014"/>
    <w:rsid w:val="00354852"/>
    <w:rsid w:val="00354D65"/>
    <w:rsid w:val="00360E70"/>
    <w:rsid w:val="00361573"/>
    <w:rsid w:val="00361AE1"/>
    <w:rsid w:val="003621D9"/>
    <w:rsid w:val="00365107"/>
    <w:rsid w:val="003703E6"/>
    <w:rsid w:val="0037387F"/>
    <w:rsid w:val="00374421"/>
    <w:rsid w:val="003746E5"/>
    <w:rsid w:val="00374D0F"/>
    <w:rsid w:val="0037523D"/>
    <w:rsid w:val="00375B58"/>
    <w:rsid w:val="00382D87"/>
    <w:rsid w:val="003852CB"/>
    <w:rsid w:val="0039197B"/>
    <w:rsid w:val="00392805"/>
    <w:rsid w:val="00395095"/>
    <w:rsid w:val="00395308"/>
    <w:rsid w:val="003A294C"/>
    <w:rsid w:val="003A5CF0"/>
    <w:rsid w:val="003A7CFA"/>
    <w:rsid w:val="003B15CC"/>
    <w:rsid w:val="003B5695"/>
    <w:rsid w:val="003B6EAC"/>
    <w:rsid w:val="003B74DF"/>
    <w:rsid w:val="003B7E71"/>
    <w:rsid w:val="003C0112"/>
    <w:rsid w:val="003C4F65"/>
    <w:rsid w:val="003C54B8"/>
    <w:rsid w:val="003C6407"/>
    <w:rsid w:val="003D01A8"/>
    <w:rsid w:val="003D1CC3"/>
    <w:rsid w:val="003D2C03"/>
    <w:rsid w:val="003D3690"/>
    <w:rsid w:val="003D4CB6"/>
    <w:rsid w:val="003D4F3E"/>
    <w:rsid w:val="003E0FAB"/>
    <w:rsid w:val="003E37A8"/>
    <w:rsid w:val="003E3ADA"/>
    <w:rsid w:val="003E3E61"/>
    <w:rsid w:val="003E46DD"/>
    <w:rsid w:val="003E5759"/>
    <w:rsid w:val="003E62FB"/>
    <w:rsid w:val="003E6807"/>
    <w:rsid w:val="003E7EDD"/>
    <w:rsid w:val="003F5AF9"/>
    <w:rsid w:val="00400A45"/>
    <w:rsid w:val="00401C31"/>
    <w:rsid w:val="004035A8"/>
    <w:rsid w:val="00411621"/>
    <w:rsid w:val="004116E4"/>
    <w:rsid w:val="00412430"/>
    <w:rsid w:val="00412A84"/>
    <w:rsid w:val="004138C0"/>
    <w:rsid w:val="00417F3E"/>
    <w:rsid w:val="0042182F"/>
    <w:rsid w:val="004233DE"/>
    <w:rsid w:val="00423F4D"/>
    <w:rsid w:val="00427878"/>
    <w:rsid w:val="0044083F"/>
    <w:rsid w:val="00442FB8"/>
    <w:rsid w:val="00444BD7"/>
    <w:rsid w:val="0045205E"/>
    <w:rsid w:val="00455491"/>
    <w:rsid w:val="004610F0"/>
    <w:rsid w:val="004665E7"/>
    <w:rsid w:val="004677BD"/>
    <w:rsid w:val="00472DC5"/>
    <w:rsid w:val="00473729"/>
    <w:rsid w:val="00477262"/>
    <w:rsid w:val="00482D77"/>
    <w:rsid w:val="004868B9"/>
    <w:rsid w:val="00493E28"/>
    <w:rsid w:val="00495126"/>
    <w:rsid w:val="00497A8F"/>
    <w:rsid w:val="004A2555"/>
    <w:rsid w:val="004B1EA9"/>
    <w:rsid w:val="004B6CB3"/>
    <w:rsid w:val="004C0943"/>
    <w:rsid w:val="004C0BEA"/>
    <w:rsid w:val="004C38DA"/>
    <w:rsid w:val="004C646D"/>
    <w:rsid w:val="004D33D9"/>
    <w:rsid w:val="004D6D53"/>
    <w:rsid w:val="004E08E8"/>
    <w:rsid w:val="004E3545"/>
    <w:rsid w:val="004F02EA"/>
    <w:rsid w:val="00501E63"/>
    <w:rsid w:val="00501EDA"/>
    <w:rsid w:val="0050280D"/>
    <w:rsid w:val="00504984"/>
    <w:rsid w:val="00506AD2"/>
    <w:rsid w:val="00511E52"/>
    <w:rsid w:val="005123A9"/>
    <w:rsid w:val="005137A4"/>
    <w:rsid w:val="00514051"/>
    <w:rsid w:val="00514213"/>
    <w:rsid w:val="00520636"/>
    <w:rsid w:val="0052281F"/>
    <w:rsid w:val="00522DFA"/>
    <w:rsid w:val="005235CE"/>
    <w:rsid w:val="00523C92"/>
    <w:rsid w:val="005257F8"/>
    <w:rsid w:val="005264D2"/>
    <w:rsid w:val="00527894"/>
    <w:rsid w:val="00532D75"/>
    <w:rsid w:val="0053628C"/>
    <w:rsid w:val="00543318"/>
    <w:rsid w:val="0055125A"/>
    <w:rsid w:val="00551850"/>
    <w:rsid w:val="005550FC"/>
    <w:rsid w:val="00556762"/>
    <w:rsid w:val="00556915"/>
    <w:rsid w:val="00565472"/>
    <w:rsid w:val="00572C60"/>
    <w:rsid w:val="00574896"/>
    <w:rsid w:val="005755EE"/>
    <w:rsid w:val="00575719"/>
    <w:rsid w:val="005761A7"/>
    <w:rsid w:val="00581289"/>
    <w:rsid w:val="00585180"/>
    <w:rsid w:val="005858EE"/>
    <w:rsid w:val="005860BB"/>
    <w:rsid w:val="0059219C"/>
    <w:rsid w:val="005A2E80"/>
    <w:rsid w:val="005A5F62"/>
    <w:rsid w:val="005A7FD9"/>
    <w:rsid w:val="005B4910"/>
    <w:rsid w:val="005B565D"/>
    <w:rsid w:val="005B767C"/>
    <w:rsid w:val="005B7A17"/>
    <w:rsid w:val="005C6F90"/>
    <w:rsid w:val="005C74BC"/>
    <w:rsid w:val="005D0AF3"/>
    <w:rsid w:val="005E1773"/>
    <w:rsid w:val="005E30D6"/>
    <w:rsid w:val="005E5418"/>
    <w:rsid w:val="005F08B0"/>
    <w:rsid w:val="005F0D9C"/>
    <w:rsid w:val="005F2D31"/>
    <w:rsid w:val="005F47D1"/>
    <w:rsid w:val="0060186F"/>
    <w:rsid w:val="00602C38"/>
    <w:rsid w:val="00613BD6"/>
    <w:rsid w:val="00614108"/>
    <w:rsid w:val="006211D7"/>
    <w:rsid w:val="00632D03"/>
    <w:rsid w:val="0063462E"/>
    <w:rsid w:val="00635AC6"/>
    <w:rsid w:val="0063720E"/>
    <w:rsid w:val="00640B3A"/>
    <w:rsid w:val="00642B05"/>
    <w:rsid w:val="00650B7A"/>
    <w:rsid w:val="0065319C"/>
    <w:rsid w:val="00661718"/>
    <w:rsid w:val="00666261"/>
    <w:rsid w:val="00667F22"/>
    <w:rsid w:val="00670C42"/>
    <w:rsid w:val="0067165F"/>
    <w:rsid w:val="00671895"/>
    <w:rsid w:val="00674B8F"/>
    <w:rsid w:val="00682FB4"/>
    <w:rsid w:val="00683520"/>
    <w:rsid w:val="00686CDA"/>
    <w:rsid w:val="00693D72"/>
    <w:rsid w:val="00693F42"/>
    <w:rsid w:val="0069429B"/>
    <w:rsid w:val="006954AF"/>
    <w:rsid w:val="00696D39"/>
    <w:rsid w:val="006A0EEC"/>
    <w:rsid w:val="006A2EBD"/>
    <w:rsid w:val="006A4372"/>
    <w:rsid w:val="006A4A3B"/>
    <w:rsid w:val="006A5632"/>
    <w:rsid w:val="006B145D"/>
    <w:rsid w:val="006B1CA6"/>
    <w:rsid w:val="006B2066"/>
    <w:rsid w:val="006B46AE"/>
    <w:rsid w:val="006B6144"/>
    <w:rsid w:val="006B74C3"/>
    <w:rsid w:val="006C16B7"/>
    <w:rsid w:val="006C1C27"/>
    <w:rsid w:val="006C6030"/>
    <w:rsid w:val="006D08B6"/>
    <w:rsid w:val="006D75FA"/>
    <w:rsid w:val="006E19C2"/>
    <w:rsid w:val="006E46EE"/>
    <w:rsid w:val="006E6F5E"/>
    <w:rsid w:val="006F4941"/>
    <w:rsid w:val="007032D8"/>
    <w:rsid w:val="00706532"/>
    <w:rsid w:val="00707BA9"/>
    <w:rsid w:val="00712C36"/>
    <w:rsid w:val="00713B06"/>
    <w:rsid w:val="00714C25"/>
    <w:rsid w:val="00716BA1"/>
    <w:rsid w:val="00720D45"/>
    <w:rsid w:val="00724B08"/>
    <w:rsid w:val="00724C34"/>
    <w:rsid w:val="007257F2"/>
    <w:rsid w:val="00731492"/>
    <w:rsid w:val="007319E2"/>
    <w:rsid w:val="00733B13"/>
    <w:rsid w:val="007345DA"/>
    <w:rsid w:val="007346E9"/>
    <w:rsid w:val="00735F3D"/>
    <w:rsid w:val="00736E14"/>
    <w:rsid w:val="00741276"/>
    <w:rsid w:val="007444B2"/>
    <w:rsid w:val="00745BB2"/>
    <w:rsid w:val="007466C3"/>
    <w:rsid w:val="00747A8F"/>
    <w:rsid w:val="007523AD"/>
    <w:rsid w:val="007539D6"/>
    <w:rsid w:val="007564AF"/>
    <w:rsid w:val="00763804"/>
    <w:rsid w:val="00765617"/>
    <w:rsid w:val="007676FB"/>
    <w:rsid w:val="00770B55"/>
    <w:rsid w:val="00771BA5"/>
    <w:rsid w:val="007755AD"/>
    <w:rsid w:val="00775CD2"/>
    <w:rsid w:val="00777C77"/>
    <w:rsid w:val="00781C35"/>
    <w:rsid w:val="007874E2"/>
    <w:rsid w:val="007878E1"/>
    <w:rsid w:val="00792756"/>
    <w:rsid w:val="00794B5B"/>
    <w:rsid w:val="0079568F"/>
    <w:rsid w:val="00795F35"/>
    <w:rsid w:val="007A12F2"/>
    <w:rsid w:val="007A45CA"/>
    <w:rsid w:val="007A6DC4"/>
    <w:rsid w:val="007B41C3"/>
    <w:rsid w:val="007C2A9E"/>
    <w:rsid w:val="007C3B81"/>
    <w:rsid w:val="007C513F"/>
    <w:rsid w:val="007C55B3"/>
    <w:rsid w:val="007C7D86"/>
    <w:rsid w:val="007E0AB9"/>
    <w:rsid w:val="007E57D2"/>
    <w:rsid w:val="007E726D"/>
    <w:rsid w:val="007E78D6"/>
    <w:rsid w:val="007F10DE"/>
    <w:rsid w:val="007F3ED8"/>
    <w:rsid w:val="007F4E57"/>
    <w:rsid w:val="008000B4"/>
    <w:rsid w:val="00800FFF"/>
    <w:rsid w:val="00803A9B"/>
    <w:rsid w:val="008051E9"/>
    <w:rsid w:val="00817A81"/>
    <w:rsid w:val="00817B05"/>
    <w:rsid w:val="00817BAF"/>
    <w:rsid w:val="00822ED4"/>
    <w:rsid w:val="00831E91"/>
    <w:rsid w:val="008349E7"/>
    <w:rsid w:val="00841D23"/>
    <w:rsid w:val="00844844"/>
    <w:rsid w:val="0084555E"/>
    <w:rsid w:val="0084587B"/>
    <w:rsid w:val="008460FD"/>
    <w:rsid w:val="00850B13"/>
    <w:rsid w:val="00860DAA"/>
    <w:rsid w:val="008619DF"/>
    <w:rsid w:val="00864993"/>
    <w:rsid w:val="008662A4"/>
    <w:rsid w:val="008741C0"/>
    <w:rsid w:val="00875F32"/>
    <w:rsid w:val="008826DF"/>
    <w:rsid w:val="0088297C"/>
    <w:rsid w:val="00884C3C"/>
    <w:rsid w:val="00886C64"/>
    <w:rsid w:val="0089046B"/>
    <w:rsid w:val="00893B82"/>
    <w:rsid w:val="00894A6E"/>
    <w:rsid w:val="00895AAE"/>
    <w:rsid w:val="008A0FE9"/>
    <w:rsid w:val="008A45BA"/>
    <w:rsid w:val="008A4979"/>
    <w:rsid w:val="008B28CB"/>
    <w:rsid w:val="008B2BC8"/>
    <w:rsid w:val="008B35E1"/>
    <w:rsid w:val="008B4834"/>
    <w:rsid w:val="008B6AD2"/>
    <w:rsid w:val="008B7C70"/>
    <w:rsid w:val="008C024F"/>
    <w:rsid w:val="008C0A55"/>
    <w:rsid w:val="008D466E"/>
    <w:rsid w:val="008E11C0"/>
    <w:rsid w:val="008F043C"/>
    <w:rsid w:val="008F2840"/>
    <w:rsid w:val="008F4368"/>
    <w:rsid w:val="008F4D1E"/>
    <w:rsid w:val="008F6884"/>
    <w:rsid w:val="008F7518"/>
    <w:rsid w:val="00906AFE"/>
    <w:rsid w:val="00910CFE"/>
    <w:rsid w:val="00917331"/>
    <w:rsid w:val="00921DDC"/>
    <w:rsid w:val="00924643"/>
    <w:rsid w:val="0093287B"/>
    <w:rsid w:val="00942552"/>
    <w:rsid w:val="009431A6"/>
    <w:rsid w:val="00950AAC"/>
    <w:rsid w:val="00953E9D"/>
    <w:rsid w:val="00956B69"/>
    <w:rsid w:val="0096177E"/>
    <w:rsid w:val="009658A0"/>
    <w:rsid w:val="00965D45"/>
    <w:rsid w:val="00967CAC"/>
    <w:rsid w:val="0097019C"/>
    <w:rsid w:val="00972625"/>
    <w:rsid w:val="00972B9F"/>
    <w:rsid w:val="0097717A"/>
    <w:rsid w:val="009807DA"/>
    <w:rsid w:val="009818AF"/>
    <w:rsid w:val="0098332D"/>
    <w:rsid w:val="00994556"/>
    <w:rsid w:val="00996CAF"/>
    <w:rsid w:val="00997B16"/>
    <w:rsid w:val="009A24C9"/>
    <w:rsid w:val="009A2717"/>
    <w:rsid w:val="009A3669"/>
    <w:rsid w:val="009A4C0C"/>
    <w:rsid w:val="009A7F0C"/>
    <w:rsid w:val="009B2DF1"/>
    <w:rsid w:val="009B53A2"/>
    <w:rsid w:val="009B6442"/>
    <w:rsid w:val="009B7A16"/>
    <w:rsid w:val="009C1ADD"/>
    <w:rsid w:val="009C58CC"/>
    <w:rsid w:val="009D2944"/>
    <w:rsid w:val="009D3E35"/>
    <w:rsid w:val="009D60E0"/>
    <w:rsid w:val="009D6B03"/>
    <w:rsid w:val="009E027C"/>
    <w:rsid w:val="009E03AF"/>
    <w:rsid w:val="009F0A6E"/>
    <w:rsid w:val="009F11A2"/>
    <w:rsid w:val="009F5428"/>
    <w:rsid w:val="009F7CF0"/>
    <w:rsid w:val="00A076D2"/>
    <w:rsid w:val="00A07CCC"/>
    <w:rsid w:val="00A10479"/>
    <w:rsid w:val="00A125C6"/>
    <w:rsid w:val="00A12862"/>
    <w:rsid w:val="00A15B2E"/>
    <w:rsid w:val="00A20762"/>
    <w:rsid w:val="00A264D6"/>
    <w:rsid w:val="00A278E6"/>
    <w:rsid w:val="00A322C1"/>
    <w:rsid w:val="00A32D93"/>
    <w:rsid w:val="00A35852"/>
    <w:rsid w:val="00A35F09"/>
    <w:rsid w:val="00A44F13"/>
    <w:rsid w:val="00A45AA1"/>
    <w:rsid w:val="00A50EBF"/>
    <w:rsid w:val="00A54AF5"/>
    <w:rsid w:val="00A55162"/>
    <w:rsid w:val="00A556F6"/>
    <w:rsid w:val="00A65EC6"/>
    <w:rsid w:val="00A678B1"/>
    <w:rsid w:val="00A713CD"/>
    <w:rsid w:val="00A72B5B"/>
    <w:rsid w:val="00A77E5D"/>
    <w:rsid w:val="00A81225"/>
    <w:rsid w:val="00A81F1D"/>
    <w:rsid w:val="00A86DFA"/>
    <w:rsid w:val="00A93199"/>
    <w:rsid w:val="00AA1113"/>
    <w:rsid w:val="00AA526A"/>
    <w:rsid w:val="00AA5D31"/>
    <w:rsid w:val="00AB4E73"/>
    <w:rsid w:val="00AB4FA6"/>
    <w:rsid w:val="00AC1774"/>
    <w:rsid w:val="00AC20D1"/>
    <w:rsid w:val="00AC722B"/>
    <w:rsid w:val="00AD0929"/>
    <w:rsid w:val="00AD70DE"/>
    <w:rsid w:val="00AE2DCE"/>
    <w:rsid w:val="00AE50DB"/>
    <w:rsid w:val="00AE57A2"/>
    <w:rsid w:val="00AE5A0E"/>
    <w:rsid w:val="00AF2746"/>
    <w:rsid w:val="00AF558C"/>
    <w:rsid w:val="00AF7C35"/>
    <w:rsid w:val="00B03DA4"/>
    <w:rsid w:val="00B07F7C"/>
    <w:rsid w:val="00B07FA5"/>
    <w:rsid w:val="00B1225A"/>
    <w:rsid w:val="00B14B08"/>
    <w:rsid w:val="00B14FF1"/>
    <w:rsid w:val="00B17E4F"/>
    <w:rsid w:val="00B2109B"/>
    <w:rsid w:val="00B243CE"/>
    <w:rsid w:val="00B25D67"/>
    <w:rsid w:val="00B26312"/>
    <w:rsid w:val="00B438F6"/>
    <w:rsid w:val="00B4401F"/>
    <w:rsid w:val="00B44819"/>
    <w:rsid w:val="00B44C10"/>
    <w:rsid w:val="00B45C3E"/>
    <w:rsid w:val="00B51257"/>
    <w:rsid w:val="00B57030"/>
    <w:rsid w:val="00B61828"/>
    <w:rsid w:val="00B61BC1"/>
    <w:rsid w:val="00B651BA"/>
    <w:rsid w:val="00B803B8"/>
    <w:rsid w:val="00B81F40"/>
    <w:rsid w:val="00B84556"/>
    <w:rsid w:val="00B925E0"/>
    <w:rsid w:val="00BA524C"/>
    <w:rsid w:val="00BB0BCC"/>
    <w:rsid w:val="00BC0EFB"/>
    <w:rsid w:val="00BC10AC"/>
    <w:rsid w:val="00BC1BFC"/>
    <w:rsid w:val="00BC214A"/>
    <w:rsid w:val="00BC4925"/>
    <w:rsid w:val="00BC6C36"/>
    <w:rsid w:val="00BC75CE"/>
    <w:rsid w:val="00BC76E5"/>
    <w:rsid w:val="00BD05D0"/>
    <w:rsid w:val="00BD08FE"/>
    <w:rsid w:val="00BD1297"/>
    <w:rsid w:val="00BD1551"/>
    <w:rsid w:val="00BD1868"/>
    <w:rsid w:val="00BD190C"/>
    <w:rsid w:val="00BD220E"/>
    <w:rsid w:val="00BD2A05"/>
    <w:rsid w:val="00BE38EB"/>
    <w:rsid w:val="00BE4E92"/>
    <w:rsid w:val="00BE64E8"/>
    <w:rsid w:val="00BE779E"/>
    <w:rsid w:val="00BE7EAD"/>
    <w:rsid w:val="00BF15CD"/>
    <w:rsid w:val="00BF3A8A"/>
    <w:rsid w:val="00BF4076"/>
    <w:rsid w:val="00C04B3E"/>
    <w:rsid w:val="00C0569C"/>
    <w:rsid w:val="00C07DD4"/>
    <w:rsid w:val="00C25624"/>
    <w:rsid w:val="00C30C8D"/>
    <w:rsid w:val="00C3144B"/>
    <w:rsid w:val="00C31998"/>
    <w:rsid w:val="00C324E6"/>
    <w:rsid w:val="00C34C14"/>
    <w:rsid w:val="00C4072C"/>
    <w:rsid w:val="00C42537"/>
    <w:rsid w:val="00C43457"/>
    <w:rsid w:val="00C4409C"/>
    <w:rsid w:val="00C442AB"/>
    <w:rsid w:val="00C46343"/>
    <w:rsid w:val="00C510AD"/>
    <w:rsid w:val="00C5194F"/>
    <w:rsid w:val="00C5300B"/>
    <w:rsid w:val="00C616EE"/>
    <w:rsid w:val="00C61A92"/>
    <w:rsid w:val="00C62FAC"/>
    <w:rsid w:val="00C6405D"/>
    <w:rsid w:val="00C65E69"/>
    <w:rsid w:val="00C66D26"/>
    <w:rsid w:val="00C7277C"/>
    <w:rsid w:val="00C75720"/>
    <w:rsid w:val="00C77790"/>
    <w:rsid w:val="00C807C8"/>
    <w:rsid w:val="00C84E02"/>
    <w:rsid w:val="00C858C1"/>
    <w:rsid w:val="00C866CB"/>
    <w:rsid w:val="00C868FD"/>
    <w:rsid w:val="00C877B5"/>
    <w:rsid w:val="00C87BC1"/>
    <w:rsid w:val="00C93408"/>
    <w:rsid w:val="00CA1A98"/>
    <w:rsid w:val="00CA494C"/>
    <w:rsid w:val="00CA5B5A"/>
    <w:rsid w:val="00CB12AB"/>
    <w:rsid w:val="00CB47D4"/>
    <w:rsid w:val="00CB6CD5"/>
    <w:rsid w:val="00CC3C09"/>
    <w:rsid w:val="00CC4086"/>
    <w:rsid w:val="00CC6645"/>
    <w:rsid w:val="00CC67FB"/>
    <w:rsid w:val="00CC72AB"/>
    <w:rsid w:val="00CD0AA0"/>
    <w:rsid w:val="00CD71BE"/>
    <w:rsid w:val="00CE1D17"/>
    <w:rsid w:val="00CE213D"/>
    <w:rsid w:val="00CE6A27"/>
    <w:rsid w:val="00CE74AC"/>
    <w:rsid w:val="00CE7D84"/>
    <w:rsid w:val="00CF30D3"/>
    <w:rsid w:val="00CF3FCE"/>
    <w:rsid w:val="00CF60C2"/>
    <w:rsid w:val="00CF75D1"/>
    <w:rsid w:val="00D025C7"/>
    <w:rsid w:val="00D04AB3"/>
    <w:rsid w:val="00D06D1F"/>
    <w:rsid w:val="00D22C76"/>
    <w:rsid w:val="00D347E1"/>
    <w:rsid w:val="00D34E0A"/>
    <w:rsid w:val="00D35164"/>
    <w:rsid w:val="00D35CD8"/>
    <w:rsid w:val="00D37BAF"/>
    <w:rsid w:val="00D42FF0"/>
    <w:rsid w:val="00D54202"/>
    <w:rsid w:val="00D5597B"/>
    <w:rsid w:val="00D5698C"/>
    <w:rsid w:val="00D63505"/>
    <w:rsid w:val="00D64676"/>
    <w:rsid w:val="00D66BDD"/>
    <w:rsid w:val="00D677CB"/>
    <w:rsid w:val="00D7116E"/>
    <w:rsid w:val="00D80879"/>
    <w:rsid w:val="00D8148E"/>
    <w:rsid w:val="00D9333C"/>
    <w:rsid w:val="00D93726"/>
    <w:rsid w:val="00DA1DF1"/>
    <w:rsid w:val="00DA5AFF"/>
    <w:rsid w:val="00DB2818"/>
    <w:rsid w:val="00DB6906"/>
    <w:rsid w:val="00DB73B0"/>
    <w:rsid w:val="00DC0F67"/>
    <w:rsid w:val="00DC39EF"/>
    <w:rsid w:val="00DC4809"/>
    <w:rsid w:val="00DC633D"/>
    <w:rsid w:val="00DC6900"/>
    <w:rsid w:val="00DD08DE"/>
    <w:rsid w:val="00DD7E87"/>
    <w:rsid w:val="00DE178B"/>
    <w:rsid w:val="00DE3812"/>
    <w:rsid w:val="00DE3B16"/>
    <w:rsid w:val="00DE49CB"/>
    <w:rsid w:val="00DF1A4B"/>
    <w:rsid w:val="00E002CB"/>
    <w:rsid w:val="00E036B5"/>
    <w:rsid w:val="00E05B71"/>
    <w:rsid w:val="00E06668"/>
    <w:rsid w:val="00E06F7A"/>
    <w:rsid w:val="00E07590"/>
    <w:rsid w:val="00E07F4C"/>
    <w:rsid w:val="00E101C9"/>
    <w:rsid w:val="00E1463D"/>
    <w:rsid w:val="00E217ED"/>
    <w:rsid w:val="00E21E67"/>
    <w:rsid w:val="00E233D5"/>
    <w:rsid w:val="00E24771"/>
    <w:rsid w:val="00E25576"/>
    <w:rsid w:val="00E266C0"/>
    <w:rsid w:val="00E275E3"/>
    <w:rsid w:val="00E43241"/>
    <w:rsid w:val="00E43248"/>
    <w:rsid w:val="00E4794B"/>
    <w:rsid w:val="00E53D96"/>
    <w:rsid w:val="00E55951"/>
    <w:rsid w:val="00E61155"/>
    <w:rsid w:val="00E635B4"/>
    <w:rsid w:val="00E63BA3"/>
    <w:rsid w:val="00E70A60"/>
    <w:rsid w:val="00E74542"/>
    <w:rsid w:val="00E754B5"/>
    <w:rsid w:val="00E7564E"/>
    <w:rsid w:val="00E75D81"/>
    <w:rsid w:val="00E81561"/>
    <w:rsid w:val="00E82026"/>
    <w:rsid w:val="00E82134"/>
    <w:rsid w:val="00EA0932"/>
    <w:rsid w:val="00EA29D5"/>
    <w:rsid w:val="00EA3F61"/>
    <w:rsid w:val="00EB03BE"/>
    <w:rsid w:val="00EB2A44"/>
    <w:rsid w:val="00EB3EB6"/>
    <w:rsid w:val="00EB51A5"/>
    <w:rsid w:val="00EB63EA"/>
    <w:rsid w:val="00EB7472"/>
    <w:rsid w:val="00EC11AC"/>
    <w:rsid w:val="00EC4CE5"/>
    <w:rsid w:val="00EC6D2A"/>
    <w:rsid w:val="00EC79B4"/>
    <w:rsid w:val="00ED4730"/>
    <w:rsid w:val="00ED5662"/>
    <w:rsid w:val="00ED5F36"/>
    <w:rsid w:val="00ED6305"/>
    <w:rsid w:val="00ED7CF9"/>
    <w:rsid w:val="00EE516F"/>
    <w:rsid w:val="00EE52E3"/>
    <w:rsid w:val="00EF2B3F"/>
    <w:rsid w:val="00F00BCC"/>
    <w:rsid w:val="00F074C9"/>
    <w:rsid w:val="00F11DE0"/>
    <w:rsid w:val="00F1459F"/>
    <w:rsid w:val="00F21C48"/>
    <w:rsid w:val="00F249E2"/>
    <w:rsid w:val="00F26B5D"/>
    <w:rsid w:val="00F32D8D"/>
    <w:rsid w:val="00F356CB"/>
    <w:rsid w:val="00F41F08"/>
    <w:rsid w:val="00F43E46"/>
    <w:rsid w:val="00F45AF3"/>
    <w:rsid w:val="00F50163"/>
    <w:rsid w:val="00F50FD4"/>
    <w:rsid w:val="00F517ED"/>
    <w:rsid w:val="00F5286D"/>
    <w:rsid w:val="00F52CB4"/>
    <w:rsid w:val="00F533DB"/>
    <w:rsid w:val="00F54FBD"/>
    <w:rsid w:val="00F61BFA"/>
    <w:rsid w:val="00F635E3"/>
    <w:rsid w:val="00F67C90"/>
    <w:rsid w:val="00F742E3"/>
    <w:rsid w:val="00F74D7E"/>
    <w:rsid w:val="00F77D9F"/>
    <w:rsid w:val="00F80E39"/>
    <w:rsid w:val="00F814E5"/>
    <w:rsid w:val="00F8457F"/>
    <w:rsid w:val="00F848B9"/>
    <w:rsid w:val="00F90CC2"/>
    <w:rsid w:val="00F91AC3"/>
    <w:rsid w:val="00F954A8"/>
    <w:rsid w:val="00F95FFC"/>
    <w:rsid w:val="00FA0333"/>
    <w:rsid w:val="00FA2955"/>
    <w:rsid w:val="00FA3F4A"/>
    <w:rsid w:val="00FA49D4"/>
    <w:rsid w:val="00FA4B68"/>
    <w:rsid w:val="00FA4FA4"/>
    <w:rsid w:val="00FB56D2"/>
    <w:rsid w:val="00FB7A38"/>
    <w:rsid w:val="00FB7F0A"/>
    <w:rsid w:val="00FC1BCB"/>
    <w:rsid w:val="00FC38D3"/>
    <w:rsid w:val="00FC55EA"/>
    <w:rsid w:val="00FC5E0A"/>
    <w:rsid w:val="00FD0309"/>
    <w:rsid w:val="00FD1429"/>
    <w:rsid w:val="00FD3726"/>
    <w:rsid w:val="00FE2956"/>
    <w:rsid w:val="00FE4004"/>
    <w:rsid w:val="00FE4ED4"/>
    <w:rsid w:val="00FE7FB9"/>
    <w:rsid w:val="00FF22FA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5:docId w15:val="{D1F72DE5-639A-4B5A-AB4A-FEDE62C2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pPr>
      <w:ind w:left="200"/>
      <w:jc w:val="left"/>
    </w:pPr>
  </w:style>
  <w:style w:type="paragraph" w:styleId="30">
    <w:name w:val="toc 3"/>
    <w:basedOn w:val="a0"/>
    <w:next w:val="a0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pPr>
      <w:numPr>
        <w:numId w:val="8"/>
      </w:numPr>
    </w:pPr>
  </w:style>
  <w:style w:type="paragraph" w:customStyle="1" w:styleId="a6">
    <w:name w:val="본문 가이드"/>
    <w:basedOn w:val="a0"/>
    <w:rPr>
      <w:i/>
      <w:iCs/>
      <w:color w:val="0000FF"/>
    </w:rPr>
  </w:style>
  <w:style w:type="paragraph" w:customStyle="1" w:styleId="1">
    <w:name w:val="자료 나열 1"/>
    <w:basedOn w:val="a0"/>
    <w:pPr>
      <w:numPr>
        <w:numId w:val="7"/>
      </w:numPr>
    </w:pPr>
  </w:style>
  <w:style w:type="paragraph" w:styleId="a7">
    <w:name w:val="caption"/>
    <w:basedOn w:val="a0"/>
    <w:next w:val="a0"/>
    <w:qFormat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table of figures"/>
    <w:basedOn w:val="a0"/>
    <w:next w:val="a0"/>
    <w:semiHidden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b">
    <w:name w:val="footer"/>
    <w:basedOn w:val="a0"/>
    <w:semiHidden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0"/>
    <w:rsid w:val="00ED4730"/>
    <w:pPr>
      <w:numPr>
        <w:numId w:val="9"/>
      </w:numPr>
    </w:pPr>
    <w:rPr>
      <w:rFonts w:ascii="Arial" w:eastAsia="굴림체" w:hAnsi="Arial"/>
      <w:szCs w:val="20"/>
      <w:lang w:val="x-none" w:eastAsia="x-none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f">
    <w:name w:val="Balloon Text"/>
    <w:basedOn w:val="a0"/>
    <w:link w:val="Char1"/>
    <w:uiPriority w:val="99"/>
    <w:semiHidden/>
    <w:unhideWhenUsed/>
    <w:rsid w:val="00B17E4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f"/>
    <w:uiPriority w:val="99"/>
    <w:semiHidden/>
    <w:rsid w:val="00B17E4F"/>
    <w:rPr>
      <w:rFonts w:ascii="맑은 고딕" w:eastAsia="맑은 고딕" w:hAnsi="맑은 고딕" w:cs="Times New Roman"/>
      <w:kern w:val="2"/>
      <w:sz w:val="18"/>
      <w:szCs w:val="18"/>
    </w:rPr>
  </w:style>
  <w:style w:type="paragraph" w:styleId="af0">
    <w:name w:val="Normal (Web)"/>
    <w:basedOn w:val="a0"/>
    <w:uiPriority w:val="99"/>
    <w:semiHidden/>
    <w:unhideWhenUsed/>
    <w:rsid w:val="003746E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E6D56-F783-4818-925C-01ABBF2F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1022</TotalTime>
  <Pages>18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LSware</Company>
  <LinksUpToDate>false</LinksUpToDate>
  <CharactersWithSpaces>7820</CharactersWithSpaces>
  <SharedDoc>false</SharedDoc>
  <HLinks>
    <vt:vector size="264" baseType="variant"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_Toc394436682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_Toc394436681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_Toc394436680</vt:lpwstr>
      </vt:variant>
      <vt:variant>
        <vt:i4>1769522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_Toc394436679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_Toc394436678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_Toc394436677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_Toc394436676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_Toc394436675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_Toc394436674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_Toc394436673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_Toc394436672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_Toc394436671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_Toc394436670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_Toc394436669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_Toc394436668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_Toc394436667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_Toc394436666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_Toc394436665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_Toc394436664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_Toc394436663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_Toc394436662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_Toc394436661</vt:lpwstr>
      </vt:variant>
      <vt:variant>
        <vt:i4>1572919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_Toc297839178</vt:lpwstr>
      </vt:variant>
      <vt:variant>
        <vt:i4>1572919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_Toc297839177</vt:lpwstr>
      </vt:variant>
      <vt:variant>
        <vt:i4>1572919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_Toc297839176</vt:lpwstr>
      </vt:variant>
      <vt:variant>
        <vt:i4>1572919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_Toc297839175</vt:lpwstr>
      </vt:variant>
      <vt:variant>
        <vt:i4>1572919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_Toc297839174</vt:lpwstr>
      </vt:variant>
      <vt:variant>
        <vt:i4>1572919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_Toc297839173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_Toc297839172</vt:lpwstr>
      </vt:variant>
      <vt:variant>
        <vt:i4>1572919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_Toc297839171</vt:lpwstr>
      </vt:variant>
      <vt:variant>
        <vt:i4>1572919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_Toc297839170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_Toc297839169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_Toc297839168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_Toc297839167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_Toc297839166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_Toc297839165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_Toc297839164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_Toc297839163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_Toc297839162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_Toc297839161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_Toc297839160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_Toc297839159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_Toc297839158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_Toc297839157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worryscg</cp:lastModifiedBy>
  <cp:revision>7</cp:revision>
  <cp:lastPrinted>2014-07-29T13:43:00Z</cp:lastPrinted>
  <dcterms:created xsi:type="dcterms:W3CDTF">2018-06-19T09:16:00Z</dcterms:created>
  <dcterms:modified xsi:type="dcterms:W3CDTF">2019-03-25T08:21:00Z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