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9F11A2" w:rsidRDefault="0052281F" w:rsidP="0052281F">
      <w:pPr>
        <w:rPr>
          <w:rFonts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 w:rsidRPr="009F11A2">
        <w:rPr>
          <w:rFonts w:hAnsi="굴림"/>
        </w:rPr>
        <w:br w:type="page"/>
      </w:r>
    </w:p>
    <w:p w:rsidR="0052281F" w:rsidRPr="009F11A2" w:rsidRDefault="0052281F" w:rsidP="0052281F">
      <w:pPr>
        <w:jc w:val="center"/>
        <w:rPr>
          <w:rFonts w:hAnsi="굴림"/>
          <w:b/>
          <w:sz w:val="32"/>
          <w:szCs w:val="32"/>
        </w:rPr>
      </w:pPr>
      <w:r w:rsidRPr="009F11A2">
        <w:rPr>
          <w:rFonts w:hAnsi="굴림" w:hint="eastAsia"/>
          <w:b/>
          <w:sz w:val="32"/>
          <w:szCs w:val="32"/>
        </w:rPr>
        <w:lastRenderedPageBreak/>
        <w:t>사 용 권 한</w:t>
      </w: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b/>
          <w:kern w:val="0"/>
          <w:sz w:val="24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b/>
          <w:kern w:val="0"/>
          <w:sz w:val="24"/>
          <w:szCs w:val="20"/>
        </w:rPr>
      </w:pPr>
      <w:r w:rsidRPr="009F11A2">
        <w:rPr>
          <w:rFonts w:hAnsi="굴림"/>
          <w:b/>
          <w:kern w:val="0"/>
          <w:sz w:val="24"/>
          <w:szCs w:val="20"/>
        </w:rPr>
        <w:t>Client Approv</w:t>
      </w:r>
      <w:r w:rsidRPr="009F11A2">
        <w:rPr>
          <w:rFonts w:hAnsi="굴림" w:hint="eastAsia"/>
          <w:b/>
          <w:kern w:val="0"/>
          <w:sz w:val="24"/>
          <w:szCs w:val="20"/>
        </w:rPr>
        <w:t>al</w:t>
      </w:r>
      <w:r w:rsidRPr="009F11A2">
        <w:rPr>
          <w:rFonts w:hAnsi="굴림"/>
          <w:b/>
          <w:kern w:val="0"/>
          <w:sz w:val="24"/>
          <w:szCs w:val="20"/>
        </w:rPr>
        <w:t>:</w:t>
      </w: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kern w:val="0"/>
          <w:szCs w:val="20"/>
        </w:rPr>
      </w:pPr>
      <w:r w:rsidRPr="009F11A2">
        <w:rPr>
          <w:rFonts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9F11A2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 xml:space="preserve">한국저작권위원회 </w:t>
            </w:r>
            <w:proofErr w:type="spellStart"/>
            <w:r w:rsidR="008B4834">
              <w:rPr>
                <w:rFonts w:hAnsi="굴림" w:hint="eastAsia"/>
                <w:kern w:val="0"/>
                <w:szCs w:val="20"/>
              </w:rPr>
              <w:t>차태원</w:t>
            </w:r>
            <w:proofErr w:type="spellEnd"/>
            <w:r w:rsidRPr="009F11A2">
              <w:rPr>
                <w:rFonts w:hAnsi="굴림" w:hint="eastAsia"/>
                <w:kern w:val="0"/>
                <w:szCs w:val="20"/>
              </w:rPr>
              <w:t xml:space="preserve"> </w:t>
            </w:r>
            <w:r w:rsidR="00343AFF">
              <w:rPr>
                <w:rFonts w:hAnsi="굴림" w:hint="eastAsia"/>
                <w:kern w:val="0"/>
                <w:szCs w:val="20"/>
              </w:rPr>
              <w:t>팀</w:t>
            </w:r>
            <w:r w:rsidRPr="009F11A2">
              <w:rPr>
                <w:rFonts w:hAnsi="굴림" w:hint="eastAsia"/>
                <w:kern w:val="0"/>
                <w:szCs w:val="20"/>
              </w:rPr>
              <w:t>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9F11A2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 xml:space="preserve">한국저작권위원회 </w:t>
            </w:r>
            <w:r w:rsidR="00910CFE">
              <w:rPr>
                <w:rFonts w:hAnsi="굴림" w:hint="eastAsia"/>
                <w:kern w:val="0"/>
                <w:szCs w:val="20"/>
              </w:rPr>
              <w:t>문경도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hAnsi="굴림"/>
          <w:kern w:val="0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b/>
          <w:kern w:val="0"/>
          <w:sz w:val="24"/>
          <w:szCs w:val="20"/>
        </w:rPr>
      </w:pPr>
    </w:p>
    <w:p w:rsidR="0052281F" w:rsidRPr="009F11A2" w:rsidRDefault="003150B0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b/>
          <w:kern w:val="0"/>
          <w:sz w:val="24"/>
          <w:szCs w:val="20"/>
        </w:rPr>
      </w:pPr>
      <w:r w:rsidRPr="009F11A2">
        <w:rPr>
          <w:rFonts w:hAnsi="굴림" w:hint="eastAsia"/>
          <w:b/>
          <w:kern w:val="0"/>
          <w:sz w:val="24"/>
          <w:szCs w:val="20"/>
        </w:rPr>
        <w:t xml:space="preserve">엘에스웨어 </w:t>
      </w:r>
      <w:r w:rsidRPr="009F11A2">
        <w:rPr>
          <w:rFonts w:hAnsi="굴림"/>
          <w:b/>
          <w:sz w:val="24"/>
        </w:rPr>
        <w:t>Approval:</w:t>
      </w:r>
    </w:p>
    <w:p w:rsidR="0052281F" w:rsidRPr="009F11A2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hAnsi="굴림"/>
          <w:kern w:val="0"/>
          <w:sz w:val="24"/>
        </w:rPr>
      </w:pPr>
      <w:r w:rsidRPr="009F11A2">
        <w:rPr>
          <w:rFonts w:hAnsi="굴림" w:hint="eastAsia"/>
          <w:kern w:val="0"/>
          <w:szCs w:val="20"/>
        </w:rPr>
        <w:t xml:space="preserve">본 문서에 대한 서명은 본 문서에 대하여 수행 및 </w:t>
      </w:r>
      <w:proofErr w:type="spellStart"/>
      <w:r w:rsidRPr="009F11A2">
        <w:rPr>
          <w:rFonts w:hAnsi="굴림" w:hint="eastAsia"/>
          <w:kern w:val="0"/>
          <w:szCs w:val="20"/>
        </w:rPr>
        <w:t>유지관리의</w:t>
      </w:r>
      <w:proofErr w:type="spellEnd"/>
      <w:r w:rsidRPr="009F11A2">
        <w:rPr>
          <w:rFonts w:hAnsi="굴림" w:hint="eastAsia"/>
          <w:kern w:val="0"/>
          <w:szCs w:val="20"/>
        </w:rPr>
        <w:t xml:space="preserve"> 책임이 있음을 인정하는 것임</w:t>
      </w:r>
      <w:r w:rsidRPr="009F11A2">
        <w:rPr>
          <w:rFonts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BA66CA" w:rsidP="007539D6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>
              <w:rPr>
                <w:rFonts w:hAnsi="굴림" w:hint="eastAsia"/>
                <w:kern w:val="0"/>
                <w:szCs w:val="20"/>
              </w:rPr>
              <w:t xml:space="preserve">주식회사 </w:t>
            </w:r>
            <w:proofErr w:type="spellStart"/>
            <w:r>
              <w:rPr>
                <w:rFonts w:hAnsi="굴림" w:hint="eastAsia"/>
                <w:kern w:val="0"/>
                <w:szCs w:val="20"/>
              </w:rPr>
              <w:t>굿씽크</w:t>
            </w:r>
            <w:proofErr w:type="spellEnd"/>
            <w:r>
              <w:rPr>
                <w:rFonts w:hAnsi="굴림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굴림" w:hint="eastAsia"/>
                <w:kern w:val="0"/>
                <w:szCs w:val="20"/>
              </w:rPr>
              <w:t>곽종</w:t>
            </w:r>
            <w:proofErr w:type="spellEnd"/>
            <w:r>
              <w:rPr>
                <w:rFonts w:hAnsi="굴림" w:hint="eastAsia"/>
                <w:kern w:val="0"/>
                <w:szCs w:val="20"/>
              </w:rPr>
              <w:t xml:space="preserve">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b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0210AA" w:rsidP="00667F22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proofErr w:type="spellStart"/>
            <w:r w:rsidRPr="009F11A2">
              <w:rPr>
                <w:rFonts w:hAnsi="굴림" w:hint="eastAsia"/>
                <w:kern w:val="0"/>
                <w:szCs w:val="20"/>
              </w:rPr>
              <w:t>엘에스웨어</w:t>
            </w:r>
            <w:proofErr w:type="spellEnd"/>
            <w:r w:rsidRPr="009F11A2">
              <w:rPr>
                <w:rFonts w:hAnsi="굴림" w:hint="eastAsia"/>
                <w:kern w:val="0"/>
                <w:szCs w:val="20"/>
              </w:rPr>
              <w:t xml:space="preserve"> </w:t>
            </w:r>
            <w:proofErr w:type="spellStart"/>
            <w:r w:rsidR="00361573">
              <w:rPr>
                <w:rFonts w:hAnsi="굴림" w:hint="eastAsia"/>
                <w:kern w:val="0"/>
                <w:szCs w:val="20"/>
              </w:rPr>
              <w:t>김민</w:t>
            </w:r>
            <w:proofErr w:type="spellEnd"/>
            <w:r w:rsidR="00361573">
              <w:rPr>
                <w:rFonts w:hAnsi="굴림" w:hint="eastAsia"/>
                <w:kern w:val="0"/>
                <w:szCs w:val="20"/>
              </w:rPr>
              <w:t xml:space="preserve">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b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>작성자 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proofErr w:type="spellStart"/>
            <w:r w:rsidRPr="009F11A2">
              <w:rPr>
                <w:rFonts w:hAnsi="굴림" w:hint="eastAsia"/>
                <w:kern w:val="0"/>
                <w:szCs w:val="20"/>
              </w:rPr>
              <w:t>엘에스웨어</w:t>
            </w:r>
            <w:proofErr w:type="spellEnd"/>
            <w:r w:rsidRPr="009F11A2">
              <w:rPr>
                <w:rFonts w:hAnsi="굴림" w:hint="eastAsia"/>
                <w:kern w:val="0"/>
                <w:szCs w:val="20"/>
              </w:rPr>
              <w:t xml:space="preserve"> </w:t>
            </w:r>
            <w:proofErr w:type="spellStart"/>
            <w:r w:rsidR="00BA66CA">
              <w:rPr>
                <w:rFonts w:hAnsi="굴림" w:hint="eastAsia"/>
                <w:kern w:val="0"/>
                <w:szCs w:val="20"/>
              </w:rPr>
              <w:t>신창권</w:t>
            </w:r>
            <w:proofErr w:type="spellEnd"/>
            <w:r w:rsidR="00BA66CA">
              <w:rPr>
                <w:rFonts w:hAnsi="굴림" w:hint="eastAsia"/>
                <w:kern w:val="0"/>
                <w:szCs w:val="20"/>
              </w:rPr>
              <w:t xml:space="preserve">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BA66CA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20</w:t>
            </w:r>
            <w:r w:rsidR="00924643">
              <w:rPr>
                <w:rFonts w:hAnsi="굴림" w:hint="eastAsia"/>
                <w:kern w:val="0"/>
                <w:szCs w:val="20"/>
              </w:rPr>
              <w:t>1</w:t>
            </w:r>
            <w:r w:rsidR="00BA66CA">
              <w:rPr>
                <w:rFonts w:hAnsi="굴림"/>
                <w:kern w:val="0"/>
                <w:szCs w:val="20"/>
              </w:rPr>
              <w:t>8</w:t>
            </w:r>
            <w:r w:rsidRPr="009F11A2">
              <w:rPr>
                <w:rFonts w:hAnsi="굴림" w:hint="eastAsia"/>
                <w:kern w:val="0"/>
                <w:szCs w:val="20"/>
              </w:rPr>
              <w:t>/</w:t>
            </w:r>
            <w:r w:rsidR="00080DCE">
              <w:rPr>
                <w:rFonts w:hAnsi="굴림" w:hint="eastAsia"/>
                <w:kern w:val="0"/>
                <w:szCs w:val="20"/>
              </w:rPr>
              <w:t>0</w:t>
            </w:r>
            <w:r w:rsidR="00361573">
              <w:rPr>
                <w:rFonts w:hAnsi="굴림"/>
                <w:kern w:val="0"/>
                <w:szCs w:val="20"/>
              </w:rPr>
              <w:t>5</w:t>
            </w:r>
            <w:r w:rsidRPr="009F11A2">
              <w:rPr>
                <w:rFonts w:hAnsi="굴림" w:hint="eastAsia"/>
                <w:kern w:val="0"/>
                <w:szCs w:val="20"/>
              </w:rPr>
              <w:t>/</w:t>
            </w:r>
            <w:r w:rsidR="00BA66CA">
              <w:rPr>
                <w:rFonts w:hAnsi="굴림"/>
                <w:kern w:val="0"/>
                <w:szCs w:val="20"/>
              </w:rPr>
              <w:t>29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hAnsi="굴림"/>
          <w:b/>
          <w:kern w:val="0"/>
          <w:sz w:val="24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hAnsi="굴림"/>
          <w:b/>
          <w:kern w:val="0"/>
          <w:sz w:val="28"/>
          <w:szCs w:val="20"/>
        </w:rPr>
      </w:pPr>
      <w:proofErr w:type="gramStart"/>
      <w:r w:rsidRPr="009F11A2">
        <w:rPr>
          <w:rFonts w:hAnsi="굴림" w:hint="eastAsia"/>
          <w:b/>
          <w:kern w:val="0"/>
          <w:sz w:val="28"/>
          <w:szCs w:val="20"/>
        </w:rPr>
        <w:t>제.개정</w:t>
      </w:r>
      <w:proofErr w:type="gramEnd"/>
      <w:r w:rsidRPr="009F11A2">
        <w:rPr>
          <w:rFonts w:hAnsi="굴림" w:hint="eastAsia"/>
          <w:b/>
          <w:kern w:val="0"/>
          <w:sz w:val="28"/>
          <w:szCs w:val="20"/>
        </w:rPr>
        <w:t xml:space="preserve">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C5194F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  <w:vAlign w:val="center"/>
          </w:tcPr>
          <w:p w:rsidR="00D42FF0" w:rsidRPr="009F11A2" w:rsidRDefault="00D42FF0" w:rsidP="00F533DB">
            <w:pPr>
              <w:jc w:val="center"/>
              <w:rPr>
                <w:rFonts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9F11A2" w:rsidRDefault="00D42FF0" w:rsidP="00C5194F">
            <w:pPr>
              <w:jc w:val="center"/>
              <w:rPr>
                <w:rFonts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1C3488" w:rsidRDefault="00D42FF0" w:rsidP="00F533DB">
            <w:pPr>
              <w:jc w:val="center"/>
              <w:rPr>
                <w:rFonts w:hAnsi="굴림"/>
              </w:rPr>
            </w:pPr>
          </w:p>
        </w:tc>
      </w:tr>
      <w:tr w:rsidR="002442D8" w:rsidRPr="009F11A2" w:rsidTr="00D42FF0">
        <w:trPr>
          <w:trHeight w:val="216"/>
        </w:trPr>
        <w:tc>
          <w:tcPr>
            <w:tcW w:w="1464" w:type="dxa"/>
            <w:vAlign w:val="center"/>
          </w:tcPr>
          <w:p w:rsidR="002442D8" w:rsidRPr="00110CEF" w:rsidRDefault="002442D8" w:rsidP="00D63505">
            <w:pPr>
              <w:jc w:val="center"/>
              <w:rPr>
                <w:rFonts w:hAnsi="굴림"/>
              </w:rPr>
            </w:pPr>
          </w:p>
        </w:tc>
        <w:tc>
          <w:tcPr>
            <w:tcW w:w="7041" w:type="dxa"/>
            <w:vAlign w:val="center"/>
          </w:tcPr>
          <w:p w:rsidR="002442D8" w:rsidRPr="00110CEF" w:rsidRDefault="002442D8" w:rsidP="00D63505">
            <w:pPr>
              <w:jc w:val="center"/>
              <w:rPr>
                <w:rFonts w:hAnsi="굴림"/>
              </w:rPr>
            </w:pPr>
          </w:p>
        </w:tc>
        <w:tc>
          <w:tcPr>
            <w:tcW w:w="1710" w:type="dxa"/>
            <w:vAlign w:val="center"/>
          </w:tcPr>
          <w:p w:rsidR="002442D8" w:rsidRPr="00411621" w:rsidRDefault="002442D8" w:rsidP="00D63505">
            <w:pPr>
              <w:jc w:val="center"/>
              <w:rPr>
                <w:rFonts w:hAnsi="굴림"/>
              </w:rPr>
            </w:pPr>
          </w:p>
        </w:tc>
      </w:tr>
      <w:tr w:rsidR="002442D8" w:rsidRPr="009F11A2" w:rsidTr="00D42FF0">
        <w:trPr>
          <w:trHeight w:val="360"/>
        </w:trPr>
        <w:tc>
          <w:tcPr>
            <w:tcW w:w="1464" w:type="dxa"/>
          </w:tcPr>
          <w:p w:rsidR="002442D8" w:rsidRPr="009F11A2" w:rsidRDefault="002442D8" w:rsidP="00F533DB">
            <w:pPr>
              <w:jc w:val="center"/>
              <w:rPr>
                <w:rFonts w:hAnsi="굴림"/>
                <w:szCs w:val="20"/>
              </w:rPr>
            </w:pPr>
            <w:r w:rsidRPr="009F11A2">
              <w:rPr>
                <w:rFonts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2442D8" w:rsidRPr="009F11A2" w:rsidRDefault="002442D8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2442D8" w:rsidRPr="009F11A2" w:rsidRDefault="002442D8" w:rsidP="00BA66CA">
            <w:pPr>
              <w:jc w:val="center"/>
              <w:rPr>
                <w:rFonts w:hAnsi="굴림"/>
                <w:szCs w:val="20"/>
              </w:rPr>
            </w:pPr>
            <w:r w:rsidRPr="009F11A2">
              <w:rPr>
                <w:rFonts w:hAnsi="굴림" w:hint="eastAsia"/>
                <w:szCs w:val="20"/>
              </w:rPr>
              <w:t>201</w:t>
            </w:r>
            <w:r w:rsidR="00BA66CA">
              <w:rPr>
                <w:rFonts w:hAnsi="굴림"/>
                <w:szCs w:val="20"/>
              </w:rPr>
              <w:t>8/05/29</w:t>
            </w:r>
          </w:p>
        </w:tc>
      </w:tr>
      <w:tr w:rsidR="002442D8" w:rsidRPr="009F11A2" w:rsidTr="00D42FF0">
        <w:trPr>
          <w:trHeight w:val="360"/>
        </w:trPr>
        <w:tc>
          <w:tcPr>
            <w:tcW w:w="1464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hAnsi="굴림"/>
                <w:b/>
                <w:szCs w:val="20"/>
              </w:rPr>
            </w:pPr>
            <w:r w:rsidRPr="009F11A2">
              <w:rPr>
                <w:rFonts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hAnsi="굴림"/>
                <w:b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szCs w:val="20"/>
              </w:rPr>
              <w:t>제.개정</w:t>
            </w:r>
            <w:proofErr w:type="gramEnd"/>
            <w:r w:rsidRPr="009F11A2">
              <w:rPr>
                <w:rFonts w:hAnsi="굴림" w:hint="eastAsia"/>
                <w:b/>
                <w:szCs w:val="20"/>
              </w:rPr>
              <w:t xml:space="preserve"> 페이지 및 내용</w:t>
            </w:r>
          </w:p>
        </w:tc>
        <w:tc>
          <w:tcPr>
            <w:tcW w:w="1710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hAnsi="굴림"/>
                <w:b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szCs w:val="20"/>
              </w:rPr>
              <w:t>제.개정</w:t>
            </w:r>
            <w:proofErr w:type="gramEnd"/>
            <w:r w:rsidRPr="009F11A2">
              <w:rPr>
                <w:rFonts w:hAnsi="굴림" w:hint="eastAsia"/>
                <w:b/>
                <w:szCs w:val="20"/>
              </w:rPr>
              <w:t xml:space="preserve"> 일자</w:t>
            </w:r>
          </w:p>
        </w:tc>
      </w:tr>
    </w:tbl>
    <w:p w:rsidR="003368B4" w:rsidRPr="009F11A2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hAnsi="굴림"/>
        </w:rPr>
      </w:pPr>
    </w:p>
    <w:p w:rsidR="003368B4" w:rsidRPr="009F11A2" w:rsidRDefault="003368B4">
      <w:pPr>
        <w:rPr>
          <w:rFonts w:hAnsi="굴림"/>
        </w:rPr>
        <w:sectPr w:rsidR="003368B4" w:rsidRPr="009F11A2" w:rsidSect="0052281F">
          <w:headerReference w:type="default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Pr="009F11A2" w:rsidRDefault="003368B4">
      <w:pPr>
        <w:jc w:val="center"/>
        <w:rPr>
          <w:rFonts w:hAnsi="굴림"/>
          <w:b/>
          <w:bCs/>
          <w:sz w:val="28"/>
          <w:u w:val="single"/>
        </w:rPr>
      </w:pPr>
      <w:r w:rsidRPr="009F11A2">
        <w:rPr>
          <w:rFonts w:hAnsi="굴림" w:hint="eastAsia"/>
          <w:b/>
          <w:bCs/>
          <w:sz w:val="28"/>
          <w:u w:val="single"/>
        </w:rPr>
        <w:lastRenderedPageBreak/>
        <w:t xml:space="preserve">  </w:t>
      </w:r>
      <w:proofErr w:type="gramStart"/>
      <w:r w:rsidRPr="009F11A2">
        <w:rPr>
          <w:rFonts w:hAnsi="굴림" w:hint="eastAsia"/>
          <w:b/>
          <w:bCs/>
          <w:sz w:val="28"/>
          <w:u w:val="single"/>
        </w:rPr>
        <w:t>목  차</w:t>
      </w:r>
      <w:bookmarkEnd w:id="0"/>
      <w:bookmarkEnd w:id="1"/>
      <w:bookmarkEnd w:id="2"/>
      <w:bookmarkEnd w:id="3"/>
      <w:proofErr w:type="gramEnd"/>
      <w:r w:rsidRPr="009F11A2">
        <w:rPr>
          <w:rFonts w:hAnsi="굴림" w:hint="eastAsia"/>
          <w:b/>
          <w:bCs/>
          <w:sz w:val="28"/>
          <w:u w:val="single"/>
        </w:rPr>
        <w:t xml:space="preserve">  </w:t>
      </w:r>
    </w:p>
    <w:bookmarkStart w:id="4" w:name="_Toc93747958"/>
    <w:bookmarkStart w:id="5" w:name="_Toc93748210"/>
    <w:bookmarkStart w:id="6" w:name="_GoBack"/>
    <w:bookmarkEnd w:id="6"/>
    <w:p w:rsidR="004E0F7C" w:rsidRDefault="003368B4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9F11A2">
        <w:rPr>
          <w:rFonts w:hAnsi="굴림"/>
          <w:b w:val="0"/>
        </w:rPr>
        <w:fldChar w:fldCharType="begin"/>
      </w:r>
      <w:r w:rsidRPr="009F11A2">
        <w:rPr>
          <w:rFonts w:hAnsi="굴림"/>
          <w:b w:val="0"/>
        </w:rPr>
        <w:instrText xml:space="preserve"> TOC \o \h \z </w:instrText>
      </w:r>
      <w:r w:rsidRPr="009F11A2">
        <w:rPr>
          <w:rFonts w:hAnsi="굴림"/>
          <w:b w:val="0"/>
        </w:rPr>
        <w:fldChar w:fldCharType="separate"/>
      </w:r>
      <w:hyperlink w:anchor="_Toc524876011" w:history="1">
        <w:r w:rsidR="004E0F7C" w:rsidRPr="00CF3878">
          <w:rPr>
            <w:rStyle w:val="a9"/>
            <w:noProof/>
          </w:rPr>
          <w:t>1</w:t>
        </w:r>
        <w:r w:rsidR="004E0F7C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4E0F7C" w:rsidRPr="00CF3878">
          <w:rPr>
            <w:rStyle w:val="a9"/>
            <w:noProof/>
          </w:rPr>
          <w:t>목적</w:t>
        </w:r>
        <w:r w:rsidR="004E0F7C">
          <w:rPr>
            <w:noProof/>
            <w:webHidden/>
          </w:rPr>
          <w:tab/>
        </w:r>
        <w:r w:rsidR="004E0F7C">
          <w:rPr>
            <w:noProof/>
            <w:webHidden/>
          </w:rPr>
          <w:fldChar w:fldCharType="begin"/>
        </w:r>
        <w:r w:rsidR="004E0F7C">
          <w:rPr>
            <w:noProof/>
            <w:webHidden/>
          </w:rPr>
          <w:instrText xml:space="preserve"> PAGEREF _Toc524876011 \h </w:instrText>
        </w:r>
        <w:r w:rsidR="004E0F7C">
          <w:rPr>
            <w:noProof/>
            <w:webHidden/>
          </w:rPr>
        </w:r>
        <w:r w:rsidR="004E0F7C">
          <w:rPr>
            <w:noProof/>
            <w:webHidden/>
          </w:rPr>
          <w:fldChar w:fldCharType="separate"/>
        </w:r>
        <w:r w:rsidR="004E0F7C">
          <w:rPr>
            <w:noProof/>
            <w:webHidden/>
          </w:rPr>
          <w:t>4</w:t>
        </w:r>
        <w:r w:rsidR="004E0F7C">
          <w:rPr>
            <w:noProof/>
            <w:webHidden/>
          </w:rPr>
          <w:fldChar w:fldCharType="end"/>
        </w:r>
      </w:hyperlink>
    </w:p>
    <w:p w:rsidR="004E0F7C" w:rsidRDefault="004E0F7C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6012" w:history="1">
        <w:r w:rsidRPr="00CF3878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F3878">
          <w:rPr>
            <w:rStyle w:val="a9"/>
            <w:noProof/>
          </w:rPr>
          <w:t>통합 시험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F7C" w:rsidRDefault="004E0F7C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6013" w:history="1">
        <w:r w:rsidRPr="00CF3878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F3878">
          <w:rPr>
            <w:rStyle w:val="a9"/>
            <w:noProof/>
          </w:rPr>
          <w:t>통합 테스트 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F7C" w:rsidRDefault="004E0F7C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6014" w:history="1">
        <w:r w:rsidRPr="00CF3878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F3878">
          <w:rPr>
            <w:rStyle w:val="a9"/>
            <w:noProof/>
          </w:rPr>
          <w:t>통합 테스트 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F7C" w:rsidRDefault="004E0F7C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6015" w:history="1">
        <w:r w:rsidRPr="00CF3878">
          <w:rPr>
            <w:rStyle w:val="a9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F3878">
          <w:rPr>
            <w:rStyle w:val="a9"/>
            <w:noProof/>
          </w:rPr>
          <w:t>통합 테스트 수행 절차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0F7C" w:rsidRDefault="004E0F7C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6016" w:history="1">
        <w:r w:rsidRPr="00CF3878">
          <w:rPr>
            <w:rStyle w:val="a9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F3878">
          <w:rPr>
            <w:rStyle w:val="a9"/>
            <w:noProof/>
          </w:rPr>
          <w:t>통합 테스트 일정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68B4" w:rsidRPr="009F11A2" w:rsidRDefault="003368B4">
      <w:pPr>
        <w:rPr>
          <w:rFonts w:hAnsi="굴림"/>
          <w:b/>
        </w:rPr>
      </w:pPr>
      <w:r w:rsidRPr="009F11A2">
        <w:rPr>
          <w:rFonts w:hAnsi="굴림"/>
          <w:b/>
        </w:rPr>
        <w:fldChar w:fldCharType="end"/>
      </w:r>
    </w:p>
    <w:bookmarkEnd w:id="4"/>
    <w:bookmarkEnd w:id="5"/>
    <w:p w:rsidR="006B46AE" w:rsidRPr="009F11A2" w:rsidRDefault="00101DBB" w:rsidP="0053628C">
      <w:pPr>
        <w:rPr>
          <w:rFonts w:hAnsi="굴림"/>
        </w:rPr>
      </w:pPr>
      <w:r w:rsidRPr="009F11A2">
        <w:rPr>
          <w:rFonts w:hAnsi="굴림"/>
        </w:rPr>
        <w:br w:type="page"/>
      </w:r>
    </w:p>
    <w:p w:rsidR="00766820" w:rsidRPr="00336F0F" w:rsidRDefault="00766820" w:rsidP="00336F0F">
      <w:pPr>
        <w:pStyle w:val="10"/>
        <w:spacing w:before="180" w:after="180"/>
      </w:pPr>
      <w:bookmarkStart w:id="7" w:name="_Toc482290846"/>
      <w:bookmarkStart w:id="8" w:name="_Toc524876011"/>
      <w:r w:rsidRPr="00336F0F">
        <w:rPr>
          <w:rFonts w:hint="eastAsia"/>
        </w:rPr>
        <w:lastRenderedPageBreak/>
        <w:t>목적</w:t>
      </w:r>
      <w:bookmarkEnd w:id="7"/>
      <w:bookmarkEnd w:id="8"/>
    </w:p>
    <w:p w:rsidR="00766820" w:rsidRPr="003208A6" w:rsidRDefault="00766820" w:rsidP="00586E38">
      <w:pPr>
        <w:pStyle w:val="Indent"/>
      </w:pPr>
      <w:r w:rsidRPr="003208A6">
        <w:rPr>
          <w:rFonts w:hint="eastAsia"/>
        </w:rPr>
        <w:t>본</w:t>
      </w:r>
      <w:r w:rsidRPr="003208A6">
        <w:rPr>
          <w:rFonts w:hint="eastAsia"/>
        </w:rPr>
        <w:t xml:space="preserve"> </w:t>
      </w:r>
      <w:r w:rsidRPr="003208A6">
        <w:rPr>
          <w:rFonts w:hint="eastAsia"/>
        </w:rPr>
        <w:t>문서의</w:t>
      </w:r>
      <w:r w:rsidRPr="003208A6">
        <w:rPr>
          <w:rFonts w:hint="eastAsia"/>
        </w:rPr>
        <w:t xml:space="preserve"> </w:t>
      </w:r>
      <w:r w:rsidRPr="003208A6">
        <w:rPr>
          <w:rFonts w:hint="eastAsia"/>
        </w:rPr>
        <w:t>작성</w:t>
      </w:r>
      <w:r w:rsidRPr="003208A6">
        <w:rPr>
          <w:rFonts w:hint="eastAsia"/>
        </w:rPr>
        <w:t xml:space="preserve"> </w:t>
      </w:r>
      <w:r w:rsidRPr="003208A6">
        <w:rPr>
          <w:rFonts w:hint="eastAsia"/>
        </w:rPr>
        <w:t>본</w:t>
      </w:r>
      <w:r w:rsidRPr="003208A6">
        <w:rPr>
          <w:rFonts w:hint="eastAsia"/>
        </w:rPr>
        <w:t xml:space="preserve"> </w:t>
      </w:r>
      <w:r w:rsidR="00586E38">
        <w:rPr>
          <w:rFonts w:hint="eastAsia"/>
        </w:rPr>
        <w:t>사업의</w:t>
      </w:r>
      <w:r w:rsidR="00586E38">
        <w:rPr>
          <w:rFonts w:hint="eastAsia"/>
        </w:rPr>
        <w:t xml:space="preserve"> </w:t>
      </w:r>
      <w:proofErr w:type="spellStart"/>
      <w:r w:rsidR="0044000F">
        <w:rPr>
          <w:rFonts w:hint="eastAsia"/>
        </w:rPr>
        <w:t>통합</w:t>
      </w:r>
      <w:r w:rsidR="00586E38">
        <w:rPr>
          <w:rFonts w:hint="eastAsia"/>
        </w:rPr>
        <w:t>테스트를</w:t>
      </w:r>
      <w:proofErr w:type="spellEnd"/>
      <w:r w:rsidR="00586E38">
        <w:rPr>
          <w:rFonts w:hint="eastAsia"/>
        </w:rPr>
        <w:t xml:space="preserve"> </w:t>
      </w:r>
      <w:r w:rsidR="00586E38">
        <w:rPr>
          <w:rFonts w:hint="eastAsia"/>
        </w:rPr>
        <w:t>수행함에</w:t>
      </w:r>
      <w:r w:rsidR="00586E38">
        <w:rPr>
          <w:rFonts w:hint="eastAsia"/>
        </w:rPr>
        <w:t xml:space="preserve"> </w:t>
      </w:r>
      <w:r w:rsidR="00586E38">
        <w:rPr>
          <w:rFonts w:hint="eastAsia"/>
        </w:rPr>
        <w:t>있어서</w:t>
      </w:r>
      <w:r w:rsidR="00586E38">
        <w:rPr>
          <w:rFonts w:hint="eastAsia"/>
        </w:rPr>
        <w:t>,</w:t>
      </w:r>
      <w:r w:rsidR="00586E38">
        <w:t xml:space="preserve"> </w:t>
      </w:r>
      <w:r w:rsidR="0044000F">
        <w:rPr>
          <w:rFonts w:hint="eastAsia"/>
        </w:rPr>
        <w:t>통합</w:t>
      </w:r>
      <w:r w:rsidR="00586E38">
        <w:rPr>
          <w:rFonts w:hint="eastAsia"/>
        </w:rPr>
        <w:t>테스트</w:t>
      </w:r>
      <w:r w:rsidR="0044000F">
        <w:rPr>
          <w:rFonts w:hint="eastAsia"/>
        </w:rPr>
        <w:t xml:space="preserve"> </w:t>
      </w:r>
      <w:r w:rsidR="0044000F">
        <w:rPr>
          <w:rFonts w:hint="eastAsia"/>
        </w:rPr>
        <w:t>전략</w:t>
      </w:r>
      <w:r w:rsidR="0044000F">
        <w:rPr>
          <w:rFonts w:hint="eastAsia"/>
        </w:rPr>
        <w:t>,</w:t>
      </w:r>
      <w:r w:rsidR="0044000F">
        <w:t xml:space="preserve"> </w:t>
      </w:r>
      <w:r w:rsidR="0044000F">
        <w:rPr>
          <w:rFonts w:hint="eastAsia"/>
        </w:rPr>
        <w:t>표준</w:t>
      </w:r>
      <w:r w:rsidR="0044000F">
        <w:rPr>
          <w:rFonts w:hint="eastAsia"/>
        </w:rPr>
        <w:t>,</w:t>
      </w:r>
      <w:r w:rsidR="0044000F">
        <w:t xml:space="preserve"> </w:t>
      </w:r>
      <w:r w:rsidR="0044000F">
        <w:rPr>
          <w:rFonts w:hint="eastAsia"/>
        </w:rPr>
        <w:t>절차</w:t>
      </w:r>
      <w:r w:rsidR="0044000F">
        <w:rPr>
          <w:rFonts w:hint="eastAsia"/>
        </w:rPr>
        <w:t xml:space="preserve"> </w:t>
      </w:r>
      <w:r w:rsidR="0044000F">
        <w:rPr>
          <w:rFonts w:hint="eastAsia"/>
        </w:rPr>
        <w:t>및</w:t>
      </w:r>
      <w:r w:rsidR="0044000F">
        <w:rPr>
          <w:rFonts w:hint="eastAsia"/>
        </w:rPr>
        <w:t xml:space="preserve"> </w:t>
      </w:r>
      <w:r w:rsidR="0044000F">
        <w:rPr>
          <w:rFonts w:hint="eastAsia"/>
        </w:rPr>
        <w:t>기법을</w:t>
      </w:r>
      <w:r w:rsidR="0044000F">
        <w:rPr>
          <w:rFonts w:hint="eastAsia"/>
        </w:rPr>
        <w:t xml:space="preserve"> </w:t>
      </w:r>
      <w:r w:rsidR="00586E38">
        <w:rPr>
          <w:rFonts w:hint="eastAsia"/>
        </w:rPr>
        <w:t>정의하는</w:t>
      </w:r>
      <w:r w:rsidR="00586E38">
        <w:rPr>
          <w:rFonts w:hint="eastAsia"/>
        </w:rPr>
        <w:t xml:space="preserve"> </w:t>
      </w:r>
      <w:r w:rsidR="00586E38">
        <w:rPr>
          <w:rFonts w:hint="eastAsia"/>
        </w:rPr>
        <w:t>것을</w:t>
      </w:r>
      <w:r w:rsidR="00586E38">
        <w:rPr>
          <w:rFonts w:hint="eastAsia"/>
        </w:rPr>
        <w:t xml:space="preserve"> </w:t>
      </w:r>
      <w:r w:rsidRPr="003208A6">
        <w:rPr>
          <w:rFonts w:hint="eastAsia"/>
        </w:rPr>
        <w:t>그</w:t>
      </w:r>
      <w:r w:rsidRPr="003208A6">
        <w:rPr>
          <w:rFonts w:hint="eastAsia"/>
        </w:rPr>
        <w:t xml:space="preserve"> </w:t>
      </w:r>
      <w:r w:rsidRPr="003208A6">
        <w:rPr>
          <w:rFonts w:hint="eastAsia"/>
        </w:rPr>
        <w:t>목적으로</w:t>
      </w:r>
      <w:r w:rsidRPr="003208A6">
        <w:rPr>
          <w:rFonts w:hint="eastAsia"/>
        </w:rPr>
        <w:t xml:space="preserve"> </w:t>
      </w:r>
      <w:r w:rsidRPr="003208A6">
        <w:rPr>
          <w:rFonts w:hint="eastAsia"/>
        </w:rPr>
        <w:t>한다</w:t>
      </w:r>
      <w:r w:rsidRPr="003208A6">
        <w:rPr>
          <w:rFonts w:hint="eastAsia"/>
        </w:rPr>
        <w:t>.</w:t>
      </w:r>
    </w:p>
    <w:p w:rsidR="00766820" w:rsidRPr="0044000F" w:rsidRDefault="00766820" w:rsidP="00586E38">
      <w:pPr>
        <w:pStyle w:val="Indent"/>
        <w:rPr>
          <w:rFonts w:ascii="굴림" w:hAnsi="굴림"/>
        </w:rPr>
      </w:pPr>
    </w:p>
    <w:p w:rsidR="00766820" w:rsidRPr="00336F0F" w:rsidRDefault="00AC4E32" w:rsidP="00336F0F">
      <w:pPr>
        <w:pStyle w:val="10"/>
        <w:spacing w:before="180" w:after="180"/>
      </w:pPr>
      <w:bookmarkStart w:id="9" w:name="_Toc482290847"/>
      <w:bookmarkStart w:id="10" w:name="_Toc524876012"/>
      <w:r>
        <w:rPr>
          <w:rFonts w:hint="eastAsia"/>
        </w:rPr>
        <w:t xml:space="preserve">통합 시험 </w:t>
      </w:r>
      <w:r w:rsidR="00766820" w:rsidRPr="00336F0F">
        <w:rPr>
          <w:rFonts w:hint="eastAsia"/>
        </w:rPr>
        <w:t>개요</w:t>
      </w:r>
      <w:bookmarkEnd w:id="9"/>
      <w:bookmarkEnd w:id="10"/>
    </w:p>
    <w:p w:rsidR="00586E38" w:rsidRDefault="0044000F" w:rsidP="003208A6">
      <w:pPr>
        <w:pStyle w:val="Indent"/>
      </w:pPr>
      <w:proofErr w:type="spellStart"/>
      <w:r>
        <w:rPr>
          <w:rFonts w:hint="eastAsia"/>
        </w:rPr>
        <w:t>통합테스트는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개발한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소프트웨어들을</w:t>
      </w:r>
      <w:r>
        <w:rPr>
          <w:rFonts w:hint="eastAsia"/>
        </w:rPr>
        <w:t xml:space="preserve"> </w:t>
      </w:r>
      <w:r>
        <w:rPr>
          <w:rFonts w:hint="eastAsia"/>
        </w:rPr>
        <w:t>계획에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통합하여</w:t>
      </w:r>
      <w:r>
        <w:rPr>
          <w:rFonts w:hint="eastAsia"/>
        </w:rPr>
        <w:t xml:space="preserve">, </w:t>
      </w:r>
      <w:r>
        <w:rPr>
          <w:rFonts w:hint="eastAsia"/>
        </w:rPr>
        <w:t>통합된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요구사항에서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도출하는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테스트하는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>.</w:t>
      </w:r>
    </w:p>
    <w:p w:rsidR="00586E38" w:rsidRPr="003208A6" w:rsidRDefault="00586E38" w:rsidP="003208A6">
      <w:pPr>
        <w:pStyle w:val="Indent"/>
      </w:pPr>
    </w:p>
    <w:p w:rsidR="0044000F" w:rsidRDefault="0044000F" w:rsidP="006C2673">
      <w:pPr>
        <w:pStyle w:val="10"/>
        <w:spacing w:before="180" w:after="180"/>
      </w:pPr>
      <w:bookmarkStart w:id="11" w:name="_Toc524876013"/>
      <w:r>
        <w:rPr>
          <w:rFonts w:hint="eastAsia"/>
        </w:rPr>
        <w:t>통합 테스트 환경</w:t>
      </w:r>
      <w:bookmarkEnd w:id="11"/>
    </w:p>
    <w:p w:rsidR="00AC4E32" w:rsidRDefault="00AC4E32" w:rsidP="00AC4E32">
      <w:pPr>
        <w:pStyle w:val="a0"/>
      </w:pPr>
      <w:proofErr w:type="spellStart"/>
      <w:r>
        <w:rPr>
          <w:rFonts w:hint="eastAsia"/>
        </w:rPr>
        <w:t>통합테스트는</w:t>
      </w:r>
      <w:proofErr w:type="spellEnd"/>
      <w:r>
        <w:rPr>
          <w:rFonts w:hint="eastAsia"/>
        </w:rPr>
        <w:t xml:space="preserve"> 운영 서버로 이관하기 이전인 </w:t>
      </w:r>
      <w:proofErr w:type="spellStart"/>
      <w:r>
        <w:rPr>
          <w:rFonts w:hint="eastAsia"/>
        </w:rPr>
        <w:t>개발서버</w:t>
      </w:r>
      <w:proofErr w:type="spellEnd"/>
      <w:r>
        <w:rPr>
          <w:rFonts w:hint="eastAsia"/>
        </w:rPr>
        <w:t xml:space="preserve"> 환경에서 통합하고 테스트를 수행한다.</w:t>
      </w:r>
    </w:p>
    <w:p w:rsidR="00AC4E32" w:rsidRDefault="00AC4E32" w:rsidP="00AC4E32">
      <w:pPr>
        <w:pStyle w:val="a0"/>
      </w:pPr>
      <w:r>
        <w:rPr>
          <w:rFonts w:hint="eastAsia"/>
        </w:rPr>
        <w:t>서브 시스템 별 테스트 환경 및 제약 조건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5387"/>
      </w:tblGrid>
      <w:tr w:rsidR="00AC4E32" w:rsidRPr="00E94A96" w:rsidTr="00AC4E32">
        <w:trPr>
          <w:trHeight w:val="70"/>
        </w:trPr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AC4E32" w:rsidRPr="00E94A96" w:rsidRDefault="00AC4E32" w:rsidP="0080574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서브시스템</w:t>
            </w:r>
            <w:proofErr w:type="spellEnd"/>
          </w:p>
        </w:tc>
        <w:tc>
          <w:tcPr>
            <w:tcW w:w="5387" w:type="dxa"/>
            <w:shd w:val="clear" w:color="auto" w:fill="BFBFBF" w:themeFill="background1" w:themeFillShade="BF"/>
            <w:vAlign w:val="center"/>
          </w:tcPr>
          <w:p w:rsidR="00AC4E32" w:rsidRPr="00E94A96" w:rsidRDefault="00AC4E32" w:rsidP="008057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필요 환경</w:t>
            </w:r>
          </w:p>
        </w:tc>
      </w:tr>
      <w:tr w:rsidR="00AC4E32" w:rsidRPr="0024054F" w:rsidTr="00AC4E32">
        <w:tc>
          <w:tcPr>
            <w:tcW w:w="2693" w:type="dxa"/>
            <w:vAlign w:val="center"/>
          </w:tcPr>
          <w:p w:rsidR="00AC4E32" w:rsidRPr="00E94A96" w:rsidRDefault="00AC4E32" w:rsidP="00805749">
            <w:pPr>
              <w:jc w:val="center"/>
              <w:rPr>
                <w:rFonts w:hAnsi="굴림" w:cs="Arial"/>
                <w:kern w:val="0"/>
                <w:szCs w:val="20"/>
              </w:rPr>
            </w:pPr>
            <w:proofErr w:type="spellStart"/>
            <w:r>
              <w:rPr>
                <w:rFonts w:hAnsi="굴림" w:cs="Arial" w:hint="eastAsia"/>
                <w:kern w:val="0"/>
                <w:szCs w:val="20"/>
              </w:rPr>
              <w:t>포렌식마크기술</w:t>
            </w:r>
            <w:proofErr w:type="spellEnd"/>
            <w:r>
              <w:rPr>
                <w:rFonts w:hAnsi="굴림" w:cs="Arial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굴림" w:cs="Arial" w:hint="eastAsia"/>
                <w:kern w:val="0"/>
                <w:szCs w:val="20"/>
              </w:rPr>
              <w:t>성능평가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:rsidR="00AC4E32" w:rsidRDefault="00AC4E32" w:rsidP="0080574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- 테스트를 위한 별도의 </w:t>
            </w:r>
            <w:proofErr w:type="spellStart"/>
            <w:r>
              <w:rPr>
                <w:rFonts w:cs="Arial" w:hint="eastAsia"/>
                <w:szCs w:val="20"/>
              </w:rPr>
              <w:t>삽입기</w:t>
            </w:r>
            <w:proofErr w:type="spellEnd"/>
            <w:r>
              <w:rPr>
                <w:rFonts w:cs="Arial" w:hint="eastAsia"/>
                <w:szCs w:val="20"/>
              </w:rPr>
              <w:t xml:space="preserve"> 및 검출기 소프트웨어</w:t>
            </w:r>
          </w:p>
          <w:p w:rsidR="00AC4E32" w:rsidRDefault="00AC4E32" w:rsidP="0080574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 </w:t>
            </w:r>
            <w:r>
              <w:rPr>
                <w:rFonts w:cs="Arial" w:hint="eastAsia"/>
                <w:szCs w:val="20"/>
              </w:rPr>
              <w:t xml:space="preserve">샘플 시나리오에 등록된 오디오 및 비디오 </w:t>
            </w:r>
            <w:proofErr w:type="spellStart"/>
            <w:r>
              <w:rPr>
                <w:rFonts w:cs="Arial" w:hint="eastAsia"/>
                <w:szCs w:val="20"/>
              </w:rPr>
              <w:t>데이터셋</w:t>
            </w:r>
            <w:proofErr w:type="spellEnd"/>
          </w:p>
          <w:p w:rsidR="00AC4E32" w:rsidRPr="00AC4E32" w:rsidRDefault="00AC4E32" w:rsidP="00AC4E32">
            <w:pPr>
              <w:ind w:firstLineChars="100" w:firstLine="2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</w:t>
            </w:r>
            <w:proofErr w:type="spellStart"/>
            <w:r>
              <w:rPr>
                <w:rFonts w:cs="Arial" w:hint="eastAsia"/>
                <w:szCs w:val="20"/>
              </w:rPr>
              <w:t>성능평가실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성능평가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PC</w:t>
            </w:r>
            <w:r>
              <w:rPr>
                <w:rFonts w:cs="Arial" w:hint="eastAsia"/>
                <w:szCs w:val="20"/>
              </w:rPr>
              <w:t>를 통한 테스트도 가능)</w:t>
            </w:r>
          </w:p>
        </w:tc>
      </w:tr>
      <w:tr w:rsidR="00AC4E32" w:rsidRPr="0024054F" w:rsidTr="00AC4E32">
        <w:trPr>
          <w:trHeight w:val="340"/>
        </w:trPr>
        <w:tc>
          <w:tcPr>
            <w:tcW w:w="2693" w:type="dxa"/>
            <w:vAlign w:val="center"/>
          </w:tcPr>
          <w:p w:rsidR="00AC4E32" w:rsidRPr="00AC4E32" w:rsidRDefault="00AC4E32" w:rsidP="00805749">
            <w:pPr>
              <w:jc w:val="center"/>
              <w:rPr>
                <w:rFonts w:hAnsi="굴림" w:cs="Arial"/>
                <w:szCs w:val="20"/>
              </w:rPr>
            </w:pPr>
            <w:r>
              <w:rPr>
                <w:rFonts w:hAnsi="굴림" w:cs="Arial" w:hint="eastAsia"/>
                <w:szCs w:val="20"/>
              </w:rPr>
              <w:t xml:space="preserve">필터링 기술 </w:t>
            </w:r>
            <w:proofErr w:type="spellStart"/>
            <w:r>
              <w:rPr>
                <w:rFonts w:hAnsi="굴림" w:cs="Arial" w:hint="eastAsia"/>
                <w:szCs w:val="20"/>
              </w:rPr>
              <w:t>성능평가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:rsidR="00AC4E32" w:rsidRPr="005557F5" w:rsidRDefault="00AC4E32" w:rsidP="0080574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- 개발자 내부 개발용 관리 웹 시스템</w:t>
            </w:r>
          </w:p>
        </w:tc>
      </w:tr>
      <w:tr w:rsidR="00AC4E32" w:rsidRPr="0024054F" w:rsidTr="00AC4E32">
        <w:trPr>
          <w:trHeight w:val="340"/>
        </w:trPr>
        <w:tc>
          <w:tcPr>
            <w:tcW w:w="2693" w:type="dxa"/>
            <w:vAlign w:val="center"/>
          </w:tcPr>
          <w:p w:rsidR="00AC4E32" w:rsidRDefault="005E705B" w:rsidP="00805749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기술적조치</w:t>
            </w:r>
            <w:proofErr w:type="spellEnd"/>
            <w:r>
              <w:rPr>
                <w:rFonts w:hAnsi="굴림" w:cs="Arial" w:hint="eastAsia"/>
                <w:szCs w:val="20"/>
              </w:rPr>
              <w:t xml:space="preserve"> </w:t>
            </w:r>
            <w:proofErr w:type="spellStart"/>
            <w:r>
              <w:rPr>
                <w:rFonts w:hAnsi="굴림" w:cs="Arial" w:hint="eastAsia"/>
                <w:szCs w:val="20"/>
              </w:rPr>
              <w:t>관리시스템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:rsidR="00AC4E32" w:rsidRDefault="00AC4E32" w:rsidP="0080574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- 성능평가실 내의 개발 장비(</w:t>
            </w:r>
            <w:r>
              <w:rPr>
                <w:rFonts w:cs="Arial"/>
                <w:szCs w:val="20"/>
              </w:rPr>
              <w:t>OLD-</w:t>
            </w:r>
            <w:proofErr w:type="spellStart"/>
            <w:r>
              <w:rPr>
                <w:rFonts w:cs="Arial"/>
                <w:szCs w:val="20"/>
              </w:rPr>
              <w:t>MPC</w:t>
            </w:r>
            <w:proofErr w:type="spellEnd"/>
            <w:r>
              <w:rPr>
                <w:rFonts w:cs="Arial"/>
                <w:szCs w:val="20"/>
              </w:rPr>
              <w:t>)</w:t>
            </w:r>
            <w:r>
              <w:rPr>
                <w:rFonts w:cs="Arial" w:hint="eastAsia"/>
                <w:szCs w:val="20"/>
              </w:rPr>
              <w:t>를 통한 테스트만 가능</w:t>
            </w:r>
          </w:p>
        </w:tc>
      </w:tr>
      <w:tr w:rsidR="00AC4E32" w:rsidRPr="0024054F" w:rsidTr="00AC4E32">
        <w:trPr>
          <w:trHeight w:val="340"/>
        </w:trPr>
        <w:tc>
          <w:tcPr>
            <w:tcW w:w="2693" w:type="dxa"/>
            <w:vAlign w:val="center"/>
          </w:tcPr>
          <w:p w:rsidR="00AC4E32" w:rsidRDefault="00BA66CA" w:rsidP="00805749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사업관리시스템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:rsidR="00AC4E32" w:rsidRDefault="00AC4E32" w:rsidP="0080574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- 성능평가실 내의 개발 장비(</w:t>
            </w:r>
            <w:r>
              <w:rPr>
                <w:rFonts w:cs="Arial"/>
                <w:szCs w:val="20"/>
              </w:rPr>
              <w:t>OLD-</w:t>
            </w:r>
            <w:proofErr w:type="spellStart"/>
            <w:r>
              <w:rPr>
                <w:rFonts w:cs="Arial"/>
                <w:szCs w:val="20"/>
              </w:rPr>
              <w:t>MPC</w:t>
            </w:r>
            <w:proofErr w:type="spellEnd"/>
            <w:r>
              <w:rPr>
                <w:rFonts w:cs="Arial"/>
                <w:szCs w:val="20"/>
              </w:rPr>
              <w:t>)</w:t>
            </w:r>
            <w:r>
              <w:rPr>
                <w:rFonts w:cs="Arial" w:hint="eastAsia"/>
                <w:szCs w:val="20"/>
              </w:rPr>
              <w:t>를 통한 테스트만 가능</w:t>
            </w:r>
          </w:p>
        </w:tc>
      </w:tr>
    </w:tbl>
    <w:p w:rsidR="00AC4E32" w:rsidRDefault="00AC4E32" w:rsidP="00AC4E32">
      <w:pPr>
        <w:pStyle w:val="a0"/>
        <w:numPr>
          <w:ilvl w:val="0"/>
          <w:numId w:val="0"/>
        </w:numPr>
        <w:ind w:left="1440"/>
      </w:pPr>
    </w:p>
    <w:p w:rsidR="00AC4E32" w:rsidRPr="00AC4E32" w:rsidRDefault="00AC4E32" w:rsidP="00AC4E32"/>
    <w:p w:rsidR="00336F0F" w:rsidRDefault="00AC4E32" w:rsidP="00AC4E32">
      <w:pPr>
        <w:pStyle w:val="10"/>
        <w:spacing w:before="180" w:after="180"/>
      </w:pPr>
      <w:bookmarkStart w:id="12" w:name="_Toc524876014"/>
      <w:r>
        <w:rPr>
          <w:rFonts w:hint="eastAsia"/>
        </w:rPr>
        <w:t>통합</w:t>
      </w:r>
      <w:r w:rsidR="00586E38">
        <w:rPr>
          <w:rFonts w:hint="eastAsia"/>
        </w:rPr>
        <w:t xml:space="preserve"> 테스트 범위</w:t>
      </w:r>
      <w:bookmarkEnd w:id="12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5670"/>
      </w:tblGrid>
      <w:tr w:rsidR="00F11638" w:rsidRPr="00E94A96" w:rsidTr="0096206D">
        <w:trPr>
          <w:trHeight w:val="70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F11638" w:rsidRPr="00E94A96" w:rsidRDefault="00AC4E32" w:rsidP="00E94A9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서브시스템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F11638" w:rsidRPr="00E94A96" w:rsidRDefault="00AC4E32" w:rsidP="00E94A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 프로세스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:rsidR="00F11638" w:rsidRPr="00E94A96" w:rsidRDefault="00F11638" w:rsidP="00E94A96">
            <w:pPr>
              <w:jc w:val="center"/>
              <w:rPr>
                <w:b/>
              </w:rPr>
            </w:pPr>
            <w:r w:rsidRPr="00E94A96">
              <w:rPr>
                <w:rFonts w:hint="eastAsia"/>
                <w:b/>
              </w:rPr>
              <w:t>설명</w:t>
            </w:r>
          </w:p>
        </w:tc>
      </w:tr>
      <w:tr w:rsidR="00B11D14" w:rsidRPr="0024054F" w:rsidTr="0096206D">
        <w:trPr>
          <w:trHeight w:val="340"/>
        </w:trPr>
        <w:tc>
          <w:tcPr>
            <w:tcW w:w="1560" w:type="dxa"/>
            <w:vMerge w:val="restart"/>
            <w:shd w:val="clear" w:color="auto" w:fill="auto"/>
          </w:tcPr>
          <w:p w:rsidR="00B11D14" w:rsidRPr="00E94A96" w:rsidRDefault="00BA7E16" w:rsidP="00D266FB">
            <w:pPr>
              <w:jc w:val="center"/>
              <w:rPr>
                <w:rFonts w:hAnsi="굴림"/>
              </w:rPr>
            </w:pPr>
            <w:proofErr w:type="spellStart"/>
            <w:r>
              <w:rPr>
                <w:rFonts w:hAnsi="굴림" w:hint="eastAsia"/>
              </w:rPr>
              <w:t>기술적조치</w:t>
            </w:r>
            <w:proofErr w:type="spellEnd"/>
            <w:r>
              <w:rPr>
                <w:rFonts w:hAnsi="굴림" w:hint="eastAsia"/>
              </w:rPr>
              <w:t xml:space="preserve"> 관리 시스템</w:t>
            </w:r>
          </w:p>
        </w:tc>
        <w:tc>
          <w:tcPr>
            <w:tcW w:w="1701" w:type="dxa"/>
            <w:vAlign w:val="center"/>
          </w:tcPr>
          <w:p w:rsidR="00B11D14" w:rsidRPr="00E94A96" w:rsidRDefault="00BA7E16" w:rsidP="00D266FB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성능평가</w:t>
            </w:r>
            <w:proofErr w:type="spellEnd"/>
            <w:r>
              <w:rPr>
                <w:rFonts w:hAnsi="굴림" w:cs="Arial" w:hint="eastAsia"/>
                <w:szCs w:val="20"/>
              </w:rPr>
              <w:t xml:space="preserve"> 신청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B11D14" w:rsidRPr="005557F5" w:rsidRDefault="00BA7E16" w:rsidP="00E94A96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업무포털을</w:t>
            </w:r>
            <w:proofErr w:type="spellEnd"/>
            <w:r>
              <w:rPr>
                <w:rFonts w:cs="Arial" w:hint="eastAsia"/>
                <w:szCs w:val="20"/>
              </w:rPr>
              <w:t xml:space="preserve"> 통한 </w:t>
            </w:r>
            <w:proofErr w:type="spellStart"/>
            <w:r>
              <w:rPr>
                <w:rFonts w:cs="Arial" w:hint="eastAsia"/>
                <w:szCs w:val="20"/>
              </w:rPr>
              <w:t>성능평가</w:t>
            </w:r>
            <w:proofErr w:type="spellEnd"/>
            <w:r>
              <w:rPr>
                <w:rFonts w:cs="Arial" w:hint="eastAsia"/>
                <w:szCs w:val="20"/>
              </w:rPr>
              <w:t xml:space="preserve"> 신청 내역이 </w:t>
            </w:r>
            <w:proofErr w:type="spellStart"/>
            <w:r>
              <w:rPr>
                <w:rFonts w:cs="Arial" w:hint="eastAsia"/>
                <w:szCs w:val="20"/>
              </w:rPr>
              <w:t>관리시스템에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나타나는 지 여부를 확인</w:t>
            </w:r>
          </w:p>
        </w:tc>
      </w:tr>
      <w:tr w:rsidR="00B11D14" w:rsidRPr="0024054F" w:rsidTr="0096206D">
        <w:trPr>
          <w:trHeight w:val="340"/>
        </w:trPr>
        <w:tc>
          <w:tcPr>
            <w:tcW w:w="1560" w:type="dxa"/>
            <w:vMerge/>
            <w:shd w:val="clear" w:color="auto" w:fill="auto"/>
          </w:tcPr>
          <w:p w:rsidR="00B11D14" w:rsidRPr="00E94A96" w:rsidRDefault="00B11D14" w:rsidP="00D266FB">
            <w:pPr>
              <w:jc w:val="center"/>
              <w:rPr>
                <w:rFonts w:hAnsi="굴림"/>
              </w:rPr>
            </w:pPr>
          </w:p>
        </w:tc>
        <w:tc>
          <w:tcPr>
            <w:tcW w:w="1701" w:type="dxa"/>
            <w:vAlign w:val="center"/>
          </w:tcPr>
          <w:p w:rsidR="00B11D14" w:rsidRPr="00E94A96" w:rsidRDefault="00BA7E16" w:rsidP="00BA7E16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성능평가</w:t>
            </w:r>
            <w:proofErr w:type="spellEnd"/>
            <w:r>
              <w:rPr>
                <w:rFonts w:hAnsi="굴림" w:cs="Arial" w:hint="eastAsia"/>
                <w:szCs w:val="20"/>
              </w:rPr>
              <w:t xml:space="preserve"> 통계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B11D14" w:rsidRPr="00BA7E16" w:rsidRDefault="00BA7E16" w:rsidP="00E94A96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성능평가</w:t>
            </w:r>
            <w:proofErr w:type="spellEnd"/>
            <w:r>
              <w:rPr>
                <w:rFonts w:cs="Arial" w:hint="eastAsia"/>
                <w:szCs w:val="20"/>
              </w:rPr>
              <w:t xml:space="preserve"> 관련 통계 내역이 올바르게 합산되어 출력되는 지 확인</w:t>
            </w:r>
          </w:p>
        </w:tc>
      </w:tr>
      <w:tr w:rsidR="00B11D14" w:rsidRPr="0024054F" w:rsidTr="0096206D">
        <w:trPr>
          <w:trHeight w:val="340"/>
        </w:trPr>
        <w:tc>
          <w:tcPr>
            <w:tcW w:w="1560" w:type="dxa"/>
            <w:vMerge/>
            <w:shd w:val="clear" w:color="auto" w:fill="auto"/>
          </w:tcPr>
          <w:p w:rsidR="00B11D14" w:rsidRPr="00E94A96" w:rsidRDefault="00B11D14" w:rsidP="00D266FB">
            <w:pPr>
              <w:jc w:val="center"/>
              <w:rPr>
                <w:rFonts w:hAnsi="굴림"/>
              </w:rPr>
            </w:pPr>
          </w:p>
        </w:tc>
        <w:tc>
          <w:tcPr>
            <w:tcW w:w="1701" w:type="dxa"/>
            <w:vAlign w:val="center"/>
          </w:tcPr>
          <w:p w:rsidR="00B11D14" w:rsidRPr="00E94A96" w:rsidRDefault="00BA7E16" w:rsidP="00D266FB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포렌식마크</w:t>
            </w:r>
            <w:proofErr w:type="spellEnd"/>
            <w:r>
              <w:rPr>
                <w:rFonts w:hAnsi="굴림" w:cs="Arial" w:hint="eastAsia"/>
                <w:szCs w:val="20"/>
              </w:rPr>
              <w:t xml:space="preserve"> </w:t>
            </w:r>
            <w:proofErr w:type="spellStart"/>
            <w:r>
              <w:rPr>
                <w:rFonts w:hAnsi="굴림" w:cs="Arial" w:hint="eastAsia"/>
                <w:szCs w:val="20"/>
              </w:rPr>
              <w:t>성능평가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B11D14" w:rsidRPr="005557F5" w:rsidRDefault="00BA7E16" w:rsidP="00E94A96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자체 장비를 통한 </w:t>
            </w:r>
            <w:proofErr w:type="spellStart"/>
            <w:r>
              <w:rPr>
                <w:rFonts w:cs="Arial" w:hint="eastAsia"/>
                <w:szCs w:val="20"/>
              </w:rPr>
              <w:t>포렌식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성능평가</w:t>
            </w:r>
            <w:proofErr w:type="spellEnd"/>
            <w:r>
              <w:rPr>
                <w:rFonts w:cs="Arial" w:hint="eastAsia"/>
                <w:szCs w:val="20"/>
              </w:rPr>
              <w:t xml:space="preserve"> 신청 시,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성능평가 도구를 통하여 스크립트가 정상적으로 </w:t>
            </w:r>
            <w:proofErr w:type="spellStart"/>
            <w:r>
              <w:rPr>
                <w:rFonts w:cs="Arial" w:hint="eastAsia"/>
                <w:szCs w:val="20"/>
              </w:rPr>
              <w:t>저장이되고</w:t>
            </w:r>
            <w:proofErr w:type="spellEnd"/>
            <w:r>
              <w:rPr>
                <w:rFonts w:cs="Arial" w:hint="eastAsia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테스트 결과 로그가 업로드 되어 자동 분석되며,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해당 결과가 </w:t>
            </w:r>
            <w:proofErr w:type="spellStart"/>
            <w:r>
              <w:rPr>
                <w:rFonts w:cs="Arial" w:hint="eastAsia"/>
                <w:szCs w:val="20"/>
              </w:rPr>
              <w:t>관리시스템에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조회가 되는지 검사</w:t>
            </w:r>
          </w:p>
        </w:tc>
      </w:tr>
      <w:tr w:rsidR="00B11D14" w:rsidRPr="0024054F" w:rsidTr="0096206D">
        <w:trPr>
          <w:trHeight w:val="340"/>
        </w:trPr>
        <w:tc>
          <w:tcPr>
            <w:tcW w:w="1560" w:type="dxa"/>
            <w:vMerge/>
            <w:shd w:val="clear" w:color="auto" w:fill="auto"/>
          </w:tcPr>
          <w:p w:rsidR="00B11D14" w:rsidRPr="00B11D14" w:rsidRDefault="00B11D14" w:rsidP="00D266FB">
            <w:pPr>
              <w:jc w:val="center"/>
              <w:rPr>
                <w:rFonts w:hAnsi="굴림"/>
              </w:rPr>
            </w:pPr>
          </w:p>
        </w:tc>
        <w:tc>
          <w:tcPr>
            <w:tcW w:w="1701" w:type="dxa"/>
            <w:vAlign w:val="center"/>
          </w:tcPr>
          <w:p w:rsidR="00B11D14" w:rsidRPr="00E94A96" w:rsidRDefault="00BA7E16" w:rsidP="00D266FB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필터링</w:t>
            </w:r>
            <w:proofErr w:type="spellEnd"/>
            <w:r>
              <w:rPr>
                <w:rFonts w:hAnsi="굴림" w:cs="Arial" w:hint="eastAsia"/>
                <w:szCs w:val="20"/>
              </w:rPr>
              <w:t xml:space="preserve"> 기술 </w:t>
            </w:r>
            <w:proofErr w:type="spellStart"/>
            <w:r>
              <w:rPr>
                <w:rFonts w:hAnsi="굴림" w:cs="Arial" w:hint="eastAsia"/>
                <w:szCs w:val="20"/>
              </w:rPr>
              <w:t>성능평가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B11D14" w:rsidRPr="005557F5" w:rsidRDefault="00BA7E16" w:rsidP="00E94A96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업무포털을</w:t>
            </w:r>
            <w:proofErr w:type="spellEnd"/>
            <w:r>
              <w:rPr>
                <w:rFonts w:cs="Arial" w:hint="eastAsia"/>
                <w:szCs w:val="20"/>
              </w:rPr>
              <w:t xml:space="preserve"> 통해 신청 시 업로드 된 프로그램이 </w:t>
            </w:r>
            <w:proofErr w:type="spellStart"/>
            <w:r>
              <w:rPr>
                <w:rFonts w:cs="Arial" w:hint="eastAsia"/>
                <w:szCs w:val="20"/>
              </w:rPr>
              <w:t>성능평가</w:t>
            </w:r>
            <w:proofErr w:type="spellEnd"/>
            <w:r>
              <w:rPr>
                <w:rFonts w:cs="Arial" w:hint="eastAsia"/>
                <w:szCs w:val="20"/>
              </w:rPr>
              <w:t xml:space="preserve"> 도구에서 다운로드가 되며,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실행 프로그램이 정상적으로 검색되어 화면에 출력되는 지 여부 확인</w:t>
            </w:r>
          </w:p>
        </w:tc>
      </w:tr>
      <w:tr w:rsidR="0096206D" w:rsidRPr="0024054F" w:rsidTr="0096206D">
        <w:trPr>
          <w:trHeight w:val="340"/>
        </w:trPr>
        <w:tc>
          <w:tcPr>
            <w:tcW w:w="1560" w:type="dxa"/>
            <w:vMerge w:val="restart"/>
            <w:shd w:val="clear" w:color="auto" w:fill="auto"/>
          </w:tcPr>
          <w:p w:rsidR="0096206D" w:rsidRPr="00E94A96" w:rsidRDefault="0096206D" w:rsidP="0096206D">
            <w:pPr>
              <w:jc w:val="center"/>
              <w:rPr>
                <w:rFonts w:hAnsi="굴림"/>
              </w:rPr>
            </w:pPr>
            <w:proofErr w:type="spellStart"/>
            <w:r>
              <w:rPr>
                <w:rFonts w:hAnsi="굴림" w:hint="eastAsia"/>
              </w:rPr>
              <w:t>저작권기술</w:t>
            </w:r>
            <w:proofErr w:type="spellEnd"/>
            <w:r>
              <w:rPr>
                <w:rFonts w:hAnsi="굴림" w:hint="eastAsia"/>
              </w:rPr>
              <w:t xml:space="preserve"> </w:t>
            </w:r>
            <w:proofErr w:type="spellStart"/>
            <w:r>
              <w:rPr>
                <w:rFonts w:hAnsi="굴림" w:hint="eastAsia"/>
              </w:rPr>
              <w:t>사업관리시스템</w:t>
            </w:r>
            <w:proofErr w:type="spellEnd"/>
          </w:p>
        </w:tc>
        <w:tc>
          <w:tcPr>
            <w:tcW w:w="1701" w:type="dxa"/>
            <w:vAlign w:val="center"/>
          </w:tcPr>
          <w:p w:rsidR="0096206D" w:rsidRPr="00E94A96" w:rsidRDefault="0096206D" w:rsidP="0096206D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과제관리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96206D" w:rsidRPr="005557F5" w:rsidRDefault="0096206D" w:rsidP="0096206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담당자가 입력 </w:t>
            </w:r>
            <w:proofErr w:type="spellStart"/>
            <w:r>
              <w:rPr>
                <w:rFonts w:cs="Arial" w:hint="eastAsia"/>
                <w:szCs w:val="20"/>
              </w:rPr>
              <w:t>과제정보가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입력되고 출력되는지 확인하고,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각 </w:t>
            </w:r>
            <w:proofErr w:type="spellStart"/>
            <w:r>
              <w:rPr>
                <w:rFonts w:cs="Arial" w:hint="eastAsia"/>
                <w:szCs w:val="20"/>
              </w:rPr>
              <w:t>세부항목별로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정보가 입력되고 출력되는지 확인한다.</w:t>
            </w:r>
          </w:p>
        </w:tc>
      </w:tr>
      <w:tr w:rsidR="0096206D" w:rsidRPr="0024054F" w:rsidTr="0096206D">
        <w:trPr>
          <w:trHeight w:val="340"/>
        </w:trPr>
        <w:tc>
          <w:tcPr>
            <w:tcW w:w="1560" w:type="dxa"/>
            <w:vMerge/>
            <w:shd w:val="clear" w:color="auto" w:fill="auto"/>
          </w:tcPr>
          <w:p w:rsidR="0096206D" w:rsidRPr="00E94A96" w:rsidRDefault="0096206D" w:rsidP="0096206D">
            <w:pPr>
              <w:jc w:val="center"/>
              <w:rPr>
                <w:rFonts w:hAnsi="굴림"/>
              </w:rPr>
            </w:pPr>
          </w:p>
        </w:tc>
        <w:tc>
          <w:tcPr>
            <w:tcW w:w="1701" w:type="dxa"/>
            <w:vAlign w:val="center"/>
          </w:tcPr>
          <w:p w:rsidR="0096206D" w:rsidRPr="00E94A96" w:rsidRDefault="0096206D" w:rsidP="0096206D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평가관리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96206D" w:rsidRPr="005557F5" w:rsidRDefault="0096206D" w:rsidP="0096206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과제별로 평가 및 보고서 정보가 정상적으로 입력되고 출력되는지 확인하고,</w:t>
            </w:r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평가정보</w:t>
            </w:r>
            <w:proofErr w:type="spellEnd"/>
            <w:r>
              <w:rPr>
                <w:rFonts w:cs="Arial" w:hint="eastAsia"/>
                <w:szCs w:val="20"/>
              </w:rPr>
              <w:t xml:space="preserve"> 통합 </w:t>
            </w:r>
            <w:proofErr w:type="spellStart"/>
            <w:r>
              <w:rPr>
                <w:rFonts w:cs="Arial" w:hint="eastAsia"/>
                <w:szCs w:val="20"/>
              </w:rPr>
              <w:t>엑셀출력이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작동되는지 확인한다.</w:t>
            </w:r>
          </w:p>
        </w:tc>
      </w:tr>
      <w:tr w:rsidR="0096206D" w:rsidRPr="0024054F" w:rsidTr="0096206D">
        <w:trPr>
          <w:trHeight w:val="340"/>
        </w:trPr>
        <w:tc>
          <w:tcPr>
            <w:tcW w:w="1560" w:type="dxa"/>
            <w:vMerge/>
            <w:shd w:val="clear" w:color="auto" w:fill="auto"/>
          </w:tcPr>
          <w:p w:rsidR="0096206D" w:rsidRPr="00E94A96" w:rsidRDefault="0096206D" w:rsidP="0096206D">
            <w:pPr>
              <w:jc w:val="center"/>
              <w:rPr>
                <w:rFonts w:hAnsi="굴림"/>
              </w:rPr>
            </w:pPr>
          </w:p>
        </w:tc>
        <w:tc>
          <w:tcPr>
            <w:tcW w:w="1701" w:type="dxa"/>
            <w:vAlign w:val="center"/>
          </w:tcPr>
          <w:p w:rsidR="0096206D" w:rsidRPr="00E94A96" w:rsidRDefault="0096206D" w:rsidP="0096206D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협약서관리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96206D" w:rsidRPr="005557F5" w:rsidRDefault="0096206D" w:rsidP="0096206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과제별로 협약서 정보와 협약서(</w:t>
            </w:r>
            <w:r>
              <w:rPr>
                <w:rFonts w:cs="Arial"/>
                <w:szCs w:val="20"/>
              </w:rPr>
              <w:t>pdf)</w:t>
            </w:r>
            <w:r>
              <w:rPr>
                <w:rFonts w:cs="Arial" w:hint="eastAsia"/>
                <w:szCs w:val="20"/>
              </w:rPr>
              <w:t xml:space="preserve">로 </w:t>
            </w:r>
            <w:proofErr w:type="spellStart"/>
            <w:r>
              <w:rPr>
                <w:rFonts w:cs="Arial" w:hint="eastAsia"/>
                <w:szCs w:val="20"/>
              </w:rPr>
              <w:t>정상등록되는지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96206D" w:rsidRPr="0024054F" w:rsidTr="0096206D">
        <w:trPr>
          <w:trHeight w:val="340"/>
        </w:trPr>
        <w:tc>
          <w:tcPr>
            <w:tcW w:w="1560" w:type="dxa"/>
            <w:vMerge/>
            <w:shd w:val="clear" w:color="auto" w:fill="auto"/>
          </w:tcPr>
          <w:p w:rsidR="0096206D" w:rsidRPr="00E94A96" w:rsidRDefault="0096206D" w:rsidP="0096206D">
            <w:pPr>
              <w:jc w:val="center"/>
              <w:rPr>
                <w:rFonts w:hAnsi="굴림"/>
              </w:rPr>
            </w:pPr>
          </w:p>
        </w:tc>
        <w:tc>
          <w:tcPr>
            <w:tcW w:w="1701" w:type="dxa"/>
            <w:vAlign w:val="center"/>
          </w:tcPr>
          <w:p w:rsidR="0096206D" w:rsidRDefault="0096206D" w:rsidP="0096206D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사후관리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96206D" w:rsidRDefault="0096206D" w:rsidP="0096206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과제을</w:t>
            </w:r>
            <w:proofErr w:type="spellEnd"/>
            <w:r>
              <w:rPr>
                <w:rFonts w:cs="Arial" w:hint="eastAsia"/>
                <w:szCs w:val="20"/>
              </w:rPr>
              <w:t xml:space="preserve"> 수행한 업체별로 </w:t>
            </w:r>
            <w:proofErr w:type="spellStart"/>
            <w:r>
              <w:rPr>
                <w:rFonts w:cs="Arial" w:hint="eastAsia"/>
                <w:szCs w:val="20"/>
              </w:rPr>
              <w:t>기술료납부</w:t>
            </w:r>
            <w:proofErr w:type="spellEnd"/>
            <w:r>
              <w:rPr>
                <w:rFonts w:cs="Arial" w:hint="eastAsia"/>
                <w:szCs w:val="20"/>
              </w:rPr>
              <w:t xml:space="preserve"> 계획서 및 </w:t>
            </w:r>
            <w:proofErr w:type="spellStart"/>
            <w:r>
              <w:rPr>
                <w:rFonts w:cs="Arial" w:hint="eastAsia"/>
                <w:szCs w:val="20"/>
              </w:rPr>
              <w:t>기술료납부</w:t>
            </w:r>
            <w:proofErr w:type="spellEnd"/>
            <w:r>
              <w:rPr>
                <w:rFonts w:cs="Arial" w:hint="eastAsia"/>
                <w:szCs w:val="20"/>
              </w:rPr>
              <w:t xml:space="preserve"> 정보가 정상적으로 등록되고,</w:t>
            </w:r>
            <w:r>
              <w:rPr>
                <w:rFonts w:cs="Arial"/>
                <w:szCs w:val="20"/>
              </w:rPr>
              <w:t xml:space="preserve"> </w:t>
            </w:r>
            <w:proofErr w:type="gramStart"/>
            <w:r>
              <w:rPr>
                <w:rFonts w:cs="Arial" w:hint="eastAsia"/>
                <w:szCs w:val="20"/>
              </w:rPr>
              <w:t>노출되어지는지</w:t>
            </w:r>
            <w:proofErr w:type="gramEnd"/>
            <w:r>
              <w:rPr>
                <w:rFonts w:cs="Arial" w:hint="eastAsia"/>
                <w:szCs w:val="20"/>
              </w:rPr>
              <w:t xml:space="preserve"> 확인한다.</w:t>
            </w:r>
          </w:p>
        </w:tc>
      </w:tr>
      <w:tr w:rsidR="0096206D" w:rsidRPr="0024054F" w:rsidTr="0096206D">
        <w:trPr>
          <w:trHeight w:val="340"/>
        </w:trPr>
        <w:tc>
          <w:tcPr>
            <w:tcW w:w="1560" w:type="dxa"/>
            <w:vMerge/>
            <w:shd w:val="clear" w:color="auto" w:fill="auto"/>
          </w:tcPr>
          <w:p w:rsidR="0096206D" w:rsidRPr="00E94A96" w:rsidRDefault="0096206D" w:rsidP="0096206D">
            <w:pPr>
              <w:jc w:val="center"/>
              <w:rPr>
                <w:rFonts w:hAnsi="굴림"/>
              </w:rPr>
            </w:pPr>
          </w:p>
        </w:tc>
        <w:tc>
          <w:tcPr>
            <w:tcW w:w="1701" w:type="dxa"/>
            <w:vAlign w:val="center"/>
          </w:tcPr>
          <w:p w:rsidR="0096206D" w:rsidRDefault="0096206D" w:rsidP="0096206D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성과관리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96206D" w:rsidRDefault="0096206D" w:rsidP="0096206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각 </w:t>
            </w:r>
            <w:proofErr w:type="spellStart"/>
            <w:r>
              <w:rPr>
                <w:rFonts w:cs="Arial" w:hint="eastAsia"/>
                <w:szCs w:val="20"/>
              </w:rPr>
              <w:t>성과별로</w:t>
            </w:r>
            <w:proofErr w:type="spellEnd"/>
            <w:r>
              <w:rPr>
                <w:rFonts w:cs="Arial" w:hint="eastAsia"/>
                <w:szCs w:val="20"/>
              </w:rPr>
              <w:t xml:space="preserve"> 데이터 입력</w:t>
            </w:r>
            <w:proofErr w:type="gramStart"/>
            <w:r>
              <w:rPr>
                <w:rFonts w:cs="Arial" w:hint="eastAsia"/>
                <w:szCs w:val="20"/>
              </w:rPr>
              <w:t>,출력</w:t>
            </w:r>
            <w:proofErr w:type="gram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96206D" w:rsidRPr="0024054F" w:rsidTr="0096206D">
        <w:trPr>
          <w:trHeight w:val="340"/>
        </w:trPr>
        <w:tc>
          <w:tcPr>
            <w:tcW w:w="1560" w:type="dxa"/>
            <w:vMerge/>
            <w:shd w:val="clear" w:color="auto" w:fill="auto"/>
          </w:tcPr>
          <w:p w:rsidR="0096206D" w:rsidRPr="00E94A96" w:rsidRDefault="0096206D" w:rsidP="0096206D">
            <w:pPr>
              <w:jc w:val="center"/>
              <w:rPr>
                <w:rFonts w:hAnsi="굴림"/>
              </w:rPr>
            </w:pPr>
          </w:p>
        </w:tc>
        <w:tc>
          <w:tcPr>
            <w:tcW w:w="1701" w:type="dxa"/>
            <w:vAlign w:val="center"/>
          </w:tcPr>
          <w:p w:rsidR="0096206D" w:rsidRDefault="0096206D" w:rsidP="0096206D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현황관리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96206D" w:rsidRDefault="0096206D" w:rsidP="0096206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입력된 </w:t>
            </w:r>
            <w:proofErr w:type="spellStart"/>
            <w:r>
              <w:rPr>
                <w:rFonts w:cs="Arial" w:hint="eastAsia"/>
                <w:szCs w:val="20"/>
              </w:rPr>
              <w:t>과제정보들을</w:t>
            </w:r>
            <w:proofErr w:type="spellEnd"/>
            <w:r>
              <w:rPr>
                <w:rFonts w:cs="Arial" w:hint="eastAsia"/>
                <w:szCs w:val="20"/>
              </w:rPr>
              <w:t xml:space="preserve"> 일별로 </w:t>
            </w:r>
            <w:proofErr w:type="spellStart"/>
            <w:r>
              <w:rPr>
                <w:rFonts w:cs="Arial" w:hint="eastAsia"/>
                <w:szCs w:val="20"/>
              </w:rPr>
              <w:t>데몬을</w:t>
            </w:r>
            <w:proofErr w:type="spellEnd"/>
            <w:r>
              <w:rPr>
                <w:rFonts w:cs="Arial" w:hint="eastAsia"/>
                <w:szCs w:val="20"/>
              </w:rPr>
              <w:t xml:space="preserve"> 통해 정상적으로 </w:t>
            </w:r>
            <w:proofErr w:type="spellStart"/>
            <w:r>
              <w:rPr>
                <w:rFonts w:cs="Arial" w:hint="eastAsia"/>
                <w:szCs w:val="20"/>
              </w:rPr>
              <w:t>집계데이터가</w:t>
            </w:r>
            <w:proofErr w:type="spellEnd"/>
            <w:r>
              <w:rPr>
                <w:rFonts w:cs="Arial" w:hint="eastAsia"/>
                <w:szCs w:val="20"/>
              </w:rPr>
              <w:t xml:space="preserve"> 수집되어 정상 출력되는지 확인</w:t>
            </w:r>
          </w:p>
        </w:tc>
      </w:tr>
      <w:tr w:rsidR="0096206D" w:rsidRPr="0024054F" w:rsidTr="0096206D">
        <w:trPr>
          <w:trHeight w:val="340"/>
        </w:trPr>
        <w:tc>
          <w:tcPr>
            <w:tcW w:w="1560" w:type="dxa"/>
            <w:vMerge/>
            <w:shd w:val="clear" w:color="auto" w:fill="auto"/>
          </w:tcPr>
          <w:p w:rsidR="0096206D" w:rsidRPr="00B11D14" w:rsidRDefault="0096206D" w:rsidP="0096206D">
            <w:pPr>
              <w:jc w:val="center"/>
              <w:rPr>
                <w:rFonts w:hAnsi="굴림"/>
              </w:rPr>
            </w:pPr>
          </w:p>
        </w:tc>
        <w:tc>
          <w:tcPr>
            <w:tcW w:w="1701" w:type="dxa"/>
            <w:vAlign w:val="center"/>
          </w:tcPr>
          <w:p w:rsidR="0096206D" w:rsidRDefault="0096206D" w:rsidP="0096206D">
            <w:pPr>
              <w:jc w:val="center"/>
              <w:rPr>
                <w:rFonts w:hAnsi="굴림" w:cs="Arial"/>
                <w:szCs w:val="20"/>
              </w:rPr>
            </w:pPr>
            <w:proofErr w:type="spellStart"/>
            <w:r>
              <w:rPr>
                <w:rFonts w:hAnsi="굴림" w:cs="Arial" w:hint="eastAsia"/>
                <w:szCs w:val="20"/>
              </w:rPr>
              <w:t>시스템관리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96206D" w:rsidRDefault="0096206D" w:rsidP="0096206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사용자관리</w:t>
            </w:r>
            <w:proofErr w:type="spellEnd"/>
            <w:r>
              <w:rPr>
                <w:rFonts w:cs="Arial" w:hint="eastAsia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접속정보,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공통코드</w:t>
            </w:r>
            <w:proofErr w:type="gramStart"/>
            <w:r>
              <w:rPr>
                <w:rFonts w:cs="Arial" w:hint="eastAsia"/>
                <w:szCs w:val="20"/>
              </w:rPr>
              <w:t>,</w:t>
            </w:r>
            <w:proofErr w:type="spellStart"/>
            <w:r>
              <w:rPr>
                <w:rFonts w:cs="Arial" w:hint="eastAsia"/>
                <w:szCs w:val="20"/>
              </w:rPr>
              <w:t>기관관리등</w:t>
            </w:r>
            <w:proofErr w:type="spellEnd"/>
            <w:proofErr w:type="gramEnd"/>
            <w:r>
              <w:rPr>
                <w:rFonts w:cs="Arial" w:hint="eastAsia"/>
                <w:szCs w:val="20"/>
              </w:rPr>
              <w:t xml:space="preserve"> 시스템을 운영하는 </w:t>
            </w:r>
            <w:proofErr w:type="spellStart"/>
            <w:r>
              <w:rPr>
                <w:rFonts w:cs="Arial" w:hint="eastAsia"/>
                <w:szCs w:val="20"/>
              </w:rPr>
              <w:t>관리기능이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작동되는지 확인 한다.</w:t>
            </w:r>
          </w:p>
        </w:tc>
      </w:tr>
    </w:tbl>
    <w:p w:rsidR="006C2673" w:rsidRDefault="006C2673" w:rsidP="006C2673">
      <w:pPr>
        <w:pStyle w:val="3"/>
        <w:numPr>
          <w:ilvl w:val="0"/>
          <w:numId w:val="0"/>
        </w:numPr>
        <w:spacing w:before="180" w:after="180"/>
      </w:pPr>
    </w:p>
    <w:p w:rsidR="00AC4E32" w:rsidRDefault="00AC4E32" w:rsidP="00336F0F">
      <w:pPr>
        <w:pStyle w:val="10"/>
        <w:spacing w:before="180" w:after="180"/>
      </w:pPr>
      <w:bookmarkStart w:id="13" w:name="_Toc482290863"/>
      <w:bookmarkStart w:id="14" w:name="_Toc524876015"/>
      <w:r>
        <w:rPr>
          <w:rFonts w:hint="eastAsia"/>
        </w:rPr>
        <w:t>통합 테스트 수행 절차</w:t>
      </w:r>
      <w:bookmarkEnd w:id="14"/>
    </w:p>
    <w:p w:rsidR="00AC4E32" w:rsidRDefault="00AC4E32" w:rsidP="00D266FB">
      <w:pPr>
        <w:pStyle w:val="a0"/>
      </w:pPr>
      <w:proofErr w:type="spellStart"/>
      <w:r>
        <w:rPr>
          <w:rFonts w:hint="eastAsia"/>
        </w:rPr>
        <w:t>통합테스트는</w:t>
      </w:r>
      <w:proofErr w:type="spellEnd"/>
      <w:r>
        <w:rPr>
          <w:rFonts w:hint="eastAsia"/>
        </w:rPr>
        <w:t xml:space="preserve"> 테스트 시나리오를 기준으로 테스트를 수행한다.</w:t>
      </w:r>
    </w:p>
    <w:p w:rsidR="00AC4E32" w:rsidRDefault="00AC4E32" w:rsidP="00D266FB">
      <w:pPr>
        <w:pStyle w:val="a0"/>
      </w:pPr>
      <w:r>
        <w:rPr>
          <w:rFonts w:hint="eastAsia"/>
        </w:rPr>
        <w:t>수행된 테스트에 대해서는 결과 보고서에 수행 담당자,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결과를 기록 보관한다.</w:t>
      </w:r>
    </w:p>
    <w:p w:rsidR="00AC4E32" w:rsidRDefault="00AC4E32" w:rsidP="00D266FB">
      <w:pPr>
        <w:pStyle w:val="a0"/>
      </w:pPr>
      <w:r>
        <w:rPr>
          <w:rFonts w:hint="eastAsia"/>
        </w:rPr>
        <w:t>발견된 결함은 개발자에게 통보되어 수정된 사항을 확인하고,</w:t>
      </w:r>
      <w:r>
        <w:t xml:space="preserve"> </w:t>
      </w:r>
      <w:r>
        <w:rPr>
          <w:rFonts w:hint="eastAsia"/>
        </w:rPr>
        <w:t>다시 테스트를 수행하여 결함이 완료될 때까지 반복하여 테스트를 수행하고, 그 이력을 기록 관리한다.</w:t>
      </w:r>
    </w:p>
    <w:p w:rsidR="00AC4E32" w:rsidRDefault="00AC4E32" w:rsidP="00D266FB">
      <w:pPr>
        <w:pStyle w:val="a0"/>
      </w:pPr>
      <w:r>
        <w:rPr>
          <w:rFonts w:hint="eastAsia"/>
        </w:rPr>
        <w:t>발견된 결함에 대해서는 별도</w:t>
      </w:r>
      <w:r>
        <w:t xml:space="preserve">의 </w:t>
      </w:r>
      <w:r>
        <w:rPr>
          <w:rFonts w:hint="eastAsia"/>
        </w:rPr>
        <w:t>이슈 관리 툴(</w:t>
      </w:r>
      <w:r>
        <w:t xml:space="preserve">Mantis, </w:t>
      </w:r>
      <w:proofErr w:type="spellStart"/>
      <w:r>
        <w:t>Redmine</w:t>
      </w:r>
      <w:proofErr w:type="spellEnd"/>
      <w: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을 사용하여 관리할 수 있다.</w:t>
      </w:r>
    </w:p>
    <w:p w:rsidR="00AC4E32" w:rsidRPr="00D266FB" w:rsidRDefault="00AC4E32" w:rsidP="00D266FB">
      <w:pPr>
        <w:pStyle w:val="a0"/>
        <w:numPr>
          <w:ilvl w:val="0"/>
          <w:numId w:val="0"/>
        </w:numPr>
        <w:ind w:left="1440"/>
      </w:pPr>
    </w:p>
    <w:p w:rsidR="00766820" w:rsidRPr="00336F0F" w:rsidRDefault="00AC4E32" w:rsidP="00336F0F">
      <w:pPr>
        <w:pStyle w:val="10"/>
        <w:spacing w:before="180" w:after="180"/>
      </w:pPr>
      <w:bookmarkStart w:id="15" w:name="_Toc524876016"/>
      <w:r>
        <w:rPr>
          <w:rFonts w:hint="eastAsia"/>
        </w:rPr>
        <w:t>통합 테스트</w:t>
      </w:r>
      <w:r w:rsidRPr="00336F0F">
        <w:rPr>
          <w:rFonts w:hint="eastAsia"/>
        </w:rPr>
        <w:t xml:space="preserve"> 일정 계획</w:t>
      </w:r>
      <w:bookmarkEnd w:id="13"/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2"/>
        <w:gridCol w:w="2268"/>
        <w:gridCol w:w="3933"/>
      </w:tblGrid>
      <w:tr w:rsidR="00766820" w:rsidRPr="0013618C" w:rsidTr="00D266FB">
        <w:trPr>
          <w:trHeight w:val="70"/>
        </w:trPr>
        <w:tc>
          <w:tcPr>
            <w:tcW w:w="2932" w:type="dxa"/>
            <w:shd w:val="clear" w:color="auto" w:fill="D9D9D9" w:themeFill="background1" w:themeFillShade="D9"/>
          </w:tcPr>
          <w:p w:rsidR="00766820" w:rsidRPr="0013618C" w:rsidRDefault="00586E38" w:rsidP="0013618C">
            <w:pPr>
              <w:pStyle w:val="af1"/>
            </w:pPr>
            <w:r>
              <w:rPr>
                <w:rFonts w:hint="eastAsia"/>
              </w:rPr>
              <w:t>주요 활동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66820" w:rsidRPr="0013618C" w:rsidRDefault="00766820" w:rsidP="0013618C">
            <w:pPr>
              <w:pStyle w:val="af1"/>
            </w:pPr>
            <w:r w:rsidRPr="0013618C">
              <w:rPr>
                <w:rFonts w:hint="eastAsia"/>
              </w:rPr>
              <w:t>일정</w:t>
            </w:r>
          </w:p>
        </w:tc>
        <w:tc>
          <w:tcPr>
            <w:tcW w:w="3933" w:type="dxa"/>
            <w:shd w:val="clear" w:color="auto" w:fill="D9D9D9" w:themeFill="background1" w:themeFillShade="D9"/>
          </w:tcPr>
          <w:p w:rsidR="00766820" w:rsidRPr="0013618C" w:rsidRDefault="00586E38" w:rsidP="0013618C">
            <w:pPr>
              <w:pStyle w:val="af1"/>
            </w:pPr>
            <w:r>
              <w:rPr>
                <w:rFonts w:hint="eastAsia"/>
              </w:rPr>
              <w:t>비고</w:t>
            </w:r>
          </w:p>
        </w:tc>
      </w:tr>
      <w:tr w:rsidR="00766820" w:rsidRPr="0013618C" w:rsidTr="00D266FB">
        <w:tc>
          <w:tcPr>
            <w:tcW w:w="2932" w:type="dxa"/>
            <w:shd w:val="clear" w:color="auto" w:fill="auto"/>
          </w:tcPr>
          <w:p w:rsidR="00766820" w:rsidRPr="0013618C" w:rsidRDefault="00AC4E32" w:rsidP="0013618C">
            <w:r>
              <w:rPr>
                <w:rFonts w:hint="eastAsia"/>
              </w:rPr>
              <w:t>통합</w:t>
            </w:r>
            <w:r w:rsidR="00586E38">
              <w:rPr>
                <w:rFonts w:hint="eastAsia"/>
              </w:rPr>
              <w:t xml:space="preserve"> 테스트 시나리오 작성</w:t>
            </w:r>
          </w:p>
        </w:tc>
        <w:tc>
          <w:tcPr>
            <w:tcW w:w="2268" w:type="dxa"/>
            <w:shd w:val="clear" w:color="auto" w:fill="auto"/>
          </w:tcPr>
          <w:p w:rsidR="00766820" w:rsidRPr="0013618C" w:rsidRDefault="00BA7E16" w:rsidP="00C82C8A">
            <w:pPr>
              <w:jc w:val="center"/>
            </w:pPr>
            <w:r>
              <w:rPr>
                <w:rFonts w:hint="eastAsia"/>
              </w:rPr>
              <w:t>10/30 ~ 11/10</w:t>
            </w:r>
          </w:p>
        </w:tc>
        <w:tc>
          <w:tcPr>
            <w:tcW w:w="3933" w:type="dxa"/>
            <w:shd w:val="clear" w:color="auto" w:fill="auto"/>
          </w:tcPr>
          <w:p w:rsidR="00766820" w:rsidRPr="0013618C" w:rsidRDefault="00D266FB" w:rsidP="0013618C">
            <w:r>
              <w:rPr>
                <w:rFonts w:hint="eastAsia"/>
              </w:rPr>
              <w:t>테스트 케이스 포함</w:t>
            </w:r>
          </w:p>
        </w:tc>
      </w:tr>
      <w:tr w:rsidR="00766820" w:rsidRPr="0013618C" w:rsidTr="00D266FB">
        <w:tc>
          <w:tcPr>
            <w:tcW w:w="2932" w:type="dxa"/>
            <w:shd w:val="clear" w:color="auto" w:fill="auto"/>
          </w:tcPr>
          <w:p w:rsidR="00766820" w:rsidRPr="0013618C" w:rsidRDefault="00AC4E32" w:rsidP="0013618C">
            <w:r>
              <w:rPr>
                <w:rFonts w:hint="eastAsia"/>
              </w:rPr>
              <w:t>통합</w:t>
            </w:r>
            <w:r w:rsidR="00D266FB">
              <w:rPr>
                <w:rFonts w:hint="eastAsia"/>
              </w:rPr>
              <w:t xml:space="preserve"> 테스트 수행</w:t>
            </w:r>
          </w:p>
        </w:tc>
        <w:tc>
          <w:tcPr>
            <w:tcW w:w="2268" w:type="dxa"/>
            <w:shd w:val="clear" w:color="auto" w:fill="auto"/>
          </w:tcPr>
          <w:p w:rsidR="00766820" w:rsidRPr="0013618C" w:rsidRDefault="00BA7E16" w:rsidP="00C82C8A">
            <w:pPr>
              <w:jc w:val="center"/>
            </w:pPr>
            <w:r>
              <w:rPr>
                <w:rFonts w:hint="eastAsia"/>
              </w:rPr>
              <w:t>10/30 ~ 11/10</w:t>
            </w:r>
          </w:p>
        </w:tc>
        <w:tc>
          <w:tcPr>
            <w:tcW w:w="3933" w:type="dxa"/>
            <w:shd w:val="clear" w:color="auto" w:fill="auto"/>
          </w:tcPr>
          <w:p w:rsidR="00766820" w:rsidRPr="0013618C" w:rsidRDefault="00D266FB" w:rsidP="0013618C">
            <w:r>
              <w:rPr>
                <w:rFonts w:hint="eastAsia"/>
              </w:rPr>
              <w:t>결함이 완료될 때 까지 반복 수행</w:t>
            </w:r>
          </w:p>
        </w:tc>
      </w:tr>
    </w:tbl>
    <w:p w:rsidR="00766820" w:rsidRPr="005B2432" w:rsidRDefault="00766820" w:rsidP="00C82C8A">
      <w:pPr>
        <w:pStyle w:val="Indent"/>
        <w:ind w:left="0"/>
        <w:rPr>
          <w:lang w:val="en-GB"/>
        </w:rPr>
      </w:pPr>
    </w:p>
    <w:sectPr w:rsidR="00766820" w:rsidRPr="005B2432" w:rsidSect="00044493">
      <w:footerReference w:type="default" r:id="rId11"/>
      <w:pgSz w:w="11906" w:h="16838" w:code="9"/>
      <w:pgMar w:top="1418" w:right="851" w:bottom="851" w:left="1418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DDA" w:rsidRDefault="002F4DDA">
      <w:r>
        <w:separator/>
      </w:r>
    </w:p>
  </w:endnote>
  <w:endnote w:type="continuationSeparator" w:id="0">
    <w:p w:rsidR="002F4DDA" w:rsidRDefault="002F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C" w:rsidRPr="0082122C" w:rsidRDefault="0013618C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</w:t>
    </w:r>
    <w:proofErr w:type="gramStart"/>
    <w:r w:rsidRPr="0082122C">
      <w:rPr>
        <w:rFonts w:hint="eastAsia"/>
        <w:i/>
        <w:sz w:val="24"/>
      </w:rPr>
      <w:t>Date :</w:t>
    </w:r>
    <w:proofErr w:type="gramEnd"/>
    <w:r w:rsidRPr="0082122C">
      <w:rPr>
        <w:rFonts w:hint="eastAsia"/>
        <w:i/>
        <w:sz w:val="24"/>
      </w:rPr>
      <w:t xml:space="preserve"> </w:t>
    </w:r>
    <w:r>
      <w:rPr>
        <w:rFonts w:hint="eastAsia"/>
        <w:i/>
        <w:sz w:val="24"/>
      </w:rPr>
      <w:t>201</w:t>
    </w:r>
    <w:r w:rsidR="00BA66CA">
      <w:rPr>
        <w:i/>
        <w:sz w:val="24"/>
      </w:rPr>
      <w:t>8</w:t>
    </w:r>
    <w:r w:rsidRPr="0082122C">
      <w:rPr>
        <w:rFonts w:hint="eastAsia"/>
        <w:i/>
        <w:sz w:val="24"/>
      </w:rPr>
      <w:t>/</w:t>
    </w:r>
    <w:r>
      <w:rPr>
        <w:i/>
        <w:sz w:val="24"/>
      </w:rPr>
      <w:t>05</w:t>
    </w:r>
    <w:r>
      <w:rPr>
        <w:rFonts w:hint="eastAsia"/>
        <w:i/>
        <w:sz w:val="24"/>
      </w:rPr>
      <w:t>/</w:t>
    </w:r>
    <w:r w:rsidR="00BA66CA">
      <w:rPr>
        <w:i/>
        <w:sz w:val="24"/>
      </w:rPr>
      <w:t>29</w:t>
    </w:r>
  </w:p>
  <w:p w:rsidR="0013618C" w:rsidRPr="0082122C" w:rsidRDefault="0013618C" w:rsidP="0052281F">
    <w:pPr>
      <w:jc w:val="right"/>
      <w:rPr>
        <w:i/>
        <w:sz w:val="24"/>
      </w:rPr>
    </w:pPr>
  </w:p>
  <w:p w:rsidR="0013618C" w:rsidRPr="0082122C" w:rsidRDefault="00BA66CA" w:rsidP="0052281F">
    <w:pPr>
      <w:jc w:val="right"/>
      <w:rPr>
        <w:i/>
        <w:sz w:val="24"/>
      </w:rPr>
    </w:pPr>
    <w:r>
      <w:rPr>
        <w:rFonts w:hint="eastAsia"/>
        <w:i/>
        <w:sz w:val="24"/>
      </w:rPr>
      <w:t xml:space="preserve">주식회사 </w:t>
    </w:r>
    <w:proofErr w:type="spellStart"/>
    <w:r>
      <w:rPr>
        <w:rFonts w:hint="eastAsia"/>
        <w:i/>
        <w:sz w:val="24"/>
      </w:rPr>
      <w:t>굿씽크</w:t>
    </w:r>
    <w:proofErr w:type="spellEnd"/>
    <w:r>
      <w:rPr>
        <w:rFonts w:hint="eastAsia"/>
        <w:i/>
        <w:sz w:val="24"/>
      </w:rPr>
      <w:t xml:space="preserve"> </w:t>
    </w:r>
    <w:r>
      <w:rPr>
        <w:i/>
        <w:sz w:val="24"/>
      </w:rPr>
      <w:t xml:space="preserve">&amp; </w:t>
    </w:r>
    <w:r w:rsidR="0013618C">
      <w:rPr>
        <w:rFonts w:hint="eastAsia"/>
        <w:i/>
        <w:sz w:val="24"/>
      </w:rPr>
      <w:t>엘에스웨어(주)</w:t>
    </w:r>
  </w:p>
  <w:p w:rsidR="0013618C" w:rsidRPr="0082122C" w:rsidRDefault="0013618C" w:rsidP="0052281F">
    <w:pPr>
      <w:jc w:val="right"/>
      <w:rPr>
        <w:i/>
        <w:sz w:val="24"/>
      </w:rPr>
    </w:pPr>
  </w:p>
  <w:p w:rsidR="0013618C" w:rsidRDefault="0013618C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13618C" w:rsidRDefault="0013618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C" w:rsidRPr="005D0AF3" w:rsidRDefault="0013618C" w:rsidP="00B14B08">
    <w:pPr>
      <w:tabs>
        <w:tab w:val="left" w:pos="3885"/>
        <w:tab w:val="center" w:pos="4818"/>
        <w:tab w:val="right" w:pos="9180"/>
      </w:tabs>
      <w:spacing w:line="200" w:lineRule="atLeast"/>
      <w:jc w:val="left"/>
      <w:rPr>
        <w:rFonts w:hAnsi="굴림"/>
      </w:rPr>
    </w:pPr>
    <w:r>
      <w:tab/>
    </w:r>
    <w:r>
      <w:tab/>
    </w:r>
    <w:r w:rsidRPr="005D0AF3">
      <w:rPr>
        <w:rFonts w:hAnsi="굴림"/>
      </w:rPr>
      <w:fldChar w:fldCharType="begin"/>
    </w:r>
    <w:r w:rsidRPr="005D0AF3">
      <w:rPr>
        <w:rFonts w:hAnsi="굴림"/>
      </w:rPr>
      <w:instrText xml:space="preserve"> PAGE </w:instrText>
    </w:r>
    <w:r w:rsidRPr="005D0AF3">
      <w:rPr>
        <w:rFonts w:hAnsi="굴림"/>
      </w:rPr>
      <w:fldChar w:fldCharType="separate"/>
    </w:r>
    <w:r w:rsidR="004E0F7C">
      <w:rPr>
        <w:rFonts w:hAnsi="굴림"/>
        <w:noProof/>
      </w:rPr>
      <w:t>5</w:t>
    </w:r>
    <w:r w:rsidRPr="005D0AF3">
      <w:rPr>
        <w:rFonts w:hAnsi="굴림"/>
      </w:rPr>
      <w:fldChar w:fldCharType="end"/>
    </w:r>
    <w:r w:rsidRPr="005D0AF3">
      <w:rPr>
        <w:rFonts w:hAnsi="굴림" w:hint="eastAsia"/>
      </w:rPr>
      <w:t xml:space="preserve"> / </w:t>
    </w:r>
    <w:r w:rsidRPr="005D0AF3">
      <w:rPr>
        <w:rFonts w:hAnsi="굴림"/>
      </w:rPr>
      <w:fldChar w:fldCharType="begin"/>
    </w:r>
    <w:r w:rsidRPr="005D0AF3">
      <w:rPr>
        <w:rFonts w:hAnsi="굴림"/>
      </w:rPr>
      <w:instrText xml:space="preserve"> NUMPAGES </w:instrText>
    </w:r>
    <w:r w:rsidRPr="005D0AF3">
      <w:rPr>
        <w:rFonts w:hAnsi="굴림"/>
      </w:rPr>
      <w:fldChar w:fldCharType="separate"/>
    </w:r>
    <w:r w:rsidR="004E0F7C">
      <w:rPr>
        <w:rFonts w:hAnsi="굴림"/>
        <w:noProof/>
      </w:rPr>
      <w:t>5</w:t>
    </w:r>
    <w:r w:rsidRPr="005D0AF3">
      <w:rPr>
        <w:rFonts w:hAnsi="굴림"/>
      </w:rPr>
      <w:fldChar w:fldCharType="end"/>
    </w:r>
    <w:r w:rsidRPr="005D0AF3">
      <w:rPr>
        <w:rFonts w:hAnsi="굴림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DDA" w:rsidRDefault="002F4DDA">
      <w:r>
        <w:separator/>
      </w:r>
    </w:p>
  </w:footnote>
  <w:footnote w:type="continuationSeparator" w:id="0">
    <w:p w:rsidR="002F4DDA" w:rsidRDefault="002F4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13618C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13618C" w:rsidRPr="005A7FD9" w:rsidRDefault="0013618C" w:rsidP="00770B55">
          <w:pPr>
            <w:pStyle w:val="ab"/>
            <w:ind w:leftChars="-54" w:left="-108"/>
            <w:jc w:val="center"/>
            <w:rPr>
              <w:b/>
              <w:sz w:val="18"/>
              <w:lang w:val="en-US" w:eastAsia="ko-KR"/>
            </w:rPr>
          </w:pPr>
          <w:r w:rsidRPr="005A7FD9">
            <w:rPr>
              <w:b/>
              <w:noProof/>
              <w:sz w:val="18"/>
              <w:lang w:val="en-US" w:eastAsia="ko-KR"/>
            </w:rPr>
            <w:drawing>
              <wp:inline distT="0" distB="0" distL="0" distR="0" wp14:anchorId="21A7E61B" wp14:editId="41336723">
                <wp:extent cx="1383665" cy="302260"/>
                <wp:effectExtent l="0" t="0" r="6985" b="254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13618C" w:rsidRPr="005A7FD9" w:rsidRDefault="0044000F" w:rsidP="003A294C">
          <w:pPr>
            <w:pStyle w:val="ab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  <w:lang w:val="en-US" w:eastAsia="ko-KR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>통합</w:t>
          </w:r>
          <w:r w:rsidR="00586E38"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 xml:space="preserve"> </w:t>
          </w:r>
          <w:r w:rsidR="0013618C"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>시험 계획서</w:t>
          </w:r>
        </w:p>
      </w:tc>
    </w:tr>
    <w:tr w:rsidR="0013618C" w:rsidTr="0063462E">
      <w:trPr>
        <w:cantSplit/>
        <w:trHeight w:val="285"/>
      </w:trPr>
      <w:tc>
        <w:tcPr>
          <w:tcW w:w="2268" w:type="dxa"/>
          <w:vMerge/>
          <w:vAlign w:val="center"/>
        </w:tcPr>
        <w:p w:rsidR="0013618C" w:rsidRPr="005A7FD9" w:rsidRDefault="0013618C" w:rsidP="003A294C">
          <w:pPr>
            <w:pStyle w:val="ab"/>
            <w:jc w:val="center"/>
            <w:rPr>
              <w:b/>
              <w:sz w:val="18"/>
              <w:lang w:val="en-US" w:eastAsia="ko-KR"/>
            </w:rPr>
          </w:pPr>
        </w:p>
      </w:tc>
      <w:tc>
        <w:tcPr>
          <w:tcW w:w="5812" w:type="dxa"/>
          <w:gridSpan w:val="2"/>
          <w:vAlign w:val="center"/>
        </w:tcPr>
        <w:p w:rsidR="0013618C" w:rsidRPr="005A7FD9" w:rsidRDefault="0013618C" w:rsidP="00374D0F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r w:rsidRPr="005A7FD9">
            <w:rPr>
              <w:rFonts w:hAnsi="굴림" w:hint="eastAsia"/>
              <w:sz w:val="18"/>
              <w:lang w:val="en-US" w:eastAsia="ko-KR"/>
            </w:rPr>
            <w:t xml:space="preserve">프로젝트: </w:t>
          </w:r>
          <w:r w:rsidR="00BA66CA" w:rsidRPr="00BA66CA">
            <w:rPr>
              <w:rFonts w:hAnsi="굴림" w:hint="eastAsia"/>
              <w:sz w:val="18"/>
              <w:lang w:val="en-US" w:eastAsia="ko-KR"/>
            </w:rPr>
            <w:t xml:space="preserve">저작권기술 </w:t>
          </w:r>
          <w:proofErr w:type="spellStart"/>
          <w:r w:rsidR="00BA66CA" w:rsidRPr="00BA66CA">
            <w:rPr>
              <w:rFonts w:hAnsi="굴림" w:hint="eastAsia"/>
              <w:sz w:val="18"/>
              <w:lang w:val="en-US" w:eastAsia="ko-KR"/>
            </w:rPr>
            <w:t>성능평가</w:t>
          </w:r>
          <w:proofErr w:type="spellEnd"/>
          <w:r w:rsidR="00BA66CA" w:rsidRPr="00BA66CA">
            <w:rPr>
              <w:rFonts w:hAnsi="굴림" w:hint="eastAsia"/>
              <w:sz w:val="18"/>
              <w:lang w:val="en-US" w:eastAsia="ko-KR"/>
            </w:rPr>
            <w:t xml:space="preserve"> 시스템 개선 및 고도화</w:t>
          </w:r>
        </w:p>
      </w:tc>
      <w:tc>
        <w:tcPr>
          <w:tcW w:w="2126" w:type="dxa"/>
          <w:vAlign w:val="center"/>
        </w:tcPr>
        <w:p w:rsidR="0013618C" w:rsidRPr="005A7FD9" w:rsidRDefault="0013618C" w:rsidP="007319E2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proofErr w:type="gramStart"/>
          <w:r w:rsidRPr="005A7FD9">
            <w:rPr>
              <w:rFonts w:hAnsi="굴림" w:hint="eastAsia"/>
              <w:sz w:val="18"/>
              <w:lang w:val="en-US" w:eastAsia="ko-KR"/>
            </w:rPr>
            <w:t>단계 :</w:t>
          </w:r>
          <w:proofErr w:type="gramEnd"/>
          <w:r w:rsidRPr="005A7FD9">
            <w:rPr>
              <w:rFonts w:hAnsi="굴림" w:hint="eastAsia"/>
              <w:sz w:val="18"/>
              <w:lang w:val="en-US" w:eastAsia="ko-KR"/>
            </w:rPr>
            <w:t xml:space="preserve"> 계획수립</w:t>
          </w:r>
        </w:p>
      </w:tc>
    </w:tr>
    <w:tr w:rsidR="0013618C" w:rsidTr="00DF1A4B">
      <w:trPr>
        <w:cantSplit/>
        <w:trHeight w:val="285"/>
      </w:trPr>
      <w:tc>
        <w:tcPr>
          <w:tcW w:w="2268" w:type="dxa"/>
          <w:vMerge/>
          <w:vAlign w:val="center"/>
        </w:tcPr>
        <w:p w:rsidR="0013618C" w:rsidRPr="005A7FD9" w:rsidRDefault="0013618C" w:rsidP="003A294C">
          <w:pPr>
            <w:pStyle w:val="ab"/>
            <w:jc w:val="center"/>
            <w:rPr>
              <w:b/>
              <w:sz w:val="18"/>
              <w:lang w:val="en-US" w:eastAsia="ko-KR"/>
            </w:rPr>
          </w:pPr>
        </w:p>
      </w:tc>
      <w:tc>
        <w:tcPr>
          <w:tcW w:w="4678" w:type="dxa"/>
          <w:vAlign w:val="center"/>
        </w:tcPr>
        <w:p w:rsidR="0013618C" w:rsidRPr="005A7FD9" w:rsidRDefault="0013618C" w:rsidP="0044000F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proofErr w:type="spellStart"/>
          <w:r w:rsidRPr="005A7FD9">
            <w:rPr>
              <w:rFonts w:hAnsi="굴림" w:hint="eastAsia"/>
              <w:sz w:val="18"/>
              <w:lang w:val="en-US" w:eastAsia="ko-KR"/>
            </w:rPr>
            <w:t>문서번호</w:t>
          </w:r>
          <w:proofErr w:type="spellEnd"/>
          <w:r w:rsidRPr="005A7FD9">
            <w:rPr>
              <w:rFonts w:hAnsi="굴림"/>
              <w:sz w:val="18"/>
              <w:lang w:val="en-US" w:eastAsia="ko-KR"/>
            </w:rPr>
            <w:t xml:space="preserve">: </w:t>
          </w:r>
          <w:r w:rsidR="00586E38">
            <w:rPr>
              <w:rFonts w:hAnsi="굴림" w:hint="eastAsia"/>
              <w:sz w:val="18"/>
              <w:lang w:val="en-US" w:eastAsia="ko-KR"/>
            </w:rPr>
            <w:t>928</w:t>
          </w:r>
          <w:r w:rsidR="0044000F">
            <w:rPr>
              <w:rFonts w:hAnsi="굴림"/>
              <w:sz w:val="18"/>
              <w:lang w:val="en-US" w:eastAsia="ko-KR"/>
            </w:rPr>
            <w:t>2</w:t>
          </w:r>
        </w:p>
      </w:tc>
      <w:tc>
        <w:tcPr>
          <w:tcW w:w="1134" w:type="dxa"/>
          <w:vAlign w:val="center"/>
        </w:tcPr>
        <w:p w:rsidR="0013618C" w:rsidRPr="005A7FD9" w:rsidRDefault="0013618C" w:rsidP="00411621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proofErr w:type="gramStart"/>
          <w:r w:rsidRPr="005A7FD9">
            <w:rPr>
              <w:rFonts w:hAnsi="굴림" w:hint="eastAsia"/>
              <w:sz w:val="18"/>
              <w:lang w:val="en-US" w:eastAsia="ko-KR"/>
            </w:rPr>
            <w:t xml:space="preserve">버전 </w:t>
          </w:r>
          <w:r w:rsidRPr="005A7FD9">
            <w:rPr>
              <w:rFonts w:hAnsi="굴림"/>
              <w:sz w:val="18"/>
              <w:lang w:val="en-US" w:eastAsia="ko-KR"/>
            </w:rPr>
            <w:t>:</w:t>
          </w:r>
          <w:proofErr w:type="gramEnd"/>
          <w:r w:rsidRPr="005A7FD9">
            <w:rPr>
              <w:rFonts w:hAnsi="굴림"/>
              <w:sz w:val="18"/>
              <w:lang w:val="en-US" w:eastAsia="ko-KR"/>
            </w:rPr>
            <w:t xml:space="preserve"> </w:t>
          </w:r>
          <w:r w:rsidRPr="005A7FD9">
            <w:rPr>
              <w:rFonts w:hAnsi="굴림" w:hint="eastAsia"/>
              <w:sz w:val="18"/>
              <w:lang w:val="en-US" w:eastAsia="ko-KR"/>
            </w:rPr>
            <w:t>1.</w:t>
          </w:r>
          <w:r>
            <w:rPr>
              <w:rFonts w:hAnsi="굴림" w:hint="eastAsia"/>
              <w:sz w:val="18"/>
              <w:lang w:val="en-US" w:eastAsia="ko-KR"/>
            </w:rPr>
            <w:t>0</w:t>
          </w:r>
        </w:p>
      </w:tc>
      <w:tc>
        <w:tcPr>
          <w:tcW w:w="2126" w:type="dxa"/>
          <w:vAlign w:val="center"/>
        </w:tcPr>
        <w:p w:rsidR="0013618C" w:rsidRPr="005A7FD9" w:rsidRDefault="0013618C" w:rsidP="00BA66CA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r w:rsidRPr="005A7FD9">
            <w:rPr>
              <w:rFonts w:hAnsi="굴림" w:hint="eastAsia"/>
              <w:sz w:val="18"/>
              <w:lang w:val="en-US" w:eastAsia="ko-KR"/>
            </w:rPr>
            <w:t>작성일자</w:t>
          </w:r>
          <w:r w:rsidRPr="005A7FD9">
            <w:rPr>
              <w:rFonts w:hAnsi="굴림"/>
              <w:sz w:val="18"/>
              <w:lang w:val="en-US" w:eastAsia="ko-KR"/>
            </w:rPr>
            <w:t>:</w:t>
          </w:r>
          <w:r w:rsidRPr="005A7FD9">
            <w:rPr>
              <w:rFonts w:hAnsi="굴림" w:hint="eastAsia"/>
              <w:sz w:val="18"/>
              <w:lang w:val="en-US" w:eastAsia="ko-KR"/>
            </w:rPr>
            <w:t xml:space="preserve"> 2</w:t>
          </w:r>
          <w:r>
            <w:rPr>
              <w:rFonts w:hAnsi="굴림" w:hint="eastAsia"/>
              <w:sz w:val="18"/>
              <w:lang w:val="en-US" w:eastAsia="ko-KR"/>
            </w:rPr>
            <w:t>01</w:t>
          </w:r>
          <w:r w:rsidR="00BA66CA">
            <w:rPr>
              <w:rFonts w:hAnsi="굴림"/>
              <w:sz w:val="18"/>
              <w:lang w:val="en-US" w:eastAsia="ko-KR"/>
            </w:rPr>
            <w:t>8</w:t>
          </w:r>
          <w:r>
            <w:rPr>
              <w:rFonts w:hAnsi="굴림" w:hint="eastAsia"/>
              <w:sz w:val="18"/>
              <w:lang w:val="en-US" w:eastAsia="ko-KR"/>
            </w:rPr>
            <w:t>/</w:t>
          </w:r>
          <w:r>
            <w:rPr>
              <w:rFonts w:hAnsi="굴림"/>
              <w:sz w:val="18"/>
              <w:lang w:val="en-US" w:eastAsia="ko-KR"/>
            </w:rPr>
            <w:t>05</w:t>
          </w:r>
          <w:r>
            <w:rPr>
              <w:rFonts w:hAnsi="굴림" w:hint="eastAsia"/>
              <w:sz w:val="18"/>
              <w:lang w:val="en-US" w:eastAsia="ko-KR"/>
            </w:rPr>
            <w:t>/</w:t>
          </w:r>
          <w:r w:rsidR="00BA66CA">
            <w:rPr>
              <w:rFonts w:hAnsi="굴림"/>
              <w:sz w:val="18"/>
              <w:lang w:val="en-US" w:eastAsia="ko-KR"/>
            </w:rPr>
            <w:t>29</w:t>
          </w:r>
        </w:p>
      </w:tc>
    </w:tr>
  </w:tbl>
  <w:p w:rsidR="0013618C" w:rsidRDefault="0013618C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C" w:rsidRDefault="0013618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13618C" w:rsidRPr="0052281F" w:rsidRDefault="0044000F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통합</w:t>
    </w:r>
    <w:r w:rsidR="0013618C">
      <w:rPr>
        <w:rFonts w:eastAsia="굴림체" w:hint="eastAsia"/>
        <w:kern w:val="0"/>
        <w:sz w:val="56"/>
        <w:szCs w:val="20"/>
      </w:rPr>
      <w:t>시험계획서</w:t>
    </w:r>
  </w:p>
  <w:p w:rsidR="0013618C" w:rsidRPr="0052281F" w:rsidRDefault="00BA66CA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BA66CA">
      <w:rPr>
        <w:rFonts w:eastAsia="굴림체" w:hint="eastAsia"/>
        <w:b/>
        <w:bCs/>
        <w:kern w:val="0"/>
        <w:sz w:val="40"/>
        <w:szCs w:val="20"/>
      </w:rPr>
      <w:t>저작권기술</w:t>
    </w:r>
    <w:r w:rsidRPr="00BA66CA">
      <w:rPr>
        <w:rFonts w:eastAsia="굴림체" w:hint="eastAsia"/>
        <w:b/>
        <w:bCs/>
        <w:kern w:val="0"/>
        <w:sz w:val="40"/>
        <w:szCs w:val="20"/>
      </w:rPr>
      <w:t xml:space="preserve"> </w:t>
    </w:r>
    <w:proofErr w:type="spellStart"/>
    <w:r w:rsidRPr="00BA66CA">
      <w:rPr>
        <w:rFonts w:eastAsia="굴림체" w:hint="eastAsia"/>
        <w:b/>
        <w:bCs/>
        <w:kern w:val="0"/>
        <w:sz w:val="40"/>
        <w:szCs w:val="20"/>
      </w:rPr>
      <w:t>성능평가</w:t>
    </w:r>
    <w:proofErr w:type="spellEnd"/>
    <w:r w:rsidRPr="00BA66CA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BA66CA">
      <w:rPr>
        <w:rFonts w:eastAsia="굴림체" w:hint="eastAsia"/>
        <w:b/>
        <w:bCs/>
        <w:kern w:val="0"/>
        <w:sz w:val="40"/>
        <w:szCs w:val="20"/>
      </w:rPr>
      <w:t>시스템</w:t>
    </w:r>
    <w:r w:rsidRPr="00BA66CA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BA66CA">
      <w:rPr>
        <w:rFonts w:eastAsia="굴림체" w:hint="eastAsia"/>
        <w:b/>
        <w:bCs/>
        <w:kern w:val="0"/>
        <w:sz w:val="40"/>
        <w:szCs w:val="20"/>
      </w:rPr>
      <w:t>개선</w:t>
    </w:r>
    <w:r w:rsidRPr="00BA66CA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BA66CA">
      <w:rPr>
        <w:rFonts w:eastAsia="굴림체" w:hint="eastAsia"/>
        <w:b/>
        <w:bCs/>
        <w:kern w:val="0"/>
        <w:sz w:val="40"/>
        <w:szCs w:val="20"/>
      </w:rPr>
      <w:t>및</w:t>
    </w:r>
    <w:r w:rsidRPr="00BA66CA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BA66CA">
      <w:rPr>
        <w:rFonts w:eastAsia="굴림체" w:hint="eastAsia"/>
        <w:b/>
        <w:bCs/>
        <w:kern w:val="0"/>
        <w:sz w:val="40"/>
        <w:szCs w:val="20"/>
      </w:rPr>
      <w:t>고도화</w:t>
    </w:r>
  </w:p>
  <w:p w:rsidR="0013618C" w:rsidRPr="0052281F" w:rsidRDefault="00586E3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b/>
        <w:kern w:val="0"/>
        <w:sz w:val="48"/>
        <w:szCs w:val="20"/>
      </w:rPr>
      <w:t>928</w:t>
    </w:r>
    <w:r w:rsidR="0044000F">
      <w:rPr>
        <w:b/>
        <w:kern w:val="0"/>
        <w:sz w:val="48"/>
        <w:szCs w:val="20"/>
      </w:rPr>
      <w:t>2</w:t>
    </w:r>
  </w:p>
  <w:p w:rsidR="0013618C" w:rsidRPr="0052281F" w:rsidRDefault="0013618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b/>
        <w:kern w:val="0"/>
        <w:sz w:val="48"/>
        <w:szCs w:val="20"/>
      </w:rPr>
      <w:t>0</w:t>
    </w:r>
  </w:p>
  <w:p w:rsidR="0013618C" w:rsidRPr="0052281F" w:rsidRDefault="0013618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13618C" w:rsidRPr="0052281F" w:rsidTr="00F533DB">
      <w:trPr>
        <w:cantSplit/>
        <w:trHeight w:val="869"/>
        <w:jc w:val="right"/>
      </w:trPr>
      <w:tc>
        <w:tcPr>
          <w:tcW w:w="2178" w:type="dxa"/>
        </w:tcPr>
        <w:p w:rsidR="0013618C" w:rsidRPr="0052281F" w:rsidRDefault="0013618C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13618C" w:rsidRDefault="0013618C" w:rsidP="0052281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20936A1"/>
    <w:multiLevelType w:val="hybridMultilevel"/>
    <w:tmpl w:val="E7F8BCCE"/>
    <w:lvl w:ilvl="0" w:tplc="B03C72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EF24C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75ACB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78361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3432B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5D144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DFF68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6D968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A3DE1D0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2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31029B"/>
    <w:multiLevelType w:val="hybridMultilevel"/>
    <w:tmpl w:val="0B702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7" w15:restartNumberingAfterBreak="0">
    <w:nsid w:val="28877EA6"/>
    <w:multiLevelType w:val="hybridMultilevel"/>
    <w:tmpl w:val="6AACCD7C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8" w15:restartNumberingAfterBreak="0">
    <w:nsid w:val="2BD705BD"/>
    <w:multiLevelType w:val="hybridMultilevel"/>
    <w:tmpl w:val="B5DAE98C"/>
    <w:lvl w:ilvl="0" w:tplc="5DCE3C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9368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BDF4B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5A8E8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F8C41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1E10C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5BF88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1DC67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77905F6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9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00B3576"/>
    <w:multiLevelType w:val="hybridMultilevel"/>
    <w:tmpl w:val="3C088946"/>
    <w:lvl w:ilvl="0" w:tplc="AE50CE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408ED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887EF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CDF02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61569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E3443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7B7A8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85881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8C5AFD8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1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12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3" w15:restartNumberingAfterBreak="0">
    <w:nsid w:val="50B62423"/>
    <w:multiLevelType w:val="hybridMultilevel"/>
    <w:tmpl w:val="FD2408FC"/>
    <w:lvl w:ilvl="0" w:tplc="E6EC9C34">
      <w:start w:val="1"/>
      <w:numFmt w:val="bullet"/>
      <w:pStyle w:val="a0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D0329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9672F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F2205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2DAE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D42C1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73EA3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94A64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0C0A2E0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4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6" w15:restartNumberingAfterBreak="0">
    <w:nsid w:val="5B047FE0"/>
    <w:multiLevelType w:val="hybridMultilevel"/>
    <w:tmpl w:val="F2E837F4"/>
    <w:lvl w:ilvl="0" w:tplc="E81032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D138D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76F29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27E28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6FF23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BF722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8EACE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B024F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02F4BA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7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9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20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8"/>
  </w:num>
  <w:num w:numId="5">
    <w:abstractNumId w:val="14"/>
  </w:num>
  <w:num w:numId="6">
    <w:abstractNumId w:val="9"/>
  </w:num>
  <w:num w:numId="7">
    <w:abstractNumId w:val="4"/>
  </w:num>
  <w:num w:numId="8">
    <w:abstractNumId w:val="17"/>
  </w:num>
  <w:num w:numId="9">
    <w:abstractNumId w:val="12"/>
  </w:num>
  <w:num w:numId="10">
    <w:abstractNumId w:val="7"/>
  </w:num>
  <w:num w:numId="11">
    <w:abstractNumId w:val="2"/>
  </w:num>
  <w:num w:numId="12">
    <w:abstractNumId w:val="5"/>
  </w:num>
  <w:num w:numId="13">
    <w:abstractNumId w:val="11"/>
  </w:num>
  <w:num w:numId="14">
    <w:abstractNumId w:val="20"/>
  </w:num>
  <w:num w:numId="15">
    <w:abstractNumId w:val="3"/>
  </w:num>
  <w:num w:numId="16">
    <w:abstractNumId w:val="0"/>
  </w:num>
  <w:num w:numId="17">
    <w:abstractNumId w:val="13"/>
  </w:num>
  <w:num w:numId="18">
    <w:abstractNumId w:val="1"/>
  </w:num>
  <w:num w:numId="19">
    <w:abstractNumId w:val="10"/>
  </w:num>
  <w:num w:numId="20">
    <w:abstractNumId w:val="16"/>
  </w:num>
  <w:num w:numId="2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30"/>
    <w:rsid w:val="0000290C"/>
    <w:rsid w:val="00005722"/>
    <w:rsid w:val="00013C14"/>
    <w:rsid w:val="000210AA"/>
    <w:rsid w:val="00025C94"/>
    <w:rsid w:val="000273EC"/>
    <w:rsid w:val="00030949"/>
    <w:rsid w:val="00033E6A"/>
    <w:rsid w:val="0003437B"/>
    <w:rsid w:val="00034BBE"/>
    <w:rsid w:val="000409AF"/>
    <w:rsid w:val="00041389"/>
    <w:rsid w:val="0004219E"/>
    <w:rsid w:val="00044374"/>
    <w:rsid w:val="00044493"/>
    <w:rsid w:val="00045BB7"/>
    <w:rsid w:val="00060414"/>
    <w:rsid w:val="00063E2F"/>
    <w:rsid w:val="0006481D"/>
    <w:rsid w:val="00065365"/>
    <w:rsid w:val="00066B08"/>
    <w:rsid w:val="00070CCB"/>
    <w:rsid w:val="00071A86"/>
    <w:rsid w:val="00072B50"/>
    <w:rsid w:val="00080DCE"/>
    <w:rsid w:val="00081312"/>
    <w:rsid w:val="00083622"/>
    <w:rsid w:val="0008560F"/>
    <w:rsid w:val="000856C3"/>
    <w:rsid w:val="0008797C"/>
    <w:rsid w:val="00091F3B"/>
    <w:rsid w:val="00092F19"/>
    <w:rsid w:val="000A7199"/>
    <w:rsid w:val="000B039B"/>
    <w:rsid w:val="000B6E21"/>
    <w:rsid w:val="000B7340"/>
    <w:rsid w:val="000C01C4"/>
    <w:rsid w:val="000C2A33"/>
    <w:rsid w:val="000D3955"/>
    <w:rsid w:val="000D4C82"/>
    <w:rsid w:val="000D6277"/>
    <w:rsid w:val="000D702B"/>
    <w:rsid w:val="000E13DE"/>
    <w:rsid w:val="000F1F5F"/>
    <w:rsid w:val="000F2925"/>
    <w:rsid w:val="000F506A"/>
    <w:rsid w:val="000F5255"/>
    <w:rsid w:val="000F7D6D"/>
    <w:rsid w:val="00101DBB"/>
    <w:rsid w:val="0010333E"/>
    <w:rsid w:val="001037FA"/>
    <w:rsid w:val="00104DD7"/>
    <w:rsid w:val="0010770B"/>
    <w:rsid w:val="001118D9"/>
    <w:rsid w:val="0011197F"/>
    <w:rsid w:val="001155C2"/>
    <w:rsid w:val="0011597F"/>
    <w:rsid w:val="00121AD5"/>
    <w:rsid w:val="00127577"/>
    <w:rsid w:val="001314BE"/>
    <w:rsid w:val="00135D2C"/>
    <w:rsid w:val="0013618C"/>
    <w:rsid w:val="00140291"/>
    <w:rsid w:val="00144485"/>
    <w:rsid w:val="00144758"/>
    <w:rsid w:val="0014795D"/>
    <w:rsid w:val="00150C07"/>
    <w:rsid w:val="00151AFB"/>
    <w:rsid w:val="001629AA"/>
    <w:rsid w:val="00163B57"/>
    <w:rsid w:val="00167E49"/>
    <w:rsid w:val="001715A7"/>
    <w:rsid w:val="0017467A"/>
    <w:rsid w:val="00176EA4"/>
    <w:rsid w:val="00177539"/>
    <w:rsid w:val="001820A8"/>
    <w:rsid w:val="00185431"/>
    <w:rsid w:val="0019003E"/>
    <w:rsid w:val="00191679"/>
    <w:rsid w:val="00194CE9"/>
    <w:rsid w:val="001A3076"/>
    <w:rsid w:val="001B0837"/>
    <w:rsid w:val="001B4746"/>
    <w:rsid w:val="001B634F"/>
    <w:rsid w:val="001B7EAB"/>
    <w:rsid w:val="001C23BE"/>
    <w:rsid w:val="001C3488"/>
    <w:rsid w:val="001C4F74"/>
    <w:rsid w:val="001D09CC"/>
    <w:rsid w:val="001D1C0D"/>
    <w:rsid w:val="001D5A85"/>
    <w:rsid w:val="001D7EBC"/>
    <w:rsid w:val="001F0146"/>
    <w:rsid w:val="001F16BE"/>
    <w:rsid w:val="001F2E77"/>
    <w:rsid w:val="00201DCE"/>
    <w:rsid w:val="002029BC"/>
    <w:rsid w:val="002048FC"/>
    <w:rsid w:val="00211741"/>
    <w:rsid w:val="00212326"/>
    <w:rsid w:val="002139FD"/>
    <w:rsid w:val="00214A55"/>
    <w:rsid w:val="00215B05"/>
    <w:rsid w:val="0022066D"/>
    <w:rsid w:val="00222250"/>
    <w:rsid w:val="002227B0"/>
    <w:rsid w:val="00223140"/>
    <w:rsid w:val="00227DEB"/>
    <w:rsid w:val="00232A7E"/>
    <w:rsid w:val="00235FD1"/>
    <w:rsid w:val="00236823"/>
    <w:rsid w:val="002414B6"/>
    <w:rsid w:val="00242B06"/>
    <w:rsid w:val="002442D8"/>
    <w:rsid w:val="00245B24"/>
    <w:rsid w:val="00252274"/>
    <w:rsid w:val="002545F1"/>
    <w:rsid w:val="00254726"/>
    <w:rsid w:val="00256647"/>
    <w:rsid w:val="00257A35"/>
    <w:rsid w:val="00260025"/>
    <w:rsid w:val="00262946"/>
    <w:rsid w:val="002632DC"/>
    <w:rsid w:val="00264095"/>
    <w:rsid w:val="00266772"/>
    <w:rsid w:val="00274184"/>
    <w:rsid w:val="00281FE4"/>
    <w:rsid w:val="002856B6"/>
    <w:rsid w:val="00286A97"/>
    <w:rsid w:val="002872F3"/>
    <w:rsid w:val="00292E9F"/>
    <w:rsid w:val="00293FFC"/>
    <w:rsid w:val="002B56AD"/>
    <w:rsid w:val="002C2DFE"/>
    <w:rsid w:val="002C3B4D"/>
    <w:rsid w:val="002C740C"/>
    <w:rsid w:val="002D38E4"/>
    <w:rsid w:val="002D7985"/>
    <w:rsid w:val="002E3374"/>
    <w:rsid w:val="002E72D4"/>
    <w:rsid w:val="002F3A2E"/>
    <w:rsid w:val="002F4DDA"/>
    <w:rsid w:val="00303987"/>
    <w:rsid w:val="00304C65"/>
    <w:rsid w:val="00305547"/>
    <w:rsid w:val="00314825"/>
    <w:rsid w:val="003150B0"/>
    <w:rsid w:val="003208A6"/>
    <w:rsid w:val="003233AC"/>
    <w:rsid w:val="00335C29"/>
    <w:rsid w:val="003368B4"/>
    <w:rsid w:val="00336F0F"/>
    <w:rsid w:val="003407E7"/>
    <w:rsid w:val="003420C1"/>
    <w:rsid w:val="003421F1"/>
    <w:rsid w:val="00343AFF"/>
    <w:rsid w:val="00354014"/>
    <w:rsid w:val="00354852"/>
    <w:rsid w:val="00354D65"/>
    <w:rsid w:val="00360E70"/>
    <w:rsid w:val="00361573"/>
    <w:rsid w:val="00361AE1"/>
    <w:rsid w:val="003621D9"/>
    <w:rsid w:val="00365107"/>
    <w:rsid w:val="0036768B"/>
    <w:rsid w:val="003703E6"/>
    <w:rsid w:val="0037387F"/>
    <w:rsid w:val="00374421"/>
    <w:rsid w:val="00374D0F"/>
    <w:rsid w:val="0037523D"/>
    <w:rsid w:val="00375B58"/>
    <w:rsid w:val="00382D87"/>
    <w:rsid w:val="003852CB"/>
    <w:rsid w:val="0039197B"/>
    <w:rsid w:val="00392805"/>
    <w:rsid w:val="00395095"/>
    <w:rsid w:val="00395308"/>
    <w:rsid w:val="003A26DB"/>
    <w:rsid w:val="003A294C"/>
    <w:rsid w:val="003A5CF0"/>
    <w:rsid w:val="003A7CFA"/>
    <w:rsid w:val="003B15CC"/>
    <w:rsid w:val="003B5695"/>
    <w:rsid w:val="003B6EAC"/>
    <w:rsid w:val="003B74DF"/>
    <w:rsid w:val="003B7E71"/>
    <w:rsid w:val="003C0112"/>
    <w:rsid w:val="003C4F65"/>
    <w:rsid w:val="003C54B8"/>
    <w:rsid w:val="003C6407"/>
    <w:rsid w:val="003D01A8"/>
    <w:rsid w:val="003D1CC3"/>
    <w:rsid w:val="003D2C03"/>
    <w:rsid w:val="003D3690"/>
    <w:rsid w:val="003D4CB6"/>
    <w:rsid w:val="003D4F3E"/>
    <w:rsid w:val="003E0FAB"/>
    <w:rsid w:val="003E37A8"/>
    <w:rsid w:val="003E3ADA"/>
    <w:rsid w:val="003E3E61"/>
    <w:rsid w:val="003E46DD"/>
    <w:rsid w:val="003E5759"/>
    <w:rsid w:val="003E62FB"/>
    <w:rsid w:val="003E6807"/>
    <w:rsid w:val="003E7EDD"/>
    <w:rsid w:val="003F5AF9"/>
    <w:rsid w:val="00400A45"/>
    <w:rsid w:val="00401C31"/>
    <w:rsid w:val="004035A8"/>
    <w:rsid w:val="00411621"/>
    <w:rsid w:val="004116E4"/>
    <w:rsid w:val="00412430"/>
    <w:rsid w:val="00412A84"/>
    <w:rsid w:val="004138C0"/>
    <w:rsid w:val="00417F3E"/>
    <w:rsid w:val="0042182F"/>
    <w:rsid w:val="004233DE"/>
    <w:rsid w:val="00423F4D"/>
    <w:rsid w:val="00427878"/>
    <w:rsid w:val="0044000F"/>
    <w:rsid w:val="0044083F"/>
    <w:rsid w:val="00442FB8"/>
    <w:rsid w:val="00444BD7"/>
    <w:rsid w:val="00451C9F"/>
    <w:rsid w:val="0045205E"/>
    <w:rsid w:val="00455491"/>
    <w:rsid w:val="004610F0"/>
    <w:rsid w:val="004665E7"/>
    <w:rsid w:val="004677BD"/>
    <w:rsid w:val="00472DC5"/>
    <w:rsid w:val="00473729"/>
    <w:rsid w:val="00477262"/>
    <w:rsid w:val="00482D77"/>
    <w:rsid w:val="004868B9"/>
    <w:rsid w:val="00493E28"/>
    <w:rsid w:val="00495126"/>
    <w:rsid w:val="00497A8F"/>
    <w:rsid w:val="004A2555"/>
    <w:rsid w:val="004A4D35"/>
    <w:rsid w:val="004B1EA9"/>
    <w:rsid w:val="004B6CB3"/>
    <w:rsid w:val="004C0943"/>
    <w:rsid w:val="004C0BEA"/>
    <w:rsid w:val="004C38DA"/>
    <w:rsid w:val="004C646D"/>
    <w:rsid w:val="004D6D53"/>
    <w:rsid w:val="004E08E8"/>
    <w:rsid w:val="004E0F7C"/>
    <w:rsid w:val="004E3545"/>
    <w:rsid w:val="004F02EA"/>
    <w:rsid w:val="00501E63"/>
    <w:rsid w:val="00501EDA"/>
    <w:rsid w:val="0050280D"/>
    <w:rsid w:val="00504984"/>
    <w:rsid w:val="00506AD2"/>
    <w:rsid w:val="00511E52"/>
    <w:rsid w:val="005123A9"/>
    <w:rsid w:val="005137A4"/>
    <w:rsid w:val="00514213"/>
    <w:rsid w:val="00520636"/>
    <w:rsid w:val="0052281F"/>
    <w:rsid w:val="00522DFA"/>
    <w:rsid w:val="005235CE"/>
    <w:rsid w:val="00523C92"/>
    <w:rsid w:val="005257F8"/>
    <w:rsid w:val="005264D2"/>
    <w:rsid w:val="00527894"/>
    <w:rsid w:val="00532D75"/>
    <w:rsid w:val="0053628C"/>
    <w:rsid w:val="00543318"/>
    <w:rsid w:val="0055125A"/>
    <w:rsid w:val="00551850"/>
    <w:rsid w:val="005550FC"/>
    <w:rsid w:val="005557F5"/>
    <w:rsid w:val="00556762"/>
    <w:rsid w:val="00556915"/>
    <w:rsid w:val="00565472"/>
    <w:rsid w:val="00572C60"/>
    <w:rsid w:val="00574896"/>
    <w:rsid w:val="005755EE"/>
    <w:rsid w:val="00575719"/>
    <w:rsid w:val="005761A7"/>
    <w:rsid w:val="00581289"/>
    <w:rsid w:val="00585180"/>
    <w:rsid w:val="005858EE"/>
    <w:rsid w:val="00586E38"/>
    <w:rsid w:val="0059219C"/>
    <w:rsid w:val="00594475"/>
    <w:rsid w:val="005A2E80"/>
    <w:rsid w:val="005A5F62"/>
    <w:rsid w:val="005A7FD9"/>
    <w:rsid w:val="005B4910"/>
    <w:rsid w:val="005B565D"/>
    <w:rsid w:val="005B767C"/>
    <w:rsid w:val="005B7A17"/>
    <w:rsid w:val="005C6F90"/>
    <w:rsid w:val="005C74BC"/>
    <w:rsid w:val="005D0AF3"/>
    <w:rsid w:val="005E1773"/>
    <w:rsid w:val="005E5418"/>
    <w:rsid w:val="005E705B"/>
    <w:rsid w:val="005F08B0"/>
    <w:rsid w:val="005F0D9C"/>
    <w:rsid w:val="005F2D31"/>
    <w:rsid w:val="005F47D1"/>
    <w:rsid w:val="0060186F"/>
    <w:rsid w:val="00602C38"/>
    <w:rsid w:val="00613BD6"/>
    <w:rsid w:val="00614108"/>
    <w:rsid w:val="006211D7"/>
    <w:rsid w:val="00632D03"/>
    <w:rsid w:val="0063462E"/>
    <w:rsid w:val="00635AC6"/>
    <w:rsid w:val="0063720E"/>
    <w:rsid w:val="00640B3A"/>
    <w:rsid w:val="00642B05"/>
    <w:rsid w:val="00650B7A"/>
    <w:rsid w:val="0065319C"/>
    <w:rsid w:val="00661718"/>
    <w:rsid w:val="00666261"/>
    <w:rsid w:val="00667F22"/>
    <w:rsid w:val="00670C42"/>
    <w:rsid w:val="0067165F"/>
    <w:rsid w:val="00671895"/>
    <w:rsid w:val="00674B8F"/>
    <w:rsid w:val="00682FB4"/>
    <w:rsid w:val="00683520"/>
    <w:rsid w:val="00686CDA"/>
    <w:rsid w:val="00693D72"/>
    <w:rsid w:val="00693F42"/>
    <w:rsid w:val="0069429B"/>
    <w:rsid w:val="006954AF"/>
    <w:rsid w:val="00696D39"/>
    <w:rsid w:val="006A0EEC"/>
    <w:rsid w:val="006A2EBD"/>
    <w:rsid w:val="006A4372"/>
    <w:rsid w:val="006A4A3B"/>
    <w:rsid w:val="006A5632"/>
    <w:rsid w:val="006B145D"/>
    <w:rsid w:val="006B1CA6"/>
    <w:rsid w:val="006B2066"/>
    <w:rsid w:val="006B46AE"/>
    <w:rsid w:val="006B6144"/>
    <w:rsid w:val="006B74C3"/>
    <w:rsid w:val="006C16B7"/>
    <w:rsid w:val="006C1C27"/>
    <w:rsid w:val="006C2673"/>
    <w:rsid w:val="006C6030"/>
    <w:rsid w:val="006D08B6"/>
    <w:rsid w:val="006D75FA"/>
    <w:rsid w:val="006E19C2"/>
    <w:rsid w:val="006E46EE"/>
    <w:rsid w:val="006E6F5E"/>
    <w:rsid w:val="007032D8"/>
    <w:rsid w:val="00706532"/>
    <w:rsid w:val="00707BA9"/>
    <w:rsid w:val="00713B06"/>
    <w:rsid w:val="00714C25"/>
    <w:rsid w:val="00716BA1"/>
    <w:rsid w:val="00720D45"/>
    <w:rsid w:val="00724B08"/>
    <w:rsid w:val="00724C34"/>
    <w:rsid w:val="007257F2"/>
    <w:rsid w:val="00731492"/>
    <w:rsid w:val="007319E2"/>
    <w:rsid w:val="00733B13"/>
    <w:rsid w:val="007345DA"/>
    <w:rsid w:val="007346E9"/>
    <w:rsid w:val="00735F3D"/>
    <w:rsid w:val="00736E14"/>
    <w:rsid w:val="00741276"/>
    <w:rsid w:val="007444B2"/>
    <w:rsid w:val="00745BB2"/>
    <w:rsid w:val="007466C3"/>
    <w:rsid w:val="007523AD"/>
    <w:rsid w:val="007539D6"/>
    <w:rsid w:val="007564AF"/>
    <w:rsid w:val="00763804"/>
    <w:rsid w:val="00765617"/>
    <w:rsid w:val="00766820"/>
    <w:rsid w:val="00770B55"/>
    <w:rsid w:val="00771BA5"/>
    <w:rsid w:val="007755AD"/>
    <w:rsid w:val="00775CD2"/>
    <w:rsid w:val="00777C77"/>
    <w:rsid w:val="00781C35"/>
    <w:rsid w:val="007874E2"/>
    <w:rsid w:val="007878E1"/>
    <w:rsid w:val="00792756"/>
    <w:rsid w:val="00794B5B"/>
    <w:rsid w:val="0079568F"/>
    <w:rsid w:val="00795F35"/>
    <w:rsid w:val="007A12F2"/>
    <w:rsid w:val="007A45CA"/>
    <w:rsid w:val="007B41C3"/>
    <w:rsid w:val="007C2A9E"/>
    <w:rsid w:val="007C3B81"/>
    <w:rsid w:val="007C513F"/>
    <w:rsid w:val="007C55B3"/>
    <w:rsid w:val="007C7D86"/>
    <w:rsid w:val="007E0AB9"/>
    <w:rsid w:val="007E57D2"/>
    <w:rsid w:val="007E726D"/>
    <w:rsid w:val="007E78D6"/>
    <w:rsid w:val="007F10DE"/>
    <w:rsid w:val="007F3ED8"/>
    <w:rsid w:val="007F4E57"/>
    <w:rsid w:val="008000B4"/>
    <w:rsid w:val="00800FFF"/>
    <w:rsid w:val="00803A9B"/>
    <w:rsid w:val="008051E9"/>
    <w:rsid w:val="00817A81"/>
    <w:rsid w:val="00817B05"/>
    <w:rsid w:val="00817BAF"/>
    <w:rsid w:val="00822ED4"/>
    <w:rsid w:val="00826CA5"/>
    <w:rsid w:val="00831E91"/>
    <w:rsid w:val="008349E7"/>
    <w:rsid w:val="00841D23"/>
    <w:rsid w:val="0084555E"/>
    <w:rsid w:val="0084587B"/>
    <w:rsid w:val="008460FD"/>
    <w:rsid w:val="00850B13"/>
    <w:rsid w:val="00860DAA"/>
    <w:rsid w:val="008619DF"/>
    <w:rsid w:val="00864993"/>
    <w:rsid w:val="008662A4"/>
    <w:rsid w:val="008741C0"/>
    <w:rsid w:val="00875F32"/>
    <w:rsid w:val="008826DF"/>
    <w:rsid w:val="0088297C"/>
    <w:rsid w:val="00884C3C"/>
    <w:rsid w:val="00886C64"/>
    <w:rsid w:val="0089046B"/>
    <w:rsid w:val="00893B82"/>
    <w:rsid w:val="00894A6E"/>
    <w:rsid w:val="008A0FE9"/>
    <w:rsid w:val="008A45BA"/>
    <w:rsid w:val="008A4979"/>
    <w:rsid w:val="008B28CB"/>
    <w:rsid w:val="008B2BC8"/>
    <w:rsid w:val="008B35E1"/>
    <w:rsid w:val="008B4834"/>
    <w:rsid w:val="008B6AD2"/>
    <w:rsid w:val="008B7C70"/>
    <w:rsid w:val="008C024F"/>
    <w:rsid w:val="008C0A55"/>
    <w:rsid w:val="008D19BE"/>
    <w:rsid w:val="008E11C0"/>
    <w:rsid w:val="008F043C"/>
    <w:rsid w:val="008F2840"/>
    <w:rsid w:val="008F4368"/>
    <w:rsid w:val="008F4D1E"/>
    <w:rsid w:val="008F6884"/>
    <w:rsid w:val="008F7518"/>
    <w:rsid w:val="00906AFE"/>
    <w:rsid w:val="00910CFE"/>
    <w:rsid w:val="00917331"/>
    <w:rsid w:val="00921DDC"/>
    <w:rsid w:val="00924643"/>
    <w:rsid w:val="00942552"/>
    <w:rsid w:val="009431A6"/>
    <w:rsid w:val="00950AAC"/>
    <w:rsid w:val="00953E9D"/>
    <w:rsid w:val="00956B69"/>
    <w:rsid w:val="0096177E"/>
    <w:rsid w:val="0096206D"/>
    <w:rsid w:val="00962489"/>
    <w:rsid w:val="009658A0"/>
    <w:rsid w:val="00965D45"/>
    <w:rsid w:val="00967CAC"/>
    <w:rsid w:val="0097019C"/>
    <w:rsid w:val="00972625"/>
    <w:rsid w:val="00972B9F"/>
    <w:rsid w:val="0097717A"/>
    <w:rsid w:val="009807DA"/>
    <w:rsid w:val="009818AF"/>
    <w:rsid w:val="0098332D"/>
    <w:rsid w:val="00994556"/>
    <w:rsid w:val="00996CAF"/>
    <w:rsid w:val="00997B16"/>
    <w:rsid w:val="009A24C9"/>
    <w:rsid w:val="009A2717"/>
    <w:rsid w:val="009A3669"/>
    <w:rsid w:val="009A4C0C"/>
    <w:rsid w:val="009A7F0C"/>
    <w:rsid w:val="009B2DF1"/>
    <w:rsid w:val="009B53A2"/>
    <w:rsid w:val="009B6442"/>
    <w:rsid w:val="009B7A16"/>
    <w:rsid w:val="009C1ADD"/>
    <w:rsid w:val="009C58CC"/>
    <w:rsid w:val="009D2944"/>
    <w:rsid w:val="009D3E35"/>
    <w:rsid w:val="009D60E0"/>
    <w:rsid w:val="009D6B03"/>
    <w:rsid w:val="009E027C"/>
    <w:rsid w:val="009E03AF"/>
    <w:rsid w:val="009F0A6E"/>
    <w:rsid w:val="009F11A2"/>
    <w:rsid w:val="009F5428"/>
    <w:rsid w:val="009F7CF0"/>
    <w:rsid w:val="00A076D2"/>
    <w:rsid w:val="00A07CCC"/>
    <w:rsid w:val="00A10479"/>
    <w:rsid w:val="00A125C6"/>
    <w:rsid w:val="00A12862"/>
    <w:rsid w:val="00A15B2E"/>
    <w:rsid w:val="00A20762"/>
    <w:rsid w:val="00A264D6"/>
    <w:rsid w:val="00A278E6"/>
    <w:rsid w:val="00A322C1"/>
    <w:rsid w:val="00A32D93"/>
    <w:rsid w:val="00A35852"/>
    <w:rsid w:val="00A35F09"/>
    <w:rsid w:val="00A44F13"/>
    <w:rsid w:val="00A45AA1"/>
    <w:rsid w:val="00A50EBF"/>
    <w:rsid w:val="00A54AF5"/>
    <w:rsid w:val="00A55162"/>
    <w:rsid w:val="00A556F6"/>
    <w:rsid w:val="00A65EC6"/>
    <w:rsid w:val="00A678B1"/>
    <w:rsid w:val="00A713CD"/>
    <w:rsid w:val="00A72B5B"/>
    <w:rsid w:val="00A77E5D"/>
    <w:rsid w:val="00A81225"/>
    <w:rsid w:val="00A81F1D"/>
    <w:rsid w:val="00A86DFA"/>
    <w:rsid w:val="00A93199"/>
    <w:rsid w:val="00AA1113"/>
    <w:rsid w:val="00AA526A"/>
    <w:rsid w:val="00AA5D31"/>
    <w:rsid w:val="00AB4E73"/>
    <w:rsid w:val="00AB4FA6"/>
    <w:rsid w:val="00AC1774"/>
    <w:rsid w:val="00AC20D1"/>
    <w:rsid w:val="00AC4E32"/>
    <w:rsid w:val="00AC722B"/>
    <w:rsid w:val="00AD0929"/>
    <w:rsid w:val="00AD70DE"/>
    <w:rsid w:val="00AE2DCE"/>
    <w:rsid w:val="00AE50DB"/>
    <w:rsid w:val="00AE5A0E"/>
    <w:rsid w:val="00AF2746"/>
    <w:rsid w:val="00AF558C"/>
    <w:rsid w:val="00AF7C35"/>
    <w:rsid w:val="00B03DA4"/>
    <w:rsid w:val="00B06F52"/>
    <w:rsid w:val="00B07F7C"/>
    <w:rsid w:val="00B07FA5"/>
    <w:rsid w:val="00B11D14"/>
    <w:rsid w:val="00B1225A"/>
    <w:rsid w:val="00B14B08"/>
    <w:rsid w:val="00B14FF1"/>
    <w:rsid w:val="00B17E4F"/>
    <w:rsid w:val="00B2109B"/>
    <w:rsid w:val="00B243CE"/>
    <w:rsid w:val="00B25D67"/>
    <w:rsid w:val="00B26312"/>
    <w:rsid w:val="00B438F6"/>
    <w:rsid w:val="00B4401F"/>
    <w:rsid w:val="00B44819"/>
    <w:rsid w:val="00B44C10"/>
    <w:rsid w:val="00B45C3E"/>
    <w:rsid w:val="00B51257"/>
    <w:rsid w:val="00B57030"/>
    <w:rsid w:val="00B61828"/>
    <w:rsid w:val="00B61BC1"/>
    <w:rsid w:val="00B651BA"/>
    <w:rsid w:val="00B803B8"/>
    <w:rsid w:val="00B81F40"/>
    <w:rsid w:val="00B84556"/>
    <w:rsid w:val="00B925E0"/>
    <w:rsid w:val="00BA524C"/>
    <w:rsid w:val="00BA66CA"/>
    <w:rsid w:val="00BA7E16"/>
    <w:rsid w:val="00BB0BCC"/>
    <w:rsid w:val="00BC0EFB"/>
    <w:rsid w:val="00BC10AC"/>
    <w:rsid w:val="00BC1BFC"/>
    <w:rsid w:val="00BC214A"/>
    <w:rsid w:val="00BC4925"/>
    <w:rsid w:val="00BC6C36"/>
    <w:rsid w:val="00BC6D75"/>
    <w:rsid w:val="00BC76E5"/>
    <w:rsid w:val="00BD05D0"/>
    <w:rsid w:val="00BD08FE"/>
    <w:rsid w:val="00BD1297"/>
    <w:rsid w:val="00BD1551"/>
    <w:rsid w:val="00BD1868"/>
    <w:rsid w:val="00BD190C"/>
    <w:rsid w:val="00BD220E"/>
    <w:rsid w:val="00BD2A05"/>
    <w:rsid w:val="00BE38EB"/>
    <w:rsid w:val="00BE4E92"/>
    <w:rsid w:val="00BE64E8"/>
    <w:rsid w:val="00BE779E"/>
    <w:rsid w:val="00BF15CD"/>
    <w:rsid w:val="00BF33D5"/>
    <w:rsid w:val="00BF3A8A"/>
    <w:rsid w:val="00BF4076"/>
    <w:rsid w:val="00C04B3E"/>
    <w:rsid w:val="00C0569C"/>
    <w:rsid w:val="00C07DD4"/>
    <w:rsid w:val="00C25624"/>
    <w:rsid w:val="00C30C8D"/>
    <w:rsid w:val="00C3144B"/>
    <w:rsid w:val="00C31998"/>
    <w:rsid w:val="00C324E6"/>
    <w:rsid w:val="00C34C14"/>
    <w:rsid w:val="00C4072C"/>
    <w:rsid w:val="00C42537"/>
    <w:rsid w:val="00C43457"/>
    <w:rsid w:val="00C4409C"/>
    <w:rsid w:val="00C442AB"/>
    <w:rsid w:val="00C46343"/>
    <w:rsid w:val="00C510AD"/>
    <w:rsid w:val="00C5194F"/>
    <w:rsid w:val="00C5300B"/>
    <w:rsid w:val="00C61A92"/>
    <w:rsid w:val="00C62FAC"/>
    <w:rsid w:val="00C6405D"/>
    <w:rsid w:val="00C65E69"/>
    <w:rsid w:val="00C66D26"/>
    <w:rsid w:val="00C7277C"/>
    <w:rsid w:val="00C75720"/>
    <w:rsid w:val="00C77790"/>
    <w:rsid w:val="00C807C8"/>
    <w:rsid w:val="00C82C8A"/>
    <w:rsid w:val="00C84E02"/>
    <w:rsid w:val="00C858C1"/>
    <w:rsid w:val="00C866CB"/>
    <w:rsid w:val="00C868FD"/>
    <w:rsid w:val="00C877B5"/>
    <w:rsid w:val="00C87BC1"/>
    <w:rsid w:val="00C93408"/>
    <w:rsid w:val="00CA1A98"/>
    <w:rsid w:val="00CA494C"/>
    <w:rsid w:val="00CA5B5A"/>
    <w:rsid w:val="00CB12AB"/>
    <w:rsid w:val="00CB47D4"/>
    <w:rsid w:val="00CB6CD5"/>
    <w:rsid w:val="00CC3C09"/>
    <w:rsid w:val="00CC4086"/>
    <w:rsid w:val="00CC6645"/>
    <w:rsid w:val="00CC67FB"/>
    <w:rsid w:val="00CC72AB"/>
    <w:rsid w:val="00CD0AA0"/>
    <w:rsid w:val="00CD71BE"/>
    <w:rsid w:val="00CE1D17"/>
    <w:rsid w:val="00CE213D"/>
    <w:rsid w:val="00CE6A27"/>
    <w:rsid w:val="00CE74AC"/>
    <w:rsid w:val="00CE7D84"/>
    <w:rsid w:val="00CF30D3"/>
    <w:rsid w:val="00CF3FCE"/>
    <w:rsid w:val="00CF75D1"/>
    <w:rsid w:val="00D025C7"/>
    <w:rsid w:val="00D04AB3"/>
    <w:rsid w:val="00D06D1F"/>
    <w:rsid w:val="00D22C76"/>
    <w:rsid w:val="00D266FB"/>
    <w:rsid w:val="00D347E1"/>
    <w:rsid w:val="00D34E0A"/>
    <w:rsid w:val="00D35164"/>
    <w:rsid w:val="00D37BAF"/>
    <w:rsid w:val="00D42FF0"/>
    <w:rsid w:val="00D54202"/>
    <w:rsid w:val="00D5597B"/>
    <w:rsid w:val="00D5698C"/>
    <w:rsid w:val="00D63505"/>
    <w:rsid w:val="00D64676"/>
    <w:rsid w:val="00D66BDD"/>
    <w:rsid w:val="00D677CB"/>
    <w:rsid w:val="00D7116E"/>
    <w:rsid w:val="00D8148E"/>
    <w:rsid w:val="00D9333C"/>
    <w:rsid w:val="00D93726"/>
    <w:rsid w:val="00DA1DF1"/>
    <w:rsid w:val="00DA5AFF"/>
    <w:rsid w:val="00DB2818"/>
    <w:rsid w:val="00DB6906"/>
    <w:rsid w:val="00DB73B0"/>
    <w:rsid w:val="00DC0F67"/>
    <w:rsid w:val="00DC39EF"/>
    <w:rsid w:val="00DC4809"/>
    <w:rsid w:val="00DC6900"/>
    <w:rsid w:val="00DD08DE"/>
    <w:rsid w:val="00DD2D8E"/>
    <w:rsid w:val="00DD7E87"/>
    <w:rsid w:val="00DE178B"/>
    <w:rsid w:val="00DE3812"/>
    <w:rsid w:val="00DE3B16"/>
    <w:rsid w:val="00DE49CB"/>
    <w:rsid w:val="00DF1A4B"/>
    <w:rsid w:val="00E002CB"/>
    <w:rsid w:val="00E036B5"/>
    <w:rsid w:val="00E05B71"/>
    <w:rsid w:val="00E06668"/>
    <w:rsid w:val="00E06F7A"/>
    <w:rsid w:val="00E07590"/>
    <w:rsid w:val="00E07F4C"/>
    <w:rsid w:val="00E101C9"/>
    <w:rsid w:val="00E1463D"/>
    <w:rsid w:val="00E21E67"/>
    <w:rsid w:val="00E233D5"/>
    <w:rsid w:val="00E24771"/>
    <w:rsid w:val="00E25576"/>
    <w:rsid w:val="00E266C0"/>
    <w:rsid w:val="00E275E3"/>
    <w:rsid w:val="00E43241"/>
    <w:rsid w:val="00E43248"/>
    <w:rsid w:val="00E53D96"/>
    <w:rsid w:val="00E55951"/>
    <w:rsid w:val="00E61155"/>
    <w:rsid w:val="00E635B4"/>
    <w:rsid w:val="00E70A60"/>
    <w:rsid w:val="00E74542"/>
    <w:rsid w:val="00E754B5"/>
    <w:rsid w:val="00E7564E"/>
    <w:rsid w:val="00E75D81"/>
    <w:rsid w:val="00E81561"/>
    <w:rsid w:val="00E82026"/>
    <w:rsid w:val="00E82134"/>
    <w:rsid w:val="00E94A96"/>
    <w:rsid w:val="00EA0932"/>
    <w:rsid w:val="00EA29D5"/>
    <w:rsid w:val="00EA3F61"/>
    <w:rsid w:val="00EB03BE"/>
    <w:rsid w:val="00EB2A44"/>
    <w:rsid w:val="00EB3EB6"/>
    <w:rsid w:val="00EB51A5"/>
    <w:rsid w:val="00EB63EA"/>
    <w:rsid w:val="00EC11AC"/>
    <w:rsid w:val="00EC4CE5"/>
    <w:rsid w:val="00EC6D2A"/>
    <w:rsid w:val="00EC79B4"/>
    <w:rsid w:val="00ED4730"/>
    <w:rsid w:val="00ED5662"/>
    <w:rsid w:val="00ED5F36"/>
    <w:rsid w:val="00ED6305"/>
    <w:rsid w:val="00ED7CF9"/>
    <w:rsid w:val="00EE516F"/>
    <w:rsid w:val="00EE52E3"/>
    <w:rsid w:val="00EF2B3F"/>
    <w:rsid w:val="00F00BCC"/>
    <w:rsid w:val="00F074C9"/>
    <w:rsid w:val="00F11638"/>
    <w:rsid w:val="00F11DE0"/>
    <w:rsid w:val="00F1459F"/>
    <w:rsid w:val="00F21C48"/>
    <w:rsid w:val="00F249E2"/>
    <w:rsid w:val="00F26B5D"/>
    <w:rsid w:val="00F32D8D"/>
    <w:rsid w:val="00F331F1"/>
    <w:rsid w:val="00F356CB"/>
    <w:rsid w:val="00F41F08"/>
    <w:rsid w:val="00F43E46"/>
    <w:rsid w:val="00F45AF3"/>
    <w:rsid w:val="00F50163"/>
    <w:rsid w:val="00F50FD4"/>
    <w:rsid w:val="00F517ED"/>
    <w:rsid w:val="00F5286D"/>
    <w:rsid w:val="00F52CB4"/>
    <w:rsid w:val="00F533DB"/>
    <w:rsid w:val="00F54FBD"/>
    <w:rsid w:val="00F61BFA"/>
    <w:rsid w:val="00F635E3"/>
    <w:rsid w:val="00F67C90"/>
    <w:rsid w:val="00F742E3"/>
    <w:rsid w:val="00F74D7E"/>
    <w:rsid w:val="00F77D9F"/>
    <w:rsid w:val="00F80E39"/>
    <w:rsid w:val="00F814E5"/>
    <w:rsid w:val="00F8457F"/>
    <w:rsid w:val="00F848B9"/>
    <w:rsid w:val="00F90CC2"/>
    <w:rsid w:val="00F91AC3"/>
    <w:rsid w:val="00F954A8"/>
    <w:rsid w:val="00F95FFC"/>
    <w:rsid w:val="00FA0333"/>
    <w:rsid w:val="00FA2955"/>
    <w:rsid w:val="00FA3F4A"/>
    <w:rsid w:val="00FA49D4"/>
    <w:rsid w:val="00FA4B68"/>
    <w:rsid w:val="00FA4FA4"/>
    <w:rsid w:val="00FB7A38"/>
    <w:rsid w:val="00FB7F0A"/>
    <w:rsid w:val="00FC1BCB"/>
    <w:rsid w:val="00FC38D3"/>
    <w:rsid w:val="00FC55EA"/>
    <w:rsid w:val="00FC5E0A"/>
    <w:rsid w:val="00FD0309"/>
    <w:rsid w:val="00FD1429"/>
    <w:rsid w:val="00FD3726"/>
    <w:rsid w:val="00FE2956"/>
    <w:rsid w:val="00FE4004"/>
    <w:rsid w:val="00FE4ED4"/>
    <w:rsid w:val="00FE7FB9"/>
    <w:rsid w:val="00FF22FA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D1F72DE5-639A-4B5A-AB4A-FEDE62C2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3618C"/>
    <w:pPr>
      <w:widowControl w:val="0"/>
      <w:wordWrap w:val="0"/>
      <w:autoSpaceDE w:val="0"/>
      <w:autoSpaceDN w:val="0"/>
      <w:jc w:val="both"/>
    </w:pPr>
    <w:rPr>
      <w:rFonts w:ascii="굴림" w:eastAsia="굴림"/>
      <w:kern w:val="2"/>
      <w:szCs w:val="24"/>
    </w:rPr>
  </w:style>
  <w:style w:type="paragraph" w:styleId="10">
    <w:name w:val="heading 1"/>
    <w:basedOn w:val="a1"/>
    <w:next w:val="a1"/>
    <w:qFormat/>
    <w:rsid w:val="0013618C"/>
    <w:pPr>
      <w:numPr>
        <w:numId w:val="1"/>
      </w:numPr>
      <w:spacing w:beforeLines="50" w:before="120" w:afterLines="50" w:after="120"/>
      <w:outlineLvl w:val="0"/>
    </w:pPr>
    <w:rPr>
      <w:b/>
      <w:sz w:val="24"/>
      <w:szCs w:val="28"/>
    </w:rPr>
  </w:style>
  <w:style w:type="paragraph" w:styleId="2">
    <w:name w:val="heading 2"/>
    <w:basedOn w:val="a1"/>
    <w:next w:val="a1"/>
    <w:qFormat/>
    <w:rsid w:val="0013618C"/>
    <w:pPr>
      <w:numPr>
        <w:ilvl w:val="1"/>
        <w:numId w:val="1"/>
      </w:numPr>
      <w:tabs>
        <w:tab w:val="left" w:pos="600"/>
      </w:tabs>
      <w:spacing w:beforeLines="50" w:before="120" w:afterLines="50" w:after="120"/>
      <w:jc w:val="left"/>
      <w:outlineLvl w:val="1"/>
    </w:pPr>
    <w:rPr>
      <w:b/>
      <w:sz w:val="22"/>
    </w:rPr>
  </w:style>
  <w:style w:type="paragraph" w:styleId="3">
    <w:name w:val="heading 3"/>
    <w:basedOn w:val="a1"/>
    <w:next w:val="a1"/>
    <w:qFormat/>
    <w:rsid w:val="0013618C"/>
    <w:pPr>
      <w:numPr>
        <w:ilvl w:val="2"/>
        <w:numId w:val="1"/>
      </w:numPr>
      <w:tabs>
        <w:tab w:val="left" w:pos="800"/>
      </w:tabs>
      <w:spacing w:beforeLines="50" w:before="120" w:afterLines="50" w:after="120"/>
      <w:outlineLvl w:val="2"/>
    </w:pPr>
    <w:rPr>
      <w:b/>
      <w:sz w:val="22"/>
    </w:rPr>
  </w:style>
  <w:style w:type="paragraph" w:styleId="4">
    <w:name w:val="heading 4"/>
    <w:basedOn w:val="a1"/>
    <w:next w:val="a1"/>
    <w:qFormat/>
    <w:rsid w:val="0013618C"/>
    <w:pPr>
      <w:numPr>
        <w:ilvl w:val="3"/>
        <w:numId w:val="1"/>
      </w:numPr>
      <w:spacing w:beforeLines="50" w:before="120" w:afterLines="50" w:after="120"/>
      <w:jc w:val="left"/>
      <w:outlineLvl w:val="3"/>
    </w:pPr>
    <w:rPr>
      <w:b/>
      <w:bCs/>
      <w:sz w:val="22"/>
    </w:rPr>
  </w:style>
  <w:style w:type="paragraph" w:styleId="5">
    <w:name w:val="heading 5"/>
    <w:basedOn w:val="a1"/>
    <w:next w:val="a1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1"/>
    <w:next w:val="a1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1"/>
    <w:next w:val="a1"/>
    <w:uiPriority w:val="39"/>
    <w:pPr>
      <w:ind w:left="200"/>
      <w:jc w:val="left"/>
    </w:pPr>
  </w:style>
  <w:style w:type="paragraph" w:styleId="30">
    <w:name w:val="toc 3"/>
    <w:basedOn w:val="a1"/>
    <w:next w:val="a1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1"/>
    <w:next w:val="a1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1"/>
    <w:next w:val="a1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5">
    <w:name w:val="코드 소스"/>
    <w:basedOn w:val="a1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6">
    <w:name w:val="제목 (소주제)"/>
    <w:basedOn w:val="a1"/>
    <w:pPr>
      <w:tabs>
        <w:tab w:val="num" w:pos="400"/>
      </w:tabs>
      <w:ind w:left="400" w:hanging="400"/>
    </w:pPr>
    <w:rPr>
      <w:rFonts w:hAnsi="굴림"/>
      <w:b/>
      <w:bCs/>
    </w:rPr>
  </w:style>
  <w:style w:type="paragraph" w:customStyle="1" w:styleId="20">
    <w:name w:val="자료 나열 2"/>
    <w:basedOn w:val="a1"/>
    <w:pPr>
      <w:numPr>
        <w:numId w:val="8"/>
      </w:numPr>
    </w:pPr>
  </w:style>
  <w:style w:type="paragraph" w:customStyle="1" w:styleId="a7">
    <w:name w:val="본문 가이드"/>
    <w:basedOn w:val="a1"/>
    <w:rPr>
      <w:i/>
      <w:iCs/>
      <w:color w:val="0000FF"/>
    </w:rPr>
  </w:style>
  <w:style w:type="paragraph" w:customStyle="1" w:styleId="1">
    <w:name w:val="자료 나열 1"/>
    <w:basedOn w:val="a1"/>
    <w:pPr>
      <w:numPr>
        <w:numId w:val="7"/>
      </w:numPr>
    </w:pPr>
  </w:style>
  <w:style w:type="paragraph" w:styleId="a8">
    <w:name w:val="caption"/>
    <w:basedOn w:val="a1"/>
    <w:next w:val="a1"/>
    <w:qFormat/>
    <w:pPr>
      <w:spacing w:before="120" w:after="240"/>
      <w:jc w:val="center"/>
    </w:pPr>
    <w:rPr>
      <w:bCs/>
      <w:szCs w:val="20"/>
    </w:r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table of figures"/>
    <w:basedOn w:val="a1"/>
    <w:next w:val="a1"/>
    <w:semiHidden/>
    <w:pPr>
      <w:tabs>
        <w:tab w:val="right" w:leader="dot" w:pos="9627"/>
      </w:tabs>
    </w:pPr>
  </w:style>
  <w:style w:type="paragraph" w:styleId="ab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1"/>
    <w:link w:val="Char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c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1"/>
    <w:link w:val="Char0"/>
    <w:rsid w:val="00ED4730"/>
    <w:pPr>
      <w:numPr>
        <w:numId w:val="9"/>
      </w:numPr>
    </w:pPr>
    <w:rPr>
      <w:rFonts w:ascii="Arial" w:eastAsia="굴림체" w:hAnsi="Arial"/>
      <w:szCs w:val="20"/>
      <w:lang w:val="x-none" w:eastAsia="x-none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d">
    <w:name w:val="page number"/>
    <w:basedOn w:val="a2"/>
    <w:semiHidden/>
  </w:style>
  <w:style w:type="paragraph" w:customStyle="1" w:styleId="ae">
    <w:name w:val="리스트"/>
    <w:basedOn w:val="a1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f">
    <w:name w:val="Table Grid"/>
    <w:basedOn w:val="a3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1"/>
    <w:link w:val="IndentChar"/>
    <w:rsid w:val="0013618C"/>
    <w:pPr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b"/>
    <w:rsid w:val="00C43457"/>
    <w:rPr>
      <w:rFonts w:eastAsia="굴림"/>
      <w:kern w:val="2"/>
      <w:szCs w:val="24"/>
    </w:rPr>
  </w:style>
  <w:style w:type="paragraph" w:styleId="af0">
    <w:name w:val="Balloon Text"/>
    <w:basedOn w:val="a1"/>
    <w:link w:val="Char1"/>
    <w:uiPriority w:val="99"/>
    <w:semiHidden/>
    <w:unhideWhenUsed/>
    <w:rsid w:val="00B17E4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f0"/>
    <w:uiPriority w:val="99"/>
    <w:semiHidden/>
    <w:rsid w:val="00B17E4F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Indent2">
    <w:name w:val="Indent2"/>
    <w:basedOn w:val="a1"/>
    <w:rsid w:val="00766820"/>
    <w:pPr>
      <w:widowControl/>
      <w:wordWrap/>
      <w:overflowPunct w:val="0"/>
      <w:adjustRightInd w:val="0"/>
      <w:spacing w:before="120"/>
      <w:ind w:left="1440"/>
      <w:jc w:val="left"/>
      <w:textAlignment w:val="baseline"/>
    </w:pPr>
    <w:rPr>
      <w:rFonts w:ascii="Book Antiqua" w:eastAsia="바탕체" w:hAnsi="Book Antiqua"/>
      <w:color w:val="000000"/>
      <w:kern w:val="0"/>
      <w:szCs w:val="20"/>
    </w:rPr>
  </w:style>
  <w:style w:type="paragraph" w:customStyle="1" w:styleId="Indent3">
    <w:name w:val="Indent3"/>
    <w:basedOn w:val="a1"/>
    <w:rsid w:val="00766820"/>
    <w:pPr>
      <w:widowControl/>
      <w:wordWrap/>
      <w:overflowPunct w:val="0"/>
      <w:adjustRightInd w:val="0"/>
      <w:spacing w:before="120"/>
      <w:ind w:left="21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a0">
    <w:name w:val="블랫"/>
    <w:basedOn w:val="Indent"/>
    <w:link w:val="Char2"/>
    <w:qFormat/>
    <w:rsid w:val="00336F0F"/>
    <w:pPr>
      <w:numPr>
        <w:numId w:val="17"/>
      </w:numPr>
    </w:pPr>
    <w:rPr>
      <w:rFonts w:ascii="굴림" w:hAnsi="굴림"/>
    </w:rPr>
  </w:style>
  <w:style w:type="character" w:customStyle="1" w:styleId="IndentChar">
    <w:name w:val="Indent Char"/>
    <w:basedOn w:val="a2"/>
    <w:link w:val="Indent"/>
    <w:rsid w:val="0013618C"/>
    <w:rPr>
      <w:rFonts w:ascii="Book Antiqua" w:eastAsia="굴림" w:hAnsi="Book Antiqua"/>
    </w:rPr>
  </w:style>
  <w:style w:type="character" w:customStyle="1" w:styleId="Char2">
    <w:name w:val="블랫 Char"/>
    <w:basedOn w:val="IndentChar"/>
    <w:link w:val="a0"/>
    <w:rsid w:val="00336F0F"/>
    <w:rPr>
      <w:rFonts w:ascii="굴림" w:eastAsia="굴림" w:hAnsi="굴림"/>
    </w:rPr>
  </w:style>
  <w:style w:type="paragraph" w:customStyle="1" w:styleId="af1">
    <w:name w:val="표_타이틀"/>
    <w:basedOn w:val="a1"/>
    <w:link w:val="Char3"/>
    <w:qFormat/>
    <w:rsid w:val="0013618C"/>
    <w:pPr>
      <w:jc w:val="center"/>
    </w:pPr>
    <w:rPr>
      <w:b/>
    </w:rPr>
  </w:style>
  <w:style w:type="paragraph" w:styleId="af2">
    <w:name w:val="List Paragraph"/>
    <w:basedOn w:val="a1"/>
    <w:uiPriority w:val="34"/>
    <w:qFormat/>
    <w:rsid w:val="00AC4E32"/>
    <w:pPr>
      <w:ind w:leftChars="400" w:left="800"/>
    </w:pPr>
  </w:style>
  <w:style w:type="character" w:customStyle="1" w:styleId="Char3">
    <w:name w:val="표_타이틀 Char"/>
    <w:basedOn w:val="a2"/>
    <w:link w:val="af1"/>
    <w:rsid w:val="0013618C"/>
    <w:rPr>
      <w:rFonts w:ascii="굴림" w:eastAsia="굴림"/>
      <w:b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25BA8-7A67-4C28-8B05-471C7041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63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LSware</Company>
  <LinksUpToDate>false</LinksUpToDate>
  <CharactersWithSpaces>2640</CharactersWithSpaces>
  <SharedDoc>false</SharedDoc>
  <HLinks>
    <vt:vector size="264" baseType="variant"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_Toc394436682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_Toc394436681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_Toc394436680</vt:lpwstr>
      </vt:variant>
      <vt:variant>
        <vt:i4>1769522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_Toc394436679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_Toc394436678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_Toc394436677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_Toc394436676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_Toc394436675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_Toc394436674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_Toc394436673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_Toc394436672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_Toc394436671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_Toc394436670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_Toc394436669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_Toc394436668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_Toc394436667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_Toc394436666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_Toc394436665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_Toc394436664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_Toc394436663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_Toc394436662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_Toc394436661</vt:lpwstr>
      </vt:variant>
      <vt:variant>
        <vt:i4>1572919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_Toc297839178</vt:lpwstr>
      </vt:variant>
      <vt:variant>
        <vt:i4>1572919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_Toc297839177</vt:lpwstr>
      </vt:variant>
      <vt:variant>
        <vt:i4>1572919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_Toc297839176</vt:lpwstr>
      </vt:variant>
      <vt:variant>
        <vt:i4>1572919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_Toc297839175</vt:lpwstr>
      </vt:variant>
      <vt:variant>
        <vt:i4>1572919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_Toc297839174</vt:lpwstr>
      </vt:variant>
      <vt:variant>
        <vt:i4>1572919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_Toc297839173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_Toc297839172</vt:lpwstr>
      </vt:variant>
      <vt:variant>
        <vt:i4>1572919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_Toc297839171</vt:lpwstr>
      </vt:variant>
      <vt:variant>
        <vt:i4>1572919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_Toc297839170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_Toc297839169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_Toc297839168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_Toc297839167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_Toc297839166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_Toc297839165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_Toc297839164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_Toc297839163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_Toc297839162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_Toc297839161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_Toc297839160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_Toc297839159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_Toc297839158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_Toc297839157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12</cp:revision>
  <cp:lastPrinted>2014-07-29T13:43:00Z</cp:lastPrinted>
  <dcterms:created xsi:type="dcterms:W3CDTF">2017-09-07T07:30:00Z</dcterms:created>
  <dcterms:modified xsi:type="dcterms:W3CDTF">2018-09-16T06:44:00Z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