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0E528B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>
        <w:br w:type="page"/>
      </w:r>
    </w:p>
    <w:p w:rsidR="0052281F" w:rsidRPr="00820047" w:rsidRDefault="0052281F" w:rsidP="0052281F">
      <w:pPr>
        <w:jc w:val="center"/>
        <w:rPr>
          <w:rFonts w:ascii="굴림" w:hAnsi="굴림"/>
          <w:b/>
          <w:sz w:val="32"/>
          <w:szCs w:val="32"/>
        </w:rPr>
      </w:pPr>
      <w:r w:rsidRPr="00820047">
        <w:rPr>
          <w:rFonts w:ascii="굴림" w:hAnsi="굴림" w:hint="eastAsia"/>
          <w:b/>
          <w:sz w:val="32"/>
          <w:szCs w:val="32"/>
        </w:rPr>
        <w:lastRenderedPageBreak/>
        <w:t>사 용 권 한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2281F">
        <w:rPr>
          <w:rFonts w:ascii="굴림" w:hAnsi="굴림"/>
          <w:b/>
          <w:kern w:val="0"/>
          <w:sz w:val="24"/>
          <w:szCs w:val="20"/>
        </w:rPr>
        <w:t>Client Approv</w:t>
      </w:r>
      <w:r w:rsidRPr="0052281F">
        <w:rPr>
          <w:rFonts w:ascii="굴림" w:hAnsi="굴림" w:hint="eastAsia"/>
          <w:b/>
          <w:kern w:val="0"/>
          <w:sz w:val="24"/>
          <w:szCs w:val="20"/>
        </w:rPr>
        <w:t>al</w:t>
      </w:r>
      <w:r w:rsidRPr="0052281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52281F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8711BB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BE537C">
              <w:rPr>
                <w:rFonts w:ascii="굴림" w:hAnsi="굴림" w:hint="eastAsia"/>
                <w:kern w:val="0"/>
                <w:szCs w:val="20"/>
              </w:rPr>
              <w:t>차태원</w:t>
            </w:r>
            <w:r w:rsidR="008711BB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9F5462">
              <w:rPr>
                <w:rFonts w:ascii="굴림" w:hAnsi="굴림" w:hint="eastAsia"/>
                <w:kern w:val="0"/>
                <w:szCs w:val="20"/>
              </w:rPr>
              <w:t>팀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9F5462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8711BB">
              <w:rPr>
                <w:rFonts w:ascii="굴림" w:hAnsi="굴림" w:hint="eastAsia"/>
                <w:kern w:val="0"/>
                <w:szCs w:val="20"/>
              </w:rPr>
              <w:t>문경도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DF153E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DF153E">
        <w:rPr>
          <w:rFonts w:ascii="굴림" w:hAnsi="굴림" w:hint="eastAsia"/>
          <w:b/>
          <w:kern w:val="0"/>
          <w:sz w:val="24"/>
          <w:szCs w:val="20"/>
        </w:rPr>
        <w:t xml:space="preserve">주식회사 굿씽크 &amp; </w:t>
      </w:r>
      <w:r w:rsidR="0052281F" w:rsidRPr="0052281F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3A3B0E">
        <w:rPr>
          <w:rFonts w:ascii="굴림" w:hAnsi="굴림"/>
          <w:b/>
          <w:kern w:val="0"/>
          <w:sz w:val="24"/>
          <w:szCs w:val="20"/>
        </w:rPr>
        <w:t>㈜</w:t>
      </w:r>
      <w:r>
        <w:rPr>
          <w:rFonts w:ascii="굴림" w:hAnsi="굴림" w:hint="eastAsia"/>
          <w:b/>
          <w:kern w:val="0"/>
          <w:sz w:val="24"/>
          <w:szCs w:val="20"/>
        </w:rPr>
        <w:t xml:space="preserve"> </w:t>
      </w:r>
      <w:r w:rsidR="0052281F" w:rsidRPr="0052281F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52281F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52281F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DF153E" w:rsidP="003A3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DF153E">
              <w:rPr>
                <w:rFonts w:ascii="굴림" w:hAnsi="굴림" w:hint="eastAsia"/>
                <w:kern w:val="0"/>
                <w:szCs w:val="20"/>
              </w:rPr>
              <w:t>주식회사 굿씽크 곽종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A2121A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3A3B0E">
              <w:rPr>
                <w:rFonts w:ascii="굴림" w:hAnsi="굴림"/>
                <w:kern w:val="0"/>
                <w:szCs w:val="20"/>
              </w:rPr>
              <w:t>㈜</w:t>
            </w:r>
            <w:r w:rsidR="008711BB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A2121A">
              <w:rPr>
                <w:rFonts w:ascii="굴림" w:hAnsi="굴림"/>
                <w:kern w:val="0"/>
                <w:szCs w:val="20"/>
              </w:rPr>
              <w:t xml:space="preserve">김민 </w:t>
            </w:r>
            <w:r w:rsidR="00A2121A">
              <w:rPr>
                <w:rFonts w:ascii="굴림" w:hAnsi="굴림" w:hint="eastAsia"/>
                <w:kern w:val="0"/>
                <w:szCs w:val="20"/>
              </w:rPr>
              <w:t>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작성자 :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DF153E" w:rsidP="008711BB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DF153E">
              <w:rPr>
                <w:rFonts w:ascii="굴림" w:hAnsi="굴림" w:hint="eastAsia"/>
                <w:kern w:val="0"/>
                <w:szCs w:val="20"/>
              </w:rPr>
              <w:t>엘에스웨어㈜ 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DF153E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>20</w:t>
            </w:r>
            <w:r w:rsidR="00512F30">
              <w:rPr>
                <w:rFonts w:ascii="굴림" w:hAnsi="굴림" w:hint="eastAsia"/>
                <w:kern w:val="0"/>
                <w:szCs w:val="20"/>
              </w:rPr>
              <w:t>1</w:t>
            </w:r>
            <w:r w:rsidR="00DF153E">
              <w:rPr>
                <w:rFonts w:ascii="굴림" w:hAnsi="굴림"/>
                <w:kern w:val="0"/>
                <w:szCs w:val="20"/>
              </w:rPr>
              <w:t>8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/</w:t>
            </w:r>
            <w:r w:rsidR="00512F30">
              <w:rPr>
                <w:rFonts w:ascii="굴림" w:hAnsi="굴림" w:hint="eastAsia"/>
                <w:kern w:val="0"/>
                <w:szCs w:val="20"/>
              </w:rPr>
              <w:t>0</w:t>
            </w:r>
            <w:r w:rsidR="007155A2">
              <w:rPr>
                <w:rFonts w:ascii="굴림" w:hAnsi="굴림"/>
                <w:kern w:val="0"/>
                <w:szCs w:val="20"/>
              </w:rPr>
              <w:t>5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/</w:t>
            </w:r>
            <w:r w:rsidR="00DF153E">
              <w:rPr>
                <w:rFonts w:ascii="굴림" w:hAnsi="굴림" w:hint="eastAsia"/>
                <w:kern w:val="0"/>
                <w:szCs w:val="20"/>
              </w:rPr>
              <w:t>29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체" w:eastAsia="굴림체" w:hAnsi="굴림체"/>
          <w:b/>
          <w:kern w:val="0"/>
          <w:sz w:val="24"/>
          <w:szCs w:val="20"/>
        </w:rPr>
      </w:pPr>
    </w:p>
    <w:p w:rsidR="0052281F" w:rsidRPr="00820047" w:rsidRDefault="0052281F" w:rsidP="00820047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체" w:eastAsia="굴림체" w:hAnsi="굴림체"/>
          <w:b/>
          <w:kern w:val="0"/>
          <w:sz w:val="28"/>
          <w:szCs w:val="20"/>
        </w:rPr>
      </w:pPr>
      <w:r w:rsidRPr="0052281F">
        <w:rPr>
          <w:rFonts w:ascii="굴림체" w:eastAsia="굴림체" w:hAnsi="굴림체" w:hint="eastAsia"/>
          <w:b/>
          <w:kern w:val="0"/>
          <w:sz w:val="28"/>
          <w:szCs w:val="20"/>
        </w:rPr>
        <w:t>제.개정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216"/>
        </w:trPr>
        <w:tc>
          <w:tcPr>
            <w:tcW w:w="1464" w:type="dxa"/>
            <w:vAlign w:val="center"/>
          </w:tcPr>
          <w:p w:rsidR="00D42FF0" w:rsidRPr="0052281F" w:rsidRDefault="00F755B5" w:rsidP="00F533D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</w:t>
            </w:r>
            <w:r>
              <w:rPr>
                <w:rFonts w:ascii="굴림" w:hAnsi="굴림"/>
              </w:rPr>
              <w:t>.1</w:t>
            </w:r>
          </w:p>
        </w:tc>
        <w:tc>
          <w:tcPr>
            <w:tcW w:w="7041" w:type="dxa"/>
            <w:vAlign w:val="center"/>
          </w:tcPr>
          <w:p w:rsidR="00D42FF0" w:rsidRPr="0052281F" w:rsidRDefault="00F755B5" w:rsidP="00C5194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설계 단계 감리 시정 조치에 따른 누락분 보완</w:t>
            </w:r>
          </w:p>
        </w:tc>
        <w:tc>
          <w:tcPr>
            <w:tcW w:w="1710" w:type="dxa"/>
            <w:vAlign w:val="center"/>
          </w:tcPr>
          <w:p w:rsidR="00D42FF0" w:rsidRPr="0052281F" w:rsidRDefault="00F755B5" w:rsidP="00F533D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2018/10/12</w:t>
            </w: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52281F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52281F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52281F" w:rsidRDefault="00D42FF0" w:rsidP="00DF153E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20</w:t>
            </w:r>
            <w:r w:rsidR="00A2121A">
              <w:rPr>
                <w:rFonts w:ascii="굴림" w:hAnsi="굴림" w:hint="eastAsia"/>
                <w:szCs w:val="20"/>
              </w:rPr>
              <w:t>1</w:t>
            </w:r>
            <w:r w:rsidR="00DF153E">
              <w:rPr>
                <w:rFonts w:ascii="굴림" w:hAnsi="굴림"/>
                <w:szCs w:val="20"/>
              </w:rPr>
              <w:t>8</w:t>
            </w:r>
            <w:r w:rsidRPr="0052281F">
              <w:rPr>
                <w:rFonts w:ascii="굴림" w:hAnsi="굴림" w:hint="eastAsia"/>
                <w:szCs w:val="20"/>
              </w:rPr>
              <w:t>/</w:t>
            </w:r>
            <w:r w:rsidR="00512F30">
              <w:rPr>
                <w:rFonts w:ascii="굴림" w:hAnsi="굴림" w:hint="eastAsia"/>
                <w:szCs w:val="20"/>
              </w:rPr>
              <w:t>0</w:t>
            </w:r>
            <w:r w:rsidR="007155A2">
              <w:rPr>
                <w:rFonts w:ascii="굴림" w:hAnsi="굴림"/>
                <w:szCs w:val="20"/>
              </w:rPr>
              <w:t>5</w:t>
            </w:r>
            <w:r w:rsidRPr="0052281F">
              <w:rPr>
                <w:rFonts w:ascii="굴림" w:hAnsi="굴림" w:hint="eastAsia"/>
                <w:szCs w:val="20"/>
              </w:rPr>
              <w:t>/</w:t>
            </w:r>
            <w:r w:rsidR="00DF153E">
              <w:rPr>
                <w:rFonts w:ascii="굴림" w:hAnsi="굴림" w:hint="eastAsia"/>
                <w:szCs w:val="20"/>
              </w:rPr>
              <w:t>29</w:t>
            </w: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3368B4" w:rsidRDefault="003368B4" w:rsidP="0052281F">
      <w:pPr>
        <w:widowControl/>
        <w:wordWrap/>
        <w:overflowPunct w:val="0"/>
        <w:adjustRightInd w:val="0"/>
        <w:jc w:val="left"/>
        <w:textAlignment w:val="baseline"/>
      </w:pPr>
    </w:p>
    <w:p w:rsidR="003368B4" w:rsidRDefault="003368B4">
      <w:pPr>
        <w:sectPr w:rsidR="003368B4" w:rsidSect="00DE1BF3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418" w:right="707" w:bottom="851" w:left="1418" w:header="720" w:footer="363" w:gutter="0"/>
          <w:cols w:space="425"/>
          <w:titlePg/>
          <w:docGrid w:type="linesAndChars" w:linePitch="360"/>
        </w:sectPr>
      </w:pPr>
    </w:p>
    <w:bookmarkEnd w:id="0"/>
    <w:bookmarkEnd w:id="1"/>
    <w:bookmarkEnd w:id="2"/>
    <w:bookmarkEnd w:id="3"/>
    <w:p w:rsidR="00403047" w:rsidRDefault="00403047" w:rsidP="00403047">
      <w:pPr>
        <w:jc w:val="center"/>
        <w:rPr>
          <w:rFonts w:ascii="HY견고딕" w:eastAsia="HY견고딕" w:hAnsi="돋움"/>
          <w:sz w:val="36"/>
          <w:szCs w:val="36"/>
        </w:rPr>
      </w:pPr>
    </w:p>
    <w:p w:rsidR="008D0DB7" w:rsidRDefault="00403047" w:rsidP="00403047">
      <w:pPr>
        <w:jc w:val="center"/>
        <w:rPr>
          <w:rFonts w:ascii="HY견고딕" w:eastAsia="HY견고딕" w:hAnsi="돋움"/>
          <w:sz w:val="36"/>
          <w:szCs w:val="36"/>
        </w:rPr>
      </w:pPr>
      <w:r w:rsidRPr="0013536F">
        <w:rPr>
          <w:rFonts w:ascii="HY견고딕" w:eastAsia="HY견고딕" w:hAnsi="돋움" w:hint="eastAsia"/>
          <w:sz w:val="36"/>
          <w:szCs w:val="36"/>
        </w:rPr>
        <w:t>목   차</w:t>
      </w:r>
    </w:p>
    <w:p w:rsidR="00403047" w:rsidRPr="00403047" w:rsidRDefault="00403047" w:rsidP="00403047">
      <w:pPr>
        <w:jc w:val="center"/>
        <w:rPr>
          <w:rFonts w:ascii="HY견고딕" w:eastAsia="HY견고딕" w:hAnsi="돋움"/>
          <w:sz w:val="36"/>
          <w:szCs w:val="36"/>
        </w:rPr>
      </w:pPr>
    </w:p>
    <w:p w:rsidR="00FD6D7D" w:rsidRDefault="00F60914">
      <w:pPr>
        <w:pStyle w:val="13"/>
        <w:tabs>
          <w:tab w:val="left" w:pos="400"/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fldChar w:fldCharType="begin"/>
      </w:r>
      <w:r w:rsidR="009B4F09">
        <w:instrText xml:space="preserve"> TOC \o "2-2" \h \z \t "</w:instrText>
      </w:r>
      <w:r w:rsidR="009B4F09">
        <w:instrText>제목</w:instrText>
      </w:r>
      <w:r w:rsidR="009B4F09">
        <w:instrText xml:space="preserve"> 1,1,</w:instrText>
      </w:r>
      <w:r w:rsidR="009B4F09">
        <w:instrText>제목</w:instrText>
      </w:r>
      <w:r w:rsidR="009B4F09">
        <w:instrText xml:space="preserve">,3" </w:instrText>
      </w:r>
      <w:r>
        <w:fldChar w:fldCharType="separate"/>
      </w:r>
      <w:hyperlink w:anchor="_Toc482289623" w:history="1">
        <w:r w:rsidR="00FD6D7D" w:rsidRPr="00965969">
          <w:rPr>
            <w:rStyle w:val="ae"/>
            <w:noProof/>
          </w:rPr>
          <w:t>1</w:t>
        </w:r>
        <w:r w:rsidR="00FD6D7D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FD6D7D" w:rsidRPr="00965969">
          <w:rPr>
            <w:rStyle w:val="ae"/>
            <w:noProof/>
          </w:rPr>
          <w:t>목적</w:t>
        </w:r>
        <w:r w:rsidR="00FD6D7D">
          <w:rPr>
            <w:noProof/>
            <w:webHidden/>
          </w:rPr>
          <w:tab/>
        </w:r>
        <w:r w:rsidR="00FD6D7D">
          <w:rPr>
            <w:noProof/>
            <w:webHidden/>
          </w:rPr>
          <w:fldChar w:fldCharType="begin"/>
        </w:r>
        <w:r w:rsidR="00FD6D7D">
          <w:rPr>
            <w:noProof/>
            <w:webHidden/>
          </w:rPr>
          <w:instrText xml:space="preserve"> PAGEREF _Toc482289623 \h </w:instrText>
        </w:r>
        <w:r w:rsidR="00FD6D7D">
          <w:rPr>
            <w:noProof/>
            <w:webHidden/>
          </w:rPr>
        </w:r>
        <w:r w:rsidR="00FD6D7D">
          <w:rPr>
            <w:noProof/>
            <w:webHidden/>
          </w:rPr>
          <w:fldChar w:fldCharType="separate"/>
        </w:r>
        <w:r w:rsidR="00A34DA1">
          <w:rPr>
            <w:noProof/>
            <w:webHidden/>
          </w:rPr>
          <w:t>4</w:t>
        </w:r>
        <w:r w:rsidR="00FD6D7D">
          <w:rPr>
            <w:noProof/>
            <w:webHidden/>
          </w:rPr>
          <w:fldChar w:fldCharType="end"/>
        </w:r>
      </w:hyperlink>
    </w:p>
    <w:p w:rsidR="00FD6D7D" w:rsidRDefault="00E025A2">
      <w:pPr>
        <w:pStyle w:val="13"/>
        <w:tabs>
          <w:tab w:val="left" w:pos="400"/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82289624" w:history="1">
        <w:r w:rsidR="00FD6D7D" w:rsidRPr="00965969">
          <w:rPr>
            <w:rStyle w:val="ae"/>
            <w:noProof/>
          </w:rPr>
          <w:t>2</w:t>
        </w:r>
        <w:r w:rsidR="00FD6D7D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FD6D7D" w:rsidRPr="00965969">
          <w:rPr>
            <w:rStyle w:val="ae"/>
            <w:noProof/>
          </w:rPr>
          <w:t>교육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훈련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계획</w:t>
        </w:r>
        <w:r w:rsidR="00FD6D7D">
          <w:rPr>
            <w:noProof/>
            <w:webHidden/>
          </w:rPr>
          <w:tab/>
        </w:r>
        <w:r w:rsidR="00FD6D7D">
          <w:rPr>
            <w:noProof/>
            <w:webHidden/>
          </w:rPr>
          <w:fldChar w:fldCharType="begin"/>
        </w:r>
        <w:r w:rsidR="00FD6D7D">
          <w:rPr>
            <w:noProof/>
            <w:webHidden/>
          </w:rPr>
          <w:instrText xml:space="preserve"> PAGEREF _Toc482289624 \h </w:instrText>
        </w:r>
        <w:r w:rsidR="00FD6D7D">
          <w:rPr>
            <w:noProof/>
            <w:webHidden/>
          </w:rPr>
        </w:r>
        <w:r w:rsidR="00FD6D7D">
          <w:rPr>
            <w:noProof/>
            <w:webHidden/>
          </w:rPr>
          <w:fldChar w:fldCharType="separate"/>
        </w:r>
        <w:r w:rsidR="00A34DA1">
          <w:rPr>
            <w:noProof/>
            <w:webHidden/>
          </w:rPr>
          <w:t>4</w:t>
        </w:r>
        <w:r w:rsidR="00FD6D7D">
          <w:rPr>
            <w:noProof/>
            <w:webHidden/>
          </w:rPr>
          <w:fldChar w:fldCharType="end"/>
        </w:r>
      </w:hyperlink>
    </w:p>
    <w:p w:rsidR="00FD6D7D" w:rsidRDefault="00E025A2">
      <w:pPr>
        <w:pStyle w:val="22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9625" w:history="1">
        <w:r w:rsidR="00FD6D7D" w:rsidRPr="00965969">
          <w:rPr>
            <w:rStyle w:val="ae"/>
            <w:noProof/>
          </w:rPr>
          <w:t>2.1</w:t>
        </w:r>
        <w:r w:rsidR="00FD6D7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6D7D" w:rsidRPr="00965969">
          <w:rPr>
            <w:rStyle w:val="ae"/>
            <w:noProof/>
          </w:rPr>
          <w:t>교육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프로그램</w:t>
        </w:r>
        <w:r w:rsidR="00FD6D7D">
          <w:rPr>
            <w:noProof/>
            <w:webHidden/>
          </w:rPr>
          <w:tab/>
        </w:r>
        <w:r w:rsidR="00FD6D7D">
          <w:rPr>
            <w:noProof/>
            <w:webHidden/>
          </w:rPr>
          <w:fldChar w:fldCharType="begin"/>
        </w:r>
        <w:r w:rsidR="00FD6D7D">
          <w:rPr>
            <w:noProof/>
            <w:webHidden/>
          </w:rPr>
          <w:instrText xml:space="preserve"> PAGEREF _Toc482289625 \h </w:instrText>
        </w:r>
        <w:r w:rsidR="00FD6D7D">
          <w:rPr>
            <w:noProof/>
            <w:webHidden/>
          </w:rPr>
        </w:r>
        <w:r w:rsidR="00FD6D7D">
          <w:rPr>
            <w:noProof/>
            <w:webHidden/>
          </w:rPr>
          <w:fldChar w:fldCharType="separate"/>
        </w:r>
        <w:r w:rsidR="00A34DA1">
          <w:rPr>
            <w:noProof/>
            <w:webHidden/>
          </w:rPr>
          <w:t>4</w:t>
        </w:r>
        <w:r w:rsidR="00FD6D7D">
          <w:rPr>
            <w:noProof/>
            <w:webHidden/>
          </w:rPr>
          <w:fldChar w:fldCharType="end"/>
        </w:r>
      </w:hyperlink>
    </w:p>
    <w:p w:rsidR="00FD6D7D" w:rsidRDefault="00E025A2">
      <w:pPr>
        <w:pStyle w:val="13"/>
        <w:tabs>
          <w:tab w:val="left" w:pos="400"/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82289626" w:history="1">
        <w:r w:rsidR="00FD6D7D" w:rsidRPr="00965969">
          <w:rPr>
            <w:rStyle w:val="ae"/>
            <w:noProof/>
          </w:rPr>
          <w:t>3</w:t>
        </w:r>
        <w:r w:rsidR="00FD6D7D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FD6D7D" w:rsidRPr="00965969">
          <w:rPr>
            <w:rStyle w:val="ae"/>
            <w:noProof/>
          </w:rPr>
          <w:t>교육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훈련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수행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결과</w:t>
        </w:r>
        <w:r w:rsidR="00FD6D7D">
          <w:rPr>
            <w:noProof/>
            <w:webHidden/>
          </w:rPr>
          <w:tab/>
        </w:r>
        <w:r w:rsidR="00FD6D7D">
          <w:rPr>
            <w:noProof/>
            <w:webHidden/>
          </w:rPr>
          <w:fldChar w:fldCharType="begin"/>
        </w:r>
        <w:r w:rsidR="00FD6D7D">
          <w:rPr>
            <w:noProof/>
            <w:webHidden/>
          </w:rPr>
          <w:instrText xml:space="preserve"> PAGEREF _Toc482289626 \h </w:instrText>
        </w:r>
        <w:r w:rsidR="00FD6D7D">
          <w:rPr>
            <w:noProof/>
            <w:webHidden/>
          </w:rPr>
        </w:r>
        <w:r w:rsidR="00FD6D7D">
          <w:rPr>
            <w:noProof/>
            <w:webHidden/>
          </w:rPr>
          <w:fldChar w:fldCharType="separate"/>
        </w:r>
        <w:r w:rsidR="00A34DA1">
          <w:rPr>
            <w:noProof/>
            <w:webHidden/>
          </w:rPr>
          <w:t>5</w:t>
        </w:r>
        <w:r w:rsidR="00FD6D7D">
          <w:rPr>
            <w:noProof/>
            <w:webHidden/>
          </w:rPr>
          <w:fldChar w:fldCharType="end"/>
        </w:r>
      </w:hyperlink>
    </w:p>
    <w:p w:rsidR="00FD6D7D" w:rsidRDefault="00E025A2">
      <w:pPr>
        <w:pStyle w:val="22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9627" w:history="1">
        <w:r w:rsidR="00FD6D7D" w:rsidRPr="00965969">
          <w:rPr>
            <w:rStyle w:val="ae"/>
            <w:noProof/>
          </w:rPr>
          <w:t>3.1</w:t>
        </w:r>
        <w:r w:rsidR="00FD6D7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6D7D" w:rsidRPr="00965969">
          <w:rPr>
            <w:rStyle w:val="ae"/>
            <w:noProof/>
          </w:rPr>
          <w:t>사업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설명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교육</w:t>
        </w:r>
        <w:r w:rsidR="00FD6D7D">
          <w:rPr>
            <w:noProof/>
            <w:webHidden/>
          </w:rPr>
          <w:tab/>
        </w:r>
        <w:r w:rsidR="00FD6D7D">
          <w:rPr>
            <w:noProof/>
            <w:webHidden/>
          </w:rPr>
          <w:fldChar w:fldCharType="begin"/>
        </w:r>
        <w:r w:rsidR="00FD6D7D">
          <w:rPr>
            <w:noProof/>
            <w:webHidden/>
          </w:rPr>
          <w:instrText xml:space="preserve"> PAGEREF _Toc482289627 \h </w:instrText>
        </w:r>
        <w:r w:rsidR="00FD6D7D">
          <w:rPr>
            <w:noProof/>
            <w:webHidden/>
          </w:rPr>
        </w:r>
        <w:r w:rsidR="00FD6D7D">
          <w:rPr>
            <w:noProof/>
            <w:webHidden/>
          </w:rPr>
          <w:fldChar w:fldCharType="separate"/>
        </w:r>
        <w:r w:rsidR="00A34DA1">
          <w:rPr>
            <w:noProof/>
            <w:webHidden/>
          </w:rPr>
          <w:t>5</w:t>
        </w:r>
        <w:r w:rsidR="00FD6D7D">
          <w:rPr>
            <w:noProof/>
            <w:webHidden/>
          </w:rPr>
          <w:fldChar w:fldCharType="end"/>
        </w:r>
      </w:hyperlink>
    </w:p>
    <w:p w:rsidR="00FD6D7D" w:rsidRDefault="00E025A2">
      <w:pPr>
        <w:pStyle w:val="22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9628" w:history="1">
        <w:r w:rsidR="00FD6D7D" w:rsidRPr="00965969">
          <w:rPr>
            <w:rStyle w:val="ae"/>
            <w:noProof/>
          </w:rPr>
          <w:t>3.2</w:t>
        </w:r>
        <w:r w:rsidR="00FD6D7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6D7D" w:rsidRPr="00965969">
          <w:rPr>
            <w:rStyle w:val="ae"/>
            <w:noProof/>
          </w:rPr>
          <w:t>품질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관리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교육</w:t>
        </w:r>
        <w:r w:rsidR="00FD6D7D">
          <w:rPr>
            <w:noProof/>
            <w:webHidden/>
          </w:rPr>
          <w:tab/>
        </w:r>
        <w:r w:rsidR="00FD6D7D">
          <w:rPr>
            <w:noProof/>
            <w:webHidden/>
          </w:rPr>
          <w:fldChar w:fldCharType="begin"/>
        </w:r>
        <w:r w:rsidR="00FD6D7D">
          <w:rPr>
            <w:noProof/>
            <w:webHidden/>
          </w:rPr>
          <w:instrText xml:space="preserve"> PAGEREF _Toc482289628 \h </w:instrText>
        </w:r>
        <w:r w:rsidR="00FD6D7D">
          <w:rPr>
            <w:noProof/>
            <w:webHidden/>
          </w:rPr>
        </w:r>
        <w:r w:rsidR="00FD6D7D">
          <w:rPr>
            <w:noProof/>
            <w:webHidden/>
          </w:rPr>
          <w:fldChar w:fldCharType="separate"/>
        </w:r>
        <w:r w:rsidR="00A34DA1">
          <w:rPr>
            <w:noProof/>
            <w:webHidden/>
          </w:rPr>
          <w:t>6</w:t>
        </w:r>
        <w:r w:rsidR="00FD6D7D">
          <w:rPr>
            <w:noProof/>
            <w:webHidden/>
          </w:rPr>
          <w:fldChar w:fldCharType="end"/>
        </w:r>
      </w:hyperlink>
    </w:p>
    <w:p w:rsidR="00FD6D7D" w:rsidRDefault="00E025A2">
      <w:pPr>
        <w:pStyle w:val="22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9629" w:history="1">
        <w:r w:rsidR="00FD6D7D" w:rsidRPr="00965969">
          <w:rPr>
            <w:rStyle w:val="ae"/>
            <w:noProof/>
          </w:rPr>
          <w:t>3.3</w:t>
        </w:r>
        <w:r w:rsidR="00FD6D7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6D7D" w:rsidRPr="00965969">
          <w:rPr>
            <w:rStyle w:val="ae"/>
            <w:noProof/>
          </w:rPr>
          <w:t>개발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보안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교육</w:t>
        </w:r>
        <w:r w:rsidR="00FD6D7D" w:rsidRPr="00965969">
          <w:rPr>
            <w:rStyle w:val="ae"/>
            <w:noProof/>
          </w:rPr>
          <w:t xml:space="preserve"> 1</w:t>
        </w:r>
        <w:r w:rsidR="00FD6D7D" w:rsidRPr="00965969">
          <w:rPr>
            <w:rStyle w:val="ae"/>
            <w:noProof/>
          </w:rPr>
          <w:t>차</w:t>
        </w:r>
        <w:r w:rsidR="00FD6D7D">
          <w:rPr>
            <w:noProof/>
            <w:webHidden/>
          </w:rPr>
          <w:tab/>
        </w:r>
        <w:r w:rsidR="00FD6D7D">
          <w:rPr>
            <w:noProof/>
            <w:webHidden/>
          </w:rPr>
          <w:fldChar w:fldCharType="begin"/>
        </w:r>
        <w:r w:rsidR="00FD6D7D">
          <w:rPr>
            <w:noProof/>
            <w:webHidden/>
          </w:rPr>
          <w:instrText xml:space="preserve"> PAGEREF _Toc482289629 \h </w:instrText>
        </w:r>
        <w:r w:rsidR="00FD6D7D">
          <w:rPr>
            <w:noProof/>
            <w:webHidden/>
          </w:rPr>
        </w:r>
        <w:r w:rsidR="00FD6D7D">
          <w:rPr>
            <w:noProof/>
            <w:webHidden/>
          </w:rPr>
          <w:fldChar w:fldCharType="separate"/>
        </w:r>
        <w:r w:rsidR="00A34DA1">
          <w:rPr>
            <w:noProof/>
            <w:webHidden/>
          </w:rPr>
          <w:t>7</w:t>
        </w:r>
        <w:r w:rsidR="00FD6D7D">
          <w:rPr>
            <w:noProof/>
            <w:webHidden/>
          </w:rPr>
          <w:fldChar w:fldCharType="end"/>
        </w:r>
      </w:hyperlink>
    </w:p>
    <w:p w:rsidR="00FD6D7D" w:rsidRDefault="00E025A2">
      <w:pPr>
        <w:pStyle w:val="22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9630" w:history="1">
        <w:r w:rsidR="00FD6D7D" w:rsidRPr="00965969">
          <w:rPr>
            <w:rStyle w:val="ae"/>
            <w:noProof/>
          </w:rPr>
          <w:t>3.4</w:t>
        </w:r>
        <w:r w:rsidR="00FD6D7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6D7D" w:rsidRPr="00965969">
          <w:rPr>
            <w:rStyle w:val="ae"/>
            <w:noProof/>
          </w:rPr>
          <w:t>개발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보안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교육</w:t>
        </w:r>
        <w:r w:rsidR="00FD6D7D" w:rsidRPr="00965969">
          <w:rPr>
            <w:rStyle w:val="ae"/>
            <w:noProof/>
          </w:rPr>
          <w:t xml:space="preserve"> 2</w:t>
        </w:r>
        <w:r w:rsidR="00FD6D7D" w:rsidRPr="00965969">
          <w:rPr>
            <w:rStyle w:val="ae"/>
            <w:noProof/>
          </w:rPr>
          <w:t>차</w:t>
        </w:r>
        <w:r w:rsidR="00FD6D7D">
          <w:rPr>
            <w:noProof/>
            <w:webHidden/>
          </w:rPr>
          <w:tab/>
        </w:r>
        <w:r w:rsidR="00FD6D7D">
          <w:rPr>
            <w:noProof/>
            <w:webHidden/>
          </w:rPr>
          <w:fldChar w:fldCharType="begin"/>
        </w:r>
        <w:r w:rsidR="00FD6D7D">
          <w:rPr>
            <w:noProof/>
            <w:webHidden/>
          </w:rPr>
          <w:instrText xml:space="preserve"> PAGEREF _Toc482289630 \h </w:instrText>
        </w:r>
        <w:r w:rsidR="00FD6D7D">
          <w:rPr>
            <w:noProof/>
            <w:webHidden/>
          </w:rPr>
        </w:r>
        <w:r w:rsidR="00FD6D7D">
          <w:rPr>
            <w:noProof/>
            <w:webHidden/>
          </w:rPr>
          <w:fldChar w:fldCharType="separate"/>
        </w:r>
        <w:r w:rsidR="00A34DA1">
          <w:rPr>
            <w:noProof/>
            <w:webHidden/>
          </w:rPr>
          <w:t>8</w:t>
        </w:r>
        <w:r w:rsidR="00FD6D7D">
          <w:rPr>
            <w:noProof/>
            <w:webHidden/>
          </w:rPr>
          <w:fldChar w:fldCharType="end"/>
        </w:r>
      </w:hyperlink>
    </w:p>
    <w:p w:rsidR="00FD6D7D" w:rsidRDefault="00E025A2">
      <w:pPr>
        <w:pStyle w:val="22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9631" w:history="1">
        <w:r w:rsidR="00FD6D7D" w:rsidRPr="00965969">
          <w:rPr>
            <w:rStyle w:val="ae"/>
            <w:noProof/>
          </w:rPr>
          <w:t>3.5</w:t>
        </w:r>
        <w:r w:rsidR="00FD6D7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6D7D" w:rsidRPr="00965969">
          <w:rPr>
            <w:rStyle w:val="ae"/>
            <w:noProof/>
          </w:rPr>
          <w:t>개발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보안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교육</w:t>
        </w:r>
        <w:r w:rsidR="00FD6D7D" w:rsidRPr="00965969">
          <w:rPr>
            <w:rStyle w:val="ae"/>
            <w:noProof/>
          </w:rPr>
          <w:t xml:space="preserve"> 3</w:t>
        </w:r>
        <w:r w:rsidR="00FD6D7D" w:rsidRPr="00965969">
          <w:rPr>
            <w:rStyle w:val="ae"/>
            <w:noProof/>
          </w:rPr>
          <w:t>차</w:t>
        </w:r>
        <w:r w:rsidR="00FD6D7D">
          <w:rPr>
            <w:noProof/>
            <w:webHidden/>
          </w:rPr>
          <w:tab/>
        </w:r>
        <w:r w:rsidR="00FD6D7D">
          <w:rPr>
            <w:noProof/>
            <w:webHidden/>
          </w:rPr>
          <w:fldChar w:fldCharType="begin"/>
        </w:r>
        <w:r w:rsidR="00FD6D7D">
          <w:rPr>
            <w:noProof/>
            <w:webHidden/>
          </w:rPr>
          <w:instrText xml:space="preserve"> PAGEREF _Toc482289631 \h </w:instrText>
        </w:r>
        <w:r w:rsidR="00FD6D7D">
          <w:rPr>
            <w:noProof/>
            <w:webHidden/>
          </w:rPr>
        </w:r>
        <w:r w:rsidR="00FD6D7D">
          <w:rPr>
            <w:noProof/>
            <w:webHidden/>
          </w:rPr>
          <w:fldChar w:fldCharType="separate"/>
        </w:r>
        <w:r w:rsidR="00A34DA1">
          <w:rPr>
            <w:noProof/>
            <w:webHidden/>
          </w:rPr>
          <w:t>9</w:t>
        </w:r>
        <w:r w:rsidR="00FD6D7D">
          <w:rPr>
            <w:noProof/>
            <w:webHidden/>
          </w:rPr>
          <w:fldChar w:fldCharType="end"/>
        </w:r>
      </w:hyperlink>
    </w:p>
    <w:p w:rsidR="00FD6D7D" w:rsidRDefault="00E025A2">
      <w:pPr>
        <w:pStyle w:val="22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9632" w:history="1">
        <w:r w:rsidR="00FD6D7D" w:rsidRPr="00965969">
          <w:rPr>
            <w:rStyle w:val="ae"/>
            <w:noProof/>
          </w:rPr>
          <w:t>3.6</w:t>
        </w:r>
        <w:r w:rsidR="00FD6D7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6D7D" w:rsidRPr="00965969">
          <w:rPr>
            <w:rStyle w:val="ae"/>
            <w:noProof/>
          </w:rPr>
          <w:t>개발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보안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교육</w:t>
        </w:r>
        <w:r w:rsidR="00FD6D7D" w:rsidRPr="00965969">
          <w:rPr>
            <w:rStyle w:val="ae"/>
            <w:noProof/>
          </w:rPr>
          <w:t xml:space="preserve"> 4</w:t>
        </w:r>
        <w:r w:rsidR="00FD6D7D" w:rsidRPr="00965969">
          <w:rPr>
            <w:rStyle w:val="ae"/>
            <w:noProof/>
          </w:rPr>
          <w:t>차</w:t>
        </w:r>
        <w:r w:rsidR="00FD6D7D">
          <w:rPr>
            <w:noProof/>
            <w:webHidden/>
          </w:rPr>
          <w:tab/>
        </w:r>
        <w:r w:rsidR="00FD6D7D">
          <w:rPr>
            <w:noProof/>
            <w:webHidden/>
          </w:rPr>
          <w:fldChar w:fldCharType="begin"/>
        </w:r>
        <w:r w:rsidR="00FD6D7D">
          <w:rPr>
            <w:noProof/>
            <w:webHidden/>
          </w:rPr>
          <w:instrText xml:space="preserve"> PAGEREF _Toc482289632 \h </w:instrText>
        </w:r>
        <w:r w:rsidR="00FD6D7D">
          <w:rPr>
            <w:noProof/>
            <w:webHidden/>
          </w:rPr>
        </w:r>
        <w:r w:rsidR="00FD6D7D">
          <w:rPr>
            <w:noProof/>
            <w:webHidden/>
          </w:rPr>
          <w:fldChar w:fldCharType="separate"/>
        </w:r>
        <w:r w:rsidR="00A34DA1">
          <w:rPr>
            <w:noProof/>
            <w:webHidden/>
          </w:rPr>
          <w:t>10</w:t>
        </w:r>
        <w:r w:rsidR="00FD6D7D">
          <w:rPr>
            <w:noProof/>
            <w:webHidden/>
          </w:rPr>
          <w:fldChar w:fldCharType="end"/>
        </w:r>
      </w:hyperlink>
    </w:p>
    <w:p w:rsidR="00FD6D7D" w:rsidRDefault="00E025A2">
      <w:pPr>
        <w:pStyle w:val="22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9633" w:history="1">
        <w:r w:rsidR="00FD6D7D" w:rsidRPr="00965969">
          <w:rPr>
            <w:rStyle w:val="ae"/>
            <w:noProof/>
          </w:rPr>
          <w:t>3.7</w:t>
        </w:r>
        <w:r w:rsidR="00FD6D7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6D7D" w:rsidRPr="00965969">
          <w:rPr>
            <w:rStyle w:val="ae"/>
            <w:noProof/>
          </w:rPr>
          <w:t>개발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보안</w:t>
        </w:r>
        <w:r w:rsidR="00FD6D7D" w:rsidRPr="00965969">
          <w:rPr>
            <w:rStyle w:val="ae"/>
            <w:noProof/>
          </w:rPr>
          <w:t xml:space="preserve"> </w:t>
        </w:r>
        <w:r w:rsidR="00FD6D7D" w:rsidRPr="00965969">
          <w:rPr>
            <w:rStyle w:val="ae"/>
            <w:noProof/>
          </w:rPr>
          <w:t>교육</w:t>
        </w:r>
        <w:r w:rsidR="00FD6D7D" w:rsidRPr="00965969">
          <w:rPr>
            <w:rStyle w:val="ae"/>
            <w:noProof/>
          </w:rPr>
          <w:t xml:space="preserve"> 5</w:t>
        </w:r>
        <w:r w:rsidR="00FD6D7D" w:rsidRPr="00965969">
          <w:rPr>
            <w:rStyle w:val="ae"/>
            <w:noProof/>
          </w:rPr>
          <w:t>차</w:t>
        </w:r>
        <w:r w:rsidR="00FD6D7D">
          <w:rPr>
            <w:noProof/>
            <w:webHidden/>
          </w:rPr>
          <w:tab/>
        </w:r>
        <w:r w:rsidR="00FD6D7D">
          <w:rPr>
            <w:noProof/>
            <w:webHidden/>
          </w:rPr>
          <w:fldChar w:fldCharType="begin"/>
        </w:r>
        <w:r w:rsidR="00FD6D7D">
          <w:rPr>
            <w:noProof/>
            <w:webHidden/>
          </w:rPr>
          <w:instrText xml:space="preserve"> PAGEREF _Toc482289633 \h </w:instrText>
        </w:r>
        <w:r w:rsidR="00FD6D7D">
          <w:rPr>
            <w:noProof/>
            <w:webHidden/>
          </w:rPr>
        </w:r>
        <w:r w:rsidR="00FD6D7D">
          <w:rPr>
            <w:noProof/>
            <w:webHidden/>
          </w:rPr>
          <w:fldChar w:fldCharType="separate"/>
        </w:r>
        <w:r w:rsidR="00A34DA1">
          <w:rPr>
            <w:noProof/>
            <w:webHidden/>
          </w:rPr>
          <w:t>11</w:t>
        </w:r>
        <w:r w:rsidR="00FD6D7D">
          <w:rPr>
            <w:noProof/>
            <w:webHidden/>
          </w:rPr>
          <w:fldChar w:fldCharType="end"/>
        </w:r>
      </w:hyperlink>
    </w:p>
    <w:p w:rsidR="008D0DB7" w:rsidRDefault="00F60914" w:rsidP="009B4F09">
      <w:pPr>
        <w:ind w:leftChars="1668" w:left="3336" w:firstLine="664"/>
        <w:rPr>
          <w:rFonts w:ascii="HY견고딕" w:eastAsia="HY견고딕"/>
          <w:sz w:val="24"/>
        </w:rPr>
      </w:pPr>
      <w:r>
        <w:rPr>
          <w:rFonts w:ascii="HY견고딕" w:eastAsia="HY견고딕"/>
          <w:sz w:val="24"/>
        </w:rPr>
        <w:fldChar w:fldCharType="end"/>
      </w:r>
    </w:p>
    <w:p w:rsidR="00A65E00" w:rsidRDefault="00A65E00" w:rsidP="008D0DB7">
      <w:pPr>
        <w:ind w:leftChars="1668" w:left="3336" w:firstLine="664"/>
        <w:rPr>
          <w:rFonts w:ascii="HY견고딕" w:eastAsia="HY견고딕"/>
          <w:sz w:val="24"/>
        </w:rPr>
      </w:pPr>
    </w:p>
    <w:p w:rsidR="00A65E00" w:rsidRDefault="00A65E00" w:rsidP="008D0DB7">
      <w:pPr>
        <w:ind w:leftChars="1668" w:left="3336" w:firstLine="664"/>
        <w:rPr>
          <w:rFonts w:ascii="HY견고딕" w:eastAsia="HY견고딕"/>
          <w:sz w:val="24"/>
        </w:rPr>
      </w:pPr>
    </w:p>
    <w:p w:rsidR="00A65E00" w:rsidRDefault="00A65E00" w:rsidP="008D0DB7">
      <w:pPr>
        <w:ind w:leftChars="1668" w:left="3336" w:firstLine="664"/>
        <w:rPr>
          <w:rFonts w:ascii="HY견고딕" w:eastAsia="HY견고딕"/>
          <w:sz w:val="24"/>
        </w:rPr>
      </w:pPr>
    </w:p>
    <w:p w:rsidR="00A65E00" w:rsidRDefault="00A65E00" w:rsidP="008D0DB7">
      <w:pPr>
        <w:ind w:leftChars="1668" w:left="3336" w:firstLine="664"/>
        <w:rPr>
          <w:rFonts w:ascii="HY견고딕" w:eastAsia="HY견고딕"/>
          <w:sz w:val="24"/>
        </w:rPr>
      </w:pPr>
    </w:p>
    <w:p w:rsidR="00A65E00" w:rsidRDefault="00A65E00" w:rsidP="008D0DB7">
      <w:pPr>
        <w:ind w:leftChars="1668" w:left="3336" w:firstLine="664"/>
        <w:rPr>
          <w:rFonts w:ascii="HY견고딕" w:eastAsia="HY견고딕"/>
          <w:sz w:val="24"/>
        </w:rPr>
      </w:pPr>
    </w:p>
    <w:p w:rsidR="00A65E00" w:rsidRDefault="00A65E00" w:rsidP="008D0DB7">
      <w:pPr>
        <w:ind w:leftChars="1668" w:left="3336" w:firstLine="664"/>
        <w:rPr>
          <w:rFonts w:ascii="HY견고딕" w:eastAsia="HY견고딕"/>
          <w:sz w:val="24"/>
        </w:rPr>
      </w:pPr>
    </w:p>
    <w:p w:rsidR="00A65E00" w:rsidRDefault="00A65E00" w:rsidP="008D0DB7">
      <w:pPr>
        <w:ind w:leftChars="1668" w:left="3336" w:firstLine="664"/>
        <w:rPr>
          <w:rFonts w:ascii="HY견고딕" w:eastAsia="HY견고딕"/>
          <w:sz w:val="24"/>
        </w:rPr>
      </w:pPr>
    </w:p>
    <w:p w:rsidR="00A65E00" w:rsidRDefault="00A65E00" w:rsidP="008D0DB7">
      <w:pPr>
        <w:ind w:leftChars="1668" w:left="3336" w:firstLine="664"/>
        <w:rPr>
          <w:rFonts w:ascii="HY견고딕" w:eastAsia="HY견고딕"/>
          <w:sz w:val="24"/>
        </w:rPr>
      </w:pPr>
    </w:p>
    <w:p w:rsidR="00A65E00" w:rsidRDefault="00A65E00" w:rsidP="008D0DB7">
      <w:pPr>
        <w:ind w:leftChars="1668" w:left="3336" w:firstLine="664"/>
        <w:rPr>
          <w:rFonts w:ascii="HY견고딕" w:eastAsia="HY견고딕"/>
          <w:sz w:val="24"/>
        </w:rPr>
      </w:pPr>
    </w:p>
    <w:p w:rsidR="00A65E00" w:rsidRDefault="00A65E00" w:rsidP="008D0DB7">
      <w:pPr>
        <w:ind w:leftChars="1668" w:left="3336" w:firstLine="664"/>
        <w:rPr>
          <w:rFonts w:ascii="HY견고딕" w:eastAsia="HY견고딕"/>
          <w:sz w:val="24"/>
        </w:rPr>
      </w:pPr>
    </w:p>
    <w:p w:rsidR="006344E8" w:rsidRDefault="00403047" w:rsidP="006344E8">
      <w:pPr>
        <w:ind w:leftChars="-142" w:left="-284" w:rightChars="-71" w:right="-142"/>
      </w:pPr>
      <w:bookmarkStart w:id="4" w:name="_Toc493107138"/>
      <w:bookmarkStart w:id="5" w:name="_Toc493698224"/>
      <w:bookmarkStart w:id="6" w:name="_Toc110258172"/>
      <w:r>
        <w:br w:type="page"/>
      </w:r>
    </w:p>
    <w:p w:rsidR="00D531DC" w:rsidRPr="00D531DC" w:rsidRDefault="00D531DC" w:rsidP="009F2452">
      <w:pPr>
        <w:pStyle w:val="11"/>
        <w:spacing w:before="180" w:after="180"/>
      </w:pPr>
      <w:bookmarkStart w:id="7" w:name="_Toc482289623"/>
      <w:bookmarkEnd w:id="4"/>
      <w:bookmarkEnd w:id="5"/>
      <w:bookmarkEnd w:id="6"/>
      <w:r w:rsidRPr="00D531DC">
        <w:rPr>
          <w:rFonts w:hint="eastAsia"/>
        </w:rPr>
        <w:lastRenderedPageBreak/>
        <w:t>목적</w:t>
      </w:r>
      <w:bookmarkEnd w:id="7"/>
    </w:p>
    <w:p w:rsidR="00D531DC" w:rsidRDefault="00D531DC" w:rsidP="00D531DC">
      <w:r>
        <w:rPr>
          <w:rFonts w:hint="eastAsia"/>
        </w:rPr>
        <w:t>본</w:t>
      </w:r>
      <w:r w:rsidR="00281EDB">
        <w:rPr>
          <w:rFonts w:hint="eastAsia"/>
        </w:rPr>
        <w:t xml:space="preserve"> </w:t>
      </w:r>
      <w:r>
        <w:rPr>
          <w:rFonts w:hint="eastAsia"/>
        </w:rPr>
        <w:t>문서의</w:t>
      </w:r>
      <w:r w:rsidR="00281EDB">
        <w:rPr>
          <w:rFonts w:hint="eastAsia"/>
        </w:rPr>
        <w:t xml:space="preserve"> </w:t>
      </w:r>
      <w:r>
        <w:rPr>
          <w:rFonts w:hint="eastAsia"/>
        </w:rPr>
        <w:t>작성</w:t>
      </w:r>
      <w:r w:rsidR="00281EDB">
        <w:rPr>
          <w:rFonts w:hint="eastAsia"/>
        </w:rPr>
        <w:t xml:space="preserve"> </w:t>
      </w:r>
      <w:r w:rsidR="007155A2">
        <w:rPr>
          <w:rFonts w:hint="eastAsia"/>
        </w:rPr>
        <w:t>본</w:t>
      </w:r>
      <w:r w:rsidR="007155A2">
        <w:rPr>
          <w:rFonts w:hint="eastAsia"/>
        </w:rPr>
        <w:t xml:space="preserve"> </w:t>
      </w:r>
      <w:r>
        <w:rPr>
          <w:rFonts w:hint="eastAsia"/>
        </w:rPr>
        <w:t>사업과</w:t>
      </w:r>
      <w:r w:rsidR="00281EDB">
        <w:rPr>
          <w:rFonts w:hint="eastAsia"/>
        </w:rPr>
        <w:t xml:space="preserve"> </w:t>
      </w:r>
      <w:r>
        <w:rPr>
          <w:rFonts w:hint="eastAsia"/>
        </w:rPr>
        <w:t>관련한</w:t>
      </w:r>
      <w:r w:rsidR="00281EDB">
        <w:rPr>
          <w:rFonts w:hint="eastAsia"/>
        </w:rPr>
        <w:t xml:space="preserve"> </w:t>
      </w:r>
      <w:r>
        <w:rPr>
          <w:rFonts w:hint="eastAsia"/>
        </w:rPr>
        <w:t>개발자</w:t>
      </w:r>
      <w:r w:rsidR="00281EDB">
        <w:rPr>
          <w:rFonts w:hint="eastAsia"/>
        </w:rPr>
        <w:t xml:space="preserve"> </w:t>
      </w:r>
      <w:r>
        <w:rPr>
          <w:rFonts w:hint="eastAsia"/>
        </w:rPr>
        <w:t>및</w:t>
      </w:r>
      <w:r w:rsidR="00281EDB">
        <w:rPr>
          <w:rFonts w:hint="eastAsia"/>
        </w:rPr>
        <w:t xml:space="preserve"> </w:t>
      </w:r>
      <w:r>
        <w:rPr>
          <w:rFonts w:hint="eastAsia"/>
        </w:rPr>
        <w:t>사용자</w:t>
      </w:r>
      <w:r w:rsidR="00281EDB">
        <w:rPr>
          <w:rFonts w:hint="eastAsia"/>
        </w:rPr>
        <w:t xml:space="preserve"> </w:t>
      </w:r>
      <w:r>
        <w:rPr>
          <w:rFonts w:hint="eastAsia"/>
        </w:rPr>
        <w:t>교육계획서에</w:t>
      </w:r>
      <w:r w:rsidR="00281EDB">
        <w:rPr>
          <w:rFonts w:hint="eastAsia"/>
        </w:rPr>
        <w:t xml:space="preserve"> </w:t>
      </w:r>
      <w:r>
        <w:rPr>
          <w:rFonts w:hint="eastAsia"/>
        </w:rPr>
        <w:t>규정된</w:t>
      </w:r>
      <w:r w:rsidR="00281EDB">
        <w:rPr>
          <w:rFonts w:hint="eastAsia"/>
        </w:rPr>
        <w:t xml:space="preserve"> </w:t>
      </w:r>
      <w:r>
        <w:rPr>
          <w:rFonts w:hint="eastAsia"/>
        </w:rPr>
        <w:t>내용들을</w:t>
      </w:r>
      <w:r w:rsidR="00281EDB">
        <w:rPr>
          <w:rFonts w:hint="eastAsia"/>
        </w:rPr>
        <w:t xml:space="preserve"> </w:t>
      </w:r>
      <w:r>
        <w:rPr>
          <w:rFonts w:hint="eastAsia"/>
        </w:rPr>
        <w:t>모두</w:t>
      </w:r>
      <w:r w:rsidR="00281EDB">
        <w:rPr>
          <w:rFonts w:hint="eastAsia"/>
        </w:rPr>
        <w:t xml:space="preserve"> </w:t>
      </w:r>
      <w:r>
        <w:rPr>
          <w:rFonts w:hint="eastAsia"/>
        </w:rPr>
        <w:t>수행하였는지</w:t>
      </w:r>
      <w:r w:rsidR="00281EDB">
        <w:rPr>
          <w:rFonts w:hint="eastAsia"/>
        </w:rPr>
        <w:t xml:space="preserve"> </w:t>
      </w:r>
      <w:r>
        <w:rPr>
          <w:rFonts w:hint="eastAsia"/>
        </w:rPr>
        <w:t>여부를</w:t>
      </w:r>
      <w:r w:rsidR="00281EDB">
        <w:rPr>
          <w:rFonts w:hint="eastAsia"/>
        </w:rPr>
        <w:t xml:space="preserve"> </w:t>
      </w:r>
      <w:r>
        <w:rPr>
          <w:rFonts w:hint="eastAsia"/>
        </w:rPr>
        <w:t>확인하기</w:t>
      </w:r>
      <w:r w:rsidR="00281EDB">
        <w:rPr>
          <w:rFonts w:hint="eastAsia"/>
        </w:rPr>
        <w:t xml:space="preserve"> </w:t>
      </w:r>
      <w:r>
        <w:rPr>
          <w:rFonts w:hint="eastAsia"/>
        </w:rPr>
        <w:t>위한</w:t>
      </w:r>
      <w:r w:rsidR="00281EDB">
        <w:rPr>
          <w:rFonts w:hint="eastAsia"/>
        </w:rPr>
        <w:t xml:space="preserve"> </w:t>
      </w:r>
      <w:r>
        <w:rPr>
          <w:rFonts w:hint="eastAsia"/>
        </w:rPr>
        <w:t>것이다</w:t>
      </w:r>
    </w:p>
    <w:p w:rsidR="00D531DC" w:rsidRPr="00D531DC" w:rsidRDefault="00D531DC" w:rsidP="00D531DC"/>
    <w:p w:rsidR="005B2DC9" w:rsidRDefault="005B2DC9" w:rsidP="009F2452">
      <w:pPr>
        <w:pStyle w:val="11"/>
        <w:spacing w:before="180" w:after="180"/>
      </w:pPr>
      <w:bookmarkStart w:id="8" w:name="_Toc482289624"/>
      <w:r>
        <w:rPr>
          <w:rFonts w:hint="eastAsia"/>
        </w:rPr>
        <w:t>교육 훈련 계획</w:t>
      </w:r>
      <w:bookmarkEnd w:id="8"/>
    </w:p>
    <w:p w:rsidR="005B2DC9" w:rsidRDefault="005B2DC9" w:rsidP="009F2452">
      <w:pPr>
        <w:pStyle w:val="20"/>
        <w:spacing w:before="180" w:after="180"/>
      </w:pPr>
      <w:bookmarkStart w:id="9" w:name="_Toc482289625"/>
      <w:r>
        <w:rPr>
          <w:rFonts w:hint="eastAsia"/>
        </w:rPr>
        <w:t>교육 프로그램</w:t>
      </w:r>
      <w:bookmarkEnd w:id="9"/>
    </w:p>
    <w:tbl>
      <w:tblPr>
        <w:tblW w:w="10206" w:type="dxa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4536"/>
        <w:gridCol w:w="1418"/>
        <w:gridCol w:w="1984"/>
      </w:tblGrid>
      <w:tr w:rsidR="005B2DC9" w:rsidRPr="00E70660" w:rsidTr="005B2DC9">
        <w:trPr>
          <w:cantSplit/>
          <w:trHeight w:val="454"/>
        </w:trPr>
        <w:tc>
          <w:tcPr>
            <w:tcW w:w="2268" w:type="dxa"/>
            <w:tcBorders>
              <w:bottom w:val="double" w:sz="4" w:space="0" w:color="auto"/>
            </w:tcBorders>
            <w:shd w:val="pct12" w:color="auto" w:fill="auto"/>
            <w:vAlign w:val="center"/>
          </w:tcPr>
          <w:p w:rsidR="005B2DC9" w:rsidRPr="00E70660" w:rsidRDefault="005B2DC9" w:rsidP="0074248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교육 과정</w:t>
            </w:r>
          </w:p>
        </w:tc>
        <w:tc>
          <w:tcPr>
            <w:tcW w:w="4536" w:type="dxa"/>
            <w:tcBorders>
              <w:bottom w:val="double" w:sz="4" w:space="0" w:color="auto"/>
            </w:tcBorders>
            <w:shd w:val="pct12" w:color="auto" w:fill="auto"/>
            <w:vAlign w:val="center"/>
          </w:tcPr>
          <w:p w:rsidR="005B2DC9" w:rsidRPr="00E70660" w:rsidRDefault="005B2DC9" w:rsidP="0074248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교육 내용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pct12" w:color="auto" w:fill="auto"/>
            <w:vAlign w:val="center"/>
          </w:tcPr>
          <w:p w:rsidR="005B2DC9" w:rsidRPr="00E70660" w:rsidRDefault="005B2DC9" w:rsidP="0074248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교육 대상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pct12" w:color="auto" w:fill="auto"/>
            <w:vAlign w:val="center"/>
          </w:tcPr>
          <w:p w:rsidR="005B2DC9" w:rsidRPr="00E70660" w:rsidRDefault="005B2DC9" w:rsidP="0074248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교육 일정</w:t>
            </w:r>
          </w:p>
        </w:tc>
      </w:tr>
      <w:tr w:rsidR="00E633BF" w:rsidRPr="00E70660" w:rsidTr="005B2DC9">
        <w:trPr>
          <w:cantSplit/>
          <w:trHeight w:val="454"/>
        </w:trPr>
        <w:tc>
          <w:tcPr>
            <w:tcW w:w="2268" w:type="dxa"/>
            <w:vAlign w:val="center"/>
          </w:tcPr>
          <w:p w:rsidR="00E633BF" w:rsidRPr="00E70660" w:rsidRDefault="00E633BF" w:rsidP="00E633B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사업 설명</w:t>
            </w:r>
          </w:p>
        </w:tc>
        <w:tc>
          <w:tcPr>
            <w:tcW w:w="4536" w:type="dxa"/>
            <w:vAlign w:val="center"/>
          </w:tcPr>
          <w:p w:rsidR="00E633BF" w:rsidRDefault="00E633BF" w:rsidP="00E633BF">
            <w:pPr>
              <w:widowControl/>
              <w:numPr>
                <w:ilvl w:val="0"/>
                <w:numId w:val="23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사업 개요</w:t>
            </w:r>
          </w:p>
          <w:p w:rsidR="00E633BF" w:rsidRDefault="00E633BF" w:rsidP="00E633BF">
            <w:pPr>
              <w:widowControl/>
              <w:numPr>
                <w:ilvl w:val="0"/>
                <w:numId w:val="23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사업 범위</w:t>
            </w:r>
          </w:p>
          <w:p w:rsidR="00E633BF" w:rsidRDefault="00E633BF" w:rsidP="00E633BF">
            <w:pPr>
              <w:widowControl/>
              <w:numPr>
                <w:ilvl w:val="0"/>
                <w:numId w:val="23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추진 방안</w:t>
            </w:r>
          </w:p>
          <w:p w:rsidR="00E633BF" w:rsidRPr="00E70660" w:rsidRDefault="00E633BF" w:rsidP="00E633BF">
            <w:pPr>
              <w:widowControl/>
              <w:numPr>
                <w:ilvl w:val="0"/>
                <w:numId w:val="23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업무 범위</w:t>
            </w:r>
          </w:p>
        </w:tc>
        <w:tc>
          <w:tcPr>
            <w:tcW w:w="1418" w:type="dxa"/>
            <w:vAlign w:val="center"/>
          </w:tcPr>
          <w:p w:rsidR="00E633BF" w:rsidRPr="00E70660" w:rsidRDefault="00E633BF" w:rsidP="00E633B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개발자</w:t>
            </w:r>
          </w:p>
        </w:tc>
        <w:tc>
          <w:tcPr>
            <w:tcW w:w="1984" w:type="dxa"/>
            <w:vAlign w:val="center"/>
          </w:tcPr>
          <w:p w:rsidR="00E633BF" w:rsidRPr="0001295E" w:rsidRDefault="00E633BF" w:rsidP="00DF153E">
            <w:pPr>
              <w:jc w:val="center"/>
              <w:rPr>
                <w:rFonts w:ascii="굴림" w:hAnsi="굴림"/>
              </w:rPr>
            </w:pPr>
            <w:r w:rsidRPr="0001295E">
              <w:rPr>
                <w:rFonts w:ascii="굴림" w:hAnsi="굴림" w:hint="eastAsia"/>
              </w:rPr>
              <w:t>201</w:t>
            </w:r>
            <w:r w:rsidR="00DF153E">
              <w:rPr>
                <w:rFonts w:ascii="굴림" w:hAnsi="굴림"/>
              </w:rPr>
              <w:t>8</w:t>
            </w:r>
            <w:r w:rsidRPr="0001295E">
              <w:rPr>
                <w:rFonts w:ascii="굴림" w:hAnsi="굴림" w:hint="eastAsia"/>
              </w:rPr>
              <w:t>-</w:t>
            </w:r>
            <w:r>
              <w:rPr>
                <w:rFonts w:ascii="굴림" w:hAnsi="굴림" w:hint="eastAsia"/>
              </w:rPr>
              <w:t>0</w:t>
            </w:r>
            <w:r w:rsidR="00DF153E">
              <w:rPr>
                <w:rFonts w:ascii="굴림" w:hAnsi="굴림"/>
              </w:rPr>
              <w:t>7</w:t>
            </w:r>
            <w:r w:rsidRPr="0001295E">
              <w:rPr>
                <w:rFonts w:ascii="굴림" w:hAnsi="굴림" w:hint="eastAsia"/>
              </w:rPr>
              <w:t>-</w:t>
            </w:r>
            <w:r w:rsidR="00DF153E">
              <w:rPr>
                <w:rFonts w:ascii="굴림" w:hAnsi="굴림" w:hint="eastAsia"/>
              </w:rPr>
              <w:t>10</w:t>
            </w:r>
          </w:p>
        </w:tc>
      </w:tr>
      <w:tr w:rsidR="00E633BF" w:rsidRPr="00E70660" w:rsidTr="005B2DC9">
        <w:trPr>
          <w:cantSplit/>
          <w:trHeight w:val="454"/>
        </w:trPr>
        <w:tc>
          <w:tcPr>
            <w:tcW w:w="2268" w:type="dxa"/>
            <w:vAlign w:val="center"/>
          </w:tcPr>
          <w:p w:rsidR="00E633BF" w:rsidRPr="00E70660" w:rsidRDefault="00E633BF" w:rsidP="00E633B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품질 관리</w:t>
            </w:r>
          </w:p>
        </w:tc>
        <w:tc>
          <w:tcPr>
            <w:tcW w:w="4536" w:type="dxa"/>
            <w:vAlign w:val="center"/>
          </w:tcPr>
          <w:p w:rsidR="00E633BF" w:rsidRDefault="00E633BF" w:rsidP="00E633BF">
            <w:pPr>
              <w:widowControl/>
              <w:numPr>
                <w:ilvl w:val="0"/>
                <w:numId w:val="23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문서 작성 표준 및 작성법</w:t>
            </w:r>
          </w:p>
          <w:p w:rsidR="00E633BF" w:rsidRDefault="00E633BF" w:rsidP="00E633BF">
            <w:pPr>
              <w:widowControl/>
              <w:numPr>
                <w:ilvl w:val="0"/>
                <w:numId w:val="23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품질 속성</w:t>
            </w:r>
          </w:p>
          <w:p w:rsidR="00E633BF" w:rsidRPr="00E70660" w:rsidRDefault="00E633BF" w:rsidP="00E633BF">
            <w:pPr>
              <w:widowControl/>
              <w:numPr>
                <w:ilvl w:val="0"/>
                <w:numId w:val="23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형상 관리 절차 등</w:t>
            </w:r>
          </w:p>
        </w:tc>
        <w:tc>
          <w:tcPr>
            <w:tcW w:w="1418" w:type="dxa"/>
            <w:vAlign w:val="center"/>
          </w:tcPr>
          <w:p w:rsidR="00E633BF" w:rsidRPr="00E70660" w:rsidRDefault="00E633BF" w:rsidP="00E633B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개발자</w:t>
            </w:r>
          </w:p>
        </w:tc>
        <w:tc>
          <w:tcPr>
            <w:tcW w:w="1984" w:type="dxa"/>
            <w:vAlign w:val="center"/>
          </w:tcPr>
          <w:p w:rsidR="00E633BF" w:rsidRPr="0001295E" w:rsidRDefault="00DF153E" w:rsidP="000501AC">
            <w:pPr>
              <w:jc w:val="center"/>
              <w:rPr>
                <w:rFonts w:ascii="굴림" w:hAnsi="굴림"/>
              </w:rPr>
            </w:pPr>
            <w:r w:rsidRPr="0001295E">
              <w:rPr>
                <w:rFonts w:ascii="굴림" w:hAnsi="굴림" w:hint="eastAsia"/>
              </w:rPr>
              <w:t>201</w:t>
            </w:r>
            <w:r>
              <w:rPr>
                <w:rFonts w:ascii="굴림" w:hAnsi="굴림"/>
              </w:rPr>
              <w:t>8</w:t>
            </w:r>
            <w:r w:rsidRPr="0001295E">
              <w:rPr>
                <w:rFonts w:ascii="굴림" w:hAnsi="굴림" w:hint="eastAsia"/>
              </w:rPr>
              <w:t>-</w:t>
            </w:r>
            <w:r>
              <w:rPr>
                <w:rFonts w:ascii="굴림" w:hAnsi="굴림" w:hint="eastAsia"/>
              </w:rPr>
              <w:t>0</w:t>
            </w:r>
            <w:r>
              <w:rPr>
                <w:rFonts w:ascii="굴림" w:hAnsi="굴림"/>
              </w:rPr>
              <w:t>7</w:t>
            </w:r>
            <w:r w:rsidRPr="0001295E">
              <w:rPr>
                <w:rFonts w:ascii="굴림" w:hAnsi="굴림" w:hint="eastAsia"/>
              </w:rPr>
              <w:t>-</w:t>
            </w:r>
            <w:r>
              <w:rPr>
                <w:rFonts w:ascii="굴림" w:hAnsi="굴림" w:hint="eastAsia"/>
              </w:rPr>
              <w:t>10</w:t>
            </w:r>
          </w:p>
        </w:tc>
      </w:tr>
      <w:tr w:rsidR="007155A2" w:rsidRPr="00E70660" w:rsidTr="005B2DC9">
        <w:trPr>
          <w:cantSplit/>
          <w:trHeight w:val="454"/>
        </w:trPr>
        <w:tc>
          <w:tcPr>
            <w:tcW w:w="2268" w:type="dxa"/>
            <w:vMerge w:val="restart"/>
            <w:vAlign w:val="center"/>
          </w:tcPr>
          <w:p w:rsidR="007155A2" w:rsidRDefault="007155A2" w:rsidP="007155A2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보안 교육</w:t>
            </w:r>
          </w:p>
        </w:tc>
        <w:tc>
          <w:tcPr>
            <w:tcW w:w="4536" w:type="dxa"/>
            <w:vAlign w:val="center"/>
          </w:tcPr>
          <w:p w:rsidR="007155A2" w:rsidRDefault="007155A2" w:rsidP="007155A2">
            <w:pPr>
              <w:widowControl/>
              <w:numPr>
                <w:ilvl w:val="0"/>
                <w:numId w:val="23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소프트웨어 개발 보안</w:t>
            </w:r>
          </w:p>
          <w:p w:rsidR="007155A2" w:rsidRDefault="007155A2" w:rsidP="007155A2">
            <w:pPr>
              <w:widowControl/>
              <w:numPr>
                <w:ilvl w:val="0"/>
                <w:numId w:val="25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소프트웨어 개발 보안 체계</w:t>
            </w:r>
          </w:p>
          <w:p w:rsidR="007155A2" w:rsidRDefault="007155A2" w:rsidP="007155A2">
            <w:pPr>
              <w:widowControl/>
              <w:numPr>
                <w:ilvl w:val="0"/>
                <w:numId w:val="25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소프트웨어 보안 약점 유형</w:t>
            </w:r>
          </w:p>
          <w:p w:rsidR="007155A2" w:rsidRPr="006A6AD0" w:rsidRDefault="007155A2" w:rsidP="007155A2">
            <w:pPr>
              <w:widowControl/>
              <w:numPr>
                <w:ilvl w:val="0"/>
                <w:numId w:val="25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소프트웨어 개발 보안 기법</w:t>
            </w:r>
            <w:r w:rsidRPr="004B5394">
              <w:rPr>
                <w:rFonts w:ascii="굴림" w:hAnsi="굴림" w:hint="eastAsia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7155A2" w:rsidRDefault="007155A2" w:rsidP="007155A2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개발자</w:t>
            </w:r>
          </w:p>
        </w:tc>
        <w:tc>
          <w:tcPr>
            <w:tcW w:w="1984" w:type="dxa"/>
            <w:vAlign w:val="center"/>
          </w:tcPr>
          <w:p w:rsidR="007155A2" w:rsidRPr="0001295E" w:rsidRDefault="007155A2" w:rsidP="00DF153E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</w:t>
            </w:r>
            <w:r>
              <w:rPr>
                <w:rFonts w:ascii="굴림" w:hAnsi="굴림"/>
              </w:rPr>
              <w:t>01</w:t>
            </w:r>
            <w:r w:rsidR="00DF153E">
              <w:rPr>
                <w:rFonts w:ascii="굴림" w:hAnsi="굴림"/>
              </w:rPr>
              <w:t>8-07-27</w:t>
            </w:r>
          </w:p>
        </w:tc>
      </w:tr>
      <w:tr w:rsidR="007155A2" w:rsidRPr="00E70660" w:rsidTr="005B2DC9">
        <w:trPr>
          <w:cantSplit/>
          <w:trHeight w:val="454"/>
        </w:trPr>
        <w:tc>
          <w:tcPr>
            <w:tcW w:w="2268" w:type="dxa"/>
            <w:vMerge/>
            <w:vAlign w:val="center"/>
          </w:tcPr>
          <w:p w:rsidR="007155A2" w:rsidRDefault="007155A2" w:rsidP="007155A2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536" w:type="dxa"/>
            <w:vAlign w:val="center"/>
          </w:tcPr>
          <w:p w:rsidR="007155A2" w:rsidRDefault="007155A2" w:rsidP="007155A2">
            <w:pPr>
              <w:widowControl/>
              <w:numPr>
                <w:ilvl w:val="0"/>
                <w:numId w:val="23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/>
              </w:rPr>
              <w:t xml:space="preserve">개인정보 </w:t>
            </w:r>
            <w:r>
              <w:rPr>
                <w:rFonts w:ascii="굴림" w:hAnsi="굴림" w:hint="eastAsia"/>
              </w:rPr>
              <w:t>보호</w:t>
            </w:r>
          </w:p>
        </w:tc>
        <w:tc>
          <w:tcPr>
            <w:tcW w:w="1418" w:type="dxa"/>
            <w:vAlign w:val="center"/>
          </w:tcPr>
          <w:p w:rsidR="007155A2" w:rsidRDefault="007155A2" w:rsidP="007155A2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개발자</w:t>
            </w:r>
          </w:p>
        </w:tc>
        <w:tc>
          <w:tcPr>
            <w:tcW w:w="1984" w:type="dxa"/>
            <w:vAlign w:val="center"/>
          </w:tcPr>
          <w:p w:rsidR="007155A2" w:rsidRPr="0001295E" w:rsidRDefault="00DF153E" w:rsidP="007155A2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/>
              </w:rPr>
              <w:t>2018-08-31</w:t>
            </w:r>
          </w:p>
        </w:tc>
      </w:tr>
      <w:tr w:rsidR="007155A2" w:rsidRPr="00E70660" w:rsidTr="005B2DC9">
        <w:trPr>
          <w:cantSplit/>
          <w:trHeight w:val="454"/>
        </w:trPr>
        <w:tc>
          <w:tcPr>
            <w:tcW w:w="2268" w:type="dxa"/>
            <w:vMerge/>
            <w:vAlign w:val="center"/>
          </w:tcPr>
          <w:p w:rsidR="007155A2" w:rsidRDefault="007155A2" w:rsidP="007155A2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536" w:type="dxa"/>
            <w:vAlign w:val="center"/>
          </w:tcPr>
          <w:p w:rsidR="007155A2" w:rsidRDefault="007155A2" w:rsidP="007155A2">
            <w:pPr>
              <w:widowControl/>
              <w:numPr>
                <w:ilvl w:val="0"/>
                <w:numId w:val="23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공공기관 개인 정보 관리</w:t>
            </w:r>
          </w:p>
          <w:p w:rsidR="007155A2" w:rsidRPr="006A6AD0" w:rsidRDefault="007155A2" w:rsidP="007155A2">
            <w:pPr>
              <w:widowControl/>
              <w:numPr>
                <w:ilvl w:val="0"/>
                <w:numId w:val="26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 w:rsidRPr="006A6AD0">
              <w:rPr>
                <w:rFonts w:ascii="굴림" w:hAnsi="굴림" w:hint="eastAsia"/>
              </w:rPr>
              <w:t>개인정보 보호법령 및 지침•고시</w:t>
            </w:r>
          </w:p>
          <w:p w:rsidR="007155A2" w:rsidRPr="006A6AD0" w:rsidRDefault="007155A2" w:rsidP="007155A2">
            <w:pPr>
              <w:widowControl/>
              <w:numPr>
                <w:ilvl w:val="0"/>
                <w:numId w:val="26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 w:rsidRPr="006A6AD0">
              <w:rPr>
                <w:rFonts w:ascii="굴림" w:hAnsi="굴림" w:hint="eastAsia"/>
              </w:rPr>
              <w:t>표준 개인정보보호 지침</w:t>
            </w:r>
          </w:p>
        </w:tc>
        <w:tc>
          <w:tcPr>
            <w:tcW w:w="1418" w:type="dxa"/>
            <w:vAlign w:val="center"/>
          </w:tcPr>
          <w:p w:rsidR="007155A2" w:rsidRDefault="007155A2" w:rsidP="007155A2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개발자</w:t>
            </w:r>
          </w:p>
        </w:tc>
        <w:tc>
          <w:tcPr>
            <w:tcW w:w="1984" w:type="dxa"/>
            <w:vAlign w:val="center"/>
          </w:tcPr>
          <w:p w:rsidR="007155A2" w:rsidRPr="0001295E" w:rsidRDefault="00DF153E" w:rsidP="00593AF1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/>
              </w:rPr>
              <w:t>2018-</w:t>
            </w:r>
            <w:r w:rsidR="00593AF1">
              <w:rPr>
                <w:rFonts w:ascii="굴림" w:hAnsi="굴림"/>
              </w:rPr>
              <w:t>10-05</w:t>
            </w:r>
          </w:p>
        </w:tc>
      </w:tr>
      <w:tr w:rsidR="007155A2" w:rsidRPr="00E70660" w:rsidTr="005B2DC9">
        <w:trPr>
          <w:cantSplit/>
          <w:trHeight w:val="454"/>
        </w:trPr>
        <w:tc>
          <w:tcPr>
            <w:tcW w:w="2268" w:type="dxa"/>
            <w:vMerge/>
            <w:vAlign w:val="center"/>
          </w:tcPr>
          <w:p w:rsidR="007155A2" w:rsidRDefault="007155A2" w:rsidP="007155A2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536" w:type="dxa"/>
            <w:vAlign w:val="center"/>
          </w:tcPr>
          <w:p w:rsidR="007155A2" w:rsidRPr="006751ED" w:rsidRDefault="007155A2" w:rsidP="007155A2">
            <w:pPr>
              <w:widowControl/>
              <w:numPr>
                <w:ilvl w:val="0"/>
                <w:numId w:val="23"/>
              </w:numPr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원칙으로 지키는 소중한 개인정보</w:t>
            </w:r>
          </w:p>
        </w:tc>
        <w:tc>
          <w:tcPr>
            <w:tcW w:w="1418" w:type="dxa"/>
            <w:vAlign w:val="center"/>
          </w:tcPr>
          <w:p w:rsidR="007155A2" w:rsidRDefault="007155A2" w:rsidP="007155A2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개발자</w:t>
            </w:r>
          </w:p>
        </w:tc>
        <w:tc>
          <w:tcPr>
            <w:tcW w:w="1984" w:type="dxa"/>
            <w:vAlign w:val="center"/>
          </w:tcPr>
          <w:p w:rsidR="007155A2" w:rsidRPr="0001295E" w:rsidRDefault="00DF153E" w:rsidP="007155A2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/>
              </w:rPr>
              <w:t>2018-10-26</w:t>
            </w:r>
          </w:p>
        </w:tc>
      </w:tr>
    </w:tbl>
    <w:p w:rsidR="005B2DC9" w:rsidRDefault="005B2DC9" w:rsidP="005B2DC9"/>
    <w:p w:rsidR="005B2DC9" w:rsidRDefault="005B2DC9" w:rsidP="005B2DC9"/>
    <w:p w:rsidR="005B2DC9" w:rsidRPr="005B2DC9" w:rsidRDefault="005B2DC9" w:rsidP="005B2DC9"/>
    <w:p w:rsidR="00D531DC" w:rsidRPr="00D531DC" w:rsidRDefault="005B2DC9" w:rsidP="009F2452">
      <w:pPr>
        <w:pStyle w:val="11"/>
        <w:spacing w:before="180" w:after="180"/>
      </w:pPr>
      <w:r>
        <w:br w:type="page"/>
      </w:r>
      <w:bookmarkStart w:id="10" w:name="_Toc482289626"/>
      <w:r w:rsidR="00D531DC">
        <w:rPr>
          <w:rFonts w:hint="eastAsia"/>
        </w:rPr>
        <w:lastRenderedPageBreak/>
        <w:t xml:space="preserve">교육 </w:t>
      </w:r>
      <w:r>
        <w:rPr>
          <w:rFonts w:hint="eastAsia"/>
        </w:rPr>
        <w:t xml:space="preserve">훈련 수행 </w:t>
      </w:r>
      <w:r w:rsidR="00D531DC">
        <w:rPr>
          <w:rFonts w:hint="eastAsia"/>
        </w:rPr>
        <w:t>결</w:t>
      </w:r>
      <w:r>
        <w:rPr>
          <w:rFonts w:hint="eastAsia"/>
        </w:rPr>
        <w:t>과</w:t>
      </w:r>
      <w:bookmarkEnd w:id="10"/>
    </w:p>
    <w:p w:rsidR="007C63C8" w:rsidRDefault="00D531DC" w:rsidP="009F2452">
      <w:pPr>
        <w:pStyle w:val="20"/>
        <w:spacing w:before="180" w:after="180"/>
      </w:pPr>
      <w:bookmarkStart w:id="11" w:name="_Toc482289627"/>
      <w:r>
        <w:rPr>
          <w:rFonts w:hint="eastAsia"/>
        </w:rPr>
        <w:t>사업 설명 교육</w:t>
      </w:r>
      <w:bookmarkEnd w:id="11"/>
    </w:p>
    <w:tbl>
      <w:tblPr>
        <w:tblW w:w="10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3309"/>
        <w:gridCol w:w="1787"/>
        <w:gridCol w:w="3385"/>
      </w:tblGrid>
      <w:tr w:rsidR="005B2DC9" w:rsidTr="00BE6CF5">
        <w:trPr>
          <w:trHeight w:val="407"/>
        </w:trPr>
        <w:tc>
          <w:tcPr>
            <w:tcW w:w="1674" w:type="dxa"/>
            <w:shd w:val="clear" w:color="auto" w:fill="D9D9D9"/>
            <w:vAlign w:val="center"/>
          </w:tcPr>
          <w:p w:rsidR="005B2DC9" w:rsidRPr="00742481" w:rsidRDefault="005B2DC9" w:rsidP="00742481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교육명칭</w:t>
            </w:r>
          </w:p>
        </w:tc>
        <w:tc>
          <w:tcPr>
            <w:tcW w:w="8481" w:type="dxa"/>
            <w:gridSpan w:val="3"/>
            <w:vAlign w:val="center"/>
          </w:tcPr>
          <w:p w:rsidR="005B2DC9" w:rsidRDefault="00A2121A" w:rsidP="00742481">
            <w:pPr>
              <w:jc w:val="left"/>
            </w:pPr>
            <w:r>
              <w:rPr>
                <w:rFonts w:hint="eastAsia"/>
              </w:rPr>
              <w:t>사업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</w:t>
            </w:r>
            <w:r w:rsidR="00DF153E">
              <w:rPr>
                <w:rFonts w:hint="eastAsia"/>
              </w:rPr>
              <w:t xml:space="preserve"> </w:t>
            </w:r>
            <w:r w:rsidR="00DF153E">
              <w:rPr>
                <w:rFonts w:hint="eastAsia"/>
              </w:rPr>
              <w:t>및</w:t>
            </w:r>
            <w:r w:rsidR="00DF153E">
              <w:rPr>
                <w:rFonts w:hint="eastAsia"/>
              </w:rPr>
              <w:t xml:space="preserve"> </w:t>
            </w:r>
            <w:r w:rsidR="00DF153E">
              <w:rPr>
                <w:rFonts w:hint="eastAsia"/>
              </w:rPr>
              <w:t>품질</w:t>
            </w:r>
            <w:r w:rsidR="00DF153E">
              <w:rPr>
                <w:rFonts w:hint="eastAsia"/>
              </w:rPr>
              <w:t xml:space="preserve"> </w:t>
            </w:r>
            <w:r w:rsidR="00DF153E">
              <w:rPr>
                <w:rFonts w:hint="eastAsia"/>
              </w:rPr>
              <w:t>관리</w:t>
            </w:r>
            <w:r w:rsidR="00DF153E">
              <w:rPr>
                <w:rFonts w:hint="eastAsia"/>
              </w:rPr>
              <w:t xml:space="preserve"> </w:t>
            </w:r>
            <w:r w:rsidR="00DF153E">
              <w:rPr>
                <w:rFonts w:hint="eastAsia"/>
              </w:rPr>
              <w:t>교육</w:t>
            </w:r>
          </w:p>
        </w:tc>
      </w:tr>
      <w:tr w:rsidR="005B2DC9" w:rsidTr="009F2452">
        <w:trPr>
          <w:trHeight w:val="349"/>
        </w:trPr>
        <w:tc>
          <w:tcPr>
            <w:tcW w:w="1674" w:type="dxa"/>
            <w:shd w:val="clear" w:color="auto" w:fill="D9D9D9"/>
            <w:vAlign w:val="center"/>
          </w:tcPr>
          <w:p w:rsidR="005B2DC9" w:rsidRPr="00742481" w:rsidRDefault="005B2DC9" w:rsidP="00742481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강사</w:t>
            </w:r>
          </w:p>
        </w:tc>
        <w:tc>
          <w:tcPr>
            <w:tcW w:w="3309" w:type="dxa"/>
            <w:vAlign w:val="center"/>
          </w:tcPr>
          <w:p w:rsidR="005B2DC9" w:rsidRDefault="00272D43" w:rsidP="00742481">
            <w:pPr>
              <w:jc w:val="left"/>
            </w:pPr>
            <w:r>
              <w:rPr>
                <w:rFonts w:hint="eastAsia"/>
              </w:rPr>
              <w:t>곽종</w:t>
            </w:r>
            <w:r w:rsidR="00DF153E">
              <w:rPr>
                <w:rFonts w:hint="eastAsia"/>
              </w:rPr>
              <w:t xml:space="preserve"> &amp; </w:t>
            </w:r>
            <w:r w:rsidR="00DF153E">
              <w:rPr>
                <w:rFonts w:hint="eastAsia"/>
              </w:rPr>
              <w:t>김민</w:t>
            </w:r>
          </w:p>
        </w:tc>
        <w:tc>
          <w:tcPr>
            <w:tcW w:w="1787" w:type="dxa"/>
            <w:shd w:val="clear" w:color="auto" w:fill="D9D9D9"/>
            <w:vAlign w:val="center"/>
          </w:tcPr>
          <w:p w:rsidR="005B2DC9" w:rsidRPr="00742481" w:rsidRDefault="005B2DC9" w:rsidP="00742481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교육일자</w:t>
            </w:r>
          </w:p>
        </w:tc>
        <w:tc>
          <w:tcPr>
            <w:tcW w:w="3385" w:type="dxa"/>
            <w:vAlign w:val="center"/>
          </w:tcPr>
          <w:p w:rsidR="005B2DC9" w:rsidRDefault="00111545" w:rsidP="007155A2">
            <w:pPr>
              <w:jc w:val="left"/>
            </w:pPr>
            <w:r>
              <w:rPr>
                <w:rFonts w:hint="eastAsia"/>
              </w:rPr>
              <w:t>201</w:t>
            </w:r>
            <w:r w:rsidR="00DF153E">
              <w:t>8</w:t>
            </w:r>
            <w:r w:rsidR="000C5058">
              <w:rPr>
                <w:rFonts w:hint="eastAsia"/>
              </w:rPr>
              <w:t>/0</w:t>
            </w:r>
            <w:r w:rsidR="00DF153E">
              <w:t>7/10</w:t>
            </w:r>
          </w:p>
        </w:tc>
      </w:tr>
      <w:tr w:rsidR="005B2DC9" w:rsidTr="00A34DA1">
        <w:trPr>
          <w:trHeight w:val="11248"/>
        </w:trPr>
        <w:tc>
          <w:tcPr>
            <w:tcW w:w="10155" w:type="dxa"/>
            <w:gridSpan w:val="4"/>
          </w:tcPr>
          <w:p w:rsidR="00FF1629" w:rsidRDefault="00272D43" w:rsidP="000C50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D8186" wp14:editId="25E356A4">
                  <wp:extent cx="5048250" cy="6915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691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089C" w:rsidRPr="00D531DC" w:rsidRDefault="005B2DC9" w:rsidP="00EC7B78">
      <w:pPr>
        <w:pStyle w:val="20"/>
        <w:spacing w:before="180" w:after="180"/>
      </w:pPr>
      <w:r>
        <w:br w:type="page"/>
      </w:r>
      <w:bookmarkStart w:id="12" w:name="_Toc482289629"/>
      <w:r w:rsidR="009B089C">
        <w:rPr>
          <w:rFonts w:hint="eastAsia"/>
        </w:rPr>
        <w:lastRenderedPageBreak/>
        <w:t>개발 보안 교육</w:t>
      </w:r>
      <w:r w:rsidR="007155A2">
        <w:rPr>
          <w:rFonts w:hint="eastAsia"/>
        </w:rPr>
        <w:t xml:space="preserve"> 1차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298"/>
        <w:gridCol w:w="1781"/>
        <w:gridCol w:w="3374"/>
      </w:tblGrid>
      <w:tr w:rsidR="009B089C" w:rsidTr="00D47913">
        <w:tc>
          <w:tcPr>
            <w:tcW w:w="1668" w:type="dxa"/>
            <w:shd w:val="clear" w:color="auto" w:fill="D9D9D9"/>
            <w:vAlign w:val="center"/>
          </w:tcPr>
          <w:p w:rsidR="009B089C" w:rsidRPr="00742481" w:rsidRDefault="009B089C" w:rsidP="00D47913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교육명칭</w:t>
            </w:r>
          </w:p>
        </w:tc>
        <w:tc>
          <w:tcPr>
            <w:tcW w:w="8453" w:type="dxa"/>
            <w:gridSpan w:val="3"/>
            <w:vAlign w:val="center"/>
          </w:tcPr>
          <w:p w:rsidR="009B089C" w:rsidRDefault="00A2121A" w:rsidP="009B089C">
            <w:pPr>
              <w:jc w:val="left"/>
            </w:pP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</w:t>
            </w:r>
          </w:p>
        </w:tc>
      </w:tr>
      <w:tr w:rsidR="009B089C" w:rsidTr="00D47913">
        <w:tc>
          <w:tcPr>
            <w:tcW w:w="1668" w:type="dxa"/>
            <w:shd w:val="clear" w:color="auto" w:fill="D9D9D9"/>
            <w:vAlign w:val="center"/>
          </w:tcPr>
          <w:p w:rsidR="009B089C" w:rsidRPr="00742481" w:rsidRDefault="009B089C" w:rsidP="00D47913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강사</w:t>
            </w:r>
          </w:p>
        </w:tc>
        <w:tc>
          <w:tcPr>
            <w:tcW w:w="3298" w:type="dxa"/>
            <w:vAlign w:val="center"/>
          </w:tcPr>
          <w:p w:rsidR="009B089C" w:rsidRDefault="00272D43" w:rsidP="009B089C">
            <w:pPr>
              <w:jc w:val="left"/>
            </w:pPr>
            <w:r>
              <w:rPr>
                <w:rFonts w:hint="eastAsia"/>
              </w:rPr>
              <w:t>곽종</w:t>
            </w:r>
          </w:p>
        </w:tc>
        <w:tc>
          <w:tcPr>
            <w:tcW w:w="1781" w:type="dxa"/>
            <w:shd w:val="clear" w:color="auto" w:fill="D9D9D9"/>
            <w:vAlign w:val="center"/>
          </w:tcPr>
          <w:p w:rsidR="009B089C" w:rsidRPr="00742481" w:rsidRDefault="009B089C" w:rsidP="00D47913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교육일자</w:t>
            </w:r>
          </w:p>
        </w:tc>
        <w:tc>
          <w:tcPr>
            <w:tcW w:w="3374" w:type="dxa"/>
            <w:vAlign w:val="center"/>
          </w:tcPr>
          <w:p w:rsidR="009B089C" w:rsidRDefault="00DF153E" w:rsidP="007155A2">
            <w:pPr>
              <w:jc w:val="left"/>
            </w:pPr>
            <w:r>
              <w:t>2018/07/27</w:t>
            </w:r>
          </w:p>
        </w:tc>
      </w:tr>
      <w:tr w:rsidR="009B089C" w:rsidTr="00385EF8">
        <w:trPr>
          <w:trHeight w:val="11449"/>
        </w:trPr>
        <w:tc>
          <w:tcPr>
            <w:tcW w:w="10121" w:type="dxa"/>
            <w:gridSpan w:val="4"/>
          </w:tcPr>
          <w:p w:rsidR="00385EF8" w:rsidRDefault="00272D43" w:rsidP="00DF15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556A24" wp14:editId="1FBE7C3F">
                  <wp:extent cx="5210175" cy="70675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706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55A2">
              <w:rPr>
                <w:rFonts w:hint="eastAsia"/>
              </w:rPr>
              <w:t xml:space="preserve"> </w:t>
            </w:r>
          </w:p>
        </w:tc>
      </w:tr>
    </w:tbl>
    <w:p w:rsidR="000E117D" w:rsidRPr="00D531DC" w:rsidRDefault="000E117D" w:rsidP="000E117D">
      <w:pPr>
        <w:pStyle w:val="20"/>
        <w:spacing w:before="180" w:after="180"/>
      </w:pPr>
      <w:bookmarkStart w:id="13" w:name="_Toc482289630"/>
      <w:r>
        <w:rPr>
          <w:rFonts w:hint="eastAsia"/>
        </w:rPr>
        <w:lastRenderedPageBreak/>
        <w:t>개발 보안 교육</w:t>
      </w:r>
      <w:r w:rsidR="007155A2">
        <w:rPr>
          <w:rFonts w:hint="eastAsia"/>
        </w:rPr>
        <w:t xml:space="preserve"> 2차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298"/>
        <w:gridCol w:w="1781"/>
        <w:gridCol w:w="3374"/>
      </w:tblGrid>
      <w:tr w:rsidR="000E117D" w:rsidTr="00802460">
        <w:tc>
          <w:tcPr>
            <w:tcW w:w="1668" w:type="dxa"/>
            <w:shd w:val="clear" w:color="auto" w:fill="D9D9D9"/>
            <w:vAlign w:val="center"/>
          </w:tcPr>
          <w:p w:rsidR="000E117D" w:rsidRPr="00742481" w:rsidRDefault="000E117D" w:rsidP="00802460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교육명칭</w:t>
            </w:r>
          </w:p>
        </w:tc>
        <w:tc>
          <w:tcPr>
            <w:tcW w:w="8453" w:type="dxa"/>
            <w:gridSpan w:val="3"/>
            <w:vAlign w:val="center"/>
          </w:tcPr>
          <w:p w:rsidR="000E117D" w:rsidRDefault="000E117D" w:rsidP="00411CF8">
            <w:pPr>
              <w:jc w:val="left"/>
            </w:pPr>
            <w:r>
              <w:rPr>
                <w:rFonts w:ascii="굴림" w:hAnsi="굴림" w:hint="eastAsia"/>
              </w:rPr>
              <w:t xml:space="preserve">보안 교육 </w:t>
            </w:r>
            <w:r w:rsidR="00411CF8">
              <w:rPr>
                <w:rFonts w:ascii="굴림" w:hAnsi="굴림"/>
              </w:rPr>
              <w:t>–</w:t>
            </w:r>
            <w:r>
              <w:rPr>
                <w:rFonts w:ascii="굴림" w:hAnsi="굴림"/>
              </w:rPr>
              <w:t xml:space="preserve"> </w:t>
            </w:r>
            <w:r w:rsidR="00411CF8">
              <w:rPr>
                <w:rFonts w:ascii="굴림" w:hAnsi="굴림" w:hint="eastAsia"/>
              </w:rPr>
              <w:t>개인정보 보호</w:t>
            </w:r>
          </w:p>
        </w:tc>
      </w:tr>
      <w:tr w:rsidR="000E117D" w:rsidTr="00802460">
        <w:tc>
          <w:tcPr>
            <w:tcW w:w="1668" w:type="dxa"/>
            <w:shd w:val="clear" w:color="auto" w:fill="D9D9D9"/>
            <w:vAlign w:val="center"/>
          </w:tcPr>
          <w:p w:rsidR="000E117D" w:rsidRPr="00742481" w:rsidRDefault="000E117D" w:rsidP="00802460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강사</w:t>
            </w:r>
          </w:p>
        </w:tc>
        <w:tc>
          <w:tcPr>
            <w:tcW w:w="3298" w:type="dxa"/>
            <w:vAlign w:val="center"/>
          </w:tcPr>
          <w:p w:rsidR="000E117D" w:rsidRDefault="00272D43" w:rsidP="00802460">
            <w:pPr>
              <w:jc w:val="left"/>
            </w:pPr>
            <w:r>
              <w:rPr>
                <w:rFonts w:hint="eastAsia"/>
              </w:rPr>
              <w:t>곽종</w:t>
            </w:r>
          </w:p>
        </w:tc>
        <w:tc>
          <w:tcPr>
            <w:tcW w:w="1781" w:type="dxa"/>
            <w:shd w:val="clear" w:color="auto" w:fill="D9D9D9"/>
            <w:vAlign w:val="center"/>
          </w:tcPr>
          <w:p w:rsidR="000E117D" w:rsidRPr="00742481" w:rsidRDefault="000E117D" w:rsidP="00802460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교육일자</w:t>
            </w:r>
          </w:p>
        </w:tc>
        <w:tc>
          <w:tcPr>
            <w:tcW w:w="3374" w:type="dxa"/>
            <w:vAlign w:val="center"/>
          </w:tcPr>
          <w:p w:rsidR="000E117D" w:rsidRDefault="000E117D" w:rsidP="00DF153E">
            <w:pPr>
              <w:jc w:val="left"/>
            </w:pPr>
            <w:r>
              <w:t>20</w:t>
            </w:r>
            <w:r>
              <w:rPr>
                <w:rFonts w:hint="eastAsia"/>
              </w:rPr>
              <w:t>1</w:t>
            </w:r>
            <w:r w:rsidR="00DF153E">
              <w:t>8</w:t>
            </w:r>
            <w:r>
              <w:rPr>
                <w:rFonts w:hint="eastAsia"/>
              </w:rPr>
              <w:t>/0</w:t>
            </w:r>
            <w:r w:rsidR="00DF153E">
              <w:t>8</w:t>
            </w:r>
            <w:r w:rsidR="00DF153E">
              <w:rPr>
                <w:rFonts w:hint="eastAsia"/>
              </w:rPr>
              <w:t>/31</w:t>
            </w:r>
          </w:p>
        </w:tc>
      </w:tr>
      <w:tr w:rsidR="000E117D" w:rsidTr="00802460">
        <w:trPr>
          <w:trHeight w:val="11449"/>
        </w:trPr>
        <w:tc>
          <w:tcPr>
            <w:tcW w:w="10121" w:type="dxa"/>
            <w:gridSpan w:val="4"/>
          </w:tcPr>
          <w:p w:rsidR="000E117D" w:rsidRDefault="00CF7A8B" w:rsidP="008024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F8732D" wp14:editId="3CD25991">
                  <wp:extent cx="5181600" cy="7315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73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55A2" w:rsidRDefault="007155A2">
      <w:pPr>
        <w:widowControl/>
        <w:wordWrap/>
        <w:autoSpaceDE/>
        <w:autoSpaceDN/>
        <w:jc w:val="left"/>
        <w:rPr>
          <w:rFonts w:ascii="굴림"/>
          <w:b/>
          <w:sz w:val="22"/>
        </w:rPr>
      </w:pPr>
      <w:r>
        <w:br w:type="page"/>
      </w:r>
    </w:p>
    <w:p w:rsidR="000E117D" w:rsidRPr="00D531DC" w:rsidRDefault="000E117D" w:rsidP="000E117D">
      <w:pPr>
        <w:pStyle w:val="20"/>
        <w:spacing w:before="180" w:after="180"/>
      </w:pPr>
      <w:bookmarkStart w:id="14" w:name="_Toc482289631"/>
      <w:r>
        <w:rPr>
          <w:rFonts w:hint="eastAsia"/>
        </w:rPr>
        <w:lastRenderedPageBreak/>
        <w:t>개발 보안 교육</w:t>
      </w:r>
      <w:r w:rsidR="007155A2">
        <w:rPr>
          <w:rFonts w:hint="eastAsia"/>
        </w:rPr>
        <w:t xml:space="preserve"> 3차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298"/>
        <w:gridCol w:w="1781"/>
        <w:gridCol w:w="3374"/>
      </w:tblGrid>
      <w:tr w:rsidR="000E117D" w:rsidTr="00802460">
        <w:tc>
          <w:tcPr>
            <w:tcW w:w="1668" w:type="dxa"/>
            <w:shd w:val="clear" w:color="auto" w:fill="D9D9D9"/>
            <w:vAlign w:val="center"/>
          </w:tcPr>
          <w:p w:rsidR="000E117D" w:rsidRPr="00742481" w:rsidRDefault="000E117D" w:rsidP="00802460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교육명칭</w:t>
            </w:r>
          </w:p>
        </w:tc>
        <w:tc>
          <w:tcPr>
            <w:tcW w:w="8453" w:type="dxa"/>
            <w:gridSpan w:val="3"/>
            <w:vAlign w:val="center"/>
          </w:tcPr>
          <w:p w:rsidR="000E117D" w:rsidRDefault="000E117D" w:rsidP="00802460">
            <w:pPr>
              <w:jc w:val="left"/>
            </w:pP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 w:rsidR="00411CF8">
              <w:rPr>
                <w:rFonts w:ascii="굴림" w:hAnsi="굴림" w:hint="eastAsia"/>
              </w:rPr>
              <w:t>공공기관 개인 정보 관리</w:t>
            </w:r>
          </w:p>
        </w:tc>
      </w:tr>
      <w:tr w:rsidR="000E117D" w:rsidTr="00802460">
        <w:tc>
          <w:tcPr>
            <w:tcW w:w="1668" w:type="dxa"/>
            <w:shd w:val="clear" w:color="auto" w:fill="D9D9D9"/>
            <w:vAlign w:val="center"/>
          </w:tcPr>
          <w:p w:rsidR="000E117D" w:rsidRPr="00742481" w:rsidRDefault="000E117D" w:rsidP="00802460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강사</w:t>
            </w:r>
          </w:p>
        </w:tc>
        <w:tc>
          <w:tcPr>
            <w:tcW w:w="3298" w:type="dxa"/>
            <w:vAlign w:val="center"/>
          </w:tcPr>
          <w:p w:rsidR="000E117D" w:rsidRDefault="00272D43" w:rsidP="00802460">
            <w:pPr>
              <w:jc w:val="left"/>
            </w:pPr>
            <w:r>
              <w:rPr>
                <w:rFonts w:hint="eastAsia"/>
              </w:rPr>
              <w:t>곽종</w:t>
            </w:r>
          </w:p>
        </w:tc>
        <w:tc>
          <w:tcPr>
            <w:tcW w:w="1781" w:type="dxa"/>
            <w:shd w:val="clear" w:color="auto" w:fill="D9D9D9"/>
            <w:vAlign w:val="center"/>
          </w:tcPr>
          <w:p w:rsidR="000E117D" w:rsidRPr="00742481" w:rsidRDefault="000E117D" w:rsidP="00802460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교육일자</w:t>
            </w:r>
          </w:p>
        </w:tc>
        <w:tc>
          <w:tcPr>
            <w:tcW w:w="3374" w:type="dxa"/>
            <w:vAlign w:val="center"/>
          </w:tcPr>
          <w:p w:rsidR="000E117D" w:rsidRDefault="000E117D" w:rsidP="008C158A">
            <w:pPr>
              <w:jc w:val="left"/>
            </w:pPr>
            <w:r>
              <w:t>20</w:t>
            </w:r>
            <w:r>
              <w:rPr>
                <w:rFonts w:hint="eastAsia"/>
              </w:rPr>
              <w:t>1</w:t>
            </w:r>
            <w:r w:rsidR="00DF153E">
              <w:t>8</w:t>
            </w:r>
            <w:r w:rsidR="002525B9">
              <w:rPr>
                <w:rFonts w:hint="eastAsia"/>
              </w:rPr>
              <w:t>/</w:t>
            </w:r>
            <w:r w:rsidR="008C158A">
              <w:t>10/05</w:t>
            </w:r>
          </w:p>
        </w:tc>
      </w:tr>
      <w:tr w:rsidR="000E117D" w:rsidTr="00802460">
        <w:trPr>
          <w:trHeight w:val="11449"/>
        </w:trPr>
        <w:tc>
          <w:tcPr>
            <w:tcW w:w="10121" w:type="dxa"/>
            <w:gridSpan w:val="4"/>
          </w:tcPr>
          <w:p w:rsidR="000E117D" w:rsidRDefault="00CF7A8B" w:rsidP="008024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F86041" wp14:editId="474F5A78">
                  <wp:extent cx="5191125" cy="71532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715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CF8" w:rsidRPr="00411CF8" w:rsidRDefault="00411CF8" w:rsidP="00411CF8">
      <w:pPr>
        <w:pStyle w:val="20"/>
        <w:numPr>
          <w:ilvl w:val="0"/>
          <w:numId w:val="0"/>
        </w:numPr>
        <w:spacing w:before="180" w:after="180"/>
      </w:pPr>
      <w:r>
        <w:br w:type="page"/>
      </w:r>
    </w:p>
    <w:p w:rsidR="00411CF8" w:rsidRPr="00D531DC" w:rsidRDefault="00411CF8" w:rsidP="00411CF8">
      <w:pPr>
        <w:pStyle w:val="20"/>
        <w:spacing w:before="180" w:after="180"/>
      </w:pPr>
      <w:bookmarkStart w:id="15" w:name="_Toc482289633"/>
      <w:r>
        <w:rPr>
          <w:rFonts w:hint="eastAsia"/>
        </w:rPr>
        <w:lastRenderedPageBreak/>
        <w:t xml:space="preserve">개발 보안 교육 </w:t>
      </w:r>
      <w:r w:rsidR="00DF153E">
        <w:t>4</w:t>
      </w:r>
      <w:r>
        <w:rPr>
          <w:rFonts w:hint="eastAsia"/>
        </w:rPr>
        <w:t>차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298"/>
        <w:gridCol w:w="1781"/>
        <w:gridCol w:w="3374"/>
      </w:tblGrid>
      <w:tr w:rsidR="00411CF8" w:rsidTr="00CE43EF">
        <w:tc>
          <w:tcPr>
            <w:tcW w:w="1668" w:type="dxa"/>
            <w:shd w:val="clear" w:color="auto" w:fill="D9D9D9"/>
            <w:vAlign w:val="center"/>
          </w:tcPr>
          <w:p w:rsidR="00411CF8" w:rsidRPr="00742481" w:rsidRDefault="00411CF8" w:rsidP="00CE43EF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교육명칭</w:t>
            </w:r>
          </w:p>
        </w:tc>
        <w:tc>
          <w:tcPr>
            <w:tcW w:w="8453" w:type="dxa"/>
            <w:gridSpan w:val="3"/>
            <w:vAlign w:val="center"/>
          </w:tcPr>
          <w:p w:rsidR="00411CF8" w:rsidRDefault="00411CF8" w:rsidP="00CE43EF">
            <w:pPr>
              <w:jc w:val="left"/>
            </w:pP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 w:rsidR="00F54121">
              <w:rPr>
                <w:rFonts w:ascii="굴림" w:hAnsi="굴림" w:hint="eastAsia"/>
              </w:rPr>
              <w:t>스스로 지키는 개인정보 보호</w:t>
            </w:r>
          </w:p>
        </w:tc>
      </w:tr>
      <w:tr w:rsidR="00411CF8" w:rsidTr="00CE43EF">
        <w:tc>
          <w:tcPr>
            <w:tcW w:w="1668" w:type="dxa"/>
            <w:shd w:val="clear" w:color="auto" w:fill="D9D9D9"/>
            <w:vAlign w:val="center"/>
          </w:tcPr>
          <w:p w:rsidR="00411CF8" w:rsidRPr="00742481" w:rsidRDefault="00411CF8" w:rsidP="00CE43EF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강사</w:t>
            </w:r>
          </w:p>
        </w:tc>
        <w:tc>
          <w:tcPr>
            <w:tcW w:w="3298" w:type="dxa"/>
            <w:vAlign w:val="center"/>
          </w:tcPr>
          <w:p w:rsidR="00411CF8" w:rsidRDefault="00272D43" w:rsidP="00CE43EF">
            <w:pPr>
              <w:jc w:val="left"/>
            </w:pPr>
            <w:r>
              <w:rPr>
                <w:rFonts w:hint="eastAsia"/>
              </w:rPr>
              <w:t>곽종</w:t>
            </w:r>
          </w:p>
        </w:tc>
        <w:tc>
          <w:tcPr>
            <w:tcW w:w="1781" w:type="dxa"/>
            <w:shd w:val="clear" w:color="auto" w:fill="D9D9D9"/>
            <w:vAlign w:val="center"/>
          </w:tcPr>
          <w:p w:rsidR="00411CF8" w:rsidRPr="00742481" w:rsidRDefault="00411CF8" w:rsidP="00CE43EF">
            <w:pPr>
              <w:jc w:val="center"/>
              <w:rPr>
                <w:b/>
              </w:rPr>
            </w:pPr>
            <w:r w:rsidRPr="00742481">
              <w:rPr>
                <w:rFonts w:hint="eastAsia"/>
                <w:b/>
              </w:rPr>
              <w:t>교육일자</w:t>
            </w:r>
          </w:p>
        </w:tc>
        <w:tc>
          <w:tcPr>
            <w:tcW w:w="3374" w:type="dxa"/>
            <w:vAlign w:val="center"/>
          </w:tcPr>
          <w:p w:rsidR="00411CF8" w:rsidRDefault="00411CF8" w:rsidP="00DF153E">
            <w:pPr>
              <w:jc w:val="left"/>
            </w:pPr>
            <w:r>
              <w:t>20</w:t>
            </w:r>
            <w:r>
              <w:rPr>
                <w:rFonts w:hint="eastAsia"/>
              </w:rPr>
              <w:t>1</w:t>
            </w:r>
            <w:r w:rsidR="00DF153E">
              <w:t>8</w:t>
            </w:r>
            <w:r>
              <w:rPr>
                <w:rFonts w:hint="eastAsia"/>
              </w:rPr>
              <w:t>/</w:t>
            </w:r>
            <w:r w:rsidR="00F54121">
              <w:t>11/08</w:t>
            </w:r>
            <w:bookmarkStart w:id="16" w:name="_GoBack"/>
            <w:bookmarkEnd w:id="16"/>
          </w:p>
        </w:tc>
      </w:tr>
      <w:tr w:rsidR="00411CF8" w:rsidTr="00CE43EF">
        <w:trPr>
          <w:trHeight w:val="11449"/>
        </w:trPr>
        <w:tc>
          <w:tcPr>
            <w:tcW w:w="10121" w:type="dxa"/>
            <w:gridSpan w:val="4"/>
          </w:tcPr>
          <w:p w:rsidR="00411CF8" w:rsidRDefault="00F54121" w:rsidP="00CE43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909A24" wp14:editId="1207309E">
                  <wp:extent cx="5838825" cy="76295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762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ECC" w:rsidRPr="009B3ECC" w:rsidRDefault="009B3ECC" w:rsidP="00267700">
      <w:pPr>
        <w:pStyle w:val="20"/>
        <w:numPr>
          <w:ilvl w:val="0"/>
          <w:numId w:val="0"/>
        </w:numPr>
        <w:spacing w:before="180" w:after="180"/>
      </w:pPr>
    </w:p>
    <w:sectPr w:rsidR="009B3ECC" w:rsidRPr="009B3ECC" w:rsidSect="006344E8">
      <w:footerReference w:type="default" r:id="rId16"/>
      <w:pgSz w:w="11906" w:h="16838" w:code="9"/>
      <w:pgMar w:top="1418" w:right="849" w:bottom="851" w:left="1134" w:header="567" w:footer="34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5A2" w:rsidRDefault="00E025A2">
      <w:r>
        <w:separator/>
      </w:r>
    </w:p>
  </w:endnote>
  <w:endnote w:type="continuationSeparator" w:id="0">
    <w:p w:rsidR="00E025A2" w:rsidRDefault="00E0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울릉도B"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ACD" w:rsidRDefault="00A73ACD" w:rsidP="00DE1BF3">
    <w:pPr>
      <w:pStyle w:val="af1"/>
      <w:tabs>
        <w:tab w:val="clear" w:pos="4252"/>
        <w:tab w:val="clear" w:pos="8504"/>
        <w:tab w:val="center" w:pos="4890"/>
        <w:tab w:val="right" w:pos="9781"/>
      </w:tabs>
      <w:ind w:leftChars="-354" w:left="-708" w:rightChars="-214" w:right="-428"/>
    </w:pPr>
    <w:r>
      <w:tab/>
    </w:r>
    <w:r w:rsidRPr="00851ED0">
      <w:rPr>
        <w:noProof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ACD" w:rsidRPr="0082122C" w:rsidRDefault="00A73ACD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>Issue Date :</w:t>
    </w:r>
    <w:r w:rsidR="00A866A9">
      <w:rPr>
        <w:rFonts w:hint="eastAsia"/>
        <w:i/>
        <w:sz w:val="24"/>
      </w:rPr>
      <w:t>201</w:t>
    </w:r>
    <w:r w:rsidR="00DF153E">
      <w:rPr>
        <w:i/>
        <w:sz w:val="24"/>
      </w:rPr>
      <w:t>8/05/29</w:t>
    </w:r>
  </w:p>
  <w:p w:rsidR="00A73ACD" w:rsidRPr="0082122C" w:rsidRDefault="00A73ACD" w:rsidP="0052281F">
    <w:pPr>
      <w:jc w:val="right"/>
      <w:rPr>
        <w:i/>
        <w:sz w:val="24"/>
      </w:rPr>
    </w:pPr>
  </w:p>
  <w:p w:rsidR="00A73ACD" w:rsidRPr="0082122C" w:rsidRDefault="00DF153E" w:rsidP="0052281F">
    <w:pPr>
      <w:jc w:val="right"/>
      <w:rPr>
        <w:i/>
        <w:sz w:val="24"/>
      </w:rPr>
    </w:pPr>
    <w:r w:rsidRPr="00DF153E">
      <w:rPr>
        <w:rFonts w:hint="eastAsia"/>
        <w:i/>
        <w:sz w:val="24"/>
      </w:rPr>
      <w:t>주식회사</w:t>
    </w:r>
    <w:r w:rsidRPr="00DF153E">
      <w:rPr>
        <w:rFonts w:hint="eastAsia"/>
        <w:i/>
        <w:sz w:val="24"/>
      </w:rPr>
      <w:t xml:space="preserve"> </w:t>
    </w:r>
    <w:r w:rsidRPr="00DF153E">
      <w:rPr>
        <w:rFonts w:hint="eastAsia"/>
        <w:i/>
        <w:sz w:val="24"/>
      </w:rPr>
      <w:t>굿씽크</w:t>
    </w:r>
    <w:r w:rsidRPr="00DF153E">
      <w:rPr>
        <w:rFonts w:hint="eastAsia"/>
        <w:i/>
        <w:sz w:val="24"/>
      </w:rPr>
      <w:t xml:space="preserve"> &amp; </w:t>
    </w:r>
    <w:r w:rsidR="00A2121A" w:rsidRPr="00A2121A">
      <w:rPr>
        <w:rFonts w:hint="eastAsia"/>
        <w:i/>
        <w:sz w:val="24"/>
      </w:rPr>
      <w:t>엘에스웨어</w:t>
    </w:r>
    <w:r w:rsidR="00A2121A" w:rsidRPr="00A2121A">
      <w:rPr>
        <w:rFonts w:hint="eastAsia"/>
        <w:i/>
        <w:sz w:val="24"/>
      </w:rPr>
      <w:t>(</w:t>
    </w:r>
    <w:r w:rsidR="00A2121A" w:rsidRPr="00A2121A">
      <w:rPr>
        <w:rFonts w:hint="eastAsia"/>
        <w:i/>
        <w:sz w:val="24"/>
      </w:rPr>
      <w:t>주</w:t>
    </w:r>
    <w:r w:rsidR="007155A2">
      <w:rPr>
        <w:rFonts w:hint="eastAsia"/>
        <w:i/>
        <w:sz w:val="24"/>
      </w:rPr>
      <w:t>)</w:t>
    </w:r>
  </w:p>
  <w:p w:rsidR="00A73ACD" w:rsidRPr="0082122C" w:rsidRDefault="00A73ACD" w:rsidP="0052281F">
    <w:pPr>
      <w:jc w:val="right"/>
      <w:rPr>
        <w:i/>
        <w:sz w:val="24"/>
      </w:rPr>
    </w:pPr>
  </w:p>
  <w:p w:rsidR="00A73ACD" w:rsidRDefault="00A73ACD" w:rsidP="00086713">
    <w:pPr>
      <w:spacing w:before="1600" w:after="3600"/>
      <w:ind w:firstLineChars="100" w:firstLine="220"/>
      <w:rPr>
        <w:sz w:val="22"/>
      </w:rPr>
    </w:pPr>
    <w:r>
      <w:rPr>
        <w:sz w:val="22"/>
      </w:rPr>
      <w:t>______________________________________________________________________________</w:t>
    </w:r>
  </w:p>
  <w:p w:rsidR="00A73ACD" w:rsidRDefault="00A73ACD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ACD" w:rsidRPr="00F6357C" w:rsidRDefault="00F60914" w:rsidP="00086713">
    <w:pPr>
      <w:pStyle w:val="af1"/>
      <w:ind w:leftChars="-283" w:left="-566"/>
    </w:pPr>
    <w:r>
      <w:rPr>
        <w:rStyle w:val="af2"/>
      </w:rPr>
      <w:fldChar w:fldCharType="begin"/>
    </w:r>
    <w:r w:rsidR="0079094F"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F54121">
      <w:rPr>
        <w:rStyle w:val="af2"/>
        <w:noProof/>
      </w:rPr>
      <w:t>5</w:t>
    </w:r>
    <w:r>
      <w:rPr>
        <w:rStyle w:val="af2"/>
      </w:rPr>
      <w:fldChar w:fldCharType="end"/>
    </w:r>
    <w:r w:rsidR="0079094F">
      <w:rPr>
        <w:rStyle w:val="af2"/>
        <w:rFonts w:hint="eastAsia"/>
      </w:rPr>
      <w:t>/</w:t>
    </w:r>
    <w:r>
      <w:rPr>
        <w:rStyle w:val="af2"/>
      </w:rPr>
      <w:fldChar w:fldCharType="begin"/>
    </w:r>
    <w:r w:rsidR="0079094F">
      <w:rPr>
        <w:rStyle w:val="af2"/>
      </w:rPr>
      <w:instrText xml:space="preserve"> NUMPAGES </w:instrText>
    </w:r>
    <w:r>
      <w:rPr>
        <w:rStyle w:val="af2"/>
      </w:rPr>
      <w:fldChar w:fldCharType="separate"/>
    </w:r>
    <w:r w:rsidR="00F54121">
      <w:rPr>
        <w:rStyle w:val="af2"/>
        <w:noProof/>
      </w:rPr>
      <w:t>10</w:t>
    </w:r>
    <w:r>
      <w:rPr>
        <w:rStyle w:val="af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5A2" w:rsidRDefault="00E025A2">
      <w:r>
        <w:separator/>
      </w:r>
    </w:p>
  </w:footnote>
  <w:footnote w:type="continuationSeparator" w:id="0">
    <w:p w:rsidR="00E025A2" w:rsidRDefault="00E02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512F30" w:rsidTr="00FA3AA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512F30" w:rsidRDefault="00E14D96" w:rsidP="00D531DC">
          <w:pPr>
            <w:pStyle w:val="af0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5ABA82BB" wp14:editId="40361C2C">
                <wp:extent cx="1381125" cy="304800"/>
                <wp:effectExtent l="0" t="0" r="9525" b="0"/>
                <wp:docPr id="4" name="그림 4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512F30" w:rsidRPr="00B14B08" w:rsidRDefault="00512F30" w:rsidP="00FA3AAC">
          <w:pPr>
            <w:pStyle w:val="af0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교육 훈련 결과서</w:t>
          </w:r>
        </w:p>
      </w:tc>
    </w:tr>
    <w:tr w:rsidR="00512F30" w:rsidTr="007155A2">
      <w:trPr>
        <w:cantSplit/>
        <w:trHeight w:val="285"/>
      </w:trPr>
      <w:tc>
        <w:tcPr>
          <w:tcW w:w="2268" w:type="dxa"/>
          <w:vMerge/>
          <w:vAlign w:val="center"/>
        </w:tcPr>
        <w:p w:rsidR="00512F30" w:rsidRDefault="00512F30" w:rsidP="00FA3AAC">
          <w:pPr>
            <w:pStyle w:val="af0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512F30" w:rsidRPr="00B14B08" w:rsidRDefault="00512F30" w:rsidP="00FA3AAC">
          <w:pPr>
            <w:pStyle w:val="af0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="00DF153E" w:rsidRPr="00DF153E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512F30" w:rsidRPr="00B14B08" w:rsidRDefault="00512F30" w:rsidP="00FA3AAC">
          <w:pPr>
            <w:pStyle w:val="af0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단계 :</w:t>
          </w:r>
          <w:r w:rsidR="00E12D6A">
            <w:rPr>
              <w:rFonts w:ascii="굴림" w:hAnsi="굴림" w:hint="eastAsia"/>
              <w:sz w:val="18"/>
            </w:rPr>
            <w:t>계획단계</w:t>
          </w:r>
        </w:p>
      </w:tc>
    </w:tr>
    <w:tr w:rsidR="00512F30" w:rsidTr="00FA3AAC">
      <w:trPr>
        <w:cantSplit/>
        <w:trHeight w:val="285"/>
      </w:trPr>
      <w:tc>
        <w:tcPr>
          <w:tcW w:w="2268" w:type="dxa"/>
          <w:vMerge/>
          <w:vAlign w:val="center"/>
        </w:tcPr>
        <w:p w:rsidR="00512F30" w:rsidRDefault="00512F30" w:rsidP="00FA3AAC">
          <w:pPr>
            <w:pStyle w:val="af0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512F30" w:rsidRPr="00B14B08" w:rsidRDefault="00512F30" w:rsidP="00E12D6A">
          <w:pPr>
            <w:pStyle w:val="af0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9</w:t>
          </w:r>
          <w:r w:rsidR="00E12D6A">
            <w:rPr>
              <w:rFonts w:ascii="굴림" w:hAnsi="굴림" w:hint="eastAsia"/>
              <w:sz w:val="18"/>
            </w:rPr>
            <w:t>271</w:t>
          </w:r>
        </w:p>
      </w:tc>
      <w:tc>
        <w:tcPr>
          <w:tcW w:w="1134" w:type="dxa"/>
          <w:vAlign w:val="center"/>
        </w:tcPr>
        <w:p w:rsidR="00512F30" w:rsidRPr="00B14B08" w:rsidRDefault="00512F30" w:rsidP="00F755B5">
          <w:pPr>
            <w:pStyle w:val="af0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>1.</w:t>
          </w:r>
          <w:r w:rsidR="00F755B5">
            <w:rPr>
              <w:rFonts w:ascii="굴림" w:hAnsi="굴림"/>
              <w:sz w:val="18"/>
            </w:rPr>
            <w:t>1</w:t>
          </w:r>
        </w:p>
      </w:tc>
      <w:tc>
        <w:tcPr>
          <w:tcW w:w="2126" w:type="dxa"/>
          <w:vAlign w:val="center"/>
        </w:tcPr>
        <w:p w:rsidR="00512F30" w:rsidRPr="00B14B08" w:rsidRDefault="00512F30" w:rsidP="00DF153E">
          <w:pPr>
            <w:pStyle w:val="af0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작성일자 </w:t>
          </w:r>
          <w:r w:rsidRPr="00B14B08">
            <w:rPr>
              <w:rFonts w:ascii="굴림" w:hAnsi="굴림"/>
              <w:sz w:val="18"/>
            </w:rPr>
            <w:t>:</w:t>
          </w:r>
          <w:r w:rsidR="009F5462">
            <w:rPr>
              <w:rFonts w:ascii="굴림" w:hAnsi="굴림" w:hint="eastAsia"/>
              <w:sz w:val="18"/>
            </w:rPr>
            <w:t xml:space="preserve"> 201</w:t>
          </w:r>
          <w:r w:rsidR="00DF153E">
            <w:rPr>
              <w:rFonts w:ascii="굴림" w:hAnsi="굴림"/>
              <w:sz w:val="18"/>
            </w:rPr>
            <w:t>8</w:t>
          </w:r>
          <w:r>
            <w:rPr>
              <w:rFonts w:ascii="굴림" w:hAnsi="굴림" w:hint="eastAsia"/>
              <w:sz w:val="18"/>
            </w:rPr>
            <w:t>/0</w:t>
          </w:r>
          <w:r w:rsidR="007155A2">
            <w:rPr>
              <w:rFonts w:ascii="굴림" w:hAnsi="굴림"/>
              <w:sz w:val="18"/>
            </w:rPr>
            <w:t>5</w:t>
          </w:r>
          <w:r>
            <w:rPr>
              <w:rFonts w:ascii="굴림" w:hAnsi="굴림" w:hint="eastAsia"/>
              <w:sz w:val="18"/>
            </w:rPr>
            <w:t>/</w:t>
          </w:r>
          <w:r w:rsidR="00DF153E">
            <w:rPr>
              <w:rFonts w:ascii="굴림" w:hAnsi="굴림" w:hint="eastAsia"/>
              <w:sz w:val="18"/>
            </w:rPr>
            <w:t>29</w:t>
          </w:r>
        </w:p>
      </w:tc>
    </w:tr>
  </w:tbl>
  <w:p w:rsidR="00A73ACD" w:rsidRDefault="00A73ACD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ACD" w:rsidRDefault="00A73ACD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A73ACD" w:rsidRPr="0052281F" w:rsidRDefault="00A73ACD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교육</w:t>
    </w:r>
    <w:r w:rsidR="00B86522">
      <w:rPr>
        <w:rFonts w:eastAsia="굴림체" w:hint="eastAsia"/>
        <w:kern w:val="0"/>
        <w:sz w:val="56"/>
        <w:szCs w:val="20"/>
      </w:rPr>
      <w:t>훈련</w:t>
    </w:r>
    <w:r w:rsidR="006A1692">
      <w:rPr>
        <w:rFonts w:eastAsia="굴림체" w:hint="eastAsia"/>
        <w:kern w:val="0"/>
        <w:sz w:val="56"/>
        <w:szCs w:val="20"/>
      </w:rPr>
      <w:t>결과서</w:t>
    </w:r>
  </w:p>
  <w:p w:rsidR="00A73ACD" w:rsidRPr="0052281F" w:rsidRDefault="00DF153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DF153E">
      <w:rPr>
        <w:rFonts w:eastAsia="굴림체" w:hint="eastAsia"/>
        <w:b/>
        <w:kern w:val="0"/>
        <w:sz w:val="44"/>
        <w:szCs w:val="20"/>
      </w:rPr>
      <w:t>저작권기술</w:t>
    </w:r>
    <w:r w:rsidRPr="00DF153E">
      <w:rPr>
        <w:rFonts w:eastAsia="굴림체" w:hint="eastAsia"/>
        <w:b/>
        <w:kern w:val="0"/>
        <w:sz w:val="44"/>
        <w:szCs w:val="20"/>
      </w:rPr>
      <w:t xml:space="preserve"> </w:t>
    </w:r>
    <w:r w:rsidRPr="00DF153E">
      <w:rPr>
        <w:rFonts w:eastAsia="굴림체" w:hint="eastAsia"/>
        <w:b/>
        <w:kern w:val="0"/>
        <w:sz w:val="44"/>
        <w:szCs w:val="20"/>
      </w:rPr>
      <w:t>성능평가</w:t>
    </w:r>
    <w:r w:rsidRPr="00DF153E">
      <w:rPr>
        <w:rFonts w:eastAsia="굴림체" w:hint="eastAsia"/>
        <w:b/>
        <w:kern w:val="0"/>
        <w:sz w:val="44"/>
        <w:szCs w:val="20"/>
      </w:rPr>
      <w:t xml:space="preserve"> </w:t>
    </w:r>
    <w:r w:rsidRPr="00DF153E">
      <w:rPr>
        <w:rFonts w:eastAsia="굴림체" w:hint="eastAsia"/>
        <w:b/>
        <w:kern w:val="0"/>
        <w:sz w:val="44"/>
        <w:szCs w:val="20"/>
      </w:rPr>
      <w:t>시스템</w:t>
    </w:r>
    <w:r w:rsidRPr="00DF153E">
      <w:rPr>
        <w:rFonts w:eastAsia="굴림체" w:hint="eastAsia"/>
        <w:b/>
        <w:kern w:val="0"/>
        <w:sz w:val="44"/>
        <w:szCs w:val="20"/>
      </w:rPr>
      <w:t xml:space="preserve"> </w:t>
    </w:r>
    <w:r w:rsidRPr="00DF153E">
      <w:rPr>
        <w:rFonts w:eastAsia="굴림체" w:hint="eastAsia"/>
        <w:b/>
        <w:kern w:val="0"/>
        <w:sz w:val="44"/>
        <w:szCs w:val="20"/>
      </w:rPr>
      <w:t>개선</w:t>
    </w:r>
    <w:r w:rsidRPr="00DF153E">
      <w:rPr>
        <w:rFonts w:eastAsia="굴림체" w:hint="eastAsia"/>
        <w:b/>
        <w:kern w:val="0"/>
        <w:sz w:val="44"/>
        <w:szCs w:val="20"/>
      </w:rPr>
      <w:t xml:space="preserve"> </w:t>
    </w:r>
    <w:r w:rsidRPr="00DF153E">
      <w:rPr>
        <w:rFonts w:eastAsia="굴림체" w:hint="eastAsia"/>
        <w:b/>
        <w:kern w:val="0"/>
        <w:sz w:val="44"/>
        <w:szCs w:val="20"/>
      </w:rPr>
      <w:t>및</w:t>
    </w:r>
    <w:r w:rsidRPr="00DF153E">
      <w:rPr>
        <w:rFonts w:eastAsia="굴림체" w:hint="eastAsia"/>
        <w:b/>
        <w:kern w:val="0"/>
        <w:sz w:val="44"/>
        <w:szCs w:val="20"/>
      </w:rPr>
      <w:t xml:space="preserve"> </w:t>
    </w:r>
    <w:r w:rsidRPr="00DF153E">
      <w:rPr>
        <w:rFonts w:eastAsia="굴림체" w:hint="eastAsia"/>
        <w:b/>
        <w:kern w:val="0"/>
        <w:sz w:val="44"/>
        <w:szCs w:val="20"/>
      </w:rPr>
      <w:t>고도화</w:t>
    </w:r>
  </w:p>
  <w:p w:rsidR="00A73ACD" w:rsidRPr="0052281F" w:rsidRDefault="00A73ACD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9</w:t>
    </w:r>
    <w:r w:rsidR="00E12D6A">
      <w:rPr>
        <w:rFonts w:hint="eastAsia"/>
        <w:b/>
        <w:kern w:val="0"/>
        <w:sz w:val="48"/>
        <w:szCs w:val="20"/>
      </w:rPr>
      <w:t>271</w:t>
    </w:r>
  </w:p>
  <w:p w:rsidR="00A73ACD" w:rsidRPr="0052281F" w:rsidRDefault="00A73ACD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 w:rsidR="00F755B5">
      <w:rPr>
        <w:b/>
        <w:kern w:val="0"/>
        <w:sz w:val="48"/>
        <w:szCs w:val="20"/>
      </w:rPr>
      <w:t>1</w:t>
    </w:r>
  </w:p>
  <w:p w:rsidR="00A73ACD" w:rsidRPr="0052281F" w:rsidRDefault="00A73ACD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A73ACD" w:rsidRPr="0052281F" w:rsidTr="00F533DB">
      <w:trPr>
        <w:cantSplit/>
        <w:trHeight w:val="869"/>
        <w:jc w:val="right"/>
      </w:trPr>
      <w:tc>
        <w:tcPr>
          <w:tcW w:w="2178" w:type="dxa"/>
        </w:tcPr>
        <w:p w:rsidR="00A73ACD" w:rsidRPr="0052281F" w:rsidRDefault="00A73ACD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A73ACD" w:rsidRDefault="00A73ACD" w:rsidP="0052281F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2BC460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82E7B14"/>
    <w:multiLevelType w:val="singleLevel"/>
    <w:tmpl w:val="67DCC99A"/>
    <w:lvl w:ilvl="0">
      <w:start w:val="1"/>
      <w:numFmt w:val="bullet"/>
      <w:pStyle w:val="a"/>
      <w:lvlText w:val="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E2802"/>
    <w:multiLevelType w:val="hybridMultilevel"/>
    <w:tmpl w:val="DF0C7B2E"/>
    <w:lvl w:ilvl="0" w:tplc="B6B60F2E">
      <w:start w:val="2010"/>
      <w:numFmt w:val="bullet"/>
      <w:lvlText w:val="-"/>
      <w:lvlJc w:val="left"/>
      <w:pPr>
        <w:ind w:left="3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E8121CF"/>
    <w:multiLevelType w:val="hybridMultilevel"/>
    <w:tmpl w:val="91560A38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8AD6C60"/>
    <w:multiLevelType w:val="hybridMultilevel"/>
    <w:tmpl w:val="7FF43A58"/>
    <w:lvl w:ilvl="0" w:tplc="B17677BA">
      <w:start w:val="9"/>
      <w:numFmt w:val="bullet"/>
      <w:pStyle w:val="1"/>
      <w:lvlText w:val=""/>
      <w:lvlJc w:val="left"/>
      <w:pPr>
        <w:ind w:left="800" w:hanging="40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DF7E2E"/>
    <w:multiLevelType w:val="hybridMultilevel"/>
    <w:tmpl w:val="EAFC55B8"/>
    <w:lvl w:ilvl="0" w:tplc="9C6ED07A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875C491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DA0915C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1EB2E6EC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6DB2C3D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24C84FF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778CCC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92228CD6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664CD362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5520114"/>
    <w:multiLevelType w:val="multilevel"/>
    <w:tmpl w:val="905CAF0E"/>
    <w:lvl w:ilvl="0">
      <w:start w:val="1"/>
      <w:numFmt w:val="decimal"/>
      <w:pStyle w:val="1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7" w15:restartNumberingAfterBreak="0">
    <w:nsid w:val="261E7D93"/>
    <w:multiLevelType w:val="multilevel"/>
    <w:tmpl w:val="9E6E614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8" w15:restartNumberingAfterBreak="0">
    <w:nsid w:val="33BA1A82"/>
    <w:multiLevelType w:val="singleLevel"/>
    <w:tmpl w:val="F87C3AE6"/>
    <w:lvl w:ilvl="0">
      <w:start w:val="1"/>
      <w:numFmt w:val="bullet"/>
      <w:pStyle w:val="a0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9" w15:restartNumberingAfterBreak="0">
    <w:nsid w:val="36D71577"/>
    <w:multiLevelType w:val="hybridMultilevel"/>
    <w:tmpl w:val="445E1B2C"/>
    <w:lvl w:ilvl="0" w:tplc="9C6ED07A">
      <w:start w:val="1"/>
      <w:numFmt w:val="bullet"/>
      <w:pStyle w:val="Char"/>
      <w:lvlText w:val=""/>
      <w:lvlJc w:val="left"/>
      <w:pPr>
        <w:tabs>
          <w:tab w:val="num" w:pos="227"/>
        </w:tabs>
        <w:ind w:left="227" w:hanging="227"/>
      </w:pPr>
      <w:rPr>
        <w:rFonts w:ascii="Wingdings 2" w:eastAsia="HY울릉도B" w:hAnsi="Wingdings 2" w:hint="default"/>
        <w:sz w:val="22"/>
      </w:rPr>
    </w:lvl>
    <w:lvl w:ilvl="1" w:tplc="875C491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DA0915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EB2E6E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DB2C3D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4C84FF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778CCC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2228CD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64CD36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016F8B"/>
    <w:multiLevelType w:val="singleLevel"/>
    <w:tmpl w:val="9FC6E31C"/>
    <w:lvl w:ilvl="0">
      <w:start w:val="1"/>
      <w:numFmt w:val="bullet"/>
      <w:pStyle w:val="a1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013C7"/>
    <w:multiLevelType w:val="hybridMultilevel"/>
    <w:tmpl w:val="DDBE6B34"/>
    <w:lvl w:ilvl="0" w:tplc="491E59DA">
      <w:start w:val="1"/>
      <w:numFmt w:val="decimalEnclosedCircle"/>
      <w:pStyle w:val="-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6C02039E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152A5BD6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9036F522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E362E79C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2F20F94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62A4D80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7E0CF2BE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274A8790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0693B54"/>
    <w:multiLevelType w:val="singleLevel"/>
    <w:tmpl w:val="B43A982E"/>
    <w:lvl w:ilvl="0">
      <w:numFmt w:val="bullet"/>
      <w:pStyle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13" w15:restartNumberingAfterBreak="0">
    <w:nsid w:val="48872C8C"/>
    <w:multiLevelType w:val="multilevel"/>
    <w:tmpl w:val="604CC3D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4" w15:restartNumberingAfterBreak="0">
    <w:nsid w:val="4BD866B7"/>
    <w:multiLevelType w:val="hybridMultilevel"/>
    <w:tmpl w:val="6930F53E"/>
    <w:lvl w:ilvl="0" w:tplc="E968D90A">
      <w:start w:val="1"/>
      <w:numFmt w:val="bullet"/>
      <w:pStyle w:val="a2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EC2A8660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9A0E94F4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FD5EAB32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18CA85C4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169A6C00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BB0E7CCE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62E8D986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931402D4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5" w15:restartNumberingAfterBreak="0">
    <w:nsid w:val="5DB6507E"/>
    <w:multiLevelType w:val="singleLevel"/>
    <w:tmpl w:val="CB6EBB40"/>
    <w:lvl w:ilvl="0">
      <w:start w:val="1"/>
      <w:numFmt w:val="bullet"/>
      <w:pStyle w:val="-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6" w15:restartNumberingAfterBreak="0">
    <w:nsid w:val="63987B3A"/>
    <w:multiLevelType w:val="hybridMultilevel"/>
    <w:tmpl w:val="61823ADA"/>
    <w:lvl w:ilvl="0" w:tplc="6AEA1132">
      <w:start w:val="1"/>
      <w:numFmt w:val="bullet"/>
      <w:pStyle w:val="21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913340"/>
    <w:multiLevelType w:val="singleLevel"/>
    <w:tmpl w:val="D4648E24"/>
    <w:lvl w:ilvl="0">
      <w:start w:val="2"/>
      <w:numFmt w:val="lowerRoman"/>
      <w:pStyle w:val="a3"/>
      <w:lvlText w:val="%1"/>
      <w:lvlJc w:val="left"/>
      <w:pPr>
        <w:tabs>
          <w:tab w:val="num" w:pos="947"/>
        </w:tabs>
        <w:ind w:left="340" w:hanging="113"/>
      </w:pPr>
      <w:rPr>
        <w:rFonts w:hint="eastAsia"/>
        <w:b w:val="0"/>
        <w:i w:val="0"/>
      </w:rPr>
    </w:lvl>
  </w:abstractNum>
  <w:abstractNum w:abstractNumId="18" w15:restartNumberingAfterBreak="0">
    <w:nsid w:val="6B0916C0"/>
    <w:multiLevelType w:val="singleLevel"/>
    <w:tmpl w:val="2EBC3AB0"/>
    <w:lvl w:ilvl="0">
      <w:start w:val="1"/>
      <w:numFmt w:val="bullet"/>
      <w:pStyle w:val="4-chojh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19" w15:restartNumberingAfterBreak="0">
    <w:nsid w:val="6C5D0B62"/>
    <w:multiLevelType w:val="singleLevel"/>
    <w:tmpl w:val="9CECB356"/>
    <w:lvl w:ilvl="0">
      <w:start w:val="1"/>
      <w:numFmt w:val="bullet"/>
      <w:pStyle w:val="a4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20" w15:restartNumberingAfterBreak="0">
    <w:nsid w:val="6FDE6E5A"/>
    <w:multiLevelType w:val="hybridMultilevel"/>
    <w:tmpl w:val="743CBFC2"/>
    <w:lvl w:ilvl="0" w:tplc="9A308EBC">
      <w:start w:val="1"/>
      <w:numFmt w:val="bullet"/>
      <w:lvlText w:val=""/>
      <w:lvlJc w:val="left"/>
      <w:pPr>
        <w:ind w:left="11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00"/>
      </w:pPr>
      <w:rPr>
        <w:rFonts w:ascii="Wingdings" w:hAnsi="Wingdings" w:hint="default"/>
      </w:rPr>
    </w:lvl>
  </w:abstractNum>
  <w:abstractNum w:abstractNumId="21" w15:restartNumberingAfterBreak="0">
    <w:nsid w:val="71F04460"/>
    <w:multiLevelType w:val="singleLevel"/>
    <w:tmpl w:val="7104471A"/>
    <w:lvl w:ilvl="0">
      <w:start w:val="1"/>
      <w:numFmt w:val="bullet"/>
      <w:pStyle w:val="3-chojh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22" w15:restartNumberingAfterBreak="0">
    <w:nsid w:val="737114B4"/>
    <w:multiLevelType w:val="hybridMultilevel"/>
    <w:tmpl w:val="7D3ABEEE"/>
    <w:lvl w:ilvl="0" w:tplc="350A3970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5A7463D"/>
    <w:multiLevelType w:val="singleLevel"/>
    <w:tmpl w:val="05700E5C"/>
    <w:lvl w:ilvl="0">
      <w:start w:val="1"/>
      <w:numFmt w:val="bullet"/>
      <w:pStyle w:val="a5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4" w15:restartNumberingAfterBreak="0">
    <w:nsid w:val="78CB665E"/>
    <w:multiLevelType w:val="singleLevel"/>
    <w:tmpl w:val="7ED2B38E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abstractNum w:abstractNumId="25" w15:restartNumberingAfterBreak="0">
    <w:nsid w:val="7B802BDF"/>
    <w:multiLevelType w:val="hybridMultilevel"/>
    <w:tmpl w:val="91560A38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6"/>
  </w:num>
  <w:num w:numId="5">
    <w:abstractNumId w:val="14"/>
  </w:num>
  <w:num w:numId="6">
    <w:abstractNumId w:val="9"/>
  </w:num>
  <w:num w:numId="7">
    <w:abstractNumId w:val="12"/>
  </w:num>
  <w:num w:numId="8">
    <w:abstractNumId w:val="22"/>
  </w:num>
  <w:num w:numId="9">
    <w:abstractNumId w:val="0"/>
  </w:num>
  <w:num w:numId="10">
    <w:abstractNumId w:val="21"/>
  </w:num>
  <w:num w:numId="11">
    <w:abstractNumId w:val="18"/>
  </w:num>
  <w:num w:numId="12">
    <w:abstractNumId w:val="24"/>
  </w:num>
  <w:num w:numId="13">
    <w:abstractNumId w:val="10"/>
  </w:num>
  <w:num w:numId="14">
    <w:abstractNumId w:val="8"/>
  </w:num>
  <w:num w:numId="15">
    <w:abstractNumId w:val="15"/>
  </w:num>
  <w:num w:numId="16">
    <w:abstractNumId w:val="17"/>
  </w:num>
  <w:num w:numId="17">
    <w:abstractNumId w:val="1"/>
  </w:num>
  <w:num w:numId="18">
    <w:abstractNumId w:val="19"/>
  </w:num>
  <w:num w:numId="19">
    <w:abstractNumId w:val="23"/>
  </w:num>
  <w:num w:numId="20">
    <w:abstractNumId w:val="4"/>
  </w:num>
  <w:num w:numId="21">
    <w:abstractNumId w:val="7"/>
  </w:num>
  <w:num w:numId="22">
    <w:abstractNumId w:val="13"/>
  </w:num>
  <w:num w:numId="23">
    <w:abstractNumId w:val="2"/>
  </w:num>
  <w:num w:numId="24">
    <w:abstractNumId w:val="20"/>
  </w:num>
  <w:num w:numId="25">
    <w:abstractNumId w:val="25"/>
  </w:num>
  <w:num w:numId="26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4730"/>
    <w:rsid w:val="0000290C"/>
    <w:rsid w:val="000075BC"/>
    <w:rsid w:val="00013C14"/>
    <w:rsid w:val="000169D7"/>
    <w:rsid w:val="000209FB"/>
    <w:rsid w:val="00041389"/>
    <w:rsid w:val="00044374"/>
    <w:rsid w:val="00044493"/>
    <w:rsid w:val="00045BB7"/>
    <w:rsid w:val="000501AC"/>
    <w:rsid w:val="00060414"/>
    <w:rsid w:val="00063E2F"/>
    <w:rsid w:val="0006481D"/>
    <w:rsid w:val="000663C0"/>
    <w:rsid w:val="00071A27"/>
    <w:rsid w:val="00075BF4"/>
    <w:rsid w:val="000856C3"/>
    <w:rsid w:val="00086713"/>
    <w:rsid w:val="00090A0E"/>
    <w:rsid w:val="00092F19"/>
    <w:rsid w:val="00095027"/>
    <w:rsid w:val="000950D5"/>
    <w:rsid w:val="00097965"/>
    <w:rsid w:val="000C5058"/>
    <w:rsid w:val="000D12DD"/>
    <w:rsid w:val="000D3955"/>
    <w:rsid w:val="000D4C82"/>
    <w:rsid w:val="000D6277"/>
    <w:rsid w:val="000D702B"/>
    <w:rsid w:val="000E117D"/>
    <w:rsid w:val="000E7B3D"/>
    <w:rsid w:val="000F08DF"/>
    <w:rsid w:val="000F2925"/>
    <w:rsid w:val="00101DBB"/>
    <w:rsid w:val="001037FA"/>
    <w:rsid w:val="0010770B"/>
    <w:rsid w:val="00111545"/>
    <w:rsid w:val="0011197F"/>
    <w:rsid w:val="0011404D"/>
    <w:rsid w:val="0011597F"/>
    <w:rsid w:val="00121AD5"/>
    <w:rsid w:val="001311FC"/>
    <w:rsid w:val="00140291"/>
    <w:rsid w:val="00144758"/>
    <w:rsid w:val="0014795D"/>
    <w:rsid w:val="00150C07"/>
    <w:rsid w:val="001547FB"/>
    <w:rsid w:val="001576ED"/>
    <w:rsid w:val="001610E7"/>
    <w:rsid w:val="0017030A"/>
    <w:rsid w:val="0017467A"/>
    <w:rsid w:val="00177539"/>
    <w:rsid w:val="0018434A"/>
    <w:rsid w:val="00185431"/>
    <w:rsid w:val="00186B01"/>
    <w:rsid w:val="0019003E"/>
    <w:rsid w:val="00194CE9"/>
    <w:rsid w:val="001A3076"/>
    <w:rsid w:val="001A4C1D"/>
    <w:rsid w:val="001B7EAB"/>
    <w:rsid w:val="001C4F74"/>
    <w:rsid w:val="001D09CC"/>
    <w:rsid w:val="001D6834"/>
    <w:rsid w:val="001D7E1B"/>
    <w:rsid w:val="001D7EBC"/>
    <w:rsid w:val="001E5302"/>
    <w:rsid w:val="001F16BE"/>
    <w:rsid w:val="001F2E77"/>
    <w:rsid w:val="002139FD"/>
    <w:rsid w:val="00214A55"/>
    <w:rsid w:val="00215B05"/>
    <w:rsid w:val="0022066D"/>
    <w:rsid w:val="00222250"/>
    <w:rsid w:val="00223140"/>
    <w:rsid w:val="00224DF8"/>
    <w:rsid w:val="0023381C"/>
    <w:rsid w:val="00235FD1"/>
    <w:rsid w:val="002414B6"/>
    <w:rsid w:val="00242B06"/>
    <w:rsid w:val="0025139F"/>
    <w:rsid w:val="002525B9"/>
    <w:rsid w:val="00262946"/>
    <w:rsid w:val="00264095"/>
    <w:rsid w:val="00265EEF"/>
    <w:rsid w:val="00266772"/>
    <w:rsid w:val="00267700"/>
    <w:rsid w:val="002679F3"/>
    <w:rsid w:val="0027135F"/>
    <w:rsid w:val="00272D43"/>
    <w:rsid w:val="00274184"/>
    <w:rsid w:val="00281EDB"/>
    <w:rsid w:val="002856B6"/>
    <w:rsid w:val="00286A97"/>
    <w:rsid w:val="00292E9F"/>
    <w:rsid w:val="00295131"/>
    <w:rsid w:val="002B56AD"/>
    <w:rsid w:val="002C3B4D"/>
    <w:rsid w:val="002C592D"/>
    <w:rsid w:val="002D38E4"/>
    <w:rsid w:val="002E217D"/>
    <w:rsid w:val="002E72D4"/>
    <w:rsid w:val="00303987"/>
    <w:rsid w:val="00304C65"/>
    <w:rsid w:val="00311F6F"/>
    <w:rsid w:val="003233AC"/>
    <w:rsid w:val="00335C29"/>
    <w:rsid w:val="003368B4"/>
    <w:rsid w:val="003421F1"/>
    <w:rsid w:val="00354014"/>
    <w:rsid w:val="00354852"/>
    <w:rsid w:val="00361AE1"/>
    <w:rsid w:val="00365107"/>
    <w:rsid w:val="003703E6"/>
    <w:rsid w:val="00374421"/>
    <w:rsid w:val="0037523D"/>
    <w:rsid w:val="00375B58"/>
    <w:rsid w:val="003852CB"/>
    <w:rsid w:val="00385EF8"/>
    <w:rsid w:val="00386429"/>
    <w:rsid w:val="00387177"/>
    <w:rsid w:val="00392805"/>
    <w:rsid w:val="00397182"/>
    <w:rsid w:val="003A1ECC"/>
    <w:rsid w:val="003A294C"/>
    <w:rsid w:val="003A3B0E"/>
    <w:rsid w:val="003B5695"/>
    <w:rsid w:val="003C0112"/>
    <w:rsid w:val="003C54B8"/>
    <w:rsid w:val="003D1CC3"/>
    <w:rsid w:val="003E0FAB"/>
    <w:rsid w:val="003E37A8"/>
    <w:rsid w:val="003E3E61"/>
    <w:rsid w:val="003E6807"/>
    <w:rsid w:val="003E7EDD"/>
    <w:rsid w:val="003F5AF9"/>
    <w:rsid w:val="00403047"/>
    <w:rsid w:val="004116E4"/>
    <w:rsid w:val="00411CF8"/>
    <w:rsid w:val="00412430"/>
    <w:rsid w:val="00412A84"/>
    <w:rsid w:val="004138C0"/>
    <w:rsid w:val="0042182F"/>
    <w:rsid w:val="0042502C"/>
    <w:rsid w:val="00427614"/>
    <w:rsid w:val="00427878"/>
    <w:rsid w:val="00427CED"/>
    <w:rsid w:val="00431596"/>
    <w:rsid w:val="00442FB8"/>
    <w:rsid w:val="00444113"/>
    <w:rsid w:val="00444BD7"/>
    <w:rsid w:val="00444F5D"/>
    <w:rsid w:val="00445A02"/>
    <w:rsid w:val="0045526B"/>
    <w:rsid w:val="004610F0"/>
    <w:rsid w:val="004677BD"/>
    <w:rsid w:val="00472DC5"/>
    <w:rsid w:val="00477262"/>
    <w:rsid w:val="004824CC"/>
    <w:rsid w:val="004868B9"/>
    <w:rsid w:val="00493E28"/>
    <w:rsid w:val="004B1EA9"/>
    <w:rsid w:val="004B603E"/>
    <w:rsid w:val="004C0BEA"/>
    <w:rsid w:val="004C38DA"/>
    <w:rsid w:val="004D4097"/>
    <w:rsid w:val="004E0EA5"/>
    <w:rsid w:val="004E3545"/>
    <w:rsid w:val="004F02EA"/>
    <w:rsid w:val="004F0C25"/>
    <w:rsid w:val="00501E63"/>
    <w:rsid w:val="00501EDA"/>
    <w:rsid w:val="00504984"/>
    <w:rsid w:val="00506AD2"/>
    <w:rsid w:val="00511E52"/>
    <w:rsid w:val="00512F30"/>
    <w:rsid w:val="00514213"/>
    <w:rsid w:val="00514FCE"/>
    <w:rsid w:val="0051602E"/>
    <w:rsid w:val="0052281F"/>
    <w:rsid w:val="00522D85"/>
    <w:rsid w:val="00523C92"/>
    <w:rsid w:val="00532D75"/>
    <w:rsid w:val="005337FA"/>
    <w:rsid w:val="00535F1B"/>
    <w:rsid w:val="0053628C"/>
    <w:rsid w:val="00541C60"/>
    <w:rsid w:val="0055125A"/>
    <w:rsid w:val="005550FC"/>
    <w:rsid w:val="00556762"/>
    <w:rsid w:val="00562D3A"/>
    <w:rsid w:val="00565472"/>
    <w:rsid w:val="00566CFA"/>
    <w:rsid w:val="00572C60"/>
    <w:rsid w:val="00574896"/>
    <w:rsid w:val="00575719"/>
    <w:rsid w:val="005761A7"/>
    <w:rsid w:val="00585180"/>
    <w:rsid w:val="005858EE"/>
    <w:rsid w:val="00587FDB"/>
    <w:rsid w:val="0059219C"/>
    <w:rsid w:val="00593AF1"/>
    <w:rsid w:val="005A2E80"/>
    <w:rsid w:val="005A5E40"/>
    <w:rsid w:val="005B2DC9"/>
    <w:rsid w:val="005B7A17"/>
    <w:rsid w:val="005C1AB4"/>
    <w:rsid w:val="005C6F90"/>
    <w:rsid w:val="005D5C95"/>
    <w:rsid w:val="005E1773"/>
    <w:rsid w:val="005E2117"/>
    <w:rsid w:val="005E5418"/>
    <w:rsid w:val="005F08B0"/>
    <w:rsid w:val="005F1454"/>
    <w:rsid w:val="005F2D31"/>
    <w:rsid w:val="005F47D1"/>
    <w:rsid w:val="0060186F"/>
    <w:rsid w:val="00602C38"/>
    <w:rsid w:val="00613BD6"/>
    <w:rsid w:val="006211D7"/>
    <w:rsid w:val="00621FB5"/>
    <w:rsid w:val="00630A88"/>
    <w:rsid w:val="00631515"/>
    <w:rsid w:val="00632D03"/>
    <w:rsid w:val="006344E8"/>
    <w:rsid w:val="00635AC6"/>
    <w:rsid w:val="00644113"/>
    <w:rsid w:val="00650B7A"/>
    <w:rsid w:val="00666261"/>
    <w:rsid w:val="0067165F"/>
    <w:rsid w:val="00683C9A"/>
    <w:rsid w:val="00693D72"/>
    <w:rsid w:val="00693F42"/>
    <w:rsid w:val="0069429B"/>
    <w:rsid w:val="006954AF"/>
    <w:rsid w:val="00696D39"/>
    <w:rsid w:val="006A1692"/>
    <w:rsid w:val="006A2EBD"/>
    <w:rsid w:val="006A4372"/>
    <w:rsid w:val="006A4A3B"/>
    <w:rsid w:val="006A543A"/>
    <w:rsid w:val="006A5632"/>
    <w:rsid w:val="006A6A4F"/>
    <w:rsid w:val="006B145D"/>
    <w:rsid w:val="006B1CA6"/>
    <w:rsid w:val="006B46AE"/>
    <w:rsid w:val="006B74C3"/>
    <w:rsid w:val="006C1C27"/>
    <w:rsid w:val="006C6030"/>
    <w:rsid w:val="006D75FA"/>
    <w:rsid w:val="006E32C8"/>
    <w:rsid w:val="006F4D99"/>
    <w:rsid w:val="007032D8"/>
    <w:rsid w:val="00713B06"/>
    <w:rsid w:val="00714C25"/>
    <w:rsid w:val="007155A2"/>
    <w:rsid w:val="00716BA1"/>
    <w:rsid w:val="00720D45"/>
    <w:rsid w:val="00724B08"/>
    <w:rsid w:val="00731492"/>
    <w:rsid w:val="00733599"/>
    <w:rsid w:val="00733B13"/>
    <w:rsid w:val="007345DA"/>
    <w:rsid w:val="00735F3D"/>
    <w:rsid w:val="00742481"/>
    <w:rsid w:val="00745BB2"/>
    <w:rsid w:val="007523AD"/>
    <w:rsid w:val="007564AF"/>
    <w:rsid w:val="00761DB3"/>
    <w:rsid w:val="00770D72"/>
    <w:rsid w:val="00771BA5"/>
    <w:rsid w:val="007755AD"/>
    <w:rsid w:val="00777738"/>
    <w:rsid w:val="00777C77"/>
    <w:rsid w:val="00781C35"/>
    <w:rsid w:val="0079094F"/>
    <w:rsid w:val="00795F35"/>
    <w:rsid w:val="007A12F2"/>
    <w:rsid w:val="007A45CA"/>
    <w:rsid w:val="007B41C3"/>
    <w:rsid w:val="007C2A9E"/>
    <w:rsid w:val="007C55B3"/>
    <w:rsid w:val="007C63C8"/>
    <w:rsid w:val="007C7D86"/>
    <w:rsid w:val="007E57D2"/>
    <w:rsid w:val="007E726D"/>
    <w:rsid w:val="007E79A8"/>
    <w:rsid w:val="007F047A"/>
    <w:rsid w:val="008000B4"/>
    <w:rsid w:val="00803A9B"/>
    <w:rsid w:val="00820047"/>
    <w:rsid w:val="00822ED4"/>
    <w:rsid w:val="00824C7C"/>
    <w:rsid w:val="00825D61"/>
    <w:rsid w:val="00831E91"/>
    <w:rsid w:val="00841D23"/>
    <w:rsid w:val="008619DF"/>
    <w:rsid w:val="008639F2"/>
    <w:rsid w:val="008662A4"/>
    <w:rsid w:val="00866FC3"/>
    <w:rsid w:val="008711BB"/>
    <w:rsid w:val="00886C64"/>
    <w:rsid w:val="0089046B"/>
    <w:rsid w:val="00893B82"/>
    <w:rsid w:val="00894A6E"/>
    <w:rsid w:val="008A0FE9"/>
    <w:rsid w:val="008A45BA"/>
    <w:rsid w:val="008A4979"/>
    <w:rsid w:val="008B6AD2"/>
    <w:rsid w:val="008B6E2A"/>
    <w:rsid w:val="008C0A55"/>
    <w:rsid w:val="008C158A"/>
    <w:rsid w:val="008D0DB7"/>
    <w:rsid w:val="008E3D13"/>
    <w:rsid w:val="008F152D"/>
    <w:rsid w:val="008F261B"/>
    <w:rsid w:val="008F4368"/>
    <w:rsid w:val="008F4D1E"/>
    <w:rsid w:val="008F6884"/>
    <w:rsid w:val="00906AFE"/>
    <w:rsid w:val="00915DEF"/>
    <w:rsid w:val="00922E54"/>
    <w:rsid w:val="009237E9"/>
    <w:rsid w:val="00942552"/>
    <w:rsid w:val="00956B69"/>
    <w:rsid w:val="009634E8"/>
    <w:rsid w:val="009658A0"/>
    <w:rsid w:val="00965D45"/>
    <w:rsid w:val="00972625"/>
    <w:rsid w:val="00972B9F"/>
    <w:rsid w:val="0097717A"/>
    <w:rsid w:val="009807DA"/>
    <w:rsid w:val="009818AF"/>
    <w:rsid w:val="00981A21"/>
    <w:rsid w:val="00984CAF"/>
    <w:rsid w:val="00985572"/>
    <w:rsid w:val="00994556"/>
    <w:rsid w:val="00994A21"/>
    <w:rsid w:val="00996CAF"/>
    <w:rsid w:val="009A24C9"/>
    <w:rsid w:val="009A2717"/>
    <w:rsid w:val="009A3669"/>
    <w:rsid w:val="009A680B"/>
    <w:rsid w:val="009B089C"/>
    <w:rsid w:val="009B2780"/>
    <w:rsid w:val="009B2DF1"/>
    <w:rsid w:val="009B3ECC"/>
    <w:rsid w:val="009B4F09"/>
    <w:rsid w:val="009B53A2"/>
    <w:rsid w:val="009B7A16"/>
    <w:rsid w:val="009C58CC"/>
    <w:rsid w:val="009C668F"/>
    <w:rsid w:val="009C7176"/>
    <w:rsid w:val="009D2944"/>
    <w:rsid w:val="009D3E35"/>
    <w:rsid w:val="009F2452"/>
    <w:rsid w:val="009F5462"/>
    <w:rsid w:val="00A03402"/>
    <w:rsid w:val="00A06D82"/>
    <w:rsid w:val="00A076D2"/>
    <w:rsid w:val="00A07CCC"/>
    <w:rsid w:val="00A125C6"/>
    <w:rsid w:val="00A12862"/>
    <w:rsid w:val="00A15B2E"/>
    <w:rsid w:val="00A2121A"/>
    <w:rsid w:val="00A278E6"/>
    <w:rsid w:val="00A34DA1"/>
    <w:rsid w:val="00A35F09"/>
    <w:rsid w:val="00A44F13"/>
    <w:rsid w:val="00A45AA1"/>
    <w:rsid w:val="00A54AF5"/>
    <w:rsid w:val="00A556F6"/>
    <w:rsid w:val="00A65E00"/>
    <w:rsid w:val="00A713CD"/>
    <w:rsid w:val="00A73ACD"/>
    <w:rsid w:val="00A749C1"/>
    <w:rsid w:val="00A7794D"/>
    <w:rsid w:val="00A866A9"/>
    <w:rsid w:val="00A93199"/>
    <w:rsid w:val="00AA526A"/>
    <w:rsid w:val="00AA585D"/>
    <w:rsid w:val="00AB0CD3"/>
    <w:rsid w:val="00AB7BBD"/>
    <w:rsid w:val="00AD0929"/>
    <w:rsid w:val="00AE2DCE"/>
    <w:rsid w:val="00AE5A0E"/>
    <w:rsid w:val="00AF2746"/>
    <w:rsid w:val="00AF558C"/>
    <w:rsid w:val="00B050A6"/>
    <w:rsid w:val="00B06121"/>
    <w:rsid w:val="00B1225A"/>
    <w:rsid w:val="00B14FF1"/>
    <w:rsid w:val="00B2109B"/>
    <w:rsid w:val="00B243CE"/>
    <w:rsid w:val="00B2680A"/>
    <w:rsid w:val="00B438F6"/>
    <w:rsid w:val="00B45C3E"/>
    <w:rsid w:val="00B51257"/>
    <w:rsid w:val="00B57030"/>
    <w:rsid w:val="00B62BB4"/>
    <w:rsid w:val="00B73200"/>
    <w:rsid w:val="00B803B8"/>
    <w:rsid w:val="00B81F40"/>
    <w:rsid w:val="00B830C3"/>
    <w:rsid w:val="00B86522"/>
    <w:rsid w:val="00B925E0"/>
    <w:rsid w:val="00B95A3E"/>
    <w:rsid w:val="00BB251B"/>
    <w:rsid w:val="00BC4925"/>
    <w:rsid w:val="00BD05D0"/>
    <w:rsid w:val="00BD1297"/>
    <w:rsid w:val="00BD1551"/>
    <w:rsid w:val="00BD220E"/>
    <w:rsid w:val="00BD230B"/>
    <w:rsid w:val="00BD2A05"/>
    <w:rsid w:val="00BE4E92"/>
    <w:rsid w:val="00BE537C"/>
    <w:rsid w:val="00BE6CF5"/>
    <w:rsid w:val="00BE779E"/>
    <w:rsid w:val="00BF0D72"/>
    <w:rsid w:val="00BF2757"/>
    <w:rsid w:val="00BF3A8A"/>
    <w:rsid w:val="00BF4076"/>
    <w:rsid w:val="00C3144B"/>
    <w:rsid w:val="00C324E6"/>
    <w:rsid w:val="00C42537"/>
    <w:rsid w:val="00C43457"/>
    <w:rsid w:val="00C442AB"/>
    <w:rsid w:val="00C46343"/>
    <w:rsid w:val="00C5194F"/>
    <w:rsid w:val="00C5300B"/>
    <w:rsid w:val="00C62FAC"/>
    <w:rsid w:val="00C6405D"/>
    <w:rsid w:val="00C66D26"/>
    <w:rsid w:val="00C7277C"/>
    <w:rsid w:val="00C75720"/>
    <w:rsid w:val="00C77790"/>
    <w:rsid w:val="00C807C8"/>
    <w:rsid w:val="00C84CBF"/>
    <w:rsid w:val="00C858C1"/>
    <w:rsid w:val="00C868FD"/>
    <w:rsid w:val="00C877B5"/>
    <w:rsid w:val="00C87BC1"/>
    <w:rsid w:val="00C93408"/>
    <w:rsid w:val="00CA038A"/>
    <w:rsid w:val="00CA1A98"/>
    <w:rsid w:val="00CB6CD5"/>
    <w:rsid w:val="00CC3C09"/>
    <w:rsid w:val="00CC4086"/>
    <w:rsid w:val="00CC6645"/>
    <w:rsid w:val="00CD71BE"/>
    <w:rsid w:val="00CF30D3"/>
    <w:rsid w:val="00CF3FCE"/>
    <w:rsid w:val="00CF75D1"/>
    <w:rsid w:val="00CF7A8B"/>
    <w:rsid w:val="00D025C7"/>
    <w:rsid w:val="00D04AB3"/>
    <w:rsid w:val="00D06D1F"/>
    <w:rsid w:val="00D22C76"/>
    <w:rsid w:val="00D35164"/>
    <w:rsid w:val="00D36084"/>
    <w:rsid w:val="00D36811"/>
    <w:rsid w:val="00D37BAF"/>
    <w:rsid w:val="00D42FF0"/>
    <w:rsid w:val="00D46CBD"/>
    <w:rsid w:val="00D47723"/>
    <w:rsid w:val="00D531DC"/>
    <w:rsid w:val="00D54202"/>
    <w:rsid w:val="00D677CB"/>
    <w:rsid w:val="00D76963"/>
    <w:rsid w:val="00D8148E"/>
    <w:rsid w:val="00D9333C"/>
    <w:rsid w:val="00D93726"/>
    <w:rsid w:val="00D96CFF"/>
    <w:rsid w:val="00DA1DF1"/>
    <w:rsid w:val="00DA2CB3"/>
    <w:rsid w:val="00DA5AFF"/>
    <w:rsid w:val="00DB4A3C"/>
    <w:rsid w:val="00DB6906"/>
    <w:rsid w:val="00DC10C3"/>
    <w:rsid w:val="00DC25D0"/>
    <w:rsid w:val="00DC4809"/>
    <w:rsid w:val="00DC5717"/>
    <w:rsid w:val="00DD7E87"/>
    <w:rsid w:val="00DE178B"/>
    <w:rsid w:val="00DE1BF3"/>
    <w:rsid w:val="00DE3812"/>
    <w:rsid w:val="00DE3B16"/>
    <w:rsid w:val="00DF153E"/>
    <w:rsid w:val="00E002CB"/>
    <w:rsid w:val="00E025A2"/>
    <w:rsid w:val="00E031EE"/>
    <w:rsid w:val="00E05B71"/>
    <w:rsid w:val="00E12D6A"/>
    <w:rsid w:val="00E1463D"/>
    <w:rsid w:val="00E14D96"/>
    <w:rsid w:val="00E24771"/>
    <w:rsid w:val="00E266C0"/>
    <w:rsid w:val="00E275E3"/>
    <w:rsid w:val="00E27DB4"/>
    <w:rsid w:val="00E33F09"/>
    <w:rsid w:val="00E43241"/>
    <w:rsid w:val="00E5063E"/>
    <w:rsid w:val="00E53D96"/>
    <w:rsid w:val="00E61155"/>
    <w:rsid w:val="00E633BF"/>
    <w:rsid w:val="00E74542"/>
    <w:rsid w:val="00E754B5"/>
    <w:rsid w:val="00E7564E"/>
    <w:rsid w:val="00E75D81"/>
    <w:rsid w:val="00E82026"/>
    <w:rsid w:val="00E82134"/>
    <w:rsid w:val="00E824E9"/>
    <w:rsid w:val="00E8387F"/>
    <w:rsid w:val="00E933AC"/>
    <w:rsid w:val="00EA0932"/>
    <w:rsid w:val="00EA3F61"/>
    <w:rsid w:val="00EB2A44"/>
    <w:rsid w:val="00EB3EB6"/>
    <w:rsid w:val="00EB51A5"/>
    <w:rsid w:val="00EC11AC"/>
    <w:rsid w:val="00EC6D2A"/>
    <w:rsid w:val="00ED4730"/>
    <w:rsid w:val="00ED5F36"/>
    <w:rsid w:val="00ED6305"/>
    <w:rsid w:val="00ED7CF9"/>
    <w:rsid w:val="00EE516F"/>
    <w:rsid w:val="00EE52E3"/>
    <w:rsid w:val="00EF1FE1"/>
    <w:rsid w:val="00EF2B3F"/>
    <w:rsid w:val="00F00BCC"/>
    <w:rsid w:val="00F15D11"/>
    <w:rsid w:val="00F20CF5"/>
    <w:rsid w:val="00F21C48"/>
    <w:rsid w:val="00F249E2"/>
    <w:rsid w:val="00F24E03"/>
    <w:rsid w:val="00F26B5D"/>
    <w:rsid w:val="00F312E9"/>
    <w:rsid w:val="00F32341"/>
    <w:rsid w:val="00F356CB"/>
    <w:rsid w:val="00F41F08"/>
    <w:rsid w:val="00F532AE"/>
    <w:rsid w:val="00F533DB"/>
    <w:rsid w:val="00F54121"/>
    <w:rsid w:val="00F60914"/>
    <w:rsid w:val="00F6357C"/>
    <w:rsid w:val="00F755B5"/>
    <w:rsid w:val="00F76D85"/>
    <w:rsid w:val="00F80E39"/>
    <w:rsid w:val="00F814E5"/>
    <w:rsid w:val="00F82366"/>
    <w:rsid w:val="00F8457F"/>
    <w:rsid w:val="00F848B9"/>
    <w:rsid w:val="00F954A8"/>
    <w:rsid w:val="00F95FFC"/>
    <w:rsid w:val="00FA0333"/>
    <w:rsid w:val="00FA3AAC"/>
    <w:rsid w:val="00FB44D4"/>
    <w:rsid w:val="00FC38D3"/>
    <w:rsid w:val="00FC55EA"/>
    <w:rsid w:val="00FD0309"/>
    <w:rsid w:val="00FD1081"/>
    <w:rsid w:val="00FD1429"/>
    <w:rsid w:val="00FD6D7D"/>
    <w:rsid w:val="00FE41B9"/>
    <w:rsid w:val="00FE4ED4"/>
    <w:rsid w:val="00FE6BC9"/>
    <w:rsid w:val="00FE7280"/>
    <w:rsid w:val="00FE7FB9"/>
    <w:rsid w:val="00FF1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BC4AC9-EC81-4CED-B76D-89218036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267700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1">
    <w:name w:val="heading 1"/>
    <w:aliases w:val="l1,level 1 heading,장,Char,Char Char"/>
    <w:basedOn w:val="a6"/>
    <w:next w:val="a6"/>
    <w:qFormat/>
    <w:rsid w:val="002E217D"/>
    <w:pPr>
      <w:keepNext/>
      <w:numPr>
        <w:numId w:val="1"/>
      </w:numPr>
      <w:spacing w:beforeLines="50" w:afterLines="50"/>
      <w:outlineLvl w:val="0"/>
    </w:pPr>
    <w:rPr>
      <w:rFonts w:ascii="굴림"/>
      <w:b/>
      <w:sz w:val="24"/>
      <w:szCs w:val="28"/>
    </w:rPr>
  </w:style>
  <w:style w:type="paragraph" w:styleId="20">
    <w:name w:val="heading 2"/>
    <w:basedOn w:val="a6"/>
    <w:next w:val="a6"/>
    <w:link w:val="2Char"/>
    <w:qFormat/>
    <w:rsid w:val="002E217D"/>
    <w:pPr>
      <w:keepNext/>
      <w:numPr>
        <w:ilvl w:val="1"/>
        <w:numId w:val="1"/>
      </w:numPr>
      <w:tabs>
        <w:tab w:val="left" w:pos="600"/>
      </w:tabs>
      <w:spacing w:beforeLines="50" w:afterLines="50"/>
      <w:jc w:val="left"/>
      <w:outlineLvl w:val="1"/>
    </w:pPr>
    <w:rPr>
      <w:rFonts w:ascii="굴림"/>
      <w:b/>
      <w:sz w:val="22"/>
    </w:rPr>
  </w:style>
  <w:style w:type="paragraph" w:styleId="3">
    <w:name w:val="heading 3"/>
    <w:aliases w:val="H3"/>
    <w:basedOn w:val="a6"/>
    <w:next w:val="a6"/>
    <w:qFormat/>
    <w:rsid w:val="002E217D"/>
    <w:pPr>
      <w:keepNext/>
      <w:numPr>
        <w:ilvl w:val="2"/>
        <w:numId w:val="1"/>
      </w:numPr>
      <w:tabs>
        <w:tab w:val="left" w:pos="800"/>
      </w:tabs>
      <w:spacing w:beforeLines="50" w:afterLines="50"/>
      <w:outlineLvl w:val="2"/>
    </w:pPr>
    <w:rPr>
      <w:rFonts w:ascii="굴림"/>
      <w:b/>
      <w:sz w:val="22"/>
    </w:rPr>
  </w:style>
  <w:style w:type="paragraph" w:styleId="4">
    <w:name w:val="heading 4"/>
    <w:basedOn w:val="a6"/>
    <w:next w:val="a6"/>
    <w:qFormat/>
    <w:rsid w:val="002E217D"/>
    <w:pPr>
      <w:keepNext/>
      <w:numPr>
        <w:ilvl w:val="3"/>
        <w:numId w:val="1"/>
      </w:numPr>
      <w:spacing w:beforeLines="50" w:afterLines="5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6"/>
    <w:next w:val="a6"/>
    <w:qFormat/>
    <w:rsid w:val="002E217D"/>
    <w:pPr>
      <w:keepNext/>
      <w:numPr>
        <w:ilvl w:val="4"/>
        <w:numId w:val="1"/>
      </w:numPr>
      <w:tabs>
        <w:tab w:val="left" w:pos="1200"/>
      </w:tabs>
      <w:spacing w:beforeLines="50" w:afterLines="5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6"/>
    <w:next w:val="a6"/>
    <w:qFormat/>
    <w:rsid w:val="002E217D"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2E217D"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2E217D"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2E217D"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13">
    <w:name w:val="toc 1"/>
    <w:basedOn w:val="a6"/>
    <w:next w:val="a6"/>
    <w:uiPriority w:val="39"/>
    <w:qFormat/>
    <w:rsid w:val="002E217D"/>
    <w:pPr>
      <w:spacing w:before="120" w:after="120"/>
      <w:jc w:val="left"/>
    </w:pPr>
    <w:rPr>
      <w:b/>
      <w:bCs/>
    </w:rPr>
  </w:style>
  <w:style w:type="paragraph" w:styleId="22">
    <w:name w:val="toc 2"/>
    <w:basedOn w:val="a6"/>
    <w:next w:val="a6"/>
    <w:uiPriority w:val="39"/>
    <w:qFormat/>
    <w:rsid w:val="002E217D"/>
    <w:pPr>
      <w:ind w:left="200"/>
      <w:jc w:val="left"/>
    </w:pPr>
  </w:style>
  <w:style w:type="paragraph" w:styleId="30">
    <w:name w:val="toc 3"/>
    <w:basedOn w:val="a6"/>
    <w:next w:val="a6"/>
    <w:uiPriority w:val="39"/>
    <w:qFormat/>
    <w:rsid w:val="002E217D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6"/>
    <w:next w:val="a6"/>
    <w:semiHidden/>
    <w:rsid w:val="002E217D"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6"/>
    <w:next w:val="a6"/>
    <w:semiHidden/>
    <w:rsid w:val="002E217D"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a">
    <w:name w:val="코드 소스"/>
    <w:basedOn w:val="a6"/>
    <w:rsid w:val="002E217D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b">
    <w:name w:val="제목 (소주제)"/>
    <w:basedOn w:val="a6"/>
    <w:rsid w:val="002E217D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1">
    <w:name w:val="자료 나열 2"/>
    <w:basedOn w:val="a6"/>
    <w:rsid w:val="002E217D"/>
    <w:pPr>
      <w:numPr>
        <w:numId w:val="4"/>
      </w:numPr>
    </w:pPr>
  </w:style>
  <w:style w:type="paragraph" w:customStyle="1" w:styleId="ac">
    <w:name w:val="본문 가이드"/>
    <w:basedOn w:val="a6"/>
    <w:rsid w:val="002E217D"/>
    <w:rPr>
      <w:i/>
      <w:iCs/>
      <w:color w:val="0000FF"/>
    </w:rPr>
  </w:style>
  <w:style w:type="paragraph" w:customStyle="1" w:styleId="10">
    <w:name w:val="자료 나열 1"/>
    <w:basedOn w:val="a6"/>
    <w:rsid w:val="002E217D"/>
    <w:pPr>
      <w:numPr>
        <w:numId w:val="3"/>
      </w:numPr>
    </w:pPr>
  </w:style>
  <w:style w:type="paragraph" w:styleId="ad">
    <w:name w:val="caption"/>
    <w:basedOn w:val="a6"/>
    <w:next w:val="a6"/>
    <w:qFormat/>
    <w:rsid w:val="002E217D"/>
    <w:pPr>
      <w:spacing w:before="120" w:after="240"/>
      <w:jc w:val="center"/>
    </w:pPr>
    <w:rPr>
      <w:bCs/>
      <w:szCs w:val="20"/>
    </w:rPr>
  </w:style>
  <w:style w:type="character" w:styleId="ae">
    <w:name w:val="Hyperlink"/>
    <w:uiPriority w:val="99"/>
    <w:rsid w:val="002E217D"/>
    <w:rPr>
      <w:color w:val="0000FF"/>
      <w:u w:val="single"/>
    </w:rPr>
  </w:style>
  <w:style w:type="paragraph" w:styleId="af">
    <w:name w:val="table of figures"/>
    <w:basedOn w:val="a6"/>
    <w:next w:val="a6"/>
    <w:semiHidden/>
    <w:rsid w:val="002E217D"/>
    <w:pPr>
      <w:tabs>
        <w:tab w:val="right" w:leader="dot" w:pos="9627"/>
      </w:tabs>
    </w:pPr>
  </w:style>
  <w:style w:type="paragraph" w:styleId="af0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6"/>
    <w:link w:val="Char0"/>
    <w:rsid w:val="002E217D"/>
    <w:pPr>
      <w:tabs>
        <w:tab w:val="center" w:pos="4252"/>
        <w:tab w:val="right" w:pos="8504"/>
      </w:tabs>
      <w:snapToGrid w:val="0"/>
    </w:pPr>
  </w:style>
  <w:style w:type="paragraph" w:styleId="af1">
    <w:name w:val="footer"/>
    <w:basedOn w:val="a6"/>
    <w:link w:val="Char1"/>
    <w:rsid w:val="002E217D"/>
    <w:pPr>
      <w:tabs>
        <w:tab w:val="center" w:pos="4252"/>
        <w:tab w:val="right" w:pos="8504"/>
      </w:tabs>
      <w:snapToGrid w:val="0"/>
    </w:pPr>
  </w:style>
  <w:style w:type="paragraph" w:customStyle="1" w:styleId="a2">
    <w:name w:val="리스트 ㅁ"/>
    <w:basedOn w:val="a6"/>
    <w:link w:val="Char2"/>
    <w:rsid w:val="00ED4730"/>
    <w:pPr>
      <w:numPr>
        <w:numId w:val="5"/>
      </w:numPr>
    </w:pPr>
    <w:rPr>
      <w:rFonts w:ascii="Arial" w:eastAsia="굴림체" w:hAnsi="Arial"/>
      <w:szCs w:val="20"/>
    </w:rPr>
  </w:style>
  <w:style w:type="character" w:customStyle="1" w:styleId="Char2">
    <w:name w:val="리스트 ㅁ Char"/>
    <w:link w:val="a2"/>
    <w:rsid w:val="00ED4730"/>
    <w:rPr>
      <w:rFonts w:ascii="Arial" w:eastAsia="굴림체" w:hAnsi="Arial"/>
      <w:kern w:val="2"/>
    </w:rPr>
  </w:style>
  <w:style w:type="character" w:styleId="af2">
    <w:name w:val="page number"/>
    <w:basedOn w:val="a7"/>
    <w:rsid w:val="002E217D"/>
  </w:style>
  <w:style w:type="paragraph" w:customStyle="1" w:styleId="af3">
    <w:name w:val="리스트"/>
    <w:basedOn w:val="a6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f4">
    <w:name w:val="Table Grid"/>
    <w:basedOn w:val="a8"/>
    <w:uiPriority w:val="59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6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0"/>
    <w:rsid w:val="00C43457"/>
    <w:rPr>
      <w:rFonts w:eastAsia="굴림"/>
      <w:kern w:val="2"/>
      <w:szCs w:val="24"/>
    </w:rPr>
  </w:style>
  <w:style w:type="paragraph" w:styleId="af5">
    <w:name w:val="Balloon Text"/>
    <w:basedOn w:val="a6"/>
    <w:link w:val="Char3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5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6">
    <w:name w:val="바탕글"/>
    <w:basedOn w:val="a6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1">
    <w:name w:val="바닥글 Char"/>
    <w:link w:val="af1"/>
    <w:uiPriority w:val="99"/>
    <w:rsid w:val="00EF1FE1"/>
    <w:rPr>
      <w:rFonts w:eastAsia="굴림"/>
      <w:kern w:val="2"/>
      <w:szCs w:val="24"/>
    </w:rPr>
  </w:style>
  <w:style w:type="paragraph" w:styleId="af7">
    <w:name w:val="Title"/>
    <w:basedOn w:val="a6"/>
    <w:next w:val="a6"/>
    <w:link w:val="Char4"/>
    <w:qFormat/>
    <w:rsid w:val="008E3D13"/>
    <w:pPr>
      <w:wordWrap/>
      <w:autoSpaceDE/>
      <w:autoSpaceDN/>
      <w:jc w:val="center"/>
    </w:pPr>
    <w:rPr>
      <w:rFonts w:ascii="Arial" w:eastAsia="바탕" w:hAnsi="Arial"/>
      <w:b/>
      <w:kern w:val="0"/>
      <w:sz w:val="36"/>
      <w:szCs w:val="20"/>
      <w:lang w:eastAsia="en-US"/>
    </w:rPr>
  </w:style>
  <w:style w:type="character" w:customStyle="1" w:styleId="Char4">
    <w:name w:val="제목 Char"/>
    <w:link w:val="af7"/>
    <w:rsid w:val="008E3D13"/>
    <w:rPr>
      <w:rFonts w:ascii="Arial" w:hAnsi="Arial"/>
      <w:b/>
      <w:sz w:val="36"/>
      <w:lang w:eastAsia="en-US"/>
    </w:rPr>
  </w:style>
  <w:style w:type="paragraph" w:customStyle="1" w:styleId="14">
    <w:name w:val="단락1"/>
    <w:basedOn w:val="a6"/>
    <w:link w:val="1Char"/>
    <w:qFormat/>
    <w:rsid w:val="008E3D13"/>
    <w:pPr>
      <w:spacing w:after="240"/>
    </w:pPr>
    <w:rPr>
      <w:rFonts w:ascii="HY견고딕" w:eastAsia="HY견고딕" w:hAnsi="돋움"/>
      <w:sz w:val="32"/>
      <w:szCs w:val="32"/>
    </w:rPr>
  </w:style>
  <w:style w:type="paragraph" w:customStyle="1" w:styleId="23">
    <w:name w:val="단락2"/>
    <w:basedOn w:val="a6"/>
    <w:link w:val="2Char0"/>
    <w:qFormat/>
    <w:rsid w:val="008E3D13"/>
    <w:pPr>
      <w:spacing w:after="200"/>
    </w:pPr>
    <w:rPr>
      <w:rFonts w:ascii="HY견고딕" w:eastAsia="HY견고딕" w:hAnsi="돋움"/>
      <w:sz w:val="28"/>
      <w:szCs w:val="28"/>
    </w:rPr>
  </w:style>
  <w:style w:type="character" w:customStyle="1" w:styleId="1Char">
    <w:name w:val="단락1 Char"/>
    <w:link w:val="14"/>
    <w:rsid w:val="008E3D13"/>
    <w:rPr>
      <w:rFonts w:ascii="HY견고딕" w:eastAsia="HY견고딕" w:hAnsi="돋움"/>
      <w:kern w:val="2"/>
      <w:sz w:val="32"/>
      <w:szCs w:val="32"/>
    </w:rPr>
  </w:style>
  <w:style w:type="paragraph" w:customStyle="1" w:styleId="31">
    <w:name w:val="단락3"/>
    <w:basedOn w:val="a6"/>
    <w:link w:val="3Char"/>
    <w:qFormat/>
    <w:rsid w:val="008E3D13"/>
    <w:pPr>
      <w:spacing w:after="160"/>
    </w:pPr>
    <w:rPr>
      <w:rFonts w:ascii="HY견고딕" w:eastAsia="HY견고딕" w:hAnsi="돋움"/>
      <w:sz w:val="24"/>
    </w:rPr>
  </w:style>
  <w:style w:type="character" w:customStyle="1" w:styleId="2Char0">
    <w:name w:val="단락2 Char"/>
    <w:link w:val="23"/>
    <w:rsid w:val="008E3D13"/>
    <w:rPr>
      <w:rFonts w:ascii="HY견고딕" w:eastAsia="HY견고딕" w:hAnsi="돋움"/>
      <w:kern w:val="2"/>
      <w:sz w:val="28"/>
      <w:szCs w:val="28"/>
    </w:rPr>
  </w:style>
  <w:style w:type="character" w:customStyle="1" w:styleId="3Char">
    <w:name w:val="단락3 Char"/>
    <w:link w:val="31"/>
    <w:rsid w:val="008E3D13"/>
    <w:rPr>
      <w:rFonts w:ascii="HY견고딕" w:eastAsia="HY견고딕" w:hAnsi="돋움"/>
      <w:kern w:val="2"/>
      <w:sz w:val="24"/>
      <w:szCs w:val="24"/>
    </w:rPr>
  </w:style>
  <w:style w:type="paragraph" w:customStyle="1" w:styleId="af8">
    <w:name w:val="내용"/>
    <w:basedOn w:val="a6"/>
    <w:link w:val="Char5"/>
    <w:qFormat/>
    <w:rsid w:val="008E3D13"/>
    <w:pPr>
      <w:spacing w:before="40" w:after="40"/>
    </w:pPr>
    <w:rPr>
      <w:rFonts w:ascii="돋움" w:eastAsia="돋움" w:hAnsi="돋움"/>
      <w:sz w:val="22"/>
      <w:szCs w:val="22"/>
    </w:rPr>
  </w:style>
  <w:style w:type="paragraph" w:customStyle="1" w:styleId="af9">
    <w:name w:val="표내부가운데"/>
    <w:basedOn w:val="a6"/>
    <w:rsid w:val="008E3D13"/>
    <w:pPr>
      <w:spacing w:before="40" w:after="40"/>
      <w:jc w:val="center"/>
    </w:pPr>
    <w:rPr>
      <w:rFonts w:eastAsia="바탕체"/>
      <w:noProof/>
      <w:szCs w:val="20"/>
    </w:rPr>
  </w:style>
  <w:style w:type="character" w:customStyle="1" w:styleId="Char5">
    <w:name w:val="내용 Char"/>
    <w:link w:val="af8"/>
    <w:rsid w:val="008E3D13"/>
    <w:rPr>
      <w:rFonts w:ascii="돋움" w:eastAsia="돋움" w:hAnsi="돋움"/>
      <w:kern w:val="2"/>
      <w:sz w:val="22"/>
      <w:szCs w:val="22"/>
    </w:rPr>
  </w:style>
  <w:style w:type="paragraph" w:customStyle="1" w:styleId="Char">
    <w:name w:val="표내부점 Char"/>
    <w:basedOn w:val="a6"/>
    <w:link w:val="CharChar"/>
    <w:rsid w:val="008E3D13"/>
    <w:pPr>
      <w:numPr>
        <w:numId w:val="6"/>
      </w:numPr>
      <w:spacing w:before="40" w:after="40"/>
    </w:pPr>
    <w:rPr>
      <w:rFonts w:eastAsia="바탕체"/>
      <w:noProof/>
    </w:rPr>
  </w:style>
  <w:style w:type="character" w:customStyle="1" w:styleId="CharChar">
    <w:name w:val="표내부점 Char Char"/>
    <w:link w:val="Char"/>
    <w:rsid w:val="008E3D13"/>
    <w:rPr>
      <w:rFonts w:eastAsia="바탕체"/>
      <w:noProof/>
      <w:kern w:val="2"/>
      <w:szCs w:val="24"/>
    </w:rPr>
  </w:style>
  <w:style w:type="paragraph" w:styleId="afa">
    <w:name w:val="Body Text"/>
    <w:basedOn w:val="a6"/>
    <w:link w:val="Char6"/>
    <w:rsid w:val="00090A0E"/>
    <w:pPr>
      <w:keepLines/>
      <w:wordWrap/>
      <w:autoSpaceDE/>
      <w:autoSpaceDN/>
      <w:spacing w:after="120" w:line="240" w:lineRule="atLeast"/>
      <w:ind w:left="720"/>
      <w:jc w:val="left"/>
    </w:pPr>
    <w:rPr>
      <w:rFonts w:eastAsia="바탕"/>
      <w:kern w:val="0"/>
      <w:szCs w:val="20"/>
      <w:lang w:eastAsia="en-US"/>
    </w:rPr>
  </w:style>
  <w:style w:type="character" w:customStyle="1" w:styleId="Char6">
    <w:name w:val="본문 Char"/>
    <w:link w:val="afa"/>
    <w:rsid w:val="00090A0E"/>
    <w:rPr>
      <w:lang w:eastAsia="en-US"/>
    </w:rPr>
  </w:style>
  <w:style w:type="paragraph" w:customStyle="1" w:styleId="24">
    <w:name w:val="제목2"/>
    <w:basedOn w:val="a6"/>
    <w:rsid w:val="00090A0E"/>
    <w:pPr>
      <w:autoSpaceDE/>
      <w:autoSpaceDN/>
      <w:spacing w:after="160"/>
      <w:ind w:leftChars="200" w:left="400"/>
    </w:pPr>
    <w:rPr>
      <w:rFonts w:ascii="굴림체" w:eastAsia="바탕체" w:hAnsi="굴림체"/>
      <w:b/>
      <w:sz w:val="24"/>
      <w:szCs w:val="20"/>
    </w:rPr>
  </w:style>
  <w:style w:type="paragraph" w:customStyle="1" w:styleId="15">
    <w:name w:val="제목1"/>
    <w:basedOn w:val="a6"/>
    <w:rsid w:val="00090A0E"/>
    <w:pPr>
      <w:autoSpaceDE/>
      <w:autoSpaceDN/>
      <w:spacing w:after="160" w:line="360" w:lineRule="auto"/>
    </w:pPr>
    <w:rPr>
      <w:rFonts w:ascii="Bookman Old Style" w:eastAsia="바탕체" w:hAnsi="Bookman Old Style"/>
      <w:b/>
      <w:sz w:val="32"/>
      <w:szCs w:val="20"/>
    </w:rPr>
  </w:style>
  <w:style w:type="paragraph" w:customStyle="1" w:styleId="afb">
    <w:name w:val="표본문"/>
    <w:basedOn w:val="afa"/>
    <w:rsid w:val="00090A0E"/>
    <w:pPr>
      <w:keepLines w:val="0"/>
      <w:wordWrap w:val="0"/>
      <w:autoSpaceDE w:val="0"/>
      <w:autoSpaceDN w:val="0"/>
      <w:spacing w:after="100" w:afterAutospacing="1" w:line="240" w:lineRule="auto"/>
      <w:ind w:left="0"/>
    </w:pPr>
    <w:rPr>
      <w:rFonts w:ascii="바탕"/>
      <w:kern w:val="2"/>
      <w:lang w:eastAsia="ko-KR"/>
    </w:rPr>
  </w:style>
  <w:style w:type="paragraph" w:customStyle="1" w:styleId="afc">
    <w:name w:val="스타일 본문"/>
    <w:basedOn w:val="afa"/>
    <w:rsid w:val="00090A0E"/>
    <w:pPr>
      <w:keepLines w:val="0"/>
      <w:wordWrap w:val="0"/>
      <w:autoSpaceDE w:val="0"/>
      <w:autoSpaceDN w:val="0"/>
      <w:spacing w:after="180" w:line="240" w:lineRule="auto"/>
      <w:ind w:left="0"/>
      <w:jc w:val="both"/>
    </w:pPr>
    <w:rPr>
      <w:rFonts w:ascii="Tahoma" w:eastAsia="굴림" w:hAnsi="Tahoma" w:cs="바탕"/>
      <w:kern w:val="2"/>
      <w:sz w:val="22"/>
      <w:szCs w:val="22"/>
      <w:lang w:eastAsia="ko-KR"/>
    </w:rPr>
  </w:style>
  <w:style w:type="paragraph" w:customStyle="1" w:styleId="Bullet">
    <w:name w:val="Bullet"/>
    <w:basedOn w:val="a6"/>
    <w:rsid w:val="00386429"/>
    <w:pPr>
      <w:keepLines/>
      <w:widowControl/>
      <w:numPr>
        <w:numId w:val="7"/>
      </w:numPr>
      <w:wordWrap/>
      <w:overflowPunct w:val="0"/>
      <w:adjustRightInd w:val="0"/>
      <w:spacing w:after="120"/>
      <w:textAlignment w:val="baseline"/>
    </w:pPr>
    <w:rPr>
      <w:rFonts w:ascii="Arial" w:hAnsi="Arial"/>
      <w:kern w:val="0"/>
      <w:szCs w:val="20"/>
    </w:rPr>
  </w:style>
  <w:style w:type="paragraph" w:customStyle="1" w:styleId="Style1">
    <w:name w:val="Style1"/>
    <w:basedOn w:val="Bullet"/>
    <w:rsid w:val="00386429"/>
    <w:pPr>
      <w:ind w:left="2520"/>
    </w:pPr>
  </w:style>
  <w:style w:type="paragraph" w:customStyle="1" w:styleId="TOC1">
    <w:name w:val="TOC 제목1"/>
    <w:basedOn w:val="11"/>
    <w:next w:val="a6"/>
    <w:rsid w:val="00386429"/>
    <w:pPr>
      <w:keepLines/>
      <w:widowControl/>
      <w:numPr>
        <w:numId w:val="0"/>
      </w:numPr>
      <w:wordWrap/>
      <w:overflowPunct w:val="0"/>
      <w:adjustRightInd w:val="0"/>
      <w:spacing w:beforeLines="0" w:afterLines="0"/>
      <w:ind w:left="720" w:hanging="720"/>
      <w:jc w:val="center"/>
      <w:textAlignment w:val="baseline"/>
      <w:outlineLvl w:val="9"/>
    </w:pPr>
    <w:rPr>
      <w:rFonts w:ascii="Arial" w:eastAsia="굴림체" w:hAnsi="Arial"/>
      <w:kern w:val="28"/>
      <w:sz w:val="32"/>
      <w:szCs w:val="20"/>
    </w:rPr>
  </w:style>
  <w:style w:type="paragraph" w:customStyle="1" w:styleId="Indent2">
    <w:name w:val="Indent2"/>
    <w:basedOn w:val="a6"/>
    <w:next w:val="a6"/>
    <w:rsid w:val="00386429"/>
    <w:pPr>
      <w:widowControl/>
      <w:wordWrap/>
      <w:overflowPunct w:val="0"/>
      <w:adjustRightInd w:val="0"/>
      <w:spacing w:before="120"/>
      <w:textAlignment w:val="baseline"/>
    </w:pPr>
    <w:rPr>
      <w:rFonts w:ascii="Book Antiqua" w:hAnsi="Book Antiqua"/>
      <w:color w:val="000000"/>
      <w:kern w:val="0"/>
      <w:szCs w:val="20"/>
    </w:rPr>
  </w:style>
  <w:style w:type="paragraph" w:styleId="2">
    <w:name w:val="List Number 2"/>
    <w:basedOn w:val="a6"/>
    <w:rsid w:val="00386429"/>
    <w:pPr>
      <w:numPr>
        <w:numId w:val="9"/>
      </w:numPr>
      <w:wordWrap/>
      <w:autoSpaceDE/>
      <w:autoSpaceDN/>
      <w:spacing w:before="26" w:after="240" w:line="240" w:lineRule="atLeast"/>
      <w:ind w:right="115"/>
      <w:jc w:val="left"/>
    </w:pPr>
    <w:rPr>
      <w:rFonts w:ascii="Arial" w:eastAsia="바탕" w:hAnsi="Arial"/>
      <w:kern w:val="0"/>
      <w:szCs w:val="20"/>
      <w:lang w:eastAsia="en-US"/>
    </w:rPr>
  </w:style>
  <w:style w:type="paragraph" w:customStyle="1" w:styleId="12">
    <w:name w:val="유형1"/>
    <w:basedOn w:val="a6"/>
    <w:rsid w:val="00386429"/>
    <w:pPr>
      <w:widowControl/>
      <w:numPr>
        <w:ilvl w:val="1"/>
        <w:numId w:val="8"/>
      </w:numPr>
      <w:wordWrap/>
      <w:overflowPunct w:val="0"/>
      <w:adjustRightInd w:val="0"/>
      <w:spacing w:before="120"/>
      <w:jc w:val="left"/>
      <w:textAlignment w:val="baseline"/>
    </w:pPr>
    <w:rPr>
      <w:kern w:val="0"/>
      <w:szCs w:val="20"/>
    </w:rPr>
  </w:style>
  <w:style w:type="paragraph" w:customStyle="1" w:styleId="Paragraph2">
    <w:name w:val="Paragraph2"/>
    <w:basedOn w:val="a6"/>
    <w:rsid w:val="00444113"/>
    <w:pPr>
      <w:wordWrap/>
      <w:autoSpaceDE/>
      <w:autoSpaceDN/>
      <w:spacing w:before="80" w:line="240" w:lineRule="atLeast"/>
      <w:ind w:left="720"/>
    </w:pPr>
    <w:rPr>
      <w:rFonts w:eastAsia="바탕"/>
      <w:color w:val="000000"/>
      <w:kern w:val="0"/>
      <w:szCs w:val="20"/>
      <w:lang w:val="en-AU" w:eastAsia="en-US"/>
    </w:rPr>
  </w:style>
  <w:style w:type="paragraph" w:styleId="afd">
    <w:name w:val="Subtitle"/>
    <w:basedOn w:val="a6"/>
    <w:link w:val="Char7"/>
    <w:qFormat/>
    <w:rsid w:val="00444113"/>
    <w:pPr>
      <w:wordWrap/>
      <w:autoSpaceDE/>
      <w:autoSpaceDN/>
      <w:spacing w:after="60" w:line="240" w:lineRule="atLeast"/>
      <w:jc w:val="center"/>
    </w:pPr>
    <w:rPr>
      <w:rFonts w:ascii="Arial" w:eastAsia="바탕" w:hAnsi="Arial"/>
      <w:i/>
      <w:kern w:val="0"/>
      <w:sz w:val="36"/>
      <w:szCs w:val="20"/>
      <w:lang w:val="en-AU" w:eastAsia="en-US"/>
    </w:rPr>
  </w:style>
  <w:style w:type="character" w:customStyle="1" w:styleId="Char7">
    <w:name w:val="부제 Char"/>
    <w:link w:val="afd"/>
    <w:rsid w:val="00444113"/>
    <w:rPr>
      <w:rFonts w:ascii="Arial" w:hAnsi="Arial"/>
      <w:i/>
      <w:sz w:val="36"/>
      <w:lang w:val="en-AU" w:eastAsia="en-US"/>
    </w:rPr>
  </w:style>
  <w:style w:type="paragraph" w:styleId="afe">
    <w:name w:val="Normal Indent"/>
    <w:basedOn w:val="a6"/>
    <w:rsid w:val="00444113"/>
    <w:pPr>
      <w:wordWrap/>
      <w:autoSpaceDE/>
      <w:autoSpaceDN/>
      <w:spacing w:line="240" w:lineRule="atLeast"/>
      <w:ind w:left="900" w:hanging="900"/>
      <w:jc w:val="left"/>
    </w:pPr>
    <w:rPr>
      <w:rFonts w:eastAsia="바탕"/>
      <w:kern w:val="0"/>
      <w:szCs w:val="20"/>
      <w:lang w:eastAsia="en-US"/>
    </w:rPr>
  </w:style>
  <w:style w:type="paragraph" w:customStyle="1" w:styleId="Bullet1">
    <w:name w:val="Bullet1"/>
    <w:basedOn w:val="a6"/>
    <w:rsid w:val="00444113"/>
    <w:pPr>
      <w:wordWrap/>
      <w:autoSpaceDE/>
      <w:autoSpaceDN/>
      <w:spacing w:line="240" w:lineRule="atLeast"/>
      <w:ind w:left="720" w:hanging="432"/>
      <w:jc w:val="left"/>
    </w:pPr>
    <w:rPr>
      <w:rFonts w:eastAsia="바탕"/>
      <w:kern w:val="0"/>
      <w:szCs w:val="20"/>
      <w:lang w:eastAsia="en-US"/>
    </w:rPr>
  </w:style>
  <w:style w:type="paragraph" w:customStyle="1" w:styleId="Bullet2">
    <w:name w:val="Bullet2"/>
    <w:basedOn w:val="a6"/>
    <w:rsid w:val="00444113"/>
    <w:pPr>
      <w:wordWrap/>
      <w:autoSpaceDE/>
      <w:autoSpaceDN/>
      <w:spacing w:line="240" w:lineRule="atLeast"/>
      <w:ind w:left="1440" w:hanging="360"/>
      <w:jc w:val="left"/>
    </w:pPr>
    <w:rPr>
      <w:rFonts w:eastAsia="바탕"/>
      <w:color w:val="000080"/>
      <w:kern w:val="0"/>
      <w:szCs w:val="20"/>
      <w:lang w:eastAsia="en-US"/>
    </w:rPr>
  </w:style>
  <w:style w:type="paragraph" w:customStyle="1" w:styleId="Tabletext">
    <w:name w:val="Tabletext"/>
    <w:basedOn w:val="a6"/>
    <w:rsid w:val="00444113"/>
    <w:pPr>
      <w:keepLines/>
      <w:wordWrap/>
      <w:autoSpaceDE/>
      <w:autoSpaceDN/>
      <w:spacing w:after="120" w:line="240" w:lineRule="atLeast"/>
      <w:jc w:val="left"/>
    </w:pPr>
    <w:rPr>
      <w:rFonts w:eastAsia="바탕"/>
      <w:kern w:val="0"/>
      <w:szCs w:val="20"/>
      <w:lang w:eastAsia="en-US"/>
    </w:rPr>
  </w:style>
  <w:style w:type="paragraph" w:styleId="aff">
    <w:name w:val="Document Map"/>
    <w:basedOn w:val="a6"/>
    <w:link w:val="Char8"/>
    <w:semiHidden/>
    <w:rsid w:val="00444113"/>
    <w:pPr>
      <w:shd w:val="clear" w:color="auto" w:fill="000080"/>
      <w:wordWrap/>
      <w:autoSpaceDE/>
      <w:autoSpaceDN/>
      <w:spacing w:line="240" w:lineRule="atLeast"/>
      <w:jc w:val="left"/>
    </w:pPr>
    <w:rPr>
      <w:rFonts w:ascii="Tahoma" w:eastAsia="바탕" w:hAnsi="Tahoma"/>
      <w:kern w:val="0"/>
      <w:szCs w:val="20"/>
      <w:lang w:eastAsia="en-US"/>
    </w:rPr>
  </w:style>
  <w:style w:type="character" w:customStyle="1" w:styleId="Char8">
    <w:name w:val="문서 구조 Char"/>
    <w:link w:val="aff"/>
    <w:semiHidden/>
    <w:rsid w:val="00444113"/>
    <w:rPr>
      <w:rFonts w:ascii="Tahoma" w:hAnsi="Tahoma"/>
      <w:shd w:val="clear" w:color="auto" w:fill="000080"/>
      <w:lang w:eastAsia="en-US"/>
    </w:rPr>
  </w:style>
  <w:style w:type="character" w:styleId="aff0">
    <w:name w:val="footnote reference"/>
    <w:semiHidden/>
    <w:rsid w:val="00444113"/>
    <w:rPr>
      <w:sz w:val="20"/>
      <w:vertAlign w:val="superscript"/>
    </w:rPr>
  </w:style>
  <w:style w:type="paragraph" w:styleId="aff1">
    <w:name w:val="footnote text"/>
    <w:basedOn w:val="a6"/>
    <w:link w:val="Char9"/>
    <w:semiHidden/>
    <w:rsid w:val="00444113"/>
    <w:pPr>
      <w:keepNext/>
      <w:keepLines/>
      <w:pBdr>
        <w:bottom w:val="single" w:sz="6" w:space="0" w:color="000000"/>
      </w:pBdr>
      <w:wordWrap/>
      <w:autoSpaceDE/>
      <w:autoSpaceDN/>
      <w:spacing w:before="40" w:after="40" w:line="240" w:lineRule="atLeast"/>
      <w:ind w:left="360" w:hanging="360"/>
      <w:jc w:val="left"/>
    </w:pPr>
    <w:rPr>
      <w:rFonts w:ascii="Helvetica" w:eastAsia="바탕" w:hAnsi="Helvetica"/>
      <w:kern w:val="0"/>
      <w:sz w:val="16"/>
      <w:szCs w:val="20"/>
      <w:lang w:eastAsia="en-US"/>
    </w:rPr>
  </w:style>
  <w:style w:type="character" w:customStyle="1" w:styleId="Char9">
    <w:name w:val="각주 텍스트 Char"/>
    <w:link w:val="aff1"/>
    <w:semiHidden/>
    <w:rsid w:val="00444113"/>
    <w:rPr>
      <w:rFonts w:ascii="Helvetica" w:hAnsi="Helvetica"/>
      <w:sz w:val="16"/>
      <w:lang w:eastAsia="en-US"/>
    </w:rPr>
  </w:style>
  <w:style w:type="paragraph" w:customStyle="1" w:styleId="MainTitle">
    <w:name w:val="Main Title"/>
    <w:basedOn w:val="a6"/>
    <w:rsid w:val="00444113"/>
    <w:pPr>
      <w:wordWrap/>
      <w:autoSpaceDE/>
      <w:autoSpaceDN/>
      <w:spacing w:before="480" w:after="60"/>
      <w:jc w:val="center"/>
    </w:pPr>
    <w:rPr>
      <w:rFonts w:ascii="Arial" w:eastAsia="바탕" w:hAnsi="Arial"/>
      <w:b/>
      <w:kern w:val="28"/>
      <w:sz w:val="32"/>
      <w:szCs w:val="20"/>
      <w:lang w:eastAsia="en-US"/>
    </w:rPr>
  </w:style>
  <w:style w:type="paragraph" w:customStyle="1" w:styleId="Paragraph1">
    <w:name w:val="Paragraph1"/>
    <w:basedOn w:val="a6"/>
    <w:rsid w:val="00444113"/>
    <w:pPr>
      <w:wordWrap/>
      <w:autoSpaceDE/>
      <w:autoSpaceDN/>
      <w:spacing w:before="80"/>
    </w:pPr>
    <w:rPr>
      <w:rFonts w:eastAsia="바탕"/>
      <w:kern w:val="0"/>
      <w:szCs w:val="20"/>
      <w:lang w:eastAsia="en-US"/>
    </w:rPr>
  </w:style>
  <w:style w:type="paragraph" w:customStyle="1" w:styleId="Paragraph3">
    <w:name w:val="Paragraph3"/>
    <w:basedOn w:val="a6"/>
    <w:rsid w:val="00444113"/>
    <w:pPr>
      <w:wordWrap/>
      <w:autoSpaceDE/>
      <w:autoSpaceDN/>
      <w:spacing w:before="80"/>
      <w:ind w:left="1530"/>
    </w:pPr>
    <w:rPr>
      <w:rFonts w:eastAsia="바탕"/>
      <w:kern w:val="0"/>
      <w:szCs w:val="20"/>
      <w:lang w:eastAsia="en-US"/>
    </w:rPr>
  </w:style>
  <w:style w:type="paragraph" w:customStyle="1" w:styleId="Paragraph4">
    <w:name w:val="Paragraph4"/>
    <w:basedOn w:val="a6"/>
    <w:rsid w:val="00444113"/>
    <w:pPr>
      <w:wordWrap/>
      <w:autoSpaceDE/>
      <w:autoSpaceDN/>
      <w:spacing w:before="80"/>
      <w:ind w:left="2250"/>
    </w:pPr>
    <w:rPr>
      <w:rFonts w:eastAsia="바탕"/>
      <w:kern w:val="0"/>
      <w:szCs w:val="20"/>
      <w:lang w:eastAsia="en-US"/>
    </w:rPr>
  </w:style>
  <w:style w:type="paragraph" w:styleId="60">
    <w:name w:val="toc 6"/>
    <w:basedOn w:val="a6"/>
    <w:next w:val="a6"/>
    <w:autoRedefine/>
    <w:semiHidden/>
    <w:rsid w:val="00444113"/>
    <w:pPr>
      <w:wordWrap/>
      <w:autoSpaceDE/>
      <w:autoSpaceDN/>
      <w:spacing w:line="240" w:lineRule="atLeast"/>
      <w:ind w:left="1000"/>
      <w:jc w:val="left"/>
    </w:pPr>
    <w:rPr>
      <w:rFonts w:eastAsia="바탕"/>
      <w:kern w:val="0"/>
      <w:szCs w:val="20"/>
      <w:lang w:eastAsia="en-US"/>
    </w:rPr>
  </w:style>
  <w:style w:type="paragraph" w:styleId="70">
    <w:name w:val="toc 7"/>
    <w:basedOn w:val="a6"/>
    <w:next w:val="a6"/>
    <w:autoRedefine/>
    <w:semiHidden/>
    <w:rsid w:val="00444113"/>
    <w:pPr>
      <w:wordWrap/>
      <w:autoSpaceDE/>
      <w:autoSpaceDN/>
      <w:spacing w:line="240" w:lineRule="atLeast"/>
      <w:ind w:left="1200"/>
      <w:jc w:val="left"/>
    </w:pPr>
    <w:rPr>
      <w:rFonts w:eastAsia="바탕"/>
      <w:kern w:val="0"/>
      <w:szCs w:val="20"/>
      <w:lang w:eastAsia="en-US"/>
    </w:rPr>
  </w:style>
  <w:style w:type="paragraph" w:styleId="80">
    <w:name w:val="toc 8"/>
    <w:basedOn w:val="a6"/>
    <w:next w:val="a6"/>
    <w:autoRedefine/>
    <w:semiHidden/>
    <w:rsid w:val="00444113"/>
    <w:pPr>
      <w:wordWrap/>
      <w:autoSpaceDE/>
      <w:autoSpaceDN/>
      <w:spacing w:line="240" w:lineRule="atLeast"/>
      <w:ind w:left="1400"/>
      <w:jc w:val="left"/>
    </w:pPr>
    <w:rPr>
      <w:rFonts w:eastAsia="바탕"/>
      <w:kern w:val="0"/>
      <w:szCs w:val="20"/>
      <w:lang w:eastAsia="en-US"/>
    </w:rPr>
  </w:style>
  <w:style w:type="paragraph" w:styleId="90">
    <w:name w:val="toc 9"/>
    <w:basedOn w:val="a6"/>
    <w:next w:val="a6"/>
    <w:autoRedefine/>
    <w:semiHidden/>
    <w:rsid w:val="00444113"/>
    <w:pPr>
      <w:wordWrap/>
      <w:autoSpaceDE/>
      <w:autoSpaceDN/>
      <w:spacing w:line="240" w:lineRule="atLeast"/>
      <w:ind w:left="1600"/>
      <w:jc w:val="left"/>
    </w:pPr>
    <w:rPr>
      <w:rFonts w:eastAsia="바탕"/>
      <w:kern w:val="0"/>
      <w:szCs w:val="20"/>
      <w:lang w:eastAsia="en-US"/>
    </w:rPr>
  </w:style>
  <w:style w:type="paragraph" w:styleId="25">
    <w:name w:val="Body Text 2"/>
    <w:basedOn w:val="a6"/>
    <w:link w:val="2Char1"/>
    <w:rsid w:val="00444113"/>
    <w:pPr>
      <w:wordWrap/>
      <w:autoSpaceDE/>
      <w:autoSpaceDN/>
      <w:spacing w:line="240" w:lineRule="atLeast"/>
      <w:jc w:val="left"/>
    </w:pPr>
    <w:rPr>
      <w:rFonts w:eastAsia="바탕"/>
      <w:i/>
      <w:color w:val="0000FF"/>
      <w:kern w:val="0"/>
      <w:szCs w:val="20"/>
      <w:lang w:eastAsia="en-US"/>
    </w:rPr>
  </w:style>
  <w:style w:type="character" w:customStyle="1" w:styleId="2Char1">
    <w:name w:val="본문 2 Char"/>
    <w:link w:val="25"/>
    <w:rsid w:val="00444113"/>
    <w:rPr>
      <w:i/>
      <w:color w:val="0000FF"/>
      <w:lang w:eastAsia="en-US"/>
    </w:rPr>
  </w:style>
  <w:style w:type="paragraph" w:styleId="aff2">
    <w:name w:val="Body Text Indent"/>
    <w:basedOn w:val="a6"/>
    <w:link w:val="Chara"/>
    <w:rsid w:val="00444113"/>
    <w:pPr>
      <w:wordWrap/>
      <w:autoSpaceDE/>
      <w:autoSpaceDN/>
      <w:spacing w:line="240" w:lineRule="atLeast"/>
      <w:ind w:left="720"/>
      <w:jc w:val="left"/>
    </w:pPr>
    <w:rPr>
      <w:rFonts w:eastAsia="바탕"/>
      <w:i/>
      <w:color w:val="0000FF"/>
      <w:kern w:val="0"/>
      <w:szCs w:val="20"/>
      <w:u w:val="single"/>
      <w:lang w:eastAsia="en-US"/>
    </w:rPr>
  </w:style>
  <w:style w:type="character" w:customStyle="1" w:styleId="Chara">
    <w:name w:val="본문 들여쓰기 Char"/>
    <w:link w:val="aff2"/>
    <w:rsid w:val="00444113"/>
    <w:rPr>
      <w:i/>
      <w:color w:val="0000FF"/>
      <w:u w:val="single"/>
      <w:lang w:eastAsia="en-US"/>
    </w:rPr>
  </w:style>
  <w:style w:type="paragraph" w:customStyle="1" w:styleId="Body">
    <w:name w:val="Body"/>
    <w:basedOn w:val="a6"/>
    <w:rsid w:val="00444113"/>
    <w:pPr>
      <w:widowControl/>
      <w:wordWrap/>
      <w:autoSpaceDE/>
      <w:autoSpaceDN/>
      <w:spacing w:before="120"/>
    </w:pPr>
    <w:rPr>
      <w:rFonts w:ascii="Book Antiqua" w:eastAsia="바탕" w:hAnsi="Book Antiqua"/>
      <w:kern w:val="0"/>
      <w:szCs w:val="20"/>
      <w:lang w:eastAsia="en-US"/>
    </w:rPr>
  </w:style>
  <w:style w:type="paragraph" w:customStyle="1" w:styleId="InfoBlue">
    <w:name w:val="InfoBlue"/>
    <w:basedOn w:val="a6"/>
    <w:next w:val="afa"/>
    <w:autoRedefine/>
    <w:rsid w:val="00444113"/>
    <w:pPr>
      <w:wordWrap/>
      <w:autoSpaceDE/>
      <w:autoSpaceDN/>
      <w:spacing w:after="120" w:line="240" w:lineRule="atLeast"/>
      <w:ind w:left="720"/>
      <w:jc w:val="left"/>
    </w:pPr>
    <w:rPr>
      <w:rFonts w:eastAsia="바탕"/>
      <w:i/>
      <w:color w:val="0000FF"/>
      <w:kern w:val="0"/>
      <w:szCs w:val="20"/>
      <w:lang w:eastAsia="en-US"/>
    </w:rPr>
  </w:style>
  <w:style w:type="character" w:styleId="aff3">
    <w:name w:val="FollowedHyperlink"/>
    <w:rsid w:val="00444113"/>
    <w:rPr>
      <w:color w:val="800080"/>
      <w:u w:val="single"/>
    </w:rPr>
  </w:style>
  <w:style w:type="paragraph" w:styleId="aff4">
    <w:name w:val="Normal (Web)"/>
    <w:basedOn w:val="a6"/>
    <w:rsid w:val="00444113"/>
    <w:pPr>
      <w:widowControl/>
      <w:wordWrap/>
      <w:autoSpaceDE/>
      <w:autoSpaceDN/>
      <w:spacing w:before="100" w:beforeAutospacing="1" w:after="100" w:afterAutospacing="1"/>
      <w:jc w:val="left"/>
    </w:pPr>
    <w:rPr>
      <w:rFonts w:eastAsia="바탕"/>
      <w:kern w:val="0"/>
      <w:sz w:val="24"/>
      <w:lang w:eastAsia="en-US"/>
    </w:rPr>
  </w:style>
  <w:style w:type="character" w:styleId="aff5">
    <w:name w:val="Strong"/>
    <w:qFormat/>
    <w:rsid w:val="00444113"/>
    <w:rPr>
      <w:b/>
      <w:bCs/>
    </w:rPr>
  </w:style>
  <w:style w:type="paragraph" w:customStyle="1" w:styleId="aff6">
    <w:name w:val="개요글"/>
    <w:basedOn w:val="a6"/>
    <w:rsid w:val="00444113"/>
    <w:pPr>
      <w:tabs>
        <w:tab w:val="left" w:pos="1134"/>
      </w:tabs>
      <w:autoSpaceDE/>
      <w:autoSpaceDN/>
      <w:spacing w:line="260" w:lineRule="atLeast"/>
      <w:ind w:left="425"/>
    </w:pPr>
    <w:rPr>
      <w:rFonts w:ascii="Arial" w:eastAsia="바탕체" w:hAnsi="Arial"/>
      <w:szCs w:val="20"/>
    </w:rPr>
  </w:style>
  <w:style w:type="paragraph" w:customStyle="1" w:styleId="Subheading">
    <w:name w:val="Subheading"/>
    <w:basedOn w:val="afa"/>
    <w:rsid w:val="00444113"/>
    <w:pPr>
      <w:spacing w:before="240"/>
    </w:pPr>
    <w:rPr>
      <w:rFonts w:ascii="Arial" w:hAnsi="Arial"/>
      <w:b/>
      <w:bCs/>
    </w:rPr>
  </w:style>
  <w:style w:type="paragraph" w:customStyle="1" w:styleId="-">
    <w:name w:val="중제목(내용-번호시작)"/>
    <w:basedOn w:val="a6"/>
    <w:next w:val="a6"/>
    <w:rsid w:val="00444113"/>
    <w:pPr>
      <w:numPr>
        <w:numId w:val="2"/>
      </w:numPr>
      <w:overflowPunct w:val="0"/>
      <w:spacing w:line="260" w:lineRule="atLeast"/>
      <w:jc w:val="left"/>
      <w:textAlignment w:val="bottom"/>
    </w:pPr>
    <w:rPr>
      <w:rFonts w:ascii="Arial" w:eastAsia="바탕체"/>
      <w:sz w:val="22"/>
      <w:szCs w:val="20"/>
    </w:rPr>
  </w:style>
  <w:style w:type="paragraph" w:customStyle="1" w:styleId="3-chojh">
    <w:name w:val="글머리 3 -chojh"/>
    <w:basedOn w:val="a6"/>
    <w:rsid w:val="00444113"/>
    <w:pPr>
      <w:numPr>
        <w:numId w:val="10"/>
      </w:numPr>
      <w:tabs>
        <w:tab w:val="left" w:pos="1134"/>
      </w:tabs>
      <w:autoSpaceDE/>
      <w:autoSpaceDN/>
      <w:spacing w:line="260" w:lineRule="atLeast"/>
      <w:ind w:left="1135" w:hanging="284"/>
    </w:pPr>
    <w:rPr>
      <w:rFonts w:ascii="Arial" w:eastAsia="바탕체"/>
      <w:szCs w:val="20"/>
    </w:rPr>
  </w:style>
  <w:style w:type="paragraph" w:customStyle="1" w:styleId="2-chojh">
    <w:name w:val="글머리 2-chojh"/>
    <w:basedOn w:val="a6"/>
    <w:rsid w:val="00444113"/>
    <w:pPr>
      <w:numPr>
        <w:numId w:val="12"/>
      </w:numPr>
      <w:tabs>
        <w:tab w:val="clear" w:pos="814"/>
        <w:tab w:val="left" w:pos="709"/>
      </w:tabs>
      <w:autoSpaceDE/>
      <w:autoSpaceDN/>
      <w:spacing w:line="260" w:lineRule="atLeast"/>
      <w:ind w:left="709" w:hanging="284"/>
    </w:pPr>
    <w:rPr>
      <w:rFonts w:ascii="Arial" w:eastAsia="바탕체"/>
      <w:szCs w:val="20"/>
    </w:rPr>
  </w:style>
  <w:style w:type="paragraph" w:customStyle="1" w:styleId="4-chojh">
    <w:name w:val="글머리 4-chojh"/>
    <w:basedOn w:val="aff7"/>
    <w:rsid w:val="00444113"/>
    <w:pPr>
      <w:numPr>
        <w:numId w:val="11"/>
      </w:numPr>
      <w:tabs>
        <w:tab w:val="left" w:pos="1134"/>
      </w:tabs>
    </w:pPr>
  </w:style>
  <w:style w:type="paragraph" w:customStyle="1" w:styleId="aff7">
    <w:name w:val="표의 단락"/>
    <w:basedOn w:val="af0"/>
    <w:rsid w:val="00444113"/>
    <w:pPr>
      <w:tabs>
        <w:tab w:val="clear" w:pos="4252"/>
        <w:tab w:val="clear" w:pos="8504"/>
      </w:tabs>
      <w:overflowPunct w:val="0"/>
      <w:snapToGrid/>
      <w:spacing w:line="160" w:lineRule="atLeast"/>
      <w:jc w:val="left"/>
      <w:textAlignment w:val="bottom"/>
    </w:pPr>
    <w:rPr>
      <w:rFonts w:ascii="Arial" w:eastAsia="바탕체"/>
      <w:szCs w:val="20"/>
    </w:rPr>
  </w:style>
  <w:style w:type="paragraph" w:customStyle="1" w:styleId="a0">
    <w:name w:val="각제목"/>
    <w:basedOn w:val="a6"/>
    <w:rsid w:val="00444113"/>
    <w:pPr>
      <w:numPr>
        <w:numId w:val="14"/>
      </w:numPr>
      <w:autoSpaceDE/>
      <w:autoSpaceDN/>
    </w:pPr>
    <w:rPr>
      <w:rFonts w:eastAsia="바탕체"/>
      <w:szCs w:val="20"/>
    </w:rPr>
  </w:style>
  <w:style w:type="paragraph" w:customStyle="1" w:styleId="a1">
    <w:name w:val="목적"/>
    <w:basedOn w:val="a6"/>
    <w:rsid w:val="00444113"/>
    <w:pPr>
      <w:numPr>
        <w:numId w:val="13"/>
      </w:numPr>
      <w:autoSpaceDE/>
      <w:autoSpaceDN/>
    </w:pPr>
    <w:rPr>
      <w:rFonts w:eastAsia="바탕체"/>
      <w:szCs w:val="20"/>
    </w:rPr>
  </w:style>
  <w:style w:type="paragraph" w:customStyle="1" w:styleId="a">
    <w:name w:val="각제목내리스트"/>
    <w:basedOn w:val="a6"/>
    <w:rsid w:val="00444113"/>
    <w:pPr>
      <w:numPr>
        <w:numId w:val="17"/>
      </w:numPr>
      <w:autoSpaceDE/>
      <w:autoSpaceDN/>
    </w:pPr>
    <w:rPr>
      <w:rFonts w:eastAsia="바탕체"/>
      <w:szCs w:val="20"/>
    </w:rPr>
  </w:style>
  <w:style w:type="paragraph" w:customStyle="1" w:styleId="-0">
    <w:name w:val="절차리스트의 리스트 -"/>
    <w:basedOn w:val="a6"/>
    <w:rsid w:val="00444113"/>
    <w:pPr>
      <w:numPr>
        <w:numId w:val="15"/>
      </w:numPr>
      <w:autoSpaceDE/>
      <w:autoSpaceDN/>
    </w:pPr>
    <w:rPr>
      <w:rFonts w:eastAsia="바탕체"/>
      <w:szCs w:val="20"/>
    </w:rPr>
  </w:style>
  <w:style w:type="paragraph" w:customStyle="1" w:styleId="a3">
    <w:name w:val="절차제목"/>
    <w:basedOn w:val="a6"/>
    <w:rsid w:val="00444113"/>
    <w:pPr>
      <w:numPr>
        <w:numId w:val="16"/>
      </w:numPr>
      <w:autoSpaceDE/>
      <w:autoSpaceDN/>
    </w:pPr>
    <w:rPr>
      <w:rFonts w:eastAsia="바탕체"/>
      <w:szCs w:val="20"/>
    </w:rPr>
  </w:style>
  <w:style w:type="paragraph" w:customStyle="1" w:styleId="a4">
    <w:name w:val="절차 리스트"/>
    <w:autoRedefine/>
    <w:rsid w:val="00444113"/>
    <w:pPr>
      <w:numPr>
        <w:numId w:val="18"/>
      </w:numPr>
      <w:overflowPunct w:val="0"/>
      <w:spacing w:line="260" w:lineRule="atLeast"/>
      <w:ind w:left="1123" w:hanging="284"/>
    </w:pPr>
    <w:rPr>
      <w:rFonts w:eastAsia="바탕체"/>
      <w:noProof/>
    </w:rPr>
  </w:style>
  <w:style w:type="paragraph" w:customStyle="1" w:styleId="a5">
    <w:name w:val="각제목 리스트"/>
    <w:basedOn w:val="aff7"/>
    <w:autoRedefine/>
    <w:rsid w:val="00444113"/>
    <w:pPr>
      <w:numPr>
        <w:numId w:val="19"/>
      </w:numPr>
      <w:wordWrap/>
      <w:overflowPunct/>
      <w:adjustRightInd w:val="0"/>
      <w:spacing w:line="360" w:lineRule="atLeast"/>
      <w:ind w:left="709" w:hanging="284"/>
      <w:jc w:val="both"/>
      <w:textAlignment w:val="auto"/>
    </w:pPr>
    <w:rPr>
      <w:rFonts w:hAnsi="Arial"/>
      <w:kern w:val="0"/>
    </w:rPr>
  </w:style>
  <w:style w:type="paragraph" w:customStyle="1" w:styleId="10pt">
    <w:name w:val="본문+ 돋움 10 pt"/>
    <w:basedOn w:val="afa"/>
    <w:autoRedefine/>
    <w:rsid w:val="00444113"/>
    <w:pPr>
      <w:keepLines w:val="0"/>
      <w:wordWrap w:val="0"/>
      <w:autoSpaceDE w:val="0"/>
      <w:autoSpaceDN w:val="0"/>
      <w:spacing w:after="180" w:line="240" w:lineRule="auto"/>
      <w:ind w:left="0"/>
      <w:jc w:val="center"/>
    </w:pPr>
    <w:rPr>
      <w:rFonts w:ascii="돋움" w:eastAsia="돋움" w:hAnsi="돋움"/>
      <w:lang w:eastAsia="ko-KR"/>
    </w:rPr>
  </w:style>
  <w:style w:type="paragraph" w:styleId="aff8">
    <w:name w:val="List Paragraph"/>
    <w:basedOn w:val="a6"/>
    <w:uiPriority w:val="34"/>
    <w:qFormat/>
    <w:rsid w:val="00444113"/>
    <w:pPr>
      <w:ind w:leftChars="400" w:left="800"/>
    </w:pPr>
    <w:rPr>
      <w:rFonts w:ascii="맑은 고딕" w:eastAsia="맑은 고딕" w:hAnsi="맑은 고딕"/>
      <w:szCs w:val="22"/>
    </w:rPr>
  </w:style>
  <w:style w:type="paragraph" w:styleId="aff9">
    <w:name w:val="No Spacing"/>
    <w:link w:val="Charb"/>
    <w:uiPriority w:val="1"/>
    <w:qFormat/>
    <w:rsid w:val="00444113"/>
    <w:rPr>
      <w:rFonts w:ascii="맑은 고딕" w:eastAsia="맑은 고딕" w:hAnsi="맑은 고딕"/>
      <w:sz w:val="22"/>
      <w:szCs w:val="22"/>
    </w:rPr>
  </w:style>
  <w:style w:type="character" w:customStyle="1" w:styleId="Charb">
    <w:name w:val="간격 없음 Char"/>
    <w:link w:val="aff9"/>
    <w:uiPriority w:val="1"/>
    <w:rsid w:val="0044411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">
    <w:name w:val="글머리기호1"/>
    <w:basedOn w:val="af8"/>
    <w:qFormat/>
    <w:rsid w:val="008D0DB7"/>
    <w:pPr>
      <w:numPr>
        <w:numId w:val="20"/>
      </w:numPr>
      <w:ind w:left="426" w:hanging="284"/>
    </w:pPr>
  </w:style>
  <w:style w:type="paragraph" w:customStyle="1" w:styleId="TableText0">
    <w:name w:val="Table_Text"/>
    <w:basedOn w:val="a6"/>
    <w:rsid w:val="008D0DB7"/>
    <w:pPr>
      <w:autoSpaceDE/>
      <w:autoSpaceDN/>
      <w:spacing w:before="120" w:after="120"/>
    </w:pPr>
    <w:rPr>
      <w:rFonts w:ascii="Arial" w:eastAsia="굴림체" w:hAnsi="Arial"/>
      <w:szCs w:val="20"/>
    </w:rPr>
  </w:style>
  <w:style w:type="paragraph" w:styleId="TOC">
    <w:name w:val="TOC Heading"/>
    <w:basedOn w:val="11"/>
    <w:next w:val="a6"/>
    <w:uiPriority w:val="39"/>
    <w:qFormat/>
    <w:rsid w:val="00994A21"/>
    <w:pPr>
      <w:keepLines/>
      <w:widowControl/>
      <w:numPr>
        <w:numId w:val="0"/>
      </w:numPr>
      <w:wordWrap/>
      <w:autoSpaceDE/>
      <w:autoSpaceDN/>
      <w:spacing w:beforeLines="0" w:afterLines="0" w:line="276" w:lineRule="auto"/>
      <w:jc w:val="left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character" w:customStyle="1" w:styleId="2Char">
    <w:name w:val="제목 2 Char"/>
    <w:basedOn w:val="a7"/>
    <w:link w:val="20"/>
    <w:rsid w:val="000E117D"/>
    <w:rPr>
      <w:rFonts w:ascii="굴림" w:eastAsia="굴림"/>
      <w:b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339</TotalTime>
  <Pages>10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Hewlett-Packard</Company>
  <LinksUpToDate>false</LinksUpToDate>
  <CharactersWithSpaces>2191</CharactersWithSpaces>
  <SharedDoc>false</SharedDoc>
  <HLinks>
    <vt:vector size="48" baseType="variant"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_Toc299010814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_Toc299010813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_Toc299010812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_Toc299010811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_Toc299010810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_Toc299010809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_Toc299010808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_Toc299010807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64</cp:revision>
  <cp:lastPrinted>2010-10-16T01:59:00Z</cp:lastPrinted>
  <dcterms:created xsi:type="dcterms:W3CDTF">2014-08-26T15:03:00Z</dcterms:created>
  <dcterms:modified xsi:type="dcterms:W3CDTF">2018-11-19T01:50:00Z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