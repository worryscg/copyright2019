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636E34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</w:p>
    <w:p w:rsidR="00801B1D" w:rsidRDefault="00801B1D">
      <w:pPr>
        <w:widowControl/>
        <w:wordWrap/>
        <w:autoSpaceDE/>
        <w:autoSpaceDN/>
        <w:jc w:val="left"/>
        <w:rPr>
          <w:rFonts w:ascii="굴림" w:hAnsi="굴림"/>
          <w:b/>
          <w:sz w:val="32"/>
        </w:rPr>
      </w:pPr>
      <w:r>
        <w:rPr>
          <w:rFonts w:ascii="굴림" w:hAnsi="굴림"/>
          <w:b/>
          <w:sz w:val="32"/>
        </w:rPr>
        <w:br w:type="page"/>
      </w:r>
    </w:p>
    <w:p w:rsidR="0052281F" w:rsidRPr="00636E34" w:rsidRDefault="0052281F" w:rsidP="0052281F">
      <w:pPr>
        <w:jc w:val="center"/>
        <w:rPr>
          <w:rFonts w:ascii="굴림" w:hAnsi="굴림"/>
          <w:b/>
        </w:rPr>
      </w:pPr>
      <w:r w:rsidRPr="00636E34">
        <w:rPr>
          <w:rFonts w:ascii="굴림" w:hAnsi="굴림" w:hint="eastAsia"/>
          <w:b/>
          <w:sz w:val="32"/>
        </w:rPr>
        <w:lastRenderedPageBreak/>
        <w:t>사 용 권 한</w:t>
      </w: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636E34">
        <w:rPr>
          <w:rFonts w:ascii="굴림" w:hAnsi="굴림"/>
          <w:b/>
          <w:kern w:val="0"/>
          <w:sz w:val="24"/>
          <w:szCs w:val="20"/>
        </w:rPr>
        <w:t>Client Approv</w:t>
      </w:r>
      <w:r w:rsidRPr="00636E34">
        <w:rPr>
          <w:rFonts w:ascii="굴림" w:hAnsi="굴림" w:hint="eastAsia"/>
          <w:b/>
          <w:kern w:val="0"/>
          <w:sz w:val="24"/>
          <w:szCs w:val="20"/>
        </w:rPr>
        <w:t>al</w:t>
      </w:r>
      <w:r w:rsidRPr="00636E34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636E34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636E34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CD0A6C">
              <w:rPr>
                <w:rFonts w:ascii="굴림" w:hAnsi="굴림" w:hint="eastAsia"/>
                <w:kern w:val="0"/>
                <w:szCs w:val="20"/>
              </w:rPr>
              <w:t>차태원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B3679E">
              <w:rPr>
                <w:rFonts w:ascii="굴림" w:hAnsi="굴림" w:hint="eastAsia"/>
                <w:kern w:val="0"/>
                <w:szCs w:val="20"/>
              </w:rPr>
              <w:t>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636E34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B3679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BB4F6A">
              <w:rPr>
                <w:rFonts w:ascii="굴림" w:hAnsi="굴림" w:hint="eastAsia"/>
                <w:kern w:val="0"/>
                <w:szCs w:val="20"/>
              </w:rPr>
              <w:t>문경도 선임</w:t>
            </w:r>
            <w:r w:rsidR="004A0859" w:rsidRPr="00636E34">
              <w:rPr>
                <w:rFonts w:ascii="굴림" w:hAnsi="굴림" w:hint="eastAsia"/>
                <w:kern w:val="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636E34" w:rsidRDefault="000610A9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>
        <w:rPr>
          <w:rFonts w:ascii="굴림" w:hAnsi="굴림" w:hint="eastAsia"/>
          <w:b/>
          <w:kern w:val="0"/>
          <w:sz w:val="24"/>
          <w:szCs w:val="20"/>
        </w:rPr>
        <w:t xml:space="preserve">주식회사 </w:t>
      </w:r>
      <w:proofErr w:type="spellStart"/>
      <w:r>
        <w:rPr>
          <w:rFonts w:ascii="굴림" w:hAnsi="굴림" w:hint="eastAsia"/>
          <w:b/>
          <w:kern w:val="0"/>
          <w:sz w:val="24"/>
          <w:szCs w:val="20"/>
        </w:rPr>
        <w:t>굿씽크</w:t>
      </w:r>
      <w:proofErr w:type="spellEnd"/>
      <w:r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>
        <w:rPr>
          <w:rFonts w:ascii="굴림" w:hAnsi="굴림"/>
          <w:b/>
          <w:kern w:val="0"/>
          <w:sz w:val="24"/>
          <w:szCs w:val="20"/>
        </w:rPr>
        <w:t xml:space="preserve">&amp; </w:t>
      </w:r>
      <w:r w:rsidR="0052281F" w:rsidRPr="00636E34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3A3B0E" w:rsidRPr="00636E34">
        <w:rPr>
          <w:rFonts w:ascii="굴림" w:hAnsi="굴림"/>
          <w:b/>
          <w:kern w:val="0"/>
          <w:sz w:val="24"/>
          <w:szCs w:val="20"/>
        </w:rPr>
        <w:t>㈜</w:t>
      </w:r>
      <w:r w:rsidR="0052281F" w:rsidRPr="00636E34"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 w:rsidR="0052281F" w:rsidRPr="00636E34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636E34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636E34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636E34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0610A9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610A9">
              <w:rPr>
                <w:rFonts w:ascii="굴림" w:hAnsi="굴림" w:hint="eastAsia"/>
                <w:kern w:val="0"/>
                <w:szCs w:val="20"/>
              </w:rPr>
              <w:t xml:space="preserve">주식회사 </w:t>
            </w:r>
            <w:proofErr w:type="spellStart"/>
            <w:r w:rsidRPr="000610A9">
              <w:rPr>
                <w:rFonts w:ascii="굴림" w:hAnsi="굴림" w:hint="eastAsia"/>
                <w:kern w:val="0"/>
                <w:szCs w:val="20"/>
              </w:rPr>
              <w:t>굿씽크</w:t>
            </w:r>
            <w:proofErr w:type="spellEnd"/>
            <w:r w:rsidRPr="000610A9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proofErr w:type="spellStart"/>
            <w:r w:rsidRPr="000610A9">
              <w:rPr>
                <w:rFonts w:ascii="굴림" w:hAnsi="굴림" w:hint="eastAsia"/>
                <w:kern w:val="0"/>
                <w:szCs w:val="20"/>
              </w:rPr>
              <w:t>곽종</w:t>
            </w:r>
            <w:proofErr w:type="spellEnd"/>
            <w:r w:rsidRPr="000610A9">
              <w:rPr>
                <w:rFonts w:ascii="굴림" w:hAnsi="굴림" w:hint="eastAsia"/>
                <w:kern w:val="0"/>
                <w:szCs w:val="20"/>
              </w:rPr>
              <w:t xml:space="preserve">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4310D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3A3B0E" w:rsidRPr="00636E34">
              <w:rPr>
                <w:rFonts w:ascii="굴림" w:hAnsi="굴림"/>
                <w:kern w:val="0"/>
                <w:szCs w:val="20"/>
              </w:rPr>
              <w:t>㈜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2615D4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0610A9" w:rsidP="00775450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0610A9">
              <w:rPr>
                <w:rFonts w:ascii="굴림" w:hAnsi="굴림" w:hint="eastAsia"/>
                <w:kern w:val="0"/>
                <w:szCs w:val="20"/>
              </w:rPr>
              <w:t>엘에스웨어㈜ 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A0BB9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20</w:t>
            </w:r>
            <w:r w:rsidR="003A3B0E" w:rsidRPr="00636E34">
              <w:rPr>
                <w:rFonts w:ascii="굴림" w:hAnsi="굴림" w:hint="eastAsia"/>
                <w:kern w:val="0"/>
                <w:szCs w:val="20"/>
              </w:rPr>
              <w:t>1</w:t>
            </w:r>
            <w:r w:rsidR="000610A9">
              <w:rPr>
                <w:rFonts w:ascii="굴림" w:hAnsi="굴림"/>
                <w:kern w:val="0"/>
                <w:szCs w:val="20"/>
              </w:rPr>
              <w:t>8</w:t>
            </w:r>
            <w:r w:rsidR="00777EF2">
              <w:rPr>
                <w:rFonts w:ascii="굴림" w:hAnsi="굴림" w:hint="eastAsia"/>
                <w:kern w:val="0"/>
                <w:szCs w:val="20"/>
              </w:rPr>
              <w:t>/</w:t>
            </w:r>
            <w:r w:rsidR="000610A9">
              <w:rPr>
                <w:rFonts w:ascii="굴림" w:hAnsi="굴림"/>
                <w:kern w:val="0"/>
                <w:szCs w:val="20"/>
              </w:rPr>
              <w:t>1</w:t>
            </w:r>
            <w:r w:rsidR="005A0BB9">
              <w:rPr>
                <w:rFonts w:ascii="굴림" w:hAnsi="굴림"/>
                <w:kern w:val="0"/>
                <w:szCs w:val="20"/>
              </w:rPr>
              <w:t>1</w:t>
            </w:r>
            <w:r w:rsidR="00777EF2">
              <w:rPr>
                <w:rFonts w:ascii="굴림" w:hAnsi="굴림" w:hint="eastAsia"/>
                <w:kern w:val="0"/>
                <w:szCs w:val="20"/>
              </w:rPr>
              <w:t>/</w:t>
            </w:r>
            <w:r w:rsidR="005A0BB9">
              <w:rPr>
                <w:rFonts w:ascii="굴림" w:hAnsi="굴림"/>
                <w:kern w:val="0"/>
                <w:szCs w:val="20"/>
              </w:rPr>
              <w:t>30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417CA6" w:rsidRDefault="0052281F" w:rsidP="00417CA6">
      <w:pPr>
        <w:jc w:val="center"/>
        <w:rPr>
          <w:b/>
        </w:rPr>
      </w:pPr>
      <w:bookmarkStart w:id="4" w:name="_Toc299095391"/>
      <w:proofErr w:type="gramStart"/>
      <w:r w:rsidRPr="00417CA6">
        <w:rPr>
          <w:rFonts w:hint="eastAsia"/>
          <w:b/>
        </w:rPr>
        <w:t>제</w:t>
      </w:r>
      <w:r w:rsidRPr="00417CA6">
        <w:rPr>
          <w:rFonts w:hint="eastAsia"/>
          <w:b/>
        </w:rPr>
        <w:t>.</w:t>
      </w:r>
      <w:r w:rsidRPr="00417CA6">
        <w:rPr>
          <w:rFonts w:hint="eastAsia"/>
          <w:b/>
        </w:rPr>
        <w:t>개정</w:t>
      </w:r>
      <w:proofErr w:type="gramEnd"/>
      <w:r w:rsidRPr="00417CA6">
        <w:rPr>
          <w:rFonts w:hint="eastAsia"/>
          <w:b/>
        </w:rPr>
        <w:t xml:space="preserve"> </w:t>
      </w:r>
      <w:r w:rsidRPr="00417CA6">
        <w:rPr>
          <w:rFonts w:hint="eastAsia"/>
          <w:b/>
        </w:rPr>
        <w:t>이력</w:t>
      </w:r>
      <w:bookmarkEnd w:id="4"/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636E34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636E34" w:rsidTr="00D42FF0">
        <w:trPr>
          <w:trHeight w:val="216"/>
        </w:trPr>
        <w:tc>
          <w:tcPr>
            <w:tcW w:w="1464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636E34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636E34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636E34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636E34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636E34" w:rsidRDefault="00D42FF0" w:rsidP="005A0BB9">
            <w:pPr>
              <w:jc w:val="center"/>
              <w:rPr>
                <w:rFonts w:ascii="굴림" w:hAnsi="굴림"/>
                <w:szCs w:val="20"/>
              </w:rPr>
            </w:pPr>
            <w:r w:rsidRPr="00636E34">
              <w:rPr>
                <w:rFonts w:ascii="굴림" w:hAnsi="굴림" w:hint="eastAsia"/>
                <w:szCs w:val="20"/>
              </w:rPr>
              <w:t>20</w:t>
            </w:r>
            <w:r w:rsidR="00CB54BE">
              <w:rPr>
                <w:rFonts w:ascii="굴림" w:hAnsi="굴림" w:hint="eastAsia"/>
                <w:szCs w:val="20"/>
              </w:rPr>
              <w:t>1</w:t>
            </w:r>
            <w:r w:rsidR="000610A9">
              <w:rPr>
                <w:rFonts w:ascii="굴림" w:hAnsi="굴림"/>
                <w:szCs w:val="20"/>
              </w:rPr>
              <w:t>8</w:t>
            </w:r>
            <w:r w:rsidR="00777EF2">
              <w:rPr>
                <w:rFonts w:ascii="굴림" w:hAnsi="굴림" w:hint="eastAsia"/>
                <w:szCs w:val="20"/>
              </w:rPr>
              <w:t>/</w:t>
            </w:r>
            <w:r w:rsidR="000610A9">
              <w:rPr>
                <w:rFonts w:ascii="굴림" w:hAnsi="굴림"/>
                <w:szCs w:val="20"/>
              </w:rPr>
              <w:t>1</w:t>
            </w:r>
            <w:r w:rsidR="005A0BB9">
              <w:rPr>
                <w:rFonts w:ascii="굴림" w:hAnsi="굴림"/>
                <w:szCs w:val="20"/>
              </w:rPr>
              <w:t>1</w:t>
            </w:r>
            <w:r w:rsidR="00777EF2">
              <w:rPr>
                <w:rFonts w:ascii="굴림" w:hAnsi="굴림" w:hint="eastAsia"/>
                <w:szCs w:val="20"/>
              </w:rPr>
              <w:t>/</w:t>
            </w:r>
            <w:r w:rsidR="005A0BB9">
              <w:rPr>
                <w:rFonts w:ascii="굴림" w:hAnsi="굴림"/>
                <w:szCs w:val="20"/>
              </w:rPr>
              <w:t>30</w:t>
            </w:r>
            <w:bookmarkStart w:id="5" w:name="_GoBack"/>
            <w:bookmarkEnd w:id="5"/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636E34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636E34">
              <w:rPr>
                <w:rFonts w:ascii="굴림" w:hAnsi="굴림" w:hint="eastAsia"/>
                <w:b/>
                <w:szCs w:val="20"/>
              </w:rPr>
              <w:t xml:space="preserve"> 페이지 및 내용</w:t>
            </w:r>
          </w:p>
        </w:tc>
        <w:tc>
          <w:tcPr>
            <w:tcW w:w="1710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636E34">
              <w:rPr>
                <w:rFonts w:ascii="굴림" w:hAnsi="굴림" w:hint="eastAsia"/>
                <w:b/>
                <w:szCs w:val="20"/>
              </w:rPr>
              <w:t xml:space="preserve"> 일자</w:t>
            </w:r>
          </w:p>
        </w:tc>
      </w:tr>
    </w:tbl>
    <w:p w:rsidR="003368B4" w:rsidRPr="00636E34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636E34" w:rsidRDefault="003368B4">
      <w:pPr>
        <w:rPr>
          <w:rFonts w:ascii="굴림" w:hAnsi="굴림"/>
        </w:rPr>
        <w:sectPr w:rsidR="003368B4" w:rsidRPr="00636E34" w:rsidSect="00DE1BF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707" w:bottom="851" w:left="1418" w:header="720" w:footer="363" w:gutter="0"/>
          <w:cols w:space="425"/>
          <w:titlePg/>
          <w:docGrid w:type="linesAndChars" w:linePitch="360"/>
        </w:sectPr>
      </w:pPr>
    </w:p>
    <w:bookmarkEnd w:id="0"/>
    <w:bookmarkEnd w:id="1"/>
    <w:bookmarkEnd w:id="2"/>
    <w:bookmarkEnd w:id="3"/>
    <w:p w:rsidR="008D0DB7" w:rsidRPr="00636E34" w:rsidRDefault="00EE75EC" w:rsidP="00636E34">
      <w:pPr>
        <w:jc w:val="center"/>
        <w:rPr>
          <w:rFonts w:ascii="굴림" w:hAnsi="굴림"/>
          <w:b/>
          <w:sz w:val="32"/>
          <w:szCs w:val="32"/>
        </w:rPr>
      </w:pPr>
      <w:r w:rsidRPr="00636E34">
        <w:rPr>
          <w:rFonts w:ascii="굴림" w:hAnsi="굴림" w:hint="eastAsia"/>
          <w:b/>
          <w:sz w:val="32"/>
          <w:szCs w:val="32"/>
        </w:rPr>
        <w:lastRenderedPageBreak/>
        <w:t>목</w:t>
      </w:r>
      <w:r w:rsidR="00636E34">
        <w:rPr>
          <w:rFonts w:ascii="굴림" w:hAnsi="굴림" w:hint="eastAsia"/>
          <w:b/>
          <w:sz w:val="32"/>
          <w:szCs w:val="32"/>
        </w:rPr>
        <w:t xml:space="preserve">  </w:t>
      </w:r>
      <w:r w:rsidRPr="00636E34">
        <w:rPr>
          <w:rFonts w:ascii="굴림" w:hAnsi="굴림" w:hint="eastAsia"/>
          <w:b/>
          <w:sz w:val="32"/>
          <w:szCs w:val="32"/>
        </w:rPr>
        <w:t xml:space="preserve"> 차</w:t>
      </w:r>
    </w:p>
    <w:p w:rsidR="00D1170D" w:rsidRDefault="00E24BBD">
      <w:pPr>
        <w:pStyle w:val="13"/>
        <w:tabs>
          <w:tab w:val="left" w:pos="400"/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636E34">
        <w:rPr>
          <w:rFonts w:ascii="굴림" w:hAnsi="굴림"/>
          <w:b w:val="0"/>
          <w:sz w:val="24"/>
        </w:rPr>
        <w:fldChar w:fldCharType="begin"/>
      </w:r>
      <w:r w:rsidRPr="00636E34">
        <w:rPr>
          <w:rFonts w:ascii="굴림" w:hAnsi="굴림"/>
          <w:b w:val="0"/>
          <w:sz w:val="24"/>
        </w:rPr>
        <w:instrText xml:space="preserve"> </w:instrText>
      </w:r>
      <w:r w:rsidRPr="00636E34">
        <w:rPr>
          <w:rFonts w:ascii="굴림" w:hAnsi="굴림" w:hint="eastAsia"/>
          <w:b w:val="0"/>
          <w:sz w:val="24"/>
        </w:rPr>
        <w:instrText>TOC \o "1-3" \h \z \u</w:instrText>
      </w:r>
      <w:r w:rsidRPr="00636E34">
        <w:rPr>
          <w:rFonts w:ascii="굴림" w:hAnsi="굴림"/>
          <w:b w:val="0"/>
          <w:sz w:val="24"/>
        </w:rPr>
        <w:instrText xml:space="preserve"> </w:instrText>
      </w:r>
      <w:r w:rsidRPr="00636E34">
        <w:rPr>
          <w:rFonts w:ascii="굴림" w:hAnsi="굴림"/>
          <w:b w:val="0"/>
          <w:sz w:val="24"/>
        </w:rPr>
        <w:fldChar w:fldCharType="separate"/>
      </w:r>
      <w:hyperlink w:anchor="_Toc527378470" w:history="1">
        <w:r w:rsidR="00D1170D" w:rsidRPr="002F7F83">
          <w:rPr>
            <w:rStyle w:val="af"/>
            <w:noProof/>
          </w:rPr>
          <w:t>1</w:t>
        </w:r>
        <w:r w:rsidR="00D1170D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1170D" w:rsidRPr="002F7F83">
          <w:rPr>
            <w:rStyle w:val="af"/>
            <w:noProof/>
          </w:rPr>
          <w:t>요구사항</w:t>
        </w:r>
        <w:r w:rsidR="00D1170D" w:rsidRPr="002F7F83">
          <w:rPr>
            <w:rStyle w:val="af"/>
            <w:noProof/>
          </w:rPr>
          <w:t xml:space="preserve"> </w:t>
        </w:r>
        <w:r w:rsidR="00D1170D" w:rsidRPr="002F7F83">
          <w:rPr>
            <w:rStyle w:val="af"/>
            <w:noProof/>
          </w:rPr>
          <w:t>수행</w:t>
        </w:r>
        <w:r w:rsidR="00D1170D" w:rsidRPr="002F7F83">
          <w:rPr>
            <w:rStyle w:val="af"/>
            <w:noProof/>
          </w:rPr>
          <w:t xml:space="preserve"> </w:t>
        </w:r>
        <w:r w:rsidR="00D1170D" w:rsidRPr="002F7F83">
          <w:rPr>
            <w:rStyle w:val="af"/>
            <w:noProof/>
          </w:rPr>
          <w:t>결과</w:t>
        </w:r>
        <w:r w:rsidR="00D1170D">
          <w:rPr>
            <w:noProof/>
            <w:webHidden/>
          </w:rPr>
          <w:tab/>
        </w:r>
        <w:r w:rsidR="00D1170D">
          <w:rPr>
            <w:noProof/>
            <w:webHidden/>
          </w:rPr>
          <w:fldChar w:fldCharType="begin"/>
        </w:r>
        <w:r w:rsidR="00D1170D">
          <w:rPr>
            <w:noProof/>
            <w:webHidden/>
          </w:rPr>
          <w:instrText xml:space="preserve"> PAGEREF _Toc527378470 \h </w:instrText>
        </w:r>
        <w:r w:rsidR="00D1170D">
          <w:rPr>
            <w:noProof/>
            <w:webHidden/>
          </w:rPr>
        </w:r>
        <w:r w:rsidR="00D1170D">
          <w:rPr>
            <w:noProof/>
            <w:webHidden/>
          </w:rPr>
          <w:fldChar w:fldCharType="separate"/>
        </w:r>
        <w:r w:rsidR="00D1170D">
          <w:rPr>
            <w:noProof/>
            <w:webHidden/>
          </w:rPr>
          <w:t>2</w:t>
        </w:r>
        <w:r w:rsidR="00D1170D">
          <w:rPr>
            <w:noProof/>
            <w:webHidden/>
          </w:rPr>
          <w:fldChar w:fldCharType="end"/>
        </w:r>
      </w:hyperlink>
    </w:p>
    <w:p w:rsidR="00D1170D" w:rsidRDefault="002D6F61">
      <w:pPr>
        <w:pStyle w:val="23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378471" w:history="1">
        <w:r w:rsidR="00D1170D" w:rsidRPr="002F7F83">
          <w:rPr>
            <w:rStyle w:val="af"/>
            <w:noProof/>
          </w:rPr>
          <w:t>1.1</w:t>
        </w:r>
        <w:r w:rsidR="00D117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1170D" w:rsidRPr="002F7F83">
          <w:rPr>
            <w:rStyle w:val="af"/>
            <w:noProof/>
          </w:rPr>
          <w:t>기능요구사항</w:t>
        </w:r>
        <w:r w:rsidR="00D1170D" w:rsidRPr="002F7F83">
          <w:rPr>
            <w:rStyle w:val="af"/>
            <w:noProof/>
          </w:rPr>
          <w:t xml:space="preserve"> </w:t>
        </w:r>
        <w:r w:rsidR="00D1170D" w:rsidRPr="002F7F83">
          <w:rPr>
            <w:rStyle w:val="af"/>
            <w:noProof/>
          </w:rPr>
          <w:t>수행</w:t>
        </w:r>
        <w:r w:rsidR="00D1170D" w:rsidRPr="002F7F83">
          <w:rPr>
            <w:rStyle w:val="af"/>
            <w:noProof/>
          </w:rPr>
          <w:t xml:space="preserve"> </w:t>
        </w:r>
        <w:r w:rsidR="00D1170D" w:rsidRPr="002F7F83">
          <w:rPr>
            <w:rStyle w:val="af"/>
            <w:noProof/>
          </w:rPr>
          <w:t>결과</w:t>
        </w:r>
        <w:r w:rsidR="00D1170D">
          <w:rPr>
            <w:noProof/>
            <w:webHidden/>
          </w:rPr>
          <w:tab/>
        </w:r>
        <w:r w:rsidR="00D1170D">
          <w:rPr>
            <w:noProof/>
            <w:webHidden/>
          </w:rPr>
          <w:fldChar w:fldCharType="begin"/>
        </w:r>
        <w:r w:rsidR="00D1170D">
          <w:rPr>
            <w:noProof/>
            <w:webHidden/>
          </w:rPr>
          <w:instrText xml:space="preserve"> PAGEREF _Toc527378471 \h </w:instrText>
        </w:r>
        <w:r w:rsidR="00D1170D">
          <w:rPr>
            <w:noProof/>
            <w:webHidden/>
          </w:rPr>
        </w:r>
        <w:r w:rsidR="00D1170D">
          <w:rPr>
            <w:noProof/>
            <w:webHidden/>
          </w:rPr>
          <w:fldChar w:fldCharType="separate"/>
        </w:r>
        <w:r w:rsidR="00D1170D">
          <w:rPr>
            <w:noProof/>
            <w:webHidden/>
          </w:rPr>
          <w:t>2</w:t>
        </w:r>
        <w:r w:rsidR="00D1170D">
          <w:rPr>
            <w:noProof/>
            <w:webHidden/>
          </w:rPr>
          <w:fldChar w:fldCharType="end"/>
        </w:r>
      </w:hyperlink>
    </w:p>
    <w:p w:rsidR="00D1170D" w:rsidRDefault="002D6F61">
      <w:pPr>
        <w:pStyle w:val="23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378472" w:history="1">
        <w:r w:rsidR="00D1170D" w:rsidRPr="002F7F83">
          <w:rPr>
            <w:rStyle w:val="af"/>
            <w:noProof/>
          </w:rPr>
          <w:t>1.2</w:t>
        </w:r>
        <w:r w:rsidR="00D117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1170D" w:rsidRPr="002F7F83">
          <w:rPr>
            <w:rStyle w:val="af"/>
            <w:noProof/>
          </w:rPr>
          <w:t>비기능</w:t>
        </w:r>
        <w:r w:rsidR="00D1170D" w:rsidRPr="002F7F83">
          <w:rPr>
            <w:rStyle w:val="af"/>
            <w:noProof/>
          </w:rPr>
          <w:t xml:space="preserve"> </w:t>
        </w:r>
        <w:r w:rsidR="00D1170D" w:rsidRPr="002F7F83">
          <w:rPr>
            <w:rStyle w:val="af"/>
            <w:noProof/>
          </w:rPr>
          <w:t>요구사항</w:t>
        </w:r>
        <w:r w:rsidR="00D1170D">
          <w:rPr>
            <w:noProof/>
            <w:webHidden/>
          </w:rPr>
          <w:tab/>
        </w:r>
        <w:r w:rsidR="00D1170D">
          <w:rPr>
            <w:noProof/>
            <w:webHidden/>
          </w:rPr>
          <w:fldChar w:fldCharType="begin"/>
        </w:r>
        <w:r w:rsidR="00D1170D">
          <w:rPr>
            <w:noProof/>
            <w:webHidden/>
          </w:rPr>
          <w:instrText xml:space="preserve"> PAGEREF _Toc527378472 \h </w:instrText>
        </w:r>
        <w:r w:rsidR="00D1170D">
          <w:rPr>
            <w:noProof/>
            <w:webHidden/>
          </w:rPr>
        </w:r>
        <w:r w:rsidR="00D1170D">
          <w:rPr>
            <w:noProof/>
            <w:webHidden/>
          </w:rPr>
          <w:fldChar w:fldCharType="separate"/>
        </w:r>
        <w:r w:rsidR="00D1170D">
          <w:rPr>
            <w:noProof/>
            <w:webHidden/>
          </w:rPr>
          <w:t>4</w:t>
        </w:r>
        <w:r w:rsidR="00D1170D">
          <w:rPr>
            <w:noProof/>
            <w:webHidden/>
          </w:rPr>
          <w:fldChar w:fldCharType="end"/>
        </w:r>
      </w:hyperlink>
    </w:p>
    <w:p w:rsidR="00A65E00" w:rsidRPr="00636E34" w:rsidRDefault="00E24BBD" w:rsidP="008D0DB7">
      <w:pPr>
        <w:ind w:leftChars="1668" w:left="3336" w:firstLine="664"/>
        <w:rPr>
          <w:rFonts w:ascii="굴림" w:hAnsi="굴림"/>
          <w:b/>
          <w:sz w:val="24"/>
        </w:rPr>
      </w:pPr>
      <w:r w:rsidRPr="00636E34">
        <w:rPr>
          <w:rFonts w:ascii="굴림" w:hAnsi="굴림"/>
          <w:b/>
          <w:sz w:val="24"/>
        </w:rPr>
        <w:fldChar w:fldCharType="end"/>
      </w:r>
    </w:p>
    <w:p w:rsidR="00A65E00" w:rsidRPr="00636E34" w:rsidRDefault="00A65E00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A65E00" w:rsidRPr="00636E34" w:rsidRDefault="00A65E00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D25053" w:rsidRPr="00636E34" w:rsidRDefault="00D25053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A65E00" w:rsidRPr="00636E34" w:rsidRDefault="00A65E00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8D0DB7" w:rsidRPr="00636E34" w:rsidRDefault="008D0DB7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8D0DB7" w:rsidRPr="00636E34" w:rsidRDefault="008D0DB7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8D0DB7" w:rsidRPr="00636E34" w:rsidRDefault="008D0DB7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0E7B3D" w:rsidRPr="00636E34" w:rsidRDefault="000E7B3D" w:rsidP="008D0DB7">
      <w:pPr>
        <w:ind w:leftChars="1668" w:left="3336" w:firstLine="664"/>
        <w:rPr>
          <w:rFonts w:ascii="굴림" w:hAnsi="굴림"/>
          <w:sz w:val="24"/>
        </w:rPr>
      </w:pPr>
    </w:p>
    <w:p w:rsidR="00417CA6" w:rsidRDefault="00A65E00" w:rsidP="00417CA6">
      <w:pPr>
        <w:ind w:leftChars="-142" w:left="-284" w:rightChars="-71" w:right="-142"/>
      </w:pPr>
      <w:bookmarkStart w:id="6" w:name="_Toc493107138"/>
      <w:bookmarkStart w:id="7" w:name="_Toc493698224"/>
      <w:bookmarkStart w:id="8" w:name="_Toc110258172"/>
      <w:bookmarkStart w:id="9" w:name="_Toc232196059"/>
      <w:r w:rsidRPr="00636E34">
        <w:rPr>
          <w:rFonts w:ascii="굴림" w:hAnsi="굴림" w:hint="eastAsia"/>
        </w:rPr>
        <w:t xml:space="preserve">   </w:t>
      </w:r>
    </w:p>
    <w:p w:rsidR="00417CA6" w:rsidRDefault="00417CA6">
      <w:pPr>
        <w:widowControl/>
        <w:wordWrap/>
        <w:autoSpaceDE/>
        <w:autoSpaceDN/>
        <w:jc w:val="left"/>
        <w:rPr>
          <w:rFonts w:ascii="굴림"/>
          <w:b/>
          <w:sz w:val="24"/>
          <w:szCs w:val="28"/>
        </w:rPr>
      </w:pPr>
      <w:r>
        <w:br w:type="page"/>
      </w:r>
    </w:p>
    <w:p w:rsidR="00417CA6" w:rsidRDefault="00417CA6" w:rsidP="00417CA6">
      <w:pPr>
        <w:pStyle w:val="11"/>
      </w:pPr>
      <w:bookmarkStart w:id="10" w:name="_Toc527378470"/>
      <w:r>
        <w:rPr>
          <w:rFonts w:hint="eastAsia"/>
        </w:rPr>
        <w:lastRenderedPageBreak/>
        <w:t>요구사항 수행 결과</w:t>
      </w:r>
      <w:bookmarkEnd w:id="10"/>
    </w:p>
    <w:p w:rsidR="00417CA6" w:rsidRPr="00417CA6" w:rsidRDefault="00417CA6" w:rsidP="00417CA6">
      <w:pPr>
        <w:pStyle w:val="20"/>
      </w:pPr>
      <w:bookmarkStart w:id="11" w:name="_Toc527378471"/>
      <w:r w:rsidRPr="00417CA6">
        <w:rPr>
          <w:rFonts w:hint="eastAsia"/>
        </w:rPr>
        <w:t>기능요구사항 수행 결과</w:t>
      </w:r>
      <w:bookmarkEnd w:id="11"/>
    </w:p>
    <w:tbl>
      <w:tblPr>
        <w:tblW w:w="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861"/>
        <w:gridCol w:w="1701"/>
        <w:gridCol w:w="4809"/>
        <w:gridCol w:w="851"/>
        <w:gridCol w:w="992"/>
      </w:tblGrid>
      <w:tr w:rsidR="00417CA6" w:rsidRPr="00650CEE" w:rsidTr="00A85228">
        <w:trPr>
          <w:trHeight w:val="315"/>
          <w:tblHeader/>
          <w:jc w:val="center"/>
        </w:trPr>
        <w:tc>
          <w:tcPr>
            <w:tcW w:w="602" w:type="dxa"/>
            <w:vMerge w:val="restart"/>
            <w:shd w:val="clear" w:color="auto" w:fill="F2F2F2"/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bookmarkStart w:id="12" w:name="OLE_LINK41"/>
            <w:bookmarkStart w:id="13" w:name="OLE_LINK42"/>
            <w:r w:rsidRPr="00650CEE">
              <w:rPr>
                <w:rFonts w:ascii="굴림" w:hAnsi="굴림"/>
                <w:b/>
                <w:sz w:val="18"/>
                <w:szCs w:val="18"/>
              </w:rPr>
              <w:t>NO</w:t>
            </w:r>
          </w:p>
        </w:tc>
        <w:tc>
          <w:tcPr>
            <w:tcW w:w="861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/>
                <w:b/>
                <w:sz w:val="18"/>
                <w:szCs w:val="18"/>
              </w:rPr>
              <w:br w:type="page"/>
            </w: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요구</w:t>
            </w:r>
          </w:p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사항 ID</w:t>
            </w:r>
          </w:p>
        </w:tc>
        <w:tc>
          <w:tcPr>
            <w:tcW w:w="1701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요구사항명</w:t>
            </w:r>
          </w:p>
        </w:tc>
        <w:tc>
          <w:tcPr>
            <w:tcW w:w="5660" w:type="dxa"/>
            <w:gridSpan w:val="2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완료보고서</w:t>
            </w:r>
          </w:p>
        </w:tc>
        <w:tc>
          <w:tcPr>
            <w:tcW w:w="992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관련증빙</w:t>
            </w:r>
          </w:p>
        </w:tc>
      </w:tr>
      <w:tr w:rsidR="00417CA6" w:rsidRPr="00650CEE" w:rsidTr="00A85228">
        <w:trPr>
          <w:trHeight w:val="74"/>
          <w:tblHeader/>
          <w:jc w:val="center"/>
        </w:trPr>
        <w:tc>
          <w:tcPr>
            <w:tcW w:w="602" w:type="dxa"/>
            <w:vMerge/>
            <w:shd w:val="clear" w:color="auto" w:fill="F2F2F2"/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861" w:type="dxa"/>
            <w:vMerge/>
            <w:shd w:val="clear" w:color="auto" w:fill="F2F2F2"/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4809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검사기준</w:t>
            </w:r>
          </w:p>
        </w:tc>
        <w:tc>
          <w:tcPr>
            <w:tcW w:w="851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417CA6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완료</w:t>
            </w:r>
          </w:p>
          <w:p w:rsidR="00417CA6" w:rsidRPr="00650CEE" w:rsidRDefault="00417CA6" w:rsidP="00417CA6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여부</w:t>
            </w:r>
          </w:p>
        </w:tc>
        <w:tc>
          <w:tcPr>
            <w:tcW w:w="992" w:type="dxa"/>
            <w:vMerge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</w:tr>
      <w:bookmarkEnd w:id="12"/>
      <w:bookmarkEnd w:id="13"/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  <w:kern w:val="0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  <w:kern w:val="0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FTU-RF-001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신청모듈 다운로드 및 경로 자동 설정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신청 시 업로드 된 모듈이 자동 다운로드 되고,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압축이 풀어진 상태로,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해당 경로에 각각의 모듈이 자동으로 지정이 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001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2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FTU-RF-002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 xml:space="preserve">성능평가 수행 오류 </w:t>
            </w:r>
            <w:proofErr w:type="spellStart"/>
            <w:r w:rsidRPr="000610A9">
              <w:rPr>
                <w:rFonts w:ascii="굴림" w:hAnsi="굴림" w:hint="eastAsia"/>
                <w:sz w:val="18"/>
                <w:szCs w:val="18"/>
              </w:rPr>
              <w:t>알람</w:t>
            </w:r>
            <w:proofErr w:type="spellEnd"/>
            <w:r w:rsidRPr="000610A9">
              <w:rPr>
                <w:rFonts w:ascii="굴림" w:hAnsi="굴림" w:hint="eastAsia"/>
                <w:sz w:val="18"/>
                <w:szCs w:val="18"/>
              </w:rPr>
              <w:t xml:space="preserve">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성능평가 수행 모듈의 오류 발생 시 담당자에게 메일이 발송된다.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002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3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TUU-RF-003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콘텐츠 경로 설정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기본 경로 이외에 지정이 된 경우 해당 경로에서 파일을 가져와 성능평가가 수행되어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콘텐츠를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찾을 수 없다는 오류가 발생되지 않는다.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003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4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TUU-RF-004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Dashboard 기능 개선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최근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1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주일 동안의 성능평가 신청현황,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진행 현황,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회원 가입 목록이 나타난다.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004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5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TUU-RF-005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성능평가 통계 화면 추가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유형별,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년도별,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업체별 통계 현황이 정상적으로 나타난다.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005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6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TUU-RF-006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성능평가 이력 관리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성능평가 이력 관리를 위한 기록을 추가 등록할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006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bookmarkStart w:id="14" w:name="_Hlk498967349"/>
            <w:r w:rsidRPr="000610A9">
              <w:rPr>
                <w:rFonts w:ascii="굴림" w:hAnsi="굴림" w:hint="eastAsia"/>
                <w:sz w:val="18"/>
                <w:szCs w:val="18"/>
              </w:rPr>
              <w:t>7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TUU-RF-007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성능평가 통합 모니터링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전체적인 성능평가 수행 현황을 볼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007</w:t>
            </w:r>
          </w:p>
        </w:tc>
      </w:tr>
      <w:bookmarkEnd w:id="14"/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8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PFU-RF-008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포렌식 성능평가에 대한 장비 연계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포렌식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성능평가 신청 시 기술업체 장비 신청 여부가 추가되어 운영되며,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관리사이트에서 이를 확인 가능하다.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진행중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008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9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WTU-RF-009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장비 대상 평가를 위한 스크립트 생성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각각의 성능평가 유형별로 관련 스크립트가 생성이 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009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10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WTU-RF-010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포렌식 평가 결과 로그 분석 및 등록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포렌식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성능평가 로그를 수동으로 등록할 수 있으며,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해당 로그가 분석되어 관리 시스템에서 확인이 가능하다.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010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11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/>
                <w:kern w:val="0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RUU-RF-012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수요조사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(해당 요구사항은 삭제됨)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>
              <w:t>011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12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RUU-RF-013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사업공고관리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사업공고에 대한 입력,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수정,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삭제 기능이 정상적으로 작동한다.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>
              <w:t>012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RUU-RF-014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과제관리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신청된 과제에 대한 다양한 검색이 가능하고,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엑셀 출력 기능이 제공된다.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252CBF" w:rsidP="00A8522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t>증빙</w:t>
            </w:r>
            <w:r w:rsidR="00A85228">
              <w:t>013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14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RUU-RF-015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평가 및 보고서 작성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평가보고서는 파일로 업로드 할 수 있으며,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각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평가별로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평가위원 정보를 입력할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014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15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RUU-RF-016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협약서 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PDF로 되어 있는 협약서 정보를 업로드하고,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이를 다운로드 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015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16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RUU-RF-017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사후관리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기술료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납부 계획과 납부 현황을 조회할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016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17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RUU-RF-018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저작권기술 사업성과 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연도별,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사업별 등 다양한 통계가 나타나고,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데이터의 정합성이 올바르다.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017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18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RUU-RF-019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기술료납부현황관리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기술료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납부 계획과 납부 현황을 조회할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018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19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RUU-RF-020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성과현황정보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연도별,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사업별 성과를 조회할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019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RUU-RF-021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통계정보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통계 화면이 정상적으로 나타난다.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020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21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RUU-RF-022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저작권기술 사업관리 시스템 운영 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사업관리 시스템 운영을 위한 권한관리,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사용자 관리 등 기능이 정상적으로 작동한다.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021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bookmarkStart w:id="15" w:name="_Hlk498967486"/>
            <w:r w:rsidRPr="000610A9">
              <w:rPr>
                <w:rFonts w:ascii="굴림" w:hAnsi="굴림" w:hint="eastAsia"/>
                <w:sz w:val="18"/>
                <w:szCs w:val="18"/>
              </w:rPr>
              <w:t>22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RUU-RF-023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기존 데이터 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기존 오프라인 문서가 시스템에 모두 등록이 되어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022</w:t>
            </w:r>
          </w:p>
        </w:tc>
      </w:tr>
      <w:bookmarkEnd w:id="15"/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23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RUU-RF-024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시스템 연계 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(해당 요구사항은 삭제됨)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023</w:t>
            </w:r>
          </w:p>
        </w:tc>
      </w:tr>
    </w:tbl>
    <w:p w:rsidR="00417CA6" w:rsidRDefault="00417CA6" w:rsidP="00417CA6"/>
    <w:p w:rsidR="00417CA6" w:rsidRDefault="00417CA6" w:rsidP="00417CA6">
      <w:pPr>
        <w:pStyle w:val="20"/>
      </w:pPr>
      <w:r>
        <w:br w:type="page"/>
      </w:r>
      <w:bookmarkStart w:id="16" w:name="_Toc527378472"/>
      <w:r>
        <w:rPr>
          <w:rFonts w:hint="eastAsia"/>
        </w:rPr>
        <w:lastRenderedPageBreak/>
        <w:t>비기능 요구사항</w:t>
      </w:r>
      <w:bookmarkEnd w:id="16"/>
    </w:p>
    <w:tbl>
      <w:tblPr>
        <w:tblW w:w="9816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993"/>
        <w:gridCol w:w="1569"/>
        <w:gridCol w:w="4668"/>
        <w:gridCol w:w="850"/>
        <w:gridCol w:w="1134"/>
      </w:tblGrid>
      <w:tr w:rsidR="00417CA6" w:rsidRPr="008D7078" w:rsidTr="009A24AE">
        <w:trPr>
          <w:trHeight w:val="315"/>
          <w:tblHeader/>
        </w:trPr>
        <w:tc>
          <w:tcPr>
            <w:tcW w:w="602" w:type="dxa"/>
            <w:vMerge w:val="restart"/>
            <w:shd w:val="clear" w:color="auto" w:fill="F2F2F2"/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/>
                <w:b/>
                <w:sz w:val="18"/>
                <w:szCs w:val="18"/>
              </w:rPr>
              <w:t>NO</w:t>
            </w:r>
          </w:p>
        </w:tc>
        <w:tc>
          <w:tcPr>
            <w:tcW w:w="993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/>
                <w:b/>
                <w:sz w:val="18"/>
                <w:szCs w:val="18"/>
              </w:rPr>
              <w:br w:type="page"/>
            </w: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요구</w:t>
            </w:r>
          </w:p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사항 ID</w:t>
            </w:r>
          </w:p>
        </w:tc>
        <w:tc>
          <w:tcPr>
            <w:tcW w:w="1569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요구사항명</w:t>
            </w:r>
          </w:p>
        </w:tc>
        <w:tc>
          <w:tcPr>
            <w:tcW w:w="5518" w:type="dxa"/>
            <w:gridSpan w:val="2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완료보고서</w:t>
            </w:r>
          </w:p>
        </w:tc>
        <w:tc>
          <w:tcPr>
            <w:tcW w:w="1134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관련증빙</w:t>
            </w:r>
          </w:p>
        </w:tc>
      </w:tr>
      <w:tr w:rsidR="00417CA6" w:rsidRPr="008D7078" w:rsidTr="009A24AE">
        <w:trPr>
          <w:trHeight w:val="74"/>
          <w:tblHeader/>
        </w:trPr>
        <w:tc>
          <w:tcPr>
            <w:tcW w:w="602" w:type="dxa"/>
            <w:vMerge/>
            <w:shd w:val="clear" w:color="auto" w:fill="F2F2F2"/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shd w:val="clear" w:color="auto" w:fill="F2F2F2"/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F2F2F2"/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4668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검사기준</w:t>
            </w:r>
          </w:p>
        </w:tc>
        <w:tc>
          <w:tcPr>
            <w:tcW w:w="850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완료</w:t>
            </w:r>
          </w:p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여부</w:t>
            </w:r>
          </w:p>
        </w:tc>
        <w:tc>
          <w:tcPr>
            <w:tcW w:w="1134" w:type="dxa"/>
            <w:vMerge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  <w:kern w:val="0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  <w:color w:val="000000"/>
                <w:kern w:val="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RUU-RN-027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이관데이터 범위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D7078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이관 범위가 고객과의 협의를 통해 확정되었음.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583540" w:rsidP="00252C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</w:t>
            </w:r>
            <w:r w:rsidR="00252CBF"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024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RUU-RN-028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기존 데이터 이관처리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D7078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기존 데이터에 대한 이관이 되어 있으며,</w:t>
            </w:r>
            <w:r w:rsidRPr="008D7078"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078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해당 내용이 검색된다.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증빙025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/>
                <w:sz w:val="18"/>
                <w:szCs w:val="18"/>
              </w:rPr>
              <w:t>RUU-RN-029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홈페이지 연동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(해당 </w:t>
            </w:r>
            <w:proofErr w:type="spellStart"/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>비기능은</w:t>
            </w:r>
            <w:proofErr w:type="spellEnd"/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삭제됨)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증빙026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bookmarkStart w:id="17" w:name="_Hlk498967547"/>
            <w:r w:rsidRPr="00D1170D">
              <w:rPr>
                <w:rFonts w:ascii="굴림" w:hAnsi="굴림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/>
                <w:sz w:val="18"/>
                <w:szCs w:val="18"/>
              </w:rPr>
              <w:t>PQU-RN-030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웹 페이지 디스플레이 시간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>웹페이지에</w:t>
            </w:r>
            <w:proofErr w:type="spellEnd"/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대한 최소 응답시간인 3초를 초과하지 않는다.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증빙027</w:t>
            </w:r>
          </w:p>
        </w:tc>
      </w:tr>
      <w:bookmarkEnd w:id="17"/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/>
                <w:sz w:val="18"/>
                <w:szCs w:val="18"/>
              </w:rPr>
              <w:t>PQU-RN-031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데이터 형식 오류 응답 시간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>시스템 오류 시 2초 이내에 오류에 대한 안내 페이지를 사용자에게 출력된다. (</w:t>
            </w:r>
            <w:r w:rsidRPr="008D7078">
              <w:rPr>
                <w:rFonts w:ascii="굴림" w:hAnsi="굴림" w:cs="굴림"/>
                <w:kern w:val="0"/>
                <w:sz w:val="18"/>
                <w:szCs w:val="18"/>
              </w:rPr>
              <w:t xml:space="preserve">DB </w:t>
            </w:r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>연결 장애 제외)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증빙028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6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/>
                <w:sz w:val="18"/>
                <w:szCs w:val="18"/>
              </w:rPr>
              <w:t>PQU-RN-032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 xml:space="preserve">작업 처리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딜레이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경고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>10초 이상 소요되는 화면 혹은 작업에 대해서는 사용자에게 적절한 안내를 하고 있다.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증빙029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  <w:kern w:val="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PUU-RN-033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커스터마이징 용이성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향후 확장을 고려하도록 시스템에 대한 </w:t>
            </w: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커스터마이징이</w:t>
            </w:r>
            <w:proofErr w:type="spellEnd"/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 용이하도록 구성되어 있다.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증빙030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사용자 인터페이스 및 디자인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신규 페이지에 대해 기존 시스템과 통일성을 유지하여 설계 및 디자인이 되어있다.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증빙031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 xml:space="preserve">웹 </w:t>
            </w:r>
            <w:proofErr w:type="spellStart"/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접근성</w:t>
            </w:r>
            <w:proofErr w:type="spellEnd"/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 xml:space="preserve">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웹접근성을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준수하여 설계되었다.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증빙032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웹 표준 및 호환성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IE및 크롬등의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브라우져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지원 여부 확인</w:t>
            </w:r>
          </w:p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전자정부서비스 호환성 준수 지침에 준하여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구현되었있다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증빙033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데이터베이스 설계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Database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설계 시 향우 업무 변동에 따른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확장성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및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이식성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그리고 기존 데이터를 고려한 설계를 수행하였는지 여부를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증빙034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 xml:space="preserve">데이터 </w:t>
            </w:r>
            <w:proofErr w:type="spellStart"/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무결성</w:t>
            </w:r>
            <w:proofErr w:type="spellEnd"/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 xml:space="preserve"> 및 표준화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데이터베이스 설계 표준 문서를 준수하여 설계가 되어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증빙035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데이터베이스 설계(구현) 및 내역서 제출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데이터베이스 설계 관련 산출물 제시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증빙036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데이터베이스에 대한 최적화 및 튜닝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932E5C">
              <w:rPr>
                <w:rFonts w:ascii="굴림" w:hAnsi="굴림" w:cs="굴림" w:hint="eastAsia"/>
                <w:kern w:val="0"/>
                <w:sz w:val="18"/>
                <w:szCs w:val="18"/>
              </w:rPr>
              <w:t>데이터베이스에 대해서는 구조를 최적화하고, 튜닝 등을 통해 시스템의 안정성을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개선하였는지 여부 검사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증빙037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이관 데이터에 대한 품질관리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추가 이관되는 데이터에 대한 이관 방식, 절차 등의 계획을 수립하여 품질을 확보할 수 있도록 하였는지 검사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증빙038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 xml:space="preserve">원본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데이터셋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오디오 원본 1,000곡, 비디오 100편에 대한 구축을 완료하였는지 실제 파일 수량과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DB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에 등록된 수량에 대한 점검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증빙039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 xml:space="preserve">변형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데이터셋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오디오 변형물(43항목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x1000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곡=43,000곡)</w:t>
            </w:r>
          </w:p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비디오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3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분 변형물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(100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편)</w:t>
            </w:r>
          </w:p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비디오 변형물(48항목x100편=4,800편)</w:t>
            </w:r>
          </w:p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오디오 제거 비디오(38항목x100편=3,800펀)</w:t>
            </w:r>
          </w:p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에 대한 실제 파일 수량과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DB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에 등록된 수량에 대한 점검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증빙040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 xml:space="preserve">모바일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웹하드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변형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데이터셋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모바일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웹하드용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변형물(37항목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x100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편=3,700편)과 오디오제거 변형물(27항목x100편=2,700편)에 대한 실제 파일 수량과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DB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에 등록된 수량에 대한 점검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증빙041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 xml:space="preserve">워터마크/포렌식마크 오디오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데이터셋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구성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오디오</w:t>
            </w: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원본콘텐츠는</w:t>
            </w:r>
            <w:proofErr w:type="spellEnd"/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 MP3 192kbps, 44.1kHz 이상으로 구성</w:t>
            </w: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되어 운영되는지 </w:t>
            </w: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검검</w:t>
            </w:r>
            <w:proofErr w:type="spellEnd"/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증빙042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 xml:space="preserve">워터마크/포렌식마크 비디오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데이터셋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구성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비디오</w:t>
            </w: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원본콘텐츠는</w:t>
            </w:r>
            <w:proofErr w:type="spellEnd"/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 컬러/HD급(1920×1080 정도 이상)/1.5Mbps/24fps 이상으로 구성</w:t>
            </w: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되어 운영되는 지 점검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증빙043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테스트 방안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테스트 계획서를 수립하여 각각의 정해진 일정과 절차에 의해 테스트가 수행되는지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증빙044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이행 및 승인테스트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시스템 이행 및 인수인계 관련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절차서를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작성하여 수행하였는지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증빙045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보안지침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보안 정책 및 지침을 준수하기 위해 보안 관련 활동을 수행하였는지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증빙046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보안 관련 일반요건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보안서약서를 제출하였으며, 개인정보(성명, 이메일, 연락처)에 대한 암호화를 수행하고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증빙047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lastRenderedPageBreak/>
              <w:t>25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소프트웨어 개발보안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시큐어코딩에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대한 교육을 시행하고, 해당 가이드를 준수하여 개발을 하였는지를 검사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증빙048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개발보안준수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시큐어코딩에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대한 교육을 시행하고, 해당 가이드를 준수하여 개발을 하였는지를 검사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증빙049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정보암호화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개인정보에 대하여 암호화하여 저장을 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증빙050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사업 수행에 대한 보안정책 및 지침준수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보안서약서 및 참여 인력에 대한 보안 대책을 수립하고, 이를 점검하였는지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증빙051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관리적 보안요건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보안 관련 교육 및 점검을 실시하고 있으며, 위원회가 실시하는 보안교육을 참석하였는지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증빙052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물리적 보안요건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문서 및 프로그램 등에 대해서는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잠금장치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, 통제 구역을 지정하여 물리적 보안을 실시하였는지 확인</w:t>
            </w:r>
          </w:p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주관사업자 개발 공간에는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CCTV,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시건장치 등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비인가자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출입통제 대책을 준수하였는지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증빙053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문서 보안요건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문서 보안 요건을 준수하였는지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증빙054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70630">
              <w:rPr>
                <w:rFonts w:ascii="굴림" w:hAnsi="굴림" w:hint="eastAsia"/>
                <w:sz w:val="18"/>
                <w:szCs w:val="18"/>
              </w:rPr>
              <w:t>보안권고 및 보안정책 조치의무(개인정보보호 포함)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개발된 시스템에 대한 취약점 점검 등을 통하여 시스템의 보호하고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증빙055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데이터보안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개인정보에 대하여 암호화하여 저장을 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증빙056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신뢰성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527FF9">
              <w:rPr>
                <w:rFonts w:ascii="굴림" w:hAnsi="굴림" w:cs="굴림" w:hint="eastAsia"/>
                <w:kern w:val="0"/>
                <w:sz w:val="18"/>
                <w:szCs w:val="18"/>
              </w:rPr>
              <w:t>위원회 담당자와 사전협의 후 운영서버 이관계획 수립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하여 수행하고 있으며, 업무 시간 이후를 활용하여 운영서버 반영 작업을 수행하고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증빙057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사용의 용이성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개발 시스템에 대한 주관기관의 협의 및 교육 요청에 적극적으로 응대를 하였는지 그리고,</w:t>
            </w:r>
            <w:r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감리 지원에 적극적으로 응하였는지 여부를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증빙058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상호운영성(데이터교환성)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연계시스템에 대한 충분한 단위</w:t>
            </w:r>
            <w:proofErr w:type="gram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.통합테스트를</w:t>
            </w:r>
            <w:proofErr w:type="gram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수행하고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증빙059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lastRenderedPageBreak/>
              <w:t>37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 xml:space="preserve">정기 및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비정기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보고 일정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정기 및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비정기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보고는 정해진 일정대로 수행을 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증빙060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단계별 산출물 제출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단계별 제출해야 할 산출물에 대해 정의하고 산출물을 제출하였는지 여부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증빙061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사업수행계획서 및 완료보고서 제출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7108C7">
              <w:rPr>
                <w:rFonts w:ascii="굴림" w:hAnsi="굴림" w:cs="굴림" w:hint="eastAsia"/>
                <w:kern w:val="0"/>
                <w:sz w:val="18"/>
                <w:szCs w:val="18"/>
              </w:rPr>
              <w:t>착수 시점에 사업 수행 계획서를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, </w:t>
            </w:r>
            <w:r w:rsidRPr="007108C7">
              <w:rPr>
                <w:rFonts w:ascii="굴림" w:hAnsi="굴림" w:cs="굴림" w:hint="eastAsia"/>
                <w:kern w:val="0"/>
                <w:sz w:val="18"/>
                <w:szCs w:val="18"/>
              </w:rPr>
              <w:t>완료 시점에 완료보고서를 제출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증빙062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과업 수행 내 발생 사항 보고 및 제출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7108C7">
              <w:rPr>
                <w:rFonts w:ascii="굴림" w:hAnsi="굴림" w:cs="굴림" w:hint="eastAsia"/>
                <w:kern w:val="0"/>
                <w:sz w:val="18"/>
                <w:szCs w:val="18"/>
              </w:rPr>
              <w:t>과업 수행 중 발생된 모든 사항에 대해서는 수시로 보고를 하며, 필요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7108C7">
              <w:rPr>
                <w:rFonts w:ascii="굴림" w:hAnsi="굴림" w:cs="굴림" w:hint="eastAsia"/>
                <w:kern w:val="0"/>
                <w:sz w:val="18"/>
                <w:szCs w:val="18"/>
              </w:rPr>
              <w:t>시 별도 보고서를 작성하여 제출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하였는지 여부 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증빙063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손해 배상에 대한 정의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손해 배상에 대한 정리된 자료가 있는 지 여부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증빙064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정보화사업관리시스템 등록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위원회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정보화사업관리시스템에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각 단계별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산출을을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등록하였는지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증빙065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투입인력 구성에 대한 정의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투입 인력에 대한 현황을 보고 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증빙066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품질보증 방안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단계별 품질보증 계획서를 제출하고 품질 보증 활동을 실시하며, 그 해당 내역을 관리하고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증빙067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사업수행을 위한 작업공간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상호 협의하여 사업 수행 장소를 결정하였는지 여부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증빙068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하자보수 및 기술지원 요건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하자보수 및 기술지원에 대한 정의를 하고 있는 문서가 있는지 여부 검사 </w:t>
            </w:r>
            <w:r w:rsidRPr="00870630">
              <w:rPr>
                <w:rFonts w:ascii="굴림" w:hAnsi="굴림" w:cs="굴림"/>
                <w:kern w:val="0"/>
                <w:sz w:val="18"/>
                <w:szCs w:val="18"/>
              </w:rPr>
              <w:t>(</w:t>
            </w: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유지보수계획수립)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증빙069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지식재산권 및 임치에 관련한 사항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개발된 소프트웨어에 대해서 임치를 수행하였는지 여부 확인(임치는 사업 종료 직전에 고객의 인수 테스트 완료 후 제출 예정)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진행중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증빙070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문체부 &lt;공공문화정보 통합관리시스템&gt;과 정보 연계 추진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공공문화정보 통합관리시스템 연계가 필요한 경우 주관기관과의 협의를 통해 수행을 하였는지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증빙071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SW사업정보 데이터 작성 지원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SW사업정보를 제출하였는지 여부 확인</w:t>
            </w:r>
          </w:p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(사업 초기 시점에 1차 사업정보 저장소는 제출 완료 하였으며,</w:t>
            </w:r>
            <w:r w:rsidRPr="00870630">
              <w:rPr>
                <w:rFonts w:ascii="굴림" w:hAnsi="굴림" w:cs="굴림"/>
                <w:kern w:val="0"/>
                <w:sz w:val="18"/>
                <w:szCs w:val="18"/>
              </w:rPr>
              <w:t xml:space="preserve"> 2</w:t>
            </w: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차 제출은 11월 중순에 예정되어 있음)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증빙072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lastRenderedPageBreak/>
              <w:t>50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저작권기술 성능평가 가이드라인 개선 지원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성능평가를 위한 가이드라인 개선을 위한 지원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51BFC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증빙073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51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저작권기술 성능평가 운영 지원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성능평가 운영을 위한 전담인력의 지원 및 해당 인력을 통한 성능평가 운영 지원 여부를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51BFC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증빙074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52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사업관리시스템 등록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기존 종료된 혹은 진행중인 사업관련 내용을 본 시스템에 등록하였는지 여부를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51BFC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증빙075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53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저작권기술 사업관리 산출물 정리 지원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기존 오프라인 혹은 디지털 산출물에 대한 자료를 정리 관리할 수 있도록 지원하였는지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D53531" w:rsidP="00252CBF">
            <w:pPr>
              <w:jc w:val="center"/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진행중</w:t>
            </w:r>
            <w:proofErr w:type="spellEnd"/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증빙076</w:t>
            </w:r>
          </w:p>
        </w:tc>
      </w:tr>
      <w:bookmarkEnd w:id="6"/>
      <w:bookmarkEnd w:id="7"/>
      <w:bookmarkEnd w:id="8"/>
      <w:bookmarkEnd w:id="9"/>
    </w:tbl>
    <w:p w:rsidR="00534550" w:rsidRPr="00534550" w:rsidRDefault="00534550" w:rsidP="00534550"/>
    <w:sectPr w:rsidR="00534550" w:rsidRPr="00534550" w:rsidSect="00BE2772">
      <w:footerReference w:type="default" r:id="rId13"/>
      <w:pgSz w:w="11906" w:h="16838" w:code="9"/>
      <w:pgMar w:top="1418" w:right="849" w:bottom="851" w:left="1134" w:header="567" w:footer="340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F61" w:rsidRDefault="002D6F61">
      <w:r>
        <w:separator/>
      </w:r>
    </w:p>
  </w:endnote>
  <w:endnote w:type="continuationSeparator" w:id="0">
    <w:p w:rsidR="002D6F61" w:rsidRDefault="002D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altName w:val="맑은 고딕"/>
    <w:charset w:val="81"/>
    <w:family w:val="roma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540" w:rsidRDefault="00583540" w:rsidP="00292520">
    <w:pPr>
      <w:pStyle w:val="af2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583540" w:rsidRDefault="0058354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540" w:rsidRDefault="00583540" w:rsidP="00DE1BF3">
    <w:pPr>
      <w:pStyle w:val="af2"/>
      <w:tabs>
        <w:tab w:val="clear" w:pos="4252"/>
        <w:tab w:val="clear" w:pos="8504"/>
        <w:tab w:val="center" w:pos="4890"/>
        <w:tab w:val="right" w:pos="9781"/>
      </w:tabs>
      <w:ind w:leftChars="-354" w:left="-708" w:rightChars="-214" w:right="-428"/>
    </w:pPr>
    <w:r>
      <w:tab/>
    </w:r>
    <w:r w:rsidRPr="00851ED0">
      <w:rPr>
        <w:noProof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540" w:rsidRPr="0082122C" w:rsidRDefault="00583540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</w:t>
    </w:r>
    <w:proofErr w:type="gramStart"/>
    <w:r w:rsidRPr="0082122C">
      <w:rPr>
        <w:rFonts w:hint="eastAsia"/>
        <w:i/>
        <w:sz w:val="24"/>
      </w:rPr>
      <w:t>Date :</w:t>
    </w:r>
    <w:proofErr w:type="gramEnd"/>
    <w:r w:rsidRPr="0082122C">
      <w:rPr>
        <w:rFonts w:hint="eastAsia"/>
        <w:i/>
        <w:sz w:val="24"/>
      </w:rPr>
      <w:t xml:space="preserve"> </w:t>
    </w:r>
    <w:r>
      <w:rPr>
        <w:rFonts w:hint="eastAsia"/>
        <w:i/>
        <w:sz w:val="24"/>
      </w:rPr>
      <w:t>201</w:t>
    </w:r>
    <w:r>
      <w:rPr>
        <w:i/>
        <w:sz w:val="24"/>
      </w:rPr>
      <w:t>8/1</w:t>
    </w:r>
    <w:r w:rsidR="005A0BB9">
      <w:rPr>
        <w:i/>
        <w:sz w:val="24"/>
      </w:rPr>
      <w:t>1/30</w:t>
    </w:r>
  </w:p>
  <w:p w:rsidR="00583540" w:rsidRPr="0082122C" w:rsidRDefault="00583540" w:rsidP="0052281F">
    <w:pPr>
      <w:jc w:val="right"/>
      <w:rPr>
        <w:i/>
        <w:sz w:val="24"/>
      </w:rPr>
    </w:pPr>
  </w:p>
  <w:p w:rsidR="00583540" w:rsidRPr="0082122C" w:rsidRDefault="00583540" w:rsidP="0052281F">
    <w:pPr>
      <w:jc w:val="right"/>
      <w:rPr>
        <w:i/>
        <w:sz w:val="24"/>
      </w:rPr>
    </w:pPr>
    <w:r w:rsidRPr="000610A9">
      <w:rPr>
        <w:rFonts w:hint="eastAsia"/>
        <w:i/>
        <w:sz w:val="24"/>
      </w:rPr>
      <w:t>주식회사</w:t>
    </w:r>
    <w:r w:rsidRPr="000610A9">
      <w:rPr>
        <w:rFonts w:hint="eastAsia"/>
        <w:i/>
        <w:sz w:val="24"/>
      </w:rPr>
      <w:t xml:space="preserve"> </w:t>
    </w:r>
    <w:proofErr w:type="spellStart"/>
    <w:r w:rsidRPr="000610A9">
      <w:rPr>
        <w:rFonts w:hint="eastAsia"/>
        <w:i/>
        <w:sz w:val="24"/>
      </w:rPr>
      <w:t>굿씽크</w:t>
    </w:r>
    <w:proofErr w:type="spellEnd"/>
    <w:r w:rsidRPr="000610A9">
      <w:rPr>
        <w:rFonts w:hint="eastAsia"/>
        <w:i/>
        <w:sz w:val="24"/>
      </w:rPr>
      <w:t xml:space="preserve"> &amp; </w:t>
    </w:r>
    <w:r w:rsidRPr="000610A9">
      <w:rPr>
        <w:rFonts w:hint="eastAsia"/>
        <w:i/>
        <w:sz w:val="24"/>
      </w:rPr>
      <w:t>엘에스웨어</w:t>
    </w:r>
    <w:r w:rsidRPr="000610A9">
      <w:rPr>
        <w:rFonts w:hint="eastAsia"/>
        <w:i/>
        <w:sz w:val="24"/>
      </w:rPr>
      <w:t>(</w:t>
    </w:r>
    <w:r w:rsidRPr="000610A9">
      <w:rPr>
        <w:rFonts w:hint="eastAsia"/>
        <w:i/>
        <w:sz w:val="24"/>
      </w:rPr>
      <w:t>주</w:t>
    </w:r>
    <w:r w:rsidRPr="000610A9">
      <w:rPr>
        <w:rFonts w:hint="eastAsia"/>
        <w:i/>
        <w:sz w:val="24"/>
      </w:rPr>
      <w:t>)</w:t>
    </w:r>
  </w:p>
  <w:p w:rsidR="00583540" w:rsidRPr="0082122C" w:rsidRDefault="00583540" w:rsidP="0052281F">
    <w:pPr>
      <w:jc w:val="right"/>
      <w:rPr>
        <w:i/>
        <w:sz w:val="24"/>
      </w:rPr>
    </w:pPr>
  </w:p>
  <w:p w:rsidR="00583540" w:rsidRDefault="00583540" w:rsidP="00086713">
    <w:pPr>
      <w:spacing w:before="1600" w:after="3600"/>
      <w:ind w:firstLineChars="100" w:firstLine="220"/>
      <w:rPr>
        <w:sz w:val="22"/>
      </w:rPr>
    </w:pPr>
    <w:r>
      <w:rPr>
        <w:sz w:val="22"/>
      </w:rPr>
      <w:t>______________________________________________________________________________</w:t>
    </w:r>
  </w:p>
  <w:p w:rsidR="00583540" w:rsidRDefault="00583540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540" w:rsidRDefault="00583540" w:rsidP="00292520">
    <w:pPr>
      <w:pStyle w:val="af2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5A0BB9">
      <w:rPr>
        <w:rStyle w:val="af3"/>
        <w:noProof/>
      </w:rPr>
      <w:t>4</w:t>
    </w:r>
    <w:r>
      <w:rPr>
        <w:rStyle w:val="af3"/>
      </w:rPr>
      <w:fldChar w:fldCharType="end"/>
    </w:r>
  </w:p>
  <w:p w:rsidR="00583540" w:rsidRPr="00F6357C" w:rsidRDefault="00583540" w:rsidP="00DA64D6">
    <w:pPr>
      <w:pStyle w:val="af2"/>
      <w:ind w:leftChars="-283" w:left="-56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F61" w:rsidRDefault="002D6F61">
      <w:r>
        <w:separator/>
      </w:r>
    </w:p>
  </w:footnote>
  <w:footnote w:type="continuationSeparator" w:id="0">
    <w:p w:rsidR="002D6F61" w:rsidRDefault="002D6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583540" w:rsidTr="00D0713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583540" w:rsidRDefault="00583540" w:rsidP="00D07132">
          <w:pPr>
            <w:pStyle w:val="af1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583540" w:rsidRPr="00B14B08" w:rsidRDefault="00583540" w:rsidP="00D07132">
          <w:pPr>
            <w:pStyle w:val="af1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검사기준서</w:t>
          </w:r>
        </w:p>
      </w:tc>
    </w:tr>
    <w:tr w:rsidR="00583540" w:rsidTr="002615D4">
      <w:trPr>
        <w:cantSplit/>
        <w:trHeight w:val="285"/>
      </w:trPr>
      <w:tc>
        <w:tcPr>
          <w:tcW w:w="2268" w:type="dxa"/>
          <w:vMerge/>
          <w:vAlign w:val="center"/>
        </w:tcPr>
        <w:p w:rsidR="00583540" w:rsidRDefault="00583540" w:rsidP="00D07132">
          <w:pPr>
            <w:pStyle w:val="af1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583540" w:rsidRPr="00B14B08" w:rsidRDefault="00583540" w:rsidP="00D07132">
          <w:pPr>
            <w:pStyle w:val="af1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Pr="000610A9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583540" w:rsidRPr="00B14B08" w:rsidRDefault="00583540" w:rsidP="00417CA6">
          <w:pPr>
            <w:pStyle w:val="af1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 w:rsidR="005A0BB9">
            <w:rPr>
              <w:rFonts w:ascii="굴림" w:hAnsi="굴림" w:hint="eastAsia"/>
              <w:sz w:val="18"/>
            </w:rPr>
            <w:t>시험</w:t>
          </w:r>
          <w:r>
            <w:rPr>
              <w:rFonts w:ascii="굴림" w:hAnsi="굴림" w:hint="eastAsia"/>
              <w:sz w:val="18"/>
            </w:rPr>
            <w:t xml:space="preserve"> 단계</w:t>
          </w:r>
        </w:p>
      </w:tc>
    </w:tr>
    <w:tr w:rsidR="00583540" w:rsidTr="00D07132">
      <w:trPr>
        <w:cantSplit/>
        <w:trHeight w:val="285"/>
      </w:trPr>
      <w:tc>
        <w:tcPr>
          <w:tcW w:w="2268" w:type="dxa"/>
          <w:vMerge/>
          <w:vAlign w:val="center"/>
        </w:tcPr>
        <w:p w:rsidR="00583540" w:rsidRDefault="00583540" w:rsidP="00D07132">
          <w:pPr>
            <w:pStyle w:val="af1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583540" w:rsidRPr="00B14B08" w:rsidRDefault="00583540" w:rsidP="00417CA6">
          <w:pPr>
            <w:pStyle w:val="af1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 w:rsidRPr="00B14B08">
            <w:rPr>
              <w:rFonts w:ascii="굴림" w:hAnsi="굴림" w:hint="eastAsia"/>
              <w:sz w:val="18"/>
            </w:rPr>
            <w:t>9</w:t>
          </w:r>
          <w:r>
            <w:rPr>
              <w:rFonts w:ascii="굴림" w:hAnsi="굴림"/>
              <w:sz w:val="18"/>
            </w:rPr>
            <w:t>99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583540" w:rsidRPr="00B14B08" w:rsidRDefault="00583540" w:rsidP="001B219B">
          <w:pPr>
            <w:pStyle w:val="af1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583540" w:rsidRPr="00B14B08" w:rsidRDefault="00583540" w:rsidP="000610A9">
          <w:pPr>
            <w:pStyle w:val="af1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작성일자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>
            <w:rPr>
              <w:rFonts w:ascii="굴림" w:hAnsi="굴림" w:hint="eastAsia"/>
              <w:sz w:val="18"/>
            </w:rPr>
            <w:t xml:space="preserve"> 201</w:t>
          </w:r>
          <w:r w:rsidR="005A0BB9">
            <w:rPr>
              <w:rFonts w:ascii="굴림" w:hAnsi="굴림"/>
              <w:sz w:val="18"/>
            </w:rPr>
            <w:t>8/11</w:t>
          </w:r>
          <w:r w:rsidR="005A0BB9">
            <w:rPr>
              <w:rFonts w:ascii="굴림" w:hAnsi="굴림" w:hint="eastAsia"/>
              <w:sz w:val="18"/>
            </w:rPr>
            <w:t>/30</w:t>
          </w:r>
        </w:p>
      </w:tc>
    </w:tr>
  </w:tbl>
  <w:p w:rsidR="00583540" w:rsidRDefault="00583540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540" w:rsidRDefault="0058354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583540" w:rsidRPr="0052281F" w:rsidRDefault="0058354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검사기준서</w:t>
    </w:r>
  </w:p>
  <w:p w:rsidR="00583540" w:rsidRPr="0052281F" w:rsidRDefault="0058354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0610A9">
      <w:rPr>
        <w:rFonts w:eastAsia="굴림체" w:hint="eastAsia"/>
        <w:b/>
        <w:kern w:val="0"/>
        <w:sz w:val="44"/>
        <w:szCs w:val="20"/>
      </w:rPr>
      <w:t>저작권기술</w:t>
    </w:r>
    <w:r w:rsidRPr="000610A9">
      <w:rPr>
        <w:rFonts w:eastAsia="굴림체" w:hint="eastAsia"/>
        <w:b/>
        <w:kern w:val="0"/>
        <w:sz w:val="44"/>
        <w:szCs w:val="20"/>
      </w:rPr>
      <w:t xml:space="preserve"> </w:t>
    </w:r>
    <w:r w:rsidRPr="000610A9">
      <w:rPr>
        <w:rFonts w:eastAsia="굴림체" w:hint="eastAsia"/>
        <w:b/>
        <w:kern w:val="0"/>
        <w:sz w:val="44"/>
        <w:szCs w:val="20"/>
      </w:rPr>
      <w:t>성능평가</w:t>
    </w:r>
    <w:r w:rsidRPr="000610A9">
      <w:rPr>
        <w:rFonts w:eastAsia="굴림체" w:hint="eastAsia"/>
        <w:b/>
        <w:kern w:val="0"/>
        <w:sz w:val="44"/>
        <w:szCs w:val="20"/>
      </w:rPr>
      <w:t xml:space="preserve"> </w:t>
    </w:r>
    <w:r w:rsidRPr="000610A9">
      <w:rPr>
        <w:rFonts w:eastAsia="굴림체" w:hint="eastAsia"/>
        <w:b/>
        <w:kern w:val="0"/>
        <w:sz w:val="44"/>
        <w:szCs w:val="20"/>
      </w:rPr>
      <w:t>시스템</w:t>
    </w:r>
    <w:r w:rsidRPr="000610A9">
      <w:rPr>
        <w:rFonts w:eastAsia="굴림체" w:hint="eastAsia"/>
        <w:b/>
        <w:kern w:val="0"/>
        <w:sz w:val="44"/>
        <w:szCs w:val="20"/>
      </w:rPr>
      <w:t xml:space="preserve"> </w:t>
    </w:r>
    <w:r w:rsidRPr="000610A9">
      <w:rPr>
        <w:rFonts w:eastAsia="굴림체" w:hint="eastAsia"/>
        <w:b/>
        <w:kern w:val="0"/>
        <w:sz w:val="44"/>
        <w:szCs w:val="20"/>
      </w:rPr>
      <w:t>개선</w:t>
    </w:r>
    <w:r w:rsidRPr="000610A9">
      <w:rPr>
        <w:rFonts w:eastAsia="굴림체" w:hint="eastAsia"/>
        <w:b/>
        <w:kern w:val="0"/>
        <w:sz w:val="44"/>
        <w:szCs w:val="20"/>
      </w:rPr>
      <w:t xml:space="preserve"> </w:t>
    </w:r>
    <w:r w:rsidRPr="000610A9">
      <w:rPr>
        <w:rFonts w:eastAsia="굴림체" w:hint="eastAsia"/>
        <w:b/>
        <w:kern w:val="0"/>
        <w:sz w:val="44"/>
        <w:szCs w:val="20"/>
      </w:rPr>
      <w:t>및</w:t>
    </w:r>
    <w:r w:rsidRPr="000610A9">
      <w:rPr>
        <w:rFonts w:eastAsia="굴림체" w:hint="eastAsia"/>
        <w:b/>
        <w:kern w:val="0"/>
        <w:sz w:val="44"/>
        <w:szCs w:val="20"/>
      </w:rPr>
      <w:t xml:space="preserve"> </w:t>
    </w:r>
    <w:r w:rsidRPr="000610A9">
      <w:rPr>
        <w:rFonts w:eastAsia="굴림체" w:hint="eastAsia"/>
        <w:b/>
        <w:kern w:val="0"/>
        <w:sz w:val="44"/>
        <w:szCs w:val="20"/>
      </w:rPr>
      <w:t>고도화</w:t>
    </w:r>
  </w:p>
  <w:p w:rsidR="00583540" w:rsidRPr="0052281F" w:rsidRDefault="0058354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9</w:t>
    </w:r>
    <w:r>
      <w:rPr>
        <w:b/>
        <w:kern w:val="0"/>
        <w:sz w:val="48"/>
        <w:szCs w:val="20"/>
      </w:rPr>
      <w:t>99</w:t>
    </w:r>
    <w:r>
      <w:rPr>
        <w:rFonts w:hint="eastAsia"/>
        <w:b/>
        <w:kern w:val="0"/>
        <w:sz w:val="48"/>
        <w:szCs w:val="20"/>
      </w:rPr>
      <w:t>0</w:t>
    </w:r>
  </w:p>
  <w:p w:rsidR="00583540" w:rsidRPr="0052281F" w:rsidRDefault="0058354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b/>
        <w:kern w:val="0"/>
        <w:sz w:val="48"/>
        <w:szCs w:val="20"/>
      </w:rPr>
      <w:t>0</w:t>
    </w:r>
  </w:p>
  <w:p w:rsidR="00583540" w:rsidRPr="0052281F" w:rsidRDefault="0058354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583540" w:rsidRPr="0052281F" w:rsidTr="00F533DB">
      <w:trPr>
        <w:cantSplit/>
        <w:trHeight w:val="869"/>
        <w:jc w:val="right"/>
      </w:trPr>
      <w:tc>
        <w:tcPr>
          <w:tcW w:w="2178" w:type="dxa"/>
        </w:tcPr>
        <w:p w:rsidR="00583540" w:rsidRPr="0052281F" w:rsidRDefault="00583540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583540" w:rsidRDefault="00583540" w:rsidP="0052281F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2BC460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874DD0"/>
    <w:multiLevelType w:val="multilevel"/>
    <w:tmpl w:val="88BE5AFC"/>
    <w:lvl w:ilvl="0">
      <w:start w:val="1"/>
      <w:numFmt w:val="decimal"/>
      <w:pStyle w:val="Appendix1"/>
      <w:lvlText w:val="%1.    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D12771"/>
    <w:multiLevelType w:val="hybridMultilevel"/>
    <w:tmpl w:val="900EFDF2"/>
    <w:lvl w:ilvl="0" w:tplc="F2CE4C50">
      <w:start w:val="1"/>
      <w:numFmt w:val="ganada"/>
      <w:pStyle w:val="a"/>
      <w:lvlText w:val="%1."/>
      <w:lvlJc w:val="left"/>
      <w:pPr>
        <w:ind w:left="74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737CC1"/>
    <w:multiLevelType w:val="hybridMultilevel"/>
    <w:tmpl w:val="B73C18D4"/>
    <w:lvl w:ilvl="0" w:tplc="1B586F40">
      <w:start w:val="9"/>
      <w:numFmt w:val="bullet"/>
      <w:lvlText w:val="-"/>
      <w:lvlJc w:val="left"/>
      <w:pPr>
        <w:ind w:left="865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 w15:restartNumberingAfterBreak="0">
    <w:nsid w:val="082E7B14"/>
    <w:multiLevelType w:val="singleLevel"/>
    <w:tmpl w:val="67DCC99A"/>
    <w:lvl w:ilvl="0">
      <w:start w:val="1"/>
      <w:numFmt w:val="bullet"/>
      <w:pStyle w:val="a0"/>
      <w:lvlText w:val="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D25C0"/>
    <w:multiLevelType w:val="hybridMultilevel"/>
    <w:tmpl w:val="E1C00AAA"/>
    <w:lvl w:ilvl="0" w:tplc="842067A0">
      <w:start w:val="1"/>
      <w:numFmt w:val="decimal"/>
      <w:pStyle w:val="123"/>
      <w:lvlText w:val="%1)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AD6C60"/>
    <w:multiLevelType w:val="hybridMultilevel"/>
    <w:tmpl w:val="7FF43A58"/>
    <w:lvl w:ilvl="0" w:tplc="B17677BA">
      <w:start w:val="9"/>
      <w:numFmt w:val="bullet"/>
      <w:pStyle w:val="1"/>
      <w:lvlText w:val=""/>
      <w:lvlJc w:val="left"/>
      <w:pPr>
        <w:ind w:left="800" w:hanging="40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DF7E2E"/>
    <w:multiLevelType w:val="hybridMultilevel"/>
    <w:tmpl w:val="EAFC55B8"/>
    <w:lvl w:ilvl="0" w:tplc="9C6ED07A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875C491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DA0915C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1EB2E6EC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6DB2C3D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24C84FF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778CCC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92228CD6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664CD36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5520114"/>
    <w:multiLevelType w:val="multilevel"/>
    <w:tmpl w:val="905CAF0E"/>
    <w:lvl w:ilvl="0">
      <w:start w:val="1"/>
      <w:numFmt w:val="decimal"/>
      <w:pStyle w:val="1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9" w15:restartNumberingAfterBreak="0">
    <w:nsid w:val="322C6D3B"/>
    <w:multiLevelType w:val="hybridMultilevel"/>
    <w:tmpl w:val="881287A4"/>
    <w:lvl w:ilvl="0" w:tplc="7A14E236">
      <w:start w:val="1"/>
      <w:numFmt w:val="bullet"/>
      <w:pStyle w:val="-2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615"/>
        </w:tabs>
        <w:ind w:left="6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15"/>
        </w:tabs>
        <w:ind w:left="14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15"/>
        </w:tabs>
        <w:ind w:left="18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15"/>
        </w:tabs>
        <w:ind w:left="22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15"/>
        </w:tabs>
        <w:ind w:left="26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15"/>
        </w:tabs>
        <w:ind w:left="30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15"/>
        </w:tabs>
        <w:ind w:left="3415" w:hanging="400"/>
      </w:pPr>
      <w:rPr>
        <w:rFonts w:ascii="Wingdings" w:hAnsi="Wingdings" w:hint="default"/>
      </w:rPr>
    </w:lvl>
  </w:abstractNum>
  <w:abstractNum w:abstractNumId="10" w15:restartNumberingAfterBreak="0">
    <w:nsid w:val="339062DA"/>
    <w:multiLevelType w:val="hybridMultilevel"/>
    <w:tmpl w:val="5778E8A4"/>
    <w:lvl w:ilvl="0" w:tplc="898E7502">
      <w:start w:val="9"/>
      <w:numFmt w:val="bullet"/>
      <w:pStyle w:val="21"/>
      <w:lvlText w:val="-"/>
      <w:lvlJc w:val="left"/>
      <w:pPr>
        <w:ind w:left="800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BA1A82"/>
    <w:multiLevelType w:val="singleLevel"/>
    <w:tmpl w:val="F87C3AE6"/>
    <w:lvl w:ilvl="0">
      <w:start w:val="1"/>
      <w:numFmt w:val="bullet"/>
      <w:pStyle w:val="a1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71577"/>
    <w:multiLevelType w:val="hybridMultilevel"/>
    <w:tmpl w:val="445E1B2C"/>
    <w:lvl w:ilvl="0" w:tplc="9C6ED07A">
      <w:start w:val="1"/>
      <w:numFmt w:val="bullet"/>
      <w:pStyle w:val="Char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875C491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DA0915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EB2E6E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DB2C3D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4C84FF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778CCC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2228CD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64CD36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016F8B"/>
    <w:multiLevelType w:val="singleLevel"/>
    <w:tmpl w:val="9FC6E31C"/>
    <w:lvl w:ilvl="0">
      <w:start w:val="1"/>
      <w:numFmt w:val="bullet"/>
      <w:pStyle w:val="a2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013C7"/>
    <w:multiLevelType w:val="hybridMultilevel"/>
    <w:tmpl w:val="DDBE6B34"/>
    <w:lvl w:ilvl="0" w:tplc="622CAD20">
      <w:start w:val="1"/>
      <w:numFmt w:val="decimalEnclosedCircle"/>
      <w:pStyle w:val="-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11D8CB5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24C4D18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32C878CA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6900935A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81901982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9904C00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EEAF76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BA480A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0693B54"/>
    <w:multiLevelType w:val="singleLevel"/>
    <w:tmpl w:val="B43A982E"/>
    <w:lvl w:ilvl="0">
      <w:numFmt w:val="bullet"/>
      <w:pStyle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6" w15:restartNumberingAfterBreak="0">
    <w:nsid w:val="4BD866B7"/>
    <w:multiLevelType w:val="hybridMultilevel"/>
    <w:tmpl w:val="6930F53E"/>
    <w:lvl w:ilvl="0" w:tplc="189EE07E">
      <w:start w:val="1"/>
      <w:numFmt w:val="bullet"/>
      <w:pStyle w:val="a3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BCDA9A58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AC40BE74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FE70B83E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C8A61196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26141192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6B2CD376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F96E9542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71D0D5B4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7" w15:restartNumberingAfterBreak="0">
    <w:nsid w:val="5DB6507E"/>
    <w:multiLevelType w:val="singleLevel"/>
    <w:tmpl w:val="CB6EBB40"/>
    <w:lvl w:ilvl="0">
      <w:start w:val="1"/>
      <w:numFmt w:val="bullet"/>
      <w:pStyle w:val="-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8" w15:restartNumberingAfterBreak="0">
    <w:nsid w:val="63987B3A"/>
    <w:multiLevelType w:val="hybridMultilevel"/>
    <w:tmpl w:val="61823ADA"/>
    <w:lvl w:ilvl="0" w:tplc="6AEA1132">
      <w:start w:val="1"/>
      <w:numFmt w:val="bullet"/>
      <w:pStyle w:val="22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913340"/>
    <w:multiLevelType w:val="singleLevel"/>
    <w:tmpl w:val="D4648E24"/>
    <w:lvl w:ilvl="0">
      <w:start w:val="2"/>
      <w:numFmt w:val="lowerRoman"/>
      <w:pStyle w:val="a4"/>
      <w:lvlText w:val="%1"/>
      <w:lvlJc w:val="left"/>
      <w:pPr>
        <w:tabs>
          <w:tab w:val="num" w:pos="947"/>
        </w:tabs>
        <w:ind w:left="340" w:hanging="113"/>
      </w:pPr>
      <w:rPr>
        <w:rFonts w:hint="eastAsia"/>
        <w:b w:val="0"/>
        <w:i w:val="0"/>
      </w:rPr>
    </w:lvl>
  </w:abstractNum>
  <w:abstractNum w:abstractNumId="20" w15:restartNumberingAfterBreak="0">
    <w:nsid w:val="6B0916C0"/>
    <w:multiLevelType w:val="singleLevel"/>
    <w:tmpl w:val="2EBC3AB0"/>
    <w:lvl w:ilvl="0">
      <w:start w:val="1"/>
      <w:numFmt w:val="bullet"/>
      <w:pStyle w:val="4-chojh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21" w15:restartNumberingAfterBreak="0">
    <w:nsid w:val="6C5D0B62"/>
    <w:multiLevelType w:val="singleLevel"/>
    <w:tmpl w:val="9CECB356"/>
    <w:lvl w:ilvl="0">
      <w:start w:val="1"/>
      <w:numFmt w:val="bullet"/>
      <w:pStyle w:val="a5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22" w15:restartNumberingAfterBreak="0">
    <w:nsid w:val="71F04460"/>
    <w:multiLevelType w:val="singleLevel"/>
    <w:tmpl w:val="7104471A"/>
    <w:lvl w:ilvl="0">
      <w:start w:val="1"/>
      <w:numFmt w:val="bullet"/>
      <w:pStyle w:val="3-chojh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23" w15:restartNumberingAfterBreak="0">
    <w:nsid w:val="737114B4"/>
    <w:multiLevelType w:val="hybridMultilevel"/>
    <w:tmpl w:val="7D3ABEEE"/>
    <w:lvl w:ilvl="0" w:tplc="350A39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982987"/>
    <w:multiLevelType w:val="hybridMultilevel"/>
    <w:tmpl w:val="BDA86FA0"/>
    <w:lvl w:ilvl="0" w:tplc="1B586F40">
      <w:start w:val="9"/>
      <w:numFmt w:val="bullet"/>
      <w:lvlText w:val="-"/>
      <w:lvlJc w:val="left"/>
      <w:pPr>
        <w:ind w:left="800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5A7463D"/>
    <w:multiLevelType w:val="singleLevel"/>
    <w:tmpl w:val="05700E5C"/>
    <w:lvl w:ilvl="0">
      <w:start w:val="1"/>
      <w:numFmt w:val="bullet"/>
      <w:pStyle w:val="a6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6" w15:restartNumberingAfterBreak="0">
    <w:nsid w:val="78CB665E"/>
    <w:multiLevelType w:val="singleLevel"/>
    <w:tmpl w:val="7ED2B38E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8"/>
  </w:num>
  <w:num w:numId="5">
    <w:abstractNumId w:val="16"/>
  </w:num>
  <w:num w:numId="6">
    <w:abstractNumId w:val="12"/>
  </w:num>
  <w:num w:numId="7">
    <w:abstractNumId w:val="15"/>
  </w:num>
  <w:num w:numId="8">
    <w:abstractNumId w:val="23"/>
  </w:num>
  <w:num w:numId="9">
    <w:abstractNumId w:val="0"/>
  </w:num>
  <w:num w:numId="10">
    <w:abstractNumId w:val="22"/>
  </w:num>
  <w:num w:numId="11">
    <w:abstractNumId w:val="20"/>
  </w:num>
  <w:num w:numId="12">
    <w:abstractNumId w:val="26"/>
  </w:num>
  <w:num w:numId="13">
    <w:abstractNumId w:val="13"/>
  </w:num>
  <w:num w:numId="14">
    <w:abstractNumId w:val="11"/>
  </w:num>
  <w:num w:numId="15">
    <w:abstractNumId w:val="17"/>
  </w:num>
  <w:num w:numId="16">
    <w:abstractNumId w:val="19"/>
  </w:num>
  <w:num w:numId="17">
    <w:abstractNumId w:val="4"/>
  </w:num>
  <w:num w:numId="18">
    <w:abstractNumId w:val="21"/>
  </w:num>
  <w:num w:numId="19">
    <w:abstractNumId w:val="25"/>
  </w:num>
  <w:num w:numId="20">
    <w:abstractNumId w:val="6"/>
  </w:num>
  <w:num w:numId="21">
    <w:abstractNumId w:val="1"/>
  </w:num>
  <w:num w:numId="22">
    <w:abstractNumId w:val="9"/>
  </w:num>
  <w:num w:numId="23">
    <w:abstractNumId w:val="10"/>
  </w:num>
  <w:num w:numId="24">
    <w:abstractNumId w:val="5"/>
  </w:num>
  <w:num w:numId="25">
    <w:abstractNumId w:val="24"/>
  </w:num>
  <w:num w:numId="26">
    <w:abstractNumId w:val="2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30"/>
    <w:rsid w:val="0000290C"/>
    <w:rsid w:val="00013C14"/>
    <w:rsid w:val="000169D7"/>
    <w:rsid w:val="000355BE"/>
    <w:rsid w:val="00041389"/>
    <w:rsid w:val="00044374"/>
    <w:rsid w:val="00044493"/>
    <w:rsid w:val="000445FC"/>
    <w:rsid w:val="00045BB7"/>
    <w:rsid w:val="00060414"/>
    <w:rsid w:val="000610A9"/>
    <w:rsid w:val="00063E2F"/>
    <w:rsid w:val="0006481D"/>
    <w:rsid w:val="00071A27"/>
    <w:rsid w:val="00075BF4"/>
    <w:rsid w:val="000856C3"/>
    <w:rsid w:val="00086713"/>
    <w:rsid w:val="00090A0E"/>
    <w:rsid w:val="00092F19"/>
    <w:rsid w:val="000950D5"/>
    <w:rsid w:val="00097965"/>
    <w:rsid w:val="000C55A9"/>
    <w:rsid w:val="000C7A21"/>
    <w:rsid w:val="000D3955"/>
    <w:rsid w:val="000D4C82"/>
    <w:rsid w:val="000D6277"/>
    <w:rsid w:val="000D702B"/>
    <w:rsid w:val="000D7CDE"/>
    <w:rsid w:val="000E7B3D"/>
    <w:rsid w:val="000F2925"/>
    <w:rsid w:val="00101DBB"/>
    <w:rsid w:val="001037FA"/>
    <w:rsid w:val="00105D2B"/>
    <w:rsid w:val="0010770B"/>
    <w:rsid w:val="0011197F"/>
    <w:rsid w:val="0011597F"/>
    <w:rsid w:val="0011793F"/>
    <w:rsid w:val="00121AD5"/>
    <w:rsid w:val="00133B0E"/>
    <w:rsid w:val="00140291"/>
    <w:rsid w:val="001426CA"/>
    <w:rsid w:val="00144758"/>
    <w:rsid w:val="0014795D"/>
    <w:rsid w:val="00147FA1"/>
    <w:rsid w:val="00150C07"/>
    <w:rsid w:val="001536B3"/>
    <w:rsid w:val="001576ED"/>
    <w:rsid w:val="001610E7"/>
    <w:rsid w:val="0017467A"/>
    <w:rsid w:val="001769FE"/>
    <w:rsid w:val="00177539"/>
    <w:rsid w:val="0018434A"/>
    <w:rsid w:val="00185431"/>
    <w:rsid w:val="0019003E"/>
    <w:rsid w:val="00194CE9"/>
    <w:rsid w:val="001A3076"/>
    <w:rsid w:val="001B219B"/>
    <w:rsid w:val="001B7EAB"/>
    <w:rsid w:val="001C4F74"/>
    <w:rsid w:val="001D09CC"/>
    <w:rsid w:val="001D6834"/>
    <w:rsid w:val="001D7E1B"/>
    <w:rsid w:val="001D7EBC"/>
    <w:rsid w:val="001F16BE"/>
    <w:rsid w:val="001F2E77"/>
    <w:rsid w:val="0020548A"/>
    <w:rsid w:val="00207302"/>
    <w:rsid w:val="00207AAD"/>
    <w:rsid w:val="00210E72"/>
    <w:rsid w:val="002139FD"/>
    <w:rsid w:val="00214A55"/>
    <w:rsid w:val="00215B05"/>
    <w:rsid w:val="0022066D"/>
    <w:rsid w:val="00222250"/>
    <w:rsid w:val="00223140"/>
    <w:rsid w:val="00223180"/>
    <w:rsid w:val="00226071"/>
    <w:rsid w:val="002335F2"/>
    <w:rsid w:val="00235FD1"/>
    <w:rsid w:val="002414B6"/>
    <w:rsid w:val="00242B06"/>
    <w:rsid w:val="0025139F"/>
    <w:rsid w:val="00252CBF"/>
    <w:rsid w:val="002615D4"/>
    <w:rsid w:val="00262946"/>
    <w:rsid w:val="00264095"/>
    <w:rsid w:val="00265EEF"/>
    <w:rsid w:val="00266772"/>
    <w:rsid w:val="00267EDD"/>
    <w:rsid w:val="00274184"/>
    <w:rsid w:val="002856B6"/>
    <w:rsid w:val="00286683"/>
    <w:rsid w:val="00286A97"/>
    <w:rsid w:val="00292520"/>
    <w:rsid w:val="00292E9F"/>
    <w:rsid w:val="00295131"/>
    <w:rsid w:val="002B56AD"/>
    <w:rsid w:val="002C3B4D"/>
    <w:rsid w:val="002D38E4"/>
    <w:rsid w:val="002D55F1"/>
    <w:rsid w:val="002D6F61"/>
    <w:rsid w:val="002E2AA7"/>
    <w:rsid w:val="002E72D4"/>
    <w:rsid w:val="002F1C62"/>
    <w:rsid w:val="003001BF"/>
    <w:rsid w:val="00300BFC"/>
    <w:rsid w:val="00303987"/>
    <w:rsid w:val="00304C65"/>
    <w:rsid w:val="0030649E"/>
    <w:rsid w:val="00311F6F"/>
    <w:rsid w:val="003233AC"/>
    <w:rsid w:val="00325EC1"/>
    <w:rsid w:val="0032613F"/>
    <w:rsid w:val="00335C29"/>
    <w:rsid w:val="003368B4"/>
    <w:rsid w:val="003421F1"/>
    <w:rsid w:val="00354014"/>
    <w:rsid w:val="00354852"/>
    <w:rsid w:val="00361AE1"/>
    <w:rsid w:val="00365107"/>
    <w:rsid w:val="003703E6"/>
    <w:rsid w:val="00374421"/>
    <w:rsid w:val="0037523D"/>
    <w:rsid w:val="00375B58"/>
    <w:rsid w:val="003852CB"/>
    <w:rsid w:val="00386429"/>
    <w:rsid w:val="00387C20"/>
    <w:rsid w:val="00392805"/>
    <w:rsid w:val="003A1ECC"/>
    <w:rsid w:val="003A294C"/>
    <w:rsid w:val="003A31EB"/>
    <w:rsid w:val="003A3B0E"/>
    <w:rsid w:val="003B5695"/>
    <w:rsid w:val="003C0112"/>
    <w:rsid w:val="003C54B8"/>
    <w:rsid w:val="003C6B58"/>
    <w:rsid w:val="003D1CC3"/>
    <w:rsid w:val="003E0FAB"/>
    <w:rsid w:val="003E37A8"/>
    <w:rsid w:val="003E3E61"/>
    <w:rsid w:val="003E6807"/>
    <w:rsid w:val="003E7EDD"/>
    <w:rsid w:val="003F2B97"/>
    <w:rsid w:val="003F5AF9"/>
    <w:rsid w:val="004116E4"/>
    <w:rsid w:val="00412430"/>
    <w:rsid w:val="00412A84"/>
    <w:rsid w:val="004138C0"/>
    <w:rsid w:val="00417CA6"/>
    <w:rsid w:val="0042182F"/>
    <w:rsid w:val="0042421B"/>
    <w:rsid w:val="00424E61"/>
    <w:rsid w:val="0042502C"/>
    <w:rsid w:val="00427614"/>
    <w:rsid w:val="00427878"/>
    <w:rsid w:val="00427CED"/>
    <w:rsid w:val="00442FB8"/>
    <w:rsid w:val="00444113"/>
    <w:rsid w:val="00444BD7"/>
    <w:rsid w:val="00444F5D"/>
    <w:rsid w:val="00454889"/>
    <w:rsid w:val="004610F0"/>
    <w:rsid w:val="00464C5D"/>
    <w:rsid w:val="004677BD"/>
    <w:rsid w:val="00472DC5"/>
    <w:rsid w:val="00477262"/>
    <w:rsid w:val="004868B9"/>
    <w:rsid w:val="00493E28"/>
    <w:rsid w:val="004A0859"/>
    <w:rsid w:val="004B1EA9"/>
    <w:rsid w:val="004B603E"/>
    <w:rsid w:val="004C0BEA"/>
    <w:rsid w:val="004C3024"/>
    <w:rsid w:val="004C38DA"/>
    <w:rsid w:val="004C7BB7"/>
    <w:rsid w:val="004D6F00"/>
    <w:rsid w:val="004E0EA5"/>
    <w:rsid w:val="004E3545"/>
    <w:rsid w:val="004E783F"/>
    <w:rsid w:val="004F02EA"/>
    <w:rsid w:val="00501E63"/>
    <w:rsid w:val="00501EDA"/>
    <w:rsid w:val="00504984"/>
    <w:rsid w:val="00506AD2"/>
    <w:rsid w:val="00511E52"/>
    <w:rsid w:val="00514213"/>
    <w:rsid w:val="00520006"/>
    <w:rsid w:val="0052281F"/>
    <w:rsid w:val="00523C92"/>
    <w:rsid w:val="00527FF9"/>
    <w:rsid w:val="00531AB2"/>
    <w:rsid w:val="00532D75"/>
    <w:rsid w:val="005337FA"/>
    <w:rsid w:val="00534550"/>
    <w:rsid w:val="00535F1B"/>
    <w:rsid w:val="0053628C"/>
    <w:rsid w:val="00541C60"/>
    <w:rsid w:val="0054310D"/>
    <w:rsid w:val="0055125A"/>
    <w:rsid w:val="005550FC"/>
    <w:rsid w:val="00556762"/>
    <w:rsid w:val="00562D3A"/>
    <w:rsid w:val="00565472"/>
    <w:rsid w:val="00572C60"/>
    <w:rsid w:val="00574896"/>
    <w:rsid w:val="00575719"/>
    <w:rsid w:val="005761A7"/>
    <w:rsid w:val="00583540"/>
    <w:rsid w:val="00585180"/>
    <w:rsid w:val="005858EE"/>
    <w:rsid w:val="00587FDB"/>
    <w:rsid w:val="0059219C"/>
    <w:rsid w:val="005A0BB9"/>
    <w:rsid w:val="005A2E80"/>
    <w:rsid w:val="005B7A17"/>
    <w:rsid w:val="005C1AB4"/>
    <w:rsid w:val="005C6F90"/>
    <w:rsid w:val="005E0C5A"/>
    <w:rsid w:val="005E1773"/>
    <w:rsid w:val="005E1D8C"/>
    <w:rsid w:val="005E2117"/>
    <w:rsid w:val="005E5332"/>
    <w:rsid w:val="005E5418"/>
    <w:rsid w:val="005F08B0"/>
    <w:rsid w:val="005F2D31"/>
    <w:rsid w:val="005F47D1"/>
    <w:rsid w:val="0060186F"/>
    <w:rsid w:val="00602C38"/>
    <w:rsid w:val="006050B8"/>
    <w:rsid w:val="00613BD6"/>
    <w:rsid w:val="006211D7"/>
    <w:rsid w:val="00621FB5"/>
    <w:rsid w:val="00630A88"/>
    <w:rsid w:val="00631515"/>
    <w:rsid w:val="00632D03"/>
    <w:rsid w:val="006344E8"/>
    <w:rsid w:val="00635AC6"/>
    <w:rsid w:val="00636E34"/>
    <w:rsid w:val="00650B7A"/>
    <w:rsid w:val="00650CEE"/>
    <w:rsid w:val="00655FF4"/>
    <w:rsid w:val="006600A5"/>
    <w:rsid w:val="00666261"/>
    <w:rsid w:val="00666722"/>
    <w:rsid w:val="00666797"/>
    <w:rsid w:val="0067165F"/>
    <w:rsid w:val="00676FF2"/>
    <w:rsid w:val="00683C9A"/>
    <w:rsid w:val="006909D6"/>
    <w:rsid w:val="006922C1"/>
    <w:rsid w:val="00693D72"/>
    <w:rsid w:val="00693F42"/>
    <w:rsid w:val="0069429B"/>
    <w:rsid w:val="006954AF"/>
    <w:rsid w:val="00696D39"/>
    <w:rsid w:val="006A2EBD"/>
    <w:rsid w:val="006A387B"/>
    <w:rsid w:val="006A4372"/>
    <w:rsid w:val="006A4A3B"/>
    <w:rsid w:val="006A543A"/>
    <w:rsid w:val="006A5632"/>
    <w:rsid w:val="006A77C6"/>
    <w:rsid w:val="006B145D"/>
    <w:rsid w:val="006B1CA6"/>
    <w:rsid w:val="006B46AE"/>
    <w:rsid w:val="006B74C3"/>
    <w:rsid w:val="006C1C27"/>
    <w:rsid w:val="006C6030"/>
    <w:rsid w:val="006D35D4"/>
    <w:rsid w:val="006D5952"/>
    <w:rsid w:val="006D75FA"/>
    <w:rsid w:val="006E32C8"/>
    <w:rsid w:val="006E6D13"/>
    <w:rsid w:val="006F4D99"/>
    <w:rsid w:val="007032D8"/>
    <w:rsid w:val="007108C7"/>
    <w:rsid w:val="00713B06"/>
    <w:rsid w:val="00714C25"/>
    <w:rsid w:val="00716BA1"/>
    <w:rsid w:val="00720D45"/>
    <w:rsid w:val="00724B08"/>
    <w:rsid w:val="007256AF"/>
    <w:rsid w:val="00731492"/>
    <w:rsid w:val="00733B13"/>
    <w:rsid w:val="007345DA"/>
    <w:rsid w:val="00735F3D"/>
    <w:rsid w:val="00745BB2"/>
    <w:rsid w:val="007510F6"/>
    <w:rsid w:val="007523AD"/>
    <w:rsid w:val="007564AF"/>
    <w:rsid w:val="00757329"/>
    <w:rsid w:val="00770D72"/>
    <w:rsid w:val="00771BA5"/>
    <w:rsid w:val="00775450"/>
    <w:rsid w:val="007755AD"/>
    <w:rsid w:val="00776F13"/>
    <w:rsid w:val="00777C77"/>
    <w:rsid w:val="00777EF2"/>
    <w:rsid w:val="00781186"/>
    <w:rsid w:val="00781C35"/>
    <w:rsid w:val="007854F3"/>
    <w:rsid w:val="00791777"/>
    <w:rsid w:val="00795F35"/>
    <w:rsid w:val="007A12F2"/>
    <w:rsid w:val="007A45CA"/>
    <w:rsid w:val="007B3EDC"/>
    <w:rsid w:val="007B41C3"/>
    <w:rsid w:val="007B6523"/>
    <w:rsid w:val="007C2A9E"/>
    <w:rsid w:val="007C3403"/>
    <w:rsid w:val="007C55B3"/>
    <w:rsid w:val="007C63C8"/>
    <w:rsid w:val="007C7D86"/>
    <w:rsid w:val="007D4A64"/>
    <w:rsid w:val="007E57D2"/>
    <w:rsid w:val="007E726D"/>
    <w:rsid w:val="007F047A"/>
    <w:rsid w:val="007F12F8"/>
    <w:rsid w:val="008000B4"/>
    <w:rsid w:val="00801B1D"/>
    <w:rsid w:val="00803A9B"/>
    <w:rsid w:val="00822ED4"/>
    <w:rsid w:val="00824C7C"/>
    <w:rsid w:val="00825D61"/>
    <w:rsid w:val="00831E91"/>
    <w:rsid w:val="00841D23"/>
    <w:rsid w:val="00845723"/>
    <w:rsid w:val="008565AB"/>
    <w:rsid w:val="008619DF"/>
    <w:rsid w:val="008639F2"/>
    <w:rsid w:val="008662A4"/>
    <w:rsid w:val="00870630"/>
    <w:rsid w:val="00876F80"/>
    <w:rsid w:val="00886C64"/>
    <w:rsid w:val="0089046B"/>
    <w:rsid w:val="00893B82"/>
    <w:rsid w:val="00894A6E"/>
    <w:rsid w:val="00897E0E"/>
    <w:rsid w:val="008A0FE9"/>
    <w:rsid w:val="008A45BA"/>
    <w:rsid w:val="008A4979"/>
    <w:rsid w:val="008B6AD2"/>
    <w:rsid w:val="008B6E2A"/>
    <w:rsid w:val="008C0A55"/>
    <w:rsid w:val="008C100B"/>
    <w:rsid w:val="008C44DD"/>
    <w:rsid w:val="008D0DB7"/>
    <w:rsid w:val="008D7078"/>
    <w:rsid w:val="008E3D13"/>
    <w:rsid w:val="008F261B"/>
    <w:rsid w:val="008F4368"/>
    <w:rsid w:val="008F4D1E"/>
    <w:rsid w:val="008F6884"/>
    <w:rsid w:val="00901747"/>
    <w:rsid w:val="00906AFE"/>
    <w:rsid w:val="00915DEF"/>
    <w:rsid w:val="009237E9"/>
    <w:rsid w:val="00932E5C"/>
    <w:rsid w:val="00936978"/>
    <w:rsid w:val="00942552"/>
    <w:rsid w:val="00956B69"/>
    <w:rsid w:val="009634E8"/>
    <w:rsid w:val="009658A0"/>
    <w:rsid w:val="00965D45"/>
    <w:rsid w:val="00972625"/>
    <w:rsid w:val="00972B9F"/>
    <w:rsid w:val="0097717A"/>
    <w:rsid w:val="009807DA"/>
    <w:rsid w:val="0098175D"/>
    <w:rsid w:val="009818AF"/>
    <w:rsid w:val="00984CAF"/>
    <w:rsid w:val="00994556"/>
    <w:rsid w:val="00996CAF"/>
    <w:rsid w:val="009A0125"/>
    <w:rsid w:val="009A24AE"/>
    <w:rsid w:val="009A24C9"/>
    <w:rsid w:val="009A2717"/>
    <w:rsid w:val="009A3669"/>
    <w:rsid w:val="009A680B"/>
    <w:rsid w:val="009B2780"/>
    <w:rsid w:val="009B2DF1"/>
    <w:rsid w:val="009B53A2"/>
    <w:rsid w:val="009B7A16"/>
    <w:rsid w:val="009C4168"/>
    <w:rsid w:val="009C58CC"/>
    <w:rsid w:val="009C7176"/>
    <w:rsid w:val="009C731F"/>
    <w:rsid w:val="009D2944"/>
    <w:rsid w:val="009D3E35"/>
    <w:rsid w:val="009E14B8"/>
    <w:rsid w:val="009E6575"/>
    <w:rsid w:val="009F742A"/>
    <w:rsid w:val="00A03402"/>
    <w:rsid w:val="00A04512"/>
    <w:rsid w:val="00A076D2"/>
    <w:rsid w:val="00A07CCC"/>
    <w:rsid w:val="00A125C6"/>
    <w:rsid w:val="00A12862"/>
    <w:rsid w:val="00A15B2E"/>
    <w:rsid w:val="00A20106"/>
    <w:rsid w:val="00A273A8"/>
    <w:rsid w:val="00A278E6"/>
    <w:rsid w:val="00A32BB9"/>
    <w:rsid w:val="00A35F09"/>
    <w:rsid w:val="00A44556"/>
    <w:rsid w:val="00A44F13"/>
    <w:rsid w:val="00A45AA1"/>
    <w:rsid w:val="00A5355B"/>
    <w:rsid w:val="00A54AF5"/>
    <w:rsid w:val="00A556F6"/>
    <w:rsid w:val="00A65E00"/>
    <w:rsid w:val="00A713CD"/>
    <w:rsid w:val="00A73ACD"/>
    <w:rsid w:val="00A73D0B"/>
    <w:rsid w:val="00A7794D"/>
    <w:rsid w:val="00A85228"/>
    <w:rsid w:val="00A93199"/>
    <w:rsid w:val="00AA526A"/>
    <w:rsid w:val="00AB0CD3"/>
    <w:rsid w:val="00AC3165"/>
    <w:rsid w:val="00AD0929"/>
    <w:rsid w:val="00AE2DCE"/>
    <w:rsid w:val="00AE5A0E"/>
    <w:rsid w:val="00AF2746"/>
    <w:rsid w:val="00AF558C"/>
    <w:rsid w:val="00AF64FE"/>
    <w:rsid w:val="00B02AAF"/>
    <w:rsid w:val="00B06121"/>
    <w:rsid w:val="00B10884"/>
    <w:rsid w:val="00B1225A"/>
    <w:rsid w:val="00B14FF1"/>
    <w:rsid w:val="00B2109B"/>
    <w:rsid w:val="00B243CE"/>
    <w:rsid w:val="00B2680A"/>
    <w:rsid w:val="00B3679E"/>
    <w:rsid w:val="00B438F6"/>
    <w:rsid w:val="00B4489B"/>
    <w:rsid w:val="00B45C3E"/>
    <w:rsid w:val="00B51257"/>
    <w:rsid w:val="00B517B5"/>
    <w:rsid w:val="00B57030"/>
    <w:rsid w:val="00B73200"/>
    <w:rsid w:val="00B803B8"/>
    <w:rsid w:val="00B81F40"/>
    <w:rsid w:val="00B830C3"/>
    <w:rsid w:val="00B86522"/>
    <w:rsid w:val="00B925E0"/>
    <w:rsid w:val="00BB251B"/>
    <w:rsid w:val="00BB4F6A"/>
    <w:rsid w:val="00BB6397"/>
    <w:rsid w:val="00BC4925"/>
    <w:rsid w:val="00BD05D0"/>
    <w:rsid w:val="00BD1297"/>
    <w:rsid w:val="00BD1551"/>
    <w:rsid w:val="00BD220E"/>
    <w:rsid w:val="00BD230B"/>
    <w:rsid w:val="00BD2A05"/>
    <w:rsid w:val="00BD487B"/>
    <w:rsid w:val="00BE2772"/>
    <w:rsid w:val="00BE4E92"/>
    <w:rsid w:val="00BE779E"/>
    <w:rsid w:val="00BF0D72"/>
    <w:rsid w:val="00BF2757"/>
    <w:rsid w:val="00BF3A8A"/>
    <w:rsid w:val="00BF4076"/>
    <w:rsid w:val="00C3144B"/>
    <w:rsid w:val="00C324E6"/>
    <w:rsid w:val="00C42537"/>
    <w:rsid w:val="00C43457"/>
    <w:rsid w:val="00C442AB"/>
    <w:rsid w:val="00C46343"/>
    <w:rsid w:val="00C5194F"/>
    <w:rsid w:val="00C5300B"/>
    <w:rsid w:val="00C62FAC"/>
    <w:rsid w:val="00C6405D"/>
    <w:rsid w:val="00C66D26"/>
    <w:rsid w:val="00C713D7"/>
    <w:rsid w:val="00C7277C"/>
    <w:rsid w:val="00C75720"/>
    <w:rsid w:val="00C77790"/>
    <w:rsid w:val="00C807C8"/>
    <w:rsid w:val="00C858C1"/>
    <w:rsid w:val="00C868FD"/>
    <w:rsid w:val="00C877B5"/>
    <w:rsid w:val="00C87BC1"/>
    <w:rsid w:val="00C90625"/>
    <w:rsid w:val="00C93408"/>
    <w:rsid w:val="00C945EA"/>
    <w:rsid w:val="00CA1A98"/>
    <w:rsid w:val="00CA72D2"/>
    <w:rsid w:val="00CB54BE"/>
    <w:rsid w:val="00CB6CD5"/>
    <w:rsid w:val="00CC3C09"/>
    <w:rsid w:val="00CC4086"/>
    <w:rsid w:val="00CC456E"/>
    <w:rsid w:val="00CC6645"/>
    <w:rsid w:val="00CD0A6C"/>
    <w:rsid w:val="00CD71BE"/>
    <w:rsid w:val="00CE4CBA"/>
    <w:rsid w:val="00CF30D3"/>
    <w:rsid w:val="00CF3FCE"/>
    <w:rsid w:val="00CF75D1"/>
    <w:rsid w:val="00D025C7"/>
    <w:rsid w:val="00D04AB3"/>
    <w:rsid w:val="00D06D1F"/>
    <w:rsid w:val="00D07132"/>
    <w:rsid w:val="00D1170D"/>
    <w:rsid w:val="00D22C76"/>
    <w:rsid w:val="00D25053"/>
    <w:rsid w:val="00D34936"/>
    <w:rsid w:val="00D35164"/>
    <w:rsid w:val="00D36084"/>
    <w:rsid w:val="00D36811"/>
    <w:rsid w:val="00D37BAF"/>
    <w:rsid w:val="00D42FF0"/>
    <w:rsid w:val="00D43385"/>
    <w:rsid w:val="00D46CBD"/>
    <w:rsid w:val="00D53531"/>
    <w:rsid w:val="00D54202"/>
    <w:rsid w:val="00D638F9"/>
    <w:rsid w:val="00D677CB"/>
    <w:rsid w:val="00D74E80"/>
    <w:rsid w:val="00D76963"/>
    <w:rsid w:val="00D77880"/>
    <w:rsid w:val="00D8148E"/>
    <w:rsid w:val="00D81A04"/>
    <w:rsid w:val="00D83C9E"/>
    <w:rsid w:val="00D92E1E"/>
    <w:rsid w:val="00D9333C"/>
    <w:rsid w:val="00D93726"/>
    <w:rsid w:val="00D96CFF"/>
    <w:rsid w:val="00DA1DF1"/>
    <w:rsid w:val="00DA2CB3"/>
    <w:rsid w:val="00DA4420"/>
    <w:rsid w:val="00DA5AFF"/>
    <w:rsid w:val="00DA64D6"/>
    <w:rsid w:val="00DB4A3C"/>
    <w:rsid w:val="00DB6906"/>
    <w:rsid w:val="00DC10C3"/>
    <w:rsid w:val="00DC4809"/>
    <w:rsid w:val="00DC5717"/>
    <w:rsid w:val="00DD7E87"/>
    <w:rsid w:val="00DE178B"/>
    <w:rsid w:val="00DE1BF3"/>
    <w:rsid w:val="00DE1F2A"/>
    <w:rsid w:val="00DE3812"/>
    <w:rsid w:val="00DE3B16"/>
    <w:rsid w:val="00DF6252"/>
    <w:rsid w:val="00E002CB"/>
    <w:rsid w:val="00E05B71"/>
    <w:rsid w:val="00E1463D"/>
    <w:rsid w:val="00E24771"/>
    <w:rsid w:val="00E24BBD"/>
    <w:rsid w:val="00E266C0"/>
    <w:rsid w:val="00E275E3"/>
    <w:rsid w:val="00E33F09"/>
    <w:rsid w:val="00E43241"/>
    <w:rsid w:val="00E5063E"/>
    <w:rsid w:val="00E53D96"/>
    <w:rsid w:val="00E61155"/>
    <w:rsid w:val="00E74542"/>
    <w:rsid w:val="00E754B5"/>
    <w:rsid w:val="00E7564E"/>
    <w:rsid w:val="00E75BA9"/>
    <w:rsid w:val="00E75D81"/>
    <w:rsid w:val="00E82026"/>
    <w:rsid w:val="00E82134"/>
    <w:rsid w:val="00E8387F"/>
    <w:rsid w:val="00E933AC"/>
    <w:rsid w:val="00E94BB7"/>
    <w:rsid w:val="00EA0932"/>
    <w:rsid w:val="00EA234A"/>
    <w:rsid w:val="00EA3F61"/>
    <w:rsid w:val="00EA66F6"/>
    <w:rsid w:val="00EA75CD"/>
    <w:rsid w:val="00EA7965"/>
    <w:rsid w:val="00EB2A44"/>
    <w:rsid w:val="00EB3EB6"/>
    <w:rsid w:val="00EB45C7"/>
    <w:rsid w:val="00EB51A5"/>
    <w:rsid w:val="00EC11AC"/>
    <w:rsid w:val="00EC1C96"/>
    <w:rsid w:val="00EC5B7A"/>
    <w:rsid w:val="00EC6D2A"/>
    <w:rsid w:val="00ED4730"/>
    <w:rsid w:val="00ED5F36"/>
    <w:rsid w:val="00ED6305"/>
    <w:rsid w:val="00ED7CF9"/>
    <w:rsid w:val="00EE516F"/>
    <w:rsid w:val="00EE52E3"/>
    <w:rsid w:val="00EE75EC"/>
    <w:rsid w:val="00EF1FE1"/>
    <w:rsid w:val="00EF2B3F"/>
    <w:rsid w:val="00F00BCC"/>
    <w:rsid w:val="00F10287"/>
    <w:rsid w:val="00F20CF5"/>
    <w:rsid w:val="00F21C48"/>
    <w:rsid w:val="00F249E2"/>
    <w:rsid w:val="00F24E03"/>
    <w:rsid w:val="00F26B5D"/>
    <w:rsid w:val="00F30D21"/>
    <w:rsid w:val="00F312E9"/>
    <w:rsid w:val="00F32341"/>
    <w:rsid w:val="00F356CB"/>
    <w:rsid w:val="00F41F08"/>
    <w:rsid w:val="00F5187C"/>
    <w:rsid w:val="00F533DB"/>
    <w:rsid w:val="00F6357C"/>
    <w:rsid w:val="00F76D85"/>
    <w:rsid w:val="00F80E39"/>
    <w:rsid w:val="00F814E5"/>
    <w:rsid w:val="00F8457F"/>
    <w:rsid w:val="00F848B9"/>
    <w:rsid w:val="00F954A8"/>
    <w:rsid w:val="00F95FFC"/>
    <w:rsid w:val="00FA0333"/>
    <w:rsid w:val="00FB44D4"/>
    <w:rsid w:val="00FB45F4"/>
    <w:rsid w:val="00FC38D3"/>
    <w:rsid w:val="00FC55EA"/>
    <w:rsid w:val="00FD0309"/>
    <w:rsid w:val="00FD1429"/>
    <w:rsid w:val="00FD6744"/>
    <w:rsid w:val="00FE41B9"/>
    <w:rsid w:val="00FE4ED4"/>
    <w:rsid w:val="00FE6BC9"/>
    <w:rsid w:val="00FE7280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1100F5-377A-4ADB-89D2-BADF1119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FB45F4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1">
    <w:name w:val="heading 1"/>
    <w:aliases w:val="l1,level 1 heading,장,Char,Char Char"/>
    <w:basedOn w:val="a7"/>
    <w:next w:val="a7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0">
    <w:name w:val="heading 2"/>
    <w:basedOn w:val="a7"/>
    <w:next w:val="a7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aliases w:val="H3"/>
    <w:basedOn w:val="a7"/>
    <w:next w:val="a7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7"/>
    <w:next w:val="a7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7"/>
    <w:next w:val="a7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13">
    <w:name w:val="toc 1"/>
    <w:basedOn w:val="a7"/>
    <w:next w:val="a7"/>
    <w:uiPriority w:val="39"/>
    <w:qFormat/>
    <w:pPr>
      <w:spacing w:before="120" w:after="120"/>
      <w:jc w:val="left"/>
    </w:pPr>
    <w:rPr>
      <w:b/>
      <w:bCs/>
    </w:rPr>
  </w:style>
  <w:style w:type="paragraph" w:styleId="23">
    <w:name w:val="toc 2"/>
    <w:basedOn w:val="a7"/>
    <w:next w:val="a7"/>
    <w:uiPriority w:val="39"/>
    <w:qFormat/>
    <w:pPr>
      <w:ind w:left="200"/>
      <w:jc w:val="left"/>
    </w:pPr>
  </w:style>
  <w:style w:type="paragraph" w:styleId="30">
    <w:name w:val="toc 3"/>
    <w:basedOn w:val="a7"/>
    <w:next w:val="a7"/>
    <w:uiPriority w:val="39"/>
    <w:qFormat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7"/>
    <w:next w:val="a7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7"/>
    <w:next w:val="a7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b">
    <w:name w:val="코드 소스"/>
    <w:basedOn w:val="a7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c">
    <w:name w:val="제목 (소주제)"/>
    <w:basedOn w:val="a7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2">
    <w:name w:val="자료 나열 2"/>
    <w:basedOn w:val="a7"/>
    <w:pPr>
      <w:numPr>
        <w:numId w:val="4"/>
      </w:numPr>
    </w:pPr>
  </w:style>
  <w:style w:type="paragraph" w:customStyle="1" w:styleId="ad">
    <w:name w:val="본문 가이드"/>
    <w:basedOn w:val="a7"/>
    <w:rPr>
      <w:i/>
      <w:iCs/>
      <w:color w:val="0000FF"/>
    </w:rPr>
  </w:style>
  <w:style w:type="paragraph" w:customStyle="1" w:styleId="10">
    <w:name w:val="자료 나열 1"/>
    <w:basedOn w:val="a7"/>
    <w:pPr>
      <w:numPr>
        <w:numId w:val="3"/>
      </w:numPr>
    </w:pPr>
  </w:style>
  <w:style w:type="paragraph" w:styleId="ae">
    <w:name w:val="caption"/>
    <w:basedOn w:val="a7"/>
    <w:next w:val="a7"/>
    <w:qFormat/>
    <w:pPr>
      <w:spacing w:before="120" w:after="240"/>
      <w:jc w:val="center"/>
    </w:pPr>
    <w:rPr>
      <w:bCs/>
      <w:szCs w:val="20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able of figures"/>
    <w:basedOn w:val="a7"/>
    <w:next w:val="a7"/>
    <w:semiHidden/>
    <w:pPr>
      <w:tabs>
        <w:tab w:val="right" w:leader="dot" w:pos="9627"/>
      </w:tabs>
    </w:pPr>
  </w:style>
  <w:style w:type="paragraph" w:styleId="af1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7"/>
    <w:link w:val="Char0"/>
    <w:pPr>
      <w:tabs>
        <w:tab w:val="center" w:pos="4252"/>
        <w:tab w:val="right" w:pos="8504"/>
      </w:tabs>
      <w:snapToGrid w:val="0"/>
    </w:pPr>
  </w:style>
  <w:style w:type="paragraph" w:styleId="af2">
    <w:name w:val="footer"/>
    <w:basedOn w:val="a7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3">
    <w:name w:val="리스트 ㅁ"/>
    <w:basedOn w:val="a7"/>
    <w:link w:val="Char2"/>
    <w:rsid w:val="00ED4730"/>
    <w:pPr>
      <w:numPr>
        <w:numId w:val="5"/>
      </w:numPr>
    </w:pPr>
    <w:rPr>
      <w:rFonts w:ascii="Arial" w:eastAsia="굴림체" w:hAnsi="Arial"/>
      <w:szCs w:val="20"/>
    </w:rPr>
  </w:style>
  <w:style w:type="character" w:customStyle="1" w:styleId="Char2">
    <w:name w:val="리스트 ㅁ Char"/>
    <w:link w:val="a3"/>
    <w:rsid w:val="00ED4730"/>
    <w:rPr>
      <w:rFonts w:ascii="Arial" w:eastAsia="굴림체" w:hAnsi="Arial"/>
      <w:kern w:val="2"/>
    </w:rPr>
  </w:style>
  <w:style w:type="character" w:styleId="af3">
    <w:name w:val="page number"/>
    <w:basedOn w:val="a8"/>
  </w:style>
  <w:style w:type="paragraph" w:customStyle="1" w:styleId="af4">
    <w:name w:val="리스트"/>
    <w:basedOn w:val="a7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f5">
    <w:name w:val="Table Grid"/>
    <w:basedOn w:val="a9"/>
    <w:uiPriority w:val="59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7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1"/>
    <w:rsid w:val="00C43457"/>
    <w:rPr>
      <w:rFonts w:eastAsia="굴림"/>
      <w:kern w:val="2"/>
      <w:szCs w:val="24"/>
    </w:rPr>
  </w:style>
  <w:style w:type="paragraph" w:styleId="af6">
    <w:name w:val="Balloon Text"/>
    <w:basedOn w:val="a7"/>
    <w:link w:val="Char3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6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7">
    <w:name w:val="바탕글"/>
    <w:basedOn w:val="a7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1">
    <w:name w:val="바닥글 Char"/>
    <w:link w:val="af2"/>
    <w:uiPriority w:val="99"/>
    <w:rsid w:val="00EF1FE1"/>
    <w:rPr>
      <w:rFonts w:eastAsia="굴림"/>
      <w:kern w:val="2"/>
      <w:szCs w:val="24"/>
    </w:rPr>
  </w:style>
  <w:style w:type="paragraph" w:styleId="af8">
    <w:name w:val="Title"/>
    <w:basedOn w:val="a7"/>
    <w:next w:val="a7"/>
    <w:link w:val="Char4"/>
    <w:uiPriority w:val="10"/>
    <w:qFormat/>
    <w:rsid w:val="008E3D13"/>
    <w:pPr>
      <w:wordWrap/>
      <w:autoSpaceDE/>
      <w:autoSpaceDN/>
      <w:jc w:val="center"/>
    </w:pPr>
    <w:rPr>
      <w:rFonts w:ascii="Arial" w:eastAsia="바탕" w:hAnsi="Arial"/>
      <w:b/>
      <w:kern w:val="0"/>
      <w:sz w:val="36"/>
      <w:szCs w:val="20"/>
      <w:lang w:eastAsia="en-US"/>
    </w:rPr>
  </w:style>
  <w:style w:type="character" w:customStyle="1" w:styleId="Char4">
    <w:name w:val="제목 Char"/>
    <w:link w:val="af8"/>
    <w:rsid w:val="008E3D13"/>
    <w:rPr>
      <w:rFonts w:ascii="Arial" w:hAnsi="Arial"/>
      <w:b/>
      <w:sz w:val="36"/>
      <w:lang w:eastAsia="en-US"/>
    </w:rPr>
  </w:style>
  <w:style w:type="paragraph" w:customStyle="1" w:styleId="14">
    <w:name w:val="단락1"/>
    <w:basedOn w:val="a7"/>
    <w:link w:val="1Char"/>
    <w:qFormat/>
    <w:rsid w:val="008E3D13"/>
    <w:pPr>
      <w:spacing w:after="240"/>
    </w:pPr>
    <w:rPr>
      <w:rFonts w:ascii="HY견고딕" w:eastAsia="HY견고딕" w:hAnsi="돋움"/>
      <w:sz w:val="32"/>
      <w:szCs w:val="32"/>
    </w:rPr>
  </w:style>
  <w:style w:type="paragraph" w:customStyle="1" w:styleId="24">
    <w:name w:val="단락2"/>
    <w:basedOn w:val="a7"/>
    <w:link w:val="2Char"/>
    <w:qFormat/>
    <w:rsid w:val="008E3D13"/>
    <w:pPr>
      <w:spacing w:after="200"/>
    </w:pPr>
    <w:rPr>
      <w:rFonts w:ascii="HY견고딕" w:eastAsia="HY견고딕" w:hAnsi="돋움"/>
      <w:sz w:val="28"/>
      <w:szCs w:val="28"/>
    </w:rPr>
  </w:style>
  <w:style w:type="character" w:customStyle="1" w:styleId="1Char">
    <w:name w:val="단락1 Char"/>
    <w:link w:val="14"/>
    <w:rsid w:val="008E3D13"/>
    <w:rPr>
      <w:rFonts w:ascii="HY견고딕" w:eastAsia="HY견고딕" w:hAnsi="돋움"/>
      <w:kern w:val="2"/>
      <w:sz w:val="32"/>
      <w:szCs w:val="32"/>
    </w:rPr>
  </w:style>
  <w:style w:type="paragraph" w:customStyle="1" w:styleId="31">
    <w:name w:val="단락3"/>
    <w:basedOn w:val="a7"/>
    <w:link w:val="3Char"/>
    <w:qFormat/>
    <w:rsid w:val="008E3D13"/>
    <w:pPr>
      <w:spacing w:after="160"/>
    </w:pPr>
    <w:rPr>
      <w:rFonts w:ascii="HY견고딕" w:eastAsia="HY견고딕" w:hAnsi="돋움"/>
      <w:sz w:val="24"/>
    </w:rPr>
  </w:style>
  <w:style w:type="character" w:customStyle="1" w:styleId="2Char">
    <w:name w:val="단락2 Char"/>
    <w:link w:val="24"/>
    <w:rsid w:val="008E3D13"/>
    <w:rPr>
      <w:rFonts w:ascii="HY견고딕" w:eastAsia="HY견고딕" w:hAnsi="돋움"/>
      <w:kern w:val="2"/>
      <w:sz w:val="28"/>
      <w:szCs w:val="28"/>
    </w:rPr>
  </w:style>
  <w:style w:type="character" w:customStyle="1" w:styleId="3Char">
    <w:name w:val="단락3 Char"/>
    <w:link w:val="31"/>
    <w:rsid w:val="008E3D13"/>
    <w:rPr>
      <w:rFonts w:ascii="HY견고딕" w:eastAsia="HY견고딕" w:hAnsi="돋움"/>
      <w:kern w:val="2"/>
      <w:sz w:val="24"/>
      <w:szCs w:val="24"/>
    </w:rPr>
  </w:style>
  <w:style w:type="paragraph" w:customStyle="1" w:styleId="af9">
    <w:name w:val="내용"/>
    <w:basedOn w:val="a7"/>
    <w:link w:val="Char5"/>
    <w:qFormat/>
    <w:rsid w:val="008E3D13"/>
    <w:pPr>
      <w:spacing w:before="40" w:after="40"/>
    </w:pPr>
    <w:rPr>
      <w:rFonts w:ascii="돋움" w:eastAsia="돋움" w:hAnsi="돋움"/>
      <w:sz w:val="22"/>
      <w:szCs w:val="22"/>
    </w:rPr>
  </w:style>
  <w:style w:type="paragraph" w:customStyle="1" w:styleId="afa">
    <w:name w:val="표내부가운데"/>
    <w:basedOn w:val="a7"/>
    <w:rsid w:val="008E3D13"/>
    <w:pPr>
      <w:spacing w:before="40" w:after="40"/>
      <w:jc w:val="center"/>
    </w:pPr>
    <w:rPr>
      <w:rFonts w:eastAsia="바탕체"/>
      <w:noProof/>
      <w:szCs w:val="20"/>
    </w:rPr>
  </w:style>
  <w:style w:type="character" w:customStyle="1" w:styleId="Char5">
    <w:name w:val="내용 Char"/>
    <w:link w:val="af9"/>
    <w:rsid w:val="008E3D13"/>
    <w:rPr>
      <w:rFonts w:ascii="돋움" w:eastAsia="돋움" w:hAnsi="돋움"/>
      <w:kern w:val="2"/>
      <w:sz w:val="22"/>
      <w:szCs w:val="22"/>
    </w:rPr>
  </w:style>
  <w:style w:type="paragraph" w:customStyle="1" w:styleId="Char">
    <w:name w:val="표내부점 Char"/>
    <w:basedOn w:val="a7"/>
    <w:link w:val="CharChar"/>
    <w:rsid w:val="008E3D13"/>
    <w:pPr>
      <w:numPr>
        <w:numId w:val="6"/>
      </w:numPr>
      <w:spacing w:before="40" w:after="40"/>
    </w:pPr>
    <w:rPr>
      <w:rFonts w:eastAsia="바탕체"/>
      <w:noProof/>
    </w:rPr>
  </w:style>
  <w:style w:type="character" w:customStyle="1" w:styleId="CharChar">
    <w:name w:val="표내부점 Char Char"/>
    <w:link w:val="Char"/>
    <w:rsid w:val="008E3D13"/>
    <w:rPr>
      <w:rFonts w:eastAsia="바탕체"/>
      <w:noProof/>
      <w:kern w:val="2"/>
      <w:szCs w:val="24"/>
    </w:rPr>
  </w:style>
  <w:style w:type="paragraph" w:styleId="afb">
    <w:name w:val="Body Text"/>
    <w:basedOn w:val="a7"/>
    <w:link w:val="Char6"/>
    <w:rsid w:val="00090A0E"/>
    <w:pPr>
      <w:keepLines/>
      <w:wordWrap/>
      <w:autoSpaceDE/>
      <w:autoSpaceDN/>
      <w:spacing w:after="120" w:line="240" w:lineRule="atLeast"/>
      <w:ind w:left="720"/>
      <w:jc w:val="left"/>
    </w:pPr>
    <w:rPr>
      <w:rFonts w:eastAsia="바탕"/>
      <w:kern w:val="0"/>
      <w:szCs w:val="20"/>
      <w:lang w:eastAsia="en-US"/>
    </w:rPr>
  </w:style>
  <w:style w:type="character" w:customStyle="1" w:styleId="Char6">
    <w:name w:val="본문 Char"/>
    <w:link w:val="afb"/>
    <w:rsid w:val="00090A0E"/>
    <w:rPr>
      <w:lang w:eastAsia="en-US"/>
    </w:rPr>
  </w:style>
  <w:style w:type="paragraph" w:customStyle="1" w:styleId="25">
    <w:name w:val="제목2"/>
    <w:basedOn w:val="a7"/>
    <w:rsid w:val="00090A0E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5">
    <w:name w:val="제목1"/>
    <w:basedOn w:val="a7"/>
    <w:rsid w:val="00090A0E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c">
    <w:name w:val="표본문"/>
    <w:basedOn w:val="afb"/>
    <w:rsid w:val="00090A0E"/>
    <w:pPr>
      <w:keepLines w:val="0"/>
      <w:wordWrap w:val="0"/>
      <w:autoSpaceDE w:val="0"/>
      <w:autoSpaceDN w:val="0"/>
      <w:spacing w:after="100" w:afterAutospacing="1" w:line="240" w:lineRule="auto"/>
      <w:ind w:left="0"/>
    </w:pPr>
    <w:rPr>
      <w:rFonts w:ascii="바탕"/>
      <w:kern w:val="2"/>
      <w:lang w:eastAsia="ko-KR"/>
    </w:rPr>
  </w:style>
  <w:style w:type="paragraph" w:customStyle="1" w:styleId="afd">
    <w:name w:val="스타일 본문"/>
    <w:basedOn w:val="afb"/>
    <w:rsid w:val="00090A0E"/>
    <w:pPr>
      <w:keepLines w:val="0"/>
      <w:wordWrap w:val="0"/>
      <w:autoSpaceDE w:val="0"/>
      <w:autoSpaceDN w:val="0"/>
      <w:spacing w:after="180" w:line="240" w:lineRule="auto"/>
      <w:ind w:left="0"/>
      <w:jc w:val="both"/>
    </w:pPr>
    <w:rPr>
      <w:rFonts w:ascii="Tahoma" w:eastAsia="굴림" w:hAnsi="Tahoma" w:cs="바탕"/>
      <w:kern w:val="2"/>
      <w:sz w:val="22"/>
      <w:szCs w:val="22"/>
      <w:lang w:eastAsia="ko-KR"/>
    </w:rPr>
  </w:style>
  <w:style w:type="paragraph" w:customStyle="1" w:styleId="Bullet">
    <w:name w:val="Bullet"/>
    <w:basedOn w:val="a7"/>
    <w:rsid w:val="00386429"/>
    <w:pPr>
      <w:keepLines/>
      <w:widowControl/>
      <w:numPr>
        <w:numId w:val="7"/>
      </w:numPr>
      <w:wordWrap/>
      <w:overflowPunct w:val="0"/>
      <w:adjustRightInd w:val="0"/>
      <w:spacing w:after="120"/>
      <w:textAlignment w:val="baseline"/>
    </w:pPr>
    <w:rPr>
      <w:rFonts w:ascii="Arial" w:hAnsi="Arial"/>
      <w:kern w:val="0"/>
      <w:szCs w:val="20"/>
    </w:rPr>
  </w:style>
  <w:style w:type="paragraph" w:customStyle="1" w:styleId="Style1">
    <w:name w:val="Style1"/>
    <w:basedOn w:val="Bullet"/>
    <w:rsid w:val="00386429"/>
    <w:pPr>
      <w:ind w:left="2520"/>
    </w:pPr>
  </w:style>
  <w:style w:type="paragraph" w:customStyle="1" w:styleId="TOC1">
    <w:name w:val="TOC 제목1"/>
    <w:basedOn w:val="11"/>
    <w:next w:val="a7"/>
    <w:rsid w:val="00386429"/>
    <w:pPr>
      <w:keepLines/>
      <w:widowControl/>
      <w:numPr>
        <w:numId w:val="0"/>
      </w:numPr>
      <w:wordWrap/>
      <w:overflowPunct w:val="0"/>
      <w:adjustRightInd w:val="0"/>
      <w:spacing w:beforeLines="0" w:before="240" w:afterLines="0" w:after="240"/>
      <w:ind w:left="720" w:hanging="720"/>
      <w:jc w:val="center"/>
      <w:textAlignment w:val="baseline"/>
      <w:outlineLvl w:val="9"/>
    </w:pPr>
    <w:rPr>
      <w:rFonts w:ascii="Arial" w:eastAsia="굴림체" w:hAnsi="Arial"/>
      <w:kern w:val="28"/>
      <w:sz w:val="32"/>
      <w:szCs w:val="20"/>
    </w:rPr>
  </w:style>
  <w:style w:type="paragraph" w:customStyle="1" w:styleId="Indent2">
    <w:name w:val="Indent2"/>
    <w:basedOn w:val="a7"/>
    <w:next w:val="a7"/>
    <w:rsid w:val="00386429"/>
    <w:pPr>
      <w:widowControl/>
      <w:wordWrap/>
      <w:overflowPunct w:val="0"/>
      <w:adjustRightInd w:val="0"/>
      <w:spacing w:before="120"/>
      <w:textAlignment w:val="baseline"/>
    </w:pPr>
    <w:rPr>
      <w:rFonts w:ascii="Book Antiqua" w:hAnsi="Book Antiqua"/>
      <w:color w:val="000000"/>
      <w:kern w:val="0"/>
      <w:szCs w:val="20"/>
    </w:rPr>
  </w:style>
  <w:style w:type="paragraph" w:styleId="2">
    <w:name w:val="List Number 2"/>
    <w:basedOn w:val="a7"/>
    <w:rsid w:val="00386429"/>
    <w:pPr>
      <w:numPr>
        <w:numId w:val="9"/>
      </w:numPr>
      <w:wordWrap/>
      <w:autoSpaceDE/>
      <w:autoSpaceDN/>
      <w:spacing w:before="26" w:after="240" w:line="240" w:lineRule="atLeast"/>
      <w:ind w:right="115"/>
      <w:jc w:val="left"/>
    </w:pPr>
    <w:rPr>
      <w:rFonts w:ascii="Arial" w:eastAsia="바탕" w:hAnsi="Arial"/>
      <w:kern w:val="0"/>
      <w:szCs w:val="20"/>
      <w:lang w:eastAsia="en-US"/>
    </w:rPr>
  </w:style>
  <w:style w:type="paragraph" w:customStyle="1" w:styleId="12">
    <w:name w:val="유형1"/>
    <w:basedOn w:val="a7"/>
    <w:rsid w:val="00386429"/>
    <w:pPr>
      <w:widowControl/>
      <w:numPr>
        <w:ilvl w:val="1"/>
        <w:numId w:val="8"/>
      </w:numPr>
      <w:wordWrap/>
      <w:overflowPunct w:val="0"/>
      <w:adjustRightInd w:val="0"/>
      <w:spacing w:before="120"/>
      <w:jc w:val="left"/>
      <w:textAlignment w:val="baseline"/>
    </w:pPr>
    <w:rPr>
      <w:kern w:val="0"/>
      <w:szCs w:val="20"/>
    </w:rPr>
  </w:style>
  <w:style w:type="paragraph" w:customStyle="1" w:styleId="Paragraph2">
    <w:name w:val="Paragraph2"/>
    <w:basedOn w:val="a7"/>
    <w:rsid w:val="00444113"/>
    <w:pPr>
      <w:wordWrap/>
      <w:autoSpaceDE/>
      <w:autoSpaceDN/>
      <w:spacing w:before="80" w:line="240" w:lineRule="atLeast"/>
      <w:ind w:left="720"/>
    </w:pPr>
    <w:rPr>
      <w:rFonts w:eastAsia="바탕"/>
      <w:color w:val="000000"/>
      <w:kern w:val="0"/>
      <w:szCs w:val="20"/>
      <w:lang w:val="en-AU" w:eastAsia="en-US"/>
    </w:rPr>
  </w:style>
  <w:style w:type="paragraph" w:styleId="afe">
    <w:name w:val="Subtitle"/>
    <w:basedOn w:val="a7"/>
    <w:link w:val="Char7"/>
    <w:qFormat/>
    <w:rsid w:val="00444113"/>
    <w:pPr>
      <w:wordWrap/>
      <w:autoSpaceDE/>
      <w:autoSpaceDN/>
      <w:spacing w:after="60" w:line="240" w:lineRule="atLeast"/>
      <w:jc w:val="center"/>
    </w:pPr>
    <w:rPr>
      <w:rFonts w:ascii="Arial" w:eastAsia="바탕" w:hAnsi="Arial"/>
      <w:i/>
      <w:kern w:val="0"/>
      <w:sz w:val="36"/>
      <w:szCs w:val="20"/>
      <w:lang w:val="en-AU" w:eastAsia="en-US"/>
    </w:rPr>
  </w:style>
  <w:style w:type="character" w:customStyle="1" w:styleId="Char7">
    <w:name w:val="부제 Char"/>
    <w:link w:val="afe"/>
    <w:rsid w:val="00444113"/>
    <w:rPr>
      <w:rFonts w:ascii="Arial" w:hAnsi="Arial"/>
      <w:i/>
      <w:sz w:val="36"/>
      <w:lang w:val="en-AU" w:eastAsia="en-US"/>
    </w:rPr>
  </w:style>
  <w:style w:type="paragraph" w:styleId="aff">
    <w:name w:val="Normal Indent"/>
    <w:basedOn w:val="a7"/>
    <w:rsid w:val="00444113"/>
    <w:pPr>
      <w:wordWrap/>
      <w:autoSpaceDE/>
      <w:autoSpaceDN/>
      <w:spacing w:line="240" w:lineRule="atLeast"/>
      <w:ind w:left="900" w:hanging="900"/>
      <w:jc w:val="left"/>
    </w:pPr>
    <w:rPr>
      <w:rFonts w:eastAsia="바탕"/>
      <w:kern w:val="0"/>
      <w:szCs w:val="20"/>
      <w:lang w:eastAsia="en-US"/>
    </w:rPr>
  </w:style>
  <w:style w:type="paragraph" w:customStyle="1" w:styleId="Bullet1">
    <w:name w:val="Bullet1"/>
    <w:basedOn w:val="a7"/>
    <w:rsid w:val="00444113"/>
    <w:pPr>
      <w:wordWrap/>
      <w:autoSpaceDE/>
      <w:autoSpaceDN/>
      <w:spacing w:line="240" w:lineRule="atLeast"/>
      <w:ind w:left="720" w:hanging="432"/>
      <w:jc w:val="left"/>
    </w:pPr>
    <w:rPr>
      <w:rFonts w:eastAsia="바탕"/>
      <w:kern w:val="0"/>
      <w:szCs w:val="20"/>
      <w:lang w:eastAsia="en-US"/>
    </w:rPr>
  </w:style>
  <w:style w:type="paragraph" w:customStyle="1" w:styleId="Bullet2">
    <w:name w:val="Bullet2"/>
    <w:basedOn w:val="a7"/>
    <w:rsid w:val="00444113"/>
    <w:pPr>
      <w:wordWrap/>
      <w:autoSpaceDE/>
      <w:autoSpaceDN/>
      <w:spacing w:line="240" w:lineRule="atLeast"/>
      <w:ind w:left="1440" w:hanging="360"/>
      <w:jc w:val="left"/>
    </w:pPr>
    <w:rPr>
      <w:rFonts w:eastAsia="바탕"/>
      <w:color w:val="000080"/>
      <w:kern w:val="0"/>
      <w:szCs w:val="20"/>
      <w:lang w:eastAsia="en-US"/>
    </w:rPr>
  </w:style>
  <w:style w:type="paragraph" w:customStyle="1" w:styleId="Tabletext">
    <w:name w:val="Tabletext"/>
    <w:basedOn w:val="a7"/>
    <w:rsid w:val="00444113"/>
    <w:pPr>
      <w:keepLines/>
      <w:wordWrap/>
      <w:autoSpaceDE/>
      <w:autoSpaceDN/>
      <w:spacing w:after="120" w:line="240" w:lineRule="atLeast"/>
      <w:jc w:val="left"/>
    </w:pPr>
    <w:rPr>
      <w:rFonts w:eastAsia="바탕"/>
      <w:kern w:val="0"/>
      <w:szCs w:val="20"/>
      <w:lang w:eastAsia="en-US"/>
    </w:rPr>
  </w:style>
  <w:style w:type="paragraph" w:styleId="aff0">
    <w:name w:val="Document Map"/>
    <w:basedOn w:val="a7"/>
    <w:link w:val="Char8"/>
    <w:semiHidden/>
    <w:rsid w:val="00444113"/>
    <w:pPr>
      <w:shd w:val="clear" w:color="auto" w:fill="000080"/>
      <w:wordWrap/>
      <w:autoSpaceDE/>
      <w:autoSpaceDN/>
      <w:spacing w:line="240" w:lineRule="atLeast"/>
      <w:jc w:val="left"/>
    </w:pPr>
    <w:rPr>
      <w:rFonts w:ascii="Tahoma" w:eastAsia="바탕" w:hAnsi="Tahoma"/>
      <w:kern w:val="0"/>
      <w:szCs w:val="20"/>
      <w:lang w:eastAsia="en-US"/>
    </w:rPr>
  </w:style>
  <w:style w:type="character" w:customStyle="1" w:styleId="Char8">
    <w:name w:val="문서 구조 Char"/>
    <w:link w:val="aff0"/>
    <w:semiHidden/>
    <w:rsid w:val="00444113"/>
    <w:rPr>
      <w:rFonts w:ascii="Tahoma" w:hAnsi="Tahoma"/>
      <w:shd w:val="clear" w:color="auto" w:fill="000080"/>
      <w:lang w:eastAsia="en-US"/>
    </w:rPr>
  </w:style>
  <w:style w:type="character" w:styleId="aff1">
    <w:name w:val="footnote reference"/>
    <w:semiHidden/>
    <w:rsid w:val="00444113"/>
    <w:rPr>
      <w:sz w:val="20"/>
      <w:vertAlign w:val="superscript"/>
    </w:rPr>
  </w:style>
  <w:style w:type="paragraph" w:styleId="aff2">
    <w:name w:val="footnote text"/>
    <w:basedOn w:val="a7"/>
    <w:link w:val="Char9"/>
    <w:semiHidden/>
    <w:rsid w:val="00444113"/>
    <w:pPr>
      <w:keepNext/>
      <w:keepLines/>
      <w:pBdr>
        <w:bottom w:val="single" w:sz="6" w:space="0" w:color="000000"/>
      </w:pBdr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/>
      <w:kern w:val="0"/>
      <w:sz w:val="16"/>
      <w:szCs w:val="20"/>
      <w:lang w:eastAsia="en-US"/>
    </w:rPr>
  </w:style>
  <w:style w:type="character" w:customStyle="1" w:styleId="Char9">
    <w:name w:val="각주 텍스트 Char"/>
    <w:link w:val="aff2"/>
    <w:semiHidden/>
    <w:rsid w:val="00444113"/>
    <w:rPr>
      <w:rFonts w:ascii="Helvetica" w:hAnsi="Helvetica"/>
      <w:sz w:val="16"/>
      <w:lang w:eastAsia="en-US"/>
    </w:rPr>
  </w:style>
  <w:style w:type="paragraph" w:customStyle="1" w:styleId="MainTitle">
    <w:name w:val="Main Title"/>
    <w:basedOn w:val="a7"/>
    <w:rsid w:val="00444113"/>
    <w:pPr>
      <w:wordWrap/>
      <w:autoSpaceDE/>
      <w:autoSpaceDN/>
      <w:spacing w:before="480" w:after="60"/>
      <w:jc w:val="center"/>
    </w:pPr>
    <w:rPr>
      <w:rFonts w:ascii="Arial" w:eastAsia="바탕" w:hAnsi="Arial"/>
      <w:b/>
      <w:kern w:val="28"/>
      <w:sz w:val="32"/>
      <w:szCs w:val="20"/>
      <w:lang w:eastAsia="en-US"/>
    </w:rPr>
  </w:style>
  <w:style w:type="paragraph" w:customStyle="1" w:styleId="Paragraph1">
    <w:name w:val="Paragraph1"/>
    <w:basedOn w:val="a7"/>
    <w:rsid w:val="00444113"/>
    <w:pPr>
      <w:wordWrap/>
      <w:autoSpaceDE/>
      <w:autoSpaceDN/>
      <w:spacing w:before="80"/>
    </w:pPr>
    <w:rPr>
      <w:rFonts w:eastAsia="바탕"/>
      <w:kern w:val="0"/>
      <w:szCs w:val="20"/>
      <w:lang w:eastAsia="en-US"/>
    </w:rPr>
  </w:style>
  <w:style w:type="paragraph" w:customStyle="1" w:styleId="Paragraph3">
    <w:name w:val="Paragraph3"/>
    <w:basedOn w:val="a7"/>
    <w:rsid w:val="00444113"/>
    <w:pPr>
      <w:wordWrap/>
      <w:autoSpaceDE/>
      <w:autoSpaceDN/>
      <w:spacing w:before="80"/>
      <w:ind w:left="1530"/>
    </w:pPr>
    <w:rPr>
      <w:rFonts w:eastAsia="바탕"/>
      <w:kern w:val="0"/>
      <w:szCs w:val="20"/>
      <w:lang w:eastAsia="en-US"/>
    </w:rPr>
  </w:style>
  <w:style w:type="paragraph" w:customStyle="1" w:styleId="Paragraph4">
    <w:name w:val="Paragraph4"/>
    <w:basedOn w:val="a7"/>
    <w:rsid w:val="00444113"/>
    <w:pPr>
      <w:wordWrap/>
      <w:autoSpaceDE/>
      <w:autoSpaceDN/>
      <w:spacing w:before="80"/>
      <w:ind w:left="2250"/>
    </w:pPr>
    <w:rPr>
      <w:rFonts w:eastAsia="바탕"/>
      <w:kern w:val="0"/>
      <w:szCs w:val="20"/>
      <w:lang w:eastAsia="en-US"/>
    </w:rPr>
  </w:style>
  <w:style w:type="paragraph" w:styleId="60">
    <w:name w:val="toc 6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000"/>
      <w:jc w:val="left"/>
    </w:pPr>
    <w:rPr>
      <w:rFonts w:eastAsia="바탕"/>
      <w:kern w:val="0"/>
      <w:szCs w:val="20"/>
      <w:lang w:eastAsia="en-US"/>
    </w:rPr>
  </w:style>
  <w:style w:type="paragraph" w:styleId="70">
    <w:name w:val="toc 7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200"/>
      <w:jc w:val="left"/>
    </w:pPr>
    <w:rPr>
      <w:rFonts w:eastAsia="바탕"/>
      <w:kern w:val="0"/>
      <w:szCs w:val="20"/>
      <w:lang w:eastAsia="en-US"/>
    </w:rPr>
  </w:style>
  <w:style w:type="paragraph" w:styleId="80">
    <w:name w:val="toc 8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400"/>
      <w:jc w:val="left"/>
    </w:pPr>
    <w:rPr>
      <w:rFonts w:eastAsia="바탕"/>
      <w:kern w:val="0"/>
      <w:szCs w:val="20"/>
      <w:lang w:eastAsia="en-US"/>
    </w:rPr>
  </w:style>
  <w:style w:type="paragraph" w:styleId="90">
    <w:name w:val="toc 9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600"/>
      <w:jc w:val="left"/>
    </w:pPr>
    <w:rPr>
      <w:rFonts w:eastAsia="바탕"/>
      <w:kern w:val="0"/>
      <w:szCs w:val="20"/>
      <w:lang w:eastAsia="en-US"/>
    </w:rPr>
  </w:style>
  <w:style w:type="paragraph" w:styleId="26">
    <w:name w:val="Body Text 2"/>
    <w:basedOn w:val="a7"/>
    <w:link w:val="2Char0"/>
    <w:rsid w:val="00444113"/>
    <w:pPr>
      <w:wordWrap/>
      <w:autoSpaceDE/>
      <w:autoSpaceDN/>
      <w:spacing w:line="240" w:lineRule="atLeast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customStyle="1" w:styleId="2Char0">
    <w:name w:val="본문 2 Char"/>
    <w:link w:val="26"/>
    <w:rsid w:val="00444113"/>
    <w:rPr>
      <w:i/>
      <w:color w:val="0000FF"/>
      <w:lang w:eastAsia="en-US"/>
    </w:rPr>
  </w:style>
  <w:style w:type="paragraph" w:styleId="aff3">
    <w:name w:val="Body Text Indent"/>
    <w:basedOn w:val="a7"/>
    <w:link w:val="Chara"/>
    <w:rsid w:val="00444113"/>
    <w:pPr>
      <w:wordWrap/>
      <w:autoSpaceDE/>
      <w:autoSpaceDN/>
      <w:spacing w:line="240" w:lineRule="atLeast"/>
      <w:ind w:left="720"/>
      <w:jc w:val="left"/>
    </w:pPr>
    <w:rPr>
      <w:rFonts w:eastAsia="바탕"/>
      <w:i/>
      <w:color w:val="0000FF"/>
      <w:kern w:val="0"/>
      <w:szCs w:val="20"/>
      <w:u w:val="single"/>
      <w:lang w:eastAsia="en-US"/>
    </w:rPr>
  </w:style>
  <w:style w:type="character" w:customStyle="1" w:styleId="Chara">
    <w:name w:val="본문 들여쓰기 Char"/>
    <w:link w:val="aff3"/>
    <w:rsid w:val="00444113"/>
    <w:rPr>
      <w:i/>
      <w:color w:val="0000FF"/>
      <w:u w:val="single"/>
      <w:lang w:eastAsia="en-US"/>
    </w:rPr>
  </w:style>
  <w:style w:type="paragraph" w:customStyle="1" w:styleId="Body">
    <w:name w:val="Body"/>
    <w:basedOn w:val="a7"/>
    <w:rsid w:val="00444113"/>
    <w:pPr>
      <w:widowControl/>
      <w:wordWrap/>
      <w:autoSpaceDE/>
      <w:autoSpaceDN/>
      <w:spacing w:before="120"/>
    </w:pPr>
    <w:rPr>
      <w:rFonts w:ascii="Book Antiqua" w:eastAsia="바탕" w:hAnsi="Book Antiqua"/>
      <w:kern w:val="0"/>
      <w:szCs w:val="20"/>
      <w:lang w:eastAsia="en-US"/>
    </w:rPr>
  </w:style>
  <w:style w:type="paragraph" w:customStyle="1" w:styleId="InfoBlue">
    <w:name w:val="InfoBlue"/>
    <w:basedOn w:val="a7"/>
    <w:next w:val="afb"/>
    <w:autoRedefine/>
    <w:rsid w:val="00444113"/>
    <w:pPr>
      <w:wordWrap/>
      <w:autoSpaceDE/>
      <w:autoSpaceDN/>
      <w:spacing w:after="120" w:line="240" w:lineRule="atLeast"/>
      <w:ind w:left="720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styleId="aff4">
    <w:name w:val="FollowedHyperlink"/>
    <w:rsid w:val="00444113"/>
    <w:rPr>
      <w:color w:val="800080"/>
      <w:u w:val="single"/>
    </w:rPr>
  </w:style>
  <w:style w:type="paragraph" w:styleId="aff5">
    <w:name w:val="Normal (Web)"/>
    <w:basedOn w:val="a7"/>
    <w:uiPriority w:val="99"/>
    <w:rsid w:val="00444113"/>
    <w:pPr>
      <w:widowControl/>
      <w:wordWrap/>
      <w:autoSpaceDE/>
      <w:autoSpaceDN/>
      <w:spacing w:before="100" w:beforeAutospacing="1" w:after="100" w:afterAutospacing="1"/>
      <w:jc w:val="left"/>
    </w:pPr>
    <w:rPr>
      <w:rFonts w:eastAsia="바탕"/>
      <w:kern w:val="0"/>
      <w:sz w:val="24"/>
      <w:lang w:eastAsia="en-US"/>
    </w:rPr>
  </w:style>
  <w:style w:type="character" w:styleId="aff6">
    <w:name w:val="Strong"/>
    <w:qFormat/>
    <w:rsid w:val="00444113"/>
    <w:rPr>
      <w:b/>
      <w:bCs/>
    </w:rPr>
  </w:style>
  <w:style w:type="paragraph" w:customStyle="1" w:styleId="aff7">
    <w:name w:val="개요글"/>
    <w:basedOn w:val="a7"/>
    <w:rsid w:val="00444113"/>
    <w:pPr>
      <w:tabs>
        <w:tab w:val="left" w:pos="1134"/>
      </w:tabs>
      <w:autoSpaceDE/>
      <w:autoSpaceDN/>
      <w:spacing w:line="260" w:lineRule="atLeast"/>
      <w:ind w:left="425"/>
    </w:pPr>
    <w:rPr>
      <w:rFonts w:ascii="Arial" w:eastAsia="바탕체" w:hAnsi="Arial"/>
      <w:szCs w:val="20"/>
    </w:rPr>
  </w:style>
  <w:style w:type="paragraph" w:customStyle="1" w:styleId="Subheading">
    <w:name w:val="Subheading"/>
    <w:basedOn w:val="afb"/>
    <w:rsid w:val="00444113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7"/>
    <w:next w:val="a7"/>
    <w:rsid w:val="00444113"/>
    <w:pPr>
      <w:numPr>
        <w:numId w:val="2"/>
      </w:numPr>
      <w:overflowPunct w:val="0"/>
      <w:spacing w:line="260" w:lineRule="atLeast"/>
      <w:jc w:val="left"/>
      <w:textAlignment w:val="bottom"/>
    </w:pPr>
    <w:rPr>
      <w:rFonts w:ascii="Arial" w:eastAsia="바탕체"/>
      <w:sz w:val="22"/>
      <w:szCs w:val="20"/>
    </w:rPr>
  </w:style>
  <w:style w:type="paragraph" w:customStyle="1" w:styleId="3-chojh">
    <w:name w:val="글머리 3 -chojh"/>
    <w:basedOn w:val="a7"/>
    <w:rsid w:val="00444113"/>
    <w:pPr>
      <w:numPr>
        <w:numId w:val="10"/>
      </w:numPr>
      <w:tabs>
        <w:tab w:val="left" w:pos="1134"/>
      </w:tabs>
      <w:autoSpaceDE/>
      <w:autoSpaceDN/>
      <w:spacing w:line="260" w:lineRule="atLeast"/>
      <w:ind w:left="1135" w:hanging="284"/>
    </w:pPr>
    <w:rPr>
      <w:rFonts w:ascii="Arial" w:eastAsia="바탕체"/>
      <w:szCs w:val="20"/>
    </w:rPr>
  </w:style>
  <w:style w:type="paragraph" w:customStyle="1" w:styleId="2-chojh">
    <w:name w:val="글머리 2-chojh"/>
    <w:basedOn w:val="a7"/>
    <w:rsid w:val="00444113"/>
    <w:pPr>
      <w:numPr>
        <w:numId w:val="12"/>
      </w:numPr>
      <w:tabs>
        <w:tab w:val="clear" w:pos="814"/>
        <w:tab w:val="left" w:pos="709"/>
      </w:tabs>
      <w:autoSpaceDE/>
      <w:autoSpaceDN/>
      <w:spacing w:line="260" w:lineRule="atLeast"/>
      <w:ind w:left="709" w:hanging="284"/>
    </w:pPr>
    <w:rPr>
      <w:rFonts w:ascii="Arial" w:eastAsia="바탕체"/>
      <w:szCs w:val="20"/>
    </w:rPr>
  </w:style>
  <w:style w:type="paragraph" w:customStyle="1" w:styleId="4-chojh">
    <w:name w:val="글머리 4-chojh"/>
    <w:basedOn w:val="aff8"/>
    <w:rsid w:val="00444113"/>
    <w:pPr>
      <w:numPr>
        <w:numId w:val="11"/>
      </w:numPr>
      <w:tabs>
        <w:tab w:val="left" w:pos="1134"/>
      </w:tabs>
    </w:pPr>
  </w:style>
  <w:style w:type="paragraph" w:customStyle="1" w:styleId="aff8">
    <w:name w:val="표의 단락"/>
    <w:basedOn w:val="af1"/>
    <w:rsid w:val="00444113"/>
    <w:pPr>
      <w:tabs>
        <w:tab w:val="clear" w:pos="4252"/>
        <w:tab w:val="clear" w:pos="8504"/>
      </w:tabs>
      <w:overflowPunct w:val="0"/>
      <w:snapToGrid/>
      <w:spacing w:line="160" w:lineRule="atLeast"/>
      <w:jc w:val="left"/>
      <w:textAlignment w:val="bottom"/>
    </w:pPr>
    <w:rPr>
      <w:rFonts w:ascii="Arial" w:eastAsia="바탕체"/>
      <w:szCs w:val="20"/>
    </w:rPr>
  </w:style>
  <w:style w:type="paragraph" w:customStyle="1" w:styleId="a1">
    <w:name w:val="각제목"/>
    <w:basedOn w:val="a7"/>
    <w:rsid w:val="00444113"/>
    <w:pPr>
      <w:numPr>
        <w:numId w:val="14"/>
      </w:numPr>
      <w:autoSpaceDE/>
      <w:autoSpaceDN/>
    </w:pPr>
    <w:rPr>
      <w:rFonts w:eastAsia="바탕체"/>
      <w:szCs w:val="20"/>
    </w:rPr>
  </w:style>
  <w:style w:type="paragraph" w:customStyle="1" w:styleId="a2">
    <w:name w:val="목적"/>
    <w:basedOn w:val="a7"/>
    <w:rsid w:val="00444113"/>
    <w:pPr>
      <w:numPr>
        <w:numId w:val="13"/>
      </w:numPr>
      <w:autoSpaceDE/>
      <w:autoSpaceDN/>
    </w:pPr>
    <w:rPr>
      <w:rFonts w:eastAsia="바탕체"/>
      <w:szCs w:val="20"/>
    </w:rPr>
  </w:style>
  <w:style w:type="paragraph" w:customStyle="1" w:styleId="a0">
    <w:name w:val="각제목내리스트"/>
    <w:basedOn w:val="a7"/>
    <w:rsid w:val="00444113"/>
    <w:pPr>
      <w:numPr>
        <w:numId w:val="17"/>
      </w:numPr>
      <w:autoSpaceDE/>
      <w:autoSpaceDN/>
    </w:pPr>
    <w:rPr>
      <w:rFonts w:eastAsia="바탕체"/>
      <w:szCs w:val="20"/>
    </w:rPr>
  </w:style>
  <w:style w:type="paragraph" w:customStyle="1" w:styleId="-0">
    <w:name w:val="절차리스트의 리스트 -"/>
    <w:basedOn w:val="a7"/>
    <w:rsid w:val="00444113"/>
    <w:pPr>
      <w:numPr>
        <w:numId w:val="15"/>
      </w:numPr>
      <w:autoSpaceDE/>
      <w:autoSpaceDN/>
    </w:pPr>
    <w:rPr>
      <w:rFonts w:eastAsia="바탕체"/>
      <w:szCs w:val="20"/>
    </w:rPr>
  </w:style>
  <w:style w:type="paragraph" w:customStyle="1" w:styleId="a4">
    <w:name w:val="절차제목"/>
    <w:basedOn w:val="a7"/>
    <w:rsid w:val="00444113"/>
    <w:pPr>
      <w:numPr>
        <w:numId w:val="16"/>
      </w:numPr>
      <w:autoSpaceDE/>
      <w:autoSpaceDN/>
    </w:pPr>
    <w:rPr>
      <w:rFonts w:eastAsia="바탕체"/>
      <w:szCs w:val="20"/>
    </w:rPr>
  </w:style>
  <w:style w:type="paragraph" w:customStyle="1" w:styleId="a5">
    <w:name w:val="절차 리스트"/>
    <w:autoRedefine/>
    <w:rsid w:val="00444113"/>
    <w:pPr>
      <w:numPr>
        <w:numId w:val="18"/>
      </w:numPr>
      <w:overflowPunct w:val="0"/>
      <w:spacing w:line="260" w:lineRule="atLeast"/>
      <w:ind w:left="1123" w:hanging="284"/>
    </w:pPr>
    <w:rPr>
      <w:rFonts w:eastAsia="바탕체"/>
      <w:noProof/>
    </w:rPr>
  </w:style>
  <w:style w:type="paragraph" w:customStyle="1" w:styleId="a6">
    <w:name w:val="각제목 리스트"/>
    <w:basedOn w:val="aff8"/>
    <w:autoRedefine/>
    <w:rsid w:val="00444113"/>
    <w:pPr>
      <w:numPr>
        <w:numId w:val="19"/>
      </w:numPr>
      <w:wordWrap/>
      <w:overflowPunct/>
      <w:adjustRightInd w:val="0"/>
      <w:spacing w:line="360" w:lineRule="atLeast"/>
      <w:ind w:left="709" w:hanging="284"/>
      <w:jc w:val="both"/>
      <w:textAlignment w:val="auto"/>
    </w:pPr>
    <w:rPr>
      <w:rFonts w:hAnsi="Arial"/>
      <w:kern w:val="0"/>
    </w:rPr>
  </w:style>
  <w:style w:type="paragraph" w:customStyle="1" w:styleId="10pt">
    <w:name w:val="본문+ 돋움 10 pt"/>
    <w:basedOn w:val="afb"/>
    <w:autoRedefine/>
    <w:rsid w:val="00444113"/>
    <w:pPr>
      <w:keepLines w:val="0"/>
      <w:wordWrap w:val="0"/>
      <w:autoSpaceDE w:val="0"/>
      <w:autoSpaceDN w:val="0"/>
      <w:spacing w:after="180" w:line="240" w:lineRule="auto"/>
      <w:ind w:left="0"/>
      <w:jc w:val="center"/>
    </w:pPr>
    <w:rPr>
      <w:rFonts w:ascii="돋움" w:eastAsia="돋움" w:hAnsi="돋움"/>
      <w:lang w:eastAsia="ko-KR"/>
    </w:rPr>
  </w:style>
  <w:style w:type="paragraph" w:styleId="aff9">
    <w:name w:val="List Paragraph"/>
    <w:basedOn w:val="a7"/>
    <w:uiPriority w:val="34"/>
    <w:qFormat/>
    <w:rsid w:val="00444113"/>
    <w:pPr>
      <w:ind w:leftChars="400" w:left="800"/>
    </w:pPr>
    <w:rPr>
      <w:rFonts w:ascii="맑은 고딕" w:eastAsia="맑은 고딕" w:hAnsi="맑은 고딕"/>
      <w:szCs w:val="22"/>
    </w:rPr>
  </w:style>
  <w:style w:type="paragraph" w:styleId="affa">
    <w:name w:val="No Spacing"/>
    <w:link w:val="Charb"/>
    <w:uiPriority w:val="1"/>
    <w:qFormat/>
    <w:rsid w:val="00444113"/>
    <w:rPr>
      <w:rFonts w:ascii="맑은 고딕" w:eastAsia="맑은 고딕" w:hAnsi="맑은 고딕"/>
      <w:sz w:val="22"/>
      <w:szCs w:val="22"/>
    </w:rPr>
  </w:style>
  <w:style w:type="character" w:customStyle="1" w:styleId="Charb">
    <w:name w:val="간격 없음 Char"/>
    <w:link w:val="affa"/>
    <w:uiPriority w:val="1"/>
    <w:rsid w:val="0044411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">
    <w:name w:val="글머리기호1"/>
    <w:basedOn w:val="af9"/>
    <w:link w:val="1Char0"/>
    <w:qFormat/>
    <w:rsid w:val="008D0DB7"/>
    <w:pPr>
      <w:numPr>
        <w:numId w:val="20"/>
      </w:numPr>
      <w:ind w:left="426" w:hanging="284"/>
    </w:pPr>
  </w:style>
  <w:style w:type="paragraph" w:customStyle="1" w:styleId="TableText0">
    <w:name w:val="Table_Text"/>
    <w:basedOn w:val="a7"/>
    <w:rsid w:val="008D0DB7"/>
    <w:pPr>
      <w:autoSpaceDE/>
      <w:autoSpaceDN/>
      <w:spacing w:before="120" w:after="120"/>
    </w:pPr>
    <w:rPr>
      <w:rFonts w:ascii="Arial" w:eastAsia="굴림체" w:hAnsi="Arial"/>
      <w:szCs w:val="20"/>
    </w:rPr>
  </w:style>
  <w:style w:type="paragraph" w:customStyle="1" w:styleId="Appendix1">
    <w:name w:val="Appendix 1"/>
    <w:basedOn w:val="a7"/>
    <w:rsid w:val="00EE75EC"/>
    <w:pPr>
      <w:widowControl/>
      <w:numPr>
        <w:numId w:val="21"/>
      </w:numPr>
      <w:wordWrap/>
      <w:autoSpaceDE/>
      <w:autoSpaceDN/>
      <w:spacing w:after="240"/>
    </w:pPr>
    <w:rPr>
      <w:rFonts w:ascii="Arial" w:eastAsia="바탕" w:hAnsi="Arial"/>
      <w:b/>
      <w:kern w:val="0"/>
      <w:sz w:val="24"/>
      <w:szCs w:val="20"/>
      <w:lang w:val="en-GB"/>
    </w:rPr>
  </w:style>
  <w:style w:type="paragraph" w:customStyle="1" w:styleId="-2">
    <w:name w:val="본문-글머리2단계"/>
    <w:basedOn w:val="a7"/>
    <w:rsid w:val="00EE75EC"/>
    <w:pPr>
      <w:numPr>
        <w:numId w:val="22"/>
      </w:numPr>
    </w:pPr>
    <w:rPr>
      <w:rFonts w:ascii="바탕" w:eastAsia="바탕"/>
    </w:rPr>
  </w:style>
  <w:style w:type="paragraph" w:customStyle="1" w:styleId="21">
    <w:name w:val="글머리기호2"/>
    <w:basedOn w:val="af9"/>
    <w:link w:val="2Char1"/>
    <w:qFormat/>
    <w:rsid w:val="00EE75EC"/>
    <w:pPr>
      <w:numPr>
        <w:numId w:val="23"/>
      </w:numPr>
      <w:ind w:left="709" w:hanging="309"/>
    </w:pPr>
  </w:style>
  <w:style w:type="character" w:customStyle="1" w:styleId="1Char0">
    <w:name w:val="글머리기호1 Char"/>
    <w:basedOn w:val="Char5"/>
    <w:link w:val="1"/>
    <w:rsid w:val="00EE75EC"/>
    <w:rPr>
      <w:rFonts w:ascii="돋움" w:eastAsia="돋움" w:hAnsi="돋움"/>
      <w:kern w:val="2"/>
      <w:sz w:val="22"/>
      <w:szCs w:val="22"/>
    </w:rPr>
  </w:style>
  <w:style w:type="paragraph" w:customStyle="1" w:styleId="a">
    <w:name w:val="가.나.다 단락"/>
    <w:basedOn w:val="af9"/>
    <w:link w:val="Charc"/>
    <w:qFormat/>
    <w:rsid w:val="00EE75EC"/>
    <w:pPr>
      <w:numPr>
        <w:numId w:val="26"/>
      </w:numPr>
      <w:spacing w:after="80"/>
    </w:pPr>
    <w:rPr>
      <w:b/>
    </w:rPr>
  </w:style>
  <w:style w:type="character" w:customStyle="1" w:styleId="2Char1">
    <w:name w:val="글머리기호2 Char"/>
    <w:basedOn w:val="Char5"/>
    <w:link w:val="21"/>
    <w:rsid w:val="00EE75EC"/>
    <w:rPr>
      <w:rFonts w:ascii="돋움" w:eastAsia="돋움" w:hAnsi="돋움"/>
      <w:kern w:val="2"/>
      <w:sz w:val="22"/>
      <w:szCs w:val="22"/>
    </w:rPr>
  </w:style>
  <w:style w:type="paragraph" w:customStyle="1" w:styleId="123">
    <w:name w:val="1).2).3) 단락"/>
    <w:basedOn w:val="af9"/>
    <w:link w:val="123Char"/>
    <w:qFormat/>
    <w:rsid w:val="00EE75EC"/>
    <w:pPr>
      <w:numPr>
        <w:numId w:val="24"/>
      </w:numPr>
      <w:ind w:left="567" w:hanging="425"/>
    </w:pPr>
  </w:style>
  <w:style w:type="character" w:customStyle="1" w:styleId="Charc">
    <w:name w:val="가.나.다 단락 Char"/>
    <w:link w:val="a"/>
    <w:rsid w:val="00EE75EC"/>
    <w:rPr>
      <w:rFonts w:ascii="돋움" w:eastAsia="돋움" w:hAnsi="돋움"/>
      <w:b/>
      <w:kern w:val="2"/>
      <w:sz w:val="22"/>
      <w:szCs w:val="22"/>
    </w:rPr>
  </w:style>
  <w:style w:type="character" w:customStyle="1" w:styleId="123Char">
    <w:name w:val="1).2).3) 단락 Char"/>
    <w:basedOn w:val="Char5"/>
    <w:link w:val="123"/>
    <w:rsid w:val="00EE75EC"/>
    <w:rPr>
      <w:rFonts w:ascii="돋움" w:eastAsia="돋움" w:hAnsi="돋움"/>
      <w:kern w:val="2"/>
      <w:sz w:val="22"/>
      <w:szCs w:val="22"/>
    </w:rPr>
  </w:style>
  <w:style w:type="paragraph" w:styleId="TOC">
    <w:name w:val="TOC Heading"/>
    <w:basedOn w:val="11"/>
    <w:next w:val="a7"/>
    <w:uiPriority w:val="39"/>
    <w:qFormat/>
    <w:rsid w:val="00E24BBD"/>
    <w:pPr>
      <w:keepLines/>
      <w:widowControl/>
      <w:numPr>
        <w:numId w:val="0"/>
      </w:numPr>
      <w:wordWrap/>
      <w:autoSpaceDE/>
      <w:autoSpaceDN/>
      <w:spacing w:beforeLines="0" w:before="480" w:afterLines="0" w:after="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10">
          <w:marLeft w:val="40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591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8567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F4D92-8F04-495C-99E7-BD9C56649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270</TotalTime>
  <Pages>10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7319</CharactersWithSpaces>
  <SharedDoc>false</SharedDoc>
  <HLinks>
    <vt:vector size="96" baseType="variant"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_Toc299095407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_Toc299095406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_Toc299095405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_Toc299095404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_Toc299095403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_Toc299095402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_Toc299095401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_Toc299095400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_Toc299095399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_Toc299095398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_Toc299095397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_Toc299095396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_Toc299095395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_Toc299095394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_Toc299095393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_Toc299095392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9</cp:revision>
  <cp:lastPrinted>2010-10-30T11:29:00Z</cp:lastPrinted>
  <dcterms:created xsi:type="dcterms:W3CDTF">2018-10-15T03:05:00Z</dcterms:created>
  <dcterms:modified xsi:type="dcterms:W3CDTF">2018-12-03T04:31:00Z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