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6D" w:rsidRPr="00231368" w:rsidRDefault="00A666B6" w:rsidP="00E2026D">
      <w:pPr>
        <w:jc w:val="center"/>
        <w:rPr>
          <w:rFonts w:ascii="굴림" w:hAnsi="굴림"/>
          <w:b/>
          <w:sz w:val="24"/>
        </w:rPr>
      </w:pPr>
      <w:r w:rsidRPr="00231368">
        <w:rPr>
          <w:rFonts w:ascii="굴림" w:hAnsi="굴림"/>
        </w:rPr>
        <w:br w:type="page"/>
      </w:r>
      <w:r w:rsidR="00E2026D" w:rsidRPr="00231368">
        <w:rPr>
          <w:rFonts w:ascii="굴림" w:hAnsi="굴림" w:hint="eastAsia"/>
          <w:b/>
          <w:sz w:val="28"/>
        </w:rPr>
        <w:lastRenderedPageBreak/>
        <w:t>사 용 권 한</w:t>
      </w:r>
    </w:p>
    <w:p w:rsidR="00E2026D" w:rsidRPr="00231368" w:rsidRDefault="00E2026D" w:rsidP="00E2026D">
      <w:pPr>
        <w:jc w:val="center"/>
        <w:rPr>
          <w:rFonts w:ascii="굴림" w:hAnsi="굴림"/>
          <w:b/>
          <w:sz w:val="24"/>
        </w:rPr>
      </w:pPr>
    </w:p>
    <w:p w:rsidR="00E2026D" w:rsidRPr="00231368" w:rsidRDefault="00E2026D" w:rsidP="00E2026D">
      <w:pPr>
        <w:snapToGrid w:val="0"/>
        <w:rPr>
          <w:rFonts w:ascii="굴림" w:hAnsi="굴림"/>
          <w:b/>
          <w:sz w:val="24"/>
        </w:rPr>
      </w:pPr>
      <w:r w:rsidRPr="00231368">
        <w:rPr>
          <w:rFonts w:ascii="굴림" w:hAnsi="굴림"/>
          <w:b/>
          <w:sz w:val="24"/>
        </w:rPr>
        <w:t>Client Approv</w:t>
      </w:r>
      <w:r w:rsidRPr="00231368">
        <w:rPr>
          <w:rFonts w:ascii="굴림" w:hAnsi="굴림" w:hint="eastAsia"/>
          <w:b/>
          <w:sz w:val="24"/>
        </w:rPr>
        <w:t>al</w:t>
      </w:r>
      <w:r w:rsidRPr="00231368">
        <w:rPr>
          <w:rFonts w:ascii="굴림" w:hAnsi="굴림"/>
          <w:b/>
          <w:sz w:val="24"/>
        </w:rPr>
        <w:t>:</w:t>
      </w:r>
    </w:p>
    <w:p w:rsidR="00E2026D" w:rsidRPr="00231368" w:rsidRDefault="00E2026D" w:rsidP="00E2026D">
      <w:pPr>
        <w:snapToGrid w:val="0"/>
        <w:rPr>
          <w:rFonts w:ascii="굴림" w:hAnsi="굴림"/>
        </w:rPr>
      </w:pPr>
      <w:r w:rsidRPr="00231368">
        <w:rPr>
          <w:rFonts w:ascii="굴림" w:hAnsi="굴림" w:hint="eastAsia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4103"/>
        <w:gridCol w:w="997"/>
        <w:gridCol w:w="1000"/>
        <w:gridCol w:w="1700"/>
      </w:tblGrid>
      <w:tr w:rsidR="00E2026D" w:rsidRPr="00231368" w:rsidTr="009A3C83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2026D" w:rsidRPr="00231368" w:rsidRDefault="00E2026D" w:rsidP="004F79B0">
            <w:pPr>
              <w:jc w:val="center"/>
              <w:rPr>
                <w:rFonts w:ascii="굴림" w:hAnsi="굴림"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>승인자 :</w:t>
            </w:r>
            <w:proofErr w:type="gramEnd"/>
          </w:p>
        </w:tc>
        <w:tc>
          <w:tcPr>
            <w:tcW w:w="4103" w:type="dxa"/>
            <w:tcBorders>
              <w:top w:val="single" w:sz="6" w:space="0" w:color="auto"/>
            </w:tcBorders>
            <w:vAlign w:val="center"/>
          </w:tcPr>
          <w:p w:rsidR="00E2026D" w:rsidRPr="00231368" w:rsidRDefault="004B3289" w:rsidP="00F16B15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한국저작권위원회</w:t>
            </w:r>
            <w:r w:rsidR="00CA1830">
              <w:rPr>
                <w:rFonts w:ascii="굴림" w:hAnsi="굴림" w:hint="eastAsia"/>
              </w:rPr>
              <w:t xml:space="preserve"> </w:t>
            </w:r>
            <w:r w:rsidR="00DF69B1">
              <w:rPr>
                <w:rFonts w:ascii="굴림" w:hAnsi="굴림" w:hint="eastAsia"/>
              </w:rPr>
              <w:t>차태원</w:t>
            </w:r>
            <w:r w:rsidR="00F16B15">
              <w:rPr>
                <w:rFonts w:ascii="굴림" w:hAnsi="굴림" w:hint="eastAsia"/>
              </w:rPr>
              <w:t xml:space="preserve"> </w:t>
            </w:r>
            <w:r w:rsidR="00A15607">
              <w:rPr>
                <w:rFonts w:ascii="굴림" w:hAnsi="굴림" w:hint="eastAsia"/>
              </w:rPr>
              <w:t>팀</w:t>
            </w:r>
            <w:r>
              <w:rPr>
                <w:rFonts w:ascii="굴림" w:hAnsi="굴림" w:hint="eastAsia"/>
              </w:rPr>
              <w:t>장</w:t>
            </w:r>
          </w:p>
        </w:tc>
        <w:tc>
          <w:tcPr>
            <w:tcW w:w="997" w:type="dxa"/>
            <w:tcBorders>
              <w:top w:val="single" w:sz="6" w:space="0" w:color="auto"/>
            </w:tcBorders>
            <w:vAlign w:val="center"/>
          </w:tcPr>
          <w:p w:rsidR="00E2026D" w:rsidRPr="00231368" w:rsidRDefault="00E2026D" w:rsidP="004F79B0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/>
              </w:rPr>
              <w:t>(</w:t>
            </w:r>
            <w:r w:rsidRPr="00231368">
              <w:rPr>
                <w:rFonts w:ascii="굴림" w:hAnsi="굴림" w:hint="eastAsia"/>
              </w:rPr>
              <w:t>인</w:t>
            </w:r>
            <w:r w:rsidRPr="00231368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2026D" w:rsidRPr="00231368" w:rsidRDefault="00E2026D" w:rsidP="004F79B0">
            <w:pPr>
              <w:jc w:val="center"/>
              <w:rPr>
                <w:rFonts w:ascii="굴림" w:hAnsi="굴림"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 xml:space="preserve">일자 </w:t>
            </w:r>
            <w:r w:rsidRPr="00231368">
              <w:rPr>
                <w:rFonts w:ascii="굴림" w:hAnsi="굴림"/>
                <w:b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E2026D" w:rsidRPr="00231368" w:rsidRDefault="00A47597" w:rsidP="00A47597">
            <w:pPr>
              <w:ind w:firstLineChars="300" w:firstLine="600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 xml:space="preserve">/     </w:t>
            </w:r>
            <w:r w:rsidR="00E2026D" w:rsidRPr="00231368">
              <w:rPr>
                <w:rFonts w:ascii="굴림" w:hAnsi="굴림" w:hint="eastAsia"/>
              </w:rPr>
              <w:t>/</w:t>
            </w:r>
          </w:p>
        </w:tc>
      </w:tr>
    </w:tbl>
    <w:p w:rsidR="00E2026D" w:rsidRPr="00231368" w:rsidRDefault="00E2026D" w:rsidP="00E2026D">
      <w:pPr>
        <w:rPr>
          <w:rFonts w:ascii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E2026D" w:rsidRPr="00231368" w:rsidTr="004F79B0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2026D" w:rsidRPr="004B3289" w:rsidRDefault="004B3289" w:rsidP="004F79B0">
            <w:pPr>
              <w:jc w:val="center"/>
              <w:rPr>
                <w:rFonts w:ascii="굴림" w:hAnsi="굴림"/>
                <w:b/>
              </w:rPr>
            </w:pPr>
            <w:proofErr w:type="gramStart"/>
            <w:r w:rsidRPr="004B3289">
              <w:rPr>
                <w:rFonts w:ascii="굴림" w:hAnsi="굴림" w:hint="eastAsia"/>
                <w:b/>
              </w:rPr>
              <w:t>검토자 :</w:t>
            </w:r>
            <w:proofErr w:type="gramEnd"/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E2026D" w:rsidRPr="00231368" w:rsidRDefault="004B3289" w:rsidP="004F79B0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한국저작권위원회 </w:t>
            </w:r>
            <w:r w:rsidR="00F16B15">
              <w:rPr>
                <w:rFonts w:ascii="굴림" w:hAnsi="굴림" w:hint="eastAsia"/>
              </w:rPr>
              <w:t>문경도</w:t>
            </w:r>
            <w:r w:rsidR="008E1331">
              <w:rPr>
                <w:rFonts w:ascii="굴림" w:hAnsi="굴림" w:hint="eastAsia"/>
              </w:rPr>
              <w:t xml:space="preserve">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E2026D" w:rsidRPr="00231368" w:rsidRDefault="004B3289" w:rsidP="004F79B0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(인)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2026D" w:rsidRPr="004B3289" w:rsidRDefault="004B3289" w:rsidP="004F79B0">
            <w:pPr>
              <w:jc w:val="center"/>
              <w:rPr>
                <w:rFonts w:ascii="굴림" w:hAnsi="굴림"/>
                <w:b/>
              </w:rPr>
            </w:pPr>
            <w:proofErr w:type="gramStart"/>
            <w:r w:rsidRPr="004B3289">
              <w:rPr>
                <w:rFonts w:ascii="굴림" w:hAnsi="굴림" w:hint="eastAsia"/>
                <w:b/>
              </w:rPr>
              <w:t>일자 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E2026D" w:rsidRPr="00231368" w:rsidRDefault="004B3289" w:rsidP="004F79B0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>/     /</w:t>
            </w:r>
          </w:p>
        </w:tc>
      </w:tr>
    </w:tbl>
    <w:p w:rsidR="00E2026D" w:rsidRPr="00231368" w:rsidRDefault="00E2026D" w:rsidP="00E2026D">
      <w:pPr>
        <w:ind w:right="180"/>
        <w:rPr>
          <w:rFonts w:ascii="굴림" w:hAnsi="굴림"/>
        </w:rPr>
      </w:pPr>
    </w:p>
    <w:p w:rsidR="00E2026D" w:rsidRPr="00231368" w:rsidRDefault="00E2026D" w:rsidP="00E2026D">
      <w:pPr>
        <w:snapToGrid w:val="0"/>
        <w:rPr>
          <w:rFonts w:ascii="굴림" w:hAnsi="굴림"/>
          <w:b/>
          <w:sz w:val="24"/>
        </w:rPr>
      </w:pPr>
    </w:p>
    <w:p w:rsidR="00E2026D" w:rsidRPr="00231368" w:rsidRDefault="00203971" w:rsidP="00E2026D">
      <w:pPr>
        <w:snapToGrid w:val="0"/>
        <w:rPr>
          <w:rFonts w:ascii="굴림" w:hAnsi="굴림"/>
          <w:b/>
          <w:sz w:val="24"/>
        </w:rPr>
      </w:pPr>
      <w:r w:rsidRPr="00203971">
        <w:rPr>
          <w:rFonts w:ascii="굴림" w:hAnsi="굴림" w:hint="eastAsia"/>
          <w:b/>
          <w:sz w:val="24"/>
        </w:rPr>
        <w:t xml:space="preserve">주식회사 </w:t>
      </w:r>
      <w:proofErr w:type="spellStart"/>
      <w:r w:rsidRPr="00203971">
        <w:rPr>
          <w:rFonts w:ascii="굴림" w:hAnsi="굴림" w:hint="eastAsia"/>
          <w:b/>
          <w:sz w:val="24"/>
        </w:rPr>
        <w:t>굿씽크</w:t>
      </w:r>
      <w:proofErr w:type="spellEnd"/>
      <w:r>
        <w:rPr>
          <w:rFonts w:ascii="굴림" w:hAnsi="굴림" w:hint="eastAsia"/>
          <w:b/>
          <w:sz w:val="24"/>
        </w:rPr>
        <w:t xml:space="preserve"> </w:t>
      </w:r>
      <w:r w:rsidR="00E2026D" w:rsidRPr="00231368">
        <w:rPr>
          <w:rFonts w:ascii="굴림" w:hAnsi="굴림"/>
          <w:b/>
          <w:sz w:val="24"/>
        </w:rPr>
        <w:t>Approval:</w:t>
      </w:r>
    </w:p>
    <w:p w:rsidR="00E2026D" w:rsidRPr="00231368" w:rsidRDefault="00E2026D" w:rsidP="00E2026D">
      <w:pPr>
        <w:ind w:right="180"/>
        <w:rPr>
          <w:rFonts w:ascii="굴림" w:hAnsi="굴림"/>
          <w:sz w:val="24"/>
          <w:szCs w:val="24"/>
        </w:rPr>
      </w:pPr>
      <w:r w:rsidRPr="00231368">
        <w:rPr>
          <w:rFonts w:ascii="굴림" w:hAnsi="굴림" w:hint="eastAsia"/>
        </w:rPr>
        <w:t>본 문서에 대한 서명은 본 문서에 대하여 수행 및 유지관리의 책임이 있음을 인정하는 것임</w:t>
      </w:r>
      <w:r w:rsidRPr="00231368">
        <w:rPr>
          <w:rFonts w:ascii="굴림" w:hAnsi="굴림" w:hint="eastAsia"/>
          <w:sz w:val="24"/>
          <w:szCs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A47597" w:rsidRPr="00231368" w:rsidTr="004F79B0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A47597" w:rsidRPr="00231368" w:rsidRDefault="00A47597" w:rsidP="004F79B0">
            <w:pPr>
              <w:jc w:val="center"/>
              <w:rPr>
                <w:rFonts w:ascii="굴림" w:hAnsi="굴림"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>승인자 :</w:t>
            </w:r>
            <w:proofErr w:type="gramEnd"/>
            <w:r w:rsidRPr="00231368">
              <w:rPr>
                <w:rFonts w:ascii="굴림" w:hAnsi="굴림" w:hint="eastAsia"/>
                <w:b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A47597" w:rsidRPr="00231368" w:rsidRDefault="00203971" w:rsidP="004B3289">
            <w:pPr>
              <w:rPr>
                <w:rFonts w:ascii="굴림" w:hAnsi="굴림"/>
              </w:rPr>
            </w:pPr>
            <w:r w:rsidRPr="00203971">
              <w:rPr>
                <w:rFonts w:ascii="굴림" w:hAnsi="굴림" w:hint="eastAsia"/>
              </w:rPr>
              <w:t xml:space="preserve">주식회사 </w:t>
            </w:r>
            <w:proofErr w:type="spellStart"/>
            <w:r w:rsidRPr="00203971">
              <w:rPr>
                <w:rFonts w:ascii="굴림" w:hAnsi="굴림" w:hint="eastAsia"/>
              </w:rPr>
              <w:t>굿씽크</w:t>
            </w:r>
            <w:proofErr w:type="spellEnd"/>
            <w:r w:rsidRPr="00203971">
              <w:rPr>
                <w:rFonts w:ascii="굴림" w:hAnsi="굴림" w:hint="eastAsia"/>
              </w:rPr>
              <w:t xml:space="preserve"> </w:t>
            </w:r>
            <w:proofErr w:type="spellStart"/>
            <w:r w:rsidRPr="00203971">
              <w:rPr>
                <w:rFonts w:ascii="굴림" w:hAnsi="굴림" w:hint="eastAsia"/>
              </w:rPr>
              <w:t>곽종</w:t>
            </w:r>
            <w:proofErr w:type="spellEnd"/>
            <w:r w:rsidRPr="00203971">
              <w:rPr>
                <w:rFonts w:ascii="굴림" w:hAnsi="굴림" w:hint="eastAsia"/>
              </w:rPr>
              <w:t xml:space="preserve">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A47597" w:rsidRPr="00231368" w:rsidRDefault="00A47597" w:rsidP="004F79B0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/>
              </w:rPr>
              <w:t>(</w:t>
            </w:r>
            <w:r w:rsidRPr="00231368">
              <w:rPr>
                <w:rFonts w:ascii="굴림" w:hAnsi="굴림" w:hint="eastAsia"/>
              </w:rPr>
              <w:t>인</w:t>
            </w:r>
            <w:r w:rsidRPr="00231368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A47597" w:rsidRPr="00231368" w:rsidRDefault="00A47597" w:rsidP="00B842C8">
            <w:pPr>
              <w:jc w:val="center"/>
              <w:rPr>
                <w:rFonts w:ascii="굴림" w:hAnsi="굴림"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 xml:space="preserve">일자 </w:t>
            </w:r>
            <w:r w:rsidRPr="00231368">
              <w:rPr>
                <w:rFonts w:ascii="굴림" w:hAnsi="굴림"/>
                <w:b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A47597" w:rsidRPr="00231368" w:rsidRDefault="00A47597" w:rsidP="00B842C8">
            <w:pPr>
              <w:ind w:firstLineChars="300" w:firstLine="600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>/     /</w:t>
            </w:r>
          </w:p>
        </w:tc>
      </w:tr>
    </w:tbl>
    <w:p w:rsidR="00E2026D" w:rsidRPr="00231368" w:rsidRDefault="00E2026D" w:rsidP="00E2026D">
      <w:pPr>
        <w:rPr>
          <w:rFonts w:ascii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A47597" w:rsidRPr="00231368" w:rsidTr="004F79B0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A47597" w:rsidRPr="00231368" w:rsidRDefault="00A47597" w:rsidP="004F79B0">
            <w:pPr>
              <w:jc w:val="center"/>
              <w:rPr>
                <w:rFonts w:ascii="굴림" w:hAnsi="굴림"/>
                <w:b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>검토자 :</w:t>
            </w:r>
            <w:proofErr w:type="gramEnd"/>
            <w:r w:rsidRPr="00231368">
              <w:rPr>
                <w:rFonts w:ascii="굴림" w:hAnsi="굴림" w:hint="eastAsia"/>
                <w:b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A47597" w:rsidRPr="00231368" w:rsidRDefault="00FC3331" w:rsidP="00AF3DFF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엘에스웨어</w:t>
            </w:r>
            <w:r w:rsidR="00AD1CFA">
              <w:rPr>
                <w:rFonts w:ascii="굴림" w:hAnsi="굴림"/>
              </w:rPr>
              <w:t>㈜</w:t>
            </w:r>
            <w:r w:rsidR="00CA1830">
              <w:rPr>
                <w:rFonts w:ascii="굴림" w:hAnsi="굴림" w:hint="eastAsia"/>
              </w:rPr>
              <w:t xml:space="preserve"> </w:t>
            </w:r>
            <w:r w:rsidR="00AF3DFF">
              <w:rPr>
                <w:rFonts w:ascii="굴림" w:hAnsi="굴림" w:hint="eastAsia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A47597" w:rsidRPr="00231368" w:rsidRDefault="00A47597" w:rsidP="004F79B0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/>
              </w:rPr>
              <w:t>(</w:t>
            </w:r>
            <w:r w:rsidRPr="00231368">
              <w:rPr>
                <w:rFonts w:ascii="굴림" w:hAnsi="굴림" w:hint="eastAsia"/>
              </w:rPr>
              <w:t>인</w:t>
            </w:r>
            <w:r w:rsidRPr="00231368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A47597" w:rsidRPr="00231368" w:rsidRDefault="00A47597" w:rsidP="00B842C8">
            <w:pPr>
              <w:jc w:val="center"/>
              <w:rPr>
                <w:rFonts w:ascii="굴림" w:hAnsi="굴림"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 xml:space="preserve">일자 </w:t>
            </w:r>
            <w:r w:rsidRPr="00231368">
              <w:rPr>
                <w:rFonts w:ascii="굴림" w:hAnsi="굴림"/>
                <w:b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A47597" w:rsidRPr="00231368" w:rsidRDefault="00A47597" w:rsidP="00B842C8">
            <w:pPr>
              <w:ind w:firstLineChars="300" w:firstLine="600"/>
              <w:rPr>
                <w:rFonts w:ascii="굴림" w:hAnsi="굴림"/>
              </w:rPr>
            </w:pPr>
            <w:r w:rsidRPr="00231368">
              <w:rPr>
                <w:rFonts w:ascii="굴림" w:hAnsi="굴림" w:hint="eastAsia"/>
              </w:rPr>
              <w:t>/     /</w:t>
            </w:r>
          </w:p>
        </w:tc>
      </w:tr>
    </w:tbl>
    <w:p w:rsidR="00E2026D" w:rsidRPr="00231368" w:rsidRDefault="00E2026D" w:rsidP="00E2026D">
      <w:pPr>
        <w:rPr>
          <w:rFonts w:ascii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E2026D" w:rsidRPr="00231368" w:rsidTr="004F79B0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E2026D" w:rsidRPr="00231368" w:rsidRDefault="00E2026D" w:rsidP="004F79B0">
            <w:pPr>
              <w:jc w:val="center"/>
              <w:rPr>
                <w:rFonts w:ascii="굴림" w:hAnsi="굴림"/>
                <w:b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>작성자 :</w:t>
            </w:r>
            <w:proofErr w:type="gramEnd"/>
            <w:r w:rsidRPr="00231368">
              <w:rPr>
                <w:rFonts w:ascii="굴림" w:hAnsi="굴림" w:hint="eastAsia"/>
                <w:b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E2026D" w:rsidRPr="00231368" w:rsidRDefault="00203971" w:rsidP="001637BE">
            <w:pPr>
              <w:rPr>
                <w:rFonts w:ascii="굴림" w:hAnsi="굴림"/>
              </w:rPr>
            </w:pPr>
            <w:r w:rsidRPr="00203971">
              <w:rPr>
                <w:rFonts w:ascii="굴림" w:hAnsi="굴림" w:hint="eastAsia"/>
              </w:rPr>
              <w:t xml:space="preserve">주식회사 </w:t>
            </w:r>
            <w:proofErr w:type="spellStart"/>
            <w:r w:rsidRPr="00203971">
              <w:rPr>
                <w:rFonts w:ascii="굴림" w:hAnsi="굴림" w:hint="eastAsia"/>
              </w:rPr>
              <w:t>굿씽크</w:t>
            </w:r>
            <w:proofErr w:type="spellEnd"/>
            <w:r w:rsidRPr="00203971">
              <w:rPr>
                <w:rFonts w:ascii="굴림" w:hAnsi="굴림" w:hint="eastAsia"/>
              </w:rPr>
              <w:t xml:space="preserve"> 김영균 차장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E2026D" w:rsidRPr="00231368" w:rsidRDefault="00E2026D" w:rsidP="004F79B0">
            <w:pPr>
              <w:jc w:val="center"/>
              <w:rPr>
                <w:rFonts w:ascii="굴림" w:hAnsi="굴림"/>
              </w:rPr>
            </w:pPr>
            <w:r w:rsidRPr="00231368">
              <w:rPr>
                <w:rFonts w:ascii="굴림" w:hAnsi="굴림"/>
              </w:rPr>
              <w:t>(</w:t>
            </w:r>
            <w:r w:rsidRPr="00231368">
              <w:rPr>
                <w:rFonts w:ascii="굴림" w:hAnsi="굴림" w:hint="eastAsia"/>
              </w:rPr>
              <w:t>인</w:t>
            </w:r>
            <w:r w:rsidRPr="00231368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2026D" w:rsidRPr="00231368" w:rsidRDefault="00E2026D" w:rsidP="004F79B0">
            <w:pPr>
              <w:jc w:val="center"/>
              <w:rPr>
                <w:rFonts w:ascii="굴림" w:hAnsi="굴림"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 xml:space="preserve">일자 </w:t>
            </w:r>
            <w:r w:rsidRPr="00231368">
              <w:rPr>
                <w:rFonts w:ascii="굴림" w:hAnsi="굴림"/>
                <w:b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E2026D" w:rsidRPr="005F4144" w:rsidRDefault="00EF766B" w:rsidP="007D2242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rFonts w:ascii="굴림" w:hAnsi="굴림"/>
              </w:rPr>
            </w:pPr>
            <w:r w:rsidRPr="005F4144">
              <w:rPr>
                <w:rFonts w:ascii="굴림" w:hAnsi="굴림" w:hint="eastAsia"/>
              </w:rPr>
              <w:t>20</w:t>
            </w:r>
            <w:r w:rsidR="00A15607" w:rsidRPr="005F4144">
              <w:rPr>
                <w:rFonts w:ascii="굴림" w:hAnsi="굴림" w:hint="eastAsia"/>
              </w:rPr>
              <w:t>1</w:t>
            </w:r>
            <w:r w:rsidR="007D2242">
              <w:rPr>
                <w:rFonts w:ascii="굴림" w:hAnsi="굴림"/>
              </w:rPr>
              <w:t>8</w:t>
            </w:r>
            <w:r w:rsidRPr="005F4144">
              <w:rPr>
                <w:rFonts w:ascii="굴림" w:hAnsi="굴림" w:hint="eastAsia"/>
              </w:rPr>
              <w:t>/</w:t>
            </w:r>
            <w:r w:rsidR="00327E0C">
              <w:rPr>
                <w:rFonts w:ascii="굴림" w:hAnsi="굴림" w:hint="eastAsia"/>
              </w:rPr>
              <w:t>0</w:t>
            </w:r>
            <w:r w:rsidR="007D2242">
              <w:rPr>
                <w:rFonts w:ascii="굴림" w:hAnsi="굴림"/>
              </w:rPr>
              <w:t>5</w:t>
            </w:r>
            <w:r w:rsidR="00327E0C">
              <w:rPr>
                <w:rFonts w:ascii="굴림" w:hAnsi="굴림" w:hint="eastAsia"/>
              </w:rPr>
              <w:t>/</w:t>
            </w:r>
            <w:r w:rsidR="007D2242">
              <w:rPr>
                <w:rFonts w:ascii="굴림" w:hAnsi="굴림"/>
              </w:rPr>
              <w:t>2</w:t>
            </w:r>
            <w:r w:rsidR="00AF3DFF">
              <w:rPr>
                <w:rFonts w:ascii="굴림" w:hAnsi="굴림" w:hint="eastAsia"/>
              </w:rPr>
              <w:t>9</w:t>
            </w:r>
          </w:p>
        </w:tc>
      </w:tr>
    </w:tbl>
    <w:p w:rsidR="00A666B6" w:rsidRPr="00231368" w:rsidRDefault="00A666B6">
      <w:pPr>
        <w:rPr>
          <w:rFonts w:ascii="굴림" w:hAnsi="굴림"/>
          <w:b/>
          <w:sz w:val="24"/>
        </w:rPr>
      </w:pPr>
    </w:p>
    <w:p w:rsidR="00A666B6" w:rsidRPr="00231368" w:rsidRDefault="00A666B6">
      <w:pPr>
        <w:jc w:val="center"/>
        <w:rPr>
          <w:rFonts w:ascii="굴림" w:hAnsi="굴림"/>
          <w:b/>
          <w:sz w:val="24"/>
        </w:rPr>
      </w:pPr>
    </w:p>
    <w:p w:rsidR="00A666B6" w:rsidRPr="00231368" w:rsidRDefault="00A666B6">
      <w:pPr>
        <w:jc w:val="center"/>
        <w:rPr>
          <w:rFonts w:ascii="굴림" w:hAnsi="굴림"/>
          <w:b/>
          <w:sz w:val="24"/>
        </w:rPr>
      </w:pPr>
    </w:p>
    <w:p w:rsidR="00A666B6" w:rsidRPr="00231368" w:rsidRDefault="00A666B6">
      <w:pPr>
        <w:jc w:val="center"/>
        <w:rPr>
          <w:rFonts w:ascii="굴림" w:hAnsi="굴림"/>
          <w:b/>
          <w:sz w:val="28"/>
        </w:rPr>
      </w:pPr>
      <w:proofErr w:type="gramStart"/>
      <w:r w:rsidRPr="00231368">
        <w:rPr>
          <w:rFonts w:ascii="굴림" w:hAnsi="굴림" w:hint="eastAsia"/>
          <w:b/>
          <w:sz w:val="28"/>
        </w:rPr>
        <w:t>제.개정</w:t>
      </w:r>
      <w:proofErr w:type="gramEnd"/>
      <w:r w:rsidRPr="00231368">
        <w:rPr>
          <w:rFonts w:ascii="굴림" w:hAnsi="굴림" w:hint="eastAsia"/>
          <w:b/>
          <w:sz w:val="28"/>
        </w:rPr>
        <w:t xml:space="preserve"> 이력</w:t>
      </w:r>
    </w:p>
    <w:p w:rsidR="00A666B6" w:rsidRPr="00231368" w:rsidRDefault="00A666B6">
      <w:pPr>
        <w:rPr>
          <w:rFonts w:ascii="굴림" w:hAnsi="굴림"/>
          <w:b/>
          <w:sz w:val="24"/>
        </w:rPr>
      </w:pPr>
    </w:p>
    <w:tbl>
      <w:tblPr>
        <w:tblW w:w="8879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2"/>
        <w:gridCol w:w="5239"/>
        <w:gridCol w:w="2268"/>
      </w:tblGrid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  <w:b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  <w:b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  <w:b/>
              </w:rPr>
            </w:pPr>
          </w:p>
        </w:tc>
      </w:tr>
      <w:tr w:rsidR="00A666B6" w:rsidRPr="00231368">
        <w:tc>
          <w:tcPr>
            <w:tcW w:w="1372" w:type="dxa"/>
            <w:tcBorders>
              <w:top w:val="nil"/>
            </w:tcBorders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  <w:tcBorders>
              <w:top w:val="nil"/>
            </w:tcBorders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</w:tr>
      <w:tr w:rsidR="00A666B6" w:rsidRPr="00231368">
        <w:tc>
          <w:tcPr>
            <w:tcW w:w="1372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A666B6" w:rsidRPr="00231368" w:rsidRDefault="00A666B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A666B6" w:rsidRPr="00231368" w:rsidRDefault="00A666B6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</w:tr>
      <w:tr w:rsidR="00836C5B" w:rsidRPr="00231368">
        <w:tc>
          <w:tcPr>
            <w:tcW w:w="1372" w:type="dxa"/>
          </w:tcPr>
          <w:p w:rsidR="00836C5B" w:rsidRPr="00231368" w:rsidRDefault="00836C5B" w:rsidP="009D607C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836C5B" w:rsidRPr="00231368" w:rsidRDefault="00836C5B" w:rsidP="009D607C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836C5B" w:rsidRPr="00231368" w:rsidRDefault="00836C5B" w:rsidP="00666632">
            <w:pPr>
              <w:jc w:val="center"/>
              <w:rPr>
                <w:rFonts w:ascii="굴림" w:hAnsi="굴림"/>
              </w:rPr>
            </w:pPr>
          </w:p>
        </w:tc>
      </w:tr>
      <w:tr w:rsidR="00836C5B" w:rsidRPr="00231368">
        <w:tc>
          <w:tcPr>
            <w:tcW w:w="1372" w:type="dxa"/>
          </w:tcPr>
          <w:p w:rsidR="00836C5B" w:rsidRPr="00231368" w:rsidRDefault="00CE245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</w:t>
            </w:r>
            <w:r w:rsidR="0055150C">
              <w:rPr>
                <w:rFonts w:ascii="굴림" w:hAnsi="굴림" w:hint="eastAsia"/>
              </w:rPr>
              <w:t>.0</w:t>
            </w:r>
          </w:p>
        </w:tc>
        <w:tc>
          <w:tcPr>
            <w:tcW w:w="5239" w:type="dxa"/>
          </w:tcPr>
          <w:p w:rsidR="00836C5B" w:rsidRPr="00231368" w:rsidRDefault="00CE245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제정</w:t>
            </w:r>
          </w:p>
        </w:tc>
        <w:tc>
          <w:tcPr>
            <w:tcW w:w="2268" w:type="dxa"/>
          </w:tcPr>
          <w:p w:rsidR="00836C5B" w:rsidRPr="00231368" w:rsidRDefault="00A96D25" w:rsidP="007D2242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</w:t>
            </w:r>
            <w:r w:rsidR="00331D6A">
              <w:rPr>
                <w:rFonts w:ascii="굴림" w:hAnsi="굴림" w:hint="eastAsia"/>
              </w:rPr>
              <w:t>1</w:t>
            </w:r>
            <w:r w:rsidR="007D2242">
              <w:rPr>
                <w:rFonts w:ascii="굴림" w:hAnsi="굴림" w:hint="eastAsia"/>
              </w:rPr>
              <w:t>8</w:t>
            </w:r>
            <w:r w:rsidR="00AF3DFF">
              <w:rPr>
                <w:rFonts w:ascii="굴림" w:hAnsi="굴림" w:hint="eastAsia"/>
              </w:rPr>
              <w:t>/0</w:t>
            </w:r>
            <w:r w:rsidR="007D2242">
              <w:rPr>
                <w:rFonts w:ascii="굴림" w:hAnsi="굴림"/>
              </w:rPr>
              <w:t>5</w:t>
            </w:r>
            <w:r w:rsidR="007D2242">
              <w:rPr>
                <w:rFonts w:ascii="굴림" w:hAnsi="굴림" w:hint="eastAsia"/>
              </w:rPr>
              <w:t>/29</w:t>
            </w:r>
          </w:p>
        </w:tc>
      </w:tr>
      <w:tr w:rsidR="00836C5B" w:rsidRPr="00231368">
        <w:tc>
          <w:tcPr>
            <w:tcW w:w="1372" w:type="dxa"/>
          </w:tcPr>
          <w:p w:rsidR="00836C5B" w:rsidRPr="00231368" w:rsidRDefault="00836C5B">
            <w:pPr>
              <w:jc w:val="center"/>
              <w:rPr>
                <w:rFonts w:ascii="굴림" w:hAnsi="굴림"/>
                <w:b/>
              </w:rPr>
            </w:pPr>
            <w:r w:rsidRPr="00231368">
              <w:rPr>
                <w:rFonts w:ascii="굴림" w:hAnsi="굴림" w:hint="eastAsia"/>
                <w:b/>
              </w:rPr>
              <w:t>개정번호</w:t>
            </w:r>
          </w:p>
        </w:tc>
        <w:tc>
          <w:tcPr>
            <w:tcW w:w="5239" w:type="dxa"/>
          </w:tcPr>
          <w:p w:rsidR="00836C5B" w:rsidRPr="00231368" w:rsidRDefault="00836C5B">
            <w:pPr>
              <w:jc w:val="center"/>
              <w:rPr>
                <w:rFonts w:ascii="굴림" w:hAnsi="굴림"/>
                <w:b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>제.개정</w:t>
            </w:r>
            <w:proofErr w:type="gramEnd"/>
            <w:r w:rsidRPr="00231368">
              <w:rPr>
                <w:rFonts w:ascii="굴림" w:hAnsi="굴림" w:hint="eastAsia"/>
                <w:b/>
              </w:rPr>
              <w:t xml:space="preserve"> 페이지 및 내용</w:t>
            </w:r>
          </w:p>
        </w:tc>
        <w:tc>
          <w:tcPr>
            <w:tcW w:w="2268" w:type="dxa"/>
          </w:tcPr>
          <w:p w:rsidR="00836C5B" w:rsidRPr="00231368" w:rsidRDefault="00836C5B">
            <w:pPr>
              <w:jc w:val="center"/>
              <w:rPr>
                <w:rFonts w:ascii="굴림" w:hAnsi="굴림"/>
                <w:b/>
              </w:rPr>
            </w:pPr>
            <w:proofErr w:type="gramStart"/>
            <w:r w:rsidRPr="00231368">
              <w:rPr>
                <w:rFonts w:ascii="굴림" w:hAnsi="굴림" w:hint="eastAsia"/>
                <w:b/>
              </w:rPr>
              <w:t>제.개정</w:t>
            </w:r>
            <w:proofErr w:type="gramEnd"/>
            <w:r w:rsidRPr="00231368">
              <w:rPr>
                <w:rFonts w:ascii="굴림" w:hAnsi="굴림" w:hint="eastAsia"/>
                <w:b/>
              </w:rPr>
              <w:t xml:space="preserve"> 일자</w:t>
            </w:r>
          </w:p>
        </w:tc>
      </w:tr>
    </w:tbl>
    <w:p w:rsidR="00F00146" w:rsidRDefault="00AF3DFF">
      <w:pPr>
        <w:pStyle w:val="TOC1"/>
        <w:pageBreakBefore/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>목차</w:t>
      </w:r>
    </w:p>
    <w:p w:rsidR="00AF3DFF" w:rsidRPr="00AF3DFF" w:rsidRDefault="00AF3DFF" w:rsidP="00AF3DFF"/>
    <w:p w:rsidR="00AB1DA4" w:rsidRDefault="00AF3DFF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>
        <w:rPr>
          <w:rFonts w:ascii="굴림" w:hAnsi="굴림"/>
        </w:rPr>
        <w:fldChar w:fldCharType="begin"/>
      </w:r>
      <w:r>
        <w:rPr>
          <w:rFonts w:ascii="굴림" w:hAnsi="굴림"/>
        </w:rPr>
        <w:instrText xml:space="preserve"> TOC \o "1-2" \h \z </w:instrText>
      </w:r>
      <w:r>
        <w:rPr>
          <w:rFonts w:ascii="굴림" w:hAnsi="굴림"/>
        </w:rPr>
        <w:fldChar w:fldCharType="separate"/>
      </w:r>
      <w:hyperlink w:anchor="_Toc493332137" w:history="1">
        <w:r w:rsidR="00AB1DA4" w:rsidRPr="00374AE2">
          <w:rPr>
            <w:rStyle w:val="ae"/>
            <w:noProof/>
          </w:rPr>
          <w:t>1.</w:t>
        </w:r>
        <w:r w:rsidR="00AB1DA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</w:rPr>
          <w:t>프로세스</w:t>
        </w:r>
        <w:r w:rsidR="00AB1DA4" w:rsidRPr="00374AE2">
          <w:rPr>
            <w:rStyle w:val="ae"/>
            <w:noProof/>
          </w:rPr>
          <w:t xml:space="preserve"> </w:t>
        </w:r>
        <w:r w:rsidR="00AB1DA4" w:rsidRPr="00374AE2">
          <w:rPr>
            <w:rStyle w:val="ae"/>
            <w:noProof/>
          </w:rPr>
          <w:t>명세서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_Toc493332137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3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38" w:history="1">
        <w:r w:rsidR="00AB1DA4" w:rsidRPr="00374AE2">
          <w:rPr>
            <w:rStyle w:val="ae"/>
            <w:noProof/>
            <w:lang w:val="en-GB"/>
          </w:rPr>
          <w:t>1.1.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WTU-PC-001 / DA-AD </w:t>
        </w:r>
        <w:r w:rsidR="00AB1DA4" w:rsidRPr="00374AE2">
          <w:rPr>
            <w:rStyle w:val="ae"/>
            <w:noProof/>
            <w:lang w:val="en-GB"/>
          </w:rPr>
          <w:t>로그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저장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_Toc493332138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3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39" w:history="1">
        <w:r w:rsidR="00AB1DA4" w:rsidRPr="00374AE2">
          <w:rPr>
            <w:rStyle w:val="ae"/>
            <w:noProof/>
            <w:lang w:val="en-GB"/>
          </w:rPr>
          <w:t>1.2.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WTU-PC-002 / </w:t>
        </w:r>
        <w:r w:rsidR="00AB1DA4" w:rsidRPr="00374AE2">
          <w:rPr>
            <w:rStyle w:val="ae"/>
            <w:noProof/>
            <w:lang w:val="en-GB"/>
          </w:rPr>
          <w:t>공모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허용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수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설정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저장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_Toc493332139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4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40" w:history="1">
        <w:r w:rsidR="00AB1DA4" w:rsidRPr="00374AE2">
          <w:rPr>
            <w:rStyle w:val="ae"/>
            <w:noProof/>
            <w:lang w:val="en-GB"/>
          </w:rPr>
          <w:t>1.3.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WTU-PC-003 / </w:t>
        </w:r>
        <w:r w:rsidR="00AB1DA4" w:rsidRPr="00374AE2">
          <w:rPr>
            <w:rStyle w:val="ae"/>
            <w:noProof/>
            <w:lang w:val="en-GB"/>
          </w:rPr>
          <w:t>비인지성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평가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_Toc493332140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5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41" w:history="1">
        <w:r w:rsidR="00AB1DA4" w:rsidRPr="00374AE2">
          <w:rPr>
            <w:rStyle w:val="ae"/>
            <w:noProof/>
            <w:lang w:val="en-GB"/>
          </w:rPr>
          <w:t>1.4.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WTU-PC-004 / </w:t>
        </w:r>
        <w:r w:rsidR="00AB1DA4" w:rsidRPr="00374AE2">
          <w:rPr>
            <w:rStyle w:val="ae"/>
            <w:noProof/>
            <w:lang w:val="en-GB"/>
          </w:rPr>
          <w:t>로그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규격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검사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및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로그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분석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_Toc493332141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6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42" w:history="1">
        <w:r w:rsidR="00AB1DA4" w:rsidRPr="00374AE2">
          <w:rPr>
            <w:rStyle w:val="ae"/>
            <w:noProof/>
            <w:lang w:val="en-GB"/>
          </w:rPr>
          <w:t>1.5.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FWU-PC-005 / </w:t>
        </w:r>
        <w:r w:rsidR="00AB1DA4" w:rsidRPr="00374AE2">
          <w:rPr>
            <w:rStyle w:val="ae"/>
            <w:noProof/>
            <w:lang w:val="en-GB"/>
          </w:rPr>
          <w:t>오류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대상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샘플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다운로드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_Toc493332142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7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43" w:history="1">
        <w:r w:rsidR="00AB1DA4" w:rsidRPr="00374AE2">
          <w:rPr>
            <w:rStyle w:val="ae"/>
            <w:noProof/>
            <w:lang w:val="en-GB"/>
          </w:rPr>
          <w:t>1.6.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FTU-PC-006 / </w:t>
        </w:r>
        <w:r w:rsidR="00AB1DA4" w:rsidRPr="00374AE2">
          <w:rPr>
            <w:rStyle w:val="ae"/>
            <w:noProof/>
            <w:lang w:val="en-GB"/>
          </w:rPr>
          <w:t>인식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로그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분석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_Toc493332143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8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44" w:history="1">
        <w:r w:rsidR="00AB1DA4" w:rsidRPr="00374AE2">
          <w:rPr>
            <w:rStyle w:val="ae"/>
            <w:noProof/>
            <w:lang w:val="en-GB"/>
          </w:rPr>
          <w:t>1.7.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FWU-PC-007 / </w:t>
        </w:r>
        <w:r w:rsidR="00AB1DA4" w:rsidRPr="00374AE2">
          <w:rPr>
            <w:rStyle w:val="ae"/>
            <w:noProof/>
            <w:lang w:val="en-GB"/>
          </w:rPr>
          <w:t>성능평가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모니터링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_Toc493332144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9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45" w:history="1">
        <w:r w:rsidR="00AB1DA4" w:rsidRPr="00374AE2">
          <w:rPr>
            <w:rStyle w:val="ae"/>
            <w:noProof/>
            <w:lang w:val="en-GB"/>
          </w:rPr>
          <w:t>1.8.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FWU-PC-008 / </w:t>
        </w:r>
        <w:r w:rsidR="00AB1DA4" w:rsidRPr="00374AE2">
          <w:rPr>
            <w:rStyle w:val="ae"/>
            <w:noProof/>
            <w:lang w:val="en-GB"/>
          </w:rPr>
          <w:t>오디오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데이터셋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사용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여부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변경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_Toc493332145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10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46" w:history="1">
        <w:r w:rsidR="00AB1DA4" w:rsidRPr="00374AE2">
          <w:rPr>
            <w:rStyle w:val="ae"/>
            <w:noProof/>
            <w:lang w:val="en-GB"/>
          </w:rPr>
          <w:t>1.9.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FWU-PC-009 / </w:t>
        </w:r>
        <w:r w:rsidR="00AB1DA4" w:rsidRPr="00374AE2">
          <w:rPr>
            <w:rStyle w:val="ae"/>
            <w:noProof/>
            <w:lang w:val="en-GB"/>
          </w:rPr>
          <w:t>비디오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데이터셋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사용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여부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변경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_Toc493332146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11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47" w:history="1">
        <w:r w:rsidR="00AB1DA4" w:rsidRPr="00374AE2">
          <w:rPr>
            <w:rStyle w:val="ae"/>
            <w:noProof/>
            <w:lang w:val="en-GB"/>
          </w:rPr>
          <w:t>1.10.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FWU-PC-010 / </w:t>
        </w:r>
        <w:r w:rsidR="00AB1DA4" w:rsidRPr="00374AE2">
          <w:rPr>
            <w:rStyle w:val="ae"/>
            <w:noProof/>
            <w:lang w:val="en-GB"/>
          </w:rPr>
          <w:t>북스캔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만화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데이터셋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사용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여부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변경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_Toc493332147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12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48" w:history="1">
        <w:r w:rsidR="00AB1DA4" w:rsidRPr="00374AE2">
          <w:rPr>
            <w:rStyle w:val="ae"/>
            <w:noProof/>
            <w:lang w:val="en-GB"/>
          </w:rPr>
          <w:t>1.11.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FWU-PC-011 / </w:t>
        </w:r>
        <w:r w:rsidR="00AB1DA4" w:rsidRPr="00374AE2">
          <w:rPr>
            <w:rStyle w:val="ae"/>
            <w:noProof/>
            <w:lang w:val="en-GB"/>
          </w:rPr>
          <w:t>모바일앱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데이터셋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사용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여부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변경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_Toc493332148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13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49" w:history="1">
        <w:r w:rsidR="00AB1DA4" w:rsidRPr="00374AE2">
          <w:rPr>
            <w:rStyle w:val="ae"/>
            <w:noProof/>
            <w:lang w:val="en-GB"/>
          </w:rPr>
          <w:t>1.12.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FJU-PC-012/ </w:t>
        </w:r>
        <w:r w:rsidR="00AB1DA4" w:rsidRPr="00374AE2">
          <w:rPr>
            <w:rStyle w:val="ae"/>
            <w:noProof/>
            <w:lang w:val="en-GB"/>
          </w:rPr>
          <w:t>웹기반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성능평가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수행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_Toc493332149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14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50" w:history="1">
        <w:r w:rsidR="00AB1DA4" w:rsidRPr="00374AE2">
          <w:rPr>
            <w:rStyle w:val="ae"/>
            <w:noProof/>
            <w:lang w:val="en-GB"/>
          </w:rPr>
          <w:t>1.13.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FJU-PC-013 / </w:t>
        </w:r>
        <w:r w:rsidR="00AB1DA4" w:rsidRPr="00374AE2">
          <w:rPr>
            <w:rStyle w:val="ae"/>
            <w:noProof/>
            <w:lang w:val="en-GB"/>
          </w:rPr>
          <w:t>리소스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모니터링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_Toc493332150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15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51" w:history="1">
        <w:r w:rsidR="00AB1DA4" w:rsidRPr="00374AE2">
          <w:rPr>
            <w:rStyle w:val="ae"/>
            <w:noProof/>
            <w:lang w:val="en-GB"/>
          </w:rPr>
          <w:t>1.14.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CMU-PC-014 / </w:t>
        </w:r>
        <w:r w:rsidR="00AB1DA4" w:rsidRPr="00374AE2">
          <w:rPr>
            <w:rStyle w:val="ae"/>
            <w:noProof/>
            <w:lang w:val="en-GB"/>
          </w:rPr>
          <w:t>로그인연동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_Toc493332151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16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52" w:history="1">
        <w:r w:rsidR="00AB1DA4" w:rsidRPr="00374AE2">
          <w:rPr>
            <w:rStyle w:val="ae"/>
            <w:noProof/>
            <w:lang w:val="en-GB"/>
          </w:rPr>
          <w:t>1.15.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CMU-PC-015 / </w:t>
        </w:r>
        <w:r w:rsidR="00AB1DA4" w:rsidRPr="00374AE2">
          <w:rPr>
            <w:rStyle w:val="ae"/>
            <w:noProof/>
            <w:lang w:val="en-GB"/>
          </w:rPr>
          <w:t>마이페이지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_Toc493332152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17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53" w:history="1">
        <w:r w:rsidR="00AB1DA4" w:rsidRPr="00374AE2">
          <w:rPr>
            <w:rStyle w:val="ae"/>
            <w:noProof/>
            <w:lang w:val="en-GB"/>
          </w:rPr>
          <w:t>1.16.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CMU-PC-016 / </w:t>
        </w:r>
        <w:r w:rsidR="00AB1DA4" w:rsidRPr="00374AE2">
          <w:rPr>
            <w:rStyle w:val="ae"/>
            <w:noProof/>
            <w:lang w:val="en-GB"/>
          </w:rPr>
          <w:t>전자책</w:t>
        </w:r>
        <w:r w:rsidR="00AB1DA4" w:rsidRPr="00374AE2">
          <w:rPr>
            <w:rStyle w:val="ae"/>
            <w:noProof/>
            <w:lang w:val="en-GB"/>
          </w:rPr>
          <w:t xml:space="preserve">DRM </w:t>
        </w:r>
        <w:r w:rsidR="00AB1DA4" w:rsidRPr="00374AE2">
          <w:rPr>
            <w:rStyle w:val="ae"/>
            <w:noProof/>
            <w:lang w:val="en-GB"/>
          </w:rPr>
          <w:t>상호운용성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신청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현황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_Toc493332153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18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54" w:history="1">
        <w:r w:rsidR="00AB1DA4" w:rsidRPr="00374AE2">
          <w:rPr>
            <w:rStyle w:val="ae"/>
            <w:noProof/>
            <w:lang w:val="en-GB"/>
          </w:rPr>
          <w:t>1.17.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CMU-PC-017 / </w:t>
        </w:r>
        <w:r w:rsidR="00AB1DA4" w:rsidRPr="00374AE2">
          <w:rPr>
            <w:rStyle w:val="ae"/>
            <w:noProof/>
            <w:lang w:val="en-GB"/>
          </w:rPr>
          <w:t>전자책</w:t>
        </w:r>
        <w:r w:rsidR="00AB1DA4" w:rsidRPr="00374AE2">
          <w:rPr>
            <w:rStyle w:val="ae"/>
            <w:noProof/>
            <w:lang w:val="en-GB"/>
          </w:rPr>
          <w:t xml:space="preserve"> DRM </w:t>
        </w:r>
        <w:r w:rsidR="00AB1DA4" w:rsidRPr="00374AE2">
          <w:rPr>
            <w:rStyle w:val="ae"/>
            <w:noProof/>
            <w:lang w:val="en-GB"/>
          </w:rPr>
          <w:t>상호운용성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신청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내역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조회</w:t>
        </w:r>
        <w:r w:rsidR="00AB1DA4" w:rsidRPr="00374AE2">
          <w:rPr>
            <w:rStyle w:val="ae"/>
            <w:noProof/>
            <w:lang w:val="en-GB"/>
          </w:rPr>
          <w:t>/</w:t>
        </w:r>
        <w:r w:rsidR="00AB1DA4" w:rsidRPr="00374AE2">
          <w:rPr>
            <w:rStyle w:val="ae"/>
            <w:noProof/>
            <w:lang w:val="en-GB"/>
          </w:rPr>
          <w:t>수정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_Toc493332154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19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55" w:history="1">
        <w:r w:rsidR="00AB1DA4" w:rsidRPr="00374AE2">
          <w:rPr>
            <w:rStyle w:val="ae"/>
            <w:noProof/>
            <w:lang w:val="en-GB"/>
          </w:rPr>
          <w:t>1.18.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CPU-PC-018 / </w:t>
        </w:r>
        <w:r w:rsidR="00AB1DA4" w:rsidRPr="00374AE2">
          <w:rPr>
            <w:rStyle w:val="ae"/>
            <w:noProof/>
            <w:lang w:val="en-GB"/>
          </w:rPr>
          <w:t>자가진단기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사용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현황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_Toc493332155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20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56" w:history="1">
        <w:r w:rsidR="00AB1DA4" w:rsidRPr="00374AE2">
          <w:rPr>
            <w:rStyle w:val="ae"/>
            <w:noProof/>
            <w:lang w:val="en-GB"/>
          </w:rPr>
          <w:t>1.19.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CPU-PC-019 / </w:t>
        </w:r>
        <w:r w:rsidR="00AB1DA4" w:rsidRPr="00374AE2">
          <w:rPr>
            <w:rStyle w:val="ae"/>
            <w:noProof/>
            <w:lang w:val="en-GB"/>
          </w:rPr>
          <w:t>수요조사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신청</w:t>
        </w:r>
        <w:r w:rsidR="00AB1DA4" w:rsidRPr="00374AE2">
          <w:rPr>
            <w:rStyle w:val="ae"/>
            <w:noProof/>
            <w:lang w:val="en-GB"/>
          </w:rPr>
          <w:t>/</w:t>
        </w:r>
        <w:r w:rsidR="00AB1DA4" w:rsidRPr="00374AE2">
          <w:rPr>
            <w:rStyle w:val="ae"/>
            <w:noProof/>
            <w:lang w:val="en-GB"/>
          </w:rPr>
          <w:t>등록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현황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_Toc493332156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21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57" w:history="1">
        <w:r w:rsidR="00AB1DA4" w:rsidRPr="00374AE2">
          <w:rPr>
            <w:rStyle w:val="ae"/>
            <w:noProof/>
            <w:lang w:val="en-GB"/>
          </w:rPr>
          <w:t>1.20.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CPU-PC-020 / </w:t>
        </w:r>
        <w:r w:rsidR="00AB1DA4" w:rsidRPr="00374AE2">
          <w:rPr>
            <w:rStyle w:val="ae"/>
            <w:noProof/>
            <w:lang w:val="en-GB"/>
          </w:rPr>
          <w:t>수요조사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신청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내역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조회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_Toc493332157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22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58" w:history="1">
        <w:r w:rsidR="00AB1DA4" w:rsidRPr="00374AE2">
          <w:rPr>
            <w:rStyle w:val="ae"/>
            <w:noProof/>
            <w:lang w:val="en-GB"/>
          </w:rPr>
          <w:t>1.21.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CPU-PC-021 / </w:t>
        </w:r>
        <w:r w:rsidR="00AB1DA4" w:rsidRPr="00374AE2">
          <w:rPr>
            <w:rStyle w:val="ae"/>
            <w:noProof/>
            <w:lang w:val="en-GB"/>
          </w:rPr>
          <w:t>수요조사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신청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_Toc493332158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23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59" w:history="1">
        <w:r w:rsidR="00AB1DA4" w:rsidRPr="00374AE2">
          <w:rPr>
            <w:rStyle w:val="ae"/>
            <w:noProof/>
            <w:lang w:val="en-GB"/>
          </w:rPr>
          <w:t>1.22.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RRU-PC-022 / </w:t>
        </w:r>
        <w:r w:rsidR="00AB1DA4" w:rsidRPr="00374AE2">
          <w:rPr>
            <w:rStyle w:val="ae"/>
            <w:noProof/>
            <w:lang w:val="en-GB"/>
          </w:rPr>
          <w:t>수요조사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접수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설정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_Toc493332159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24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60" w:history="1">
        <w:r w:rsidR="00AB1DA4" w:rsidRPr="00374AE2">
          <w:rPr>
            <w:rStyle w:val="ae"/>
            <w:noProof/>
            <w:lang w:val="en-GB"/>
          </w:rPr>
          <w:t>1.23.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RRU-PC-023 / </w:t>
        </w:r>
        <w:r w:rsidR="00AB1DA4" w:rsidRPr="00374AE2">
          <w:rPr>
            <w:rStyle w:val="ae"/>
            <w:noProof/>
            <w:lang w:val="en-GB"/>
          </w:rPr>
          <w:t>수요조사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접수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현황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_Toc493332160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25</w:t>
        </w:r>
        <w:r w:rsidR="00AB1DA4">
          <w:rPr>
            <w:noProof/>
            <w:webHidden/>
          </w:rPr>
          <w:fldChar w:fldCharType="end"/>
        </w:r>
      </w:hyperlink>
    </w:p>
    <w:p w:rsidR="00AB1DA4" w:rsidRDefault="000A2DD3">
      <w:pPr>
        <w:pStyle w:val="2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hyperlink w:anchor="_Toc493332161" w:history="1">
        <w:r w:rsidR="00AB1DA4" w:rsidRPr="00374AE2">
          <w:rPr>
            <w:rStyle w:val="ae"/>
            <w:noProof/>
            <w:lang w:val="en-GB"/>
          </w:rPr>
          <w:t>1.24.</w:t>
        </w:r>
        <w:r w:rsidR="00AB1DA4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</w:rPr>
          <w:tab/>
        </w:r>
        <w:r w:rsidR="00AB1DA4" w:rsidRPr="00374AE2">
          <w:rPr>
            <w:rStyle w:val="ae"/>
            <w:noProof/>
            <w:lang w:val="en-GB"/>
          </w:rPr>
          <w:t xml:space="preserve">RRU-PC-024 / </w:t>
        </w:r>
        <w:r w:rsidR="00AB1DA4" w:rsidRPr="00374AE2">
          <w:rPr>
            <w:rStyle w:val="ae"/>
            <w:noProof/>
            <w:lang w:val="en-GB"/>
          </w:rPr>
          <w:t>수요조사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상세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내용</w:t>
        </w:r>
        <w:r w:rsidR="00AB1DA4" w:rsidRPr="00374AE2">
          <w:rPr>
            <w:rStyle w:val="ae"/>
            <w:noProof/>
            <w:lang w:val="en-GB"/>
          </w:rPr>
          <w:t xml:space="preserve"> </w:t>
        </w:r>
        <w:r w:rsidR="00AB1DA4" w:rsidRPr="00374AE2">
          <w:rPr>
            <w:rStyle w:val="ae"/>
            <w:noProof/>
            <w:lang w:val="en-GB"/>
          </w:rPr>
          <w:t>조회</w:t>
        </w:r>
        <w:r w:rsidR="00AB1DA4">
          <w:rPr>
            <w:noProof/>
            <w:webHidden/>
          </w:rPr>
          <w:tab/>
        </w:r>
        <w:r w:rsidR="00AB1DA4">
          <w:rPr>
            <w:noProof/>
            <w:webHidden/>
          </w:rPr>
          <w:fldChar w:fldCharType="begin"/>
        </w:r>
        <w:r w:rsidR="00AB1DA4">
          <w:rPr>
            <w:noProof/>
            <w:webHidden/>
          </w:rPr>
          <w:instrText xml:space="preserve"> PAGEREF _Toc493332161 \h </w:instrText>
        </w:r>
        <w:r w:rsidR="00AB1DA4">
          <w:rPr>
            <w:noProof/>
            <w:webHidden/>
          </w:rPr>
        </w:r>
        <w:r w:rsidR="00AB1DA4">
          <w:rPr>
            <w:noProof/>
            <w:webHidden/>
          </w:rPr>
          <w:fldChar w:fldCharType="separate"/>
        </w:r>
        <w:r w:rsidR="00AB1DA4">
          <w:rPr>
            <w:noProof/>
            <w:webHidden/>
          </w:rPr>
          <w:t>26</w:t>
        </w:r>
        <w:r w:rsidR="00AB1DA4">
          <w:rPr>
            <w:noProof/>
            <w:webHidden/>
          </w:rPr>
          <w:fldChar w:fldCharType="end"/>
        </w:r>
      </w:hyperlink>
    </w:p>
    <w:p w:rsidR="00AF3DFF" w:rsidRPr="00AF3DFF" w:rsidRDefault="00AF3DFF" w:rsidP="00AF3DFF">
      <w:pPr>
        <w:sectPr w:rsidR="00AF3DFF" w:rsidRPr="00AF3DFF" w:rsidSect="00F04AA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18" w:right="851" w:bottom="851" w:left="1418" w:header="720" w:footer="357" w:gutter="0"/>
          <w:pgNumType w:fmt="decimalFullWidth" w:start="1"/>
          <w:cols w:space="720"/>
          <w:titlePg/>
          <w:docGrid w:linePitch="272"/>
        </w:sectPr>
      </w:pPr>
      <w:r>
        <w:rPr>
          <w:rFonts w:ascii="굴림" w:hAnsi="굴림"/>
        </w:rPr>
        <w:fldChar w:fldCharType="end"/>
      </w:r>
    </w:p>
    <w:p w:rsidR="00A666B6" w:rsidRDefault="00AF3DFF" w:rsidP="00AF3DFF">
      <w:pPr>
        <w:pStyle w:val="10"/>
      </w:pPr>
      <w:bookmarkStart w:id="1" w:name="_Toc493332137"/>
      <w:r>
        <w:rPr>
          <w:rFonts w:hint="eastAsia"/>
        </w:rPr>
        <w:lastRenderedPageBreak/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  <w:bookmarkEnd w:id="1"/>
    </w:p>
    <w:p w:rsidR="00AF3DFF" w:rsidRDefault="00AF3DFF" w:rsidP="00AF3DFF">
      <w:pPr>
        <w:pStyle w:val="21"/>
        <w:rPr>
          <w:lang w:val="en-GB"/>
        </w:rPr>
      </w:pPr>
      <w:bookmarkStart w:id="2" w:name="_Toc493332138"/>
      <w:r w:rsidRPr="00AF3DFF">
        <w:rPr>
          <w:lang w:val="en-GB"/>
        </w:rPr>
        <w:t>WTU-PC-001</w:t>
      </w:r>
      <w:r>
        <w:rPr>
          <w:lang w:val="en-GB"/>
        </w:rPr>
        <w:t xml:space="preserve"> / </w:t>
      </w:r>
      <w:r w:rsidRPr="00AF3DFF">
        <w:rPr>
          <w:rFonts w:hint="eastAsia"/>
          <w:lang w:val="en-GB"/>
        </w:rPr>
        <w:t xml:space="preserve">DA-AD </w:t>
      </w:r>
      <w:r w:rsidRPr="00AF3DFF">
        <w:rPr>
          <w:rFonts w:hint="eastAsia"/>
          <w:lang w:val="en-GB"/>
        </w:rPr>
        <w:t>로그</w:t>
      </w:r>
      <w:r w:rsidRPr="00AF3DFF">
        <w:rPr>
          <w:rFonts w:hint="eastAsia"/>
          <w:lang w:val="en-GB"/>
        </w:rPr>
        <w:t xml:space="preserve"> </w:t>
      </w:r>
      <w:r w:rsidRPr="00AF3DFF">
        <w:rPr>
          <w:rFonts w:hint="eastAsia"/>
          <w:lang w:val="en-GB"/>
        </w:rPr>
        <w:t>저장</w:t>
      </w:r>
      <w:bookmarkEnd w:id="2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AF3DFF" w:rsidTr="003145CF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AF3DFF" w:rsidRDefault="00AF3DFF" w:rsidP="003145CF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F3DFF" w:rsidRPr="003A662F" w:rsidRDefault="00912643" w:rsidP="003145CF">
            <w:pPr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포렌식마크</w:t>
            </w:r>
            <w:proofErr w:type="spellEnd"/>
            <w:r>
              <w:rPr>
                <w:rFonts w:ascii="굴림" w:hAnsi="굴림" w:hint="eastAsia"/>
              </w:rPr>
              <w:t xml:space="preserve"> 기술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AF3DFF" w:rsidRPr="003A662F" w:rsidRDefault="00AF3DFF" w:rsidP="003145CF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DFF" w:rsidRPr="003A662F" w:rsidRDefault="00912643" w:rsidP="003145CF">
            <w:pPr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cs="굴림" w:hint="eastAsia"/>
                <w:sz w:val="18"/>
                <w:szCs w:val="18"/>
              </w:rPr>
              <w:t>포렌식마크</w:t>
            </w:r>
            <w:proofErr w:type="spellEnd"/>
            <w:r>
              <w:rPr>
                <w:rFonts w:ascii="굴림" w:hAnsi="굴림" w:cs="굴림" w:hint="eastAsia"/>
                <w:sz w:val="18"/>
                <w:szCs w:val="18"/>
              </w:rPr>
              <w:t xml:space="preserve"> 기술 성능평가 도구</w:t>
            </w:r>
          </w:p>
        </w:tc>
      </w:tr>
      <w:tr w:rsidR="00AF3DFF" w:rsidTr="003145CF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AF3DFF" w:rsidRDefault="00AF3DFF" w:rsidP="003145CF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DFF" w:rsidRPr="003A662F" w:rsidRDefault="00AF3DFF" w:rsidP="003145CF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 w:rsidRPr="007A2B1E">
              <w:rPr>
                <w:rFonts w:ascii="굴림" w:hAnsi="굴림"/>
              </w:rPr>
              <w:t>WTU-PC-001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F3DFF" w:rsidRPr="003A662F" w:rsidRDefault="00AF3DFF" w:rsidP="003145CF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DFF" w:rsidRPr="003A662F" w:rsidRDefault="00AF3DFF" w:rsidP="003145CF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7A2B1E">
              <w:rPr>
                <w:rFonts w:ascii="굴림" w:hAnsi="굴림" w:hint="eastAsia"/>
              </w:rPr>
              <w:t>DA-AD 로그 저장</w:t>
            </w:r>
          </w:p>
        </w:tc>
      </w:tr>
      <w:tr w:rsidR="00AF3DFF" w:rsidTr="003145CF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AF3DFF" w:rsidRDefault="00AF3DFF" w:rsidP="003145CF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DFF" w:rsidRPr="00D239CC" w:rsidRDefault="00AF3DFF" w:rsidP="003145CF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7A2B1E">
              <w:rPr>
                <w:rFonts w:ascii="굴림" w:hAnsi="굴림"/>
              </w:rPr>
              <w:t>WTU-RF-006</w:t>
            </w:r>
            <w:r>
              <w:rPr>
                <w:rFonts w:ascii="굴림" w:hAnsi="굴림"/>
              </w:rPr>
              <w:t xml:space="preserve"> / </w:t>
            </w:r>
            <w:r w:rsidRPr="007A2B1E">
              <w:rPr>
                <w:rFonts w:ascii="굴림" w:hAnsi="굴림" w:hint="eastAsia"/>
              </w:rPr>
              <w:t>비디오 Capture(DA-AD) 평가항목 추가</w:t>
            </w:r>
          </w:p>
        </w:tc>
      </w:tr>
      <w:tr w:rsidR="00AF3DF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AF3DFF" w:rsidRPr="000B1E96" w:rsidRDefault="00AF3DFF" w:rsidP="003145CF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AF3DFF" w:rsidTr="003145CF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F3DFF" w:rsidRDefault="00AF3DFF" w:rsidP="003145CF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AF3DFF" w:rsidRDefault="00AF3DFF" w:rsidP="003145CF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AF3DFF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189FC5B1" wp14:editId="446FCD79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2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F3DFF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49AF922F" wp14:editId="738A33B0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617220</wp:posOffset>
                      </wp:positionV>
                      <wp:extent cx="4528457" cy="2587063"/>
                      <wp:effectExtent l="0" t="0" r="24765" b="22860"/>
                      <wp:wrapNone/>
                      <wp:docPr id="197" name="그룹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28457" cy="2587063"/>
                                <a:chOff x="657065" y="618946"/>
                                <a:chExt cx="4528457" cy="2587063"/>
                              </a:xfrm>
                            </wpg:grpSpPr>
                            <wps:wsp>
                              <wps:cNvPr id="198" name="순서도: 자기 디스크 198"/>
                              <wps:cNvSpPr/>
                              <wps:spPr>
                                <a:xfrm>
                                  <a:off x="3792150" y="1621109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AF3DF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DB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직사각형 199"/>
                              <wps:cNvSpPr/>
                              <wps:spPr>
                                <a:xfrm>
                                  <a:off x="657065" y="1169035"/>
                                  <a:ext cx="1683657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AF3DF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2.로그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업로드 메뉴 선택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직사각형 200"/>
                              <wps:cNvSpPr/>
                              <wps:spPr>
                                <a:xfrm>
                                  <a:off x="657065" y="1729256"/>
                                  <a:ext cx="1683657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AF3DF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3.로그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파일 선택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직사각형 201"/>
                              <wps:cNvSpPr/>
                              <wps:spPr>
                                <a:xfrm>
                                  <a:off x="657065" y="2326473"/>
                                  <a:ext cx="1683657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AF3DF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4.로그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파싱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직사각형 202"/>
                              <wps:cNvSpPr/>
                              <wps:spPr>
                                <a:xfrm>
                                  <a:off x="657065" y="2886694"/>
                                  <a:ext cx="1683657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AF3DF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5.강인성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분석 </w:t>
                                    </w:r>
                                  </w:p>
                                  <w:p w:rsidR="005B0B9D" w:rsidRDefault="005B0B9D" w:rsidP="00AF3DF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프로시져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호출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직선 화살표 연결선 203"/>
                              <wps:cNvCnPr>
                                <a:stCxn id="199" idx="2"/>
                                <a:endCxn id="200" idx="0"/>
                              </wps:cNvCnPr>
                              <wps:spPr>
                                <a:xfrm>
                                  <a:off x="1498894" y="1488350"/>
                                  <a:ext cx="0" cy="24090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직선 화살표 연결선 204"/>
                              <wps:cNvCnPr>
                                <a:stCxn id="200" idx="2"/>
                                <a:endCxn id="201" idx="0"/>
                              </wps:cNvCnPr>
                              <wps:spPr>
                                <a:xfrm>
                                  <a:off x="1498894" y="2048571"/>
                                  <a:ext cx="0" cy="2779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직선 화살표 연결선 205"/>
                              <wps:cNvCnPr>
                                <a:stCxn id="201" idx="2"/>
                                <a:endCxn id="202" idx="0"/>
                              </wps:cNvCnPr>
                              <wps:spPr>
                                <a:xfrm>
                                  <a:off x="1498894" y="2645788"/>
                                  <a:ext cx="0" cy="24090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꺾인 연결선 206"/>
                              <wps:cNvCnPr>
                                <a:stCxn id="201" idx="3"/>
                                <a:endCxn id="198" idx="2"/>
                              </wps:cNvCnPr>
                              <wps:spPr>
                                <a:xfrm flipV="1">
                                  <a:off x="2340722" y="1933167"/>
                                  <a:ext cx="1451428" cy="552964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꺾인 연결선 207"/>
                              <wps:cNvCnPr>
                                <a:stCxn id="202" idx="3"/>
                                <a:endCxn id="198" idx="3"/>
                              </wps:cNvCnPr>
                              <wps:spPr>
                                <a:xfrm flipV="1">
                                  <a:off x="2340722" y="2245224"/>
                                  <a:ext cx="2148114" cy="801128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직사각형 208"/>
                              <wps:cNvSpPr/>
                              <wps:spPr>
                                <a:xfrm>
                                  <a:off x="657065" y="618946"/>
                                  <a:ext cx="1683657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AF3DF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1.성능평가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도구 실행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직선 화살표 연결선 209"/>
                              <wps:cNvCnPr>
                                <a:stCxn id="208" idx="2"/>
                              </wps:cNvCnPr>
                              <wps:spPr>
                                <a:xfrm>
                                  <a:off x="1498894" y="938261"/>
                                  <a:ext cx="0" cy="24090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AF922F" id="그룹 46" o:spid="_x0000_s1026" style="position:absolute;left:0;text-align:left;margin-left:51.25pt;margin-top:48.6pt;width:356.55pt;height:203.7pt;z-index:251684864" coordorigin="6570,6189" coordsize="45284,25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">
                      <v:shapetype id="_x0000_t132" coordsize="21600,21600" o:spt="132" path="m10800,qx,3391l,18209qy10800,21600,21600,18209l21600,3391qy10800,xem,3391nfqy10800,6782,21600,3391e">
                        <v:path o:extrusionok="f" gradientshapeok="t" o:connecttype="custom" o:connectlocs="10800,6782;10800,0;0,10800;10800,21600;21600,10800" o:connectangles="270,270,180,90,0" textboxrect="0,6782,21600,18209"/>
                      </v:shapetype>
                      <v:shape id="순서도: 자기 디스크 198" o:spid="_x0000_s1027" type="#_x0000_t132" style="position:absolute;left:37921;top:16211;width:13934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DiisYA&#10;AADcAAAADwAAAGRycy9kb3ducmV2LnhtbESPQU/CQBCF7yT+h82YeIMtGgErC2kgKgkeFAznsTu0&#10;jd3ZZneF+u+ZA4m3mbw3730zX/auVScKsfFsYDzKQBGX3jZcGfjavwxnoGJCtth6JgN/FGG5uBnM&#10;Mbf+zJ902qVKSQjHHA3UKXW51rGsyWEc+Y5YtKMPDpOsodI24FnCXavvs2yiHTYsDTV2tKqp/Nn9&#10;OgPh/fttUqzxYTt97dvusP2YHh4LY+5u++IZVKI+/Zuv1xsr+E9CK8/IBHp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DiisYAAADcAAAADwAAAAAAAAAAAAAAAACYAgAAZHJz&#10;L2Rvd25yZXYueG1sUEsFBgAAAAAEAAQA9QAAAIsDAAAAAA==&#10;" filled="f" strokecolor="#bdd6ee [1300]" strokeweight="1pt">
                        <v:stroke joinstyle="miter"/>
                        <v:textbox>
                          <w:txbxContent>
                            <w:p w:rsidR="005B0B9D" w:rsidRDefault="005B0B9D" w:rsidP="00AF3DF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DB</w:t>
                              </w:r>
                            </w:p>
                          </w:txbxContent>
                        </v:textbox>
                      </v:shape>
                      <v:rect id="직사각형 199" o:spid="_x0000_s1028" style="position:absolute;left:6570;top:11690;width:16837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XmsIA&#10;AADcAAAADwAAAGRycy9kb3ducmV2LnhtbERPTWvCQBC9C/0PyxR6041WSo2uIoJQ8JRoRW9Ddkyi&#10;2dmY3cb4712h4G0e73Nmi85UoqXGlZYVDAcRCOLM6pJzBbvtuv8NwnlkjZVlUnAnB4v5W2+GsbY3&#10;TqhNfS5CCLsYFRTe17GULivIoBvYmjhwJ9sY9AE2udQN3kK4qeQoir6kwZJDQ4E1rQrKLumfUXAc&#10;p4f1nndlfk/bc6J/N9fkc6PUx3u3nILw1PmX+N/9o8P8yQSez4QL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leawgAAANwAAAAPAAAAAAAAAAAAAAAAAJgCAABkcnMvZG93&#10;bnJldi54bWxQSwUGAAAAAAQABAD1AAAAhwMAAAAA&#10;" filled="f" strokecolor="#bdd6ee [1300]" strokeweight="1pt">
                        <v:textbox>
                          <w:txbxContent>
                            <w:p w:rsidR="005B0B9D" w:rsidRDefault="005B0B9D" w:rsidP="00AF3DF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2.로그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업로드 메뉴 선택</w:t>
                              </w:r>
                            </w:p>
                          </w:txbxContent>
                        </v:textbox>
                      </v:rect>
                      <v:rect id="직사각형 200" o:spid="_x0000_s1029" style="position:absolute;left:6570;top:17292;width:16837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cK/MQA&#10;AADcAAAADwAAAGRycy9kb3ducmV2LnhtbESPS4vCQBCE7wv+h6EFb+vEB4tkHUUEQfCU+EBvTaY3&#10;yW6mJ2bGGP+9Iwh7LKrqK2q+7EwlWmpcaVnBaBiBIM6sLjlXcNhvPmcgnEfWWFkmBQ9ysFz0PuYY&#10;a3vnhNrU5yJA2MWooPC+jqV0WUEG3dDWxMH7sY1BH2STS93gPcBNJcdR9CUNlhwWCqxpXVD2l96M&#10;gss0PW9OfCjzR9r+Jvq4uyaTnVKDfrf6BuGp8//hd3urFQQivM6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nCvzEAAAA3AAAAA8AAAAAAAAAAAAAAAAAmAIAAGRycy9k&#10;b3ducmV2LnhtbFBLBQYAAAAABAAEAPUAAACJAwAAAAA=&#10;" filled="f" strokecolor="#bdd6ee [1300]" strokeweight="1pt">
                        <v:textbox>
                          <w:txbxContent>
                            <w:p w:rsidR="005B0B9D" w:rsidRDefault="005B0B9D" w:rsidP="00AF3DF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3.로그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파일 선택</w:t>
                              </w:r>
                            </w:p>
                          </w:txbxContent>
                        </v:textbox>
                      </v:rect>
                      <v:rect id="직사각형 201" o:spid="_x0000_s1030" style="position:absolute;left:6570;top:23264;width:16837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uvZ8UA&#10;AADcAAAADwAAAGRycy9kb3ducmV2LnhtbESPS4vCQBCE78L+h6EXvOnEByLRUZYFQfCU+GD31mTa&#10;JLuZnpgZY/z3jiB4LKrqK2q57kwlWmpcaVnBaBiBIM6sLjlXcNhvBnMQziNrrCyTgjs5WK8+ekuM&#10;tb1xQm3qcxEg7GJUUHhfx1K6rCCDbmhr4uCdbWPQB9nkUjd4C3BTyXEUzaTBksNCgTV9F5T9p1ej&#10;4Hea/mxOfCjze9r+Jfq4uySTnVL9z+5rAcJT59/hV3urFYyjETzPh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69nxQAAANwAAAAPAAAAAAAAAAAAAAAAAJgCAABkcnMv&#10;ZG93bnJldi54bWxQSwUGAAAAAAQABAD1AAAAigMAAAAA&#10;" filled="f" strokecolor="#bdd6ee [1300]" strokeweight="1pt">
                        <v:textbox>
                          <w:txbxContent>
                            <w:p w:rsidR="005B0B9D" w:rsidRDefault="005B0B9D" w:rsidP="00AF3DF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4.로그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파싱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직사각형 202" o:spid="_x0000_s1031" style="position:absolute;left:6570;top:28866;width:16837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xEMYA&#10;AADcAAAADwAAAGRycy9kb3ducmV2LnhtbESPzWrDMBCE74G+g9hCbrFcN4TiRjGlYCjkZOeH9rZY&#10;G9uptXIt1XHePioUchxm5htmnU2mEyMNrrWs4CmKQRBXVrdcK9jv8sULCOeRNXaWScGVHGSbh9ka&#10;U20vXNBY+loECLsUFTTe96mUrmrIoItsTxy8kx0M+iCHWuoBLwFuOpnE8UoabDksNNjTe0PVd/lr&#10;FHwty8/8yPu2vpbjudCH7U/xvFVq/ji9vYLwNPl7+L/9oRUkcQJ/Z8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kxEM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AF3DF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5.강인성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분석 </w:t>
                              </w:r>
                            </w:p>
                            <w:p w:rsidR="005B0B9D" w:rsidRDefault="005B0B9D" w:rsidP="00AF3DF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프로시져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호출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직선 화살표 연결선 203" o:spid="_x0000_s1032" type="#_x0000_t32" style="position:absolute;left:14988;top:14883;width:0;height:2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CjsMAAADc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efYElzPpCOjlG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3go7DAAAA3AAAAA8AAAAAAAAAAAAA&#10;AAAAoQIAAGRycy9kb3ducmV2LnhtbFBLBQYAAAAABAAEAPkAAACRAwAAAAA=&#10;" strokecolor="#5b9bd5 [3204]" strokeweight=".5pt">
                        <v:stroke endarrow="block" joinstyle="miter"/>
                      </v:shape>
                      <v:shape id="직선 화살표 연결선 204" o:spid="_x0000_s1033" type="#_x0000_t32" style="position:absolute;left:14988;top:20485;width:0;height:27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      <v:stroke endarrow="block" joinstyle="miter"/>
                      </v:shape>
                      <v:shape id="직선 화살표 연결선 205" o:spid="_x0000_s1034" type="#_x0000_t32" style="position:absolute;left:14988;top:26457;width:0;height:2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K/YcMAAADc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3O4n0lHQK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Sv2HDAAAA3AAAAA8AAAAAAAAAAAAA&#10;AAAAoQIAAGRycy9kb3ducmV2LnhtbFBLBQYAAAAABAAEAPkAAACRAwAAAAA=&#10;" strokecolor="#5b9bd5 [3204]" strokeweight=".5pt">
                        <v:stroke endarrow="block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꺾인 연결선 206" o:spid="_x0000_s1035" type="#_x0000_t34" style="position:absolute;left:23407;top:19331;width:14514;height:55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ug9cMAAADcAAAADwAAAGRycy9kb3ducmV2LnhtbESPT2vCQBTE7wW/w/KE3uqmKYQSXcWK&#10;Lb0oVMXzI/tMFrNvQ3bzp9/eFQSPw8z8hlmsRluLnlpvHCt4nyUgiAunDZcKTsfvt08QPiBrrB2T&#10;gn/ysFpOXhaYazfwH/WHUIoIYZ+jgiqEJpfSFxVZ9DPXEEfv4lqLIcq2lLrFIcJtLdMkyaRFw3Gh&#10;woY2FRXXQ2cVnD/W9VHr3b7fcjiZr952xv4o9Tod13MQgcbwDD/av1pBmmRwPxOP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boPXDAAAA3AAAAA8AAAAAAAAAAAAA&#10;AAAAoQIAAGRycy9kb3ducmV2LnhtbFBLBQYAAAAABAAEAPkAAACRAwAAAAA=&#10;" strokecolor="#5b9bd5 [3204]" strokeweight=".5pt">
                        <v:stroke endarrow="block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꺾인 연결선 207" o:spid="_x0000_s1036" type="#_x0000_t33" style="position:absolute;left:23407;top:22452;width:21481;height:801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rrisQAAADcAAAADwAAAGRycy9kb3ducmV2LnhtbESPT2sCMRTE7wW/Q3hCbzVRtMpqFBEF&#10;++fSVfD62Dx3FzcvSxJ1/famUOhxmJnfMItVZxtxIx9qxxqGAwWCuHCm5lLD8bB7m4EIEdlg45g0&#10;PCjAatl7WWBm3J1/6JbHUiQIhww1VDG2mZShqMhiGLiWOHln5y3GJH0pjcd7gttGjpR6lxZrTgsV&#10;trSpqLjkV6vhM5y+x/td/vWx5dNBhvXGq8lD69d+t56DiNTF//Bfe280jNQUfs+kI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uuKxAAAANwAAAAPAAAAAAAAAAAA&#10;AAAAAKECAABkcnMvZG93bnJldi54bWxQSwUGAAAAAAQABAD5AAAAkgMAAAAA&#10;" strokecolor="#5b9bd5 [3204]" strokeweight=".5pt">
                        <v:stroke endarrow="block"/>
                      </v:shape>
                      <v:rect id="직사각형 208" o:spid="_x0000_s1037" style="position:absolute;left:6570;top:6189;width:16837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EG+sIA&#10;AADcAAAADwAAAGRycy9kb3ducmV2LnhtbERPyWrDMBC9F/IPYgK91XLdUoITJZRCoOCTnYX2NlgT&#10;24k1ci3Vy99Xh0CPj7dvdpNpxUC9aywreI5iEMSl1Q1XCo6H/dMKhPPIGlvLpGAmB7vt4mGDqbYj&#10;5zQUvhIhhF2KCmrvu1RKV9Zk0EW2Iw7cxfYGfYB9JXWPYwg3rUzi+E0abDg01NjRR03lrfg1Cr5f&#10;i6/9mY9NNRfDNden7Cd/yZR6XE7vaxCeJv8vvrs/tYIkDmvDmXA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UQb6wgAAANwAAAAPAAAAAAAAAAAAAAAAAJgCAABkcnMvZG93&#10;bnJldi54bWxQSwUGAAAAAAQABAD1AAAAhwMAAAAA&#10;" filled="f" strokecolor="#bdd6ee [1300]" strokeweight="1pt">
                        <v:textbox>
                          <w:txbxContent>
                            <w:p w:rsidR="005B0B9D" w:rsidRDefault="005B0B9D" w:rsidP="00AF3DF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1.성능평가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도구 실행</w:t>
                              </w:r>
                            </w:p>
                          </w:txbxContent>
                        </v:textbox>
                      </v:rect>
                      <v:shape id="직선 화살표 연결선 209" o:spid="_x0000_s1038" type="#_x0000_t32" style="position:absolute;left:14988;top:9382;width:0;height:2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+1ZMMAAADc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sxX8nklHQG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ftWTDAAAA3AAAAA8AAAAAAAAAAAAA&#10;AAAAoQIAAGRycy9kb3ducmV2LnhtbFBLBQYAAAAABAAEAPkAAACRAwAAAAA=&#10;" strokecolor="#5b9bd5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AF3DFF" w:rsidRPr="00697D4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AF3DFF" w:rsidRDefault="00AF3DFF" w:rsidP="003145CF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AF3DFF" w:rsidTr="003145CF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FF" w:rsidRDefault="00AF3DFF" w:rsidP="003145CF">
            <w:pPr>
              <w:ind w:left="400"/>
              <w:jc w:val="left"/>
              <w:rPr>
                <w:rFonts w:ascii="굴림" w:hAnsi="굴림"/>
                <w:bCs/>
                <w:iCs/>
              </w:rPr>
            </w:pPr>
          </w:p>
          <w:p w:rsidR="00AF3DFF" w:rsidRDefault="00AF3DFF" w:rsidP="002672F4">
            <w:pPr>
              <w:numPr>
                <w:ilvl w:val="0"/>
                <w:numId w:val="19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성능평가 도구를 실행</w:t>
            </w:r>
          </w:p>
          <w:p w:rsidR="00AF3DFF" w:rsidRDefault="00AF3DFF" w:rsidP="002672F4">
            <w:pPr>
              <w:numPr>
                <w:ilvl w:val="0"/>
                <w:numId w:val="19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[메뉴</w:t>
            </w:r>
            <w:proofErr w:type="gramStart"/>
            <w:r w:rsidRPr="005027B5">
              <w:rPr>
                <w:rFonts w:ascii="굴림" w:hAnsi="굴림" w:hint="eastAsia"/>
                <w:bCs/>
                <w:iCs/>
              </w:rPr>
              <w:t>.</w:t>
            </w:r>
            <w:r>
              <w:rPr>
                <w:rFonts w:ascii="굴림" w:hAnsi="굴림"/>
                <w:bCs/>
                <w:iCs/>
              </w:rPr>
              <w:t>-</w:t>
            </w:r>
            <w:proofErr w:type="gramEnd"/>
            <w:r>
              <w:rPr>
                <w:rFonts w:ascii="굴림" w:hAnsi="굴림" w:hint="eastAsia"/>
                <w:bCs/>
                <w:iCs/>
              </w:rPr>
              <w:t>로그업로드]</w:t>
            </w:r>
            <w:r>
              <w:rPr>
                <w:rFonts w:ascii="굴림" w:hAnsi="굴림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>메뉴를 선택</w:t>
            </w:r>
          </w:p>
          <w:p w:rsidR="00AF3DFF" w:rsidRDefault="00AF3DFF" w:rsidP="002672F4">
            <w:pPr>
              <w:numPr>
                <w:ilvl w:val="0"/>
                <w:numId w:val="19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DA-AD 평가 완료 후 생성 된 업체의 로그 파일을 선택</w:t>
            </w:r>
          </w:p>
          <w:p w:rsidR="005B741E" w:rsidRDefault="005B741E" w:rsidP="002672F4">
            <w:pPr>
              <w:numPr>
                <w:ilvl w:val="0"/>
                <w:numId w:val="19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로그파일을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파싱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하여 </w:t>
            </w:r>
            <w:r>
              <w:rPr>
                <w:rFonts w:ascii="굴림" w:hAnsi="굴림"/>
                <w:bCs/>
                <w:iCs/>
              </w:rPr>
              <w:t>DB</w:t>
            </w:r>
            <w:r>
              <w:rPr>
                <w:rFonts w:ascii="굴림" w:hAnsi="굴림" w:hint="eastAsia"/>
                <w:bCs/>
                <w:iCs/>
              </w:rPr>
              <w:t>에 저장</w:t>
            </w:r>
          </w:p>
          <w:p w:rsidR="005B741E" w:rsidRPr="005027B5" w:rsidRDefault="005B741E" w:rsidP="002672F4">
            <w:pPr>
              <w:numPr>
                <w:ilvl w:val="0"/>
                <w:numId w:val="19"/>
              </w:numPr>
              <w:adjustRightInd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강인성 결과 분석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프로시져를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호출 </w:t>
            </w:r>
            <w:r>
              <w:rPr>
                <w:rFonts w:ascii="굴림" w:hAnsi="굴림"/>
                <w:bCs/>
                <w:iCs/>
              </w:rPr>
              <w:t>(</w:t>
            </w:r>
            <w:r w:rsidRPr="005B741E">
              <w:rPr>
                <w:rFonts w:ascii="굴림" w:hAnsi="굴림"/>
                <w:bCs/>
                <w:iCs/>
              </w:rPr>
              <w:t>SP_PES_LOG_ANALYSI</w:t>
            </w:r>
            <w:r>
              <w:rPr>
                <w:rFonts w:ascii="굴림" w:hAnsi="굴림"/>
                <w:bCs/>
                <w:iCs/>
              </w:rPr>
              <w:t>S_ROBUST_FF</w:t>
            </w:r>
            <w:r w:rsidRPr="005B741E">
              <w:rPr>
                <w:rFonts w:ascii="굴림" w:hAnsi="굴림"/>
                <w:bCs/>
                <w:iCs/>
              </w:rPr>
              <w:t xml:space="preserve"> </w:t>
            </w:r>
            <w:r>
              <w:rPr>
                <w:rFonts w:ascii="굴림" w:hAnsi="굴림"/>
                <w:bCs/>
                <w:iCs/>
              </w:rPr>
              <w:t>“접수번호”</w:t>
            </w:r>
            <w:r w:rsidRPr="005B741E">
              <w:rPr>
                <w:rFonts w:ascii="굴림" w:hAnsi="굴림"/>
                <w:bCs/>
                <w:iCs/>
              </w:rPr>
              <w:t xml:space="preserve">, </w:t>
            </w:r>
            <w:r>
              <w:rPr>
                <w:rFonts w:ascii="굴림" w:hAnsi="굴림"/>
                <w:bCs/>
                <w:iCs/>
              </w:rPr>
              <w:t>“A”</w:t>
            </w:r>
            <w:r w:rsidRPr="005B741E">
              <w:rPr>
                <w:rFonts w:ascii="굴림" w:hAnsi="굴림"/>
                <w:bCs/>
                <w:iCs/>
              </w:rPr>
              <w:t xml:space="preserve">, </w:t>
            </w:r>
            <w:r>
              <w:rPr>
                <w:rFonts w:ascii="굴림" w:hAnsi="굴림"/>
                <w:bCs/>
                <w:iCs/>
              </w:rPr>
              <w:t>“X310”</w:t>
            </w:r>
            <w:r w:rsidRPr="005B741E">
              <w:rPr>
                <w:rFonts w:ascii="굴림" w:hAnsi="굴림"/>
                <w:bCs/>
                <w:iCs/>
              </w:rPr>
              <w:t xml:space="preserve">, </w:t>
            </w:r>
            <w:r>
              <w:rPr>
                <w:rFonts w:ascii="굴림" w:hAnsi="굴림"/>
                <w:bCs/>
                <w:iCs/>
              </w:rPr>
              <w:t>“</w:t>
            </w:r>
            <w:r w:rsidRPr="005B741E">
              <w:rPr>
                <w:rFonts w:ascii="굴림" w:hAnsi="굴림"/>
                <w:bCs/>
                <w:iCs/>
              </w:rPr>
              <w:t>V1401</w:t>
            </w:r>
            <w:r>
              <w:rPr>
                <w:rFonts w:ascii="굴림" w:hAnsi="굴림"/>
                <w:bCs/>
                <w:iCs/>
              </w:rPr>
              <w:t>”)</w:t>
            </w:r>
          </w:p>
          <w:p w:rsidR="00AF3DFF" w:rsidRPr="007B4E98" w:rsidRDefault="00AF3DFF" w:rsidP="003145CF">
            <w:pPr>
              <w:adjustRightInd/>
              <w:ind w:left="760"/>
              <w:jc w:val="left"/>
              <w:textAlignment w:val="auto"/>
              <w:rPr>
                <w:rFonts w:ascii="굴림" w:hAnsi="굴림"/>
                <w:bCs/>
                <w:iCs/>
              </w:rPr>
            </w:pPr>
          </w:p>
        </w:tc>
      </w:tr>
    </w:tbl>
    <w:p w:rsidR="00AF3DFF" w:rsidRDefault="00AF3DFF" w:rsidP="00AF3DFF"/>
    <w:p w:rsidR="00AF3DFF" w:rsidRDefault="00AF3DFF" w:rsidP="00AF3DFF">
      <w:r>
        <w:br w:type="page"/>
      </w:r>
    </w:p>
    <w:p w:rsidR="00AF3DFF" w:rsidRDefault="00AF3DFF" w:rsidP="00AF3DFF">
      <w:pPr>
        <w:pStyle w:val="21"/>
        <w:rPr>
          <w:lang w:val="en-GB"/>
        </w:rPr>
      </w:pPr>
      <w:bookmarkStart w:id="3" w:name="_Toc493332139"/>
      <w:r w:rsidRPr="00AF3DFF">
        <w:rPr>
          <w:lang w:val="en-GB"/>
        </w:rPr>
        <w:lastRenderedPageBreak/>
        <w:t>WTU-PC-00</w:t>
      </w:r>
      <w:r w:rsidR="0022281D">
        <w:rPr>
          <w:lang w:val="en-GB"/>
        </w:rPr>
        <w:t>2</w:t>
      </w:r>
      <w:r>
        <w:rPr>
          <w:lang w:val="en-GB"/>
        </w:rPr>
        <w:t xml:space="preserve"> / </w:t>
      </w:r>
      <w:r w:rsidR="0022281D">
        <w:rPr>
          <w:rFonts w:hint="eastAsia"/>
          <w:lang w:val="en-GB"/>
        </w:rPr>
        <w:t>공모</w:t>
      </w:r>
      <w:r w:rsidR="00D57D14">
        <w:rPr>
          <w:rFonts w:hint="eastAsia"/>
          <w:lang w:val="en-GB"/>
        </w:rPr>
        <w:t xml:space="preserve"> </w:t>
      </w:r>
      <w:r w:rsidR="00D57D14">
        <w:rPr>
          <w:rFonts w:hint="eastAsia"/>
          <w:lang w:val="en-GB"/>
        </w:rPr>
        <w:t>허용</w:t>
      </w:r>
      <w:r w:rsidR="00D57D14">
        <w:rPr>
          <w:rFonts w:hint="eastAsia"/>
          <w:lang w:val="en-GB"/>
        </w:rPr>
        <w:t xml:space="preserve"> </w:t>
      </w:r>
      <w:r w:rsidR="00D57D14">
        <w:rPr>
          <w:rFonts w:hint="eastAsia"/>
          <w:lang w:val="en-GB"/>
        </w:rPr>
        <w:t>수</w:t>
      </w:r>
      <w:r w:rsidR="0022281D">
        <w:rPr>
          <w:rFonts w:hint="eastAsia"/>
          <w:lang w:val="en-GB"/>
        </w:rPr>
        <w:t xml:space="preserve"> </w:t>
      </w:r>
      <w:r w:rsidR="00D57D14">
        <w:rPr>
          <w:rFonts w:hint="eastAsia"/>
          <w:lang w:val="en-GB"/>
        </w:rPr>
        <w:t>설정</w:t>
      </w:r>
      <w:r w:rsidR="00D57D14">
        <w:rPr>
          <w:rFonts w:hint="eastAsia"/>
          <w:lang w:val="en-GB"/>
        </w:rPr>
        <w:t xml:space="preserve"> </w:t>
      </w:r>
      <w:r w:rsidR="00D57D14">
        <w:rPr>
          <w:rFonts w:hint="eastAsia"/>
          <w:lang w:val="en-GB"/>
        </w:rPr>
        <w:t>저장</w:t>
      </w:r>
      <w:bookmarkEnd w:id="3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AF3DFF" w:rsidTr="003145CF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AF3DFF" w:rsidRDefault="00AF3DFF" w:rsidP="003145CF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F3DFF" w:rsidRPr="003A662F" w:rsidRDefault="00912643" w:rsidP="003145CF">
            <w:pPr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포렌식마크</w:t>
            </w:r>
            <w:proofErr w:type="spellEnd"/>
            <w:r>
              <w:rPr>
                <w:rFonts w:ascii="굴림" w:hAnsi="굴림" w:hint="eastAsia"/>
              </w:rPr>
              <w:t xml:space="preserve"> 기술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AF3DFF" w:rsidRPr="003A662F" w:rsidRDefault="00AF3DFF" w:rsidP="003145CF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DFF" w:rsidRPr="003A662F" w:rsidRDefault="00912643" w:rsidP="003145CF">
            <w:pPr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cs="굴림" w:hint="eastAsia"/>
                <w:sz w:val="18"/>
                <w:szCs w:val="18"/>
              </w:rPr>
              <w:t>포렌식마크</w:t>
            </w:r>
            <w:proofErr w:type="spellEnd"/>
            <w:r>
              <w:rPr>
                <w:rFonts w:ascii="굴림" w:hAnsi="굴림" w:cs="굴림" w:hint="eastAsia"/>
                <w:sz w:val="18"/>
                <w:szCs w:val="18"/>
              </w:rPr>
              <w:t xml:space="preserve"> 기술 성능평가 도구</w:t>
            </w:r>
          </w:p>
        </w:tc>
      </w:tr>
      <w:tr w:rsidR="00AF3DFF" w:rsidTr="003145CF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AF3DFF" w:rsidRDefault="00AF3DFF" w:rsidP="003145CF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DFF" w:rsidRPr="003A662F" w:rsidRDefault="00AF3DFF" w:rsidP="003145CF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 w:rsidRPr="007A2B1E">
              <w:rPr>
                <w:rFonts w:ascii="굴림" w:hAnsi="굴림"/>
              </w:rPr>
              <w:t>WTU-PC-00</w:t>
            </w:r>
            <w:r w:rsidR="00670042">
              <w:rPr>
                <w:rFonts w:ascii="굴림" w:hAnsi="굴림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F3DFF" w:rsidRPr="003A662F" w:rsidRDefault="00AF3DFF" w:rsidP="003145CF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DFF" w:rsidRPr="003A662F" w:rsidRDefault="004F11F9" w:rsidP="003145CF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4F11F9">
              <w:rPr>
                <w:rFonts w:ascii="굴림" w:hAnsi="굴림" w:hint="eastAsia"/>
              </w:rPr>
              <w:t>공모 허용 수 설정 저장</w:t>
            </w:r>
          </w:p>
        </w:tc>
      </w:tr>
      <w:tr w:rsidR="00AF3DFF" w:rsidTr="003145CF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AF3DFF" w:rsidRDefault="00AF3DFF" w:rsidP="003145CF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DFF" w:rsidRPr="00D239CC" w:rsidRDefault="00602772" w:rsidP="00602772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602772">
              <w:rPr>
                <w:rFonts w:ascii="굴림" w:hAnsi="굴림" w:hint="eastAsia"/>
              </w:rPr>
              <w:t>WTU-RF-007</w:t>
            </w:r>
            <w:r>
              <w:rPr>
                <w:rFonts w:ascii="굴림" w:hAnsi="굴림"/>
              </w:rPr>
              <w:t xml:space="preserve"> / </w:t>
            </w:r>
            <w:r w:rsidRPr="00602772">
              <w:rPr>
                <w:rFonts w:ascii="굴림" w:hAnsi="굴림" w:hint="eastAsia"/>
              </w:rPr>
              <w:t xml:space="preserve">공모공격 </w:t>
            </w:r>
            <w:proofErr w:type="spellStart"/>
            <w:r w:rsidRPr="00602772">
              <w:rPr>
                <w:rFonts w:ascii="굴림" w:hAnsi="굴림" w:hint="eastAsia"/>
              </w:rPr>
              <w:t>공모허용수</w:t>
            </w:r>
            <w:proofErr w:type="spellEnd"/>
            <w:r w:rsidRPr="00602772">
              <w:rPr>
                <w:rFonts w:ascii="굴림" w:hAnsi="굴림" w:hint="eastAsia"/>
              </w:rPr>
              <w:t xml:space="preserve"> 설정 기능 추가</w:t>
            </w:r>
          </w:p>
        </w:tc>
      </w:tr>
      <w:tr w:rsidR="00AF3DF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AF3DFF" w:rsidRPr="000B1E96" w:rsidRDefault="00AF3DFF" w:rsidP="003145CF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AF3DFF" w:rsidTr="003145CF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F3DFF" w:rsidRDefault="00AF3DFF" w:rsidP="003145CF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670042" w:rsidRDefault="00670042" w:rsidP="003145CF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670042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86912" behindDoc="0" locked="0" layoutInCell="1" allowOverlap="1" wp14:anchorId="64C4CFAB" wp14:editId="6D5FC289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227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70042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416618AF" wp14:editId="11F805AE">
                      <wp:simplePos x="0" y="0"/>
                      <wp:positionH relativeFrom="column">
                        <wp:posOffset>2115185</wp:posOffset>
                      </wp:positionH>
                      <wp:positionV relativeFrom="paragraph">
                        <wp:posOffset>617220</wp:posOffset>
                      </wp:positionV>
                      <wp:extent cx="1683657" cy="2026842"/>
                      <wp:effectExtent l="0" t="0" r="12065" b="12065"/>
                      <wp:wrapNone/>
                      <wp:docPr id="219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3657" cy="2026842"/>
                                <a:chOff x="2121046" y="618946"/>
                                <a:chExt cx="1683657" cy="2026842"/>
                              </a:xfrm>
                            </wpg:grpSpPr>
                            <wps:wsp>
                              <wps:cNvPr id="220" name="직사각형 220"/>
                              <wps:cNvSpPr/>
                              <wps:spPr>
                                <a:xfrm>
                                  <a:off x="2121046" y="1169035"/>
                                  <a:ext cx="1683657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70042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2.환경설정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화면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직사각형 221"/>
                              <wps:cNvSpPr/>
                              <wps:spPr>
                                <a:xfrm>
                                  <a:off x="2121046" y="1729256"/>
                                  <a:ext cx="1683657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70042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3.공모허용수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저장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직사각형 222"/>
                              <wps:cNvSpPr/>
                              <wps:spPr>
                                <a:xfrm>
                                  <a:off x="2121046" y="2326473"/>
                                  <a:ext cx="1683657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70042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4.공모공격수행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직선 화살표 연결선 223"/>
                              <wps:cNvCnPr>
                                <a:stCxn id="220" idx="2"/>
                                <a:endCxn id="221" idx="0"/>
                              </wps:cNvCnPr>
                              <wps:spPr>
                                <a:xfrm>
                                  <a:off x="2962875" y="1488350"/>
                                  <a:ext cx="0" cy="24090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직선 화살표 연결선 224"/>
                              <wps:cNvCnPr>
                                <a:stCxn id="221" idx="2"/>
                                <a:endCxn id="222" idx="0"/>
                              </wps:cNvCnPr>
                              <wps:spPr>
                                <a:xfrm>
                                  <a:off x="2962875" y="2048571"/>
                                  <a:ext cx="0" cy="2779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직사각형 225"/>
                              <wps:cNvSpPr/>
                              <wps:spPr>
                                <a:xfrm>
                                  <a:off x="2121046" y="618946"/>
                                  <a:ext cx="1683657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70042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1.성능평가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도구 실행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직선 화살표 연결선 226"/>
                              <wps:cNvCnPr>
                                <a:stCxn id="225" idx="2"/>
                              </wps:cNvCnPr>
                              <wps:spPr>
                                <a:xfrm>
                                  <a:off x="2962875" y="938261"/>
                                  <a:ext cx="0" cy="24090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618AF" id="그룹 2" o:spid="_x0000_s1039" style="position:absolute;left:0;text-align:left;margin-left:166.55pt;margin-top:48.6pt;width:132.55pt;height:159.6pt;z-index:251687936" coordorigin="21210,6189" coordsize="16836,2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">
                      <v:rect id="직사각형 220" o:spid="_x0000_s1040" style="position:absolute;left:21210;top:11690;width:16837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WnMEA&#10;AADcAAAADwAAAGRycy9kb3ducmV2LnhtbERPTYvCMBC9C/6HMMLeNN3uIks1yiIIgqdWXfQ2NGNb&#10;bSa1ibX++81B8Ph43/Nlb2rRUesqywo+JxEI4tzqigsF+916/APCeWSNtWVS8CQHy8VwMMdE2wen&#10;1GW+ECGEXYIKSu+bREqXl2TQTWxDHLizbQ36ANtC6hYfIdzUMo6iqTRYcWgosaFVSfk1uxsFp+/s&#10;uP7jfVU8s+6S6sP2ln5tlfoY9b8zEJ56/xa/3ButII7D/HAmHAG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SVpzBAAAA3AAAAA8AAAAAAAAAAAAAAAAAmAIAAGRycy9kb3du&#10;cmV2LnhtbFBLBQYAAAAABAAEAPUAAACGAwAAAAA=&#10;" filled="f" strokecolor="#bdd6ee [1300]" strokeweight="1pt">
                        <v:textbox>
                          <w:txbxContent>
                            <w:p w:rsidR="005B0B9D" w:rsidRDefault="005B0B9D" w:rsidP="00670042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2.환경설정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화면</w:t>
                              </w:r>
                            </w:p>
                          </w:txbxContent>
                        </v:textbox>
                      </v:rect>
                      <v:rect id="직사각형 221" o:spid="_x0000_s1041" style="position:absolute;left:21210;top:17292;width:16837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7zB8UA&#10;AADcAAAADwAAAGRycy9kb3ducmV2LnhtbESPQWvCQBSE74X+h+UJvZlN0iIlugYpCAVPSbXo7ZF9&#10;JtHs2zS7jfHfdwuFHoeZ+YZZ5ZPpxEiDay0rSKIYBHFldcu1gv3Hdv4KwnlkjZ1lUnAnB/n68WGF&#10;mbY3LmgsfS0ChF2GChrv+0xKVzVk0EW2Jw7e2Q4GfZBDLfWAtwA3nUzjeCENthwWGuzpraHqWn4b&#10;BaeX8rj95H1b38vxUujD7qt43in1NJs2SxCeJv8f/mu/awVpmsDvmXA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3vMHxQAAANwAAAAPAAAAAAAAAAAAAAAAAJgCAABkcnMv&#10;ZG93bnJldi54bWxQSwUGAAAAAAQABAD1AAAAigMAAAAA&#10;" filled="f" strokecolor="#bdd6ee [1300]" strokeweight="1pt">
                        <v:textbox>
                          <w:txbxContent>
                            <w:p w:rsidR="005B0B9D" w:rsidRDefault="005B0B9D" w:rsidP="00670042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3.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공모허용수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저장</w:t>
                              </w:r>
                            </w:p>
                          </w:txbxContent>
                        </v:textbox>
                      </v:rect>
                      <v:rect id="직사각형 222" o:spid="_x0000_s1042" style="position:absolute;left:21210;top:23264;width:16837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tcMQA&#10;AADcAAAADwAAAGRycy9kb3ducmV2LnhtbESPQWvCQBSE7wX/w/KE3urGWIpEVxFBEDwltUVvj+wz&#10;iWbfxuwa47/vCkKPw8x8w8yXvalFR62rLCsYjyIQxLnVFRcK9t+bjykI55E11pZJwYMcLBeDtzkm&#10;2t45pS7zhQgQdgkqKL1vEildXpJBN7INcfBOtjXog2wLqVu8B7ipZRxFX9JgxWGhxIbWJeWX7GYU&#10;HD+zw+aX91XxyLpzqn9213SyU+p92K9mIDz1/j/8am+1gjiO4XkmHA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MbXDEAAAA3AAAAA8AAAAAAAAAAAAAAAAAmAIAAGRycy9k&#10;b3ducmV2LnhtbFBLBQYAAAAABAAEAPUAAACJAwAAAAA=&#10;" filled="f" strokecolor="#bdd6ee [1300]" strokeweight="1pt">
                        <v:textbox>
                          <w:txbxContent>
                            <w:p w:rsidR="005B0B9D" w:rsidRDefault="005B0B9D" w:rsidP="00670042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4.공모공격수행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직선 화살표 연결선 223" o:spid="_x0000_s1043" type="#_x0000_t32" style="position:absolute;left:29628;top:14883;width:0;height:2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Le7sMAAADc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ef4ElzPpCOjlG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C3u7DAAAA3AAAAA8AAAAAAAAAAAAA&#10;AAAAoQIAAGRycy9kb3ducmV2LnhtbFBLBQYAAAAABAAEAPkAAACRAwAAAAA=&#10;" strokecolor="#5b9bd5 [3204]" strokeweight=".5pt">
                        <v:stroke endarrow="block" joinstyle="miter"/>
                      </v:shape>
                      <v:shape id="직선 화살표 연결선 224" o:spid="_x0000_s1044" type="#_x0000_t32" style="position:absolute;left:29628;top:20485;width:0;height:27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tGm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/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rRprDAAAA3AAAAA8AAAAAAAAAAAAA&#10;AAAAoQIAAGRycy9kb3ducmV2LnhtbFBLBQYAAAAABAAEAPkAAACRAwAAAAA=&#10;" strokecolor="#5b9bd5 [3204]" strokeweight=".5pt">
                        <v:stroke endarrow="block" joinstyle="miter"/>
                      </v:shape>
                      <v:rect id="직사각형 225" o:spid="_x0000_s1045" style="position:absolute;left:21210;top:6189;width:16837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X1BMYA&#10;AADcAAAADwAAAGRycy9kb3ducmV2LnhtbESPT2vCQBTE7wW/w/KE3urG9A8S3QQpCAVPSa3o7ZF9&#10;JtHs2zS7jfHbdwsFj8PM/IZZZaNpxUC9aywrmM8iEMSl1Q1XCnafm6cFCOeRNbaWScGNHGTp5GGF&#10;ibZXzmkofCUChF2CCmrvu0RKV9Zk0M1sRxy8k+0N+iD7SuoerwFuWhlH0Zs02HBYqLGj95rKS/Fj&#10;FBxfisNmz7umuhXDOddf2+/8eavU43RcL0F4Gv09/N/+0Ari+BX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X1BM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670042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1.성능평가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도구 실행</w:t>
                              </w:r>
                            </w:p>
                          </w:txbxContent>
                        </v:textbox>
                      </v:rect>
                      <v:shape id="직선 화살표 연결선 226" o:spid="_x0000_s1046" type="#_x0000_t32" style="position:absolute;left:29628;top:9382;width:0;height:2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V9dsMAAADc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8yX8nklHQG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1fXbDAAAA3AAAAA8AAAAAAAAAAAAA&#10;AAAAoQIAAGRycy9kb3ducmV2LnhtbFBLBQYAAAAABAAEAPkAAACRAwAAAAA=&#10;" strokecolor="#5b9bd5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AF3DFF" w:rsidRPr="00697D4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AF3DFF" w:rsidRDefault="00AF3DFF" w:rsidP="003145CF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AF3DFF" w:rsidTr="003145CF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0042" w:rsidRDefault="00670042" w:rsidP="00670042">
            <w:pPr>
              <w:adjustRightInd/>
              <w:ind w:left="760"/>
              <w:textAlignment w:val="auto"/>
              <w:rPr>
                <w:rFonts w:ascii="굴림" w:hAnsi="굴림"/>
                <w:bCs/>
                <w:iCs/>
              </w:rPr>
            </w:pPr>
          </w:p>
          <w:p w:rsidR="00670042" w:rsidRDefault="00670042" w:rsidP="002672F4">
            <w:pPr>
              <w:pStyle w:val="af3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성능평가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</w:p>
          <w:p w:rsidR="00AF3DFF" w:rsidRPr="00670042" w:rsidRDefault="00670042" w:rsidP="002672F4">
            <w:pPr>
              <w:pStyle w:val="af3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환</w:t>
            </w:r>
            <w:r>
              <w:rPr>
                <w:rFonts w:ascii="굴림" w:hAnsi="굴림" w:hint="eastAsia"/>
                <w:bCs/>
                <w:iCs/>
              </w:rPr>
              <w:t>경</w:t>
            </w:r>
            <w:r w:rsidRPr="00670042">
              <w:rPr>
                <w:rFonts w:ascii="굴림" w:hAnsi="굴림" w:hint="eastAsia"/>
                <w:bCs/>
                <w:iCs/>
              </w:rPr>
              <w:t>설정 버튼 클릭</w:t>
            </w:r>
          </w:p>
          <w:p w:rsidR="00670042" w:rsidRPr="00F9100D" w:rsidRDefault="00670042" w:rsidP="002672F4">
            <w:pPr>
              <w:pStyle w:val="af3"/>
              <w:numPr>
                <w:ilvl w:val="0"/>
                <w:numId w:val="20"/>
              </w:numPr>
              <w:ind w:leftChars="0"/>
            </w:pPr>
            <w:proofErr w:type="spellStart"/>
            <w:r>
              <w:rPr>
                <w:rFonts w:ascii="굴림" w:hAnsi="굴림" w:hint="eastAsia"/>
                <w:bCs/>
                <w:iCs/>
              </w:rPr>
              <w:t>공모허용수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입력</w:t>
            </w:r>
          </w:p>
          <w:p w:rsidR="00F9100D" w:rsidRPr="00670042" w:rsidRDefault="00F9100D" w:rsidP="002672F4">
            <w:pPr>
              <w:pStyle w:val="af3"/>
              <w:numPr>
                <w:ilvl w:val="0"/>
                <w:numId w:val="20"/>
              </w:numPr>
              <w:ind w:leftChars="0"/>
            </w:pPr>
            <w:r>
              <w:rPr>
                <w:rFonts w:ascii="굴림" w:hAnsi="굴림" w:hint="eastAsia"/>
                <w:bCs/>
                <w:iCs/>
              </w:rPr>
              <w:t>확인 버튼을 누르면,</w:t>
            </w:r>
            <w:r>
              <w:rPr>
                <w:rFonts w:ascii="굴림" w:hAnsi="굴림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 xml:space="preserve">공모 허용 수를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레지스트리에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저장</w:t>
            </w:r>
          </w:p>
          <w:p w:rsidR="00AF3DFF" w:rsidRPr="007B4E98" w:rsidRDefault="00AF3DFF" w:rsidP="003145CF">
            <w:pPr>
              <w:adjustRightInd/>
              <w:ind w:left="760"/>
              <w:jc w:val="left"/>
              <w:textAlignment w:val="auto"/>
              <w:rPr>
                <w:rFonts w:ascii="굴림" w:hAnsi="굴림"/>
                <w:bCs/>
                <w:iCs/>
              </w:rPr>
            </w:pPr>
          </w:p>
        </w:tc>
      </w:tr>
    </w:tbl>
    <w:p w:rsidR="00AF3DFF" w:rsidRDefault="00AF3DFF" w:rsidP="00AF3DFF"/>
    <w:p w:rsidR="00AF3DFF" w:rsidRPr="00AF3DFF" w:rsidRDefault="00AF3DFF">
      <w:pPr>
        <w:overflowPunct/>
        <w:autoSpaceDE/>
        <w:autoSpaceDN/>
        <w:adjustRightInd/>
        <w:jc w:val="left"/>
        <w:textAlignment w:val="auto"/>
      </w:pPr>
    </w:p>
    <w:p w:rsidR="00AF3DFF" w:rsidRDefault="00AF3DFF">
      <w:pPr>
        <w:overflowPunct/>
        <w:autoSpaceDE/>
        <w:autoSpaceDN/>
        <w:adjustRightInd/>
        <w:jc w:val="left"/>
        <w:textAlignment w:val="auto"/>
      </w:pPr>
    </w:p>
    <w:p w:rsidR="00D57D14" w:rsidRDefault="00D57D14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D57D14" w:rsidRDefault="00D57D14" w:rsidP="00D57D14">
      <w:pPr>
        <w:pStyle w:val="21"/>
        <w:rPr>
          <w:lang w:val="en-GB"/>
        </w:rPr>
      </w:pPr>
      <w:bookmarkStart w:id="4" w:name="_Toc493332140"/>
      <w:r w:rsidRPr="00AF3DFF">
        <w:rPr>
          <w:lang w:val="en-GB"/>
        </w:rPr>
        <w:lastRenderedPageBreak/>
        <w:t>WTU-PC-00</w:t>
      </w:r>
      <w:r>
        <w:rPr>
          <w:lang w:val="en-GB"/>
        </w:rPr>
        <w:t xml:space="preserve">3 / </w:t>
      </w:r>
      <w:r>
        <w:rPr>
          <w:rFonts w:hint="eastAsia"/>
          <w:lang w:val="en-GB"/>
        </w:rPr>
        <w:t>비인지성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평가</w:t>
      </w:r>
      <w:bookmarkEnd w:id="4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D57D14" w:rsidTr="003145CF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D57D14" w:rsidRDefault="00D57D14" w:rsidP="003145CF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7D14" w:rsidRPr="003A662F" w:rsidRDefault="00912643" w:rsidP="003145CF">
            <w:pPr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포렌식마크</w:t>
            </w:r>
            <w:proofErr w:type="spellEnd"/>
            <w:r>
              <w:rPr>
                <w:rFonts w:ascii="굴림" w:hAnsi="굴림" w:hint="eastAsia"/>
              </w:rPr>
              <w:t xml:space="preserve"> 기술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D57D14" w:rsidRPr="003A662F" w:rsidRDefault="00D57D14" w:rsidP="003145CF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7D14" w:rsidRPr="003A662F" w:rsidRDefault="00912643" w:rsidP="003145CF">
            <w:pPr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cs="굴림" w:hint="eastAsia"/>
                <w:sz w:val="18"/>
                <w:szCs w:val="18"/>
              </w:rPr>
              <w:t>포렌식마크</w:t>
            </w:r>
            <w:proofErr w:type="spellEnd"/>
            <w:r>
              <w:rPr>
                <w:rFonts w:ascii="굴림" w:hAnsi="굴림" w:cs="굴림" w:hint="eastAsia"/>
                <w:sz w:val="18"/>
                <w:szCs w:val="18"/>
              </w:rPr>
              <w:t xml:space="preserve"> 기술 성능평가 도구</w:t>
            </w:r>
          </w:p>
        </w:tc>
      </w:tr>
      <w:tr w:rsidR="00D57D14" w:rsidTr="003145CF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D57D14" w:rsidRDefault="00D57D14" w:rsidP="003145CF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7D14" w:rsidRPr="003A662F" w:rsidRDefault="00D57D14" w:rsidP="003145CF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 w:rsidRPr="007A2B1E">
              <w:rPr>
                <w:rFonts w:ascii="굴림" w:hAnsi="굴림"/>
              </w:rPr>
              <w:t>WTU-PC-00</w:t>
            </w:r>
            <w:r>
              <w:rPr>
                <w:rFonts w:ascii="굴림" w:hAnsi="굴림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57D14" w:rsidRPr="003A662F" w:rsidRDefault="00D57D14" w:rsidP="003145CF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7D14" w:rsidRPr="003A662F" w:rsidRDefault="00D57D14" w:rsidP="003145CF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비인지성</w:t>
            </w:r>
            <w:proofErr w:type="spellEnd"/>
            <w:r>
              <w:rPr>
                <w:rFonts w:ascii="굴림" w:hAnsi="굴림" w:hint="eastAsia"/>
              </w:rPr>
              <w:t xml:space="preserve"> 평가</w:t>
            </w:r>
          </w:p>
        </w:tc>
      </w:tr>
      <w:tr w:rsidR="00D57D14" w:rsidTr="003145CF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D57D14" w:rsidRDefault="00D57D14" w:rsidP="003145CF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7D14" w:rsidRPr="00D239CC" w:rsidRDefault="00495F04" w:rsidP="00495F04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495F04">
              <w:rPr>
                <w:rFonts w:ascii="굴림" w:hAnsi="굴림" w:hint="eastAsia"/>
              </w:rPr>
              <w:t>WTU-RF-008</w:t>
            </w:r>
            <w:r>
              <w:rPr>
                <w:rFonts w:ascii="굴림" w:hAnsi="굴림"/>
              </w:rPr>
              <w:t xml:space="preserve"> / </w:t>
            </w:r>
            <w:r>
              <w:rPr>
                <w:rFonts w:ascii="굴림" w:hAnsi="굴림" w:hint="eastAsia"/>
              </w:rPr>
              <w:t>비인지</w:t>
            </w:r>
            <w:r w:rsidRPr="00495F04">
              <w:rPr>
                <w:rFonts w:ascii="굴림" w:hAnsi="굴림" w:hint="eastAsia"/>
              </w:rPr>
              <w:t>평가 항목에 대한 기능 개선</w:t>
            </w:r>
          </w:p>
        </w:tc>
      </w:tr>
      <w:tr w:rsidR="00D57D14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D57D14" w:rsidRPr="000B1E96" w:rsidRDefault="00D57D14" w:rsidP="003145CF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D57D14" w:rsidTr="003145CF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57D14" w:rsidRDefault="00D57D14" w:rsidP="003145CF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9E1EC0" w:rsidRDefault="009E1EC0" w:rsidP="003145CF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9E1EC0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89984" behindDoc="0" locked="0" layoutInCell="1" allowOverlap="1" wp14:anchorId="3F48EC9A" wp14:editId="6BA9AAFB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245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E1EC0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1EC1DF18" wp14:editId="2B887030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883285</wp:posOffset>
                      </wp:positionV>
                      <wp:extent cx="4674961" cy="1981827"/>
                      <wp:effectExtent l="0" t="0" r="11430" b="19050"/>
                      <wp:wrapNone/>
                      <wp:docPr id="237" name="그룹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4961" cy="1981827"/>
                                <a:chOff x="472461" y="884586"/>
                                <a:chExt cx="4674961" cy="1981827"/>
                              </a:xfrm>
                            </wpg:grpSpPr>
                            <wps:wsp>
                              <wps:cNvPr id="238" name="순서도: 자기 디스크 238"/>
                              <wps:cNvSpPr/>
                              <wps:spPr>
                                <a:xfrm>
                                  <a:off x="3754050" y="1611584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9E1EC0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DB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직사각형 239"/>
                              <wps:cNvSpPr/>
                              <wps:spPr>
                                <a:xfrm>
                                  <a:off x="472461" y="1434675"/>
                                  <a:ext cx="1976666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9E1EC0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2.비인지성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평가(분석) 수행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직사각형 240"/>
                              <wps:cNvSpPr/>
                              <wps:spPr>
                                <a:xfrm>
                                  <a:off x="472461" y="2547098"/>
                                  <a:ext cx="1976666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9E1EC0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3.비인지성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평가 결과 확인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꺾인 연결선 241"/>
                              <wps:cNvCnPr>
                                <a:stCxn id="239" idx="3"/>
                                <a:endCxn id="238" idx="2"/>
                              </wps:cNvCnPr>
                              <wps:spPr>
                                <a:xfrm>
                                  <a:off x="2449127" y="1594333"/>
                                  <a:ext cx="1304923" cy="329309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꺾인 연결선 242"/>
                              <wps:cNvCnPr>
                                <a:stCxn id="240" idx="3"/>
                                <a:endCxn id="238" idx="3"/>
                              </wps:cNvCnPr>
                              <wps:spPr>
                                <a:xfrm flipV="1">
                                  <a:off x="2449127" y="2235699"/>
                                  <a:ext cx="2001609" cy="471057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직사각형 243"/>
                              <wps:cNvSpPr/>
                              <wps:spPr>
                                <a:xfrm>
                                  <a:off x="472461" y="884586"/>
                                  <a:ext cx="1976666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9E1EC0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1.성능평가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도구 실행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직선 화살표 연결선 244"/>
                              <wps:cNvCnPr>
                                <a:stCxn id="243" idx="2"/>
                              </wps:cNvCnPr>
                              <wps:spPr>
                                <a:xfrm>
                                  <a:off x="1460794" y="1203901"/>
                                  <a:ext cx="0" cy="24090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C1DF18" id="그룹 16" o:spid="_x0000_s1047" style="position:absolute;left:0;text-align:left;margin-left:36.75pt;margin-top:69.55pt;width:368.1pt;height:156.05pt;z-index:251691008" coordorigin="4724,8845" coordsize="46749,19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">
                      <v:shape id="순서도: 자기 디스크 238" o:spid="_x0000_s1048" type="#_x0000_t132" style="position:absolute;left:37540;top:16115;width:13934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czMIA&#10;AADcAAAADwAAAGRycy9kb3ducmV2LnhtbERPy4rCMBTdC/5DuIK7MR1lVDpGKQ6jgi584fpOc6ct&#10;Njclidr5e7MYcHk479miNbW4k/OVZQXvgwQEcW51xYWC8+n7bQrCB2SNtWVS8EceFvNuZ4aptg8+&#10;0P0YChFD2KeooAyhSaX0eUkG/cA2xJH7tc5giNAVUjt8xHBTy2GSjKXBimNDiQ0tS8qvx5tR4HY/&#10;63H2haPtZNXWzWW7n1w+MqX6vTb7BBGoDS/xv3ujFQxHcW08E4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89zMwgAAANwAAAAPAAAAAAAAAAAAAAAAAJgCAABkcnMvZG93&#10;bnJldi54bWxQSwUGAAAAAAQABAD1AAAAhwMAAAAA&#10;" filled="f" strokecolor="#bdd6ee [1300]" strokeweight="1pt">
                        <v:stroke joinstyle="miter"/>
                        <v:textbox>
                          <w:txbxContent>
                            <w:p w:rsidR="005B0B9D" w:rsidRDefault="005B0B9D" w:rsidP="009E1EC0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DB</w:t>
                              </w:r>
                            </w:p>
                          </w:txbxContent>
                        </v:textbox>
                      </v:shape>
                      <v:rect id="직사각형 239" o:spid="_x0000_s1049" style="position:absolute;left:4724;top:14346;width:19767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p3MYA&#10;AADcAAAADwAAAGRycy9kb3ducmV2LnhtbESPQWvCQBSE70L/w/IKvZlNtUgbs5FSEARPiVrq7ZF9&#10;TdJm38bsNsZ/3xUEj8PMfMOkq9G0YqDeNZYVPEcxCOLS6oYrBfvdevoKwnlkja1lUnAhB6vsYZJi&#10;ou2ZcxoKX4kAYZeggtr7LpHSlTUZdJHtiIP3bXuDPsi+krrHc4CbVs7ieCENNhwWauzoo6byt/gz&#10;Co4vxdf6k/dNdSmGn1wftqd8vlXq6XF8X4LwNPp7+NbeaAWz+Rtcz4QjI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Fp3M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9E1EC0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2.비인지성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평가(분석) 수행</w:t>
                              </w:r>
                            </w:p>
                          </w:txbxContent>
                        </v:textbox>
                      </v:rect>
                      <v:rect id="직사각형 240" o:spid="_x0000_s1050" style="position:absolute;left:4724;top:25470;width:19767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2zPMMA&#10;AADcAAAADwAAAGRycy9kb3ducmV2LnhtbERPz2vCMBS+D/wfwhO8ramdyOiMMgRh0FM7le32aN7S&#10;bs1L12S1/vfmMPD48f3e7CbbiZEG3zpWsExSEMS10y0bBcf3w+MzCB+QNXaOScGVPOy2s4cN5tpd&#10;uKSxCkbEEPY5KmhC6HMpfd2QRZ+4njhyX26wGCIcjNQDXmK47WSWpmtpseXY0GBP+4bqn+rPKvhc&#10;VR+HMx9bc63G71Kfit/yqVBqMZ9eX0AEmsJd/O9+0wqyVZwfz8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2zPMMAAADcAAAADwAAAAAAAAAAAAAAAACYAgAAZHJzL2Rv&#10;d25yZXYueG1sUEsFBgAAAAAEAAQA9QAAAIgDAAAAAA==&#10;" filled="f" strokecolor="#bdd6ee [1300]" strokeweight="1pt">
                        <v:textbox>
                          <w:txbxContent>
                            <w:p w:rsidR="005B0B9D" w:rsidRDefault="005B0B9D" w:rsidP="009E1EC0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3.비인지성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평가 결과 확인</w:t>
                              </w:r>
                            </w:p>
                          </w:txbxContent>
                        </v:textbox>
                      </v:rect>
                      <v:shape id="꺾인 연결선 241" o:spid="_x0000_s1051" type="#_x0000_t34" style="position:absolute;left:24491;top:15943;width:13049;height:32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toVMYAAADcAAAADwAAAGRycy9kb3ducmV2LnhtbESPQWvCQBSE74L/YXlCb3WjFGmjq0hp&#10;qS0eUhX0+Mg+k2D27ZJdY+yv7wqCx2FmvmFmi87UoqXGV5YVjIYJCOLc6ooLBbvt5/MrCB+QNdaW&#10;ScGVPCzm/d4MU20v/EvtJhQiQtinqKAMwaVS+rwkg35oHXH0jrYxGKJsCqkbvES4qeU4SSbSYMVx&#10;oURH7yXlp83ZKMiuX4fz7ucjm6z32dvBuO+/duWUehp0yymIQF14hO/tlVYwfhnB7Uw8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raFTGAAAA3AAAAA8AAAAAAAAA&#10;AAAAAAAAoQIAAGRycy9kb3ducmV2LnhtbFBLBQYAAAAABAAEAPkAAACUAwAAAAA=&#10;" strokecolor="#5b9bd5 [3204]" strokeweight=".5pt">
                        <v:stroke endarrow="block"/>
                      </v:shape>
                      <v:shape id="꺾인 연결선 242" o:spid="_x0000_s1052" type="#_x0000_t33" style="position:absolute;left:24491;top:22356;width:20016;height:471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fx0sMAAADcAAAADwAAAGRycy9kb3ducmV2LnhtbESPQYvCMBSE78L+h/AWvGm6RUWqUURW&#10;cF0vVsHro3m2xealJFHrv98sCB6HmfmGmS8704g7OV9bVvA1TEAQF1bXXCo4HTeDKQgfkDU2lknB&#10;kzwsFx+9OWbaPvhA9zyUIkLYZ6igCqHNpPRFRQb90LbE0btYZzBE6UqpHT4i3DQyTZKJNFhzXKiw&#10;pXVFxTW/GQU7f96Ptpv89+ebz0fpV2uXjJ9K9T+71QxEoC68w6/2VitIRyn8n4lH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H8dLDAAAA3AAAAA8AAAAAAAAAAAAA&#10;AAAAoQIAAGRycy9kb3ducmV2LnhtbFBLBQYAAAAABAAEAPkAAACRAwAAAAA=&#10;" strokecolor="#5b9bd5 [3204]" strokeweight=".5pt">
                        <v:stroke endarrow="block"/>
                      </v:shape>
                      <v:rect id="직사각형 243" o:spid="_x0000_s1053" style="position:absolute;left:4724;top:8845;width:19767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8tS8YA&#10;AADcAAAADwAAAGRycy9kb3ducmV2LnhtbESPQWvCQBSE74L/YXlCb3VjDKWkriJCoOApaVra2yP7&#10;TKLZt2l2G+O/7xYKHoeZ+YbZ7CbTiZEG11pWsFpGIIgrq1uuFZRv2eMzCOeRNXaWScGNHOy289kG&#10;U22vnNNY+FoECLsUFTTe96mUrmrIoFvanjh4JzsY9EEOtdQDXgPcdDKOoidpsOWw0GBPh4aqS/Fj&#10;FHwlxWf2wWVb34rxnOv343e+Pir1sJj2LyA8Tf4e/m+/agVxsoa/M+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58tS8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9E1EC0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1.성능평가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도구 실행</w:t>
                              </w:r>
                            </w:p>
                          </w:txbxContent>
                        </v:textbox>
                      </v:rect>
                      <v:shape id="직선 화살표 연결선 244" o:spid="_x0000_s1054" type="#_x0000_t32" style="position:absolute;left:14607;top:12039;width:0;height:2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SjO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Cj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0ozrDAAAA3AAAAA8AAAAAAAAAAAAA&#10;AAAAoQIAAGRycy9kb3ducmV2LnhtbFBLBQYAAAAABAAEAPkAAACRAwAAAAA=&#10;" strokecolor="#5b9bd5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D57D14" w:rsidRPr="00697D4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D57D14" w:rsidRDefault="00D57D14" w:rsidP="003145CF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D57D14" w:rsidTr="003145CF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7D14" w:rsidRPr="009E1EC0" w:rsidRDefault="00D57D14" w:rsidP="003145CF">
            <w:pPr>
              <w:adjustRightInd/>
              <w:ind w:left="760"/>
              <w:textAlignment w:val="auto"/>
              <w:rPr>
                <w:rFonts w:ascii="굴림" w:hAnsi="굴림"/>
                <w:bCs/>
                <w:iCs/>
              </w:rPr>
            </w:pPr>
          </w:p>
          <w:p w:rsidR="00D57D14" w:rsidRPr="009E1EC0" w:rsidRDefault="00D57D14" w:rsidP="002672F4">
            <w:pPr>
              <w:pStyle w:val="af3"/>
              <w:numPr>
                <w:ilvl w:val="0"/>
                <w:numId w:val="21"/>
              </w:numPr>
              <w:ind w:leftChars="0"/>
              <w:rPr>
                <w:rFonts w:ascii="굴림" w:hAnsi="굴림"/>
              </w:rPr>
            </w:pPr>
            <w:r w:rsidRPr="009E1EC0">
              <w:rPr>
                <w:rFonts w:ascii="굴림" w:hAnsi="굴림" w:hint="eastAsia"/>
              </w:rPr>
              <w:t>성능평가 도구 실행</w:t>
            </w:r>
          </w:p>
          <w:p w:rsidR="00D57D14" w:rsidRPr="009E1EC0" w:rsidRDefault="009E1EC0" w:rsidP="002672F4">
            <w:pPr>
              <w:pStyle w:val="af3"/>
              <w:numPr>
                <w:ilvl w:val="0"/>
                <w:numId w:val="21"/>
              </w:numPr>
              <w:ind w:leftChars="0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비인지성</w:t>
            </w:r>
            <w:proofErr w:type="spellEnd"/>
            <w:r>
              <w:rPr>
                <w:rFonts w:ascii="굴림" w:hAnsi="굴림" w:hint="eastAsia"/>
              </w:rPr>
              <w:t xml:space="preserve"> 평가(분석)</w:t>
            </w:r>
            <w:r>
              <w:rPr>
                <w:rFonts w:ascii="굴림" w:hAnsi="굴림"/>
              </w:rPr>
              <w:t xml:space="preserve"> </w:t>
            </w:r>
            <w:r>
              <w:rPr>
                <w:rFonts w:ascii="굴림" w:hAnsi="굴림" w:hint="eastAsia"/>
              </w:rPr>
              <w:t>수행</w:t>
            </w:r>
          </w:p>
          <w:p w:rsidR="00D57D14" w:rsidRPr="009E1EC0" w:rsidRDefault="009E1EC0" w:rsidP="002672F4">
            <w:pPr>
              <w:pStyle w:val="af3"/>
              <w:numPr>
                <w:ilvl w:val="0"/>
                <w:numId w:val="21"/>
              </w:numPr>
              <w:ind w:leftChars="0"/>
              <w:rPr>
                <w:rFonts w:ascii="굴림" w:hAnsi="굴림"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관리자 사이트에서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비인지성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평가 결과를 확인</w:t>
            </w:r>
          </w:p>
          <w:p w:rsidR="00D57D14" w:rsidRPr="009E1EC0" w:rsidRDefault="00D57D14" w:rsidP="003145CF">
            <w:pPr>
              <w:adjustRightInd/>
              <w:ind w:left="760"/>
              <w:jc w:val="left"/>
              <w:textAlignment w:val="auto"/>
              <w:rPr>
                <w:rFonts w:ascii="굴림" w:hAnsi="굴림"/>
                <w:bCs/>
                <w:iCs/>
              </w:rPr>
            </w:pPr>
          </w:p>
        </w:tc>
      </w:tr>
    </w:tbl>
    <w:p w:rsidR="00495F04" w:rsidRDefault="00495F04" w:rsidP="00AF3DFF"/>
    <w:p w:rsidR="00495F04" w:rsidRDefault="00495F04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495F04" w:rsidRDefault="00912643" w:rsidP="00912643">
      <w:pPr>
        <w:pStyle w:val="21"/>
        <w:rPr>
          <w:lang w:val="en-GB"/>
        </w:rPr>
      </w:pPr>
      <w:bookmarkStart w:id="5" w:name="_Toc493332141"/>
      <w:r>
        <w:rPr>
          <w:rFonts w:hint="eastAsia"/>
          <w:lang w:val="en-GB"/>
        </w:rPr>
        <w:lastRenderedPageBreak/>
        <w:t xml:space="preserve">WTU-PC-004 / </w:t>
      </w:r>
      <w:r w:rsidRPr="00912643">
        <w:rPr>
          <w:rFonts w:hint="eastAsia"/>
          <w:lang w:val="en-GB"/>
        </w:rPr>
        <w:t>로그</w:t>
      </w:r>
      <w:r w:rsidRPr="00912643">
        <w:rPr>
          <w:rFonts w:hint="eastAsia"/>
          <w:lang w:val="en-GB"/>
        </w:rPr>
        <w:t xml:space="preserve"> </w:t>
      </w:r>
      <w:r w:rsidRPr="00912643">
        <w:rPr>
          <w:rFonts w:hint="eastAsia"/>
          <w:lang w:val="en-GB"/>
        </w:rPr>
        <w:t>규격</w:t>
      </w:r>
      <w:r w:rsidRPr="00912643">
        <w:rPr>
          <w:rFonts w:hint="eastAsia"/>
          <w:lang w:val="en-GB"/>
        </w:rPr>
        <w:t xml:space="preserve"> </w:t>
      </w:r>
      <w:r w:rsidRPr="00912643">
        <w:rPr>
          <w:rFonts w:hint="eastAsia"/>
          <w:lang w:val="en-GB"/>
        </w:rPr>
        <w:t>검사</w:t>
      </w:r>
      <w:r w:rsidRPr="00912643">
        <w:rPr>
          <w:rFonts w:hint="eastAsia"/>
          <w:lang w:val="en-GB"/>
        </w:rPr>
        <w:t xml:space="preserve"> </w:t>
      </w:r>
      <w:r w:rsidRPr="00912643">
        <w:rPr>
          <w:rFonts w:hint="eastAsia"/>
          <w:lang w:val="en-GB"/>
        </w:rPr>
        <w:t>및</w:t>
      </w:r>
      <w:r w:rsidRPr="00912643">
        <w:rPr>
          <w:rFonts w:hint="eastAsia"/>
          <w:lang w:val="en-GB"/>
        </w:rPr>
        <w:t xml:space="preserve"> </w:t>
      </w:r>
      <w:r w:rsidRPr="00912643">
        <w:rPr>
          <w:rFonts w:hint="eastAsia"/>
          <w:lang w:val="en-GB"/>
        </w:rPr>
        <w:t>로그</w:t>
      </w:r>
      <w:r w:rsidRPr="00912643">
        <w:rPr>
          <w:rFonts w:hint="eastAsia"/>
          <w:lang w:val="en-GB"/>
        </w:rPr>
        <w:t xml:space="preserve"> </w:t>
      </w:r>
      <w:r w:rsidRPr="00912643">
        <w:rPr>
          <w:rFonts w:hint="eastAsia"/>
          <w:lang w:val="en-GB"/>
        </w:rPr>
        <w:t>분석</w:t>
      </w:r>
      <w:bookmarkEnd w:id="5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495F04" w:rsidTr="003145CF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95F04" w:rsidRDefault="00495F04" w:rsidP="003145CF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95F04" w:rsidRPr="003A662F" w:rsidRDefault="00912643" w:rsidP="003145CF">
            <w:pPr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/>
              </w:rPr>
              <w:t>필터링</w:t>
            </w:r>
            <w:proofErr w:type="spellEnd"/>
            <w:r>
              <w:rPr>
                <w:rFonts w:ascii="굴림" w:hAnsi="굴림" w:hint="eastAsia"/>
              </w:rPr>
              <w:t xml:space="preserve"> 기술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95F04" w:rsidRPr="003A662F" w:rsidRDefault="00495F04" w:rsidP="003145CF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5F04" w:rsidRPr="003A662F" w:rsidRDefault="00912643" w:rsidP="003145CF">
            <w:pPr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cs="굴림" w:hint="eastAsia"/>
                <w:sz w:val="18"/>
                <w:szCs w:val="18"/>
              </w:rPr>
              <w:t>필터링기술</w:t>
            </w:r>
            <w:proofErr w:type="spellEnd"/>
            <w:r>
              <w:rPr>
                <w:rFonts w:ascii="굴림" w:hAnsi="굴림" w:cs="굴림" w:hint="eastAsia"/>
                <w:sz w:val="18"/>
                <w:szCs w:val="18"/>
              </w:rPr>
              <w:t xml:space="preserve"> 성능평가 도구</w:t>
            </w:r>
          </w:p>
        </w:tc>
      </w:tr>
      <w:tr w:rsidR="00495F04" w:rsidTr="003145CF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95F04" w:rsidRDefault="00495F04" w:rsidP="003145CF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5F04" w:rsidRPr="003A662F" w:rsidRDefault="00912643" w:rsidP="00912643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 w:rsidRPr="00912643">
              <w:rPr>
                <w:rFonts w:ascii="굴림" w:hAnsi="굴림" w:hint="eastAsia"/>
              </w:rPr>
              <w:t>WTU-PC-004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95F04" w:rsidRPr="003A662F" w:rsidRDefault="00495F04" w:rsidP="003145CF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5F04" w:rsidRPr="003A662F" w:rsidRDefault="00912643" w:rsidP="003145CF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912643">
              <w:rPr>
                <w:rFonts w:ascii="굴림" w:hAnsi="굴림" w:hint="eastAsia"/>
              </w:rPr>
              <w:t>로그 규격 검사 및 로그 분석</w:t>
            </w:r>
          </w:p>
        </w:tc>
      </w:tr>
      <w:tr w:rsidR="00495F04" w:rsidTr="003145CF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95F04" w:rsidRDefault="00495F04" w:rsidP="003145CF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5F04" w:rsidRPr="00D239CC" w:rsidRDefault="00912643" w:rsidP="00912643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912643">
              <w:rPr>
                <w:rFonts w:ascii="굴림" w:hAnsi="굴림" w:hint="eastAsia"/>
              </w:rPr>
              <w:t>WTU-RF-009</w:t>
            </w:r>
            <w:r>
              <w:rPr>
                <w:rFonts w:ascii="굴림" w:hAnsi="굴림"/>
              </w:rPr>
              <w:t xml:space="preserve"> / </w:t>
            </w:r>
            <w:r w:rsidRPr="00912643">
              <w:rPr>
                <w:rFonts w:ascii="굴림" w:hAnsi="굴림" w:hint="eastAsia"/>
              </w:rPr>
              <w:t>로그 분석 기능 개선</w:t>
            </w:r>
          </w:p>
        </w:tc>
      </w:tr>
      <w:tr w:rsidR="00495F04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95F04" w:rsidRPr="000B1E96" w:rsidRDefault="00495F04" w:rsidP="003145CF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495F04" w:rsidTr="003145CF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5F04" w:rsidRDefault="00495F04" w:rsidP="003145CF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9D7795" w:rsidRDefault="009D7795" w:rsidP="003145CF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9D7795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60640" behindDoc="0" locked="0" layoutInCell="1" allowOverlap="1" wp14:anchorId="06CD0C94" wp14:editId="0368487C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65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D7795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61664" behindDoc="0" locked="0" layoutInCell="1" allowOverlap="1" wp14:anchorId="7C677426" wp14:editId="45810AB2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775970</wp:posOffset>
                      </wp:positionV>
                      <wp:extent cx="5817168" cy="2449844"/>
                      <wp:effectExtent l="0" t="0" r="12700" b="7620"/>
                      <wp:wrapNone/>
                      <wp:docPr id="1" name="그룹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17168" cy="2449844"/>
                                <a:chOff x="31399" y="777386"/>
                                <a:chExt cx="5817168" cy="2449844"/>
                              </a:xfrm>
                            </wpg:grpSpPr>
                            <wps:wsp>
                              <wps:cNvPr id="3" name="순서도: 자기 디스크 3"/>
                              <wps:cNvSpPr/>
                              <wps:spPr>
                                <a:xfrm>
                                  <a:off x="2266506" y="2117827"/>
                                  <a:ext cx="1360126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D7795" w:rsidRDefault="009D7795" w:rsidP="009D779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PES_TEST_RESULT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" name="직사각형 4"/>
                              <wps:cNvSpPr/>
                              <wps:spPr>
                                <a:xfrm>
                                  <a:off x="3913901" y="779917"/>
                                  <a:ext cx="1934666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D7795" w:rsidRDefault="009D7795" w:rsidP="009D779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5.성능평가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로그 조회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직사각형 5"/>
                              <wps:cNvSpPr/>
                              <wps:spPr>
                                <a:xfrm>
                                  <a:off x="139391" y="777386"/>
                                  <a:ext cx="1934666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D7795" w:rsidRDefault="009D7795" w:rsidP="009D779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1.결과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로그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파싱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꺾인 연결선 6"/>
                              <wps:cNvCnPr>
                                <a:stCxn id="3" idx="4"/>
                                <a:endCxn id="4" idx="2"/>
                              </wps:cNvCnPr>
                              <wps:spPr>
                                <a:xfrm flipV="1">
                                  <a:off x="3626632" y="1099232"/>
                                  <a:ext cx="1254602" cy="1330653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TextBox 11"/>
                              <wps:cNvSpPr txBox="1"/>
                              <wps:spPr>
                                <a:xfrm>
                                  <a:off x="3783943" y="2441457"/>
                                  <a:ext cx="133286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D7795" w:rsidRDefault="009D7795" w:rsidP="009D779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상세 로그 내용 조회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9" name="직사각형 9"/>
                              <wps:cNvSpPr/>
                              <wps:spPr>
                                <a:xfrm>
                                  <a:off x="121755" y="1498077"/>
                                  <a:ext cx="945663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D7795" w:rsidRDefault="009D7795" w:rsidP="009D779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2.삽입로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그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br/>
                                      <w:t>로그분석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직사각형 10"/>
                              <wps:cNvSpPr/>
                              <wps:spPr>
                                <a:xfrm>
                                  <a:off x="1110758" y="1498077"/>
                                  <a:ext cx="945663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D7795" w:rsidRDefault="009D7795" w:rsidP="009D779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3.검출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로그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분석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꺾인 연결선 26"/>
                              <wps:cNvCnPr>
                                <a:stCxn id="5" idx="2"/>
                                <a:endCxn id="9" idx="0"/>
                              </wps:cNvCnPr>
                              <wps:spPr>
                                <a:xfrm rot="5400000">
                                  <a:off x="649968" y="1041321"/>
                                  <a:ext cx="401376" cy="51213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꺾인 연결선 27"/>
                              <wps:cNvCnPr>
                                <a:stCxn id="5" idx="2"/>
                                <a:endCxn id="10" idx="0"/>
                              </wps:cNvCnPr>
                              <wps:spPr>
                                <a:xfrm rot="16200000" flipH="1">
                                  <a:off x="1144469" y="1058956"/>
                                  <a:ext cx="401376" cy="47686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다이아몬드 28"/>
                              <wps:cNvSpPr/>
                              <wps:spPr>
                                <a:xfrm>
                                  <a:off x="165363" y="2187410"/>
                                  <a:ext cx="1943100" cy="322346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D7795" w:rsidRDefault="009D7795" w:rsidP="009D779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4.규격오류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rmAutofit/>
                              </wps:bodyPr>
                            </wps:wsp>
                            <wps:wsp>
                              <wps:cNvPr id="29" name="TextBox 22"/>
                              <wps:cNvSpPr txBox="1"/>
                              <wps:spPr>
                                <a:xfrm>
                                  <a:off x="1129813" y="2504624"/>
                                  <a:ext cx="35623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D7795" w:rsidRDefault="009D7795" w:rsidP="009D779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0" name="꺾인 연결선 30"/>
                              <wps:cNvCnPr>
                                <a:stCxn id="9" idx="2"/>
                                <a:endCxn id="28" idx="0"/>
                              </wps:cNvCnPr>
                              <wps:spPr>
                                <a:xfrm rot="16200000" flipH="1">
                                  <a:off x="680741" y="1731238"/>
                                  <a:ext cx="370018" cy="54232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꺾인 연결선 31"/>
                              <wps:cNvCnPr>
                                <a:stCxn id="10" idx="2"/>
                                <a:endCxn id="28" idx="0"/>
                              </wps:cNvCnPr>
                              <wps:spPr>
                                <a:xfrm rot="5400000">
                                  <a:off x="1175243" y="1779063"/>
                                  <a:ext cx="370018" cy="44667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타원 48"/>
                              <wps:cNvSpPr/>
                              <wps:spPr>
                                <a:xfrm>
                                  <a:off x="108232" y="2990674"/>
                                  <a:ext cx="230640" cy="18537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TextBox 33"/>
                              <wps:cNvSpPr txBox="1"/>
                              <wps:spPr>
                                <a:xfrm>
                                  <a:off x="31399" y="2959895"/>
                                  <a:ext cx="355600" cy="26733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D7795" w:rsidRDefault="009D7795" w:rsidP="009D779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End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58" name="꺾인 연결선 58"/>
                              <wps:cNvCnPr>
                                <a:stCxn id="28" idx="1"/>
                                <a:endCxn id="55" idx="0"/>
                              </wps:cNvCnPr>
                              <wps:spPr>
                                <a:xfrm rot="10800000" flipH="1" flipV="1">
                                  <a:off x="165362" y="2348583"/>
                                  <a:ext cx="45733" cy="611666"/>
                                </a:xfrm>
                                <a:prstGeom prst="bentConnector4">
                                  <a:avLst>
                                    <a:gd name="adj1" fmla="val -136324"/>
                                    <a:gd name="adj2" fmla="val 63175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꺾인 연결선 59"/>
                              <wps:cNvCnPr>
                                <a:stCxn id="28" idx="2"/>
                                <a:endCxn id="3" idx="3"/>
                              </wps:cNvCnPr>
                              <wps:spPr>
                                <a:xfrm rot="16200000" flipH="1">
                                  <a:off x="1925648" y="1721021"/>
                                  <a:ext cx="232186" cy="1809656"/>
                                </a:xfrm>
                                <a:prstGeom prst="bentConnector3">
                                  <a:avLst>
                                    <a:gd name="adj1" fmla="val 198456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TextBox 43"/>
                              <wps:cNvSpPr txBox="1"/>
                              <wps:spPr>
                                <a:xfrm>
                                  <a:off x="54719" y="2412243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D7795" w:rsidRDefault="009D7795" w:rsidP="009D779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677426" id="그룹 44" o:spid="_x0000_s1055" style="position:absolute;left:0;text-align:left;margin-left:2pt;margin-top:61.1pt;width:458.05pt;height:192.9pt;z-index:251761664" coordorigin="313,7773" coordsize="58171,2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">
                      <v:shape id="순서도: 자기 디스크 3" o:spid="_x0000_s1056" type="#_x0000_t132" style="position:absolute;left:22665;top:21178;width:13601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uqcQA&#10;AADaAAAADwAAAGRycy9kb3ducmV2LnhtbESPT2vCQBTE74LfYXlCb7qxQS3RVUJL/4Ae1Irn1+xr&#10;Esy+DbvbGL99t1DwOMzMb5jVpjeN6Mj52rKC6SQBQVxYXXOp4PT5On4C4QOyxsYyKbiRh816OFhh&#10;pu2VD9QdQykihH2GCqoQ2kxKX1Rk0E9sSxy9b+sMhihdKbXDa4SbRj4myVwarDkuVNjSc0XF5fhj&#10;FLjd1/s8f8F0u3jrm/a83S/Os1yph1GfL0EE6sM9/N/+0ApS+LsSb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oLqnEAAAA2gAAAA8AAAAAAAAAAAAAAAAAmAIAAGRycy9k&#10;b3ducmV2LnhtbFBLBQYAAAAABAAEAPUAAACJAwAAAAA=&#10;" filled="f" strokecolor="#bdd6ee [1300]" strokeweight="1pt">
                        <v:stroke joinstyle="miter"/>
                        <v:textbox>
                          <w:txbxContent>
                            <w:p w:rsidR="009D7795" w:rsidRDefault="009D7795" w:rsidP="009D779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PES_TEST_RESULT</w:t>
                              </w:r>
                            </w:p>
                          </w:txbxContent>
                        </v:textbox>
                      </v:shape>
                      <v:rect id="직사각형 4" o:spid="_x0000_s1057" style="position:absolute;left:39139;top:7799;width:1934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HZesMA&#10;AADaAAAADwAAAGRycy9kb3ducmV2LnhtbESPT4vCMBTE74LfITxhb5rqiizVKIsgLHhq/cN6ezTP&#10;tm7zUptsrd/eCILHYWZ+wyxWnalES40rLSsYjyIQxJnVJecK9rvN8AuE88gaK8uk4E4OVst+b4Gx&#10;tjdOqE19LgKEXYwKCu/rWEqXFWTQjWxNHLyzbQz6IJtc6gZvAW4qOYmimTRYclgosKZ1Qdlf+m8U&#10;nKbp7+bI+zK/p+0l0YftNfncKvUx6L7nIDx1/h1+tX+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HZesMAAADaAAAADwAAAAAAAAAAAAAAAACYAgAAZHJzL2Rv&#10;d25yZXYueG1sUEsFBgAAAAAEAAQA9QAAAIgDAAAAAA==&#10;" filled="f" strokecolor="#bdd6ee [1300]" strokeweight="1pt">
                        <v:textbox>
                          <w:txbxContent>
                            <w:p w:rsidR="009D7795" w:rsidRDefault="009D7795" w:rsidP="009D779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5.성능평가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로그 조회</w:t>
                              </w:r>
                            </w:p>
                          </w:txbxContent>
                        </v:textbox>
                      </v:rect>
                      <v:rect id="직사각형 5" o:spid="_x0000_s1058" style="position:absolute;left:1393;top:7773;width:19347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184cQA&#10;AADaAAAADwAAAGRycy9kb3ducmV2LnhtbESPQWvCQBSE70L/w/IK3szGVktJXYMIgYKnRFva2yP7&#10;mqRm36bZNcZ/7wpCj8PMfMOs0tG0YqDeNZYVzKMYBHFpdcOVgsM+m72CcB5ZY2uZFFzIQbp+mKww&#10;0fbMOQ2Fr0SAsEtQQe19l0jpypoMush2xMH7sb1BH2RfSd3jOcBNK5/i+EUabDgs1NjRtqbyWJyM&#10;gu9F8ZV98qGpLsXwm+uP3V/+vFNq+jhu3kB4Gv1/+N5+1wqWcLsSb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dfOHEAAAA2gAAAA8AAAAAAAAAAAAAAAAAmAIAAGRycy9k&#10;b3ducmV2LnhtbFBLBQYAAAAABAAEAPUAAACJAwAAAAA=&#10;" filled="f" strokecolor="#bdd6ee [1300]" strokeweight="1pt">
                        <v:textbox>
                          <w:txbxContent>
                            <w:p w:rsidR="009D7795" w:rsidRDefault="009D7795" w:rsidP="009D779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1.결과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로그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파싱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꺾인 연결선 6" o:spid="_x0000_s1059" type="#_x0000_t33" style="position:absolute;left:36266;top:10992;width:12546;height:1330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M5kMEAAADaAAAADwAAAGRycy9kb3ducmV2LnhtbESPQYvCMBSE78L+h/AWvGmqqCzVKCIK&#10;uuvFdsHro3m2xealJFHrv98ICx6HmfmGWaw604g7OV9bVjAaJiCIC6trLhX85rvBFwgfkDU2lknB&#10;kzyslh+9BabaPvhE9yyUIkLYp6igCqFNpfRFRQb90LbE0btYZzBE6UqpHT4i3DRynCQzabDmuFBh&#10;S5uKimt2Mwq+/fk42e+yn8OWz7n0641Lpk+l+p/deg4iUBfe4f/2XiuYwetKvAF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AzmQwQAAANoAAAAPAAAAAAAAAAAAAAAA&#10;AKECAABkcnMvZG93bnJldi54bWxQSwUGAAAAAAQABAD5AAAAjwMAAAAA&#10;" strokecolor="#5b9bd5 [3204]" strokeweight=".5pt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11" o:spid="_x0000_s1060" type="#_x0000_t202" style="position:absolute;left:37839;top:24414;width:13329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      <v:textbox style="mso-fit-shape-to-text:t">
                          <w:txbxContent>
                            <w:p w:rsidR="009D7795" w:rsidRDefault="009D7795" w:rsidP="009D779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상세 로그 내용 조회</w:t>
                              </w:r>
                            </w:p>
                          </w:txbxContent>
                        </v:textbox>
                      </v:shape>
                      <v:rect id="직사각형 9" o:spid="_x0000_s1061" style="position:absolute;left:1217;top:14980;width:9457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B25MQA&#10;AADaAAAADwAAAGRycy9kb3ducmV2LnhtbESPQWvCQBSE70L/w/IK3szGVqRNXYMIgYKnRFva2yP7&#10;mqRm36bZNcZ/7wpCj8PMfMOs0tG0YqDeNZYVzKMYBHFpdcOVgsM+m72AcB5ZY2uZFFzIQbp+mKww&#10;0fbMOQ2Fr0SAsEtQQe19l0jpypoMush2xMH7sb1BH2RfSd3jOcBNK5/ieCkNNhwWauxoW1N5LE5G&#10;wfei+Mo++dBUl2L4zfXH7i9/3ik1fRw3byA8jf4/fG+/awWvcLsSb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QduTEAAAA2gAAAA8AAAAAAAAAAAAAAAAAmAIAAGRycy9k&#10;b3ducmV2LnhtbFBLBQYAAAAABAAEAPUAAACJAwAAAAA=&#10;" filled="f" strokecolor="#bdd6ee [1300]" strokeweight="1pt">
                        <v:textbox>
                          <w:txbxContent>
                            <w:p w:rsidR="009D7795" w:rsidRDefault="009D7795" w:rsidP="009D779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2.삽입로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그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로그분석</w:t>
                              </w:r>
                            </w:p>
                          </w:txbxContent>
                        </v:textbox>
                      </v:rect>
                      <v:rect id="직사각형 10" o:spid="_x0000_s1062" style="position:absolute;left:11107;top:14980;width:9457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MJPcQA&#10;AADbAAAADwAAAGRycy9kb3ducmV2LnhtbESPQWvCQBCF74X+h2WE3upGK6WkriIFQfCUVKW9Ddkx&#10;iWZnY3aN8d87h0JvM7w3730zXw6uUT11ofZsYDJOQBEX3tZcGth9r18/QIWIbLHxTAbuFGC5eH6a&#10;Y2r9jTPq81gqCeGQooEqxjbVOhQVOQxj3xKLdvSdwyhrV2rb4U3CXaOnSfKuHdYsDRW29FVRcc6v&#10;zsDvLP9ZH3hXl/e8P2V2v71kb1tjXkbD6hNUpCH+m/+uN1bwhV5+kQH0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DCT3EAAAA2wAAAA8AAAAAAAAAAAAAAAAAmAIAAGRycy9k&#10;b3ducmV2LnhtbFBLBQYAAAAABAAEAPUAAACJAwAAAAA=&#10;" filled="f" strokecolor="#bdd6ee [1300]" strokeweight="1pt">
                        <v:textbox>
                          <w:txbxContent>
                            <w:p w:rsidR="009D7795" w:rsidRDefault="009D7795" w:rsidP="009D779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3.검출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로그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분석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꺾인 연결선 26" o:spid="_x0000_s1063" type="#_x0000_t34" style="position:absolute;left:6499;top:10413;width:4013;height:512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fUQMIAAADbAAAADwAAAGRycy9kb3ducmV2LnhtbESPS4sCMRCE74L/IbTgTTOOrrizRhFR&#10;EPfkg91rM+l54KQzTKKO/94Igseiqr6i5svWVOJGjSstKxgNIxDEqdUl5wrOp+1gBsJ5ZI2VZVLw&#10;IAfLRbczx0TbOx/odvS5CBB2CSoovK8TKV1akEE3tDVx8DLbGPRBNrnUDd4D3FQyjqKpNFhyWCiw&#10;pnVB6eV4NQq2E/eVf4/rzX/25zOanc3+dx8r1e+1qx8Qnlr/Cb/bO60gnsLrS/gB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9fUQMIAAADbAAAADwAAAAAAAAAAAAAA&#10;AAChAgAAZHJzL2Rvd25yZXYueG1sUEsFBgAAAAAEAAQA+QAAAJADAAAAAA==&#10;" strokecolor="#5b9bd5 [3204]" strokeweight=".5pt">
                        <v:stroke endarrow="block"/>
                      </v:shape>
                      <v:shape id="꺾인 연결선 27" o:spid="_x0000_s1064" type="#_x0000_t34" style="position:absolute;left:11444;top:10590;width:4013;height:47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GXB8QAAADbAAAADwAAAGRycy9kb3ducmV2LnhtbESPQWvCQBSE74X+h+UVequbBmkluoZg&#10;ELxWpdTbI/uaRLNv1+wak3/fLRR6HGbmG2aVj6YTA/W+tazgdZaAIK6sbrlWcDxsXxYgfEDW2Fkm&#10;BRN5yNePDyvMtL3zBw37UIsIYZ+hgiYEl0npq4YM+pl1xNH7tr3BEGVfS93jPcJNJ9MkeZMGW44L&#10;DTraNFRd9jejYP5VTFcnx+lyPJ3dp16U5XA+KPX8NBZLEIHG8B/+a++0gvQdfr/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IZcHxAAAANsAAAAPAAAAAAAAAAAA&#10;AAAAAKECAABkcnMvZG93bnJldi54bWxQSwUGAAAAAAQABAD5AAAAkgMAAAAA&#10;" strokecolor="#5b9bd5 [3204]" strokeweight=".5pt">
                        <v:stroke endarrow="block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다이아몬드 28" o:spid="_x0000_s1065" type="#_x0000_t4" style="position:absolute;left:1653;top:21874;width:19431;height: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+Z8r8A&#10;AADbAAAADwAAAGRycy9kb3ducmV2LnhtbERP3WrCMBS+F3yHcATvNFVwSNcoY+AoerXWBzg0Z21p&#10;c1KS2HY+/XIx8PLj+8/Os+nFSM63lhXstgkI4srqlmsF9/KyOYLwAVljb5kU/JKH82m5yDDVduJv&#10;GotQixjCPkUFTQhDKqWvGjLot3YgjtyPdQZDhK6W2uEUw00v90nyJg22HBsaHOizoaorHkbBtCuD&#10;vWJx63B2N1ObMv86PJVar+aPdxCB5vAS/7tzrWAfx8Yv8QfI0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j5nyvwAAANsAAAAPAAAAAAAAAAAAAAAAAJgCAABkcnMvZG93bnJl&#10;di54bWxQSwUGAAAAAAQABAD1AAAAhAMAAAAA&#10;" filled="f" strokecolor="#bdd6ee [1300]" strokeweight="1pt">
                        <v:textbox inset="0,0,0,0">
                          <w:txbxContent>
                            <w:p w:rsidR="009D7795" w:rsidRDefault="009D7795" w:rsidP="009D779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4.규격오류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TextBox 22" o:spid="_x0000_s1066" type="#_x0000_t202" style="position:absolute;left:11298;top:25046;width:3562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      <v:textbox style="mso-fit-shape-to-text:t">
                          <w:txbxContent>
                            <w:p w:rsidR="009D7795" w:rsidRDefault="009D7795" w:rsidP="009D779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 id="꺾인 연결선 30" o:spid="_x0000_s1067" type="#_x0000_t34" style="position:absolute;left:6806;top:17312;width:3701;height:54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GZrr8AAADbAAAADwAAAGRycy9kb3ducmV2LnhtbERPy4rCMBTdD/gP4QruxtRRBqlGEWXA&#10;rQ9Ed5fm2labm9jE2v69WQizPJz3fNmaSjRU+9KygtEwAUGcWV1yruB4+PuegvABWWNlmRR05GG5&#10;6H3NMdX2xTtq9iEXMYR9igqKEFwqpc8KMuiH1hFH7mprgyHCOpe6xlcMN5X8SZJfabDk2FCgo3VB&#10;2X3/NAom51X3cLLt7sfLzZ30dLNpbgelBv12NQMRqA3/4o97qxWM4/r4Jf4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BGZrr8AAADbAAAADwAAAAAAAAAAAAAAAACh&#10;AgAAZHJzL2Rvd25yZXYueG1sUEsFBgAAAAAEAAQA+QAAAI0DAAAAAA==&#10;" strokecolor="#5b9bd5 [3204]" strokeweight=".5pt">
                        <v:stroke endarrow="block"/>
                      </v:shape>
                      <v:shape id="꺾인 연결선 31" o:spid="_x0000_s1068" type="#_x0000_t34" style="position:absolute;left:11751;top:17791;width:3701;height:44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fa6cIAAADbAAAADwAAAGRycy9kb3ducmV2LnhtbESPS4sCMRCE7wv+h9CCtzXjY0VHo4go&#10;iJ58oNdm0vPASWeYRB3/vRGEPRZV9RU1WzSmFA+qXWFZQa8bgSBOrC44U3A+bX7HIJxH1lhaJgUv&#10;crCYt35mGGv75AM9jj4TAcIuRgW591UspUtyMui6tiIOXmprgz7IOpO6xmeAm1L2o2gkDRYcFnKs&#10;aJVTcjvejYLN0P1lk0G1vqYXn9L4bHb7XV+pTrtZTkF4avx/+NveagWDHny+hB8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fa6cIAAADbAAAADwAAAAAAAAAAAAAA&#10;AAChAgAAZHJzL2Rvd25yZXYueG1sUEsFBgAAAAAEAAQA+QAAAJADAAAAAA==&#10;" strokecolor="#5b9bd5 [3204]" strokeweight=".5pt">
                        <v:stroke endarrow="block"/>
                      </v:shape>
                      <v:oval id="타원 48" o:spid="_x0000_s1069" style="position:absolute;left:1082;top:29906;width:2306;height:1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emsEA&#10;AADbAAAADwAAAGRycy9kb3ducmV2LnhtbERPy4rCMBTdC/MP4QqzEU07iEo1yiBW3Azig2GW1+ba&#10;Fpub0sRa/94sBlweznux6kwlWmpcaVlBPIpAEGdWl5wrOJ/S4QyE88gaK8uk4EkOVsuP3gITbR98&#10;oPbocxFC2CWooPC+TqR0WUEG3cjWxIG72sagD7DJpW7wEcJNJb+iaCINlhwaCqxpXVB2O96Ngrsd&#10;tNPbc2v26eb3L04vsZv8xEp99rvvOQhPnX+L/907rWAcxoYv4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I3prBAAAA2wAAAA8AAAAAAAAAAAAAAAAAmAIAAGRycy9kb3du&#10;cmV2LnhtbFBLBQYAAAAABAAEAPUAAACGAwAAAAA=&#10;" filled="f" strokecolor="#bdd6ee [1300]" strokeweight="1pt">
                        <v:stroke joinstyle="miter"/>
                      </v:oval>
                      <v:shape id="TextBox 33" o:spid="_x0000_s1070" type="#_x0000_t202" style="position:absolute;left:313;top:29598;width:3556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gg8QA&#10;AADbAAAADwAAAGRycy9kb3ducmV2LnhtbESP0WrCQBRE3wv9h+UW+lY3kaZodCPFWuibNfoBl+w1&#10;G5O9G7Krpv16t1DwcZiZM8xyNdpOXGjwjWMF6SQBQVw53XCt4LD/fJmB8AFZY+eYFPyQh1Xx+LDE&#10;XLsr7+hShlpECPscFZgQ+lxKXxmy6CeuJ47e0Q0WQ5RDLfWA1wi3nZwmyZu02HBcMNjT2lDVlmer&#10;YJbYbdvOp9/evv6mmVl/uE1/Uur5aXxfgAg0hnv4v/2lFWQZ/H2JP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4IPEAAAA2wAAAA8AAAAAAAAAAAAAAAAAmAIAAGRycy9k&#10;b3ducmV2LnhtbFBLBQYAAAAABAAEAPUAAACJAwAAAAA=&#10;" filled="f" stroked="f">
                        <v:textbox style="mso-fit-shape-to-text:t">
                          <w:txbxContent>
                            <w:p w:rsidR="009D7795" w:rsidRDefault="009D7795" w:rsidP="009D779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v:textbox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꺾인 연결선 58" o:spid="_x0000_s1071" type="#_x0000_t35" style="position:absolute;left:1653;top:23485;width:457;height:611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RZ1cUAAADbAAAADwAAAGRycy9kb3ducmV2LnhtbESPTWvDMAyG74P+B6PCbquzQkdJ65ZR&#10;WrLDDlv30auI1Tg0loPtpdl+/XQY7ChevY/0rLej79RAMbWBDdzPClDEdbAtNwbe3w53S1ApI1vs&#10;ApOBb0qw3Uxu1ljacOVXGo65UQLhVKIBl3Nfap1qRx7TLPTEkp1D9JhljI22Ea8C952eF8WD9tiy&#10;XHDY085RfTl+eaF8OLo8V8vd5/6lO8X9T7UYTpUxt9PxcQUq05j/l//aT9bAQp4VF/EAv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RZ1cUAAADbAAAADwAAAAAAAAAA&#10;AAAAAAChAgAAZHJzL2Rvd25yZXYueG1sUEsFBgAAAAAEAAQA+QAAAJMDAAAAAA==&#10;" adj="-29446,13646" strokecolor="#5b9bd5 [3204]" strokeweight=".5pt">
                        <v:stroke endarrow="block"/>
                      </v:shape>
                      <v:shape id="꺾인 연결선 59" o:spid="_x0000_s1072" type="#_x0000_t34" style="position:absolute;left:19256;top:17210;width:2322;height:180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GCcYAAADbAAAADwAAAGRycy9kb3ducmV2LnhtbESP3WoCMRSE7wXfIRyhN1KzFhS7NUot&#10;WAoitP5AL4+b4+7WzcmSpO769kYQvBxm5htmOm9NJc7kfGlZwXCQgCDOrC45V7DbLp8nIHxA1lhZ&#10;JgUX8jCfdTtTTLVt+IfOm5CLCGGfooIihDqV0mcFGfQDWxNH72idwRCly6V22ES4qeRLkoylwZLj&#10;QoE1fRSUnTb/RkFyMevT3n3+1ssF9//64+/DyjVKPfXa9zcQgdrwCN/bX1rB6BVuX+I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IBgnGAAAA2wAAAA8AAAAAAAAA&#10;AAAAAAAAoQIAAGRycy9kb3ducmV2LnhtbFBLBQYAAAAABAAEAPkAAACUAwAAAAA=&#10;" adj="42866" strokecolor="#5b9bd5 [3204]" strokeweight=".5pt">
                        <v:stroke endarrow="block"/>
                      </v:shape>
                      <v:shape id="TextBox 43" o:spid="_x0000_s1073" type="#_x0000_t202" style="position:absolute;left:547;top:24122;width:3778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ySs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rBKIX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2LJKwgAAANsAAAAPAAAAAAAAAAAAAAAAAJgCAABkcnMvZG93&#10;bnJldi54bWxQSwUGAAAAAAQABAD1AAAAhwMAAAAA&#10;" filled="f" stroked="f">
                        <v:textbox style="mso-fit-shape-to-text:t">
                          <w:txbxContent>
                            <w:p w:rsidR="009D7795" w:rsidRDefault="009D7795" w:rsidP="009D779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495F04" w:rsidRPr="00697D4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95F04" w:rsidRDefault="00495F04" w:rsidP="003145CF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495F04" w:rsidTr="003145CF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5F04" w:rsidRDefault="00495F04" w:rsidP="003145CF">
            <w:pPr>
              <w:adjustRightInd/>
              <w:ind w:left="760"/>
              <w:textAlignment w:val="auto"/>
              <w:rPr>
                <w:rFonts w:ascii="굴림" w:hAnsi="굴림"/>
                <w:bCs/>
                <w:iCs/>
              </w:rPr>
            </w:pPr>
          </w:p>
          <w:p w:rsidR="009D7795" w:rsidRDefault="009D7795" w:rsidP="009D7795">
            <w:pPr>
              <w:pStyle w:val="af3"/>
              <w:numPr>
                <w:ilvl w:val="0"/>
                <w:numId w:val="40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성능평가 결과 로그 파일을 삽입 로그 와 검출 로그로 구분하여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파싱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하여 결과를 PES_</w:t>
            </w:r>
            <w:r>
              <w:rPr>
                <w:rFonts w:ascii="굴림" w:hAnsi="굴림"/>
                <w:bCs/>
                <w:iCs/>
              </w:rPr>
              <w:t xml:space="preserve">TEST_RESULT </w:t>
            </w:r>
            <w:r>
              <w:rPr>
                <w:rFonts w:ascii="굴림" w:hAnsi="굴림" w:hint="eastAsia"/>
                <w:bCs/>
                <w:iCs/>
              </w:rPr>
              <w:t>테이블에 저장</w:t>
            </w:r>
          </w:p>
          <w:p w:rsidR="009D7795" w:rsidRDefault="009D7795" w:rsidP="009D7795">
            <w:pPr>
              <w:pStyle w:val="af3"/>
              <w:numPr>
                <w:ilvl w:val="0"/>
                <w:numId w:val="40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규격에 맞지 않는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로그인경우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메시지 처리 후 종료</w:t>
            </w:r>
          </w:p>
          <w:p w:rsidR="009D7795" w:rsidRPr="009D7795" w:rsidRDefault="009D7795" w:rsidP="009D7795">
            <w:pPr>
              <w:pStyle w:val="af3"/>
              <w:numPr>
                <w:ilvl w:val="0"/>
                <w:numId w:val="40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관리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웹시스템을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통해 상세 로그 내용 조회</w:t>
            </w:r>
          </w:p>
          <w:p w:rsidR="00495F04" w:rsidRPr="009E1EC0" w:rsidRDefault="00495F04" w:rsidP="00912643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495F04" w:rsidRPr="00D57D14" w:rsidRDefault="00495F04" w:rsidP="00495F04"/>
    <w:p w:rsidR="00912643" w:rsidRDefault="00912643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912643" w:rsidRDefault="00912643" w:rsidP="00912643">
      <w:pPr>
        <w:pStyle w:val="21"/>
        <w:rPr>
          <w:lang w:val="en-GB"/>
        </w:rPr>
      </w:pPr>
      <w:bookmarkStart w:id="6" w:name="_Toc493332142"/>
      <w:r w:rsidRPr="00912643">
        <w:rPr>
          <w:rFonts w:hint="eastAsia"/>
          <w:lang w:val="en-GB"/>
        </w:rPr>
        <w:lastRenderedPageBreak/>
        <w:t>FWU-PC-005</w:t>
      </w:r>
      <w:r>
        <w:rPr>
          <w:lang w:val="en-GB"/>
        </w:rPr>
        <w:t xml:space="preserve"> / </w:t>
      </w:r>
      <w:r w:rsidRPr="00912643">
        <w:rPr>
          <w:rFonts w:hint="eastAsia"/>
          <w:lang w:val="en-GB"/>
        </w:rPr>
        <w:t>오류</w:t>
      </w:r>
      <w:r w:rsidRPr="00912643">
        <w:rPr>
          <w:rFonts w:hint="eastAsia"/>
          <w:lang w:val="en-GB"/>
        </w:rPr>
        <w:t xml:space="preserve"> </w:t>
      </w:r>
      <w:r w:rsidRPr="00912643">
        <w:rPr>
          <w:rFonts w:hint="eastAsia"/>
          <w:lang w:val="en-GB"/>
        </w:rPr>
        <w:t>대상</w:t>
      </w:r>
      <w:r w:rsidRPr="00912643">
        <w:rPr>
          <w:rFonts w:hint="eastAsia"/>
          <w:lang w:val="en-GB"/>
        </w:rPr>
        <w:t xml:space="preserve"> </w:t>
      </w:r>
      <w:r w:rsidRPr="00912643">
        <w:rPr>
          <w:rFonts w:hint="eastAsia"/>
          <w:lang w:val="en-GB"/>
        </w:rPr>
        <w:t>샘플</w:t>
      </w:r>
      <w:r w:rsidRPr="00912643">
        <w:rPr>
          <w:rFonts w:hint="eastAsia"/>
          <w:lang w:val="en-GB"/>
        </w:rPr>
        <w:t xml:space="preserve"> </w:t>
      </w:r>
      <w:r w:rsidRPr="00912643">
        <w:rPr>
          <w:rFonts w:hint="eastAsia"/>
          <w:lang w:val="en-GB"/>
        </w:rPr>
        <w:t>다운로드</w:t>
      </w:r>
      <w:bookmarkEnd w:id="6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912643" w:rsidTr="003145CF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12643" w:rsidRDefault="00912643" w:rsidP="003145CF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2643" w:rsidRPr="003A662F" w:rsidRDefault="00912643" w:rsidP="003145CF">
            <w:pPr>
              <w:jc w:val="left"/>
              <w:rPr>
                <w:rFonts w:ascii="굴림" w:hAnsi="굴림"/>
              </w:rPr>
            </w:pPr>
            <w:proofErr w:type="spellStart"/>
            <w:r w:rsidRPr="00912643">
              <w:rPr>
                <w:rFonts w:ascii="굴림" w:hAnsi="굴림" w:hint="eastAsia"/>
              </w:rPr>
              <w:t>필터링</w:t>
            </w:r>
            <w:proofErr w:type="spellEnd"/>
            <w:r w:rsidRPr="00912643">
              <w:rPr>
                <w:rFonts w:ascii="굴림" w:hAnsi="굴림" w:hint="eastAsia"/>
              </w:rPr>
              <w:t xml:space="preserve"> 기술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12643" w:rsidRPr="003A662F" w:rsidRDefault="00912643" w:rsidP="003145CF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2643" w:rsidRPr="003A662F" w:rsidRDefault="00912643" w:rsidP="003145CF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cs="굴림" w:hint="eastAsia"/>
                <w:sz w:val="18"/>
                <w:szCs w:val="18"/>
              </w:rPr>
              <w:t>관리 웹 시스템</w:t>
            </w:r>
          </w:p>
        </w:tc>
      </w:tr>
      <w:tr w:rsidR="00912643" w:rsidTr="003145CF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12643" w:rsidRDefault="00912643" w:rsidP="003145CF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2643" w:rsidRPr="003A662F" w:rsidRDefault="00912643" w:rsidP="00912643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 w:rsidRPr="00912643">
              <w:rPr>
                <w:rFonts w:ascii="굴림" w:hAnsi="굴림" w:hint="eastAsia"/>
              </w:rPr>
              <w:t>FWU-PC-005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12643" w:rsidRPr="003A662F" w:rsidRDefault="00912643" w:rsidP="003145CF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2643" w:rsidRPr="003A662F" w:rsidRDefault="00912643" w:rsidP="003145CF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912643">
              <w:rPr>
                <w:rFonts w:ascii="굴림" w:hAnsi="굴림" w:hint="eastAsia"/>
              </w:rPr>
              <w:t>오류 대상 샘플 다운로드</w:t>
            </w:r>
          </w:p>
        </w:tc>
      </w:tr>
      <w:tr w:rsidR="00912643" w:rsidTr="003145CF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12643" w:rsidRDefault="00912643" w:rsidP="003145CF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2643" w:rsidRPr="00D239CC" w:rsidRDefault="00912643" w:rsidP="00373F58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912643">
              <w:rPr>
                <w:rFonts w:ascii="굴림" w:hAnsi="굴림" w:hint="eastAsia"/>
              </w:rPr>
              <w:t>FWU-RF-0</w:t>
            </w:r>
            <w:r w:rsidR="00373F58">
              <w:rPr>
                <w:rFonts w:ascii="굴림" w:hAnsi="굴림"/>
              </w:rPr>
              <w:t>10</w:t>
            </w:r>
            <w:r>
              <w:rPr>
                <w:rFonts w:ascii="굴림" w:hAnsi="굴림"/>
              </w:rPr>
              <w:t xml:space="preserve"> / </w:t>
            </w:r>
            <w:r w:rsidRPr="00912643">
              <w:rPr>
                <w:rFonts w:ascii="굴림" w:hAnsi="굴림" w:hint="eastAsia"/>
              </w:rPr>
              <w:t>오류(불인식/오인식) 콘텐츠 자동 분류 기능 구현</w:t>
            </w:r>
          </w:p>
        </w:tc>
      </w:tr>
      <w:tr w:rsidR="00912643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12643" w:rsidRPr="000B1E96" w:rsidRDefault="00912643" w:rsidP="003145CF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912643" w:rsidTr="003145CF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12643" w:rsidRDefault="00912643" w:rsidP="003145CF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9F1D15" w:rsidRDefault="009F1D15" w:rsidP="003145CF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9F1D15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02272" behindDoc="0" locked="0" layoutInCell="1" allowOverlap="1" wp14:anchorId="220A4EE3" wp14:editId="00811463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281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F1D15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29E9FEB2" wp14:editId="3BA52C10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883285</wp:posOffset>
                      </wp:positionV>
                      <wp:extent cx="4846410" cy="1981827"/>
                      <wp:effectExtent l="0" t="0" r="11430" b="19050"/>
                      <wp:wrapNone/>
                      <wp:docPr id="273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46410" cy="1981827"/>
                                <a:chOff x="301012" y="884586"/>
                                <a:chExt cx="4846410" cy="1981827"/>
                              </a:xfrm>
                            </wpg:grpSpPr>
                            <wps:wsp>
                              <wps:cNvPr id="274" name="순서도: 자기 디스크 274"/>
                              <wps:cNvSpPr/>
                              <wps:spPr>
                                <a:xfrm>
                                  <a:off x="3754050" y="1611584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9F1D1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PES_TES_RESULT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직사각형 275"/>
                              <wps:cNvSpPr/>
                              <wps:spPr>
                                <a:xfrm>
                                  <a:off x="301012" y="1434675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9F1D1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2.오류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대상 샘플 다운로드 클릭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직사각형 276"/>
                              <wps:cNvSpPr/>
                              <wps:spPr>
                                <a:xfrm>
                                  <a:off x="301012" y="2547098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9F1D1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3.파일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복사 스크립트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꺾인 연결선 277"/>
                              <wps:cNvCnPr>
                                <a:stCxn id="275" idx="3"/>
                                <a:endCxn id="274" idx="2"/>
                              </wps:cNvCnPr>
                              <wps:spPr>
                                <a:xfrm>
                                  <a:off x="2620576" y="1594333"/>
                                  <a:ext cx="1133474" cy="329309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꺾인 연결선 278"/>
                              <wps:cNvCnPr>
                                <a:stCxn id="276" idx="3"/>
                                <a:endCxn id="274" idx="3"/>
                              </wps:cNvCnPr>
                              <wps:spPr>
                                <a:xfrm flipV="1">
                                  <a:off x="2620576" y="2235699"/>
                                  <a:ext cx="1830160" cy="471057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" name="직사각형 279"/>
                              <wps:cNvSpPr/>
                              <wps:spPr>
                                <a:xfrm>
                                  <a:off x="301012" y="884586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9F1D1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1.성능평가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로그정보 조회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직선 화살표 연결선 280"/>
                              <wps:cNvCnPr>
                                <a:stCxn id="279" idx="2"/>
                              </wps:cNvCnPr>
                              <wps:spPr>
                                <a:xfrm>
                                  <a:off x="1460794" y="1203901"/>
                                  <a:ext cx="0" cy="24090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E9FEB2" id="그룹 5" o:spid="_x0000_s1074" style="position:absolute;left:0;text-align:left;margin-left:23.25pt;margin-top:69.55pt;width:381.6pt;height:156.05pt;z-index:251703296" coordorigin="3010,8845" coordsize="48464,19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">
                      <v:shape id="순서도: 자기 디스크 274" o:spid="_x0000_s1075" type="#_x0000_t132" style="position:absolute;left:37540;top:16115;width:13934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vCcYA&#10;AADcAAAADwAAAGRycy9kb3ducmV2LnhtbESPQWvCQBSE74X+h+UJ3upGrUaiq4SWVsEeWi2eX7PP&#10;JDT7NuxuNf57VxB6HGbmG2ax6kwjTuR8bVnBcJCAIC6srrlU8L1/e5qB8AFZY2OZFFzIw2r5+LDA&#10;TNszf9FpF0oRIewzVFCF0GZS+qIig35gW+LoHa0zGKJ0pdQOzxFuGjlKkqk0WHNcqLCll4qK392f&#10;UeA+ftbT/BXH2/S9a9rD9jM9THKl+r0un4MI1IX/8L290QpG6TP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RvCcYAAADcAAAADwAAAAAAAAAAAAAAAACYAgAAZHJz&#10;L2Rvd25yZXYueG1sUEsFBgAAAAAEAAQA9QAAAIsDAAAAAA==&#10;" filled="f" strokecolor="#bdd6ee [1300]" strokeweight="1pt">
                        <v:stroke joinstyle="miter"/>
                        <v:textbox>
                          <w:txbxContent>
                            <w:p w:rsidR="005B0B9D" w:rsidRDefault="005B0B9D" w:rsidP="009F1D1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PES_TES_RESULT</w:t>
                              </w:r>
                            </w:p>
                          </w:txbxContent>
                        </v:textbox>
                      </v:shape>
                      <v:rect id="직사각형 275" o:spid="_x0000_s1076" style="position:absolute;left:3010;top:14346;width:23195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aGcYA&#10;AADcAAAADwAAAGRycy9kb3ducmV2LnhtbESPQWvCQBSE7wX/w/IEb3VTbW1J3YQiCAVPSbXo7ZF9&#10;JrHZt2l2jfHfu0Khx2FmvmGW6WAa0VPnassKnqYRCOLC6ppLBduv9eMbCOeRNTaWScGVHKTJ6GGJ&#10;sbYXzqjPfSkChF2MCirv21hKV1Rk0E1tSxy8o+0M+iC7UuoOLwFuGjmLooU0WHNYqLClVUXFT342&#10;Cg7P+X79zdu6vOb9KdO7zW823yg1GQ8f7yA8Df4//Nf+1Apmry9wPxOO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baGc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9F1D1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2.오류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대상 샘플 다운로드 클릭</w:t>
                              </w:r>
                            </w:p>
                          </w:txbxContent>
                        </v:textbox>
                      </v:rect>
                      <v:rect id="직사각형 276" o:spid="_x0000_s1077" style="position:absolute;left:3010;top:25470;width:23195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EbsUA&#10;AADcAAAADwAAAGRycy9kb3ducmV2LnhtbESPQWvCQBSE7wX/w/IEb3XTKFaiaygFoeApqS16e2Sf&#10;SWz2bZpdY/z3rlDocZiZb5h1OphG9NS52rKCl2kEgriwuuZSwf5z+7wE4TyyxsYyKbiRg3Qzelpj&#10;ou2VM+pzX4oAYZeggsr7NpHSFRUZdFPbEgfvZDuDPsiulLrDa4CbRsZRtJAGaw4LFbb0XlHxk1+M&#10;guM8P2y/eV+Xt7w/Z/pr95vNdkpNxsPbCoSnwf+H/9ofWkH8uoDHmXAE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hERuxQAAANwAAAAPAAAAAAAAAAAAAAAAAJgCAABkcnMv&#10;ZG93bnJldi54bWxQSwUGAAAAAAQABAD1AAAAigMAAAAA&#10;" filled="f" strokecolor="#bdd6ee [1300]" strokeweight="1pt">
                        <v:textbox>
                          <w:txbxContent>
                            <w:p w:rsidR="005B0B9D" w:rsidRDefault="005B0B9D" w:rsidP="009F1D1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3.파일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복사 스크립트</w:t>
                              </w:r>
                            </w:p>
                          </w:txbxContent>
                        </v:textbox>
                      </v:rect>
                      <v:shape id="꺾인 연결선 277" o:spid="_x0000_s1078" type="#_x0000_t34" style="position:absolute;left:26205;top:15943;width:11335;height:32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KfBsYAAADcAAAADwAAAGRycy9kb3ducmV2LnhtbESPQWvCQBSE70L/w/KE3nSjB7Wpq0hR&#10;aouH1Ar1+Mi+JsHs2yW7xthf3xUEj8PMfMPMl52pRUuNrywrGA0TEMS51RUXCg7fm8EMhA/IGmvL&#10;pOBKHpaLp94cU20v/EXtPhQiQtinqKAMwaVS+rwkg35oHXH0fm1jMETZFFI3eIlwU8txkkykwYrj&#10;QomO3krKT/uzUZBd34/nw+c6m+x+spejcR9/7dYp9dzvVq8gAnXhEb63t1rBeDqF2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inwbGAAAA3AAAAA8AAAAAAAAA&#10;AAAAAAAAoQIAAGRycy9kb3ducmV2LnhtbFBLBQYAAAAABAAEAPkAAACUAwAAAAA=&#10;" strokecolor="#5b9bd5 [3204]" strokeweight=".5pt">
                        <v:stroke endarrow="block"/>
                      </v:shape>
                      <v:shape id="꺾인 연결선 278" o:spid="_x0000_s1079" type="#_x0000_t33" style="position:absolute;left:26205;top:22356;width:18302;height:471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4I6sIAAADcAAAADwAAAGRycy9kb3ducmV2LnhtbERPTYvCMBC9C/6HMII3TfWgS9coKuui&#10;oojuHvY4NGNbbCalibX115vDgsfH+54tGlOImiqXW1YwGkYgiBOrc04V/P5sBh8gnEfWWFgmBS05&#10;WMy7nRnG2j74TPXFpyKEsItRQeZ9GUvpkowMuqEtiQN3tZVBH2CVSl3hI4SbQo6jaCIN5hwaMixp&#10;nVFyu9yNghWe2mO08yPr2sPmua+vX3/fJ6X6vWb5CcJT49/if/dWKxhPw9pwJhwB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4I6sIAAADcAAAADwAAAAAAAAAAAAAA&#10;AAChAgAAZHJzL2Rvd25yZXYueG1sUEsFBgAAAAAEAAQA+QAAAJADAAAAAA==&#10;" strokecolor="#5b9bd5 [3204]" strokeweight=".5pt">
                        <v:stroke startarrow="block"/>
                      </v:shape>
                      <v:rect id="직사각형 279" o:spid="_x0000_s1080" style="position:absolute;left:3010;top:8845;width:23195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vQHMYA&#10;AADcAAAADwAAAGRycy9kb3ducmV2LnhtbESPQWvCQBSE7wX/w/IEb3VTLbVN3YQiCAVPSbXo7ZF9&#10;JrHZt2l2jfHfu0Khx2FmvmGW6WAa0VPnassKnqYRCOLC6ppLBduv9eMrCOeRNTaWScGVHKTJ6GGJ&#10;sbYXzqjPfSkChF2MCirv21hKV1Rk0E1tSxy8o+0M+iC7UuoOLwFuGjmLohdpsOawUGFLq4qKn/xs&#10;FBye8/36m7d1ec37U6Z3m99svlFqMh4+3kF4Gvx/+K/9qRXMFm9wPxOO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vQHM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9F1D1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1.성능평가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로그정보 조회</w:t>
                              </w:r>
                            </w:p>
                          </w:txbxContent>
                        </v:textbox>
                      </v:rect>
                      <v:shape id="직선 화살표 연결선 280" o:spid="_x0000_s1081" type="#_x0000_t32" style="position:absolute;left:14607;top:12039;width:0;height:2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Yfo8AAAADcAAAADwAAAGRycy9kb3ducmV2LnhtbERPTUvDQBC9C/6HZQQvpd00VKmx2yKC&#10;6NVYpcchO2ZDs7MhO7bpv3cOgsfH+97sptibE425S+xguSjAEDfJd9w62H+8zNdgsiB77BOTgwtl&#10;2G2vrzZY+XTmdzrV0hoN4VyhgyAyVNbmJlDEvEgDsXLfaYwoCsfW+hHPGh57WxbFvY3YsTYEHOg5&#10;UHOsf6L20r6c1Xezh9XxFT8PX0Euq6U4d3szPT2CEZrkX/znfvMOyrXO1zN6BOz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2H6PAAAAA3AAAAA8AAAAAAAAAAAAAAAAA&#10;oQIAAGRycy9kb3ducmV2LnhtbFBLBQYAAAAABAAEAPkAAACOAwAAAAA=&#10;" strokecolor="#5b9bd5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912643" w:rsidRPr="00697D4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12643" w:rsidRDefault="00912643" w:rsidP="003145CF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912643" w:rsidTr="003145CF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643" w:rsidRPr="009E1EC0" w:rsidRDefault="00912643" w:rsidP="003145CF">
            <w:pPr>
              <w:adjustRightInd/>
              <w:ind w:left="760"/>
              <w:textAlignment w:val="auto"/>
              <w:rPr>
                <w:rFonts w:ascii="굴림" w:hAnsi="굴림"/>
                <w:bCs/>
                <w:iCs/>
              </w:rPr>
            </w:pPr>
          </w:p>
          <w:p w:rsidR="00912643" w:rsidRDefault="009F1D15" w:rsidP="002672F4">
            <w:pPr>
              <w:pStyle w:val="af3"/>
              <w:numPr>
                <w:ilvl w:val="0"/>
                <w:numId w:val="22"/>
              </w:numPr>
              <w:ind w:leftChars="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필터링성능평가 </w:t>
            </w:r>
            <w:r>
              <w:rPr>
                <w:rFonts w:ascii="굴림" w:hAnsi="굴림"/>
              </w:rPr>
              <w:t xml:space="preserve">&gt; </w:t>
            </w:r>
            <w:r>
              <w:rPr>
                <w:rFonts w:ascii="굴림" w:hAnsi="굴림" w:hint="eastAsia"/>
              </w:rPr>
              <w:t>성능평가 로그 정보 조회 화면 접속</w:t>
            </w:r>
          </w:p>
          <w:p w:rsidR="009F1D15" w:rsidRDefault="009F1D15" w:rsidP="002672F4">
            <w:pPr>
              <w:pStyle w:val="af3"/>
              <w:numPr>
                <w:ilvl w:val="0"/>
                <w:numId w:val="22"/>
              </w:numPr>
              <w:ind w:leftChars="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접수번호 선택</w:t>
            </w:r>
          </w:p>
          <w:p w:rsidR="009F1D15" w:rsidRDefault="009F1D15" w:rsidP="002672F4">
            <w:pPr>
              <w:pStyle w:val="af3"/>
              <w:numPr>
                <w:ilvl w:val="0"/>
                <w:numId w:val="22"/>
              </w:numPr>
              <w:ind w:leftChars="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오류 대상 샘플 다운로드 버튼 클릭</w:t>
            </w:r>
          </w:p>
          <w:p w:rsidR="009F1D15" w:rsidRDefault="009F1D15" w:rsidP="002672F4">
            <w:pPr>
              <w:pStyle w:val="af3"/>
              <w:numPr>
                <w:ilvl w:val="0"/>
                <w:numId w:val="22"/>
              </w:numPr>
              <w:ind w:leftChars="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다운 로드 유형 </w:t>
            </w:r>
            <w:r>
              <w:rPr>
                <w:rFonts w:ascii="굴림" w:hAnsi="굴림"/>
              </w:rPr>
              <w:t>(</w:t>
            </w:r>
            <w:r>
              <w:rPr>
                <w:rFonts w:ascii="굴림" w:hAnsi="굴림" w:hint="eastAsia"/>
              </w:rPr>
              <w:t>오디오/비디오,</w:t>
            </w:r>
            <w:r>
              <w:rPr>
                <w:rFonts w:ascii="굴림" w:hAnsi="굴림"/>
              </w:rPr>
              <w:t xml:space="preserve"> </w:t>
            </w:r>
            <w:r>
              <w:rPr>
                <w:rFonts w:ascii="굴림" w:hAnsi="굴림" w:hint="eastAsia"/>
              </w:rPr>
              <w:t>불인식/오인식)</w:t>
            </w:r>
            <w:r>
              <w:rPr>
                <w:rFonts w:ascii="굴림" w:hAnsi="굴림"/>
              </w:rPr>
              <w:t xml:space="preserve"> </w:t>
            </w:r>
            <w:r>
              <w:rPr>
                <w:rFonts w:ascii="굴림" w:hAnsi="굴림" w:hint="eastAsia"/>
              </w:rPr>
              <w:t>선택</w:t>
            </w:r>
          </w:p>
          <w:p w:rsidR="009F1D15" w:rsidRDefault="009F1D15" w:rsidP="002672F4">
            <w:pPr>
              <w:pStyle w:val="af3"/>
              <w:numPr>
                <w:ilvl w:val="0"/>
                <w:numId w:val="22"/>
              </w:numPr>
              <w:ind w:leftChars="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다운로드 개수 입력</w:t>
            </w:r>
          </w:p>
          <w:p w:rsidR="009F1D15" w:rsidRDefault="009F1D15" w:rsidP="002672F4">
            <w:pPr>
              <w:pStyle w:val="af3"/>
              <w:numPr>
                <w:ilvl w:val="0"/>
                <w:numId w:val="22"/>
              </w:numPr>
              <w:ind w:leftChars="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원본 및 변형물이 저장되어 있는 위치 입력</w:t>
            </w:r>
          </w:p>
          <w:p w:rsidR="009F1D15" w:rsidRPr="009E1EC0" w:rsidRDefault="009F1D15" w:rsidP="002672F4">
            <w:pPr>
              <w:pStyle w:val="af3"/>
              <w:numPr>
                <w:ilvl w:val="0"/>
                <w:numId w:val="22"/>
              </w:numPr>
              <w:ind w:leftChars="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스크립트 생성 버튼을 클릭하여 </w:t>
            </w:r>
            <w:proofErr w:type="spellStart"/>
            <w:r>
              <w:rPr>
                <w:rFonts w:ascii="굴림" w:hAnsi="굴림" w:hint="eastAsia"/>
              </w:rPr>
              <w:t>랜덤하게</w:t>
            </w:r>
            <w:proofErr w:type="spellEnd"/>
            <w:r>
              <w:rPr>
                <w:rFonts w:ascii="굴림" w:hAnsi="굴림" w:hint="eastAsia"/>
              </w:rPr>
              <w:t xml:space="preserve"> 다운로드 개수 만큼 복사할 수 있는 스크립트 생성</w:t>
            </w:r>
          </w:p>
          <w:p w:rsidR="00912643" w:rsidRPr="009E1EC0" w:rsidRDefault="00912643" w:rsidP="003145CF">
            <w:pPr>
              <w:adjustRightInd/>
              <w:ind w:left="760"/>
              <w:jc w:val="left"/>
              <w:textAlignment w:val="auto"/>
              <w:rPr>
                <w:rFonts w:ascii="굴림" w:hAnsi="굴림"/>
                <w:bCs/>
                <w:iCs/>
              </w:rPr>
            </w:pPr>
          </w:p>
        </w:tc>
      </w:tr>
    </w:tbl>
    <w:p w:rsidR="00912643" w:rsidRDefault="00912643" w:rsidP="00912643"/>
    <w:p w:rsidR="00912643" w:rsidRDefault="00912643" w:rsidP="00912643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912643" w:rsidRDefault="00965B0D" w:rsidP="00912643">
      <w:pPr>
        <w:pStyle w:val="21"/>
        <w:rPr>
          <w:lang w:val="en-GB"/>
        </w:rPr>
      </w:pPr>
      <w:bookmarkStart w:id="7" w:name="_Toc493332143"/>
      <w:r>
        <w:rPr>
          <w:rFonts w:hint="eastAsia"/>
          <w:lang w:val="en-GB"/>
        </w:rPr>
        <w:lastRenderedPageBreak/>
        <w:t>F</w:t>
      </w:r>
      <w:r w:rsidR="00912643" w:rsidRPr="00AF3DFF">
        <w:rPr>
          <w:lang w:val="en-GB"/>
        </w:rPr>
        <w:t>TU-PC-00</w:t>
      </w:r>
      <w:r>
        <w:rPr>
          <w:lang w:val="en-GB"/>
        </w:rPr>
        <w:t>6</w:t>
      </w:r>
      <w:r w:rsidR="00912643">
        <w:rPr>
          <w:lang w:val="en-GB"/>
        </w:rPr>
        <w:t xml:space="preserve"> / </w:t>
      </w:r>
      <w:r>
        <w:rPr>
          <w:rFonts w:hint="eastAsia"/>
          <w:lang w:val="en-GB"/>
        </w:rPr>
        <w:t>인식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로그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분석</w:t>
      </w:r>
      <w:bookmarkEnd w:id="7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912643" w:rsidTr="003145CF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12643" w:rsidRDefault="00912643" w:rsidP="003145CF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12643" w:rsidRPr="003A662F" w:rsidRDefault="00965B0D" w:rsidP="003145CF">
            <w:pPr>
              <w:jc w:val="left"/>
              <w:rPr>
                <w:rFonts w:ascii="굴림" w:hAnsi="굴림"/>
              </w:rPr>
            </w:pPr>
            <w:proofErr w:type="spellStart"/>
            <w:r w:rsidRPr="00912643">
              <w:rPr>
                <w:rFonts w:ascii="굴림" w:hAnsi="굴림" w:hint="eastAsia"/>
              </w:rPr>
              <w:t>필터링</w:t>
            </w:r>
            <w:proofErr w:type="spellEnd"/>
            <w:r w:rsidRPr="00912643">
              <w:rPr>
                <w:rFonts w:ascii="굴림" w:hAnsi="굴림" w:hint="eastAsia"/>
              </w:rPr>
              <w:t xml:space="preserve"> 기술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12643" w:rsidRPr="003A662F" w:rsidRDefault="00912643" w:rsidP="003145CF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2643" w:rsidRPr="003A662F" w:rsidRDefault="00965B0D" w:rsidP="003145CF">
            <w:pPr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필터링</w:t>
            </w:r>
            <w:proofErr w:type="spellEnd"/>
            <w:r>
              <w:rPr>
                <w:rFonts w:ascii="굴림" w:hAnsi="굴림" w:hint="eastAsia"/>
              </w:rPr>
              <w:t xml:space="preserve"> 기술 </w:t>
            </w:r>
            <w:r w:rsidR="00912643">
              <w:rPr>
                <w:rFonts w:ascii="굴림" w:hAnsi="굴림" w:hint="eastAsia"/>
              </w:rPr>
              <w:t>성능평가 도구</w:t>
            </w:r>
          </w:p>
        </w:tc>
      </w:tr>
      <w:tr w:rsidR="00912643" w:rsidTr="003145CF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12643" w:rsidRDefault="00912643" w:rsidP="003145CF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2643" w:rsidRPr="003A662F" w:rsidRDefault="00965B0D" w:rsidP="003145CF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/>
              </w:rPr>
              <w:t>F</w:t>
            </w:r>
            <w:r w:rsidR="00912643" w:rsidRPr="007A2B1E">
              <w:rPr>
                <w:rFonts w:ascii="굴림" w:hAnsi="굴림"/>
              </w:rPr>
              <w:t>TU-PC-00</w:t>
            </w:r>
            <w:r>
              <w:rPr>
                <w:rFonts w:ascii="굴림" w:hAnsi="굴림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12643" w:rsidRPr="003A662F" w:rsidRDefault="00912643" w:rsidP="003145CF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2643" w:rsidRPr="003A662F" w:rsidRDefault="00965B0D" w:rsidP="003145CF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인식 로그 분석</w:t>
            </w:r>
          </w:p>
        </w:tc>
      </w:tr>
      <w:tr w:rsidR="00912643" w:rsidTr="003145CF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12643" w:rsidRDefault="00912643" w:rsidP="003145CF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2643" w:rsidRPr="00D239CC" w:rsidRDefault="00965B0D" w:rsidP="00373F58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965B0D">
              <w:rPr>
                <w:rFonts w:ascii="굴림" w:hAnsi="굴림" w:hint="eastAsia"/>
              </w:rPr>
              <w:t>FTU-RF-01</w:t>
            </w:r>
            <w:r w:rsidR="00373F58">
              <w:rPr>
                <w:rFonts w:ascii="굴림" w:hAnsi="굴림"/>
              </w:rPr>
              <w:t>1</w:t>
            </w:r>
            <w:r>
              <w:rPr>
                <w:rFonts w:ascii="굴림" w:hAnsi="굴림"/>
              </w:rPr>
              <w:t xml:space="preserve"> / </w:t>
            </w:r>
            <w:r w:rsidRPr="00965B0D">
              <w:rPr>
                <w:rFonts w:ascii="굴림" w:hAnsi="굴림" w:hint="eastAsia"/>
              </w:rPr>
              <w:t>인식 정보량(시간) 계산 방식에 대한 로그 분석 기능 개선</w:t>
            </w:r>
          </w:p>
        </w:tc>
      </w:tr>
      <w:tr w:rsidR="00912643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12643" w:rsidRPr="000B1E96" w:rsidRDefault="00912643" w:rsidP="003145CF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912643" w:rsidTr="003145CF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12643" w:rsidRDefault="00912643" w:rsidP="003145CF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6766CC" w:rsidRDefault="00452F73" w:rsidP="003145CF">
            <w:pPr>
              <w:pStyle w:val="af1"/>
              <w:spacing w:before="0" w:beforeAutospacing="0" w:after="0" w:afterAutospacing="0" w:line="315" w:lineRule="atLeast"/>
              <w:ind w:firstLine="1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6766CC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0556CCAE" wp14:editId="25066D0A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636270</wp:posOffset>
                      </wp:positionV>
                      <wp:extent cx="4864100" cy="2560955"/>
                      <wp:effectExtent l="0" t="0" r="12700" b="10795"/>
                      <wp:wrapNone/>
                      <wp:docPr id="282" name="그룹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4100" cy="2560955"/>
                                <a:chOff x="282722" y="640746"/>
                                <a:chExt cx="4864700" cy="2561013"/>
                              </a:xfrm>
                            </wpg:grpSpPr>
                            <wps:wsp>
                              <wps:cNvPr id="283" name="순서도: 자기 디스크 283"/>
                              <wps:cNvSpPr/>
                              <wps:spPr>
                                <a:xfrm>
                                  <a:off x="3754050" y="1367744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766CC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PES_TES_RESULT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직사각형 284"/>
                              <wps:cNvSpPr/>
                              <wps:spPr>
                                <a:xfrm>
                                  <a:off x="301012" y="1190835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766CC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2.로그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파일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파싱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직사각형 285"/>
                              <wps:cNvSpPr/>
                              <wps:spPr>
                                <a:xfrm>
                                  <a:off x="301012" y="2882444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766CC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3. 로그저장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꺾인 연결선 286"/>
                              <wps:cNvCnPr>
                                <a:stCxn id="285" idx="3"/>
                                <a:endCxn id="283" idx="3"/>
                              </wps:cNvCnPr>
                              <wps:spPr>
                                <a:xfrm flipV="1">
                                  <a:off x="2620576" y="1991859"/>
                                  <a:ext cx="1830160" cy="1050243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7" name="직사각형 287"/>
                              <wps:cNvSpPr/>
                              <wps:spPr>
                                <a:xfrm>
                                  <a:off x="301012" y="640746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766CC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1.인식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(강인성/일관성) 평가 수행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직선 화살표 연결선 288"/>
                              <wps:cNvCnPr>
                                <a:stCxn id="287" idx="2"/>
                              </wps:cNvCnPr>
                              <wps:spPr>
                                <a:xfrm>
                                  <a:off x="1460794" y="960061"/>
                                  <a:ext cx="0" cy="24090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직선 화살표 연결선 289"/>
                              <wps:cNvCnPr/>
                              <wps:spPr>
                                <a:xfrm flipH="1">
                                  <a:off x="1460738" y="1501094"/>
                                  <a:ext cx="57" cy="252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직사각형 290"/>
                              <wps:cNvSpPr/>
                              <wps:spPr>
                                <a:xfrm>
                                  <a:off x="282722" y="2318534"/>
                                  <a:ext cx="1159726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766CC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기존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로직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적용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직사각형 291"/>
                              <wps:cNvSpPr/>
                              <wps:spPr>
                                <a:xfrm>
                                  <a:off x="1555340" y="2318534"/>
                                  <a:ext cx="1159726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766CC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ms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로직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적용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꺾인 연결선 293"/>
                              <wps:cNvCnPr>
                                <a:stCxn id="292" idx="2"/>
                                <a:endCxn id="290" idx="0"/>
                              </wps:cNvCnPr>
                              <wps:spPr>
                                <a:xfrm rot="5400000">
                                  <a:off x="1040181" y="1897920"/>
                                  <a:ext cx="243019" cy="59820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4" name="꺾인 연결선 294"/>
                              <wps:cNvCnPr>
                                <a:stCxn id="292" idx="3"/>
                              </wps:cNvCnPr>
                              <wps:spPr>
                                <a:xfrm flipH="1">
                                  <a:off x="2078303" y="1914342"/>
                                  <a:ext cx="354041" cy="402737"/>
                                </a:xfrm>
                                <a:prstGeom prst="bentConnector4">
                                  <a:avLst>
                                    <a:gd name="adj1" fmla="val -64569"/>
                                    <a:gd name="adj2" fmla="val 7001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TextBox 21"/>
                              <wps:cNvSpPr txBox="1"/>
                              <wps:spPr>
                                <a:xfrm>
                                  <a:off x="1079743" y="2010211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6766CC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96" name="TextBox 29"/>
                              <wps:cNvSpPr txBox="1"/>
                              <wps:spPr>
                                <a:xfrm>
                                  <a:off x="2332724" y="1866421"/>
                                  <a:ext cx="35623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6766CC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97" name="꺾인 연결선 297"/>
                              <wps:cNvCnPr>
                                <a:stCxn id="291" idx="2"/>
                                <a:endCxn id="285" idx="0"/>
                              </wps:cNvCnPr>
                              <wps:spPr>
                                <a:xfrm rot="5400000">
                                  <a:off x="1675702" y="2422942"/>
                                  <a:ext cx="244595" cy="67440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꺾인 연결선 298"/>
                              <wps:cNvCnPr>
                                <a:stCxn id="290" idx="2"/>
                                <a:endCxn id="285" idx="0"/>
                              </wps:cNvCnPr>
                              <wps:spPr>
                                <a:xfrm rot="16200000" flipH="1">
                                  <a:off x="1039392" y="2461041"/>
                                  <a:ext cx="244595" cy="59820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다이아몬드 292"/>
                              <wps:cNvSpPr/>
                              <wps:spPr>
                                <a:xfrm>
                                  <a:off x="489244" y="1753169"/>
                                  <a:ext cx="1943100" cy="322346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Pr="00452F73" w:rsidRDefault="005B0B9D" w:rsidP="006766CC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r w:rsidRPr="00452F73">
                                      <w:rPr>
                                        <w:rFonts w:asciiTheme="minorHAnsi" w:eastAsiaTheme="minorEastAsia" w:hAnsi="맑은 고딕" w:cstheme="minorBidi" w:hint="eastAsia"/>
                                        <w:kern w:val="24"/>
                                        <w:sz w:val="20"/>
                                        <w:szCs w:val="20"/>
                                      </w:rPr>
                                      <w:t>ms</w:t>
                                    </w:r>
                                    <w:proofErr w:type="spellEnd"/>
                                    <w:r w:rsidRPr="00452F73">
                                      <w:rPr>
                                        <w:rFonts w:asciiTheme="minorHAnsi" w:eastAsiaTheme="minorEastAsia" w:hAnsi="맑은 고딕" w:cstheme="minorBidi" w:hint="eastAsia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포맷?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TextBox 21"/>
                              <wps:cNvSpPr txBox="1"/>
                              <wps:spPr>
                                <a:xfrm>
                                  <a:off x="1079743" y="1753175"/>
                                  <a:ext cx="791943" cy="31115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6766CC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3.m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s포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맷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56CCAE" id="그룹 33" o:spid="_x0000_s1082" style="position:absolute;left:0;text-align:left;margin-left:21.75pt;margin-top:50.1pt;width:383pt;height:201.65pt;z-index:251706368" coordorigin="2827,6407" coordsize="48647,2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">
                      <v:shape id="순서도: 자기 디스크 283" o:spid="_x0000_s1083" type="#_x0000_t132" style="position:absolute;left:37540;top:13677;width:13934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iHWsYA&#10;AADcAAAADwAAAGRycy9kb3ducmV2LnhtbESPT2vCQBTE74LfYXmCN91U0UjqKsHSP6CH1hbPr9nX&#10;JJh9G3ZXE799t1DwOMzMb5j1tjeNuJLztWUFD9MEBHFhdc2lgq/P58kKhA/IGhvLpOBGHrab4WCN&#10;mbYdf9D1GEoRIewzVFCF0GZS+qIig35qW+Lo/VhnMETpSqkddhFuGjlLkqU0WHNcqLClXUXF+Xgx&#10;Ctzh+3WZP+F8n770TXvav6enRa7UeNTnjyAC9eEe/m+/aQWz1Rz+zs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iHWsYAAADcAAAADwAAAAAAAAAAAAAAAACYAgAAZHJz&#10;L2Rvd25yZXYueG1sUEsFBgAAAAAEAAQA9QAAAIsDAAAAAA==&#10;" filled="f" strokecolor="#bdd6ee [1300]" strokeweight="1pt">
                        <v:stroke joinstyle="miter"/>
                        <v:textbox>
                          <w:txbxContent>
                            <w:p w:rsidR="005B0B9D" w:rsidRDefault="005B0B9D" w:rsidP="006766CC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PES_TES_RESULT</w:t>
                              </w:r>
                            </w:p>
                          </w:txbxContent>
                        </v:textbox>
                      </v:shape>
                      <v:rect id="직사각형 284" o:spid="_x0000_s1084" style="position:absolute;left:3010;top:11908;width:23195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8PpcQA&#10;AADcAAAADwAAAGRycy9kb3ducmV2LnhtbESPT4vCMBTE78J+h/AW9qbpuiJSjbIsCIKn1j/o7dE8&#10;22rz0m1ird/eCILHYWZ+w8wWnalES40rLSv4HkQgiDOrS84VbDfL/gSE88gaK8uk4E4OFvOP3gxj&#10;bW+cUJv6XAQIuxgVFN7XsZQuK8igG9iaOHgn2xj0QTa51A3eAtxUchhFY2mw5LBQYE1/BWWX9GoU&#10;HEfpYbnnbZnf0/ac6N36P/lZK/X12f1OQXjq/Dv8aq+0guFkBM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PD6XEAAAA3AAAAA8AAAAAAAAAAAAAAAAAmAIAAGRycy9k&#10;b3ducmV2LnhtbFBLBQYAAAAABAAEAPUAAACJAwAAAAA=&#10;" filled="f" strokecolor="#bdd6ee [1300]" strokeweight="1pt">
                        <v:textbox>
                          <w:txbxContent>
                            <w:p w:rsidR="005B0B9D" w:rsidRDefault="005B0B9D" w:rsidP="006766CC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2.로그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파일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파싱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직사각형 285" o:spid="_x0000_s1085" style="position:absolute;left:3010;top:28824;width:23195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qPsYA&#10;AADcAAAADwAAAGRycy9kb3ducmV2LnhtbESPT2vCQBTE70K/w/IKvemmaRWJrlIKgYKnxD/o7ZF9&#10;Jmmzb9PsNsZv3xUEj8PM/IZZrgfTiJ46V1tW8DqJQBAXVtdcKtht0/EchPPIGhvLpOBKDtarp9ES&#10;E20vnFGf+1IECLsEFVTet4mUrqjIoJvYljh4Z9sZ9EF2pdQdXgLcNDKOopk0WHNYqLClz4qKn/zP&#10;KDi958f0wLu6vOb9d6b3m9/sbaPUy/PwsQDhafCP8L39pRXE8ynczo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OqPs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6766CC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3. 로그저장</w:t>
                              </w:r>
                            </w:p>
                          </w:txbxContent>
                        </v:textbox>
                      </v:rect>
                      <v:shape id="꺾인 연결선 286" o:spid="_x0000_s1086" type="#_x0000_t33" style="position:absolute;left:26205;top:19918;width:18302;height:1050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dRK8QAAADcAAAADwAAAGRycy9kb3ducmV2LnhtbESPQWvCQBSE74X+h+UVvNVNBZeQuopU&#10;BS8iakuuj+xrEsy+jdk1xn/vCoUeh5n5hpktBtuInjpfO9bwMU5AEBfO1Fxq+D5t3lMQPiAbbByT&#10;hjt5WMxfX2aYGXfjA/XHUIoIYZ+hhiqENpPSFxVZ9GPXEkfv13UWQ5RdKU2Htwi3jZwkiZIWa44L&#10;Fbb0VVFxPl6tBqV2uerzYr9Ofi67PF1RS9Or1qO3YfkJItAQ/sN/7a3RMEkVPM/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V1ErxAAAANwAAAAPAAAAAAAAAAAA&#10;AAAAAKECAABkcnMvZG93bnJldi54bWxQSwUGAAAAAAQABAD5AAAAkgMAAAAA&#10;" strokecolor="#5b9bd5 [3204]" strokeweight=".5pt">
                        <v:stroke endarrow="open"/>
                      </v:shape>
                      <v:rect id="직사각형 287" o:spid="_x0000_s1087" style="position:absolute;left:3010;top:6407;width:23195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2R0sYA&#10;AADcAAAADwAAAGRycy9kb3ducmV2LnhtbESPT2vCQBTE70K/w/IKvemmaVGJrlIKgYKnxD/o7ZF9&#10;Jmmzb9PsNsZv3xUEj8PM/IZZrgfTiJ46V1tW8DqJQBAXVtdcKtht0/EchPPIGhvLpOBKDtarp9ES&#10;E20vnFGf+1IECLsEFVTet4mUrqjIoJvYljh4Z9sZ9EF2pdQdXgLcNDKOoqk0WHNYqLClz4qKn/zP&#10;KDi958f0wLu6vOb9d6b3m9/sbaPUy/PwsQDhafCP8L39pRXE8xnczo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2R0s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6766CC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1.인식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(강인성/일관성) 평가 수행</w:t>
                              </w:r>
                            </w:p>
                          </w:txbxContent>
                        </v:textbox>
                      </v:rect>
                      <v:shape id="직선 화살표 연결선 288" o:spid="_x0000_s1088" type="#_x0000_t32" style="position:absolute;left:14607;top:9600;width:0;height:2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ATpcAAAADcAAAADwAAAGRycy9kb3ducmV2LnhtbERPTUvDQBC9C/6HZQQvpd00VKmx2yKC&#10;6NVYpcchO2ZDs7MhO7bpv3cOgsfH+97sptibE425S+xguSjAEDfJd9w62H+8zNdgsiB77BOTgwtl&#10;2G2vrzZY+XTmdzrV0hoN4VyhgyAyVNbmJlDEvEgDsXLfaYwoCsfW+hHPGh57WxbFvY3YsTYEHOg5&#10;UHOsf6L20r6c1Xezh9XxFT8PX0Euq6U4d3szPT2CEZrkX/znfvMOyrWu1TN6BOz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AE6XAAAAA3AAAAA8AAAAAAAAAAAAAAAAA&#10;oQIAAGRycy9kb3ducmV2LnhtbFBLBQYAAAAABAAEAPkAAACOAwAAAAA=&#10;" strokecolor="#5b9bd5 [3204]" strokeweight=".5pt">
                        <v:stroke endarrow="block" joinstyle="miter"/>
                      </v:shape>
                      <v:shape id="직선 화살표 연결선 289" o:spid="_x0000_s1089" type="#_x0000_t32" style="position:absolute;left:14607;top:15010;width:0;height:25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jUccAAADcAAAADwAAAGRycy9kb3ducmV2LnhtbESPQWvCQBSE74L/YXlCL0U32lY0dRUb&#10;KfRaK6i3R/aZTc2+jdltTPvru4WCx2FmvmEWq85WoqXGl44VjEcJCOLc6ZILBbuP1+EMhA/IGivH&#10;pOCbPKyW/d4CU+2u/E7tNhQiQtinqMCEUKdS+tyQRT9yNXH0Tq6xGKJsCqkbvEa4reQkSabSYslx&#10;wWBNmaH8vP2yCo6nJ92+ZJsyN4fsYX//+HP5PGyUuht062cQgbpwC/+337SCyWwO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EGNRxwAAANwAAAAPAAAAAAAA&#10;AAAAAAAAAKECAABkcnMvZG93bnJldi54bWxQSwUGAAAAAAQABAD5AAAAlQMAAAAA&#10;" strokecolor="#5b9bd5 [3204]" strokeweight=".5pt">
                        <v:stroke endarrow="block" joinstyle="miter"/>
                      </v:shape>
                      <v:rect id="직사각형 290" o:spid="_x0000_s1090" style="position:absolute;left:2827;top:23185;width:11597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2fe8IA&#10;AADcAAAADwAAAGRycy9kb3ducmV2LnhtbERPy4rCMBTdC/5DuII7TX0wzHSMIoIguGpHh5ndpbm2&#10;1eamNrHWvzcLweXhvBerzlSipcaVlhVMxhEI4szqknMFh5/t6BOE88gaK8uk4EEOVst+b4GxtndO&#10;qE19LkIIuxgVFN7XsZQuK8igG9uaOHAn2xj0ATa51A3eQ7ip5DSKPqTBkkNDgTVtCsou6c0o+J+n&#10;f9tfPpT5I23PiT7ur8lsr9Rw0K2/QXjq/Fv8cu+0gulXmB/Oh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LZ97wgAAANwAAAAPAAAAAAAAAAAAAAAAAJgCAABkcnMvZG93&#10;bnJldi54bWxQSwUGAAAAAAQABAD1AAAAhwMAAAAA&#10;" filled="f" strokecolor="#bdd6ee [1300]" strokeweight="1pt">
                        <v:textbox>
                          <w:txbxContent>
                            <w:p w:rsidR="005B0B9D" w:rsidRDefault="005B0B9D" w:rsidP="006766CC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기존 로직 적용</w:t>
                              </w:r>
                            </w:p>
                          </w:txbxContent>
                        </v:textbox>
                      </v:rect>
                      <v:rect id="직사각형 291" o:spid="_x0000_s1091" style="position:absolute;left:15553;top:23185;width:11597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E64MUA&#10;AADcAAAADwAAAGRycy9kb3ducmV2LnhtbESPQWvCQBSE7wX/w/IEb3UTlWKja5CCIHhKaqXeHtnX&#10;JDX7Ns2uMf57t1DocZiZb5h1OphG9NS52rKCeBqBIC6srrlUcHzfPS9BOI+ssbFMCu7kIN2MntaY&#10;aHvjjPrclyJA2CWooPK+TaR0RUUG3dS2xMH7sp1BH2RXSt3hLcBNI2dR9CIN1hwWKmzpraLikl+N&#10;gvMi/9yd+FiX97z/zvTH4SebH5SajIftCoSnwf+H/9p7rWD2GsPvmXAE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YTrgxQAAANwAAAAPAAAAAAAAAAAAAAAAAJgCAABkcnMv&#10;ZG93bnJldi54bWxQSwUGAAAAAAQABAD1AAAAigMAAAAA&#10;" filled="f" strokecolor="#bdd6ee [1300]" strokeweight="1pt">
                        <v:textbox>
                          <w:txbxContent>
                            <w:p w:rsidR="005B0B9D" w:rsidRDefault="005B0B9D" w:rsidP="006766CC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ms 로직 적용</w:t>
                              </w:r>
                            </w:p>
                          </w:txbxContent>
                        </v:textbox>
                      </v:rect>
                      <v:shape id="꺾인 연결선 293" o:spid="_x0000_s1092" type="#_x0000_t34" style="position:absolute;left:10401;top:18979;width:2430;height:59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H/qMMAAADcAAAADwAAAGRycy9kb3ducmV2LnhtbESPS4sCMRCE7wv+h9CCN83s+EBnjSKi&#10;IHrygXttJj0PdtIZJlHHf28EYY9FVX1FzZetqcSdGldaVvA9iEAQp1aXnCu4nLf9KQjnkTVWlknB&#10;kxwsF52vOSbaPvhI95PPRYCwS1BB4X2dSOnSggy6ga2Jg5fZxqAPssmlbvAR4KaScRRNpMGSw0KB&#10;Na0LSv9ON6NgO3LjfDasN7/Z1Wc0vZj9YR8r1eu2qx8Qnlr/H/60d1pBPBvC+0w4An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R/6jDAAAA3AAAAA8AAAAAAAAAAAAA&#10;AAAAoQIAAGRycy9kb3ducmV2LnhtbFBLBQYAAAAABAAEAPkAAACRAwAAAAA=&#10;" strokecolor="#5b9bd5 [3204]" strokeweight=".5pt">
                        <v:stroke endarrow="block"/>
                      </v:shape>
                      <v:shape id="꺾인 연결선 294" o:spid="_x0000_s1093" type="#_x0000_t35" style="position:absolute;left:20783;top:19143;width:3540;height:40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wMdsgAAADcAAAADwAAAGRycy9kb3ducmV2LnhtbESPUUsCQRSF3wP/w3AFXyRnlbLaHKWW&#10;gjSCNPH5tnPdXdy5s+xM6+ivbwKhx8M55zuc2SKYWnTUusqygvEoAUGcW11xoWD79Xp9D8J5ZI21&#10;ZVJwIgeLee9qhqm2R15Tt/GFiBB2KSoovW9SKV1ekkE3sg1x9Pa2NeijbAupWzxGuKnlJEmm0mDF&#10;caHEhrKS8sPmxyjAFz28ff78WI2z8L1cru/CefcelBr0w9MjCE/B/4cv7TetYPJwA39n4hG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GwMdsgAAADcAAAADwAAAAAA&#10;AAAAAAAAAAChAgAAZHJzL2Rvd25yZXYueG1sUEsFBgAAAAAEAAQA+QAAAJYDAAAAAA==&#10;" adj="-13947,15122" strokecolor="#5b9bd5 [3204]" strokeweight=".5pt">
                        <v:stroke endarrow="block"/>
                      </v:shape>
                      <v:shape id="TextBox 21" o:spid="_x0000_s1094" type="#_x0000_t202" style="position:absolute;left:10797;top:20102;width:3778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wlsQA&#10;AADcAAAADwAAAGRycy9kb3ducmV2LnhtbESP0WrCQBRE34X+w3ILvunGoKKpq5TUQt+0th9wyd5m&#10;02Tvhuwa0369Kwg+DjNzhtnsBtuInjpfOVYwmyYgiAunKy4VfH+9T1YgfEDW2DgmBX/kYbd9Gm0w&#10;0+7Cn9SfQikihH2GCkwIbSalLwxZ9FPXEkfvx3UWQ5RdKXWHlwi3jUyTZCktVhwXDLaUGyrq09kq&#10;WCX2UNfr9Ojt/H+2MPmb27e/So2fh9cXEIGG8Ajf2x9aQbpewO1MPAJye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KsJb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6766CC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TextBox 29" o:spid="_x0000_s1095" type="#_x0000_t202" style="position:absolute;left:23327;top:18664;width:3562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u4cQA&#10;AADcAAAADwAAAGRycy9kb3ducmV2LnhtbESP0WrCQBRE34X+w3ILvunGoKLRVYq10Dfb1A+4ZK/Z&#10;mOzdkF017de7QsHHYWbOMOttbxtxpc5XjhVMxgkI4sLpiksFx5+P0QKED8gaG8ek4Jc8bDcvgzVm&#10;2t34m655KEWEsM9QgQmhzaT0hSGLfuxa4uidXGcxRNmVUnd4i3DbyDRJ5tJixXHBYEs7Q0WdX6yC&#10;RWIPdb1Mv7yd/k1mZvfu9u1ZqeFr/7YCEagPz/B/+1MrSJdzeJyJR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YLuH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6766CC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 id="꺾인 연결선 297" o:spid="_x0000_s1096" type="#_x0000_t34" style="position:absolute;left:16757;top:24228;width:2446;height:67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r5q8UAAADcAAAADwAAAGRycy9kb3ducmV2LnhtbESPT2vCQBTE7wW/w/KE3nTTVNuYukop&#10;CmJPtaG9PrIvf2j2bciuSfz2riD0OMzMb5j1djSN6KlztWUFT/MIBHFudc2lgux7P0tAOI+ssbFM&#10;Ci7kYLuZPKwx1XbgL+pPvhQBwi5FBZX3bSqlyysy6Oa2JQ5eYTuDPsiulLrDIcBNI+MoepEGaw4L&#10;Fbb0UVH+dzobBfuFW5ar53b3W/z4gpLMHD+PsVKP0/H9DYSn0f+H7+2DVhCvXuF2JhwBu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r5q8UAAADcAAAADwAAAAAAAAAA&#10;AAAAAAChAgAAZHJzL2Rvd25yZXYueG1sUEsFBgAAAAAEAAQA+QAAAJMDAAAAAA==&#10;" strokecolor="#5b9bd5 [3204]" strokeweight=".5pt">
                        <v:stroke endarrow="block"/>
                      </v:shape>
                      <v:shape id="꺾인 연결선 298" o:spid="_x0000_s1097" type="#_x0000_t34" style="position:absolute;left:10393;top:24610;width:2446;height:59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Wz+8EAAADcAAAADwAAAGRycy9kb3ducmV2LnhtbERPy2oCMRTdF/yHcIXuaqYiRacTRZSC&#10;244idneZ3M7DyU2cpPP4+2ZR6PJw3tluNK3oqfO1ZQWviwQEcWF1zaWCy/njZQ3CB2SNrWVSMJGH&#10;3Xb2lGGq7cCf1OehFDGEfYoKqhBcKqUvKjLoF9YRR+7bdgZDhF0pdYdDDDetXCbJmzRYc2yo0NGh&#10;ouKe/xgFq9t+ejg5TvfLV+Ouen089s1Zqef5uH8HEWgM/+I/90krWG7i2ngmHgG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RbP7wQAAANwAAAAPAAAAAAAAAAAAAAAA&#10;AKECAABkcnMvZG93bnJldi54bWxQSwUGAAAAAAQABAD5AAAAjwMAAAAA&#10;" strokecolor="#5b9bd5 [3204]" strokeweight=".5pt">
                        <v:stroke endarrow="block"/>
                      </v:shape>
                      <v:shape id="다이아몬드 292" o:spid="_x0000_s1098" type="#_x0000_t4" style="position:absolute;left:4892;top:17531;width:19431;height:3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u1GMIA&#10;AADcAAAADwAAAGRycy9kb3ducmV2LnhtbESP0YrCMBRE3wX/IVzBN00trLhdo8iCIvpk6wdcmmtb&#10;bG5KkrVdv94IC/s4zMwZZr0dTCse5HxjWcFinoAgLq1uuFJwLfazFQgfkDW2lknBL3nYbsajNWba&#10;9nyhRx4qESHsM1RQh9BlUvqyJoN+bjvi6N2sMxiidJXUDvsIN61Mk2QpDTYcF2rs6Lum8p7/GAX9&#10;ogj2hPn5joM7m8oUx8PHU6npZNh9gQg0hP/wX/uoFaSfKbzPxCM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e7UYwgAAANwAAAAPAAAAAAAAAAAAAAAAAJgCAABkcnMvZG93&#10;bnJldi54bWxQSwUGAAAAAAQABAD1AAAAhwMAAAAA&#10;" filled="f" strokecolor="#bdd6ee [1300]" strokeweight="1pt">
                        <v:textbox inset="0,0,0,0">
                          <w:txbxContent>
                            <w:p w:rsidR="005B0B9D" w:rsidRPr="00452F73" w:rsidRDefault="005B0B9D" w:rsidP="006766CC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 w:rsidRPr="00452F73">
                                <w:rPr>
                                  <w:rFonts w:asciiTheme="minorHAnsi" w:eastAsiaTheme="minorEastAsia" w:hAnsi="맑은 고딕" w:cstheme="minorBidi" w:hint="eastAsia"/>
                                  <w:kern w:val="24"/>
                                  <w:sz w:val="20"/>
                                  <w:szCs w:val="20"/>
                                </w:rPr>
                                <w:t>ms 포맷?</w:t>
                              </w:r>
                            </w:p>
                          </w:txbxContent>
                        </v:textbox>
                      </v:shape>
                      <v:shape id="TextBox 21" o:spid="_x0000_s1099" type="#_x0000_t202" style="position:absolute;left:10797;top:17531;width:7919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Tz8EA&#10;AADcAAAADwAAAGRycy9kb3ducmV2LnhtbERPS27CMBDdV+IO1iCxK04oRRAwCFEqsSu/A4ziIQ6J&#10;x1FsIOX0eFGpy6f3X6w6W4s7tb50rCAdJiCIc6dLLhScT9/vUxA+IGusHZOCX/KwWvbeFphp9+AD&#10;3Y+hEDGEfYYKTAhNJqXPDVn0Q9cQR+7iWoshwraQusVHDLe1HCXJRFosOTYYbGhjKK+ON6tgmtif&#10;qpqN9t6On+mn2Xy5bXNVatDv1nMQgbrwL/5z77SCj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5E8/BAAAA3AAAAA8AAAAAAAAAAAAAAAAAmAIAAGRycy9kb3du&#10;cmV2LnhtbFBLBQYAAAAABAAEAPUAAACGAwAAAAA=&#10;" filled="f" stroked="f">
                        <v:textbox style="mso-fit-shape-to-text:t">
                          <w:txbxContent>
                            <w:p w:rsidR="005B0B9D" w:rsidRDefault="005B0B9D" w:rsidP="006766CC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3.m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s포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맷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766CC" w:rsidRPr="006766CC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05344" behindDoc="0" locked="0" layoutInCell="1" allowOverlap="1" wp14:anchorId="1FBCBD33" wp14:editId="26B301AE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299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12643" w:rsidRPr="00697D4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12643" w:rsidRDefault="00912643" w:rsidP="003145CF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912643" w:rsidTr="003145CF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2643" w:rsidRPr="009E1EC0" w:rsidRDefault="00912643" w:rsidP="003145CF">
            <w:pPr>
              <w:adjustRightInd/>
              <w:ind w:left="760"/>
              <w:textAlignment w:val="auto"/>
              <w:rPr>
                <w:rFonts w:ascii="굴림" w:hAnsi="굴림"/>
                <w:bCs/>
                <w:iCs/>
              </w:rPr>
            </w:pPr>
          </w:p>
          <w:p w:rsidR="00452F73" w:rsidRDefault="00452F73" w:rsidP="002672F4">
            <w:pPr>
              <w:pStyle w:val="af1"/>
              <w:numPr>
                <w:ilvl w:val="0"/>
                <w:numId w:val="23"/>
              </w:numPr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>
              <w:rPr>
                <w:rFonts w:cs="한컴바탕"/>
                <w:color w:val="000000"/>
                <w:sz w:val="20"/>
                <w:szCs w:val="20"/>
              </w:rPr>
              <w:t>인식</w:t>
            </w:r>
            <w:r>
              <w:rPr>
                <w:rFonts w:cs="한컴바탕" w:hint="eastAsia"/>
                <w:color w:val="000000"/>
                <w:sz w:val="20"/>
                <w:szCs w:val="20"/>
              </w:rPr>
              <w:t>(강인성/일관성)</w:t>
            </w:r>
            <w:r>
              <w:rPr>
                <w:rFonts w:cs="한컴바탕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한컴바탕" w:hint="eastAsia"/>
                <w:color w:val="000000"/>
                <w:sz w:val="20"/>
                <w:szCs w:val="20"/>
              </w:rPr>
              <w:t>평가 수행</w:t>
            </w:r>
          </w:p>
          <w:p w:rsidR="006766CC" w:rsidRDefault="006766CC" w:rsidP="002672F4">
            <w:pPr>
              <w:pStyle w:val="af1"/>
              <w:numPr>
                <w:ilvl w:val="0"/>
                <w:numId w:val="23"/>
              </w:numPr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>
              <w:rPr>
                <w:rFonts w:cs="한컴바탕" w:hint="eastAsia"/>
                <w:color w:val="000000"/>
                <w:sz w:val="20"/>
                <w:szCs w:val="20"/>
              </w:rPr>
              <w:t xml:space="preserve">인식 로그 파일을 </w:t>
            </w:r>
            <w:proofErr w:type="spellStart"/>
            <w:r>
              <w:rPr>
                <w:rFonts w:cs="한컴바탕" w:hint="eastAsia"/>
                <w:color w:val="000000"/>
                <w:sz w:val="20"/>
                <w:szCs w:val="20"/>
              </w:rPr>
              <w:t>파싱</w:t>
            </w:r>
            <w:proofErr w:type="spellEnd"/>
          </w:p>
          <w:p w:rsidR="006766CC" w:rsidRDefault="006766CC" w:rsidP="002672F4">
            <w:pPr>
              <w:pStyle w:val="af1"/>
              <w:numPr>
                <w:ilvl w:val="0"/>
                <w:numId w:val="23"/>
              </w:numPr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>
              <w:rPr>
                <w:rFonts w:cs="한컴바탕" w:hint="eastAsia"/>
                <w:color w:val="000000"/>
                <w:sz w:val="20"/>
                <w:szCs w:val="20"/>
              </w:rPr>
              <w:t xml:space="preserve">시간 포맷이 </w:t>
            </w:r>
            <w:r>
              <w:rPr>
                <w:rFonts w:cs="한컴바탕"/>
                <w:color w:val="000000"/>
                <w:sz w:val="20"/>
                <w:szCs w:val="20"/>
              </w:rPr>
              <w:t>YYYY/MM/DD HH24</w:t>
            </w:r>
            <w:proofErr w:type="gramStart"/>
            <w:r>
              <w:rPr>
                <w:rFonts w:cs="한컴바탕"/>
                <w:color w:val="000000"/>
                <w:sz w:val="20"/>
                <w:szCs w:val="20"/>
              </w:rPr>
              <w:t>:MI:SS</w:t>
            </w:r>
            <w:r>
              <w:rPr>
                <w:rFonts w:cs="한컴바탕" w:hint="eastAsia"/>
                <w:color w:val="000000"/>
                <w:sz w:val="20"/>
                <w:szCs w:val="20"/>
              </w:rPr>
              <w:t>혹은</w:t>
            </w:r>
            <w:proofErr w:type="gramEnd"/>
            <w:r>
              <w:rPr>
                <w:rFonts w:cs="한컴바탕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한컴바탕"/>
                <w:color w:val="000000"/>
                <w:sz w:val="20"/>
                <w:szCs w:val="20"/>
              </w:rPr>
              <w:t>YYYY/MM/DD HH24:MI:SS</w:t>
            </w:r>
            <w:r w:rsidRPr="006766CC">
              <w:rPr>
                <w:rFonts w:cs="한컴바탕"/>
                <w:color w:val="FF0000"/>
                <w:sz w:val="20"/>
                <w:szCs w:val="20"/>
                <w:u w:val="single"/>
              </w:rPr>
              <w:t>.FF</w:t>
            </w:r>
            <w:r>
              <w:rPr>
                <w:rFonts w:cs="한컴바탕" w:hint="eastAsia"/>
                <w:color w:val="000000"/>
                <w:sz w:val="20"/>
                <w:szCs w:val="20"/>
              </w:rPr>
              <w:t xml:space="preserve"> 포맷인지 판단하여 포맷에 맞게 </w:t>
            </w:r>
            <w:r>
              <w:rPr>
                <w:rFonts w:cs="한컴바탕"/>
                <w:color w:val="000000"/>
                <w:sz w:val="20"/>
                <w:szCs w:val="20"/>
              </w:rPr>
              <w:t>DB</w:t>
            </w:r>
            <w:r>
              <w:rPr>
                <w:rFonts w:cs="한컴바탕" w:hint="eastAsia"/>
                <w:color w:val="000000"/>
                <w:sz w:val="20"/>
                <w:szCs w:val="20"/>
              </w:rPr>
              <w:t>에 저장</w:t>
            </w:r>
          </w:p>
          <w:p w:rsidR="00912643" w:rsidRPr="006766CC" w:rsidRDefault="00912643" w:rsidP="00965B0D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912643" w:rsidRDefault="00912643" w:rsidP="00912643"/>
    <w:p w:rsidR="00912643" w:rsidRDefault="00912643" w:rsidP="00912643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965B0D" w:rsidRDefault="00965B0D" w:rsidP="00965B0D">
      <w:pPr>
        <w:pStyle w:val="21"/>
        <w:rPr>
          <w:lang w:val="en-GB"/>
        </w:rPr>
      </w:pPr>
      <w:bookmarkStart w:id="8" w:name="_Toc493332144"/>
      <w:r>
        <w:rPr>
          <w:rFonts w:hint="eastAsia"/>
          <w:lang w:val="en-GB"/>
        </w:rPr>
        <w:lastRenderedPageBreak/>
        <w:t>F</w:t>
      </w:r>
      <w:r w:rsidR="00CD3166">
        <w:rPr>
          <w:lang w:val="en-GB"/>
        </w:rPr>
        <w:t>W</w:t>
      </w:r>
      <w:r w:rsidRPr="00AF3DFF">
        <w:rPr>
          <w:lang w:val="en-GB"/>
        </w:rPr>
        <w:t>U-PC-00</w:t>
      </w:r>
      <w:r w:rsidR="00CD3166">
        <w:rPr>
          <w:lang w:val="en-GB"/>
        </w:rPr>
        <w:t>7</w:t>
      </w:r>
      <w:r>
        <w:rPr>
          <w:lang w:val="en-GB"/>
        </w:rPr>
        <w:t xml:space="preserve"> / </w:t>
      </w:r>
      <w:r w:rsidR="00CD3166">
        <w:rPr>
          <w:rFonts w:hint="eastAsia"/>
          <w:lang w:val="en-GB"/>
        </w:rPr>
        <w:t>성능평가</w:t>
      </w:r>
      <w:r w:rsidR="00CD3166">
        <w:rPr>
          <w:lang w:val="en-GB"/>
        </w:rPr>
        <w:t xml:space="preserve"> </w:t>
      </w:r>
      <w:r w:rsidR="00CD3166">
        <w:rPr>
          <w:rFonts w:hint="eastAsia"/>
          <w:lang w:val="en-GB"/>
        </w:rPr>
        <w:t>모니터링</w:t>
      </w:r>
      <w:bookmarkEnd w:id="8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965B0D" w:rsidTr="003145CF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65B0D" w:rsidRDefault="00965B0D" w:rsidP="003145CF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65B0D" w:rsidRPr="003A662F" w:rsidRDefault="00965B0D" w:rsidP="003145CF">
            <w:pPr>
              <w:jc w:val="left"/>
              <w:rPr>
                <w:rFonts w:ascii="굴림" w:hAnsi="굴림"/>
              </w:rPr>
            </w:pPr>
            <w:proofErr w:type="spellStart"/>
            <w:r w:rsidRPr="00912643">
              <w:rPr>
                <w:rFonts w:ascii="굴림" w:hAnsi="굴림" w:hint="eastAsia"/>
              </w:rPr>
              <w:t>필터링</w:t>
            </w:r>
            <w:proofErr w:type="spellEnd"/>
            <w:r w:rsidRPr="00912643">
              <w:rPr>
                <w:rFonts w:ascii="굴림" w:hAnsi="굴림" w:hint="eastAsia"/>
              </w:rPr>
              <w:t xml:space="preserve"> 기술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65B0D" w:rsidRPr="003A662F" w:rsidRDefault="00965B0D" w:rsidP="003145CF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0D" w:rsidRPr="003A662F" w:rsidRDefault="00452F73" w:rsidP="00452F73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관리</w:t>
            </w:r>
            <w:r>
              <w:rPr>
                <w:rFonts w:ascii="굴림" w:hAnsi="굴림" w:hint="eastAsia"/>
              </w:rPr>
              <w:t xml:space="preserve"> 웹 시스템</w:t>
            </w:r>
          </w:p>
        </w:tc>
      </w:tr>
      <w:tr w:rsidR="00965B0D" w:rsidTr="003145CF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65B0D" w:rsidRDefault="00965B0D" w:rsidP="003145CF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0D" w:rsidRPr="003A662F" w:rsidRDefault="00965B0D" w:rsidP="003145CF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/>
              </w:rPr>
              <w:t>F</w:t>
            </w:r>
            <w:r w:rsidR="00CD3166">
              <w:rPr>
                <w:rFonts w:ascii="굴림" w:hAnsi="굴림" w:hint="eastAsia"/>
              </w:rPr>
              <w:t>W</w:t>
            </w:r>
            <w:r w:rsidRPr="007A2B1E">
              <w:rPr>
                <w:rFonts w:ascii="굴림" w:hAnsi="굴림"/>
              </w:rPr>
              <w:t>U-PC-00</w:t>
            </w:r>
            <w:r w:rsidR="00CD3166">
              <w:rPr>
                <w:rFonts w:ascii="굴림" w:hAnsi="굴림"/>
              </w:rPr>
              <w:t>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65B0D" w:rsidRPr="003A662F" w:rsidRDefault="00965B0D" w:rsidP="003145CF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0D" w:rsidRPr="003A662F" w:rsidRDefault="00CD3166" w:rsidP="003145CF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성능평가 모니터링</w:t>
            </w:r>
          </w:p>
        </w:tc>
      </w:tr>
      <w:tr w:rsidR="00965B0D" w:rsidTr="003145CF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65B0D" w:rsidRDefault="00965B0D" w:rsidP="003145CF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B0D" w:rsidRPr="00D239CC" w:rsidRDefault="00CD3166" w:rsidP="00373F58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CD3166">
              <w:rPr>
                <w:rFonts w:ascii="굴림" w:hAnsi="굴림" w:hint="eastAsia"/>
              </w:rPr>
              <w:t>FWU-RF-01</w:t>
            </w:r>
            <w:r w:rsidR="00373F58">
              <w:rPr>
                <w:rFonts w:ascii="굴림" w:hAnsi="굴림"/>
              </w:rPr>
              <w:t>2</w:t>
            </w:r>
            <w:r>
              <w:rPr>
                <w:rFonts w:ascii="굴림" w:hAnsi="굴림"/>
              </w:rPr>
              <w:t xml:space="preserve"> / </w:t>
            </w:r>
            <w:r w:rsidRPr="00CD3166">
              <w:rPr>
                <w:rFonts w:ascii="굴림" w:hAnsi="굴림" w:hint="eastAsia"/>
              </w:rPr>
              <w:t>평가 수행이력 및 평가 진행 현황 기능 개선</w:t>
            </w:r>
          </w:p>
        </w:tc>
      </w:tr>
      <w:tr w:rsidR="00965B0D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65B0D" w:rsidRPr="000B1E96" w:rsidRDefault="00965B0D" w:rsidP="003145CF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965B0D" w:rsidTr="003145CF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766CC" w:rsidRDefault="006766CC" w:rsidP="006766CC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793A05" w:rsidRDefault="00BE0B8F" w:rsidP="006766CC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793A05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1AE94A69" wp14:editId="02D86DCC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669925</wp:posOffset>
                      </wp:positionV>
                      <wp:extent cx="5782310" cy="2278380"/>
                      <wp:effectExtent l="0" t="0" r="0" b="0"/>
                      <wp:wrapNone/>
                      <wp:docPr id="300" name="그룹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82310" cy="2278380"/>
                                <a:chOff x="139391" y="669321"/>
                                <a:chExt cx="5782574" cy="2278382"/>
                              </a:xfrm>
                            </wpg:grpSpPr>
                            <wps:wsp>
                              <wps:cNvPr id="301" name="순서도: 자기 디스크 301"/>
                              <wps:cNvSpPr/>
                              <wps:spPr>
                                <a:xfrm>
                                  <a:off x="2266506" y="1520931"/>
                                  <a:ext cx="1360126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793A0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PES_TEST_STATUS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직사각형 302"/>
                              <wps:cNvSpPr/>
                              <wps:spPr>
                                <a:xfrm>
                                  <a:off x="3913901" y="671852"/>
                                  <a:ext cx="1934666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793A0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2.성능평가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모니터링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꺾인 연결선 303"/>
                              <wps:cNvCnPr>
                                <a:stCxn id="304" idx="2"/>
                                <a:endCxn id="301" idx="3"/>
                              </wps:cNvCnPr>
                              <wps:spPr>
                                <a:xfrm rot="16200000" flipH="1">
                                  <a:off x="1448441" y="646918"/>
                                  <a:ext cx="1156410" cy="1839845"/>
                                </a:xfrm>
                                <a:prstGeom prst="bentConnector3">
                                  <a:avLst>
                                    <a:gd name="adj1" fmla="val 119768"/>
                                  </a:avLst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4" name="직사각형 304"/>
                              <wps:cNvSpPr/>
                              <wps:spPr>
                                <a:xfrm>
                                  <a:off x="139391" y="669321"/>
                                  <a:ext cx="1934666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793A0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1.성능평가수행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TextBox 36"/>
                              <wps:cNvSpPr txBox="1"/>
                              <wps:spPr>
                                <a:xfrm>
                                  <a:off x="687575" y="2416843"/>
                                  <a:ext cx="1348740" cy="53086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793A0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성능평가 수행정보</w:t>
                                    </w:r>
                                  </w:p>
                                  <w:p w:rsidR="005B0B9D" w:rsidRDefault="005B0B9D" w:rsidP="00793A0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(시나리오, 호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스트명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06" name="꺾인 연결선 306"/>
                              <wps:cNvCnPr>
                                <a:stCxn id="301" idx="4"/>
                                <a:endCxn id="302" idx="2"/>
                              </wps:cNvCnPr>
                              <wps:spPr>
                                <a:xfrm flipV="1">
                                  <a:off x="3626632" y="991167"/>
                                  <a:ext cx="1254602" cy="841822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7" name="TextBox 40"/>
                              <wps:cNvSpPr txBox="1"/>
                              <wps:spPr>
                                <a:xfrm>
                                  <a:off x="3710895" y="1840371"/>
                                  <a:ext cx="2211070" cy="53086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793A0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성능평가 수행현황</w:t>
                                    </w:r>
                                  </w:p>
                                  <w:p w:rsidR="005B0B9D" w:rsidRDefault="005B0B9D" w:rsidP="00793A0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(평가유형</w:t>
                                    </w: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,시간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, 시나리오, 호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스트명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AE94A69" id="그룹 38" o:spid="_x0000_s1100" style="position:absolute;left:0;text-align:left;margin-left:10.55pt;margin-top:52.75pt;width:455.3pt;height:179.4pt;z-index:251709440;mso-width-relative:margin" coordorigin="1393,6693" coordsize="57825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">
                      <v:shape id="순서도: 자기 디스크 301" o:spid="_x0000_s1101" type="#_x0000_t132" style="position:absolute;left:22665;top:15209;width:13601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SwccUA&#10;AADcAAAADwAAAGRycy9kb3ducmV2LnhtbESPQWsCMRSE7wX/Q3iCt5q1opbVKEtLW0EP1hbPz81z&#10;d3HzsiRR139vBMHjMDPfMLNFa2pxJucrywoG/QQEcW51xYWC/7+v13cQPiBrrC2Tgit5WMw7LzNM&#10;tb3wL523oRARwj5FBWUITSqlz0sy6Pu2IY7ewTqDIUpXSO3wEuGmlm9JMpYGK44LJTb0UVJ+3J6M&#10;Arfe/4yzTxyuJt9t3exWm8lulCnV67bZFESgNjzDj/ZSKxgmA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RLBxxQAAANwAAAAPAAAAAAAAAAAAAAAAAJgCAABkcnMv&#10;ZG93bnJldi54bWxQSwUGAAAAAAQABAD1AAAAigMAAAAA&#10;" filled="f" strokecolor="#bdd6ee [1300]" strokeweight="1pt">
                        <v:stroke joinstyle="miter"/>
                        <v:textbox>
                          <w:txbxContent>
                            <w:p w:rsidR="005B0B9D" w:rsidRDefault="005B0B9D" w:rsidP="00793A0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PES_TEST_STATUS</w:t>
                              </w:r>
                            </w:p>
                          </w:txbxContent>
                        </v:textbox>
                      </v:shape>
                      <v:rect id="직사각형 302" o:spid="_x0000_s1102" style="position:absolute;left:39139;top:6718;width:1934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+jcYA&#10;AADcAAAADwAAAGRycy9kb3ducmV2LnhtbESPT2vCQBTE74V+h+UVequbaiklugmlIAiekmrR2yP7&#10;TKLZt2l2zZ9v3xWEHoeZ+Q2zSkfTiJ46V1tW8DqLQBAXVtdcKth9r18+QDiPrLGxTAomcpAmjw8r&#10;jLUdOKM+96UIEHYxKqi8b2MpXVGRQTezLXHwTrYz6IPsSqk7HALcNHIeRe/SYM1hocKWvioqLvnV&#10;KDi+5Yf1D+/qcsr7c6b3299ssVXq+Wn8XILwNPr/8L290QoW0RxuZ8IRk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g+jc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793A0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2.성능평가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모니터링</w:t>
                              </w:r>
                            </w:p>
                          </w:txbxContent>
                        </v:textbox>
                      </v:rect>
                      <v:shape id="꺾인 연결선 303" o:spid="_x0000_s1103" type="#_x0000_t34" style="position:absolute;left:14484;top:6469;width:11564;height:1839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PpIcIAAADcAAAADwAAAGRycy9kb3ducmV2LnhtbESPQWvCQBSE74X+h+UVeim60UgrqauI&#10;Uih4Utv7I/vchGbfhuwzxn/fFQSPw8x8wyxWg29UT12sAxuYjDNQxGWwNTsDP8ev0RxUFGSLTWAy&#10;cKUIq+Xz0wILGy68p/4gTiUIxwINVCJtoXUsK/IYx6ElTt4pdB4lyc5p2+ElwX2jp1n2rj3WnBYq&#10;bGlTUfl3OHsDb9ffZma3cedz72j4mEtPTox5fRnWn6CEBnmE7+1vayDPcridSUdAL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PpIcIAAADcAAAADwAAAAAAAAAAAAAA&#10;AAChAgAAZHJzL2Rvd25yZXYueG1sUEsFBgAAAAAEAAQA+QAAAJADAAAAAA==&#10;" adj="25870" strokecolor="#5b9bd5 [3204]" strokeweight=".5pt">
                        <v:stroke endarrow="open"/>
                      </v:shape>
                      <v:rect id="직사각형 304" o:spid="_x0000_s1104" style="position:absolute;left:1393;top:6693;width:19347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0DYsQA&#10;AADcAAAADwAAAGRycy9kb3ducmV2LnhtbESPT4vCMBTE7wt+h/AEb2vqKotUo4ggLHhq/YPeHs2z&#10;rTYvtYm1fnuzsLDHYWZ+w8yXnalES40rLSsYDSMQxJnVJecK9rvN5xSE88gaK8uk4EUOlovexxxj&#10;bZ+cUJv6XAQIuxgVFN7XsZQuK8igG9qaOHgX2xj0QTa51A0+A9xU8iuKvqXBksNCgTWtC8pu6cMo&#10;OE/S0+bI+zJ/pe010YftPRlvlRr0u9UMhKfO/4f/2j9awTiawO+ZcATk4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9A2LEAAAA3AAAAA8AAAAAAAAAAAAAAAAAmAIAAGRycy9k&#10;b3ducmV2LnhtbFBLBQYAAAAABAAEAPUAAACJAwAAAAA=&#10;" filled="f" strokecolor="#bdd6ee [1300]" strokeweight="1pt">
                        <v:textbox>
                          <w:txbxContent>
                            <w:p w:rsidR="005B0B9D" w:rsidRDefault="005B0B9D" w:rsidP="00793A0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1.성능평가수행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TextBox 36" o:spid="_x0000_s1105" type="#_x0000_t202" style="position:absolute;left:6875;top:24168;width:13488;height:53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EqjMQA&#10;AADcAAAADwAAAGRycy9kb3ducmV2LnhtbESP3WoCMRSE7wu+QzhC72riX9GtUUQreFdr+wCHzXGz&#10;3c3Jsom6+vSmUOjlMDPfMItV52pxoTaUnjUMBwoEce5NyYWG76/dywxEiMgGa8+k4UYBVsve0wIz&#10;46/8SZdjLESCcMhQg42xyaQMuSWHYeAb4uSdfOswJtkW0rR4TXBXy5FSr9JhyWnBYkMbS3l1PDsN&#10;M+U+qmo+OgQ3uQ+ndrP1782P1s/9bv0GIlIX/8N/7b3RMFZT+D2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hKoz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793A0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성능평가 수행정보</w:t>
                              </w:r>
                            </w:p>
                            <w:p w:rsidR="005B0B9D" w:rsidRDefault="005B0B9D" w:rsidP="00793A0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(시나리오,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호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스트명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꺾인 연결선 306" o:spid="_x0000_s1106" type="#_x0000_t33" style="position:absolute;left:36266;top:9911;width:12546;height:841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Vd7MQAAADcAAAADwAAAGRycy9kb3ducmV2LnhtbESPQWsCMRSE74L/ITyhN01qaZCtUUpt&#10;wYtI1bLXx+Z1d+nmZbuJ6/rvG6HgcZiZb5jlenCN6KkLtWcDjzMFgrjwtubSwOn4MV2ACBHZYuOZ&#10;DFwpwHo1Hi0xs/7Cn9QfYikShEOGBqoY20zKUFTkMMx8S5y8b985jEl2pbQdXhLcNXKulJYOa04L&#10;Fbb0VlHxczg7A1rvct3nxf5dff3u8sWGWno+G/MwGV5fQEQa4j38395aA09Kw+1MOg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ZV3sxAAAANwAAAAPAAAAAAAAAAAA&#10;AAAAAKECAABkcnMvZG93bnJldi54bWxQSwUGAAAAAAQABAD5AAAAkgMAAAAA&#10;" strokecolor="#5b9bd5 [3204]" strokeweight=".5pt">
                        <v:stroke endarrow="open"/>
                      </v:shape>
                      <v:shape id="TextBox 40" o:spid="_x0000_s1107" type="#_x0000_t202" style="position:absolute;left:37108;top:18403;width:22111;height:53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8RYMUA&#10;AADcAAAADwAAAGRycy9kb3ducmV2LnhtbESPzW7CMBCE75V4B2uRuBUbWgoEDKpoK/VG+XmAVbzE&#10;IfE6ig2kffoaqVKPo5n5RrNcd64WV2pD6VnDaKhAEOfelFxoOB4+HmcgQkQ2WHsmDd8UYL3qPSwx&#10;M/7GO7ruYyEShEOGGmyMTSZlyC05DEPfECfv5FuHMcm2kKbFW4K7Wo6VepEOS04LFhvaWMqr/cVp&#10;mCm3rar5+Cu455/RxG7e/Htz1nrQ714XICJ18T/81/40Gp7UFO5n0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xFgxQAAANwAAAAPAAAAAAAAAAAAAAAAAJgCAABkcnMv&#10;ZG93bnJldi54bWxQSwUGAAAAAAQABAD1AAAAigMAAAAA&#10;" filled="f" stroked="f">
                        <v:textbox style="mso-fit-shape-to-text:t">
                          <w:txbxContent>
                            <w:p w:rsidR="005B0B9D" w:rsidRDefault="005B0B9D" w:rsidP="00793A0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성능평가 수행현황</w:t>
                              </w:r>
                            </w:p>
                            <w:p w:rsidR="005B0B9D" w:rsidRDefault="005B0B9D" w:rsidP="00793A0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(평가유형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,시간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시나리오,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호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스트명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93A05" w:rsidRPr="00793A05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08416" behindDoc="0" locked="0" layoutInCell="1" allowOverlap="1" wp14:anchorId="40DC05C0" wp14:editId="53D56187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308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65B0D" w:rsidRPr="00697D4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65B0D" w:rsidRDefault="00965B0D" w:rsidP="003145CF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965B0D" w:rsidTr="003145CF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6CC" w:rsidRDefault="006766CC" w:rsidP="006766CC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965B0D" w:rsidRDefault="00793A05" w:rsidP="002672F4">
            <w:pPr>
              <w:pStyle w:val="af3"/>
              <w:numPr>
                <w:ilvl w:val="0"/>
                <w:numId w:val="24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성능평가 도구에서 각각의 성능평가 항목 수행 시 선택된 시나리오와 </w:t>
            </w:r>
            <w:r>
              <w:rPr>
                <w:rFonts w:ascii="굴림" w:hAnsi="굴림"/>
                <w:bCs/>
                <w:iCs/>
              </w:rPr>
              <w:t xml:space="preserve">PC </w:t>
            </w:r>
            <w:r>
              <w:rPr>
                <w:rFonts w:ascii="굴림" w:hAnsi="굴림" w:hint="eastAsia"/>
                <w:bCs/>
                <w:iCs/>
              </w:rPr>
              <w:t xml:space="preserve">혹은 서버의 </w:t>
            </w:r>
            <w:r>
              <w:rPr>
                <w:rFonts w:ascii="굴림" w:hAnsi="굴림"/>
                <w:bCs/>
                <w:iCs/>
              </w:rPr>
              <w:t xml:space="preserve">IP </w:t>
            </w:r>
            <w:r>
              <w:rPr>
                <w:rFonts w:ascii="굴림" w:hAnsi="굴림" w:hint="eastAsia"/>
                <w:bCs/>
                <w:iCs/>
              </w:rPr>
              <w:t xml:space="preserve">정보를 </w:t>
            </w:r>
            <w:r>
              <w:rPr>
                <w:rFonts w:ascii="굴림" w:hAnsi="굴림"/>
                <w:bCs/>
                <w:iCs/>
              </w:rPr>
              <w:t>DB</w:t>
            </w:r>
            <w:r>
              <w:rPr>
                <w:rFonts w:ascii="굴림" w:hAnsi="굴림" w:hint="eastAsia"/>
                <w:bCs/>
                <w:iCs/>
              </w:rPr>
              <w:t>에 저장한다.</w:t>
            </w:r>
          </w:p>
          <w:p w:rsidR="00793A05" w:rsidRPr="00793A05" w:rsidRDefault="00793A05" w:rsidP="002672F4">
            <w:pPr>
              <w:pStyle w:val="af3"/>
              <w:numPr>
                <w:ilvl w:val="0"/>
                <w:numId w:val="24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성능평가 모니터링 화면에서는 성능평가가 수행된 이력과 더불어 시나리오 및 서버(혹은 </w:t>
            </w:r>
            <w:r>
              <w:rPr>
                <w:rFonts w:ascii="굴림" w:hAnsi="굴림"/>
                <w:bCs/>
                <w:iCs/>
              </w:rPr>
              <w:t xml:space="preserve">PC) </w:t>
            </w:r>
            <w:r>
              <w:rPr>
                <w:rFonts w:ascii="굴림" w:hAnsi="굴림" w:hint="eastAsia"/>
                <w:bCs/>
                <w:iCs/>
              </w:rPr>
              <w:t>정보도 함께 조회할 수 있다.</w:t>
            </w:r>
          </w:p>
          <w:p w:rsidR="00965B0D" w:rsidRPr="009E1EC0" w:rsidRDefault="00965B0D" w:rsidP="003145CF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965B0D" w:rsidRDefault="00965B0D" w:rsidP="00965B0D"/>
    <w:p w:rsidR="00452F73" w:rsidRDefault="00965B0D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452F73" w:rsidRDefault="00452F73" w:rsidP="00452F73">
      <w:pPr>
        <w:pStyle w:val="21"/>
        <w:rPr>
          <w:lang w:val="en-GB"/>
        </w:rPr>
      </w:pPr>
      <w:bookmarkStart w:id="9" w:name="_Toc493332145"/>
      <w:r>
        <w:rPr>
          <w:rFonts w:hint="eastAsia"/>
          <w:lang w:val="en-GB"/>
        </w:rPr>
        <w:lastRenderedPageBreak/>
        <w:t>F</w:t>
      </w:r>
      <w:r>
        <w:rPr>
          <w:lang w:val="en-GB"/>
        </w:rPr>
        <w:t>W</w:t>
      </w:r>
      <w:r w:rsidRPr="00AF3DFF">
        <w:rPr>
          <w:lang w:val="en-GB"/>
        </w:rPr>
        <w:t>U-PC-00</w:t>
      </w:r>
      <w:r>
        <w:rPr>
          <w:lang w:val="en-GB"/>
        </w:rPr>
        <w:t xml:space="preserve">8 / </w:t>
      </w:r>
      <w:r w:rsidRPr="00452F73">
        <w:rPr>
          <w:rFonts w:hint="eastAsia"/>
          <w:lang w:val="en-GB"/>
        </w:rPr>
        <w:t>오디오</w:t>
      </w:r>
      <w:r w:rsidRPr="00452F73">
        <w:rPr>
          <w:rFonts w:hint="eastAsia"/>
          <w:lang w:val="en-GB"/>
        </w:rPr>
        <w:t xml:space="preserve"> </w:t>
      </w:r>
      <w:proofErr w:type="spellStart"/>
      <w:r w:rsidRPr="00452F73">
        <w:rPr>
          <w:rFonts w:hint="eastAsia"/>
          <w:lang w:val="en-GB"/>
        </w:rPr>
        <w:t>데이터셋</w:t>
      </w:r>
      <w:proofErr w:type="spellEnd"/>
      <w:r w:rsidRPr="00452F73">
        <w:rPr>
          <w:rFonts w:hint="eastAsia"/>
          <w:lang w:val="en-GB"/>
        </w:rPr>
        <w:t xml:space="preserve"> </w:t>
      </w:r>
      <w:r w:rsidRPr="00452F73">
        <w:rPr>
          <w:rFonts w:hint="eastAsia"/>
          <w:lang w:val="en-GB"/>
        </w:rPr>
        <w:t>사용</w:t>
      </w:r>
      <w:r w:rsidRPr="00452F73">
        <w:rPr>
          <w:rFonts w:hint="eastAsia"/>
          <w:lang w:val="en-GB"/>
        </w:rPr>
        <w:t xml:space="preserve"> </w:t>
      </w:r>
      <w:r w:rsidRPr="00452F73">
        <w:rPr>
          <w:rFonts w:hint="eastAsia"/>
          <w:lang w:val="en-GB"/>
        </w:rPr>
        <w:t>여부</w:t>
      </w:r>
      <w:r w:rsidRPr="00452F73">
        <w:rPr>
          <w:rFonts w:hint="eastAsia"/>
          <w:lang w:val="en-GB"/>
        </w:rPr>
        <w:t xml:space="preserve"> </w:t>
      </w:r>
      <w:r w:rsidRPr="00452F73">
        <w:rPr>
          <w:rFonts w:hint="eastAsia"/>
          <w:lang w:val="en-GB"/>
        </w:rPr>
        <w:t>변경</w:t>
      </w:r>
      <w:bookmarkEnd w:id="9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452F73" w:rsidTr="003145CF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52F73" w:rsidRDefault="00452F73" w:rsidP="003145CF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52F73" w:rsidRPr="003A662F" w:rsidRDefault="00452F73" w:rsidP="003145CF">
            <w:pPr>
              <w:jc w:val="left"/>
              <w:rPr>
                <w:rFonts w:ascii="굴림" w:hAnsi="굴림"/>
              </w:rPr>
            </w:pPr>
            <w:proofErr w:type="spellStart"/>
            <w:r w:rsidRPr="00912643">
              <w:rPr>
                <w:rFonts w:ascii="굴림" w:hAnsi="굴림" w:hint="eastAsia"/>
              </w:rPr>
              <w:t>필터링</w:t>
            </w:r>
            <w:proofErr w:type="spellEnd"/>
            <w:r w:rsidRPr="00912643">
              <w:rPr>
                <w:rFonts w:ascii="굴림" w:hAnsi="굴림" w:hint="eastAsia"/>
              </w:rPr>
              <w:t xml:space="preserve"> 기술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52F73" w:rsidRPr="003A662F" w:rsidRDefault="00452F73" w:rsidP="003145CF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73" w:rsidRPr="003A662F" w:rsidRDefault="00452F73" w:rsidP="003145CF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관리</w:t>
            </w:r>
            <w:r>
              <w:rPr>
                <w:rFonts w:ascii="굴림" w:hAnsi="굴림" w:hint="eastAsia"/>
              </w:rPr>
              <w:t xml:space="preserve"> 웹 시스템</w:t>
            </w:r>
          </w:p>
        </w:tc>
      </w:tr>
      <w:tr w:rsidR="00452F73" w:rsidTr="003145CF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52F73" w:rsidRDefault="00452F73" w:rsidP="003145CF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73" w:rsidRPr="003A662F" w:rsidRDefault="00452F73" w:rsidP="003145CF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/>
              </w:rPr>
              <w:t>F</w:t>
            </w:r>
            <w:r>
              <w:rPr>
                <w:rFonts w:ascii="굴림" w:hAnsi="굴림" w:hint="eastAsia"/>
              </w:rPr>
              <w:t>W</w:t>
            </w:r>
            <w:r w:rsidRPr="007A2B1E">
              <w:rPr>
                <w:rFonts w:ascii="굴림" w:hAnsi="굴림"/>
              </w:rPr>
              <w:t>U-PC-00</w:t>
            </w:r>
            <w:r>
              <w:rPr>
                <w:rFonts w:ascii="굴림" w:hAnsi="굴림"/>
              </w:rPr>
              <w:t>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52F73" w:rsidRPr="003A662F" w:rsidRDefault="00452F73" w:rsidP="003145CF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73" w:rsidRPr="003A662F" w:rsidRDefault="00452F73" w:rsidP="003145CF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452F73">
              <w:rPr>
                <w:rFonts w:ascii="굴림" w:hAnsi="굴림" w:hint="eastAsia"/>
              </w:rPr>
              <w:t xml:space="preserve">오디오 </w:t>
            </w:r>
            <w:proofErr w:type="spellStart"/>
            <w:r w:rsidRPr="00452F73">
              <w:rPr>
                <w:rFonts w:ascii="굴림" w:hAnsi="굴림" w:hint="eastAsia"/>
              </w:rPr>
              <w:t>데이터셋</w:t>
            </w:r>
            <w:proofErr w:type="spellEnd"/>
            <w:r w:rsidRPr="00452F73">
              <w:rPr>
                <w:rFonts w:ascii="굴림" w:hAnsi="굴림" w:hint="eastAsia"/>
              </w:rPr>
              <w:t xml:space="preserve"> 사용 여부 변경</w:t>
            </w:r>
          </w:p>
        </w:tc>
      </w:tr>
      <w:tr w:rsidR="00452F73" w:rsidTr="003145CF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52F73" w:rsidRDefault="00452F73" w:rsidP="003145CF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73" w:rsidRPr="00D239CC" w:rsidRDefault="00452F73" w:rsidP="00373F58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452F73">
              <w:rPr>
                <w:rFonts w:ascii="굴림" w:hAnsi="굴림" w:hint="eastAsia"/>
              </w:rPr>
              <w:t>FWU-RF-01</w:t>
            </w:r>
            <w:r w:rsidR="00373F58">
              <w:rPr>
                <w:rFonts w:ascii="굴림" w:hAnsi="굴림"/>
              </w:rPr>
              <w:t>3</w:t>
            </w:r>
            <w:r>
              <w:rPr>
                <w:rFonts w:ascii="굴림" w:hAnsi="굴림"/>
              </w:rPr>
              <w:t xml:space="preserve"> / </w:t>
            </w:r>
            <w:r w:rsidRPr="00452F73">
              <w:rPr>
                <w:rFonts w:ascii="굴림" w:hAnsi="굴림" w:hint="eastAsia"/>
              </w:rPr>
              <w:t xml:space="preserve">중복 </w:t>
            </w:r>
            <w:proofErr w:type="spellStart"/>
            <w:r w:rsidRPr="00452F73">
              <w:rPr>
                <w:rFonts w:ascii="굴림" w:hAnsi="굴림" w:hint="eastAsia"/>
              </w:rPr>
              <w:t>콘텐츠</w:t>
            </w:r>
            <w:proofErr w:type="spellEnd"/>
            <w:r w:rsidRPr="00452F73">
              <w:rPr>
                <w:rFonts w:ascii="굴림" w:hAnsi="굴림" w:hint="eastAsia"/>
              </w:rPr>
              <w:t xml:space="preserve"> 일괄 제외 기능 구현</w:t>
            </w:r>
          </w:p>
        </w:tc>
      </w:tr>
      <w:tr w:rsidR="00452F73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52F73" w:rsidRPr="000B1E96" w:rsidRDefault="00452F73" w:rsidP="003145CF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452F73" w:rsidTr="003145CF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2F73" w:rsidRDefault="00452F73" w:rsidP="003145CF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452F73" w:rsidRDefault="00452F73" w:rsidP="003145CF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452F73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2377E235" wp14:editId="617F9917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485140</wp:posOffset>
                      </wp:positionV>
                      <wp:extent cx="4864100" cy="2738755"/>
                      <wp:effectExtent l="0" t="0" r="12700" b="23495"/>
                      <wp:wrapNone/>
                      <wp:docPr id="319" name="그룹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4100" cy="2738755"/>
                                <a:chOff x="368447" y="488346"/>
                                <a:chExt cx="4864700" cy="2739015"/>
                              </a:xfrm>
                            </wpg:grpSpPr>
                            <wps:wsp>
                              <wps:cNvPr id="320" name="순서도: 자기 디스크 320"/>
                              <wps:cNvSpPr/>
                              <wps:spPr>
                                <a:xfrm>
                                  <a:off x="3839775" y="1707485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PES_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AUDIO_INFO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직사각형 321"/>
                              <wps:cNvSpPr/>
                              <wps:spPr>
                                <a:xfrm>
                                  <a:off x="386737" y="1038435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2.상세정보조회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꺾인 연결선 322"/>
                              <wps:cNvCnPr>
                                <a:stCxn id="331" idx="3"/>
                                <a:endCxn id="320" idx="3"/>
                              </wps:cNvCnPr>
                              <wps:spPr>
                                <a:xfrm flipV="1">
                                  <a:off x="2706301" y="2331600"/>
                                  <a:ext cx="1830160" cy="736104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3" name="직사각형 323"/>
                              <wps:cNvSpPr/>
                              <wps:spPr>
                                <a:xfrm>
                                  <a:off x="386737" y="488346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1.오디오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콘텐츠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정보 검색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직선 화살표 연결선 324"/>
                              <wps:cNvCnPr>
                                <a:stCxn id="323" idx="2"/>
                              </wps:cNvCnPr>
                              <wps:spPr>
                                <a:xfrm>
                                  <a:off x="1546519" y="807661"/>
                                  <a:ext cx="0" cy="24090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5" name="직선 화살표 연결선 325"/>
                              <wps:cNvCnPr/>
                              <wps:spPr>
                                <a:xfrm flipH="1">
                                  <a:off x="1546463" y="1348694"/>
                                  <a:ext cx="57" cy="252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6" name="다이아몬드 326"/>
                              <wps:cNvSpPr/>
                              <wps:spPr>
                                <a:xfrm>
                                  <a:off x="574969" y="1600769"/>
                                  <a:ext cx="1943100" cy="322346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사용여부=Yes?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꺾인 연결선 327"/>
                              <wps:cNvCnPr>
                                <a:stCxn id="326" idx="2"/>
                                <a:endCxn id="339" idx="0"/>
                              </wps:cNvCnPr>
                              <wps:spPr>
                                <a:xfrm rot="5400000">
                                  <a:off x="1085937" y="1760213"/>
                                  <a:ext cx="297680" cy="6234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8" name="꺾인 연결선 328"/>
                              <wps:cNvCnPr>
                                <a:stCxn id="326" idx="3"/>
                                <a:endCxn id="340" idx="0"/>
                              </wps:cNvCnPr>
                              <wps:spPr>
                                <a:xfrm flipH="1">
                                  <a:off x="2151715" y="1761942"/>
                                  <a:ext cx="366354" cy="469466"/>
                                </a:xfrm>
                                <a:prstGeom prst="bentConnector4">
                                  <a:avLst>
                                    <a:gd name="adj1" fmla="val -62399"/>
                                    <a:gd name="adj2" fmla="val 6716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TextBox 21"/>
                              <wps:cNvSpPr txBox="1"/>
                              <wps:spPr>
                                <a:xfrm>
                                  <a:off x="1165468" y="1857613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30" name="TextBox 29"/>
                              <wps:cNvSpPr txBox="1"/>
                              <wps:spPr>
                                <a:xfrm>
                                  <a:off x="2418449" y="1713845"/>
                                  <a:ext cx="35623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31" name="직사각형 331"/>
                              <wps:cNvSpPr/>
                              <wps:spPr>
                                <a:xfrm>
                                  <a:off x="368447" y="2908046"/>
                                  <a:ext cx="233785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4.사용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여부 변경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꺾인 연결선 332"/>
                              <wps:cNvCnPr>
                                <a:stCxn id="339" idx="2"/>
                                <a:endCxn id="331" idx="0"/>
                              </wps:cNvCnPr>
                              <wps:spPr>
                                <a:xfrm rot="16200000" flipH="1">
                                  <a:off x="1046236" y="2416908"/>
                                  <a:ext cx="367936" cy="61434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3" name="꺾인 연결선 333"/>
                              <wps:cNvCnPr>
                                <a:stCxn id="340" idx="2"/>
                                <a:endCxn id="331" idx="0"/>
                              </wps:cNvCnPr>
                              <wps:spPr>
                                <a:xfrm rot="5400000">
                                  <a:off x="1665884" y="2422214"/>
                                  <a:ext cx="357323" cy="61434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4" name="꺾인 연결선 334"/>
                              <wps:cNvCnPr>
                                <a:stCxn id="323" idx="3"/>
                                <a:endCxn id="320" idx="1"/>
                              </wps:cNvCnPr>
                              <wps:spPr>
                                <a:xfrm>
                                  <a:off x="2706301" y="648004"/>
                                  <a:ext cx="1830160" cy="1059481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꺾인 연결선 335"/>
                              <wps:cNvCnPr>
                                <a:stCxn id="321" idx="3"/>
                                <a:endCxn id="320" idx="1"/>
                              </wps:cNvCnPr>
                              <wps:spPr>
                                <a:xfrm>
                                  <a:off x="2706301" y="1198093"/>
                                  <a:ext cx="1830160" cy="509392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6" name="TextBox 43"/>
                              <wps:cNvSpPr txBox="1"/>
                              <wps:spPr>
                                <a:xfrm>
                                  <a:off x="3209720" y="2840546"/>
                                  <a:ext cx="136652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USE_YN </w:t>
                                    </w:r>
                                    <w:r>
                                      <w:rPr>
                                        <w:rFonts w:asciiTheme="minorHAnsi" w:eastAsiaTheme="minorEastAsia" w:hAnsi="Wingdings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sym w:font="Wingdings" w:char="F0E8"/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Y 또는 N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37" name="TextBox 46"/>
                              <wps:cNvSpPr txBox="1"/>
                              <wps:spPr>
                                <a:xfrm>
                                  <a:off x="600797" y="2594371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38" name="TextBox 47"/>
                              <wps:cNvSpPr txBox="1"/>
                              <wps:spPr>
                                <a:xfrm>
                                  <a:off x="2116832" y="2599685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39" name="직사각형 339"/>
                              <wps:cNvSpPr/>
                              <wps:spPr>
                                <a:xfrm>
                                  <a:off x="368447" y="2220795"/>
                                  <a:ext cx="1109173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-1</w:t>
                                    </w: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.사용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안함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처리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직사각형 340"/>
                              <wps:cNvSpPr/>
                              <wps:spPr>
                                <a:xfrm>
                                  <a:off x="1597128" y="2231408"/>
                                  <a:ext cx="1109173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3-2</w:t>
                                    </w: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.사용으로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전환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TextBox 21"/>
                              <wps:cNvSpPr txBox="1"/>
                              <wps:spPr>
                                <a:xfrm>
                                  <a:off x="991428" y="1600769"/>
                                  <a:ext cx="1033272" cy="3111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사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용여부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=Yes?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77E235" id="그룹 74" o:spid="_x0000_s1108" style="position:absolute;left:0;text-align:left;margin-left:28.4pt;margin-top:38.2pt;width:383pt;height:215.65pt;z-index:251712512" coordorigin="3684,4883" coordsize="48647,27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">
                      <v:shape id="순서도: 자기 디스크 320" o:spid="_x0000_s1109" type="#_x0000_t132" style="position:absolute;left:38397;top:17074;width:13934;height:6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1JisIA&#10;AADcAAAADwAAAGRycy9kb3ducmV2LnhtbERPy4rCMBTdC/5DuIK7MR1lVDpGKQ6jgi584fpOc6ct&#10;Njclidr5e7MYcHk479miNbW4k/OVZQXvgwQEcW51xYWC8+n7bQrCB2SNtWVS8EceFvNuZ4aptg8+&#10;0P0YChFD2KeooAyhSaX0eUkG/cA2xJH7tc5giNAVUjt8xHBTy2GSjKXBimNDiQ0tS8qvx5tR4HY/&#10;63H2haPtZNXWzWW7n1w+MqX6vTb7BBGoDS/xv3ujFYyGcX48E4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vUmKwgAAANwAAAAPAAAAAAAAAAAAAAAAAJgCAABkcnMvZG93&#10;bnJldi54bWxQSwUGAAAAAAQABAD1AAAAhwMAAAAA&#10;" filled="f" strokecolor="#bdd6ee [1300]" strokeweight="1pt">
                        <v:stroke joinstyle="miter"/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PES_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AUDIO_INFO</w:t>
                              </w:r>
                            </w:p>
                          </w:txbxContent>
                        </v:textbox>
                      </v:shape>
                      <v:rect id="직사각형 321" o:spid="_x0000_s1110" style="position:absolute;left:3867;top:10384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/8msYA&#10;AADcAAAADwAAAGRycy9kb3ducmV2LnhtbESPQWvCQBSE7wX/w/IEb83GKKWkWUUEoZBTUlva2yP7&#10;TKLZtzG7jfHfdwuFHoeZ+YbJtpPpxEiDay0rWEYxCOLK6pZrBce3w+MzCOeRNXaWScGdHGw3s4cM&#10;U21vXNBY+loECLsUFTTe96mUrmrIoItsTxy8kx0M+iCHWuoBbwFuOpnE8ZM02HJYaLCnfUPVpfw2&#10;Cr7W5efhg49tfS/Hc6Hf82uxypVazKfdCwhPk/8P/7VftYJVsoT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/8ms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2.상세정보조회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꺾인 연결선 322" o:spid="_x0000_s1111" type="#_x0000_t33" style="position:absolute;left:27063;top:23316;width:18301;height:736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sHj8QAAADcAAAADwAAAGRycy9kb3ducmV2LnhtbESPQWvCQBSE70L/w/IKvemmKYYQXaXU&#10;FryIqC25PrLPJDT7NmbXGP+9Kwgeh5n5hpkvB9OInjpXW1bwPolAEBdW11wq+D38jFMQziNrbCyT&#10;gis5WC5eRnPMtL3wjvq9L0WAsMtQQeV9m0npiooMuoltiYN3tJ1BH2RXSt3hJcBNI+MoSqTBmsNC&#10;hS19VVT8789GQZJs8qTPi+139Hfa5OmKWpqelXp7HT5nIDwN/hl+tNdawUccw/1MOA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6wePxAAAANwAAAAPAAAAAAAAAAAA&#10;AAAAAKECAABkcnMvZG93bnJldi54bWxQSwUGAAAAAAQABAD5AAAAkgMAAAAA&#10;" strokecolor="#5b9bd5 [3204]" strokeweight=".5pt">
                        <v:stroke endarrow="open"/>
                      </v:shape>
                      <v:rect id="직사각형 323" o:spid="_x0000_s1112" style="position:absolute;left:3867;top:4883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HdsUA&#10;AADcAAAADwAAAGRycy9kb3ducmV2LnhtbESPQWvCQBSE7wX/w/IEb2ZTIyLRVYogFDwlVWlvj+wz&#10;iWbfxuw2xn/fLRR6HGbmG2a9HUwjeupcbVnBaxSDIC6srrlUcPzYT5cgnEfW2FgmBU9ysN2MXtaY&#10;avvgjPrclyJA2KWooPK+TaV0RUUGXWRb4uBdbGfQB9mVUnf4CHDTyFkcL6TBmsNChS3tKipu+bdR&#10;8DXPP/dnPtblM++vmT4d7llyUGoyHt5WIDwN/j/8137XCpJZAr9nw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ocd2xQAAANwAAAAPAAAAAAAAAAAAAAAAAJgCAABkcnMv&#10;ZG93bnJldi54bWxQSwUGAAAAAAQABAD1AAAAigMAAAAA&#10;" filled="f" strokecolor="#bdd6ee [1300]" strokeweight="1pt"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1.오디오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콘텐츠 정보 검색</w:t>
                              </w:r>
                            </w:p>
                          </w:txbxContent>
                        </v:textbox>
                      </v:rect>
                      <v:shape id="직선 화살표 연결선 324" o:spid="_x0000_s1113" type="#_x0000_t32" style="position:absolute;left:15465;top:8076;width:0;height:2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pJB8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+7y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ykkHxAAAANwAAAAPAAAAAAAAAAAA&#10;AAAAAKECAABkcnMvZG93bnJldi54bWxQSwUGAAAAAAQABAD5AAAAkgMAAAAA&#10;" strokecolor="#5b9bd5 [3204]" strokeweight=".5pt">
                        <v:stroke endarrow="block" joinstyle="miter"/>
                      </v:shape>
                      <v:shape id="직선 화살표 연결선 325" o:spid="_x0000_s1114" type="#_x0000_t32" style="position:absolute;left:15464;top:13486;width:1;height:25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o588YAAADcAAAADwAAAGRycy9kb3ducmV2LnhtbESPQWvCQBSE7wX/w/KEXopu1CoSXcVG&#10;BK+1BfX2yD6zabNv0+w2Rn99t1DocZiZb5jlurOVaKnxpWMFo2ECgjh3uuRCwfvbbjAH4QOyxsox&#10;KbiRh/Wq97DEVLsrv1J7CIWIEPYpKjAh1KmUPjdk0Q9dTRy9i2sshiibQuoGrxFuKzlOkpm0WHJc&#10;MFhTZij/PHxbBefLVLcv2bbMzSmbHJ+e718fp61Sj/1uswARqAv/4b/2XiuYjKfweyYe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aOfPGAAAA3AAAAA8AAAAAAAAA&#10;AAAAAAAAoQIAAGRycy9kb3ducmV2LnhtbFBLBQYAAAAABAAEAPkAAACUAwAAAAA=&#10;" strokecolor="#5b9bd5 [3204]" strokeweight=".5pt">
                        <v:stroke endarrow="block" joinstyle="miter"/>
                      </v:shape>
                      <v:shape id="다이아몬드 326" o:spid="_x0000_s1115" type="#_x0000_t4" style="position:absolute;left:5749;top:16007;width:19431;height:3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lyJcQA&#10;AADcAAAADwAAAGRycy9kb3ducmV2LnhtbESPQWvCQBSE70L/w/IKvelGC6JpNiK2gvTWRDw/ss8k&#10;NPs27m6TtL++Wyh4HGbmGybbTaYTAznfWlawXCQgiCurW64VnMvjfAPCB2SNnWVS8E0edvnDLMNU&#10;25E/aChCLSKEfYoKmhD6VEpfNWTQL2xPHL2rdQZDlK6W2uEY4aaTqyRZS4Mtx4UGezo0VH0WX0aB&#10;G35et6XvblNZv18vxTE5jfym1NPjtH8BEWgK9/B/+6QVPK/W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ZciXEAAAA3AAAAA8AAAAAAAAAAAAAAAAAmAIAAGRycy9k&#10;b3ducmV2LnhtbFBLBQYAAAAABAAEAPUAAACJAwAAAAA=&#10;" filled="f" strokecolor="#bdd6ee [1300]" strokeweight="1pt"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사용여부=Yes?</w:t>
                              </w:r>
                            </w:p>
                          </w:txbxContent>
                        </v:textbox>
                      </v:shape>
                      <v:shape id="꺾인 연결선 327" o:spid="_x0000_s1116" type="#_x0000_t34" style="position:absolute;left:10860;top:17601;width:2976;height:623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Q/0cMAAADcAAAADwAAAGRycy9kb3ducmV2LnhtbESPT4vCMBTE74LfIbwFb2u6VVftGkVE&#10;QfSkK3p9NK9/2OalNFHrtzfCgsdhZn7DzBatqcSNGldaVvDVj0AQp1aXnCs4/W4+JyCcR9ZYWSYF&#10;D3KwmHc7M0y0vfOBbkefiwBhl6CCwvs6kdKlBRl0fVsTBy+zjUEfZJNL3eA9wE0l4yj6lgZLDgsF&#10;1rQqKP07Xo2CzdCN8umgXl+ys89ocjK7/S5WqvfRLn9AeGr9O/zf3moFg3gMr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0P9HDAAAA3AAAAA8AAAAAAAAAAAAA&#10;AAAAoQIAAGRycy9kb3ducmV2LnhtbFBLBQYAAAAABAAEAPkAAACRAwAAAAA=&#10;" strokecolor="#5b9bd5 [3204]" strokeweight=".5pt">
                        <v:stroke endarrow="block"/>
                      </v:shape>
                      <v:shape id="꺾인 연결선 328" o:spid="_x0000_s1117" type="#_x0000_t35" style="position:absolute;left:21517;top:17619;width:3663;height:469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xLucMAAADcAAAADwAAAGRycy9kb3ducmV2LnhtbERPTUvDQBC9C/6HZYRexG5MW5HYbZFC&#10;i5eCjR48jtlpspqZTbNrk/579yB4fLzv5XrkVp2pD86LgftpBoqk8tZJbeD9bXv3CCpEFIutFzJw&#10;oQDr1fXVEgvrBznQuYy1SiESCjTQxNgVWoeqIcYw9R1J4o6+Z4wJ9rW2PQ4pnFudZ9mDZnSSGhrs&#10;aNNQ9V3+sIH5LTOfSveaD8fd/Ovzwy12+4sxk5vx+QlUpDH+i//cL9bALE9r05l0BP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8S7nDAAAA3AAAAA8AAAAAAAAAAAAA&#10;AAAAoQIAAGRycy9kb3ducmV2LnhtbFBLBQYAAAAABAAEAPkAAACRAwAAAAA=&#10;" adj="-13478,14508" strokecolor="#5b9bd5 [3204]" strokeweight=".5pt">
                        <v:stroke endarrow="block"/>
                      </v:shape>
                      <v:shape id="TextBox 21" o:spid="_x0000_s1118" type="#_x0000_t202" style="position:absolute;left:11654;top:18576;width:3778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l86cQA&#10;AADcAAAADwAAAGRycy9kb3ducmV2LnhtbESPwW7CMBBE75X4B2uRuBWHQBGkGIQoSNwKtB+wirdx&#10;SLyOYhcCX4+RKvU4mpk3msWqs7W4UOtLxwpGwwQEce50yYWC76/d6wyED8gaa8ek4EYeVsveywIz&#10;7a58pMspFCJC2GeowITQZFL63JBFP3QNcfR+XGsxRNkWUrd4jXBbyzRJptJiyXHBYEMbQ3l1+rUK&#10;Zon9rKp5evB2ch+9mc2H2zZnpQb9bv0OIlAX/sN/7b1WME7n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ZfOn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TextBox 29" o:spid="_x0000_s1119" type="#_x0000_t202" style="position:absolute;left:24184;top:17138;width:3562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pDqcAA&#10;AADcAAAADwAAAGRycy9kb3ducmV2LnhtbERPyW7CMBC9I/UfrEHiBg5bRVMMqlgkbiztB4ziaRwS&#10;j6PYQODr8QGJ49Pb58vWVuJKjS8cKxgOEhDEmdMF5wr+frf9GQgfkDVWjknBnTwsFx+dOaba3fhI&#10;11PIRQxhn6ICE0KdSukzQxb9wNXEkft3jcUQYZNL3eAthttKjpLkU1osODYYrGllKCtPF6tglth9&#10;WX6NDt5OHsOpWa3dpj4r1eu2P98gArXhLX65d1rBeBznxzPxCM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pDqcAAAADcAAAADwAAAAAAAAAAAAAAAACYAgAAZHJzL2Rvd25y&#10;ZXYueG1sUEsFBgAAAAAEAAQA9QAAAIUDAAAAAA=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직사각형 331" o:spid="_x0000_s1120" style="position:absolute;left:3684;top:29080;width:23379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ZqR8UA&#10;AADcAAAADwAAAGRycy9kb3ducmV2LnhtbESPQWvCQBSE70L/w/IEb3WTRkqJrkEKQsFTUi16e2Sf&#10;STT7Ns1uY/z33ULB4zAz3zCrbDStGKh3jWUF8TwCQVxa3XClYP+5fX4D4TyyxtYyKbiTg2z9NFlh&#10;qu2NcxoKX4kAYZeigtr7LpXSlTUZdHPbEQfvbHuDPsi+krrHW4CbVr5E0as02HBYqLGj95rKa/Fj&#10;FJwWxXH7xfumuhfDJdeH3Xee7JSaTcfNEoSn0T/C/+0PrSBJYv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5mpHxQAAANwAAAAPAAAAAAAAAAAAAAAAAJgCAABkcnMv&#10;ZG93bnJldi54bWxQSwUGAAAAAAQABAD1AAAAigMAAAAA&#10;" filled="f" strokecolor="#bdd6ee [1300]" strokeweight="1pt"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4.사용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여부 변경</w:t>
                              </w:r>
                            </w:p>
                          </w:txbxContent>
                        </v:textbox>
                      </v:rect>
                      <v:shape id="꺾인 연결선 332" o:spid="_x0000_s1121" type="#_x0000_t34" style="position:absolute;left:10462;top:24169;width:3679;height:61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rUtsQAAADcAAAADwAAAGRycy9kb3ducmV2LnhtbESPW4vCMBSE34X9D+EIvmnqhUW6RpEV&#10;YV+9IPp2aM621eYkNtna/nsjCPs4zMw3zGLVmko0VPvSsoLxKAFBnFldcq7geNgO5yB8QNZYWSYF&#10;HXlYLT96C0y1ffCOmn3IRYSwT1FBEYJLpfRZQQb9yDri6P3a2mCIss6lrvER4aaSkyT5lAZLjgsF&#10;OvouKLvt/4yC2Xnd3Z1su9vxcnUnPd9smutBqUG/XX+BCNSG//C7/aMVTKcTeJ2JR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KtS2xAAAANwAAAAPAAAAAAAAAAAA&#10;AAAAAKECAABkcnMvZG93bnJldi54bWxQSwUGAAAAAAQABAD5AAAAkgMAAAAA&#10;" strokecolor="#5b9bd5 [3204]" strokeweight=".5pt">
                        <v:stroke endarrow="block"/>
                      </v:shape>
                      <v:shape id="꺾인 연결선 333" o:spid="_x0000_s1122" type="#_x0000_t34" style="position:absolute;left:16658;top:24222;width:3573;height:6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avD8MAAADcAAAADwAAAGRycy9kb3ducmV2LnhtbESPT4vCMBTE74LfITxhb2uq3RWtRhFR&#10;WNyTVfT6aF7/YPNSmqjdb2+EBY/DzPyGWaw6U4s7ta6yrGA0jEAQZ1ZXXCg4HXefUxDOI2usLZOC&#10;P3KwWvZ7C0y0ffCB7qkvRICwS1BB6X2TSOmykgy6oW2Ig5fb1qAPsi2kbvER4KaW4yiaSIMVh4US&#10;G9qUlF3Tm1Gw+3LfxSxutpf87HOansz+dz9W6mPQrecgPHX+Hf5v/2gFcRzD60w4An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Wrw/DAAAA3AAAAA8AAAAAAAAAAAAA&#10;AAAAoQIAAGRycy9kb3ducmV2LnhtbFBLBQYAAAAABAAEAPkAAACRAwAAAAA=&#10;" strokecolor="#5b9bd5 [3204]" strokeweight=".5pt">
                        <v:stroke endarrow="block"/>
                      </v:shape>
                      <v:shape id="꺾인 연결선 334" o:spid="_x0000_s1123" type="#_x0000_t33" style="position:absolute;left:27063;top:6480;width:18301;height:105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a0jsMAAADcAAAADwAAAGRycy9kb3ducmV2LnhtbESPQWvCQBSE74X+h+UVvNWNVUpJXYMU&#10;AkpPjR48PrLPbEz2bdhdTfz33YLQ4zAz3zDrYrK9uJEPrWMFi3kGgrh2uuVGwfFQvn6ACBFZY++Y&#10;FNwpQLF5flpjrt3IP3SrYiMShEOOCkyMQy5lqA1ZDHM3ECfv7LzFmKRvpPY4Jrjt5VuWvUuLLacF&#10;gwN9Gaq76moVZOHUlfvdwbDksbpM8ju2pVdq9jJtP0FEmuJ/+NHeaQXL5Qr+zq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2tI7DAAAA3AAAAA8AAAAAAAAAAAAA&#10;AAAAoQIAAGRycy9kb3ducmV2LnhtbFBLBQYAAAAABAAEAPkAAACRAwAAAAA=&#10;" strokecolor="#5b9bd5 [3204]" strokeweight=".5pt">
                        <v:stroke startarrow="open"/>
                      </v:shape>
                      <v:shape id="꺾인 연결선 335" o:spid="_x0000_s1124" type="#_x0000_t33" style="position:absolute;left:27063;top:11980;width:18301;height:50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oRFcMAAADcAAAADwAAAGRycy9kb3ducmV2LnhtbESPQWvCQBSE74X+h+UVvNWNFUtJXYMU&#10;AkpPjR48PrLPbEz2bdhdTfz33YLQ4zAz3zDrYrK9uJEPrWMFi3kGgrh2uuVGwfFQvn6ACBFZY++Y&#10;FNwpQLF5flpjrt3IP3SrYiMShEOOCkyMQy5lqA1ZDHM3ECfv7LzFmKRvpPY4Jrjt5VuWvUuLLacF&#10;gwN9Gaq76moVZOHUlfvdwbDksbpM8ju2pVdq9jJtP0FEmuJ/+NHeaQXL5Qr+zq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6ERXDAAAA3AAAAA8AAAAAAAAAAAAA&#10;AAAAoQIAAGRycy9kb3ducmV2LnhtbFBLBQYAAAAABAAEAPkAAACRAwAAAAA=&#10;" strokecolor="#5b9bd5 [3204]" strokeweight=".5pt">
                        <v:stroke startarrow="open"/>
                      </v:shape>
                      <v:shape id="TextBox 43" o:spid="_x0000_s1125" type="#_x0000_t202" style="position:absolute;left:32097;top:28405;width:13665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9+RsQA&#10;AADcAAAADwAAAGRycy9kb3ducmV2LnhtbESPwW7CMBBE70j8g7VI3IoTKAhSHISglbjR0n7AKl7i&#10;NPE6ig2k/foaqRLH0cy80aw3vW3ElTpfOVaQThIQxIXTFZcKvj7fnpYgfEDW2DgmBT/kYZMPB2vM&#10;tLvxB11PoRQRwj5DBSaENpPSF4Ys+olriaN3dp3FEGVXSt3hLcJtI6dJspAWK44LBlvaGSrq08Uq&#10;WCb2WNer6bu3z7/p3Oz27rX9Vmo86rcvIAL14RH+bx+0gtlsAfcz8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ffkb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USE_YN </w:t>
                              </w:r>
                              <w:r>
                                <w:rPr>
                                  <w:rFonts w:asciiTheme="minorHAnsi" w:eastAsiaTheme="minorEastAsia" w:hAnsi="Wingding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Y 또는 N</w:t>
                              </w:r>
                            </w:p>
                          </w:txbxContent>
                        </v:textbox>
                      </v:shape>
                      <v:shape id="TextBox 46" o:spid="_x0000_s1126" type="#_x0000_t202" style="position:absolute;left:6007;top:25943;width:3779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b3cUA&#10;AADcAAAADwAAAGRycy9kb3ducmV2LnhtbESPzW7CMBCE75V4B2uRuBWHn1IIGIRoK3HjpzzAKl7i&#10;kHgdxQZCnx5XqtTjaGa+0SxWra3EjRpfOFYw6CcgiDOnC84VnL6/XqcgfEDWWDkmBQ/ysFp2XhaY&#10;anfnA92OIRcRwj5FBSaEOpXSZ4Ys+r6riaN3do3FEGWTS93gPcJtJYdJMpEWC44LBmvaGMrK49Uq&#10;mCZ2V5az4d7b8c/gzWw+3Gd9UarXbddzEIHa8B/+a2+1gtHoHX7Px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9vdxQAAANwAAAAPAAAAAAAAAAAAAAAAAJgCAABkcnMv&#10;ZG93bnJldi54bWxQSwUGAAAAAAQABAD1AAAAigMAAAAA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TextBox 47" o:spid="_x0000_s1127" type="#_x0000_t202" style="position:absolute;left:21168;top:25996;width:3778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xPr8AA&#10;AADcAAAADwAAAGRycy9kb3ducmV2LnhtbERPyW7CMBC9I/UfrEHiBg5bRVMMqlgkbiztB4ziaRwS&#10;j6PYQODr8QGJ49Pb58vWVuJKjS8cKxgOEhDEmdMF5wr+frf9GQgfkDVWjknBnTwsFx+dOaba3fhI&#10;11PIRQxhn6ICE0KdSukzQxb9wNXEkft3jcUQYZNL3eAthttKjpLkU1osODYYrGllKCtPF6tglth9&#10;WX6NDt5OHsOpWa3dpj4r1eu2P98gArXhLX65d1rBeBzXxjPxCM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xPr8AAAADcAAAADwAAAAAAAAAAAAAAAACYAgAAZHJzL2Rvd25y&#10;ZXYueG1sUEsFBgAAAAAEAAQA9QAAAIUDAAAAAA=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rect id="직사각형 339" o:spid="_x0000_s1128" style="position:absolute;left:3684;top:22207;width:11092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KmMUA&#10;AADcAAAADwAAAGRycy9kb3ducmV2LnhtbESPQWsCMRSE74X+h/AEbzVrrVbXjSJKoQd7qFXw+Ni8&#10;3QQ3L8sm6vbfN4VCj8PMfMMU69414kZdsJ4VjEcZCOLSa8u1guPX29McRIjIGhvPpOCbAqxXjw8F&#10;5trf+ZNuh1iLBOGQowITY5tLGUpDDsPIt8TJq3znMCbZ1VJ3eE9w18jnLJtJh5bTgsGWtobKy+Hq&#10;FOxPZlPpF/fqzU5PP+x5Zs0clRoO+s0SRKQ+/of/2u9awWSygN8z6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0qYxQAAANwAAAAPAAAAAAAAAAAAAAAAAJgCAABkcnMv&#10;ZG93bnJldi54bWxQSwUGAAAAAAQABAD1AAAAigMAAAAA&#10;" filled="f" strokecolor="#bdd6ee [1300]" strokeweight="1pt">
                        <v:textbox inset="0,0,0,0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-1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.사용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안함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처리</w:t>
                              </w:r>
                            </w:p>
                          </w:txbxContent>
                        </v:textbox>
                      </v:rect>
                      <v:rect id="직사각형 340" o:spid="_x0000_s1129" style="position:absolute;left:15971;top:22314;width:11092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+QeMIA&#10;AADcAAAADwAAAGRycy9kb3ducmV2LnhtbERPz2vCMBS+D/wfwhN2m6nOVemMUhwDD9thnYMdH82z&#10;CWteShNr/e+Xg+Dx4/u92Y2uFQP1wXpWMJ9lIIhrry03Co7f709rECEia2w9k4IrBdhtJw8bLLS/&#10;8BcNVWxECuFQoAITY1dIGWpDDsPMd8SJO/neYUywb6Tu8ZLCXSsXWZZLh5ZTg8GO9obqv+rsFHz8&#10;mPKkl27lzZt++bS/uTVrVOpxOpavICKN8S6+uQ9awfMyzU9n0hG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5B4wgAAANwAAAAPAAAAAAAAAAAAAAAAAJgCAABkcnMvZG93&#10;bnJldi54bWxQSwUGAAAAAAQABAD1AAAAhwMAAAAA&#10;" filled="f" strokecolor="#bdd6ee [1300]" strokeweight="1pt">
                        <v:textbox inset="0,0,0,0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3-2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.사용으로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전환</w:t>
                              </w:r>
                            </w:p>
                          </w:txbxContent>
                        </v:textbox>
                      </v:rect>
                      <v:shape id="TextBox 21" o:spid="_x0000_s1130" type="#_x0000_t202" style="position:absolute;left:9914;top:16007;width:10333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ILOMQA&#10;AADcAAAADwAAAGRycy9kb3ducmV2LnhtbESPwW7CMBBE75X4B2uRegOHQCsIGFRBK3ErBT5gFS9x&#10;SLyOYhdSvh4jIfU4mpk3msWqs7W4UOtLxwpGwwQEce50yYWC4+FrMAXhA7LG2jEp+CMPq2XvZYGZ&#10;dlf+ocs+FCJC2GeowITQZFL63JBFP3QNcfROrrUYomwLqVu8RritZZok79JiyXHBYENrQ3m1/7UK&#10;pon9rqpZuvN2chu9mfXGfTZnpV773cccRKAu/Ief7a1WMJ6k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iCzj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사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용여부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=Yes?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52F73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11488" behindDoc="0" locked="0" layoutInCell="1" allowOverlap="1" wp14:anchorId="2AFF52E9" wp14:editId="201C75D6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341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2F73" w:rsidRPr="00697D4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52F73" w:rsidRDefault="00452F73" w:rsidP="003145CF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452F73" w:rsidTr="003145CF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F73" w:rsidRDefault="00452F73" w:rsidP="003145CF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452F73" w:rsidRDefault="00452F73" w:rsidP="002672F4">
            <w:pPr>
              <w:pStyle w:val="af3"/>
              <w:numPr>
                <w:ilvl w:val="0"/>
                <w:numId w:val="25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관리웹시스템 </w:t>
            </w:r>
            <w:r>
              <w:rPr>
                <w:rFonts w:ascii="굴림" w:hAnsi="굴림"/>
                <w:bCs/>
                <w:iCs/>
              </w:rPr>
              <w:t xml:space="preserve">&gt; </w:t>
            </w:r>
            <w:r>
              <w:rPr>
                <w:rFonts w:ascii="굴림" w:hAnsi="굴림" w:hint="eastAsia"/>
                <w:bCs/>
                <w:iCs/>
              </w:rPr>
              <w:t xml:space="preserve">오디오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데이터셋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검색에서 원하는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콘텐츠를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검색한다.</w:t>
            </w:r>
          </w:p>
          <w:p w:rsidR="00452F73" w:rsidRDefault="00452F73" w:rsidP="002672F4">
            <w:pPr>
              <w:pStyle w:val="af3"/>
              <w:numPr>
                <w:ilvl w:val="0"/>
                <w:numId w:val="25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콘텐츠 </w:t>
            </w:r>
            <w:r>
              <w:rPr>
                <w:rFonts w:ascii="굴림" w:hAnsi="굴림"/>
                <w:bCs/>
                <w:iCs/>
              </w:rPr>
              <w:t>ID</w:t>
            </w:r>
            <w:r>
              <w:rPr>
                <w:rFonts w:ascii="굴림" w:hAnsi="굴림" w:hint="eastAsia"/>
                <w:bCs/>
                <w:iCs/>
              </w:rPr>
              <w:t xml:space="preserve">를 클릭하여 해당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데이터셋에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대한 상세한 정보를 조회한다.</w:t>
            </w:r>
          </w:p>
          <w:p w:rsidR="00452F73" w:rsidRPr="00793A05" w:rsidRDefault="00452F73" w:rsidP="002672F4">
            <w:pPr>
              <w:pStyle w:val="af3"/>
              <w:numPr>
                <w:ilvl w:val="0"/>
                <w:numId w:val="25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현재 사용중인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데이터셋은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사용안함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기능이 활성화 되고, 사용중이지 않은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데이터셋은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사용으로 변경할 수 있다.</w:t>
            </w:r>
          </w:p>
          <w:p w:rsidR="00452F73" w:rsidRPr="009E1EC0" w:rsidRDefault="00452F73" w:rsidP="003145CF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452F73" w:rsidRDefault="00452F73" w:rsidP="00452F73"/>
    <w:p w:rsidR="00452F73" w:rsidRDefault="00452F73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452F73" w:rsidRDefault="00452F73" w:rsidP="00452F73">
      <w:pPr>
        <w:pStyle w:val="21"/>
        <w:rPr>
          <w:lang w:val="en-GB"/>
        </w:rPr>
      </w:pPr>
      <w:bookmarkStart w:id="10" w:name="_Toc493332146"/>
      <w:r>
        <w:rPr>
          <w:rFonts w:hint="eastAsia"/>
          <w:lang w:val="en-GB"/>
        </w:rPr>
        <w:lastRenderedPageBreak/>
        <w:t>F</w:t>
      </w:r>
      <w:r>
        <w:rPr>
          <w:lang w:val="en-GB"/>
        </w:rPr>
        <w:t>W</w:t>
      </w:r>
      <w:r w:rsidRPr="00AF3DFF">
        <w:rPr>
          <w:lang w:val="en-GB"/>
        </w:rPr>
        <w:t>U-PC-00</w:t>
      </w:r>
      <w:r>
        <w:rPr>
          <w:lang w:val="en-GB"/>
        </w:rPr>
        <w:t xml:space="preserve">9 / </w:t>
      </w:r>
      <w:r>
        <w:rPr>
          <w:rFonts w:hint="eastAsia"/>
          <w:lang w:val="en-GB"/>
        </w:rPr>
        <w:t>비</w:t>
      </w:r>
      <w:r w:rsidRPr="00452F73">
        <w:rPr>
          <w:rFonts w:hint="eastAsia"/>
          <w:lang w:val="en-GB"/>
        </w:rPr>
        <w:t>디오</w:t>
      </w:r>
      <w:r w:rsidRPr="00452F73">
        <w:rPr>
          <w:rFonts w:hint="eastAsia"/>
          <w:lang w:val="en-GB"/>
        </w:rPr>
        <w:t xml:space="preserve"> </w:t>
      </w:r>
      <w:proofErr w:type="spellStart"/>
      <w:r w:rsidRPr="00452F73">
        <w:rPr>
          <w:rFonts w:hint="eastAsia"/>
          <w:lang w:val="en-GB"/>
        </w:rPr>
        <w:t>데이터셋</w:t>
      </w:r>
      <w:proofErr w:type="spellEnd"/>
      <w:r w:rsidRPr="00452F73">
        <w:rPr>
          <w:rFonts w:hint="eastAsia"/>
          <w:lang w:val="en-GB"/>
        </w:rPr>
        <w:t xml:space="preserve"> </w:t>
      </w:r>
      <w:r w:rsidRPr="00452F73">
        <w:rPr>
          <w:rFonts w:hint="eastAsia"/>
          <w:lang w:val="en-GB"/>
        </w:rPr>
        <w:t>사용</w:t>
      </w:r>
      <w:r w:rsidRPr="00452F73">
        <w:rPr>
          <w:rFonts w:hint="eastAsia"/>
          <w:lang w:val="en-GB"/>
        </w:rPr>
        <w:t xml:space="preserve"> </w:t>
      </w:r>
      <w:r w:rsidRPr="00452F73">
        <w:rPr>
          <w:rFonts w:hint="eastAsia"/>
          <w:lang w:val="en-GB"/>
        </w:rPr>
        <w:t>여부</w:t>
      </w:r>
      <w:r w:rsidRPr="00452F73">
        <w:rPr>
          <w:rFonts w:hint="eastAsia"/>
          <w:lang w:val="en-GB"/>
        </w:rPr>
        <w:t xml:space="preserve"> </w:t>
      </w:r>
      <w:r w:rsidRPr="00452F73">
        <w:rPr>
          <w:rFonts w:hint="eastAsia"/>
          <w:lang w:val="en-GB"/>
        </w:rPr>
        <w:t>변경</w:t>
      </w:r>
      <w:bookmarkEnd w:id="10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452F73" w:rsidTr="003145CF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52F73" w:rsidRDefault="00452F73" w:rsidP="003145CF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52F73" w:rsidRPr="003A662F" w:rsidRDefault="00452F73" w:rsidP="003145CF">
            <w:pPr>
              <w:jc w:val="left"/>
              <w:rPr>
                <w:rFonts w:ascii="굴림" w:hAnsi="굴림"/>
              </w:rPr>
            </w:pPr>
            <w:proofErr w:type="spellStart"/>
            <w:r w:rsidRPr="00912643">
              <w:rPr>
                <w:rFonts w:ascii="굴림" w:hAnsi="굴림" w:hint="eastAsia"/>
              </w:rPr>
              <w:t>필터링</w:t>
            </w:r>
            <w:proofErr w:type="spellEnd"/>
            <w:r w:rsidRPr="00912643">
              <w:rPr>
                <w:rFonts w:ascii="굴림" w:hAnsi="굴림" w:hint="eastAsia"/>
              </w:rPr>
              <w:t xml:space="preserve"> 기술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52F73" w:rsidRPr="003A662F" w:rsidRDefault="00452F73" w:rsidP="003145CF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73" w:rsidRPr="003A662F" w:rsidRDefault="00452F73" w:rsidP="003145CF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관리</w:t>
            </w:r>
            <w:r>
              <w:rPr>
                <w:rFonts w:ascii="굴림" w:hAnsi="굴림" w:hint="eastAsia"/>
              </w:rPr>
              <w:t xml:space="preserve"> 웹 시스템</w:t>
            </w:r>
          </w:p>
        </w:tc>
      </w:tr>
      <w:tr w:rsidR="00452F73" w:rsidTr="003145CF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52F73" w:rsidRDefault="00452F73" w:rsidP="003145CF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73" w:rsidRPr="003A662F" w:rsidRDefault="00452F73" w:rsidP="003145CF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/>
              </w:rPr>
              <w:t>F</w:t>
            </w:r>
            <w:r>
              <w:rPr>
                <w:rFonts w:ascii="굴림" w:hAnsi="굴림" w:hint="eastAsia"/>
              </w:rPr>
              <w:t>W</w:t>
            </w:r>
            <w:r w:rsidRPr="007A2B1E">
              <w:rPr>
                <w:rFonts w:ascii="굴림" w:hAnsi="굴림"/>
              </w:rPr>
              <w:t>U-PC-00</w:t>
            </w:r>
            <w:r>
              <w:rPr>
                <w:rFonts w:ascii="굴림" w:hAnsi="굴림"/>
              </w:rP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52F73" w:rsidRPr="003A662F" w:rsidRDefault="00452F73" w:rsidP="003145CF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73" w:rsidRPr="003A662F" w:rsidRDefault="00452F73" w:rsidP="003145CF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비</w:t>
            </w:r>
            <w:r w:rsidRPr="00452F73">
              <w:rPr>
                <w:rFonts w:ascii="굴림" w:hAnsi="굴림" w:hint="eastAsia"/>
              </w:rPr>
              <w:t xml:space="preserve">디오 </w:t>
            </w:r>
            <w:proofErr w:type="spellStart"/>
            <w:r w:rsidRPr="00452F73">
              <w:rPr>
                <w:rFonts w:ascii="굴림" w:hAnsi="굴림" w:hint="eastAsia"/>
              </w:rPr>
              <w:t>데이터셋</w:t>
            </w:r>
            <w:proofErr w:type="spellEnd"/>
            <w:r w:rsidRPr="00452F73">
              <w:rPr>
                <w:rFonts w:ascii="굴림" w:hAnsi="굴림" w:hint="eastAsia"/>
              </w:rPr>
              <w:t xml:space="preserve"> 사용 여부 변경</w:t>
            </w:r>
          </w:p>
        </w:tc>
      </w:tr>
      <w:tr w:rsidR="00452F73" w:rsidTr="003145CF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52F73" w:rsidRDefault="00452F73" w:rsidP="003145CF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73" w:rsidRPr="00D239CC" w:rsidRDefault="00452F73" w:rsidP="00373F58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452F73">
              <w:rPr>
                <w:rFonts w:ascii="굴림" w:hAnsi="굴림" w:hint="eastAsia"/>
              </w:rPr>
              <w:t>FWU-RF-01</w:t>
            </w:r>
            <w:r w:rsidR="00373F58">
              <w:rPr>
                <w:rFonts w:ascii="굴림" w:hAnsi="굴림"/>
              </w:rPr>
              <w:t>3</w:t>
            </w:r>
            <w:r>
              <w:rPr>
                <w:rFonts w:ascii="굴림" w:hAnsi="굴림"/>
              </w:rPr>
              <w:t xml:space="preserve"> / </w:t>
            </w:r>
            <w:r w:rsidRPr="00452F73">
              <w:rPr>
                <w:rFonts w:ascii="굴림" w:hAnsi="굴림" w:hint="eastAsia"/>
              </w:rPr>
              <w:t xml:space="preserve">중복 </w:t>
            </w:r>
            <w:proofErr w:type="spellStart"/>
            <w:r w:rsidRPr="00452F73">
              <w:rPr>
                <w:rFonts w:ascii="굴림" w:hAnsi="굴림" w:hint="eastAsia"/>
              </w:rPr>
              <w:t>콘텐츠</w:t>
            </w:r>
            <w:proofErr w:type="spellEnd"/>
            <w:r w:rsidRPr="00452F73">
              <w:rPr>
                <w:rFonts w:ascii="굴림" w:hAnsi="굴림" w:hint="eastAsia"/>
              </w:rPr>
              <w:t xml:space="preserve"> 일괄 제외 기능 구현</w:t>
            </w:r>
          </w:p>
        </w:tc>
      </w:tr>
      <w:tr w:rsidR="00452F73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52F73" w:rsidRPr="000B1E96" w:rsidRDefault="00452F73" w:rsidP="003145CF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452F73" w:rsidTr="003145CF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2F73" w:rsidRDefault="00452F73" w:rsidP="003145CF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452F73" w:rsidRDefault="00452F73" w:rsidP="003145CF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452F73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4B8F3442" wp14:editId="4FD4960D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485140</wp:posOffset>
                      </wp:positionV>
                      <wp:extent cx="4864100" cy="2738755"/>
                      <wp:effectExtent l="0" t="0" r="12700" b="23495"/>
                      <wp:wrapNone/>
                      <wp:docPr id="343" name="그룹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4100" cy="2738755"/>
                                <a:chOff x="368447" y="488346"/>
                                <a:chExt cx="4864700" cy="2739015"/>
                              </a:xfrm>
                            </wpg:grpSpPr>
                            <wps:wsp>
                              <wps:cNvPr id="344" name="순서도: 자기 디스크 344"/>
                              <wps:cNvSpPr/>
                              <wps:spPr>
                                <a:xfrm>
                                  <a:off x="3839775" y="1707485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PES_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VIDEO_INFO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직사각형 345"/>
                              <wps:cNvSpPr/>
                              <wps:spPr>
                                <a:xfrm>
                                  <a:off x="386737" y="1038435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2.상세정보조회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꺾인 연결선 346"/>
                              <wps:cNvCnPr>
                                <a:stCxn id="355" idx="3"/>
                                <a:endCxn id="344" idx="3"/>
                              </wps:cNvCnPr>
                              <wps:spPr>
                                <a:xfrm flipV="1">
                                  <a:off x="2706301" y="2331600"/>
                                  <a:ext cx="1830160" cy="736104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직사각형 347"/>
                              <wps:cNvSpPr/>
                              <wps:spPr>
                                <a:xfrm>
                                  <a:off x="386737" y="488346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1.비디오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콘텐츠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정보 검색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직선 화살표 연결선 348"/>
                              <wps:cNvCnPr>
                                <a:stCxn id="347" idx="2"/>
                              </wps:cNvCnPr>
                              <wps:spPr>
                                <a:xfrm>
                                  <a:off x="1546519" y="807661"/>
                                  <a:ext cx="0" cy="24090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직선 화살표 연결선 349"/>
                              <wps:cNvCnPr/>
                              <wps:spPr>
                                <a:xfrm flipH="1">
                                  <a:off x="1546463" y="1348694"/>
                                  <a:ext cx="57" cy="252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다이아몬드 350"/>
                              <wps:cNvSpPr/>
                              <wps:spPr>
                                <a:xfrm>
                                  <a:off x="574969" y="1600769"/>
                                  <a:ext cx="1943100" cy="322346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사용여부=Yes?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꺾인 연결선 351"/>
                              <wps:cNvCnPr>
                                <a:stCxn id="350" idx="2"/>
                                <a:endCxn id="363" idx="0"/>
                              </wps:cNvCnPr>
                              <wps:spPr>
                                <a:xfrm rot="5400000">
                                  <a:off x="1085937" y="1760213"/>
                                  <a:ext cx="297680" cy="6234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2" name="꺾인 연결선 352"/>
                              <wps:cNvCnPr>
                                <a:stCxn id="350" idx="3"/>
                                <a:endCxn id="364" idx="0"/>
                              </wps:cNvCnPr>
                              <wps:spPr>
                                <a:xfrm flipH="1">
                                  <a:off x="2151715" y="1761942"/>
                                  <a:ext cx="366354" cy="469466"/>
                                </a:xfrm>
                                <a:prstGeom prst="bentConnector4">
                                  <a:avLst>
                                    <a:gd name="adj1" fmla="val -62399"/>
                                    <a:gd name="adj2" fmla="val 6716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TextBox 21"/>
                              <wps:cNvSpPr txBox="1"/>
                              <wps:spPr>
                                <a:xfrm>
                                  <a:off x="1165468" y="1857613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54" name="TextBox 29"/>
                              <wps:cNvSpPr txBox="1"/>
                              <wps:spPr>
                                <a:xfrm>
                                  <a:off x="2418449" y="1713845"/>
                                  <a:ext cx="35623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55" name="직사각형 355"/>
                              <wps:cNvSpPr/>
                              <wps:spPr>
                                <a:xfrm>
                                  <a:off x="368447" y="2908046"/>
                                  <a:ext cx="233785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4.사용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여부 변경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꺾인 연결선 356"/>
                              <wps:cNvCnPr>
                                <a:stCxn id="363" idx="2"/>
                                <a:endCxn id="355" idx="0"/>
                              </wps:cNvCnPr>
                              <wps:spPr>
                                <a:xfrm rot="16200000" flipH="1">
                                  <a:off x="1046236" y="2416908"/>
                                  <a:ext cx="367936" cy="61434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7" name="꺾인 연결선 357"/>
                              <wps:cNvCnPr>
                                <a:stCxn id="364" idx="2"/>
                                <a:endCxn id="355" idx="0"/>
                              </wps:cNvCnPr>
                              <wps:spPr>
                                <a:xfrm rot="5400000">
                                  <a:off x="1665884" y="2422214"/>
                                  <a:ext cx="357323" cy="61434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8" name="꺾인 연결선 358"/>
                              <wps:cNvCnPr>
                                <a:stCxn id="347" idx="3"/>
                                <a:endCxn id="344" idx="1"/>
                              </wps:cNvCnPr>
                              <wps:spPr>
                                <a:xfrm>
                                  <a:off x="2706301" y="648004"/>
                                  <a:ext cx="1830160" cy="1059481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9" name="꺾인 연결선 359"/>
                              <wps:cNvCnPr>
                                <a:stCxn id="345" idx="3"/>
                                <a:endCxn id="344" idx="1"/>
                              </wps:cNvCnPr>
                              <wps:spPr>
                                <a:xfrm>
                                  <a:off x="2706301" y="1198093"/>
                                  <a:ext cx="1830160" cy="509392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0" name="TextBox 43"/>
                              <wps:cNvSpPr txBox="1"/>
                              <wps:spPr>
                                <a:xfrm>
                                  <a:off x="3209720" y="2840546"/>
                                  <a:ext cx="136652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USE_YN </w:t>
                                    </w:r>
                                    <w:r>
                                      <w:rPr>
                                        <w:rFonts w:asciiTheme="minorHAnsi" w:eastAsiaTheme="minorEastAsia" w:hAnsi="Wingdings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sym w:font="Wingdings" w:char="F0E8"/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Y 또는 N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61" name="TextBox 46"/>
                              <wps:cNvSpPr txBox="1"/>
                              <wps:spPr>
                                <a:xfrm>
                                  <a:off x="600797" y="2594371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62" name="TextBox 47"/>
                              <wps:cNvSpPr txBox="1"/>
                              <wps:spPr>
                                <a:xfrm>
                                  <a:off x="2116832" y="2599685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63" name="직사각형 363"/>
                              <wps:cNvSpPr/>
                              <wps:spPr>
                                <a:xfrm>
                                  <a:off x="368447" y="2220795"/>
                                  <a:ext cx="1109173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-1</w:t>
                                    </w: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.사용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안함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처리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직사각형 364"/>
                              <wps:cNvSpPr/>
                              <wps:spPr>
                                <a:xfrm>
                                  <a:off x="1597128" y="2231408"/>
                                  <a:ext cx="1109173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3-2</w:t>
                                    </w: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.사용으로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전환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TextBox 21"/>
                              <wps:cNvSpPr txBox="1"/>
                              <wps:spPr>
                                <a:xfrm>
                                  <a:off x="991428" y="1600769"/>
                                  <a:ext cx="1033272" cy="3111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사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용여부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=Yes?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8F3442" id="_x0000_s1131" style="position:absolute;left:0;text-align:left;margin-left:28.4pt;margin-top:38.2pt;width:383pt;height:215.65pt;z-index:251715584" coordorigin="3684,4883" coordsize="48647,27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">
                      <v:shape id="순서도: 자기 디스크 344" o:spid="_x0000_s1132" type="#_x0000_t132" style="position:absolute;left:38397;top:17074;width:13934;height:6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mqKcYA&#10;AADcAAAADwAAAGRycy9kb3ducmV2LnhtbESPT2vCQBTE7wW/w/IEb83GalVSVwkt1oI91D94fs0+&#10;k9Ds27C71fjtu0LB4zAzv2Hmy8404kzO15YVDJMUBHFhdc2lgsN+9TgD4QOyxsYyKbiSh+Wi9zDH&#10;TNsLb+m8C6WIEPYZKqhCaDMpfVGRQZ/Yljh6J+sMhihdKbXDS4SbRj6l6UQarDkuVNjSa0XFz+7X&#10;KHCf3+tJ/oajzfS9a9rj5mt6fM6VGvS7/AVEoC7cw//tD61gNB7D7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mqKcYAAADcAAAADwAAAAAAAAAAAAAAAACYAgAAZHJz&#10;L2Rvd25yZXYueG1sUEsFBgAAAAAEAAQA9QAAAIsDAAAAAA==&#10;" filled="f" strokecolor="#bdd6ee [1300]" strokeweight="1pt">
                        <v:stroke joinstyle="miter"/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PES_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VIDEO_INFO</w:t>
                              </w:r>
                            </w:p>
                          </w:txbxContent>
                        </v:textbox>
                      </v:shape>
                      <v:rect id="직사각형 345" o:spid="_x0000_s1133" style="position:absolute;left:3867;top:10384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sfOcYA&#10;AADcAAAADwAAAGRycy9kb3ducmV2LnhtbESPQWvCQBSE7wX/w/KE3pqNjUqJriJCoOApqZV6e2Rf&#10;k9Ts2zS7jfHfdwtCj8PMfMOst6NpxUC9aywrmEUxCOLS6oYrBce37OkFhPPIGlvLpOBGDrabycMa&#10;U22vnNNQ+EoECLsUFdTed6mUrqzJoItsRxy8T9sb9EH2ldQ9XgPctPI5jpfSYMNhocaO9jWVl+LH&#10;KDjPi4/sxMemuhXDV67fD995clDqcTruViA8jf4/fG+/agXJfAF/Z8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sfOc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2.상세정보조회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꺾인 연결선 346" o:spid="_x0000_s1134" type="#_x0000_t33" style="position:absolute;left:27063;top:23316;width:18301;height:736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/kLMUAAADcAAAADwAAAGRycy9kb3ducmV2LnhtbESPT2vCQBTE74V+h+UVvNVN1S4SXaX4&#10;B7xIqa3k+sg+k2D2bcyuMX57t1DocZiZ3zDzZW9r0VHrK8ca3oYJCOLcmYoLDT/f29cpCB+QDdaO&#10;ScOdPCwXz09zTI278Rd1h1CICGGfooYyhCaV0uclWfRD1xBH7+RaiyHKtpCmxVuE21qOkkRJixXH&#10;hRIbWpWUnw9Xq0Gpfaa6LP/cJMfLPpuuqaH3q9aDl/5jBiJQH/7Df+2d0TCeKPg9E4+AX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/kLMUAAADcAAAADwAAAAAAAAAA&#10;AAAAAAChAgAAZHJzL2Rvd25yZXYueG1sUEsFBgAAAAAEAAQA+QAAAJMDAAAAAA==&#10;" strokecolor="#5b9bd5 [3204]" strokeweight=".5pt">
                        <v:stroke endarrow="open"/>
                      </v:shape>
                      <v:rect id="직사각형 347" o:spid="_x0000_s1135" style="position:absolute;left:3867;top:4883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Uk1cYA&#10;AADcAAAADwAAAGRycy9kb3ducmV2LnhtbESPQWvCQBSE7wX/w/KE3pqNjWiJriJCoOApqZV6e2Rf&#10;k9Ts2zS7jfHfdwtCj8PMfMOst6NpxUC9aywrmEUxCOLS6oYrBce37OkFhPPIGlvLpOBGDrabycMa&#10;U22vnNNQ+EoECLsUFdTed6mUrqzJoItsRxy8T9sb9EH2ldQ9XgPctPI5jhfSYMNhocaO9jWVl+LH&#10;KDjPi4/sxMemuhXDV67fD995clDqcTruViA8jf4/fG+/agXJfAl/Z8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Uk1c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1.비디오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콘텐츠 정보 검색</w:t>
                              </w:r>
                            </w:p>
                          </w:txbxContent>
                        </v:textbox>
                      </v:rect>
                      <v:shape id="직선 화살표 연결선 348" o:spid="_x0000_s1136" type="#_x0000_t32" style="position:absolute;left:15465;top:8076;width:0;height:2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imosEAAADcAAAADwAAAGRycy9kb3ducmV2LnhtbERPTUvDQBC9C/6HZQQvpd20RtHYbRFB&#10;9GqsxeOQHbOh2dmQHdv03zsHwePjfa+3U+zNkcbcJXawXBRgiJvkO24d7D5e5vdgsiB77BOTgzNl&#10;2G4uL9ZY+XTidzrW0hoN4VyhgyAyVNbmJlDEvEgDsXLfaYwoCsfW+hFPGh57uyqKOxuxY20IONBz&#10;oOZQ/0Ttpd1qVt/OHsrDK35+7YOcy6U4d301PT2CEZrkX/znfvMObkp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WKaiwQAAANwAAAAPAAAAAAAAAAAAAAAA&#10;AKECAABkcnMvZG93bnJldi54bWxQSwUGAAAAAAQABAD5AAAAjwMAAAAA&#10;" strokecolor="#5b9bd5 [3204]" strokeweight=".5pt">
                        <v:stroke endarrow="block" joinstyle="miter"/>
                      </v:shape>
                      <v:shape id="직선 화살표 연결선 349" o:spid="_x0000_s1137" type="#_x0000_t32" style="position:absolute;left:15464;top:13486;width:1;height:25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jWVscAAADcAAAADwAAAGRycy9kb3ducmV2LnhtbESPT2vCQBTE7wW/w/IKvRTdtP5Bo6u0&#10;kUKvVUG9PbLPbGr2bZrdxtRP3xUKPQ4z8xtmsepsJVpqfOlYwdMgAUGcO11yoWC3fetPQfiArLFy&#10;TAp+yMNq2btbYKrdhT+o3YRCRAj7FBWYEOpUSp8bsugHriaO3sk1FkOUTSF1g5cIt5V8TpKJtFhy&#10;XDBYU2YoP2++rYLjaazb12xd5uaQDfePo+vX52Gt1MN99zIHEagL/+G/9rtWMBzN4HYmHg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SNZWxwAAANwAAAAPAAAAAAAA&#10;AAAAAAAAAKECAABkcnMvZG93bnJldi54bWxQSwUGAAAAAAQABAD5AAAAlQMAAAAA&#10;" strokecolor="#5b9bd5 [3204]" strokeweight=".5pt">
                        <v:stroke endarrow="block" joinstyle="miter"/>
                      </v:shape>
                      <v:shape id="다이아몬드 350" o:spid="_x0000_s1138" type="#_x0000_t4" style="position:absolute;left:5749;top:16007;width:19431;height:3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8t8EA&#10;AADcAAAADwAAAGRycy9kb3ducmV2LnhtbERPz2vCMBS+D/wfwhN2m6kbG1qbiswJstta8fxonm2x&#10;ealJbLv99cthsOPH9zvbTqYTAznfWlawXCQgiCurW64VnMrD0wqED8gaO8uk4Js8bPPZQ4aptiN/&#10;0VCEWsQQ9ikqaELoUyl91ZBBv7A9ceQu1hkMEbpaaodjDDedfE6SN2mw5djQYE/vDVXX4m4UuOFn&#10;vy59d5vK+vNyLg7JceQPpR7n024DItAU/sV/7qNW8PIa58cz8Qj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6PLfBAAAA3AAAAA8AAAAAAAAAAAAAAAAAmAIAAGRycy9kb3du&#10;cmV2LnhtbFBLBQYAAAAABAAEAPUAAACGAwAAAAA=&#10;" filled="f" strokecolor="#bdd6ee [1300]" strokeweight="1pt"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사용여부=Yes?</w:t>
                              </w:r>
                            </w:p>
                          </w:txbxContent>
                        </v:textbox>
                      </v:shape>
                      <v:shape id="꺾인 연결선 351" o:spid="_x0000_s1139" type="#_x0000_t34" style="position:absolute;left:10860;top:17601;width:2976;height:623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dxQ8QAAADcAAAADwAAAGRycy9kb3ducmV2LnhtbESPS4vCQBCE74L/YWhhb+vE16IxE5Fl&#10;BXFPuqLXJtN5YKYnZGY1/ntHEDwWVfUVlaw6U4srta6yrGA0jEAQZ1ZXXCg4/m0+5yCcR9ZYWyYF&#10;d3KwSvu9BGNtb7yn68EXIkDYxaig9L6JpXRZSQbd0DbEwctta9AH2RZSt3gLcFPLcRR9SYMVh4US&#10;G/ouKbsc/o2CzdTNisWk+TnnJ5/T/Gh2v7uxUh+Dbr0E4anz7/CrvdUKJrMRPM+EI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3FDxAAAANwAAAAPAAAAAAAAAAAA&#10;AAAAAKECAABkcnMvZG93bnJldi54bWxQSwUGAAAAAAQABAD5AAAAkgMAAAAA&#10;" strokecolor="#5b9bd5 [3204]" strokeweight=".5pt">
                        <v:stroke endarrow="block"/>
                      </v:shape>
                      <v:shape id="꺾인 연결선 352" o:spid="_x0000_s1140" type="#_x0000_t35" style="position:absolute;left:21517;top:17619;width:3663;height:469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IPLsYAAADcAAAADwAAAGRycy9kb3ducmV2LnhtbESPQUvDQBSE74L/YXmCF2k3xrZI7LaI&#10;YPEiaNqDx2f2Ndk2723Mrk36711B8DjMzDfMcj1yq07UB+fFwO00A0VSeeukNrDbPk/uQYWIYrH1&#10;QgbOFGC9urxYYmH9IO90KmOtEkRCgQaaGLtC61A1xBimviNJ3t73jDHJvta2xyHBudV5li00o5O0&#10;0GBHTw1Vx/KbDcxumPmrdG/5sN/MDp8fbr55PRtzfTU+PoCKNMb/8F/7xRq4m+fweyYdAb3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SDy7GAAAA3AAAAA8AAAAAAAAA&#10;AAAAAAAAoQIAAGRycy9kb3ducmV2LnhtbFBLBQYAAAAABAAEAPkAAACUAwAAAAA=&#10;" adj="-13478,14508" strokecolor="#5b9bd5 [3204]" strokeweight=".5pt">
                        <v:stroke endarrow="block"/>
                      </v:shape>
                      <v:shape id="TextBox 21" o:spid="_x0000_s1141" type="#_x0000_t202" style="position:absolute;left:11654;top:18576;width:3778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c4fsQA&#10;AADcAAAADwAAAGRycy9kb3ducmV2LnhtbESPzW7CMBCE70h9B2uRuBUHKBUNGFTxI3Hjp32AVbzE&#10;IfE6ig2EPj1GqsRxNDPfaGaL1lbiSo0vHCsY9BMQxJnTBecKfn827xMQPiBrrByTgjt5WMzfOjNM&#10;tbvxga7HkIsIYZ+iAhNCnUrpM0MWfd/VxNE7ucZiiLLJpW7wFuG2ksMk+ZQWC44LBmtaGsrK48Uq&#10;mCR2V5Zfw723H3+DsVmu3Lo+K9Xrtt9TEIHa8Ar/t7dawWg8g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3OH7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TextBox 29" o:spid="_x0000_s1142" type="#_x0000_t202" style="position:absolute;left:24184;top:17138;width:3562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6gCsUA&#10;AADcAAAADwAAAGRycy9kb3ducmV2LnhtbESPzW7CMBCE75V4B2srcQMn/FQ0xCAEReqtbdoHWMVL&#10;nCZeR7GBlKevKyH1OJqZbzT5drCtuFDva8cK0mkCgrh0uuZKwdfncbIC4QOyxtYxKfghD9vN6CHH&#10;TLsrf9ClCJWIEPYZKjAhdJmUvjRk0U9dRxy9k+sthij7SuoerxFuWzlLkidpsea4YLCjvaGyKc5W&#10;wSqxb03zPHv3dnFLl2Z/cC/dt1Ljx2G3BhFoCP/he/tVK5gvF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qAKxQAAANwAAAAPAAAAAAAAAAAAAAAAAJgCAABkcnMv&#10;ZG93bnJldi54bWxQSwUGAAAAAAQABAD1AAAAigMAAAAA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직사각형 355" o:spid="_x0000_s1143" style="position:absolute;left:3684;top:29080;width:23379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J5MUA&#10;AADcAAAADwAAAGRycy9kb3ducmV2LnhtbESPQWvCQBSE7wX/w/IEb3VTrUWiayiFgOApqS16e2Sf&#10;SWz2bcxuY/z3rlDocZiZb5h1MphG9NS52rKCl2kEgriwuuZSwf4zfV6CcB5ZY2OZFNzIQbIZPa0x&#10;1vbKGfW5L0WAsItRQeV9G0vpiooMuqltiYN3sp1BH2RXSt3hNcBNI2dR9CYN1hwWKmzpo6LiJ/81&#10;Co6v+SH95n1d3vL+nOmv3SWb75SajIf3FQhPg/8P/7W3WsF8sYDHmXAE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onkxQAAANwAAAAPAAAAAAAAAAAAAAAAAJgCAABkcnMv&#10;ZG93bnJldi54bWxQSwUGAAAAAAQABAD1AAAAigMAAAAA&#10;" filled="f" strokecolor="#bdd6ee [1300]" strokeweight="1pt"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4.사용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여부 변경</w:t>
                              </w:r>
                            </w:p>
                          </w:txbxContent>
                        </v:textbox>
                      </v:rect>
                      <v:shape id="꺾인 연결선 356" o:spid="_x0000_s1144" type="#_x0000_t34" style="position:absolute;left:10462;top:24169;width:3679;height:61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43FcUAAADcAAAADwAAAGRycy9kb3ducmV2LnhtbESPW2sCMRSE3wX/QziCb5q1F5HtRpFK&#10;wdeqiH07bI57cXOSbtJ19983hYKPw8x8w2Sb3jSio9ZXlhUs5gkI4tzqigsFp+PHbAXCB2SNjWVS&#10;MJCHzXo8yjDV9s6f1B1CISKEfYoKyhBcKqXPSzLo59YRR+9qW4MhyraQusV7hJtGPiXJUhqsOC6U&#10;6Oi9pPx2+DEKXi7b4dvJfridvmp31qvdrquPSk0n/fYNRKA+PML/7b1W8Py6hL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43FcUAAADcAAAADwAAAAAAAAAA&#10;AAAAAAChAgAAZHJzL2Rvd25yZXYueG1sUEsFBgAAAAAEAAQA+QAAAJMDAAAAAA==&#10;" strokecolor="#5b9bd5 [3204]" strokeweight=".5pt">
                        <v:stroke endarrow="block"/>
                      </v:shape>
                      <v:shape id="꺾인 연결선 357" o:spid="_x0000_s1145" type="#_x0000_t34" style="position:absolute;left:16658;top:24222;width:3573;height:6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JMrMUAAADcAAAADwAAAGRycy9kb3ducmV2LnhtbESPT2vCQBTE7wW/w/KE3pqNWluNriJS&#10;QfRUG9rrI/vyB7NvQ3abxG/vCoUeh5n5DbPeDqYWHbWusqxgEsUgiDOrKy4UpF+HlwUI55E11pZJ&#10;wY0cbDejpzUm2vb8Sd3FFyJA2CWooPS+SaR0WUkGXWQb4uDltjXog2wLqVvsA9zUchrHb9JgxWGh&#10;xIb2JWXXy69RcHh182I5az5+8m+f0yI1p/NpqtTzeNitQHga/H/4r33UCmbzd3icCUdAb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3JMrMUAAADcAAAADwAAAAAAAAAA&#10;AAAAAAChAgAAZHJzL2Rvd25yZXYueG1sUEsFBgAAAAAEAAQA+QAAAJMDAAAAAA==&#10;" strokecolor="#5b9bd5 [3204]" strokeweight=".5pt">
                        <v:stroke endarrow="block"/>
                      </v:shape>
                      <v:shape id="꺾인 연결선 358" o:spid="_x0000_s1146" type="#_x0000_t33" style="position:absolute;left:27063;top:6480;width:18301;height:105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RbK8AAAADcAAAADwAAAGRycy9kb3ducmV2LnhtbERPPWvDMBDdC/0P4grdarktKcW1EkrB&#10;kJIpdoaMh3WxnFgnI6m28++jIdDx8b7LzWIHMZEPvWMFr1kOgrh1uudOwaGpXj5BhIiscXBMCq4U&#10;YLN+fCix0G7mPU117EQK4VCgAhPjWEgZWkMWQ+ZG4sSdnLcYE/Sd1B7nFG4H+ZbnH9Jiz6nB4Eg/&#10;htpL/WcV5OF4qX63jWHJc31e5C72lVfq+Wn5/gIRaYn/4rt7qxW8r9LadCYdAbm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kWyvAAAAA3AAAAA8AAAAAAAAAAAAAAAAA&#10;oQIAAGRycy9kb3ducmV2LnhtbFBLBQYAAAAABAAEAPkAAACOAwAAAAA=&#10;" strokecolor="#5b9bd5 [3204]" strokeweight=".5pt">
                        <v:stroke startarrow="open"/>
                      </v:shape>
                      <v:shape id="꺾인 연결선 359" o:spid="_x0000_s1147" type="#_x0000_t33" style="position:absolute;left:27063;top:11980;width:18301;height:50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j+sMMAAADcAAAADwAAAGRycy9kb3ducmV2LnhtbESPwWrDMBBE74X8g9hAbo2chJbWtRJC&#10;wJDQU50eelysreXYWhlJiZ2/rwqFHoeZecMUu8n24kY+tI4VrJYZCOLa6ZYbBZ/n8vEFRIjIGnvH&#10;pOBOAXbb2UOBuXYjf9Ctio1IEA45KjAxDrmUoTZkMSzdQJy8b+ctxiR9I7XHMcFtL9dZ9iwttpwW&#10;DA50MFR31dUqyMJXV56OZ8OSx+oyyffYll6pxXzav4GINMX/8F/7qBVsnl7h90w6An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o/rDDAAAA3AAAAA8AAAAAAAAAAAAA&#10;AAAAoQIAAGRycy9kb3ducmV2LnhtbFBLBQYAAAAABAAEAPkAAACRAwAAAAA=&#10;" strokecolor="#5b9bd5 [3204]" strokeweight=".5pt">
                        <v:stroke startarrow="open"/>
                      </v:shape>
                      <v:shape id="TextBox 43" o:spid="_x0000_s1148" type="#_x0000_t202" style="position:absolute;left:32097;top:28405;width:13665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stMEA&#10;AADcAAAADwAAAGRycy9kb3ducmV2LnhtbERPyW7CMBC9V+IfrEHiVhyWIggYhFgkbm2BDxjFQxwS&#10;j6PYQODr8aFSj09vX6xaW4k7Nb5wrGDQT0AQZ04XnCs4n/afUxA+IGusHJOCJ3lYLTsfC0y1e/Av&#10;3Y8hFzGEfYoKTAh1KqXPDFn0fVcTR+7iGoshwiaXusFHDLeVHCbJRFosODYYrGljKCuPN6tgmtjv&#10;spwNf7wdvwZfZrN1u/qqVK/brucgArXhX/znPmgFo0mcH8/EI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bLTBAAAA3AAAAA8AAAAAAAAAAAAAAAAAmAIAAGRycy9kb3du&#10;cmV2LnhtbFBLBQYAAAAABAAEAPUAAACGAwAAAAA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USE_YN </w:t>
                              </w:r>
                              <w:r>
                                <w:rPr>
                                  <w:rFonts w:asciiTheme="minorHAnsi" w:eastAsiaTheme="minorEastAsia" w:hAnsi="Wingding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Y 또는 N</w:t>
                              </w:r>
                            </w:p>
                          </w:txbxContent>
                        </v:textbox>
                      </v:shape>
                      <v:shape id="TextBox 46" o:spid="_x0000_s1149" type="#_x0000_t202" style="position:absolute;left:6007;top:25943;width:3779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XJL8UA&#10;AADcAAAADwAAAGRycy9kb3ducmV2LnhtbESPwW7CMBBE70j8g7WVuBUnUBBN4yBEqcQNSvsBq3gb&#10;p4nXUexC6NfXSJU4jmbmjSZfD7YVZ+p97VhBOk1AEJdO11wp+Px4e1yB8AFZY+uYFFzJw7oYj3LM&#10;tLvwO51PoRIRwj5DBSaELpPSl4Ys+qnriKP35XqLIcq+krrHS4TbVs6SZCkt1hwXDHa0NVQ2px+r&#10;YJXYQ9M8z47ePv2mC7N9dbvuW6nJw7B5ARFoCPfwf3uvFcyXKdzOxCM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BckvxQAAANwAAAAPAAAAAAAAAAAAAAAAAJgCAABkcnMv&#10;ZG93bnJldi54bWxQSwUGAAAAAAQABAD1AAAAigMAAAAA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TextBox 47" o:spid="_x0000_s1150" type="#_x0000_t202" style="position:absolute;left:21168;top:25996;width:3778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dXWMQA&#10;AADcAAAADwAAAGRycy9kb3ducmV2LnhtbESPzW7CMBCE75X6DtYi9QYOKUUQMKiCIvVW/h5gFS9x&#10;SLyOYgMpT48rIfU4mplvNPNlZ2txpdaXjhUMBwkI4tzpkgsFx8OmPwHhA7LG2jEp+CUPy8Xryxwz&#10;7W68o+s+FCJC2GeowITQZFL63JBFP3ANcfROrrUYomwLqVu8RbitZZokY2mx5LhgsKGVobzaX6yC&#10;SWJ/qmqabr0d3YcfZrV2X81Zqbde9zkDEagL/+Fn+1sreB+n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XV1j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rect id="직사각형 363" o:spid="_x0000_s1151" style="position:absolute;left:3684;top:22207;width:11092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Sb8UA&#10;AADcAAAADwAAAGRycy9kb3ducmV2LnhtbESPzWrDMBCE74G8g9hAb4mcpHGCazmElkIPzSE/hR4X&#10;a2OJWitjqYn79lWhkOMwM98w5XZwrbhSH6xnBfNZBoK49tpyo+B8ep1uQISIrLH1TAp+KMC2Go9K&#10;LLS/8YGux9iIBOFQoAITY1dIGWpDDsPMd8TJu/jeYUyyb6Tu8ZbgrpWLLMulQ8tpwWBHz4bqr+O3&#10;U/D+YXYX/ejW3rzo1d5+5tZsUKmHybB7AhFpiPfwf/tNK1jmS/g7k46Ar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FJvxQAAANwAAAAPAAAAAAAAAAAAAAAAAJgCAABkcnMv&#10;ZG93bnJldi54bWxQSwUGAAAAAAQABAD1AAAAigMAAAAA&#10;" filled="f" strokecolor="#bdd6ee [1300]" strokeweight="1pt">
                        <v:textbox inset="0,0,0,0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-1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.사용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안함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처리</w:t>
                              </w:r>
                            </w:p>
                          </w:txbxContent>
                        </v:textbox>
                      </v:rect>
                      <v:rect id="직사각형 364" o:spid="_x0000_s1152" style="position:absolute;left:15971;top:22314;width:11092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KG8QA&#10;AADcAAAADwAAAGRycy9kb3ducmV2LnhtbESPQWsCMRSE70L/Q3iF3jTbVreyblbEUuhBD7UVPD42&#10;z01w87Jsom7/vSkUPA4z8w1TLgfXigv1wXpW8DzJQBDXXltuFPx8f4znIEJE1th6JgW/FGBZPYxK&#10;LLS/8hdddrERCcKhQAUmxq6QMtSGHIaJ74iTd/S9w5hk30jd4zXBXStfsiyXDi2nBYMdrQ3Vp93Z&#10;Kdjszeqop+7Nm3c929pDbs0clXp6HFYLEJGGeA//tz+1gtd8Cn9n0hGQ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xyhvEAAAA3AAAAA8AAAAAAAAAAAAAAAAAmAIAAGRycy9k&#10;b3ducmV2LnhtbFBLBQYAAAAABAAEAPUAAACJAwAAAAA=&#10;" filled="f" strokecolor="#bdd6ee [1300]" strokeweight="1pt">
                        <v:textbox inset="0,0,0,0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3-2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.사용으로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전환</w:t>
                              </w:r>
                            </w:p>
                          </w:txbxContent>
                        </v:textbox>
                      </v:rect>
                      <v:shape id="TextBox 21" o:spid="_x0000_s1153" type="#_x0000_t202" style="position:absolute;left:9914;top:16007;width:10333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7PLMQA&#10;AADcAAAADwAAAGRycy9kb3ducmV2LnhtbESPzW7CMBCE75V4B2uRegMHWiIIGIRoK3Erfw+wipc4&#10;JF5HsYG0T48rIfU4mplvNItVZ2txo9aXjhWMhgkI4tzpkgsFp+PXYArCB2SNtWNS8EMeVsveywIz&#10;7e68p9shFCJC2GeowITQZFL63JBFP3QNcfTOrrUYomwLqVu8R7it5ThJUmmx5LhgsKGNobw6XK2C&#10;aWK/q2o23nn7/juamM2H+2wuSr32u/UcRKAu/Ief7a1W8JZO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+zyz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사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용여부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=Yes?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52F73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14560" behindDoc="0" locked="0" layoutInCell="1" allowOverlap="1" wp14:anchorId="298D54E7" wp14:editId="2DFEF624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366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2F73" w:rsidRPr="00697D4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52F73" w:rsidRDefault="00452F73" w:rsidP="003145CF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452F73" w:rsidTr="003145CF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F73" w:rsidRDefault="00452F73" w:rsidP="003145CF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452F73" w:rsidRDefault="00452F73" w:rsidP="002672F4">
            <w:pPr>
              <w:pStyle w:val="af3"/>
              <w:numPr>
                <w:ilvl w:val="0"/>
                <w:numId w:val="26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관리웹시스템 </w:t>
            </w:r>
            <w:r>
              <w:rPr>
                <w:rFonts w:ascii="굴림" w:hAnsi="굴림"/>
                <w:bCs/>
                <w:iCs/>
              </w:rPr>
              <w:t xml:space="preserve">&gt; </w:t>
            </w:r>
            <w:r>
              <w:rPr>
                <w:rFonts w:ascii="굴림" w:hAnsi="굴림" w:hint="eastAsia"/>
                <w:bCs/>
                <w:iCs/>
              </w:rPr>
              <w:t xml:space="preserve">비디오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데이터셋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검색에서 원하는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콘텐츠를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검색한다.</w:t>
            </w:r>
          </w:p>
          <w:p w:rsidR="00452F73" w:rsidRDefault="00452F73" w:rsidP="002672F4">
            <w:pPr>
              <w:pStyle w:val="af3"/>
              <w:numPr>
                <w:ilvl w:val="0"/>
                <w:numId w:val="26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콘텐츠 </w:t>
            </w:r>
            <w:r>
              <w:rPr>
                <w:rFonts w:ascii="굴림" w:hAnsi="굴림"/>
                <w:bCs/>
                <w:iCs/>
              </w:rPr>
              <w:t>ID</w:t>
            </w:r>
            <w:r>
              <w:rPr>
                <w:rFonts w:ascii="굴림" w:hAnsi="굴림" w:hint="eastAsia"/>
                <w:bCs/>
                <w:iCs/>
              </w:rPr>
              <w:t xml:space="preserve">를 클릭하여 해당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데이터셋에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대한 상세한 정보를 조회한다.</w:t>
            </w:r>
          </w:p>
          <w:p w:rsidR="00452F73" w:rsidRPr="00793A05" w:rsidRDefault="00452F73" w:rsidP="002672F4">
            <w:pPr>
              <w:pStyle w:val="af3"/>
              <w:numPr>
                <w:ilvl w:val="0"/>
                <w:numId w:val="26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현재 사용중인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데이터셋은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사용안함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기능이 활성화 되고, 사용중이지 않은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데이터셋은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사용으로 변경할 수 있다.</w:t>
            </w:r>
          </w:p>
          <w:p w:rsidR="00452F73" w:rsidRPr="009E1EC0" w:rsidRDefault="00452F73" w:rsidP="003145CF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452F73" w:rsidRPr="00452F73" w:rsidRDefault="00452F73" w:rsidP="00452F73">
      <w:pPr>
        <w:overflowPunct/>
        <w:autoSpaceDE/>
        <w:autoSpaceDN/>
        <w:adjustRightInd/>
        <w:jc w:val="left"/>
        <w:textAlignment w:val="auto"/>
      </w:pPr>
    </w:p>
    <w:p w:rsidR="00965B0D" w:rsidRPr="00452F73" w:rsidRDefault="00965B0D" w:rsidP="00965B0D">
      <w:pPr>
        <w:overflowPunct/>
        <w:autoSpaceDE/>
        <w:autoSpaceDN/>
        <w:adjustRightInd/>
        <w:jc w:val="left"/>
        <w:textAlignment w:val="auto"/>
      </w:pPr>
    </w:p>
    <w:p w:rsidR="00452F73" w:rsidRDefault="00452F73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452F73" w:rsidRDefault="00452F73" w:rsidP="00452F73">
      <w:pPr>
        <w:pStyle w:val="21"/>
        <w:rPr>
          <w:lang w:val="en-GB"/>
        </w:rPr>
      </w:pPr>
      <w:bookmarkStart w:id="11" w:name="_Toc493332147"/>
      <w:r>
        <w:rPr>
          <w:rFonts w:hint="eastAsia"/>
          <w:lang w:val="en-GB"/>
        </w:rPr>
        <w:lastRenderedPageBreak/>
        <w:t>F</w:t>
      </w:r>
      <w:r>
        <w:rPr>
          <w:lang w:val="en-GB"/>
        </w:rPr>
        <w:t>W</w:t>
      </w:r>
      <w:r w:rsidRPr="00AF3DFF">
        <w:rPr>
          <w:lang w:val="en-GB"/>
        </w:rPr>
        <w:t>U-PC-0</w:t>
      </w:r>
      <w:r>
        <w:rPr>
          <w:lang w:val="en-GB"/>
        </w:rPr>
        <w:t xml:space="preserve">10 / </w:t>
      </w:r>
      <w:r w:rsidR="00AB1DA4">
        <w:rPr>
          <w:rFonts w:hint="eastAsia"/>
          <w:lang w:val="en-GB"/>
        </w:rPr>
        <w:t>북스캔</w:t>
      </w:r>
      <w:r w:rsidR="00AB1DA4">
        <w:rPr>
          <w:rFonts w:hint="eastAsia"/>
          <w:lang w:val="en-GB"/>
        </w:rPr>
        <w:t xml:space="preserve"> </w:t>
      </w:r>
      <w:r w:rsidR="00AB1DA4">
        <w:rPr>
          <w:rFonts w:hint="eastAsia"/>
          <w:lang w:val="en-GB"/>
        </w:rPr>
        <w:t>만화</w:t>
      </w:r>
      <w:r w:rsidRPr="00452F73">
        <w:rPr>
          <w:rFonts w:hint="eastAsia"/>
          <w:lang w:val="en-GB"/>
        </w:rPr>
        <w:t xml:space="preserve"> </w:t>
      </w:r>
      <w:proofErr w:type="spellStart"/>
      <w:r w:rsidRPr="00452F73">
        <w:rPr>
          <w:rFonts w:hint="eastAsia"/>
          <w:lang w:val="en-GB"/>
        </w:rPr>
        <w:t>데이터셋</w:t>
      </w:r>
      <w:proofErr w:type="spellEnd"/>
      <w:r w:rsidRPr="00452F73">
        <w:rPr>
          <w:rFonts w:hint="eastAsia"/>
          <w:lang w:val="en-GB"/>
        </w:rPr>
        <w:t xml:space="preserve"> </w:t>
      </w:r>
      <w:r w:rsidRPr="00452F73">
        <w:rPr>
          <w:rFonts w:hint="eastAsia"/>
          <w:lang w:val="en-GB"/>
        </w:rPr>
        <w:t>사용</w:t>
      </w:r>
      <w:r w:rsidRPr="00452F73">
        <w:rPr>
          <w:rFonts w:hint="eastAsia"/>
          <w:lang w:val="en-GB"/>
        </w:rPr>
        <w:t xml:space="preserve"> </w:t>
      </w:r>
      <w:r w:rsidRPr="00452F73">
        <w:rPr>
          <w:rFonts w:hint="eastAsia"/>
          <w:lang w:val="en-GB"/>
        </w:rPr>
        <w:t>여부</w:t>
      </w:r>
      <w:r w:rsidRPr="00452F73">
        <w:rPr>
          <w:rFonts w:hint="eastAsia"/>
          <w:lang w:val="en-GB"/>
        </w:rPr>
        <w:t xml:space="preserve"> </w:t>
      </w:r>
      <w:r w:rsidRPr="00452F73">
        <w:rPr>
          <w:rFonts w:hint="eastAsia"/>
          <w:lang w:val="en-GB"/>
        </w:rPr>
        <w:t>변경</w:t>
      </w:r>
      <w:bookmarkEnd w:id="11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452F73" w:rsidTr="003145CF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52F73" w:rsidRDefault="00452F73" w:rsidP="003145CF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52F73" w:rsidRPr="003A662F" w:rsidRDefault="00452F73" w:rsidP="003145CF">
            <w:pPr>
              <w:jc w:val="left"/>
              <w:rPr>
                <w:rFonts w:ascii="굴림" w:hAnsi="굴림"/>
              </w:rPr>
            </w:pPr>
            <w:proofErr w:type="spellStart"/>
            <w:r w:rsidRPr="00912643">
              <w:rPr>
                <w:rFonts w:ascii="굴림" w:hAnsi="굴림" w:hint="eastAsia"/>
              </w:rPr>
              <w:t>필터링</w:t>
            </w:r>
            <w:proofErr w:type="spellEnd"/>
            <w:r w:rsidRPr="00912643">
              <w:rPr>
                <w:rFonts w:ascii="굴림" w:hAnsi="굴림" w:hint="eastAsia"/>
              </w:rPr>
              <w:t xml:space="preserve"> 기술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52F73" w:rsidRPr="003A662F" w:rsidRDefault="00452F73" w:rsidP="003145CF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73" w:rsidRPr="003A662F" w:rsidRDefault="00452F73" w:rsidP="003145CF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관리</w:t>
            </w:r>
            <w:r>
              <w:rPr>
                <w:rFonts w:ascii="굴림" w:hAnsi="굴림" w:hint="eastAsia"/>
              </w:rPr>
              <w:t xml:space="preserve"> 웹 시스템</w:t>
            </w:r>
          </w:p>
        </w:tc>
      </w:tr>
      <w:tr w:rsidR="00452F73" w:rsidTr="003145CF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52F73" w:rsidRDefault="00452F73" w:rsidP="003145CF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73" w:rsidRPr="003A662F" w:rsidRDefault="00452F73" w:rsidP="00452F73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/>
              </w:rPr>
              <w:t>F</w:t>
            </w:r>
            <w:r>
              <w:rPr>
                <w:rFonts w:ascii="굴림" w:hAnsi="굴림" w:hint="eastAsia"/>
              </w:rPr>
              <w:t>W</w:t>
            </w:r>
            <w:r w:rsidRPr="007A2B1E">
              <w:rPr>
                <w:rFonts w:ascii="굴림" w:hAnsi="굴림"/>
              </w:rPr>
              <w:t>U-PC-0</w:t>
            </w:r>
            <w:r>
              <w:rPr>
                <w:rFonts w:ascii="굴림" w:hAnsi="굴림"/>
              </w:rPr>
              <w:t>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52F73" w:rsidRPr="003A662F" w:rsidRDefault="00452F73" w:rsidP="003145CF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73" w:rsidRPr="003A662F" w:rsidRDefault="00AB1DA4" w:rsidP="003145CF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proofErr w:type="spellStart"/>
            <w:r>
              <w:rPr>
                <w:rFonts w:hint="eastAsia"/>
                <w:lang w:val="en-GB"/>
              </w:rPr>
              <w:t>북스캔</w:t>
            </w:r>
            <w:proofErr w:type="spellEnd"/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만화</w:t>
            </w:r>
            <w:r w:rsidRPr="00452F73">
              <w:rPr>
                <w:rFonts w:ascii="굴림" w:hAnsi="굴림" w:hint="eastAsia"/>
              </w:rPr>
              <w:t xml:space="preserve"> </w:t>
            </w:r>
            <w:proofErr w:type="spellStart"/>
            <w:r w:rsidR="00452F73" w:rsidRPr="00452F73">
              <w:rPr>
                <w:rFonts w:ascii="굴림" w:hAnsi="굴림" w:hint="eastAsia"/>
              </w:rPr>
              <w:t>데이터셋</w:t>
            </w:r>
            <w:proofErr w:type="spellEnd"/>
            <w:r w:rsidR="00452F73" w:rsidRPr="00452F73">
              <w:rPr>
                <w:rFonts w:ascii="굴림" w:hAnsi="굴림" w:hint="eastAsia"/>
              </w:rPr>
              <w:t xml:space="preserve"> 사용 여부 변경</w:t>
            </w:r>
          </w:p>
        </w:tc>
      </w:tr>
      <w:tr w:rsidR="00452F73" w:rsidTr="003145CF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52F73" w:rsidRDefault="00452F73" w:rsidP="003145CF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73" w:rsidRPr="00D239CC" w:rsidRDefault="00452F73" w:rsidP="00373F58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452F73">
              <w:rPr>
                <w:rFonts w:ascii="굴림" w:hAnsi="굴림" w:hint="eastAsia"/>
              </w:rPr>
              <w:t>FWU-RF-01</w:t>
            </w:r>
            <w:r w:rsidR="00373F58">
              <w:rPr>
                <w:rFonts w:ascii="굴림" w:hAnsi="굴림"/>
              </w:rPr>
              <w:t>3</w:t>
            </w:r>
            <w:r>
              <w:rPr>
                <w:rFonts w:ascii="굴림" w:hAnsi="굴림"/>
              </w:rPr>
              <w:t xml:space="preserve"> / </w:t>
            </w:r>
            <w:r w:rsidRPr="00452F73">
              <w:rPr>
                <w:rFonts w:ascii="굴림" w:hAnsi="굴림" w:hint="eastAsia"/>
              </w:rPr>
              <w:t xml:space="preserve">중복 </w:t>
            </w:r>
            <w:proofErr w:type="spellStart"/>
            <w:r w:rsidRPr="00452F73">
              <w:rPr>
                <w:rFonts w:ascii="굴림" w:hAnsi="굴림" w:hint="eastAsia"/>
              </w:rPr>
              <w:t>콘텐츠</w:t>
            </w:r>
            <w:proofErr w:type="spellEnd"/>
            <w:r w:rsidRPr="00452F73">
              <w:rPr>
                <w:rFonts w:ascii="굴림" w:hAnsi="굴림" w:hint="eastAsia"/>
              </w:rPr>
              <w:t xml:space="preserve"> 일괄 제외 기능 구현</w:t>
            </w:r>
          </w:p>
        </w:tc>
      </w:tr>
      <w:tr w:rsidR="00452F73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52F73" w:rsidRPr="000B1E96" w:rsidRDefault="00452F73" w:rsidP="003145CF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452F73" w:rsidTr="003145CF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2F73" w:rsidRDefault="00452F73" w:rsidP="003145CF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452F73" w:rsidRDefault="00452F73" w:rsidP="003145CF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452F73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0DFE8CE5" wp14:editId="796FD4AD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485140</wp:posOffset>
                      </wp:positionV>
                      <wp:extent cx="4864100" cy="2738755"/>
                      <wp:effectExtent l="0" t="0" r="12700" b="23495"/>
                      <wp:wrapNone/>
                      <wp:docPr id="367" name="그룹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4100" cy="2738755"/>
                                <a:chOff x="368447" y="488346"/>
                                <a:chExt cx="4864700" cy="2739015"/>
                              </a:xfrm>
                            </wpg:grpSpPr>
                            <wps:wsp>
                              <wps:cNvPr id="368" name="순서도: 자기 디스크 368"/>
                              <wps:cNvSpPr/>
                              <wps:spPr>
                                <a:xfrm>
                                  <a:off x="3839775" y="1707485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PES_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IMAGE_INFO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9" name="직사각형 369"/>
                              <wps:cNvSpPr/>
                              <wps:spPr>
                                <a:xfrm>
                                  <a:off x="386737" y="1038435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2.상세정보조회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0" name="꺾인 연결선 370"/>
                              <wps:cNvCnPr>
                                <a:stCxn id="379" idx="3"/>
                                <a:endCxn id="368" idx="3"/>
                              </wps:cNvCnPr>
                              <wps:spPr>
                                <a:xfrm flipV="1">
                                  <a:off x="2706301" y="2331600"/>
                                  <a:ext cx="1830160" cy="736104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1" name="직사각형 371"/>
                              <wps:cNvSpPr/>
                              <wps:spPr>
                                <a:xfrm>
                                  <a:off x="386737" y="488346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</w:t>
                                    </w:r>
                                    <w:r w:rsidR="00AB1DA4"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북</w:t>
                                    </w:r>
                                    <w:r w:rsidR="00AB1DA4"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스캔</w:t>
                                    </w:r>
                                    <w:r w:rsidR="00AB1DA4"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캔</w:t>
                                    </w:r>
                                    <w:proofErr w:type="gramEnd"/>
                                    <w:r w:rsidR="00AB1DA4"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만</w:t>
                                    </w:r>
                                    <w:r w:rsidR="00AB1DA4"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화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콘텐츠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정보 검색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" name="직선 화살표 연결선 372"/>
                              <wps:cNvCnPr>
                                <a:stCxn id="371" idx="2"/>
                              </wps:cNvCnPr>
                              <wps:spPr>
                                <a:xfrm>
                                  <a:off x="1546519" y="807661"/>
                                  <a:ext cx="0" cy="24090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3" name="직선 화살표 연결선 373"/>
                              <wps:cNvCnPr/>
                              <wps:spPr>
                                <a:xfrm flipH="1">
                                  <a:off x="1546463" y="1348694"/>
                                  <a:ext cx="57" cy="252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4" name="다이아몬드 374"/>
                              <wps:cNvSpPr/>
                              <wps:spPr>
                                <a:xfrm>
                                  <a:off x="574969" y="1600769"/>
                                  <a:ext cx="1943100" cy="322346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사용여부=Yes?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꺾인 연결선 375"/>
                              <wps:cNvCnPr>
                                <a:stCxn id="374" idx="2"/>
                                <a:endCxn id="387" idx="0"/>
                              </wps:cNvCnPr>
                              <wps:spPr>
                                <a:xfrm rot="5400000">
                                  <a:off x="1085937" y="1760213"/>
                                  <a:ext cx="297680" cy="6234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6" name="꺾인 연결선 376"/>
                              <wps:cNvCnPr>
                                <a:stCxn id="374" idx="3"/>
                                <a:endCxn id="388" idx="0"/>
                              </wps:cNvCnPr>
                              <wps:spPr>
                                <a:xfrm flipH="1">
                                  <a:off x="2151715" y="1761942"/>
                                  <a:ext cx="366354" cy="469466"/>
                                </a:xfrm>
                                <a:prstGeom prst="bentConnector4">
                                  <a:avLst>
                                    <a:gd name="adj1" fmla="val -62399"/>
                                    <a:gd name="adj2" fmla="val 6716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7" name="TextBox 21"/>
                              <wps:cNvSpPr txBox="1"/>
                              <wps:spPr>
                                <a:xfrm>
                                  <a:off x="1165468" y="1857613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78" name="TextBox 29"/>
                              <wps:cNvSpPr txBox="1"/>
                              <wps:spPr>
                                <a:xfrm>
                                  <a:off x="2418449" y="1713845"/>
                                  <a:ext cx="35623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79" name="직사각형 379"/>
                              <wps:cNvSpPr/>
                              <wps:spPr>
                                <a:xfrm>
                                  <a:off x="368447" y="2908046"/>
                                  <a:ext cx="233785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4.사용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여부 변경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꺾인 연결선 380"/>
                              <wps:cNvCnPr>
                                <a:stCxn id="387" idx="2"/>
                                <a:endCxn id="379" idx="0"/>
                              </wps:cNvCnPr>
                              <wps:spPr>
                                <a:xfrm rot="16200000" flipH="1">
                                  <a:off x="1046236" y="2416908"/>
                                  <a:ext cx="367936" cy="61434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1" name="꺾인 연결선 381"/>
                              <wps:cNvCnPr>
                                <a:stCxn id="388" idx="2"/>
                                <a:endCxn id="379" idx="0"/>
                              </wps:cNvCnPr>
                              <wps:spPr>
                                <a:xfrm rot="5400000">
                                  <a:off x="1665884" y="2422214"/>
                                  <a:ext cx="357323" cy="61434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2" name="꺾인 연결선 382"/>
                              <wps:cNvCnPr>
                                <a:stCxn id="371" idx="3"/>
                                <a:endCxn id="368" idx="1"/>
                              </wps:cNvCnPr>
                              <wps:spPr>
                                <a:xfrm>
                                  <a:off x="2706301" y="648004"/>
                                  <a:ext cx="1830160" cy="1059481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" name="꺾인 연결선 383"/>
                              <wps:cNvCnPr>
                                <a:stCxn id="369" idx="3"/>
                                <a:endCxn id="368" idx="1"/>
                              </wps:cNvCnPr>
                              <wps:spPr>
                                <a:xfrm>
                                  <a:off x="2706301" y="1198093"/>
                                  <a:ext cx="1830160" cy="509392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4" name="TextBox 43"/>
                              <wps:cNvSpPr txBox="1"/>
                              <wps:spPr>
                                <a:xfrm>
                                  <a:off x="3209720" y="2840546"/>
                                  <a:ext cx="136652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USE_YN </w:t>
                                    </w:r>
                                    <w:r>
                                      <w:rPr>
                                        <w:rFonts w:asciiTheme="minorHAnsi" w:eastAsiaTheme="minorEastAsia" w:hAnsi="Wingdings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sym w:font="Wingdings" w:char="F0E8"/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Y 또는 N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85" name="TextBox 46"/>
                              <wps:cNvSpPr txBox="1"/>
                              <wps:spPr>
                                <a:xfrm>
                                  <a:off x="600797" y="2594371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86" name="TextBox 47"/>
                              <wps:cNvSpPr txBox="1"/>
                              <wps:spPr>
                                <a:xfrm>
                                  <a:off x="2116832" y="2599685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87" name="직사각형 387"/>
                              <wps:cNvSpPr/>
                              <wps:spPr>
                                <a:xfrm>
                                  <a:off x="368447" y="2220795"/>
                                  <a:ext cx="1109173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-1</w:t>
                                    </w: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.사용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안함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처리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8" name="직사각형 388"/>
                              <wps:cNvSpPr/>
                              <wps:spPr>
                                <a:xfrm>
                                  <a:off x="1597128" y="2231408"/>
                                  <a:ext cx="1109173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3-2</w:t>
                                    </w: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.사용으로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전환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9" name="TextBox 21"/>
                              <wps:cNvSpPr txBox="1"/>
                              <wps:spPr>
                                <a:xfrm>
                                  <a:off x="991428" y="1600769"/>
                                  <a:ext cx="1033272" cy="3111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사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용여부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=Yes?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FE8CE5" id="_x0000_s1154" style="position:absolute;left:0;text-align:left;margin-left:28.4pt;margin-top:38.2pt;width:383pt;height:215.65pt;z-index:251718656" coordorigin="3684,4883" coordsize="48647,27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">
                      <v:shape id="순서도: 자기 디스크 368" o:spid="_x0000_s1155" type="#_x0000_t132" style="position:absolute;left:38397;top:17074;width:13934;height:6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H8TMIA&#10;AADcAAAADwAAAGRycy9kb3ducmV2LnhtbERPy2rCQBTdF/oPwy24q5MqRomOEhQfoItWxfVt5jYJ&#10;zdwJM6PGv3cWhS4P5z1bdKYRN3K+tqzgo5+AIC6srrlUcD6t3ycgfEDW2FgmBQ/ysJi/vsww0/bO&#10;X3Q7hlLEEPYZKqhCaDMpfVGRQd+3LXHkfqwzGCJ0pdQO7zHcNHKQJKk0WHNsqLClZUXF7/FqFLjD&#10;9zbNVzjcjzdd0172n+PLKFeq99blUxCBuvAv/nPvtIJhGtfGM/EI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fxMwgAAANwAAAAPAAAAAAAAAAAAAAAAAJgCAABkcnMvZG93&#10;bnJldi54bWxQSwUGAAAAAAQABAD1AAAAhwMAAAAA&#10;" filled="f" strokecolor="#bdd6ee [1300]" strokeweight="1pt">
                        <v:stroke joinstyle="miter"/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PES_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IMAGE_INFO</w:t>
                              </w:r>
                            </w:p>
                          </w:txbxContent>
                        </v:textbox>
                      </v:shape>
                      <v:rect id="직사각형 369" o:spid="_x0000_s1156" style="position:absolute;left:3867;top:10384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NJXMUA&#10;AADcAAAADwAAAGRycy9kb3ducmV2LnhtbESPQWvCQBSE7wX/w/IEb3VTLVKjayiFgOApqS16e2Sf&#10;SWz2bcxuY/z3rlDocZiZb5h1MphG9NS52rKCl2kEgriwuuZSwf4zfX4D4TyyxsYyKbiRg2Qzelpj&#10;rO2VM+pzX4oAYRejgsr7NpbSFRUZdFPbEgfvZDuDPsiulLrDa4CbRs6iaCEN1hwWKmzpo6LiJ/81&#10;Co6v+SH95n1d3vL+nOmv3SWb75SajIf3FQhPg/8P/7W3WsF8sYTHmXAE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0lcxQAAANwAAAAPAAAAAAAAAAAAAAAAAJgCAABkcnMv&#10;ZG93bnJldi54bWxQSwUGAAAAAAQABAD1AAAAigMAAAAA&#10;" filled="f" strokecolor="#bdd6ee [1300]" strokeweight="1pt"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2.상세정보조회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꺾인 연결선 370" o:spid="_x0000_s1157" type="#_x0000_t33" style="position:absolute;left:27063;top:23316;width:18301;height:736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YTfsEAAADcAAAADwAAAGRycy9kb3ducmV2LnhtbERPy4rCMBTdC/5DuIK7MVWZKh2jiA9w&#10;I4M6Q7eX5k5bbG5qE2vn781CcHk478WqM5VoqXGlZQXjUQSCOLO65FzBz2X/MQfhPLLGyjIp+CcH&#10;q2W/t8BE2wefqD37XIQQdgkqKLyvEyldVpBBN7I1ceD+bGPQB9jkUjf4COGmkpMoiqXBkkNDgTVt&#10;Csqu57tREMfHNG7T7HsX/d6O6XxLNX3elRoOuvUXCE+df4tf7oNWMJ2F+eFMOAJ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xhN+wQAAANwAAAAPAAAAAAAAAAAAAAAA&#10;AKECAABkcnMvZG93bnJldi54bWxQSwUGAAAAAAQABAD5AAAAjwMAAAAA&#10;" strokecolor="#5b9bd5 [3204]" strokeweight=".5pt">
                        <v:stroke endarrow="open"/>
                      </v:shape>
                      <v:rect id="직사각형 371" o:spid="_x0000_s1158" style="position:absolute;left:3867;top:4883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Th8YA&#10;AADcAAAADwAAAGRycy9kb3ducmV2LnhtbESPQWvCQBSE70L/w/IKvZlNVGyJrqEIguApqS319si+&#10;Jmmzb2N2G+O/dwtCj8PMfMOss9G0YqDeNZYVJFEMgri0uuFKwfFtN30B4TyyxtYyKbiSg2zzMFlj&#10;qu2FcxoKX4kAYZeigtr7LpXSlTUZdJHtiIP3ZXuDPsi+krrHS4CbVs7ieCkNNhwWauxoW1P5U/wa&#10;BadF8bn74GNTXYvhO9fvh3M+Pyj19Di+rkB4Gv1/+N7eawXz5wT+zoQj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zTh8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</w:t>
                              </w:r>
                              <w:proofErr w:type="spellStart"/>
                              <w:r w:rsidR="00AB1DA4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북</w:t>
                              </w:r>
                              <w:r w:rsidR="00AB1DA4"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스캔</w:t>
                              </w:r>
                              <w:r w:rsidR="00AB1DA4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캔</w:t>
                              </w:r>
                              <w:proofErr w:type="spellEnd"/>
                              <w:proofErr w:type="gramEnd"/>
                              <w:r w:rsidR="00AB1DA4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만</w:t>
                              </w:r>
                              <w:r w:rsidR="00AB1DA4"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콘텐츠 정보 검색</w:t>
                              </w:r>
                            </w:p>
                          </w:txbxContent>
                        </v:textbox>
                      </v:rect>
                      <v:shape id="직선 화살표 연결선 372" o:spid="_x0000_s1159" type="#_x0000_t32" style="position:absolute;left:15465;top:8076;width:0;height:2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xb9cQAAADcAAAADwAAAGRycy9kb3ducmV2LnhtbESPT0vDQBDF7wW/wzKCl9Jumlarsdsi&#10;gujV2BaPQ3bMhmZnQ3Zs02/fFYQeH+/Pj7faDL5VR+pjE9jAbJqBIq6Cbbg2sP16mzyCioJssQ1M&#10;Bs4UYbO+Ga2wsOHEn3QspVZphGOBBpxIV2gdK0ce4zR0xMn7Cb1HSbKvte3xlMZ9q/Mse9AeG04E&#10;hx29OqoO5a9PXNrm4/J+/LQ4vOPue+/kvJiJMXe3w8szKKFBruH/9oc1MF/m8HcmHQG9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3Fv1xAAAANwAAAAPAAAAAAAAAAAA&#10;AAAAAKECAABkcnMvZG93bnJldi54bWxQSwUGAAAAAAQABAD5AAAAkgMAAAAA&#10;" strokecolor="#5b9bd5 [3204]" strokeweight=".5pt">
                        <v:stroke endarrow="block" joinstyle="miter"/>
                      </v:shape>
                      <v:shape id="직선 화살표 연결선 373" o:spid="_x0000_s1160" type="#_x0000_t32" style="position:absolute;left:15464;top:13486;width:1;height:25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wrAccAAADcAAAADwAAAGRycy9kb3ducmV2LnhtbESPQWvCQBSE70L/w/IKvZS6qaltia6i&#10;kUKv2kLt7ZF9ZmOzb2N2G6O/vlsQPA4z8w0znfe2Fh21vnKs4HGYgCAunK64VPD58fbwCsIHZI21&#10;Y1JwIg/z2c1gipl2R15TtwmliBD2GSowITSZlL4wZNEPXUMcvZ1rLYYo21LqFo8Rbms5SpJnabHi&#10;uGCwodxQ8bP5tQq+d2PdLfNVVZhtnn7dP50P++1KqbvbfjEBEagP1/Cl/a4VpC8p/J+JR0DO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zCsBxwAAANwAAAAPAAAAAAAA&#10;AAAAAAAAAKECAABkcnMvZG93bnJldi54bWxQSwUGAAAAAAQABAD5AAAAlQMAAAAA&#10;" strokecolor="#5b9bd5 [3204]" strokeweight=".5pt">
                        <v:stroke endarrow="block" joinstyle="miter"/>
                      </v:shape>
                      <v:shape id="다이아몬드 374" o:spid="_x0000_s1161" type="#_x0000_t4" style="position:absolute;left:5749;top:16007;width:19431;height:3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m1MQA&#10;AADcAAAADwAAAGRycy9kb3ducmV2LnhtbESPQWvCQBSE74X+h+UVeqsbbbEaXaVoBfFmUjw/ss8k&#10;mH2b7q5J2l/vCoUeh5n5hlmuB9OIjpyvLSsYjxIQxIXVNZcKvvLdywyED8gaG8uk4Ic8rFePD0tM&#10;te35SF0WShEh7FNUUIXQplL6oiKDfmRb4uidrTMYonSl1A77CDeNnCTJVBqsOS5U2NKmouKSXY0C&#10;1/1u57lvvoe8PJxP2S7Z9/yp1PPT8LEAEWgI/+G/9l4reH1/g/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0ZtTEAAAA3AAAAA8AAAAAAAAAAAAAAAAAmAIAAGRycy9k&#10;b3ducmV2LnhtbFBLBQYAAAAABAAEAPUAAACJAwAAAAA=&#10;" filled="f" strokecolor="#bdd6ee [1300]" strokeweight="1pt"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사용여부=Yes?</w:t>
                              </w:r>
                            </w:p>
                          </w:txbxContent>
                        </v:textbox>
                      </v:shape>
                      <v:shape id="꺾인 연결선 375" o:spid="_x0000_s1162" type="#_x0000_t34" style="position:absolute;left:10860;top:17601;width:2976;height:623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krIMUAAADcAAAADwAAAGRycy9kb3ducmV2LnhtbESPT2vCQBTE7wW/w/KE3pqNWluNriJS&#10;QfRUG9rrI/vyB7NvQ3abxG/vCoUeh5n5DbPeDqYWHbWusqxgEsUgiDOrKy4UpF+HlwUI55E11pZJ&#10;wY0cbDejpzUm2vb8Sd3FFyJA2CWooPS+SaR0WUkGXWQb4uDltjXog2wLqVvsA9zUchrHb9JgxWGh&#10;xIb2JWXXy69RcHh182I5az5+8m+f0yI1p/NpqtTzeNitQHga/H/4r33UCmbvc3icCUdAb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1krIMUAAADcAAAADwAAAAAAAAAA&#10;AAAAAAChAgAAZHJzL2Rvd25yZXYueG1sUEsFBgAAAAAEAAQA+QAAAJMDAAAAAA==&#10;" strokecolor="#5b9bd5 [3204]" strokeweight=".5pt">
                        <v:stroke endarrow="block"/>
                      </v:shape>
                      <v:shape id="꺾인 연결선 376" o:spid="_x0000_s1163" type="#_x0000_t35" style="position:absolute;left:21517;top:17619;width:3663;height:469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xVTccAAADcAAAADwAAAGRycy9kb3ducmV2LnhtbESPQUvDQBSE74L/YXkFL2I31lpL2m0R&#10;weJFqLGHHp/Z12Rr3tuYXZv037uC4HGYmW+Y5XrgRp2oC86LgdtxBoqk9NZJZWD3/nwzBxUiisXG&#10;Cxk4U4D16vJiibn1vbzRqYiVShAJORqoY2xzrUNZE2MY+5YkeQffMcYku0rbDvsE50ZPsmymGZ2k&#10;hRpbeqqp/Cy+2cD0mpm/Cred9IfN9Pixd/eb17MxV6PhcQEq0hD/w3/tF2vg7mEGv2fSEdC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XFVNxwAAANwAAAAPAAAAAAAA&#10;AAAAAAAAAKECAABkcnMvZG93bnJldi54bWxQSwUGAAAAAAQABAD5AAAAlQMAAAAA&#10;" adj="-13478,14508" strokecolor="#5b9bd5 [3204]" strokeweight=".5pt">
                        <v:stroke endarrow="block"/>
                      </v:shape>
                      <v:shape id="TextBox 21" o:spid="_x0000_s1164" type="#_x0000_t202" style="position:absolute;left:11654;top:18576;width:3778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liHcQA&#10;AADcAAAADwAAAGRycy9kb3ducmV2LnhtbESPzW7CMBCE75V4B2uReisO/5BiEKJF4sZP+wCreInT&#10;xOsodiHw9BipUo+jmflGs1i1thIXanzhWEG/l4AgzpwuOFfw/bV9m4HwAVlj5ZgU3MjDatl5WWCq&#10;3ZWPdDmFXEQI+xQVmBDqVEqfGbLoe64mjt7ZNRZDlE0udYPXCLeVHCTJRFosOC4YrGljKCtPv1bB&#10;LLH7spwPDt6O7v2x2Xy4z/pHqdduu34HEagN/+G/9k4rGE6n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5Yh3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TextBox 29" o:spid="_x0000_s1165" type="#_x0000_t202" style="position:absolute;left:24184;top:17138;width:3562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b2b8IA&#10;AADcAAAADwAAAGRycy9kb3ducmV2LnhtbERPS27CMBDdI3EHa5C6Aye0FEhjEKKtxK4tcIBRPI1D&#10;4nEUuxA4fb1AYvn0/vm6t404U+crxwrSSQKCuHC64lLB8fA5XoDwAVlj45gUXMnDejUc5Jhpd+Ef&#10;Ou9DKWII+wwVmBDaTEpfGLLoJ64ljtyv6yyGCLtS6g4vMdw2cpokr9JixbHBYEtbQ0W9/7MKFon9&#10;quvl9Nvbl1s6M9t399GelHoa9Zs3EIH68BDf3Tut4Hke18Yz8Qj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5vZvwgAAANwAAAAPAAAAAAAAAAAAAAAAAJgCAABkcnMvZG93&#10;bnJldi54bWxQSwUGAAAAAAQABAD1AAAAhwMAAAAA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직사각형 379" o:spid="_x0000_s1166" style="position:absolute;left:3684;top:29080;width:23379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fgcYA&#10;AADcAAAADwAAAGRycy9kb3ducmV2LnhtbESPQWvCQBSE74L/YXlCb7qxFtumbkIpCAVPibbo7ZF9&#10;JtHs2zS7jfHfdwuCx2FmvmFW6WAa0VPnassK5rMIBHFhdc2lgt12PX0B4TyyxsYyKbiSgzQZj1YY&#10;a3vhjPrclyJA2MWooPK+jaV0RUUG3cy2xME72s6gD7Irpe7wEuCmkY9RtJQGaw4LFbb0UVFxzn+N&#10;gsNTvl9/864ur3l/yvTX5idbbJR6mAzvbyA8Df4evrU/tYLF8yv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rfgc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4.사용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여부 변경</w:t>
                              </w:r>
                            </w:p>
                          </w:txbxContent>
                        </v:textbox>
                      </v:rect>
                      <v:shape id="꺾인 연결선 380" o:spid="_x0000_s1167" type="#_x0000_t34" style="position:absolute;left:10462;top:24169;width:3679;height:61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smvcEAAADcAAAADwAAAGRycy9kb3ducmV2LnhtbERPy4rCMBTdC/5DuII7TX0wlI5RZESY&#10;rQ/E2V2aa1ttbjJNprZ/bxbCLA/nvdp0phYtNb6yrGA2TUAQ51ZXXCg4n/aTFIQPyBpry6SgJw+b&#10;9XCwwkzbJx+oPYZCxBD2GSooQ3CZlD4vyaCfWkccuZttDIYIm0LqBp8x3NRyniQf0mDFsaFER18l&#10;5Y/jn1GwvG77Xye7/nH+ubuLTne79n5Sajzqtp8gAnXhX/x2f2sFizTOj2fi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Cya9wQAAANwAAAAPAAAAAAAAAAAAAAAA&#10;AKECAABkcnMvZG93bnJldi54bWxQSwUGAAAAAAQABAD5AAAAjwMAAAAA&#10;" strokecolor="#5b9bd5 [3204]" strokeweight=".5pt">
                        <v:stroke endarrow="block"/>
                      </v:shape>
                      <v:shape id="꺾인 연결선 381" o:spid="_x0000_s1168" type="#_x0000_t34" style="position:absolute;left:16658;top:24222;width:3573;height:6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dBMMAAADcAAAADwAAAGRycy9kb3ducmV2LnhtbESPS4sCMRCE7wv+h9CCN834ZHY0ioiC&#10;6ElXdq/NpOeBk84wiTr+eyMIeyyq6itqsWpNJe7UuNKyguEgAkGcWl1yruDys+vHIJxH1lhZJgVP&#10;crBadr4WmGj74BPdzz4XAcIuQQWF93UipUsLMugGtiYOXmYbgz7IJpe6wUeAm0qOomgmDZYcFgqs&#10;aVNQej3fjILdxE3z73G9/ct+fUbxxRyOh5FSvW67noPw1Pr/8Ke91wrG8RDeZ8IR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3XQTDAAAA3AAAAA8AAAAAAAAAAAAA&#10;AAAAoQIAAGRycy9kb3ducmV2LnhtbFBLBQYAAAAABAAEAPkAAACRAwAAAAA=&#10;" strokecolor="#5b9bd5 [3204]" strokeweight=".5pt">
                        <v:stroke endarrow="block"/>
                      </v:shape>
                      <v:shape id="꺾인 연결선 382" o:spid="_x0000_s1169" type="#_x0000_t33" style="position:absolute;left:27063;top:6480;width:18301;height:105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xAhsEAAADcAAAADwAAAGRycy9kb3ducmV2LnhtbESPQYvCMBSE78L+h/AW9qbpuiBSjSJC&#10;QdmT1YPHR/Nsqs1LSbK2/vuNIHgcZuYbZrkebCvu5EPjWMH3JANBXDndcK3gdCzGcxAhImtsHZOC&#10;BwVYrz5GS8y16/lA9zLWIkE45KjAxNjlUobKkMUwcR1x8i7OW4xJ+lpqj32C21ZOs2wmLTacFgx2&#10;tDVU3co/qyAL51ux3x0NS+7L6yB/Y1N4pb4+h80CRKQhvsOv9k4r+JlP4XkmHQG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rECGwQAAANwAAAAPAAAAAAAAAAAAAAAA&#10;AKECAABkcnMvZG93bnJldi54bWxQSwUGAAAAAAQABAD5AAAAjwMAAAAA&#10;" strokecolor="#5b9bd5 [3204]" strokeweight=".5pt">
                        <v:stroke startarrow="open"/>
                      </v:shape>
                      <v:shape id="꺾인 연결선 383" o:spid="_x0000_s1170" type="#_x0000_t33" style="position:absolute;left:27063;top:11980;width:18301;height:50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DlHcMAAADcAAAADwAAAGRycy9kb3ducmV2LnhtbESPwWrDMBBE74X+g9hCb43UGEpwooQQ&#10;MCT0VKeHHBdrYzmxVkZSbffvq0Khx2Fm3jCb3ex6MVKInWcNrwsFgrjxpuNWw+e5elmBiAnZYO+Z&#10;NHxThN328WGDpfETf9BYp1ZkCMcSNdiUhlLK2FhyGBd+IM7e1QeHKcvQShNwynDXy6VSb9Jhx3nB&#10;4kAHS829/nIaVLzcq9PxbFnyVN9m+Z66Kmj9/DTv1yASzek//Nc+Gg3FqoDfM/kI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g5R3DAAAA3AAAAA8AAAAAAAAAAAAA&#10;AAAAoQIAAGRycy9kb3ducmV2LnhtbFBLBQYAAAAABAAEAPkAAACRAwAAAAA=&#10;" strokecolor="#5b9bd5 [3204]" strokeweight=".5pt">
                        <v:stroke startarrow="open"/>
                      </v:shape>
                      <v:shape id="TextBox 43" o:spid="_x0000_s1171" type="#_x0000_t202" style="position:absolute;left:32097;top:28405;width:13665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6MTcQA&#10;AADcAAAADwAAAGRycy9kb3ducmV2LnhtbESPzW7CMBCE75V4B2uRegOHn1YhYFAFrcStFHiAVbzE&#10;IfE6il1IeXqMhNTjaGa+0SxWna3FhVpfOlYwGiYgiHOnSy4UHA9fgxSED8gaa8ek4I88rJa9lwVm&#10;2l35hy77UIgIYZ+hAhNCk0npc0MW/dA1xNE7udZiiLItpG7xGuG2luMkeZcWS44LBhtaG8qr/a9V&#10;kCb2u6pm452309vozaw37rM5K/Xa7z7mIAJ14T/8bG+1gkk6hceZe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+jE3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USE_YN </w:t>
                              </w:r>
                              <w:r>
                                <w:rPr>
                                  <w:rFonts w:asciiTheme="minorHAnsi" w:eastAsiaTheme="minorEastAsia" w:hAnsi="Wingding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Y 또는 N</w:t>
                              </w:r>
                            </w:p>
                          </w:txbxContent>
                        </v:textbox>
                      </v:shape>
                      <v:shape id="TextBox 46" o:spid="_x0000_s1172" type="#_x0000_t202" style="position:absolute;left:6007;top:25943;width:3779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p1sQA&#10;AADcAAAADwAAAGRycy9kb3ducmV2LnhtbESPzW7CMBCE70i8g7VIvYHDX5UGDKqglbhBaR9gFW/j&#10;kHgdxS6kPD1GQuI4mplvNMt1Z2txptaXjhWMRwkI4tzpkgsFP9+fwxSED8gaa8ek4J88rFf93hIz&#10;7S78RedjKESEsM9QgQmhyaT0uSGLfuQa4uj9utZiiLItpG7xEuG2lpMkeZUWS44LBhvaGMqr459V&#10;kCZ2X1Vvk4O3s+t4bjZb99GclHoZdO8LEIG68Aw/2jutYJrO4X4mH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Kdb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TextBox 47" o:spid="_x0000_s1173" type="#_x0000_t202" style="position:absolute;left:21168;top:25996;width:3778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3ocQA&#10;AADcAAAADwAAAGRycy9kb3ducmV2LnhtbESPzW7CMBCE75V4B2srcSsOP0UhYBCiIHErpTzAKl7i&#10;NPE6il0IPD1GqtTjaGa+0SxWna3FhVpfOlYwHCQgiHOnSy4UnL53bykIH5A11o5JwY08rJa9lwVm&#10;2l35iy7HUIgIYZ+hAhNCk0npc0MW/cA1xNE7u9ZiiLItpG7xGuG2lqMkmUqLJccFgw1tDOXV8dcq&#10;SBP7WVWz0cHbyX34bjYfbtv8KNV/7dZzEIG68B/+a++1gnE6hee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gt6H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rect id="직사각형 387" o:spid="_x0000_s1174" style="position:absolute;left:3684;top:22207;width:11092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ylsQA&#10;AADcAAAADwAAAGRycy9kb3ducmV2LnhtbESPQWsCMRSE70L/Q3gFb5pttbqsmxVpETy0h1oFj4/N&#10;cxO6eVk2qa7/vikUPA4z8w1TrgfXigv1wXpW8DTNQBDXXltuFBy+tpMcRIjIGlvPpOBGAdbVw6jE&#10;Qvsrf9JlHxuRIBwKVGBi7AopQ23IYZj6jjh5Z987jEn2jdQ9XhPctfI5yxbSoeW0YLCjV0P19/7H&#10;KXg/ms1Zz93Smzf98mFPC2tyVGr8OGxWICIN8R7+b++0glm+hL8z6QjI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vspbEAAAA3AAAAA8AAAAAAAAAAAAAAAAAmAIAAGRycy9k&#10;b3ducmV2LnhtbFBLBQYAAAAABAAEAPUAAACJAwAAAAA=&#10;" filled="f" strokecolor="#bdd6ee [1300]" strokeweight="1pt">
                        <v:textbox inset="0,0,0,0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-1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.사용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안함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처리</w:t>
                              </w:r>
                            </w:p>
                          </w:txbxContent>
                        </v:textbox>
                      </v:rect>
                      <v:rect id="직사각형 388" o:spid="_x0000_s1175" style="position:absolute;left:15971;top:22314;width:11092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m5MIA&#10;AADcAAAADwAAAGRycy9kb3ducmV2LnhtbERPTWvCMBi+C/sP4R3spuk+7EptFNkQdtCDbgOPL83b&#10;Jqx5U5pM6783B8Hjw/NdrUbXiRMNwXpW8DzLQBDXXltuFfx8b6YFiBCRNXaeScGFAqyWD5MKS+3P&#10;vKfTIbYihXAoUYGJsS+lDLUhh2Hme+LENX5wGBMcWqkHPKdw18mXLMulQ8upwWBPH4bqv8O/U7D9&#10;NetGv7l3bz71fGePuTUFKvX0OK4XICKN8S6+ub+0gtcirU1n0hG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8CbkwgAAANwAAAAPAAAAAAAAAAAAAAAAAJgCAABkcnMvZG93&#10;bnJldi54bWxQSwUGAAAAAAQABAD1AAAAhwMAAAAA&#10;" filled="f" strokecolor="#bdd6ee [1300]" strokeweight="1pt">
                        <v:textbox inset="0,0,0,0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3-2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.사용으로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전환</w:t>
                              </w:r>
                            </w:p>
                          </w:txbxContent>
                        </v:textbox>
                      </v:rect>
                      <v:shape id="TextBox 21" o:spid="_x0000_s1176" type="#_x0000_t202" style="position:absolute;left:9914;top:16007;width:10333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8j08QA&#10;AADcAAAADwAAAGRycy9kb3ducmV2LnhtbESPzW7CMBCE75X6DtYicSsOP0UhYFBFQeqt/D3AKl7i&#10;kHgdxS4Enh5XqtTjaGa+0SxWna3FlVpfOlYwHCQgiHOnSy4UnI7btxSED8gaa8ek4E4eVsvXlwVm&#10;2t14T9dDKESEsM9QgQmhyaT0uSGLfuAa4uidXWsxRNkWUrd4i3Bby1GSTKXFkuOCwYbWhvLq8GMV&#10;pIn9rqrZaOft5DF8N+tPt2kuSvV73cccRKAu/If/2l9awTidwe+Ze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/I9P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사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용여부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=Yes?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52F73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17632" behindDoc="0" locked="0" layoutInCell="1" allowOverlap="1" wp14:anchorId="523EE67C" wp14:editId="521D03C7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390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2F73" w:rsidRPr="00697D4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52F73" w:rsidRDefault="00452F73" w:rsidP="003145CF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452F73" w:rsidTr="003145CF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F73" w:rsidRDefault="00452F73" w:rsidP="003145CF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452F73" w:rsidRDefault="00452F73" w:rsidP="002672F4">
            <w:pPr>
              <w:pStyle w:val="af3"/>
              <w:numPr>
                <w:ilvl w:val="0"/>
                <w:numId w:val="26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관리웹시스템 </w:t>
            </w:r>
            <w:r>
              <w:rPr>
                <w:rFonts w:ascii="굴림" w:hAnsi="굴림"/>
                <w:bCs/>
                <w:iCs/>
              </w:rPr>
              <w:t xml:space="preserve">&gt; </w:t>
            </w:r>
            <w:r w:rsidR="00AB1DA4">
              <w:rPr>
                <w:rFonts w:hint="eastAsia"/>
                <w:lang w:val="en-GB"/>
              </w:rPr>
              <w:t>북스캔</w:t>
            </w:r>
            <w:r w:rsidR="00AB1DA4">
              <w:rPr>
                <w:rFonts w:hint="eastAsia"/>
                <w:lang w:val="en-GB"/>
              </w:rPr>
              <w:t xml:space="preserve"> </w:t>
            </w:r>
            <w:r w:rsidR="00AB1DA4">
              <w:rPr>
                <w:rFonts w:hint="eastAsia"/>
                <w:lang w:val="en-GB"/>
              </w:rPr>
              <w:t>만화</w:t>
            </w:r>
            <w:r w:rsidR="00AB1DA4">
              <w:rPr>
                <w:rFonts w:ascii="굴림" w:hAnsi="굴림" w:hint="eastAsia"/>
                <w:bCs/>
                <w:iCs/>
              </w:rPr>
              <w:t xml:space="preserve">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데이터셋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검색에서 원하는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콘텐츠를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검색한다.</w:t>
            </w:r>
          </w:p>
          <w:p w:rsidR="00452F73" w:rsidRDefault="00452F73" w:rsidP="002672F4">
            <w:pPr>
              <w:pStyle w:val="af3"/>
              <w:numPr>
                <w:ilvl w:val="0"/>
                <w:numId w:val="26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콘텐츠 </w:t>
            </w:r>
            <w:r>
              <w:rPr>
                <w:rFonts w:ascii="굴림" w:hAnsi="굴림"/>
                <w:bCs/>
                <w:iCs/>
              </w:rPr>
              <w:t>ID</w:t>
            </w:r>
            <w:r>
              <w:rPr>
                <w:rFonts w:ascii="굴림" w:hAnsi="굴림" w:hint="eastAsia"/>
                <w:bCs/>
                <w:iCs/>
              </w:rPr>
              <w:t xml:space="preserve">를 클릭하여 해당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데이터셋에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대한 상세한 정보를 조회한다.</w:t>
            </w:r>
          </w:p>
          <w:p w:rsidR="00452F73" w:rsidRPr="00793A05" w:rsidRDefault="00452F73" w:rsidP="002672F4">
            <w:pPr>
              <w:pStyle w:val="af3"/>
              <w:numPr>
                <w:ilvl w:val="0"/>
                <w:numId w:val="26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현재 사용중인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데이터셋은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사용안함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기능이 활성화 되고, 사용중이지 않은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데이터셋은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사용으로 변경할 수 있다.</w:t>
            </w:r>
          </w:p>
          <w:p w:rsidR="00452F73" w:rsidRPr="009E1EC0" w:rsidRDefault="00452F73" w:rsidP="003145CF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452F73" w:rsidRPr="00452F73" w:rsidRDefault="00452F73" w:rsidP="00452F73">
      <w:pPr>
        <w:overflowPunct/>
        <w:autoSpaceDE/>
        <w:autoSpaceDN/>
        <w:adjustRightInd/>
        <w:jc w:val="left"/>
        <w:textAlignment w:val="auto"/>
      </w:pPr>
    </w:p>
    <w:p w:rsidR="00452F73" w:rsidRDefault="00452F73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452F73" w:rsidRDefault="00452F73" w:rsidP="00452F73">
      <w:pPr>
        <w:pStyle w:val="21"/>
        <w:rPr>
          <w:lang w:val="en-GB"/>
        </w:rPr>
      </w:pPr>
      <w:bookmarkStart w:id="12" w:name="_Toc493332148"/>
      <w:r>
        <w:rPr>
          <w:rFonts w:hint="eastAsia"/>
          <w:lang w:val="en-GB"/>
        </w:rPr>
        <w:lastRenderedPageBreak/>
        <w:t>F</w:t>
      </w:r>
      <w:r>
        <w:rPr>
          <w:lang w:val="en-GB"/>
        </w:rPr>
        <w:t>W</w:t>
      </w:r>
      <w:r w:rsidRPr="00AF3DFF">
        <w:rPr>
          <w:lang w:val="en-GB"/>
        </w:rPr>
        <w:t>U-PC-0</w:t>
      </w:r>
      <w:r>
        <w:rPr>
          <w:lang w:val="en-GB"/>
        </w:rPr>
        <w:t xml:space="preserve">11 / </w:t>
      </w:r>
      <w:r>
        <w:rPr>
          <w:rFonts w:hint="eastAsia"/>
          <w:lang w:val="en-GB"/>
        </w:rPr>
        <w:t>모바일앱</w:t>
      </w:r>
      <w:r w:rsidRPr="00452F73">
        <w:rPr>
          <w:rFonts w:hint="eastAsia"/>
          <w:lang w:val="en-GB"/>
        </w:rPr>
        <w:t xml:space="preserve"> </w:t>
      </w:r>
      <w:proofErr w:type="spellStart"/>
      <w:r w:rsidRPr="00452F73">
        <w:rPr>
          <w:rFonts w:hint="eastAsia"/>
          <w:lang w:val="en-GB"/>
        </w:rPr>
        <w:t>데이터셋</w:t>
      </w:r>
      <w:proofErr w:type="spellEnd"/>
      <w:r w:rsidRPr="00452F73">
        <w:rPr>
          <w:rFonts w:hint="eastAsia"/>
          <w:lang w:val="en-GB"/>
        </w:rPr>
        <w:t xml:space="preserve"> </w:t>
      </w:r>
      <w:r w:rsidRPr="00452F73">
        <w:rPr>
          <w:rFonts w:hint="eastAsia"/>
          <w:lang w:val="en-GB"/>
        </w:rPr>
        <w:t>사용</w:t>
      </w:r>
      <w:r w:rsidRPr="00452F73">
        <w:rPr>
          <w:rFonts w:hint="eastAsia"/>
          <w:lang w:val="en-GB"/>
        </w:rPr>
        <w:t xml:space="preserve"> </w:t>
      </w:r>
      <w:r w:rsidRPr="00452F73">
        <w:rPr>
          <w:rFonts w:hint="eastAsia"/>
          <w:lang w:val="en-GB"/>
        </w:rPr>
        <w:t>여부</w:t>
      </w:r>
      <w:r w:rsidRPr="00452F73">
        <w:rPr>
          <w:rFonts w:hint="eastAsia"/>
          <w:lang w:val="en-GB"/>
        </w:rPr>
        <w:t xml:space="preserve"> </w:t>
      </w:r>
      <w:r w:rsidRPr="00452F73">
        <w:rPr>
          <w:rFonts w:hint="eastAsia"/>
          <w:lang w:val="en-GB"/>
        </w:rPr>
        <w:t>변경</w:t>
      </w:r>
      <w:bookmarkEnd w:id="12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452F73" w:rsidTr="003145CF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52F73" w:rsidRDefault="00452F73" w:rsidP="003145CF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52F73" w:rsidRPr="003A662F" w:rsidRDefault="00452F73" w:rsidP="003145CF">
            <w:pPr>
              <w:jc w:val="left"/>
              <w:rPr>
                <w:rFonts w:ascii="굴림" w:hAnsi="굴림"/>
              </w:rPr>
            </w:pPr>
            <w:proofErr w:type="spellStart"/>
            <w:r w:rsidRPr="00912643">
              <w:rPr>
                <w:rFonts w:ascii="굴림" w:hAnsi="굴림" w:hint="eastAsia"/>
              </w:rPr>
              <w:t>필터링</w:t>
            </w:r>
            <w:proofErr w:type="spellEnd"/>
            <w:r w:rsidRPr="00912643">
              <w:rPr>
                <w:rFonts w:ascii="굴림" w:hAnsi="굴림" w:hint="eastAsia"/>
              </w:rPr>
              <w:t xml:space="preserve"> 기술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52F73" w:rsidRPr="003A662F" w:rsidRDefault="00452F73" w:rsidP="003145CF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73" w:rsidRPr="003A662F" w:rsidRDefault="00452F73" w:rsidP="003145CF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관리</w:t>
            </w:r>
            <w:r>
              <w:rPr>
                <w:rFonts w:ascii="굴림" w:hAnsi="굴림" w:hint="eastAsia"/>
              </w:rPr>
              <w:t xml:space="preserve"> 웹 시스템</w:t>
            </w:r>
          </w:p>
        </w:tc>
      </w:tr>
      <w:tr w:rsidR="00452F73" w:rsidTr="003145CF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52F73" w:rsidRDefault="00452F73" w:rsidP="003145CF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73" w:rsidRPr="003A662F" w:rsidRDefault="00452F73" w:rsidP="003145CF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/>
              </w:rPr>
              <w:t>F</w:t>
            </w:r>
            <w:r>
              <w:rPr>
                <w:rFonts w:ascii="굴림" w:hAnsi="굴림" w:hint="eastAsia"/>
              </w:rPr>
              <w:t>W</w:t>
            </w:r>
            <w:r>
              <w:rPr>
                <w:rFonts w:ascii="굴림" w:hAnsi="굴림"/>
              </w:rPr>
              <w:t>U-PC-011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52F73" w:rsidRPr="003A662F" w:rsidRDefault="00452F73" w:rsidP="003145CF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73" w:rsidRPr="003A662F" w:rsidRDefault="00452F73" w:rsidP="003145CF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모바일앱</w:t>
            </w:r>
            <w:proofErr w:type="spellEnd"/>
            <w:r w:rsidRPr="00452F73">
              <w:rPr>
                <w:rFonts w:ascii="굴림" w:hAnsi="굴림" w:hint="eastAsia"/>
              </w:rPr>
              <w:t xml:space="preserve"> </w:t>
            </w:r>
            <w:proofErr w:type="spellStart"/>
            <w:r w:rsidRPr="00452F73">
              <w:rPr>
                <w:rFonts w:ascii="굴림" w:hAnsi="굴림" w:hint="eastAsia"/>
              </w:rPr>
              <w:t>데이터셋</w:t>
            </w:r>
            <w:proofErr w:type="spellEnd"/>
            <w:r w:rsidRPr="00452F73">
              <w:rPr>
                <w:rFonts w:ascii="굴림" w:hAnsi="굴림" w:hint="eastAsia"/>
              </w:rPr>
              <w:t xml:space="preserve"> 사용 여부 변경</w:t>
            </w:r>
          </w:p>
        </w:tc>
      </w:tr>
      <w:tr w:rsidR="00452F73" w:rsidTr="003145CF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52F73" w:rsidRDefault="00452F73" w:rsidP="003145CF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2F73" w:rsidRPr="00D239CC" w:rsidRDefault="00452F73" w:rsidP="00373F58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452F73">
              <w:rPr>
                <w:rFonts w:ascii="굴림" w:hAnsi="굴림" w:hint="eastAsia"/>
              </w:rPr>
              <w:t>FWU-RF-01</w:t>
            </w:r>
            <w:r w:rsidR="00373F58">
              <w:rPr>
                <w:rFonts w:ascii="굴림" w:hAnsi="굴림"/>
              </w:rPr>
              <w:t>3</w:t>
            </w:r>
            <w:r>
              <w:rPr>
                <w:rFonts w:ascii="굴림" w:hAnsi="굴림"/>
              </w:rPr>
              <w:t xml:space="preserve"> / </w:t>
            </w:r>
            <w:r w:rsidRPr="00452F73">
              <w:rPr>
                <w:rFonts w:ascii="굴림" w:hAnsi="굴림" w:hint="eastAsia"/>
              </w:rPr>
              <w:t xml:space="preserve">중복 </w:t>
            </w:r>
            <w:proofErr w:type="spellStart"/>
            <w:r w:rsidRPr="00452F73">
              <w:rPr>
                <w:rFonts w:ascii="굴림" w:hAnsi="굴림" w:hint="eastAsia"/>
              </w:rPr>
              <w:t>콘텐츠</w:t>
            </w:r>
            <w:proofErr w:type="spellEnd"/>
            <w:r w:rsidRPr="00452F73">
              <w:rPr>
                <w:rFonts w:ascii="굴림" w:hAnsi="굴림" w:hint="eastAsia"/>
              </w:rPr>
              <w:t xml:space="preserve"> 일괄 제외 기능 구현</w:t>
            </w:r>
          </w:p>
        </w:tc>
      </w:tr>
      <w:tr w:rsidR="00452F73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52F73" w:rsidRPr="000B1E96" w:rsidRDefault="00452F73" w:rsidP="003145CF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452F73" w:rsidTr="003145CF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52F73" w:rsidRDefault="00452F73" w:rsidP="003145CF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452F73" w:rsidRDefault="00452F73" w:rsidP="003145CF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452F73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0DFE8CE5" wp14:editId="796FD4AD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485140</wp:posOffset>
                      </wp:positionV>
                      <wp:extent cx="4864100" cy="2738755"/>
                      <wp:effectExtent l="0" t="0" r="12700" b="23495"/>
                      <wp:wrapNone/>
                      <wp:docPr id="391" name="그룹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4100" cy="2738755"/>
                                <a:chOff x="368447" y="488346"/>
                                <a:chExt cx="4864700" cy="2739015"/>
                              </a:xfrm>
                            </wpg:grpSpPr>
                            <wps:wsp>
                              <wps:cNvPr id="392" name="순서도: 자기 디스크 392"/>
                              <wps:cNvSpPr/>
                              <wps:spPr>
                                <a:xfrm>
                                  <a:off x="3839775" y="1707485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PES_MOBILE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_INFO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직사각형 393"/>
                              <wps:cNvSpPr/>
                              <wps:spPr>
                                <a:xfrm>
                                  <a:off x="386737" y="1038435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2.상세정보조회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꺾인 연결선 394"/>
                              <wps:cNvCnPr>
                                <a:stCxn id="403" idx="3"/>
                                <a:endCxn id="392" idx="3"/>
                              </wps:cNvCnPr>
                              <wps:spPr>
                                <a:xfrm flipV="1">
                                  <a:off x="2706301" y="2331600"/>
                                  <a:ext cx="1830160" cy="736104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5" name="직사각형 395"/>
                              <wps:cNvSpPr/>
                              <wps:spPr>
                                <a:xfrm>
                                  <a:off x="386737" y="488346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1.모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바일앱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콘텐츠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정보 검색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6" name="직선 화살표 연결선 396"/>
                              <wps:cNvCnPr>
                                <a:stCxn id="395" idx="2"/>
                              </wps:cNvCnPr>
                              <wps:spPr>
                                <a:xfrm>
                                  <a:off x="1546519" y="807661"/>
                                  <a:ext cx="0" cy="24090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7" name="직선 화살표 연결선 397"/>
                              <wps:cNvCnPr/>
                              <wps:spPr>
                                <a:xfrm flipH="1">
                                  <a:off x="1546463" y="1348694"/>
                                  <a:ext cx="57" cy="252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8" name="다이아몬드 398"/>
                              <wps:cNvSpPr/>
                              <wps:spPr>
                                <a:xfrm>
                                  <a:off x="574969" y="1600769"/>
                                  <a:ext cx="1943100" cy="322346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사용여부=Yes?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9" name="꺾인 연결선 399"/>
                              <wps:cNvCnPr>
                                <a:stCxn id="398" idx="2"/>
                                <a:endCxn id="411" idx="0"/>
                              </wps:cNvCnPr>
                              <wps:spPr>
                                <a:xfrm rot="5400000">
                                  <a:off x="1085937" y="1760213"/>
                                  <a:ext cx="297680" cy="6234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0" name="꺾인 연결선 400"/>
                              <wps:cNvCnPr>
                                <a:stCxn id="398" idx="3"/>
                                <a:endCxn id="412" idx="0"/>
                              </wps:cNvCnPr>
                              <wps:spPr>
                                <a:xfrm flipH="1">
                                  <a:off x="2151715" y="1761942"/>
                                  <a:ext cx="366354" cy="469466"/>
                                </a:xfrm>
                                <a:prstGeom prst="bentConnector4">
                                  <a:avLst>
                                    <a:gd name="adj1" fmla="val -62399"/>
                                    <a:gd name="adj2" fmla="val 6716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1" name="TextBox 21"/>
                              <wps:cNvSpPr txBox="1"/>
                              <wps:spPr>
                                <a:xfrm>
                                  <a:off x="1165468" y="1857613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02" name="TextBox 29"/>
                              <wps:cNvSpPr txBox="1"/>
                              <wps:spPr>
                                <a:xfrm>
                                  <a:off x="2418449" y="1713845"/>
                                  <a:ext cx="35623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03" name="직사각형 403"/>
                              <wps:cNvSpPr/>
                              <wps:spPr>
                                <a:xfrm>
                                  <a:off x="368447" y="2908046"/>
                                  <a:ext cx="233785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4.사용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여부 변경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" name="꺾인 연결선 404"/>
                              <wps:cNvCnPr>
                                <a:stCxn id="411" idx="2"/>
                                <a:endCxn id="403" idx="0"/>
                              </wps:cNvCnPr>
                              <wps:spPr>
                                <a:xfrm rot="16200000" flipH="1">
                                  <a:off x="1046236" y="2416908"/>
                                  <a:ext cx="367936" cy="61434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5" name="꺾인 연결선 405"/>
                              <wps:cNvCnPr>
                                <a:stCxn id="412" idx="2"/>
                                <a:endCxn id="403" idx="0"/>
                              </wps:cNvCnPr>
                              <wps:spPr>
                                <a:xfrm rot="5400000">
                                  <a:off x="1665884" y="2422214"/>
                                  <a:ext cx="357323" cy="61434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6" name="꺾인 연결선 406"/>
                              <wps:cNvCnPr>
                                <a:stCxn id="395" idx="3"/>
                                <a:endCxn id="392" idx="1"/>
                              </wps:cNvCnPr>
                              <wps:spPr>
                                <a:xfrm>
                                  <a:off x="2706301" y="648004"/>
                                  <a:ext cx="1830160" cy="1059481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7" name="꺾인 연결선 407"/>
                              <wps:cNvCnPr>
                                <a:stCxn id="393" idx="3"/>
                                <a:endCxn id="392" idx="1"/>
                              </wps:cNvCnPr>
                              <wps:spPr>
                                <a:xfrm>
                                  <a:off x="2706301" y="1198093"/>
                                  <a:ext cx="1830160" cy="509392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8" name="TextBox 43"/>
                              <wps:cNvSpPr txBox="1"/>
                              <wps:spPr>
                                <a:xfrm>
                                  <a:off x="3209720" y="2840546"/>
                                  <a:ext cx="136652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USE_YN </w:t>
                                    </w:r>
                                    <w:r>
                                      <w:rPr>
                                        <w:rFonts w:asciiTheme="minorHAnsi" w:eastAsiaTheme="minorEastAsia" w:hAnsi="Wingdings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sym w:font="Wingdings" w:char="F0E8"/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Y 또는 N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09" name="TextBox 46"/>
                              <wps:cNvSpPr txBox="1"/>
                              <wps:spPr>
                                <a:xfrm>
                                  <a:off x="600797" y="2594371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10" name="TextBox 47"/>
                              <wps:cNvSpPr txBox="1"/>
                              <wps:spPr>
                                <a:xfrm>
                                  <a:off x="2116832" y="2599685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11" name="직사각형 411"/>
                              <wps:cNvSpPr/>
                              <wps:spPr>
                                <a:xfrm>
                                  <a:off x="368447" y="2220795"/>
                                  <a:ext cx="1109173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-1</w:t>
                                    </w: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.사용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안함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처리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2" name="직사각형 412"/>
                              <wps:cNvSpPr/>
                              <wps:spPr>
                                <a:xfrm>
                                  <a:off x="1597128" y="2231408"/>
                                  <a:ext cx="1109173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3-2</w:t>
                                    </w: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.사용으로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전환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TextBox 21"/>
                              <wps:cNvSpPr txBox="1"/>
                              <wps:spPr>
                                <a:xfrm>
                                  <a:off x="991428" y="1600769"/>
                                  <a:ext cx="1033272" cy="3111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52F73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사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용여부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=Yes?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FE8CE5" id="_x0000_s1177" style="position:absolute;left:0;text-align:left;margin-left:28.4pt;margin-top:38.2pt;width:383pt;height:215.65pt;z-index:251721728" coordorigin="3684,4883" coordsize="48647,27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">
                      <v:shape id="순서도: 자기 디스크 392" o:spid="_x0000_s1178" type="#_x0000_t132" style="position:absolute;left:38397;top:17074;width:13934;height:6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y7gcYA&#10;AADcAAAADwAAAGRycy9kb3ducmV2LnhtbESPT2sCMRTE74LfITzBm2ZV1HZrlEXxD9hDa4vn183r&#10;7uLmZUmibr99UxB6HGbmN8xi1Zpa3Mj5yrKC0TABQZxbXXGh4PNjO3gC4QOyxtoyKfghD6tlt7PA&#10;VNs7v9PtFAoRIexTVFCG0KRS+rwkg35oG+LofVtnMETpCqkd3iPc1HKcJDNpsOK4UGJD65Lyy+lq&#10;FLjXr/0s2+DkON+1dXM+vs3P00ypfq/NXkAEasN/+NE+aAWT5zH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y7gcYAAADcAAAADwAAAAAAAAAAAAAAAACYAgAAZHJz&#10;L2Rvd25yZXYueG1sUEsFBgAAAAAEAAQA9QAAAIsDAAAAAA==&#10;" filled="f" strokecolor="#bdd6ee [1300]" strokeweight="1pt">
                        <v:stroke joinstyle="miter"/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PES_MOBILE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_INFO</w:t>
                              </w:r>
                            </w:p>
                          </w:txbxContent>
                        </v:textbox>
                      </v:shape>
                      <v:rect id="직사각형 393" o:spid="_x0000_s1179" style="position:absolute;left:3867;top:10384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4OkcUA&#10;AADcAAAADwAAAGRycy9kb3ducmV2LnhtbESPQWvCQBSE70L/w/IK3nRTI2JTVymCIHhK1NLeHtnX&#10;JG32bcyuMf57VxA8DjPzDbNY9aYWHbWusqzgbRyBIM6trrhQcNhvRnMQziNrrC2Tgis5WC1fBgtM&#10;tL1wSl3mCxEg7BJUUHrfJFK6vCSDbmwb4uD92tagD7ItpG7xEuCmlpMomkmDFYeFEhtal5T/Z2ej&#10;4GeafW+++FAV16z7S/Vxd0rjnVLD1/7zA4Sn3j/Dj/ZWK4jfY7ifC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Hg6RxQAAANwAAAAPAAAAAAAAAAAAAAAAAJgCAABkcnMv&#10;ZG93bnJldi54bWxQSwUGAAAAAAQABAD1AAAAigMAAAAA&#10;" filled="f" strokecolor="#bdd6ee [1300]" strokeweight="1pt"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2.상세정보조회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꺾인 연결선 394" o:spid="_x0000_s1180" type="#_x0000_t33" style="position:absolute;left:27063;top:23316;width:18301;height:736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Hzh8YAAADcAAAADwAAAGRycy9kb3ducmV2LnhtbESPT2vCQBTE74V+h+UVvNWNtg0a3QSx&#10;FnoRqX/I9ZF9JsHs25hdY/rtu4VCj8PM/IZZZoNpRE+dqy0rmIwjEMSF1TWXCo6Hj+cZCOeRNTaW&#10;ScE3OcjSx4clJtre+Yv6vS9FgLBLUEHlfZtI6YqKDLqxbYmDd7adQR9kV0rd4T3ATSOnURRLgzWH&#10;hQpbWldUXPY3oyCOt3nc58VuE52u23z2Ti293ZQaPQ2rBQhPg/8P/7U/tYKX+Sv8nglHQKY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x84fGAAAA3AAAAA8AAAAAAAAA&#10;AAAAAAAAoQIAAGRycy9kb3ducmV2LnhtbFBLBQYAAAAABAAEAPkAAACUAwAAAAA=&#10;" strokecolor="#5b9bd5 [3204]" strokeweight=".5pt">
                        <v:stroke endarrow="open"/>
                      </v:shape>
                      <v:rect id="직사각형 395" o:spid="_x0000_s1181" style="position:absolute;left:3867;top:4883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zfsYA&#10;AADcAAAADwAAAGRycy9kb3ducmV2LnhtbESPQWvCQBSE74L/YXlCb7qx1tKmbkIpCAVPibbo7ZF9&#10;JtHs2zS7jfHfdwuCx2FmvmFW6WAa0VPnassK5rMIBHFhdc2lgt12PX0B4TyyxsYyKbiSgzQZj1YY&#10;a3vhjPrclyJA2MWooPK+jaV0RUUG3cy2xME72s6gD7Irpe7wEuCmkY9R9CwN1hwWKmzpo6LinP8a&#10;BYenfL/+5l1dXvP+lOmvzU+22Cj1MBne30B4Gvw9fGt/agWL1y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7szfs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1.모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바일앱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콘텐츠 정보 검색</w:t>
                              </w:r>
                            </w:p>
                          </w:txbxContent>
                        </v:textbox>
                      </v:rect>
                      <v:shape id="직선 화살표 연결선 396" o:spid="_x0000_s1182" type="#_x0000_t32" style="position:absolute;left:15465;top:8076;width:0;height:2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7DMQAAADcAAAADwAAAGRycy9kb3ducmV2LnhtbESPW2vCQBCF3wv9D8sU+iK68VLR1FVK&#10;odjXpio+DtkxG8zOhuxU47/vFgo+Hs7l46w2vW/UhbpYBzYwHmWgiMtga64M7L4/hgtQUZAtNoHJ&#10;wI0ibNaPDyvMbbjyF10KqVQa4ZijASfS5lrH0pHHOAotcfJOofMoSXaVth1e07hv9CTL5tpjzYng&#10;sKV3R+W5+PGJS7vJoHgZLGfnLe6PBye32ViMeX7q315BCfVyD/+3P62B6XIOf2fSEd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67sMxAAAANwAAAAPAAAAAAAAAAAA&#10;AAAAAKECAABkcnMvZG93bnJldi54bWxQSwUGAAAAAAQABAD5AAAAkgMAAAAA&#10;" strokecolor="#5b9bd5 [3204]" strokeweight=".5pt">
                        <v:stroke endarrow="block" joinstyle="miter"/>
                      </v:shape>
                      <v:shape id="직선 화살표 연결선 397" o:spid="_x0000_s1183" type="#_x0000_t32" style="position:absolute;left:15464;top:13486;width:1;height:25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vL+McAAADcAAAADwAAAGRycy9kb3ducmV2LnhtbESPQU/CQBSE7yb+h80z4WJgKwhiZSFY&#10;YuJVIBFuL91Ht9p9W7tLKfx618SE42RmvsnMFp2tREuNLx0reBgkIIhzp0suFGw3b/0pCB+QNVaO&#10;ScGZPCzmtzczTLU78Qe161CICGGfogITQp1K6XNDFv3A1cTRO7jGYoiyKaRu8BThtpLDJJlIiyXH&#10;BYM1ZYby7/XRKtgfxrp9zVZlbnbZ6PP+8fLztVsp1bvrli8gAnXhGv5vv2sFo+cn+DsTj4C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+8v4xwAAANwAAAAPAAAAAAAA&#10;AAAAAAAAAKECAABkcnMvZG93bnJldi54bWxQSwUGAAAAAAQABAD5AAAAlQMAAAAA&#10;" strokecolor="#5b9bd5 [3204]" strokeweight=".5pt">
                        <v:stroke endarrow="block" joinstyle="miter"/>
                      </v:shape>
                      <v:shape id="다이아몬드 398" o:spid="_x0000_s1184" type="#_x0000_t4" style="position:absolute;left:5749;top:16007;width:19431;height:3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WKK8EA&#10;AADcAAAADwAAAGRycy9kb3ducmV2LnhtbERPz2vCMBS+C/sfwht403QORLumMrYJ4s1Wdn40z7as&#10;eemS2Nb99ctB8Pjx/c52k+nEQM63lhW8LBMQxJXVLdcKzuV+sQHhA7LGzjIpuJGHXf40yzDVduQT&#10;DUWoRQxhn6KCJoQ+ldJXDRn0S9sTR+5incEQoauldjjGcNPJVZKspcGWY0ODPX00VP0UV6PADX+f&#10;29J3v1NZHy/fxT45jPyl1Px5en8DEWgKD/HdfdAKXrdxbTwTj4D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1iivBAAAA3AAAAA8AAAAAAAAAAAAAAAAAmAIAAGRycy9kb3du&#10;cmV2LnhtbFBLBQYAAAAABAAEAPUAAACGAwAAAAA=&#10;" filled="f" strokecolor="#bdd6ee [1300]" strokeweight="1pt"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사용여부=Yes?</w:t>
                              </w:r>
                            </w:p>
                          </w:txbxContent>
                        </v:textbox>
                      </v:shape>
                      <v:shape id="꺾인 연결선 399" o:spid="_x0000_s1185" type="#_x0000_t34" style="position:absolute;left:10860;top:17601;width:2976;height:623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jH38MAAADcAAAADwAAAGRycy9kb3ducmV2LnhtbESPS4sCMRCE7wv+h9CCN834xJk1ioiC&#10;6ElXdq/NpOeBk84wiTr+eyMIeyyq6itqsWpNJe7UuNKyguEgAkGcWl1yruDys+vPQTiPrLGyTAqe&#10;5GC17HwtMNH2wSe6n30uAoRdggoK7+tESpcWZNANbE0cvMw2Bn2QTS51g48AN5UcRdFMGiw5LBRY&#10;06ag9Hq+GQW7iZvm8bje/mW/PqP5xRyOh5FSvW67/gbhqfX/4U97rxWM4xjeZ8IR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Yx9/DAAAA3AAAAA8AAAAAAAAAAAAA&#10;AAAAoQIAAGRycy9kb3ducmV2LnhtbFBLBQYAAAAABAAEAPkAAACRAwAAAAA=&#10;" strokecolor="#5b9bd5 [3204]" strokeweight=".5pt">
                        <v:stroke endarrow="block"/>
                      </v:shape>
                      <v:shape id="꺾인 연결선 400" o:spid="_x0000_s1186" type="#_x0000_t35" style="position:absolute;left:21517;top:17619;width:3663;height:469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XWusIAAADcAAAADwAAAGRycy9kb3ducmV2LnhtbERPTUvDQBC9C/6HZQQv0m4sVUrstohg&#10;8SJo9OBxzE6T1cxszK5N+u+dg9Dj432vtxN35kBDClEcXM8LMCR19EEaB+9vj7MVmJRRPHZRyMGR&#10;Emw352drLH0c5ZUOVW6Mhkgq0UGbc19am+qWGNM89iTK7ePAmBUOjfUDjhrOnV0Uxa1lDKINLfb0&#10;0FL9Xf2yg+UVM/9U4WUx7nfLr8+PcLN7Pjp3eTHd34HJNOWT+N/95NVX6Hw9o0f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XWusIAAADcAAAADwAAAAAAAAAAAAAA&#10;AAChAgAAZHJzL2Rvd25yZXYueG1sUEsFBgAAAAAEAAQA+QAAAJADAAAAAA==&#10;" adj="-13478,14508" strokecolor="#5b9bd5 [3204]" strokeweight=".5pt">
                        <v:stroke endarrow="block"/>
                      </v:shape>
                      <v:shape id="TextBox 21" o:spid="_x0000_s1187" type="#_x0000_t202" style="position:absolute;left:11654;top:18576;width:3778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Dh6sQA&#10;AADcAAAADwAAAGRycy9kb3ducmV2LnhtbESP0WoCMRRE3wv+Q7iCbzVZsaKrUUQr9E2rfsBlc7vZ&#10;7uZm2aS67debQqGPw8ycYVab3jXiRl2oPGvIxgoEceFNxaWG6+XwPAcRIrLBxjNp+KYAm/XgaYW5&#10;8Xd+p9s5liJBOOSowcbY5lKGwpLDMPYtcfI+fOcwJtmV0nR4T3DXyIlSM+mw4rRgsaWdpaI+fzkN&#10;c+WOdb2YnIKb/mQvdrf3r+2n1qNhv12CiNTH//Bf+81omKoMfs+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w4er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TextBox 29" o:spid="_x0000_s1188" type="#_x0000_t202" style="position:absolute;left:24184;top:17138;width:3562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J/ncQA&#10;AADcAAAADwAAAGRycy9kb3ducmV2LnhtbESP0WoCMRRE3wv+Q7iCbzVxsaKrUUQr9E2rfsBlc7vZ&#10;7uZm2aS67debQqGPw8ycYVab3jXiRl2oPGuYjBUI4sKbiksN18vheQ4iRGSDjWfS8E0BNuvB0wpz&#10;4+/8TrdzLEWCcMhRg42xzaUMhSWHYexb4uR9+M5hTLIrpenwnuCukZlSM+mw4rRgsaWdpaI+fzkN&#10;c+WOdb3ITsFNfyYvdrf3r+2n1qNhv12CiNTH//Bf+81omKoMfs+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if53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직사각형 403" o:spid="_x0000_s1189" style="position:absolute;left:3684;top:29080;width:23379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5Wc8QA&#10;AADcAAAADwAAAGRycy9kb3ducmV2LnhtbESPT4vCMBTE7wt+h/AEb2vqKotUo4ggLHhq/YPeHs2z&#10;rTYvtYm1fnuzsLDHYWZ+w8yXnalES40rLSsYDSMQxJnVJecK9rvN5xSE88gaK8uk4EUOlovexxxj&#10;bZ+cUJv6XAQIuxgVFN7XsZQuK8igG9qaOHgX2xj0QTa51A0+A9xU8iuKvqXBksNCgTWtC8pu6cMo&#10;OE/S0+bI+zJ/pe010YftPRlvlRr0u9UMhKfO/4f/2j9awSQaw++ZcATk4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+VnPEAAAA3AAAAA8AAAAAAAAAAAAAAAAAmAIAAGRycy9k&#10;b3ducmV2LnhtbFBLBQYAAAAABAAEAPUAAACJAwAAAAA=&#10;" filled="f" strokecolor="#bdd6ee [1300]" strokeweight="1pt">
                        <v:textbox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4.사용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여부 변경</w:t>
                              </w:r>
                            </w:p>
                          </w:txbxContent>
                        </v:textbox>
                      </v:rect>
                      <v:shape id="꺾인 연결선 404" o:spid="_x0000_s1190" type="#_x0000_t34" style="position:absolute;left:10462;top:24169;width:3679;height:61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nugcIAAADcAAAADwAAAGRycy9kb3ducmV2LnhtbESPQYvCMBSE78L+h/CEvdlUEZGuUUQR&#10;9roq4t4ezbOtNi/ZJlvbf28EweMw880wi1VnatFS4yvLCsZJCoI4t7riQsHxsBvNQfiArLG2TAp6&#10;8rBafgwWmGl75x9q96EQsYR9hgrKEFwmpc9LMugT64ijd7GNwRBlU0jd4D2Wm1pO0nQmDVYcF0p0&#10;tCkpv+3/jYLped3/Odn1t+Pv1Z30fLttrwelPofd+gtEoC68wy/6W0cuncLzTDwC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0nugcIAAADcAAAADwAAAAAAAAAAAAAA&#10;AAChAgAAZHJzL2Rvd25yZXYueG1sUEsFBgAAAAAEAAQA+QAAAJADAAAAAA==&#10;" strokecolor="#5b9bd5 [3204]" strokeweight=".5pt">
                        <v:stroke endarrow="block"/>
                      </v:shape>
                      <v:shape id="꺾인 연결선 405" o:spid="_x0000_s1191" type="#_x0000_t34" style="position:absolute;left:16658;top:24222;width:3573;height:6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WVOMQAAADcAAAADwAAAGRycy9kb3ducmV2LnhtbESPT2vCQBTE74LfYXlCb3VjGkVT1yCl&#10;AbEnrdTrI/vyh2bfhuxW02/vCoLHYWZ+w6yzwbTiQr1rLCuYTSMQxIXVDVcKTt/56xKE88gaW8uk&#10;4J8cZJvxaI2ptlc+0OXoKxEg7FJUUHvfpVK6oiaDbmo74uCVtjfog+wrqXu8BrhpZRxFC2mw4bBQ&#10;Y0cfNRW/xz+jIE/cvFq9dZ/n8seXtDyZ/dc+VuplMmzfQXga/DP8aO+0giSaw/1MOAJ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9ZU4xAAAANwAAAAPAAAAAAAAAAAA&#10;AAAAAKECAABkcnMvZG93bnJldi54bWxQSwUGAAAAAAQABAD5AAAAkgMAAAAA&#10;" strokecolor="#5b9bd5 [3204]" strokeweight=".5pt">
                        <v:stroke endarrow="block"/>
                      </v:shape>
                      <v:shape id="꺾인 연결선 406" o:spid="_x0000_s1192" type="#_x0000_t33" style="position:absolute;left:27063;top:6480;width:18301;height:105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6IusIAAADcAAAADwAAAGRycy9kb3ducmV2LnhtbESPQWsCMRSE7wX/Q3hCbzVRRGRrlCIs&#10;KJ66evD42Lxutm5eliS6679vCoUeh5n5htnsRteJB4XYetYwnykQxLU3LTcaLufybQ0iJmSDnWfS&#10;8KQIu+3kZYOF8QN/0qNKjcgQjgVqsCn1hZSxtuQwznxPnL0vHxymLEMjTcAhw10nF0qtpMOW84LF&#10;nvaW6lt1dxpUvN7K4+FsWfJQfY/ylNoyaP06HT/eQSQa03/4r30wGpZqBb9n8hG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O6IusIAAADcAAAADwAAAAAAAAAAAAAA&#10;AAChAgAAZHJzL2Rvd25yZXYueG1sUEsFBgAAAAAEAAQA+QAAAJADAAAAAA==&#10;" strokecolor="#5b9bd5 [3204]" strokeweight=".5pt">
                        <v:stroke startarrow="open"/>
                      </v:shape>
                      <v:shape id="꺾인 연결선 407" o:spid="_x0000_s1193" type="#_x0000_t33" style="position:absolute;left:27063;top:11980;width:18301;height:50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ItIcMAAADcAAAADwAAAGRycy9kb3ducmV2LnhtbESPwWrDMBBE74X8g9hCb7XUUNrgRAkh&#10;YEjpqU4OOS7WxnJirYykxO7fV4VCj8PMvGFWm8n14k4hdp41vBQKBHHjTcethuOhel6AiAnZYO+Z&#10;NHxThM169rDC0viRv+hep1ZkCMcSNdiUhlLK2FhyGAs/EGfv7IPDlGVopQk4Zrjr5VypN+mw47xg&#10;caCdpeZa35wGFU/X6mN/sCx5rC+T/ExdFbR+epy2SxCJpvQf/mvvjYZX9Q6/Z/IR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iLSHDAAAA3AAAAA8AAAAAAAAAAAAA&#10;AAAAoQIAAGRycy9kb3ducmV2LnhtbFBLBQYAAAAABAAEAPkAAACRAwAAAAA=&#10;" strokecolor="#5b9bd5 [3204]" strokeweight=".5pt">
                        <v:stroke startarrow="open"/>
                      </v:shape>
                      <v:shape id="TextBox 43" o:spid="_x0000_s1194" type="#_x0000_t202" style="position:absolute;left:32097;top:28405;width:13665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pId8EA&#10;AADcAAAADwAAAGRycy9kb3ducmV2LnhtbERP3WrCMBS+H+wdwhnsbiaKjlqNMpwD75xuD3Bojk1t&#10;c1KaqNWnNxeClx/f/3zZu0acqQuVZw3DgQJBXHhTcanh/+/nIwMRIrLBxjNpuFKA5eL1ZY658Rfe&#10;0XkfS5FCOOSowcbY5lKGwpLDMPAtceIOvnMYE+xKaTq8pHDXyJFSn9JhxanBYksrS0W9PzkNmXLb&#10;up6OfoMb34YTu/r26/ao9ftb/zUDEamPT/HDvTEaxiqtTWfSE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KSHfBAAAA3AAAAA8AAAAAAAAAAAAAAAAAmAIAAGRycy9kb3du&#10;cmV2LnhtbFBLBQYAAAAABAAEAPUAAACGAwAAAAA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USE_YN </w:t>
                              </w:r>
                              <w:r>
                                <w:rPr>
                                  <w:rFonts w:asciiTheme="minorHAnsi" w:eastAsiaTheme="minorEastAsia" w:hAnsi="Wingding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Y 또는 N</w:t>
                              </w:r>
                            </w:p>
                          </w:txbxContent>
                        </v:textbox>
                      </v:shape>
                      <v:shape id="TextBox 46" o:spid="_x0000_s1195" type="#_x0000_t202" style="position:absolute;left:6007;top:25943;width:3779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t7MMA&#10;AADcAAAADwAAAGRycy9kb3ducmV2LnhtbESP0WoCMRRE3wv+Q7hC32qiaNGtUUQt+Naq/YDL5rpZ&#10;d3OzbKKufn1TKPg4zMwZZr7sXC2u1IbSs4bhQIEgzr0pudDwc/x8m4IIEdlg7Zk03CnActF7mWNm&#10;/I33dD3EQiQIhww12BibTMqQW3IYBr4hTt7Jtw5jkm0hTYu3BHe1HCn1Lh2WnBYsNrS2lFeHi9Mw&#10;Ve6rqmaj7+DGj+HErjd+25y1fu13qw8Qkbr4DP+3d0bDWM3g70w6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bt7MMAAADcAAAADwAAAAAAAAAAAAAAAACYAgAAZHJzL2Rv&#10;d25yZXYueG1sUEsFBgAAAAAEAAQA9QAAAIgDAAAAAA=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TextBox 47" o:spid="_x0000_s1196" type="#_x0000_t202" style="position:absolute;left:21168;top:25996;width:3778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XSrMAA&#10;AADcAAAADwAAAGRycy9kb3ducmV2LnhtbERPy4rCMBTdD/gP4QruxrTiiFajiI4wO58fcGmuTW1z&#10;U5qMdubrzUJweTjvxaqztbhT60vHCtJhAoI4d7rkQsHlvPucgvABWWPtmBT8kYfVsvexwEy7Bx/p&#10;fgqFiCHsM1RgQmgyKX1uyKIfuoY4clfXWgwRtoXULT5iuK3lKEkm0mLJscFgQxtDeXX6tQqmid1X&#10;1Wx08Hb8n36ZzdZ9NzelBv1uPQcRqAtv8cv9oxWM0zg/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XSrMAAAADcAAAADwAAAAAAAAAAAAAAAACYAgAAZHJzL2Rvd25y&#10;ZXYueG1sUEsFBgAAAAAEAAQA9QAAAIUDAAAAAA=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rect id="직사각형 411" o:spid="_x0000_s1197" style="position:absolute;left:3684;top:22207;width:11092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rXm8QA&#10;AADcAAAADwAAAGRycy9kb3ducmV2LnhtbESPQWsCMRSE7wX/Q3iCt5pdsSpbs4sogof2ULXQ42Pz&#10;3IRuXpZN1PXfN4VCj8PMfMOsq8G14kZ9sJ4V5NMMBHHtteVGwfm0f16BCBFZY+uZFDwoQFWOntZY&#10;aH/nD7odYyMShEOBCkyMXSFlqA05DFPfESfv4nuHMcm+kbrHe4K7Vs6ybCEdWk4LBjvaGqq/j1en&#10;4O3TbC567pbe7PTLu/1aWLNCpSbjYfMKItIQ/8N/7YNWMM9z+D2Tj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q15vEAAAA3AAAAA8AAAAAAAAAAAAAAAAAmAIAAGRycy9k&#10;b3ducmV2LnhtbFBLBQYAAAAABAAEAPUAAACJAwAAAAA=&#10;" filled="f" strokecolor="#bdd6ee [1300]" strokeweight="1pt">
                        <v:textbox inset="0,0,0,0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-1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.사용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안함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처리</w:t>
                              </w:r>
                            </w:p>
                          </w:txbxContent>
                        </v:textbox>
                      </v:rect>
                      <v:rect id="직사각형 412" o:spid="_x0000_s1198" style="position:absolute;left:15971;top:22314;width:11092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J7MQA&#10;AADcAAAADwAAAGRycy9kb3ducmV2LnhtbESPQWvCQBSE70L/w/IKvelGSaNEV5GWQg/2oLbg8ZF9&#10;Zpdm34bsNkn/vVsoeBxm5htmsxtdI3rqgvWsYD7LQBBXXluuFXye36YrECEia2w8k4JfCrDbPkw2&#10;WGo/8JH6U6xFgnAoUYGJsS2lDJUhh2HmW+LkXX3nMCbZ1VJ3OCS4a+Qiywrp0HJaMNjSi6Hq+/Tj&#10;FBy+zP6qc7f05lU/f9hLYc0KlXp6HPdrEJHGeA//t9+1gny+gL8z6Qj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SezEAAAA3AAAAA8AAAAAAAAAAAAAAAAAmAIAAGRycy9k&#10;b3ducmV2LnhtbFBLBQYAAAAABAAEAPUAAACJAwAAAAA=&#10;" filled="f" strokecolor="#bdd6ee [1300]" strokeweight="1pt">
                        <v:textbox inset="0,0,0,0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3-2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.사용으로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전환</w:t>
                              </w:r>
                            </w:p>
                          </w:txbxContent>
                        </v:textbox>
                      </v:rect>
                      <v:shape id="TextBox 21" o:spid="_x0000_s1199" type="#_x0000_t202" style="position:absolute;left:9914;top:16007;width:10333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dM28QA&#10;AADcAAAADwAAAGRycy9kb3ducmV2LnhtbESPwW7CMBBE75X4B2uRegMnQCsIGFRBK3ErBT5gFS9x&#10;SLyOYhdSvh4jIfU4mpk3msWqs7W4UOtLxwrSYQKCOHe65ELB8fA1mILwAVlj7ZgU/JGH1bL3ssBM&#10;uyv/0GUfChEh7DNUYEJoMil9bsiiH7qGOHon11oMUbaF1C1eI9zWcpQk79JiyXHBYENrQ3m1/7UK&#10;pon9rqrZaOft5Ja+mfXGfTZnpV773cccRKAu/Ief7a1WMEnH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3TNv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452F73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사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용여부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=Yes?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52F73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20704" behindDoc="0" locked="0" layoutInCell="1" allowOverlap="1" wp14:anchorId="523EE67C" wp14:editId="521D03C7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414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2F73" w:rsidRPr="00697D4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52F73" w:rsidRDefault="00452F73" w:rsidP="003145CF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452F73" w:rsidTr="003145CF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2F73" w:rsidRDefault="00452F73" w:rsidP="003145CF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452F73" w:rsidRDefault="00452F73" w:rsidP="002672F4">
            <w:pPr>
              <w:pStyle w:val="af3"/>
              <w:numPr>
                <w:ilvl w:val="0"/>
                <w:numId w:val="26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관리웹시스템 </w:t>
            </w:r>
            <w:r>
              <w:rPr>
                <w:rFonts w:ascii="굴림" w:hAnsi="굴림"/>
                <w:bCs/>
                <w:iCs/>
              </w:rPr>
              <w:t>&gt; 모바일앱</w:t>
            </w:r>
            <w:r>
              <w:rPr>
                <w:rFonts w:ascii="굴림" w:hAnsi="굴림" w:hint="eastAsia"/>
                <w:bCs/>
                <w:iCs/>
              </w:rPr>
              <w:t xml:space="preserve">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데이터셋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검색에서 원하는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콘텐츠를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검색한다.</w:t>
            </w:r>
          </w:p>
          <w:p w:rsidR="00452F73" w:rsidRDefault="00452F73" w:rsidP="002672F4">
            <w:pPr>
              <w:pStyle w:val="af3"/>
              <w:numPr>
                <w:ilvl w:val="0"/>
                <w:numId w:val="26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콘텐츠 </w:t>
            </w:r>
            <w:r>
              <w:rPr>
                <w:rFonts w:ascii="굴림" w:hAnsi="굴림"/>
                <w:bCs/>
                <w:iCs/>
              </w:rPr>
              <w:t>ID</w:t>
            </w:r>
            <w:r>
              <w:rPr>
                <w:rFonts w:ascii="굴림" w:hAnsi="굴림" w:hint="eastAsia"/>
                <w:bCs/>
                <w:iCs/>
              </w:rPr>
              <w:t xml:space="preserve">를 클릭하여 해당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데이터셋에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대한 상세한 정보를 조회한다.</w:t>
            </w:r>
          </w:p>
          <w:p w:rsidR="00452F73" w:rsidRPr="00793A05" w:rsidRDefault="00452F73" w:rsidP="002672F4">
            <w:pPr>
              <w:pStyle w:val="af3"/>
              <w:numPr>
                <w:ilvl w:val="0"/>
                <w:numId w:val="26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현재 사용중인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데이터셋은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사용안함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기능이 활성화 되고, 사용중이지 않은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데이터셋은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사용으로 변경할 수 있다.</w:t>
            </w:r>
          </w:p>
          <w:p w:rsidR="00452F73" w:rsidRPr="009E1EC0" w:rsidRDefault="00452F73" w:rsidP="003145CF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452F73" w:rsidRPr="00452F73" w:rsidRDefault="00452F73" w:rsidP="00452F73">
      <w:pPr>
        <w:overflowPunct/>
        <w:autoSpaceDE/>
        <w:autoSpaceDN/>
        <w:adjustRightInd/>
        <w:jc w:val="left"/>
        <w:textAlignment w:val="auto"/>
      </w:pPr>
    </w:p>
    <w:p w:rsidR="003145CF" w:rsidRDefault="003145CF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3145CF" w:rsidRDefault="003145CF" w:rsidP="003145CF">
      <w:pPr>
        <w:pStyle w:val="21"/>
        <w:rPr>
          <w:lang w:val="en-GB"/>
        </w:rPr>
      </w:pPr>
      <w:bookmarkStart w:id="13" w:name="_Toc493332149"/>
      <w:r>
        <w:rPr>
          <w:rFonts w:hint="eastAsia"/>
          <w:lang w:val="en-GB"/>
        </w:rPr>
        <w:lastRenderedPageBreak/>
        <w:t>FJ</w:t>
      </w:r>
      <w:r w:rsidRPr="00AF3DFF">
        <w:rPr>
          <w:lang w:val="en-GB"/>
        </w:rPr>
        <w:t>U-PC-0</w:t>
      </w:r>
      <w:r w:rsidR="006258E9">
        <w:rPr>
          <w:lang w:val="en-GB"/>
        </w:rPr>
        <w:t>12</w:t>
      </w:r>
      <w:r>
        <w:rPr>
          <w:lang w:val="en-GB"/>
        </w:rPr>
        <w:t xml:space="preserve">/ </w:t>
      </w:r>
      <w:r w:rsidR="006C545F">
        <w:rPr>
          <w:rFonts w:hint="eastAsia"/>
          <w:lang w:val="en-GB"/>
        </w:rPr>
        <w:t>웹기반</w:t>
      </w:r>
      <w:r w:rsidR="006C545F">
        <w:rPr>
          <w:rFonts w:hint="eastAsia"/>
          <w:lang w:val="en-GB"/>
        </w:rPr>
        <w:t xml:space="preserve"> </w:t>
      </w:r>
      <w:r w:rsidR="006C545F">
        <w:rPr>
          <w:rFonts w:hint="eastAsia"/>
          <w:lang w:val="en-GB"/>
        </w:rPr>
        <w:t>성능평가</w:t>
      </w:r>
      <w:r w:rsidR="006C545F">
        <w:rPr>
          <w:rFonts w:hint="eastAsia"/>
          <w:lang w:val="en-GB"/>
        </w:rPr>
        <w:t xml:space="preserve"> </w:t>
      </w:r>
      <w:r w:rsidR="006C545F">
        <w:rPr>
          <w:rFonts w:hint="eastAsia"/>
          <w:lang w:val="en-GB"/>
        </w:rPr>
        <w:t>수행</w:t>
      </w:r>
      <w:bookmarkEnd w:id="13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3145CF" w:rsidTr="003145CF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145CF" w:rsidRDefault="003145CF" w:rsidP="003145CF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45CF" w:rsidRPr="003A662F" w:rsidRDefault="003145CF" w:rsidP="003145CF">
            <w:pPr>
              <w:jc w:val="left"/>
              <w:rPr>
                <w:rFonts w:ascii="굴림" w:hAnsi="굴림"/>
              </w:rPr>
            </w:pPr>
            <w:proofErr w:type="spellStart"/>
            <w:r w:rsidRPr="00912643">
              <w:rPr>
                <w:rFonts w:ascii="굴림" w:hAnsi="굴림" w:hint="eastAsia"/>
              </w:rPr>
              <w:t>필터링</w:t>
            </w:r>
            <w:proofErr w:type="spellEnd"/>
            <w:r w:rsidRPr="00912643">
              <w:rPr>
                <w:rFonts w:ascii="굴림" w:hAnsi="굴림" w:hint="eastAsia"/>
              </w:rPr>
              <w:t xml:space="preserve"> 기술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145CF" w:rsidRPr="003A662F" w:rsidRDefault="003145CF" w:rsidP="003145CF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45CF" w:rsidRPr="003A662F" w:rsidRDefault="006258E9" w:rsidP="003145CF">
            <w:pPr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cs="굴림" w:hint="eastAsia"/>
                <w:sz w:val="18"/>
                <w:szCs w:val="18"/>
              </w:rPr>
              <w:t>웹</w:t>
            </w:r>
            <w:r w:rsidR="003145CF">
              <w:rPr>
                <w:rFonts w:ascii="굴림" w:hAnsi="굴림" w:cs="굴림" w:hint="eastAsia"/>
                <w:sz w:val="18"/>
                <w:szCs w:val="18"/>
              </w:rPr>
              <w:t>기반</w:t>
            </w:r>
            <w:proofErr w:type="spellEnd"/>
            <w:r w:rsidR="003145CF">
              <w:rPr>
                <w:rFonts w:ascii="굴림" w:hAnsi="굴림" w:cs="굴림" w:hint="eastAsia"/>
                <w:sz w:val="18"/>
                <w:szCs w:val="18"/>
              </w:rPr>
              <w:t xml:space="preserve"> </w:t>
            </w:r>
            <w:proofErr w:type="spellStart"/>
            <w:r w:rsidR="003145CF">
              <w:rPr>
                <w:rFonts w:ascii="굴림" w:hAnsi="굴림" w:cs="굴림" w:hint="eastAsia"/>
                <w:sz w:val="18"/>
                <w:szCs w:val="18"/>
              </w:rPr>
              <w:t>필터링기술</w:t>
            </w:r>
            <w:proofErr w:type="spellEnd"/>
            <w:r w:rsidR="003145CF">
              <w:rPr>
                <w:rFonts w:ascii="굴림" w:hAnsi="굴림" w:cs="굴림" w:hint="eastAsia"/>
                <w:sz w:val="18"/>
                <w:szCs w:val="18"/>
              </w:rPr>
              <w:t xml:space="preserve"> 성능평가 도구</w:t>
            </w:r>
          </w:p>
        </w:tc>
      </w:tr>
      <w:tr w:rsidR="003145CF" w:rsidTr="003145CF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145CF" w:rsidRDefault="003145CF" w:rsidP="003145CF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45CF" w:rsidRPr="003A662F" w:rsidRDefault="003145CF" w:rsidP="003145CF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/>
              </w:rPr>
              <w:t>FJU-PC-012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45CF" w:rsidRPr="003A662F" w:rsidRDefault="003145CF" w:rsidP="003145CF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45CF" w:rsidRPr="003A662F" w:rsidRDefault="006C545F" w:rsidP="003145CF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웹기반</w:t>
            </w:r>
            <w:proofErr w:type="spellEnd"/>
            <w:r>
              <w:rPr>
                <w:rFonts w:ascii="굴림" w:hAnsi="굴림" w:hint="eastAsia"/>
              </w:rPr>
              <w:t xml:space="preserve"> 성능평가 수행</w:t>
            </w:r>
          </w:p>
        </w:tc>
      </w:tr>
      <w:tr w:rsidR="003145CF" w:rsidTr="003145CF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145CF" w:rsidRDefault="003145CF" w:rsidP="003145CF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45CF" w:rsidRPr="00D239CC" w:rsidRDefault="003145CF" w:rsidP="00373F58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3145CF">
              <w:rPr>
                <w:rFonts w:ascii="굴림" w:hAnsi="굴림" w:hint="eastAsia"/>
              </w:rPr>
              <w:t>FJU-RF-01</w:t>
            </w:r>
            <w:r w:rsidR="00373F58">
              <w:rPr>
                <w:rFonts w:ascii="굴림" w:hAnsi="굴림"/>
              </w:rPr>
              <w:t>4</w:t>
            </w:r>
            <w:r>
              <w:rPr>
                <w:rFonts w:ascii="굴림" w:hAnsi="굴림"/>
              </w:rPr>
              <w:t xml:space="preserve"> / </w:t>
            </w:r>
            <w:r w:rsidRPr="003145CF">
              <w:rPr>
                <w:rFonts w:ascii="굴림" w:hAnsi="굴림" w:hint="eastAsia"/>
              </w:rPr>
              <w:t xml:space="preserve">PC기반 필터링 기술 성능평가 도구를 </w:t>
            </w:r>
            <w:proofErr w:type="spellStart"/>
            <w:r w:rsidRPr="003145CF">
              <w:rPr>
                <w:rFonts w:ascii="굴림" w:hAnsi="굴림" w:hint="eastAsia"/>
              </w:rPr>
              <w:t>웹기반으로</w:t>
            </w:r>
            <w:proofErr w:type="spellEnd"/>
            <w:r w:rsidRPr="003145CF">
              <w:rPr>
                <w:rFonts w:ascii="굴림" w:hAnsi="굴림" w:hint="eastAsia"/>
              </w:rPr>
              <w:t xml:space="preserve"> 기능 개선</w:t>
            </w:r>
          </w:p>
        </w:tc>
      </w:tr>
      <w:tr w:rsidR="003145C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145CF" w:rsidRPr="000B1E96" w:rsidRDefault="003145CF" w:rsidP="003145CF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3145CF" w:rsidTr="003145CF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C545F" w:rsidRDefault="006C545F" w:rsidP="003145CF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6C545F" w:rsidRDefault="006C545F" w:rsidP="003145CF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6C545F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23776" behindDoc="0" locked="0" layoutInCell="1" allowOverlap="1" wp14:anchorId="544ED2F0" wp14:editId="6EFF1F25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66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C545F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516EB06E" wp14:editId="18CC7F19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379730</wp:posOffset>
                      </wp:positionV>
                      <wp:extent cx="5605463" cy="3009461"/>
                      <wp:effectExtent l="0" t="0" r="14605" b="19685"/>
                      <wp:wrapNone/>
                      <wp:docPr id="49" name="그룹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05463" cy="3009461"/>
                                <a:chOff x="165920" y="381491"/>
                                <a:chExt cx="5605463" cy="3009461"/>
                              </a:xfrm>
                            </wpg:grpSpPr>
                            <wps:wsp>
                              <wps:cNvPr id="50" name="순서도: 자기 디스크 50"/>
                              <wps:cNvSpPr/>
                              <wps:spPr>
                                <a:xfrm>
                                  <a:off x="2266506" y="478716"/>
                                  <a:ext cx="1360126" cy="686548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C545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LNX_TEST_INFO</w:t>
                                    </w:r>
                                  </w:p>
                                  <w:p w:rsidR="005B0B9D" w:rsidRDefault="005B0B9D" w:rsidP="006C545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(성능평가수행설정정보)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51" name="직사각형 51"/>
                              <wps:cNvSpPr/>
                              <wps:spPr>
                                <a:xfrm>
                                  <a:off x="165920" y="381491"/>
                                  <a:ext cx="1934666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C545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1.성능평가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수행/예약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꺾인 연결선 52"/>
                              <wps:cNvCnPr>
                                <a:stCxn id="53" idx="0"/>
                                <a:endCxn id="50" idx="4"/>
                              </wps:cNvCnPr>
                              <wps:spPr>
                                <a:xfrm rot="16200000" flipH="1" flipV="1">
                                  <a:off x="4151724" y="169664"/>
                                  <a:ext cx="127233" cy="1177418"/>
                                </a:xfrm>
                                <a:prstGeom prst="bentConnector4">
                                  <a:avLst>
                                    <a:gd name="adj1" fmla="val -179670"/>
                                    <a:gd name="adj2" fmla="val 91079"/>
                                  </a:avLst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직사각형 53"/>
                              <wps:cNvSpPr/>
                              <wps:spPr>
                                <a:xfrm>
                                  <a:off x="3836717" y="694757"/>
                                  <a:ext cx="1934666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C545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2.성능평가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수행 모니터링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꺾인 연결선 54"/>
                              <wps:cNvCnPr>
                                <a:stCxn id="50" idx="2"/>
                                <a:endCxn id="51" idx="2"/>
                              </wps:cNvCnPr>
                              <wps:spPr>
                                <a:xfrm rot="10800000">
                                  <a:off x="1133254" y="700806"/>
                                  <a:ext cx="1133253" cy="121184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직사각형 56"/>
                              <wps:cNvSpPr/>
                              <wps:spPr>
                                <a:xfrm>
                                  <a:off x="3836717" y="1330804"/>
                                  <a:ext cx="1934666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C545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3.성능평가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수행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순서도: 자기 디스크 57"/>
                              <wps:cNvSpPr/>
                              <wps:spPr>
                                <a:xfrm>
                                  <a:off x="2266506" y="1168145"/>
                                  <a:ext cx="1360126" cy="686548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C545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PES_TEST_STATUS</w:t>
                                    </w:r>
                                  </w:p>
                                  <w:p w:rsidR="005B0B9D" w:rsidRDefault="005B0B9D" w:rsidP="006C545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(성능평가진행상태)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60" name="직사각형 60"/>
                              <wps:cNvSpPr/>
                              <wps:spPr>
                                <a:xfrm>
                                  <a:off x="3836717" y="2453499"/>
                                  <a:ext cx="1934666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C545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4.결과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로그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파싱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순서도: 자기 디스크 61"/>
                              <wps:cNvSpPr/>
                              <wps:spPr>
                                <a:xfrm>
                                  <a:off x="2266506" y="1985733"/>
                                  <a:ext cx="1360126" cy="686548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C545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PES_TEST_RESULT</w:t>
                                    </w:r>
                                  </w:p>
                                  <w:p w:rsidR="005B0B9D" w:rsidRDefault="005B0B9D" w:rsidP="006C545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(성능평가결과)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63" name="직선 화살표 연결선 63"/>
                              <wps:cNvCnPr>
                                <a:stCxn id="53" idx="2"/>
                                <a:endCxn id="56" idx="0"/>
                              </wps:cNvCnPr>
                              <wps:spPr>
                                <a:xfrm>
                                  <a:off x="4804050" y="1014072"/>
                                  <a:ext cx="0" cy="3167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9" name="직선 화살표 연결선 309"/>
                              <wps:cNvCnPr>
                                <a:stCxn id="56" idx="2"/>
                              </wps:cNvCnPr>
                              <wps:spPr>
                                <a:xfrm flipH="1">
                                  <a:off x="4801925" y="1650119"/>
                                  <a:ext cx="2125" cy="2824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0" name="순서도: 다중 문서 310"/>
                              <wps:cNvSpPr/>
                              <wps:spPr>
                                <a:xfrm>
                                  <a:off x="4205472" y="1958614"/>
                                  <a:ext cx="1156008" cy="337751"/>
                                </a:xfrm>
                                <a:prstGeom prst="flowChartMultidocumen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C545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결과로그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직선 화살표 연결선 311"/>
                              <wps:cNvCnPr/>
                              <wps:spPr>
                                <a:xfrm>
                                  <a:off x="4801925" y="2259524"/>
                                  <a:ext cx="1" cy="2308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2" name="직선 화살표 연결선 312"/>
                              <wps:cNvCnPr>
                                <a:stCxn id="56" idx="1"/>
                                <a:endCxn id="57" idx="4"/>
                              </wps:cNvCnPr>
                              <wps:spPr>
                                <a:xfrm flipH="1">
                                  <a:off x="3626632" y="1490462"/>
                                  <a:ext cx="210085" cy="209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3" name="직선 화살표 연결선 313"/>
                              <wps:cNvCnPr>
                                <a:stCxn id="60" idx="1"/>
                                <a:endCxn id="61" idx="4"/>
                              </wps:cNvCnPr>
                              <wps:spPr>
                                <a:xfrm flipH="1" flipV="1">
                                  <a:off x="3626632" y="2329007"/>
                                  <a:ext cx="210085" cy="2841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순서도: 자기 디스크 314"/>
                              <wps:cNvSpPr/>
                              <wps:spPr>
                                <a:xfrm>
                                  <a:off x="2266506" y="2704404"/>
                                  <a:ext cx="1360126" cy="686548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C545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PES_RESULT</w:t>
                                    </w:r>
                                  </w:p>
                                  <w:p w:rsidR="005B0B9D" w:rsidRDefault="005B0B9D" w:rsidP="006C545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(성능평가결과)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315" name="직사각형 315"/>
                              <wps:cNvSpPr/>
                              <wps:spPr>
                                <a:xfrm>
                                  <a:off x="3836717" y="2988941"/>
                                  <a:ext cx="1934666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6C545F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5.결과분석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직선 화살표 연결선 316"/>
                              <wps:cNvCnPr>
                                <a:stCxn id="315" idx="1"/>
                                <a:endCxn id="314" idx="4"/>
                              </wps:cNvCnPr>
                              <wps:spPr>
                                <a:xfrm flipH="1" flipV="1">
                                  <a:off x="3626632" y="3047678"/>
                                  <a:ext cx="210085" cy="1009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7" name="직선 화살표 연결선 317"/>
                              <wps:cNvCnPr>
                                <a:stCxn id="315" idx="1"/>
                                <a:endCxn id="61" idx="4"/>
                              </wps:cNvCnPr>
                              <wps:spPr>
                                <a:xfrm flipH="1" flipV="1">
                                  <a:off x="3626632" y="2329007"/>
                                  <a:ext cx="210085" cy="8195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직선 화살표 연결선 64"/>
                              <wps:cNvCnPr>
                                <a:stCxn id="60" idx="2"/>
                                <a:endCxn id="315" idx="0"/>
                              </wps:cNvCnPr>
                              <wps:spPr>
                                <a:xfrm>
                                  <a:off x="4804050" y="2772814"/>
                                  <a:ext cx="0" cy="2161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6EB06E" id="그룹 70" o:spid="_x0000_s1200" style="position:absolute;left:0;text-align:left;margin-left:12.6pt;margin-top:29.9pt;width:441.4pt;height:236.95pt;z-index:251724800" coordorigin="1659,3814" coordsize="56054,30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">
                      <v:shape id="순서도: 자기 디스크 50" o:spid="_x0000_s1201" type="#_x0000_t132" style="position:absolute;left:22665;top:4787;width:13601;height:6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Mpz78A&#10;AADbAAAADwAAAGRycy9kb3ducmV2LnhtbERPTWvCQBC9F/wPywi91Y0WpURXEUGwF23TeB+yYxLM&#10;zsbsauK/7xwKPT7e92ozuEY9qAu1ZwPTSQKKuPC25tJA/rN/+wAVIrLFxjMZeFKAzXr0ssLU+p6/&#10;6ZHFUkkIhxQNVDG2qdahqMhhmPiWWLiL7xxGgV2pbYe9hLtGz5JkoR3WLA0VtrSrqLhmd2dg3i9O&#10;X+/Xz2N2zvL8GG7Nk/zZmNfxsF2CijTEf/Gf+2DFJ+vli/wAvf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ynPvwAAANsAAAAPAAAAAAAAAAAAAAAAAJgCAABkcnMvZG93bnJl&#10;di54bWxQSwUGAAAAAAQABAD1AAAAhAMAAAAA&#10;" filled="f" strokecolor="#bdd6ee [1300]" strokeweight="1pt">
                        <v:stroke joinstyle="miter"/>
                        <v:textbox inset="0,0,0,0">
                          <w:txbxContent>
                            <w:p w:rsidR="005B0B9D" w:rsidRDefault="005B0B9D" w:rsidP="006C545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LNX_TEST_INFO</w:t>
                              </w:r>
                            </w:p>
                            <w:p w:rsidR="005B0B9D" w:rsidRDefault="005B0B9D" w:rsidP="006C545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(성능평가수행설정정보)</w:t>
                              </w:r>
                            </w:p>
                          </w:txbxContent>
                        </v:textbox>
                      </v:shape>
                      <v:rect id="직사각형 51" o:spid="_x0000_s1202" style="position:absolute;left:1659;top:3814;width:19346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UVZsQA&#10;AADbAAAADwAAAGRycy9kb3ducmV2LnhtbESPT2vCQBTE7wW/w/IEb3XjnxaJrlIKguApqRW9PbLP&#10;JJp9G7NrjN/eLRQ8DjPzG2ax6kwlWmpcaVnBaBiBIM6sLjlXsPtZv89AOI+ssbJMCh7kYLXsvS0w&#10;1vbOCbWpz0WAsItRQeF9HUvpsoIMuqGtiYN3so1BH2STS93gPcBNJcdR9CkNlhwWCqzpu6Dskt6M&#10;guM0Paz3vCvzR9qeE/27vSaTrVKDfvc1B+Gp86/wf3ujFXyM4O9L+AF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lFWbEAAAA2wAAAA8AAAAAAAAAAAAAAAAAmAIAAGRycy9k&#10;b3ducmV2LnhtbFBLBQYAAAAABAAEAPUAAACJAwAAAAA=&#10;" filled="f" strokecolor="#bdd6ee [1300]" strokeweight="1pt">
                        <v:textbox>
                          <w:txbxContent>
                            <w:p w:rsidR="005B0B9D" w:rsidRDefault="005B0B9D" w:rsidP="006C545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1.성능평가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수행/예약</w:t>
                              </w:r>
                            </w:p>
                          </w:txbxContent>
                        </v:textbox>
                      </v:rect>
                      <v:shape id="꺾인 연결선 52" o:spid="_x0000_s1203" type="#_x0000_t35" style="position:absolute;left:41517;top:1696;width:1272;height:11774;rotation:-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o0ucMAAADbAAAADwAAAGRycy9kb3ducmV2LnhtbESPzWrDMBCE74W+g9hCbokcg0twrYRQ&#10;cOmhl7globfFWv9Qa2Us1VbePgoUehxm5humOAQziJkm11tWsN0kIIhrq3tuFXx9lusdCOeRNQ6W&#10;ScGVHBz2jw8F5toufKK58q2IEHY5Kui8H3MpXd2RQbexI3H0GjsZ9FFOrdQTLhFuBpkmybM02HNc&#10;6HCk147qn+rXKAilyd6+z5eP5lghX2QZtsaflFo9heMLCE/B/4f/2u9aQZbC/Uv8AXJ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6NLnDAAAA2wAAAA8AAAAAAAAAAAAA&#10;AAAAoQIAAGRycy9kb3ducmV2LnhtbFBLBQYAAAAABAAEAPkAAACRAwAAAAA=&#10;" adj="-38809,19673" strokecolor="#5b9bd5 [3204]" strokeweight=".5pt">
                        <v:stroke endarrow="open"/>
                      </v:shape>
                      <v:rect id="직사각형 53" o:spid="_x0000_s1204" style="position:absolute;left:38367;top:6947;width:1934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suisQA&#10;AADbAAAADwAAAGRycy9kb3ducmV2LnhtbESPQWvCQBSE70L/w/IK3nTTqkWiq5SCIHhKtKK3R/aZ&#10;pM2+jdk1xn/vCoLHYWa+YebLzlSipcaVlhV8DCMQxJnVJecKdtvVYArCeWSNlWVScCMHy8Vbb46x&#10;tldOqE19LgKEXYwKCu/rWEqXFWTQDW1NHLyTbQz6IJtc6gavAW4q+RlFX9JgyWGhwJp+Csr+04tR&#10;cBynh9Wed2V+S9u/RP9uzsloo1T/vfuegfDU+Vf42V5rBZMRPL6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7LorEAAAA2wAAAA8AAAAAAAAAAAAAAAAAmAIAAGRycy9k&#10;b3ducmV2LnhtbFBLBQYAAAAABAAEAPUAAACJAwAAAAA=&#10;" filled="f" strokecolor="#bdd6ee [1300]" strokeweight="1pt">
                        <v:textbox>
                          <w:txbxContent>
                            <w:p w:rsidR="005B0B9D" w:rsidRDefault="005B0B9D" w:rsidP="006C545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2.성능평가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수행 모니터링</w:t>
                              </w:r>
                            </w:p>
                          </w:txbxContent>
                        </v:textbox>
                      </v:rect>
                      <v:shape id="꺾인 연결선 54" o:spid="_x0000_s1205" type="#_x0000_t33" style="position:absolute;left:11332;top:7008;width:11333;height:121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iIgMUAAADbAAAADwAAAGRycy9kb3ducmV2LnhtbESPQWvCQBSE70L/w/IKXqRutColZiMi&#10;WorgQW09P7PPJG32bciuJv33bkHocZiZb5hk0ZlK3KhxpWUFo2EEgjizuuRcwedx8/IGwnlkjZVl&#10;UvBLDhbpUy/BWNuW93Q7+FwECLsYFRTe17GULivIoBvamjh4F9sY9EE2udQNtgFuKjmOopk0WHJY&#10;KLCmVUHZz+FqFGwnr++4O69XLX1tB+NT/b3f6aNS/eduOQfhqfP/4Uf7QyuYTuDvS/gBMr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iIgMUAAADbAAAADwAAAAAAAAAA&#10;AAAAAAChAgAAZHJzL2Rvd25yZXYueG1sUEsFBgAAAAAEAAQA+QAAAJMDAAAAAA==&#10;" strokecolor="#5b9bd5 [3204]" strokeweight=".5pt">
                        <v:stroke startarrow="open"/>
                      </v:shape>
                      <v:rect id="직사각형 56" o:spid="_x0000_s1206" style="position:absolute;left:38367;top:13308;width:1934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yNEsUA&#10;AADbAAAADwAAAGRycy9kb3ducmV2LnhtbESPQWvCQBSE74X+h+UVeqsb2xokugkiCAVPSW3R2yP7&#10;TKLZt2l2G+O/7xYEj8PMfMMss9G0YqDeNZYVTCcRCOLS6oYrBbvPzcschPPIGlvLpOBKDrL08WGJ&#10;ibYXzmkofCUChF2CCmrvu0RKV9Zk0E1sRxy8o+0N+iD7SuoeLwFuWvkaRbE02HBYqLGjdU3lufg1&#10;Cg7vxX7zzbumuhbDKddf25/8bavU89O4WoDwNPp7+Nb+0ApmMfx/CT9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TI0SxQAAANsAAAAPAAAAAAAAAAAAAAAAAJgCAABkcnMv&#10;ZG93bnJldi54bWxQSwUGAAAAAAQABAD1AAAAigMAAAAA&#10;" filled="f" strokecolor="#bdd6ee [1300]" strokeweight="1pt">
                        <v:textbox>
                          <w:txbxContent>
                            <w:p w:rsidR="005B0B9D" w:rsidRDefault="005B0B9D" w:rsidP="006C545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3.성능평가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수행</w:t>
                              </w:r>
                            </w:p>
                          </w:txbxContent>
                        </v:textbox>
                      </v:rect>
                      <v:shape id="순서도: 자기 디스크 57" o:spid="_x0000_s1207" type="#_x0000_t132" style="position:absolute;left:22665;top:11681;width:13601;height:6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qxu8IA&#10;AADbAAAADwAAAGRycy9kb3ducmV2LnhtbESPQYvCMBSE74L/ITzB25q6sirVKCIsuBd3rfX+aJ5t&#10;sXmpTbT1328EweMw880wy3VnKnGnxpWWFYxHEQjizOqScwXp8ftjDsJ5ZI2VZVLwIAfrVb+3xFjb&#10;lg90T3wuQgm7GBUU3texlC4ryKAb2Zo4eGfbGPRBNrnUDbah3FTyM4qm0mDJYaHAmrYFZZfkZhR8&#10;tdPfv8nlZ5+ckjTdu2v1IHtSajjoNgsQnjr/Dr/onQ7cDJ5fw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rG7wgAAANsAAAAPAAAAAAAAAAAAAAAAAJgCAABkcnMvZG93&#10;bnJldi54bWxQSwUGAAAAAAQABAD1AAAAhwMAAAAA&#10;" filled="f" strokecolor="#bdd6ee [1300]" strokeweight="1pt">
                        <v:stroke joinstyle="miter"/>
                        <v:textbox inset="0,0,0,0">
                          <w:txbxContent>
                            <w:p w:rsidR="005B0B9D" w:rsidRDefault="005B0B9D" w:rsidP="006C545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PES_TEST_STATUS</w:t>
                              </w:r>
                            </w:p>
                            <w:p w:rsidR="005B0B9D" w:rsidRDefault="005B0B9D" w:rsidP="006C545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(성능평가진행상태)</w:t>
                              </w:r>
                            </w:p>
                          </w:txbxContent>
                        </v:textbox>
                      </v:shape>
                      <v:rect id="직사각형 60" o:spid="_x0000_s1208" style="position:absolute;left:38367;top:24534;width:19346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V6QMAA&#10;AADbAAAADwAAAGRycy9kb3ducmV2LnhtbERPy4rCMBTdD/gP4QruxtQHIh2jiCAIrlof6O7S3Gk7&#10;09zUJtb692YhuDyc92LVmUq01LjSsoLRMAJBnFldcq7geNh+z0E4j6yxskwKnuRgtex9LTDW9sEJ&#10;tanPRQhhF6OCwvs6ltJlBRl0Q1sTB+7XNgZ9gE0udYOPEG4qOY6imTRYcmgosKZNQdl/ejcKrtP0&#10;sj3zscyfafuX6NP+lkz2Sg363foHhKfOf8Rv904rmIX14Uv4A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V6QMAAAADbAAAADwAAAAAAAAAAAAAAAACYAgAAZHJzL2Rvd25y&#10;ZXYueG1sUEsFBgAAAAAEAAQA9QAAAIUDAAAAAA==&#10;" filled="f" strokecolor="#bdd6ee [1300]" strokeweight="1pt">
                        <v:textbox>
                          <w:txbxContent>
                            <w:p w:rsidR="005B0B9D" w:rsidRDefault="005B0B9D" w:rsidP="006C545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4.결과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로그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파싱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순서도: 자기 디스크 61" o:spid="_x0000_s1209" type="#_x0000_t132" style="position:absolute;left:22665;top:19857;width:13601;height:6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NG6cIA&#10;AADbAAAADwAAAGRycy9kb3ducmV2LnhtbESPQYvCMBSE7wv+h/AEb2uqYlmqUURY0Iu63Xp/NM+2&#10;2Lx0m2jrvzeCsMdhZr5hluve1OJOrassK5iMIxDEudUVFwqy3+/PLxDOI2usLZOCBzlYrwYfS0y0&#10;7fiH7qkvRICwS1BB6X2TSOnykgy6sW2Ig3exrUEfZFtI3WIX4KaW0yiKpcGKw0KJDW1Lyq/pzSiY&#10;d/HxNLvuD+k5zbKD+6sfZM9KjYb9ZgHCU+//w+/2TiuIJ/D6En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40bpwgAAANsAAAAPAAAAAAAAAAAAAAAAAJgCAABkcnMvZG93&#10;bnJldi54bWxQSwUGAAAAAAQABAD1AAAAhwMAAAAA&#10;" filled="f" strokecolor="#bdd6ee [1300]" strokeweight="1pt">
                        <v:stroke joinstyle="miter"/>
                        <v:textbox inset="0,0,0,0">
                          <w:txbxContent>
                            <w:p w:rsidR="005B0B9D" w:rsidRDefault="005B0B9D" w:rsidP="006C545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PES_TEST_RESULT</w:t>
                              </w:r>
                            </w:p>
                            <w:p w:rsidR="005B0B9D" w:rsidRDefault="005B0B9D" w:rsidP="006C545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(성능평가결과)</w:t>
                              </w:r>
                            </w:p>
                          </w:txbxContent>
                        </v:textbox>
                      </v:shape>
                      <v:shape id="직선 화살표 연결선 63" o:spid="_x0000_s1210" type="#_x0000_t32" style="position:absolute;left:48040;top:10140;width:0;height:3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MSHDAAAA2wAAAA8AAAAAAAAAAAAA&#10;AAAAoQIAAGRycy9kb3ducmV2LnhtbFBLBQYAAAAABAAEAPkAAACRAwAAAAA=&#10;" strokecolor="#5b9bd5 [3204]" strokeweight=".5pt">
                        <v:stroke endarrow="block" joinstyle="miter"/>
                      </v:shape>
                      <v:shape id="직선 화살표 연결선 309" o:spid="_x0000_s1211" type="#_x0000_t32" style="position:absolute;left:48019;top:16501;width:21;height:2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JvlscAAADc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Ewm8HcmHg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Im+WxwAAANwAAAAPAAAAAAAA&#10;AAAAAAAAAKECAABkcnMvZG93bnJldi54bWxQSwUGAAAAAAQABAD5AAAAlQMAAAAA&#10;" strokecolor="#5b9bd5 [3204]" strokeweight=".5pt">
                        <v:stroke endarrow="block" joinstyle="miter"/>
                      </v:shape>
  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  <v:stroke joinstyle="miter"/>
                        <v:path o:extrusionok="f" o:connecttype="custom" o:connectlocs="10800,0;0,10800;10800,19890;21600,10800" textboxrect="0,3675,18595,18022"/>
                      </v:shapetype>
                      <v:shape id="순서도: 다중 문서 310" o:spid="_x0000_s1212" type="#_x0000_t115" style="position:absolute;left:42054;top:19586;width:11560;height:3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1X9sMA&#10;AADcAAAADwAAAGRycy9kb3ducmV2LnhtbERPyU7DMBC9I/UfrEHqrXXSooBC3ajqBheEaPmAIR6S&#10;qPE4jd0sf48PlTg+vX2VDaYWHbWusqwgnkcgiHOrKy4UfJ8PsxcQziNrrC2TgpEcZOvJwwpTbXv+&#10;ou7kCxFC2KWooPS+SaV0eUkG3dw2xIH7ta1BH2BbSN1iH8JNLRdRlEiDFYeGEhvalpRfTjejgK/X&#10;Z2+T88d4fPrZ7w51179dPpWaPg6bVxCeBv8vvrvftYJlHOaHM+E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1X9sMAAADcAAAADwAAAAAAAAAAAAAAAACYAgAAZHJzL2Rv&#10;d25yZXYueG1sUEsFBgAAAAAEAAQA9QAAAIgDAAAAAA==&#10;" filled="f" strokecolor="#bdd6ee [1300]" strokeweight="1pt">
                        <v:textbox>
                          <w:txbxContent>
                            <w:p w:rsidR="005B0B9D" w:rsidRDefault="005B0B9D" w:rsidP="006C545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결과로그</w:t>
                              </w:r>
                            </w:p>
                          </w:txbxContent>
                        </v:textbox>
                      </v:shape>
                      <v:shape id="직선 화살표 연결선 311" o:spid="_x0000_s1213" type="#_x0000_t32" style="position:absolute;left:48019;top:22595;width:0;height:2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EgIsMAAADc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zyHvzPpCO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RICLDAAAA3AAAAA8AAAAAAAAAAAAA&#10;AAAAoQIAAGRycy9kb3ducmV2LnhtbFBLBQYAAAAABAAEAPkAAACRAwAAAAA=&#10;" strokecolor="#5b9bd5 [3204]" strokeweight=".5pt">
                        <v:stroke endarrow="block" joinstyle="miter"/>
                      </v:shape>
                      <v:shape id="직선 화살표 연결선 312" o:spid="_x0000_s1214" type="#_x0000_t32" style="position:absolute;left:36266;top:14904;width:2101;height:2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9rOsYAAADcAAAADwAAAGRycy9kb3ducmV2LnhtbESPQWvCQBSE7wX/w/IEL0U3ahWJrlIj&#10;Qq+1gnp7ZJ/ZtNm3aXaNaX99t1DocZiZb5jVprOVaKnxpWMF41ECgjh3uuRCwfFtP1yA8AFZY+WY&#10;FHyRh82697DCVLs7v1J7CIWIEPYpKjAh1KmUPjdk0Y9cTRy9q2sshiibQuoG7xFuKzlJkrm0WHJc&#10;MFhTZij/ONysgst1pttttitzc86mp8en78/3806pQb97XoII1IX/8F/7RSuYjifweyYe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fazrGAAAA3AAAAA8AAAAAAAAA&#10;AAAAAAAAoQIAAGRycy9kb3ducmV2LnhtbFBLBQYAAAAABAAEAPkAAACUAwAAAAA=&#10;" strokecolor="#5b9bd5 [3204]" strokeweight=".5pt">
                        <v:stroke endarrow="block" joinstyle="miter"/>
                      </v:shape>
                      <v:shape id="직선 화살표 연결선 313" o:spid="_x0000_s1215" type="#_x0000_t32" style="position:absolute;left:36266;top:23290;width:2101;height:28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gY48QAAADcAAAADwAAAGRycy9kb3ducmV2LnhtbESP3YrCMBSE7wXfIRxh7zR1/UGqUXaF&#10;pd6Ivw9waI5tsTkpSar17TcLC14OM/MNs9p0phYPcr6yrGA8SkAQ51ZXXCi4Xn6GCxA+IGusLZOC&#10;F3nYrPu9FabaPvlEj3MoRISwT1FBGUKTSunzkgz6kW2Io3ezzmCI0hVSO3xGuKnlZ5LMpcGK40KJ&#10;DW1Lyu/n1ihos/m1+Z65y+GYTfeHfbZdtO6l1Meg+1qCCNSFd/i/vdMKJuMJ/J2JR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qBjjxAAAANwAAAAPAAAAAAAAAAAA&#10;AAAAAKECAABkcnMvZG93bnJldi54bWxQSwUGAAAAAAQABAD5AAAAkgMAAAAA&#10;" strokecolor="#5b9bd5 [3204]" strokeweight=".5pt">
                        <v:stroke endarrow="block" joinstyle="miter"/>
                      </v:shape>
                      <v:shape id="순서도: 자기 디스크 314" o:spid="_x0000_s1216" type="#_x0000_t132" style="position:absolute;left:22665;top:27044;width:13601;height:6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V7xsMA&#10;AADcAAAADwAAAGRycy9kb3ducmV2LnhtbESPS4vCQBCE78L+h6EXvOnEJ0t0lEVY0IuPbLw3mTYJ&#10;ZnqymVkT/70jCB6LqvqKWq47U4kbNa60rGA0jEAQZ1aXnCtIf38GXyCcR9ZYWSYFd3KwXn30lhhr&#10;2/KJbonPRYCwi1FB4X0dS+myggy6oa2Jg3exjUEfZJNL3WAb4KaS4yiaS4Mlh4UCa9oUlF2Tf6Ng&#10;1s4Px8l1t0/OSZru3V91J3tWqv/ZfS9AeOr8O/xqb7WCyWgKz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V7xsMAAADcAAAADwAAAAAAAAAAAAAAAACYAgAAZHJzL2Rv&#10;d25yZXYueG1sUEsFBgAAAAAEAAQA9QAAAIgDAAAAAA==&#10;" filled="f" strokecolor="#bdd6ee [1300]" strokeweight="1pt">
                        <v:stroke joinstyle="miter"/>
                        <v:textbox inset="0,0,0,0">
                          <w:txbxContent>
                            <w:p w:rsidR="005B0B9D" w:rsidRDefault="005B0B9D" w:rsidP="006C545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PES_RESULT</w:t>
                              </w:r>
                            </w:p>
                            <w:p w:rsidR="005B0B9D" w:rsidRDefault="005B0B9D" w:rsidP="006C545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(성능평가결과)</w:t>
                              </w:r>
                            </w:p>
                          </w:txbxContent>
                        </v:textbox>
                      </v:shape>
                      <v:rect id="직사각형 315" o:spid="_x0000_s1217" style="position:absolute;left:38367;top:29889;width:1934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gwJMYA&#10;AADcAAAADwAAAGRycy9kb3ducmV2LnhtbESPzWrDMBCE74G+g9hCb7Hs/JTiRDElEAjkZDctzW2x&#10;trZba+VYquO8fVQI9DjMzDfMOhtNKwbqXWNZQRLFIIhLqxuuFBzfdtMXEM4ja2wtk4IrOcg2D5M1&#10;ptpeOKeh8JUIEHYpKqi971IpXVmTQRfZjjh4X7Y36IPsK6l7vAS4aeUsjp+lwYbDQo0dbWsqf4pf&#10;o+C0KD53H3xsqmsxfOf6/XDO5welnh7H1xUIT6P/D9/be61gnizh70w4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gwJM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6C545F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5.결과분석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직선 화살표 연결선 316" o:spid="_x0000_s1218" type="#_x0000_t32" style="position:absolute;left:36266;top:30476;width:2101;height:100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7e8UAAADcAAAADwAAAGRycy9kb3ducmV2LnhtbESP0WrCQBRE3wv+w3KFvtWNrQ0huooV&#10;SnwRW80HXLLXJJi9G3Y3Gv++Wyj0cZiZM8xqM5pO3Mj51rKC+SwBQVxZ3XKtoDx/vmQgfEDW2Fkm&#10;BQ/ysFlPnlaYa3vnb7qdQi0ihH2OCpoQ+lxKXzVk0M9sTxy9i3UGQ5SultrhPcJNJ1+TJJUGW44L&#10;Dfa0a6i6ngajYCjSsv94d+fjV7E4HA/FLhvcQ6nn6bhdggg0hv/wX3uvFbzNU/g9E4+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+7e8UAAADcAAAADwAAAAAAAAAA&#10;AAAAAAChAgAAZHJzL2Rvd25yZXYueG1sUEsFBgAAAAAEAAQA+QAAAJMDAAAAAA==&#10;" strokecolor="#5b9bd5 [3204]" strokeweight=".5pt">
                        <v:stroke endarrow="block" joinstyle="miter"/>
                      </v:shape>
                      <v:shape id="직선 화살표 연결선 317" o:spid="_x0000_s1219" type="#_x0000_t32" style="position:absolute;left:36266;top:23290;width:2101;height:81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Me4MUAAADcAAAADwAAAGRycy9kb3ducmV2LnhtbESP3WrCQBSE7wu+w3KE3tWNP1WJrqJC&#10;SW/EVn2AQ/aYBLNnw+5G49u7hYKXw8x8wyzXnanFjZyvLCsYDhIQxLnVFRcKzqevjzkIH5A11pZJ&#10;wYM8rFe9tyWm2t75l27HUIgIYZ+igjKEJpXS5yUZ9APbEEfvYp3BEKUrpHZ4j3BTy1GSTKXBiuNC&#10;iQ3tSsqvx9YoaLPpudl+utPhJ5vsD/tsN2/dQ6n3frdZgAjUhVf4v/2tFYyHM/g7E4+A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Me4MUAAADcAAAADwAAAAAAAAAA&#10;AAAAAAChAgAAZHJzL2Rvd25yZXYueG1sUEsFBgAAAAAEAAQA+QAAAJMDAAAAAA==&#10;" strokecolor="#5b9bd5 [3204]" strokeweight=".5pt">
                        <v:stroke endarrow="block" joinstyle="miter"/>
                      </v:shape>
                      <v:shape id="직선 화살표 연결선 64" o:spid="_x0000_s1220" type="#_x0000_t32" style="position:absolute;left:48040;top:27728;width:0;height:2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pV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KpVcIAAADbAAAADwAAAAAAAAAAAAAA&#10;AAChAgAAZHJzL2Rvd25yZXYueG1sUEsFBgAAAAAEAAQA+QAAAJADAAAAAA==&#10;" strokecolor="#5b9bd5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3145CF" w:rsidRPr="00697D4F" w:rsidTr="003145CF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145CF" w:rsidRDefault="003145CF" w:rsidP="003145CF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3145CF" w:rsidTr="003145CF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45CF" w:rsidRDefault="003145CF" w:rsidP="003145CF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145CF" w:rsidRDefault="006C545F" w:rsidP="001701CC">
            <w:pPr>
              <w:pStyle w:val="af3"/>
              <w:numPr>
                <w:ilvl w:val="0"/>
                <w:numId w:val="27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관리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웹화면에서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성능평가 수행을 </w:t>
            </w:r>
            <w:r>
              <w:rPr>
                <w:rFonts w:ascii="굴림" w:hAnsi="굴림"/>
                <w:bCs/>
                <w:iCs/>
              </w:rPr>
              <w:t>(</w:t>
            </w:r>
            <w:r>
              <w:rPr>
                <w:rFonts w:ascii="굴림" w:hAnsi="굴림" w:hint="eastAsia"/>
                <w:bCs/>
                <w:iCs/>
              </w:rPr>
              <w:t>예약)등록</w:t>
            </w:r>
          </w:p>
          <w:p w:rsidR="006C545F" w:rsidRDefault="006C545F" w:rsidP="001701CC">
            <w:pPr>
              <w:pStyle w:val="af3"/>
              <w:numPr>
                <w:ilvl w:val="0"/>
                <w:numId w:val="27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proofErr w:type="spellStart"/>
            <w:r>
              <w:rPr>
                <w:rFonts w:ascii="굴림" w:hAnsi="굴림" w:hint="eastAsia"/>
                <w:bCs/>
                <w:iCs/>
              </w:rPr>
              <w:t>웹기반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성능평가 도구는 수행 대상 내역을 지속적으로 모니터링</w:t>
            </w:r>
          </w:p>
          <w:p w:rsidR="006C545F" w:rsidRDefault="006C545F" w:rsidP="001701CC">
            <w:pPr>
              <w:pStyle w:val="af3"/>
              <w:numPr>
                <w:ilvl w:val="0"/>
                <w:numId w:val="27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성능평가 수행 대상이 존재하는 경우 성능평가 수행</w:t>
            </w:r>
          </w:p>
          <w:p w:rsidR="006C545F" w:rsidRDefault="006C545F" w:rsidP="001701CC">
            <w:pPr>
              <w:pStyle w:val="af3"/>
              <w:numPr>
                <w:ilvl w:val="0"/>
                <w:numId w:val="27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업체 모듈이 생성된 로그를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파싱하여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</w:t>
            </w:r>
            <w:r>
              <w:rPr>
                <w:rFonts w:ascii="굴림" w:hAnsi="굴림"/>
                <w:bCs/>
                <w:iCs/>
              </w:rPr>
              <w:t>DB</w:t>
            </w:r>
            <w:r>
              <w:rPr>
                <w:rFonts w:ascii="굴림" w:hAnsi="굴림" w:hint="eastAsia"/>
                <w:bCs/>
                <w:iCs/>
              </w:rPr>
              <w:t>에 저장</w:t>
            </w:r>
          </w:p>
          <w:p w:rsidR="006C545F" w:rsidRPr="00793A05" w:rsidRDefault="006C545F" w:rsidP="001701CC">
            <w:pPr>
              <w:pStyle w:val="af3"/>
              <w:numPr>
                <w:ilvl w:val="0"/>
                <w:numId w:val="27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성능평가 분석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프로시져를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호출하여 결과 분석</w:t>
            </w:r>
          </w:p>
          <w:p w:rsidR="003145CF" w:rsidRPr="009E1EC0" w:rsidRDefault="003145CF" w:rsidP="003145CF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3145CF" w:rsidRPr="00452F73" w:rsidRDefault="003145CF" w:rsidP="003145CF">
      <w:pPr>
        <w:overflowPunct/>
        <w:autoSpaceDE/>
        <w:autoSpaceDN/>
        <w:adjustRightInd/>
        <w:jc w:val="left"/>
        <w:textAlignment w:val="auto"/>
      </w:pPr>
    </w:p>
    <w:p w:rsidR="003145CF" w:rsidRPr="00452F73" w:rsidRDefault="003145CF" w:rsidP="003145CF"/>
    <w:p w:rsidR="006258E9" w:rsidRDefault="006258E9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6258E9" w:rsidRDefault="006258E9" w:rsidP="006258E9">
      <w:pPr>
        <w:pStyle w:val="21"/>
        <w:rPr>
          <w:lang w:val="en-GB"/>
        </w:rPr>
      </w:pPr>
      <w:bookmarkStart w:id="14" w:name="_Toc493332150"/>
      <w:r>
        <w:rPr>
          <w:rFonts w:hint="eastAsia"/>
          <w:lang w:val="en-GB"/>
        </w:rPr>
        <w:lastRenderedPageBreak/>
        <w:t>FJ</w:t>
      </w:r>
      <w:r w:rsidRPr="00AF3DFF">
        <w:rPr>
          <w:lang w:val="en-GB"/>
        </w:rPr>
        <w:t>U-PC-0</w:t>
      </w:r>
      <w:r>
        <w:rPr>
          <w:lang w:val="en-GB"/>
        </w:rPr>
        <w:t xml:space="preserve">13 </w:t>
      </w:r>
      <w:r w:rsidR="009258D5">
        <w:rPr>
          <w:lang w:val="en-GB"/>
        </w:rPr>
        <w:t xml:space="preserve">/ </w:t>
      </w:r>
      <w:r w:rsidR="00996419">
        <w:rPr>
          <w:rFonts w:hint="eastAsia"/>
          <w:lang w:val="en-GB"/>
        </w:rPr>
        <w:t>리소스</w:t>
      </w:r>
      <w:r w:rsidR="00996419">
        <w:rPr>
          <w:lang w:val="en-GB"/>
        </w:rPr>
        <w:t xml:space="preserve"> </w:t>
      </w:r>
      <w:r w:rsidR="00996419">
        <w:rPr>
          <w:rFonts w:hint="eastAsia"/>
          <w:lang w:val="en-GB"/>
        </w:rPr>
        <w:t>모니터링</w:t>
      </w:r>
      <w:bookmarkEnd w:id="14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6258E9" w:rsidTr="005B0B9D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6258E9" w:rsidRDefault="006258E9" w:rsidP="005B0B9D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258E9" w:rsidRPr="003A662F" w:rsidRDefault="006258E9" w:rsidP="005B0B9D">
            <w:pPr>
              <w:jc w:val="left"/>
              <w:rPr>
                <w:rFonts w:ascii="굴림" w:hAnsi="굴림"/>
              </w:rPr>
            </w:pPr>
            <w:proofErr w:type="spellStart"/>
            <w:r w:rsidRPr="00912643">
              <w:rPr>
                <w:rFonts w:ascii="굴림" w:hAnsi="굴림" w:hint="eastAsia"/>
              </w:rPr>
              <w:t>필터링</w:t>
            </w:r>
            <w:proofErr w:type="spellEnd"/>
            <w:r w:rsidRPr="00912643">
              <w:rPr>
                <w:rFonts w:ascii="굴림" w:hAnsi="굴림" w:hint="eastAsia"/>
              </w:rPr>
              <w:t xml:space="preserve"> 기술 성능평가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6258E9" w:rsidRPr="003A662F" w:rsidRDefault="006258E9" w:rsidP="005B0B9D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58E9" w:rsidRPr="003A662F" w:rsidRDefault="006258E9" w:rsidP="005B0B9D">
            <w:pPr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cs="굴림" w:hint="eastAsia"/>
                <w:sz w:val="18"/>
                <w:szCs w:val="18"/>
              </w:rPr>
              <w:t>웹기반</w:t>
            </w:r>
            <w:proofErr w:type="spellEnd"/>
            <w:r>
              <w:rPr>
                <w:rFonts w:ascii="굴림" w:hAnsi="굴림" w:cs="굴림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hAnsi="굴림" w:cs="굴림" w:hint="eastAsia"/>
                <w:sz w:val="18"/>
                <w:szCs w:val="18"/>
              </w:rPr>
              <w:t>필터링기술</w:t>
            </w:r>
            <w:proofErr w:type="spellEnd"/>
            <w:r>
              <w:rPr>
                <w:rFonts w:ascii="굴림" w:hAnsi="굴림" w:cs="굴림" w:hint="eastAsia"/>
                <w:sz w:val="18"/>
                <w:szCs w:val="18"/>
              </w:rPr>
              <w:t xml:space="preserve"> 성능평가 도구</w:t>
            </w:r>
          </w:p>
        </w:tc>
      </w:tr>
      <w:tr w:rsidR="006258E9" w:rsidTr="005B0B9D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6258E9" w:rsidRDefault="006258E9" w:rsidP="005B0B9D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58E9" w:rsidRPr="003A662F" w:rsidRDefault="006258E9" w:rsidP="005B0B9D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/>
              </w:rPr>
              <w:t>FJU-PC-012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258E9" w:rsidRPr="003A662F" w:rsidRDefault="006258E9" w:rsidP="005B0B9D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58E9" w:rsidRPr="003A662F" w:rsidRDefault="006258E9" w:rsidP="005B0B9D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6258E9">
              <w:rPr>
                <w:rFonts w:ascii="굴림" w:hAnsi="굴림" w:hint="eastAsia"/>
              </w:rPr>
              <w:t>리소스 모니터링</w:t>
            </w:r>
          </w:p>
        </w:tc>
      </w:tr>
      <w:tr w:rsidR="006258E9" w:rsidTr="005B0B9D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6258E9" w:rsidRDefault="006258E9" w:rsidP="005B0B9D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58E9" w:rsidRPr="00D239CC" w:rsidRDefault="006258E9" w:rsidP="00373F58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6258E9">
              <w:rPr>
                <w:rFonts w:ascii="굴림" w:hAnsi="굴림" w:hint="eastAsia"/>
              </w:rPr>
              <w:t>FJU-RF-01</w:t>
            </w:r>
            <w:r w:rsidR="00373F58">
              <w:rPr>
                <w:rFonts w:ascii="굴림" w:hAnsi="굴림"/>
              </w:rPr>
              <w:t>5</w:t>
            </w:r>
            <w:r>
              <w:rPr>
                <w:rFonts w:ascii="굴림" w:hAnsi="굴림"/>
              </w:rPr>
              <w:t xml:space="preserve"> </w:t>
            </w:r>
            <w:proofErr w:type="gramStart"/>
            <w:r>
              <w:rPr>
                <w:rFonts w:ascii="굴림" w:hAnsi="굴림"/>
              </w:rPr>
              <w:t xml:space="preserve">/ </w:t>
            </w:r>
            <w:r w:rsidRPr="006258E9">
              <w:rPr>
                <w:rFonts w:ascii="굴림" w:hAnsi="굴림" w:hint="eastAsia"/>
              </w:rPr>
              <w:t xml:space="preserve"> </w:t>
            </w:r>
            <w:r w:rsidR="00373F58" w:rsidRPr="00373F58">
              <w:rPr>
                <w:rFonts w:ascii="굴림" w:hAnsi="굴림" w:hint="eastAsia"/>
              </w:rPr>
              <w:t>시스템</w:t>
            </w:r>
            <w:proofErr w:type="gramEnd"/>
            <w:r w:rsidR="00373F58" w:rsidRPr="00373F58">
              <w:rPr>
                <w:rFonts w:ascii="굴림" w:hAnsi="굴림" w:hint="eastAsia"/>
              </w:rPr>
              <w:t xml:space="preserve"> 사용률 분석 기능 개선</w:t>
            </w:r>
          </w:p>
        </w:tc>
      </w:tr>
      <w:tr w:rsidR="006258E9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6258E9" w:rsidRPr="000B1E96" w:rsidRDefault="006258E9" w:rsidP="005B0B9D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6258E9" w:rsidTr="005B0B9D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718EB" w:rsidRDefault="004718EB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4718EB" w:rsidRDefault="004718EB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4718EB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7DA6554B" wp14:editId="712311D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955040</wp:posOffset>
                      </wp:positionV>
                      <wp:extent cx="5017135" cy="1696720"/>
                      <wp:effectExtent l="57150" t="0" r="12065" b="0"/>
                      <wp:wrapNone/>
                      <wp:docPr id="195" name="그룹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17135" cy="1696720"/>
                                <a:chOff x="215575" y="953903"/>
                                <a:chExt cx="5017256" cy="1696721"/>
                              </a:xfrm>
                            </wpg:grpSpPr>
                            <wps:wsp>
                              <wps:cNvPr id="196" name="순서도: 자기 디스크 196"/>
                              <wps:cNvSpPr/>
                              <wps:spPr>
                                <a:xfrm>
                                  <a:off x="3839459" y="1273218"/>
                                  <a:ext cx="1393372" cy="783773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718EB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PES_RESOURCE</w:t>
                                    </w:r>
                                  </w:p>
                                  <w:p w:rsidR="005B0B9D" w:rsidRDefault="005B0B9D" w:rsidP="004718EB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(리소스사용률)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210" name="꺾인 연결선 210"/>
                              <wps:cNvCnPr>
                                <a:stCxn id="212" idx="2"/>
                                <a:endCxn id="196" idx="3"/>
                              </wps:cNvCnPr>
                              <wps:spPr>
                                <a:xfrm rot="5400000" flipH="1" flipV="1">
                                  <a:off x="3036158" y="567352"/>
                                  <a:ext cx="10288" cy="2989566"/>
                                </a:xfrm>
                                <a:prstGeom prst="bentConnector3">
                                  <a:avLst>
                                    <a:gd name="adj1" fmla="val -2222006"/>
                                  </a:avLst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직사각형 211"/>
                              <wps:cNvSpPr/>
                              <wps:spPr>
                                <a:xfrm>
                                  <a:off x="386737" y="953903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718EB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1.업체모듈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실행 모니터링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다이아몬드 212"/>
                              <wps:cNvSpPr/>
                              <wps:spPr>
                                <a:xfrm>
                                  <a:off x="574969" y="1560928"/>
                                  <a:ext cx="1943100" cy="506351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718EB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업체모듈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실행중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직선 화살표 연결선 213"/>
                              <wps:cNvCnPr>
                                <a:stCxn id="211" idx="2"/>
                                <a:endCxn id="212" idx="0"/>
                              </wps:cNvCnPr>
                              <wps:spPr>
                                <a:xfrm>
                                  <a:off x="1546519" y="1273218"/>
                                  <a:ext cx="0" cy="2877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꺾인 연결선 214"/>
                              <wps:cNvCnPr>
                                <a:stCxn id="212" idx="1"/>
                                <a:endCxn id="211" idx="1"/>
                              </wps:cNvCnPr>
                              <wps:spPr>
                                <a:xfrm rot="10800000">
                                  <a:off x="386737" y="1113562"/>
                                  <a:ext cx="188232" cy="700543"/>
                                </a:xfrm>
                                <a:prstGeom prst="bentConnector3">
                                  <a:avLst>
                                    <a:gd name="adj1" fmla="val 221446"/>
                                  </a:avLst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5" name="TextBox 41"/>
                              <wps:cNvSpPr txBox="1"/>
                              <wps:spPr>
                                <a:xfrm>
                                  <a:off x="1546055" y="2093303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718EB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16" name="TextBox 42"/>
                              <wps:cNvSpPr txBox="1"/>
                              <wps:spPr>
                                <a:xfrm>
                                  <a:off x="215575" y="1778260"/>
                                  <a:ext cx="35623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718EB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17" name="TextBox 48"/>
                              <wps:cNvSpPr txBox="1"/>
                              <wps:spPr>
                                <a:xfrm>
                                  <a:off x="2849656" y="2339474"/>
                                  <a:ext cx="13811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B0B9D" w:rsidRDefault="005B0B9D" w:rsidP="004718EB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CPU/Memory 사용률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A6554B" id="_x0000_s1221" style="position:absolute;left:0;text-align:left;margin-left:16.5pt;margin-top:75.2pt;width:395.05pt;height:133.6pt;z-index:251727872" coordorigin="2155,9539" coordsize="50172,1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">
                      <v:shape id="순서도: 자기 디스크 196" o:spid="_x0000_s1222" type="#_x0000_t132" style="position:absolute;left:38394;top:12732;width:13934;height:78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wtkcIA&#10;AADcAAAADwAAAGRycy9kb3ducmV2LnhtbERPTWvCQBC9C/6HZYTezMaWBo2uIoWCvViN8T5kxySY&#10;nU2zq4n/vlsoeJvH+5zVZjCNuFPnassKZlEMgriwuuZSQX76nM5BOI+ssbFMCh7kYLMej1aYatvz&#10;ke6ZL0UIYZeigsr7NpXSFRUZdJFtiQN3sZ1BH2BXSt1hH8JNI1/jOJEGaw4NFbb0UVFxzW5GwXuf&#10;fB/erl/77Jzl+d79NA+yZ6VeJsN2CcLT4J/if/dOh/mLBP6eC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jC2RwgAAANwAAAAPAAAAAAAAAAAAAAAAAJgCAABkcnMvZG93&#10;bnJldi54bWxQSwUGAAAAAAQABAD1AAAAhwMAAAAA&#10;" filled="f" strokecolor="#bdd6ee [1300]" strokeweight="1pt">
                        <v:stroke joinstyle="miter"/>
                        <v:textbox inset="0,0,0,0">
                          <w:txbxContent>
                            <w:p w:rsidR="005B0B9D" w:rsidRDefault="005B0B9D" w:rsidP="004718EB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PES_RESOURCE</w:t>
                              </w:r>
                            </w:p>
                            <w:p w:rsidR="005B0B9D" w:rsidRDefault="005B0B9D" w:rsidP="004718EB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(리소스사용률)</w:t>
                              </w:r>
                            </w:p>
                          </w:txbxContent>
                        </v:textbox>
                      </v:shape>
                      <v:shape id="꺾인 연결선 210" o:spid="_x0000_s1223" type="#_x0000_t34" style="position:absolute;left:30361;top:5673;width:103;height:29895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IPUsIAAADcAAAADwAAAGRycy9kb3ducmV2LnhtbERPy2rCQBTdF/yH4Qru6kQtItFR1CLY&#10;duN7fclck2DmTjozMenfdxaFLg/nvVh1phJPcr60rGA0TEAQZ1aXnCu4nHevMxA+IGusLJOCH/Kw&#10;WvZeFphq2/KRnqeQixjCPkUFRQh1KqXPCjLoh7YmjtzdOoMhQpdL7bCN4aaS4ySZSoMlx4YCa9oW&#10;lD1OjVHw4Q5fx5ttt8nue/+5mVybt+l7o9Sg363nIAJ14V/8595rBeNRnB/PxCM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IPUsIAAADcAAAADwAAAAAAAAAAAAAA&#10;AAChAgAAZHJzL2Rvd25yZXYueG1sUEsFBgAAAAAEAAQA+QAAAJADAAAAAA==&#10;" adj="-479953" strokecolor="#5b9bd5 [3204]" strokeweight=".5pt">
                        <v:stroke endarrow="open"/>
                      </v:shape>
                      <v:rect id="직사각형 211" o:spid="_x0000_s1224" style="position:absolute;left:3867;top:9539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I5usYA&#10;AADcAAAADwAAAGRycy9kb3ducmV2LnhtbESPT2vCQBTE74LfYXkFb3UTlSKpayhCoOAp8Q/t7ZF9&#10;TdJm36bZNcZv7xYKHoeZ+Q2zSUfTioF611hWEM8jEMSl1Q1XCo6H7HkNwnlkja1lUnAjB+l2Otlg&#10;ou2VcxoKX4kAYZeggtr7LpHSlTUZdHPbEQfvy/YGfZB9JXWP1wA3rVxE0Ys02HBYqLGjXU3lT3Ex&#10;Cj5XxUd25mNT3YrhO9en/W++3Cs1exrfXkF4Gv0j/N9+1woWcQx/Z8IR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I5us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4718EB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1.업체모듈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실행 모니터링</w:t>
                              </w:r>
                            </w:p>
                          </w:txbxContent>
                        </v:textbox>
                      </v:rect>
                      <v:shape id="다이아몬드 212" o:spid="_x0000_s1225" type="#_x0000_t4" style="position:absolute;left:5749;top:15609;width:19431;height:5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i2QsIA&#10;AADcAAAADwAAAGRycy9kb3ducmV2LnhtbESPwWrDMBBE74H8g9hCb4lsQ0pxI5tSSAnJqXY/YLG2&#10;trG1MpJqO/n6qlDocZiZN8yxXM0oZnK+t6wg3ScgiBure24VfNan3TMIH5A1jpZJwY08lMV2c8Rc&#10;24U/aK5CKyKEfY4KuhCmXErfdGTQ7+1EHL0v6wyGKF0rtcMlws0osyR5kgZ7jgsdTvTWUTNU30bB&#10;ktbBXrC6Dri6q2lNfX4/3JV6fFhfX0AEWsN/+K991gqyNIPfM/EI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qLZCwgAAANwAAAAPAAAAAAAAAAAAAAAAAJgCAABkcnMvZG93&#10;bnJldi54bWxQSwUGAAAAAAQABAD1AAAAhwMAAAAA&#10;" filled="f" strokecolor="#bdd6ee [1300]" strokeweight="1pt">
                        <v:textbox inset="0,0,0,0">
                          <w:txbxContent>
                            <w:p w:rsidR="005B0B9D" w:rsidRDefault="005B0B9D" w:rsidP="004718EB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업체모듈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실행중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직선 화살표 연결선 213" o:spid="_x0000_s1226" type="#_x0000_t32" style="position:absolute;left:15465;top:12732;width:0;height:2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4UU8QAAADcAAAADwAAAGRycy9kb3ducmV2LnhtbESPT0vDQBDF74LfYZmCl9JuEqvYtNsi&#10;gujVWIvHITvNhmZnQ3Zs02/vCkKPj/fnx1tvR9+pEw2xDWwgn2egiOtgW24M7D5fZ0+goiBb7AKT&#10;gQtF2G5ub9ZY2nDmDzpV0qg0wrFEA06kL7WOtSOPcR564uQdwuBRkhwabQc8p3Hf6SLLHrXHlhPB&#10;YU8vjupj9eMTl3bFtHqYLhfHN/z63ju5LHIx5m4yPq9ACY1yDf+3362BIr+Hv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rhRTxAAAANwAAAAPAAAAAAAAAAAA&#10;AAAAAKECAABkcnMvZG93bnJldi54bWxQSwUGAAAAAAQABAD5AAAAkgMAAAAA&#10;" strokecolor="#5b9bd5 [3204]" strokeweight=".5pt">
                        <v:stroke endarrow="block" joinstyle="miter"/>
                      </v:shape>
                      <v:shape id="꺾인 연결선 214" o:spid="_x0000_s1227" type="#_x0000_t34" style="position:absolute;left:3867;top:11135;width:1882;height:700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B/F8UAAADcAAAADwAAAGRycy9kb3ducmV2LnhtbESPT4vCMBTE7wv7HcITvIimirhajeLK&#10;rniT9c/B26N5tsXmpTRprd/eCMIeh5n5DbNYtaYQDVUut6xgOIhAECdW55wqOB1/+1MQziNrLCyT&#10;ggc5WC0/PxYYa3vnP2oOPhUBwi5GBZn3ZSylSzIy6Aa2JA7e1VYGfZBVKnWF9wA3hRxF0UQazDks&#10;ZFjSJqPkdqiNguv++5LybLs+/3ztmllvWk/Gea1Ut9Ou5yA8tf4//G7vtILRcAyvM+EIyOU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B/F8UAAADcAAAADwAAAAAAAAAA&#10;AAAAAAChAgAAZHJzL2Rvd25yZXYueG1sUEsFBgAAAAAEAAQA+QAAAJMDAAAAAA==&#10;" adj="47832" strokecolor="#5b9bd5 [3204]" strokeweight=".5pt">
                        <v:stroke endarrow="open"/>
                      </v:shape>
                      <v:shape id="TextBox 41" o:spid="_x0000_s1228" type="#_x0000_t202" style="position:absolute;left:15460;top:20933;width:3778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mzzMUA&#10;AADcAAAADwAAAGRycy9kb3ducmV2LnhtbESPzWrDMBCE74W+g9hCbo1sk4TUtRxKmkJv+WkfYLG2&#10;lmtrZSwlcfv0USCQ4zAz3zDFarSdONHgG8cK0mkCgrhyuuFawffXx/MShA/IGjvHpOCPPKzKx4cC&#10;c+3OvKfTIdQiQtjnqMCE0OdS+sqQRT91PXH0ftxgMUQ51FIPeI5w28ksSRbSYsNxwWBPa0NVezha&#10;BcvEbtv2Jdt5O/tP52b97jb9r1KTp/HtFUSgMdzDt/anVpClc7ieiUdAl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2bPMxQAAANwAAAAPAAAAAAAAAAAAAAAAAJgCAABkcnMv&#10;ZG93bnJldi54bWxQSwUGAAAAAAQABAD1AAAAigMAAAAA&#10;" filled="f" stroked="f">
                        <v:textbox style="mso-fit-shape-to-text:t">
                          <w:txbxContent>
                            <w:p w:rsidR="005B0B9D" w:rsidRDefault="005B0B9D" w:rsidP="004718EB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TextBox 42" o:spid="_x0000_s1229" type="#_x0000_t202" style="position:absolute;left:2155;top:17782;width:3563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stu8QA&#10;AADcAAAADwAAAGRycy9kb3ducmV2LnhtbESP0WrCQBRE34X+w3ILvukmwYpNs5FiLfhmtf2AS/Y2&#10;myZ7N2RXTf36rlDwcZiZM0yxHm0nzjT4xrGCdJ6AIK6cbrhW8PX5PluB8AFZY+eYFPySh3X5MCkw&#10;1+7CBzofQy0ihH2OCkwIfS6lrwxZ9HPXE0fv2w0WQ5RDLfWAlwi3ncySZCktNhwXDPa0MVS1x5NV&#10;sErsvm2fsw9vF9f0yWze3Lb/UWr6OL6+gAg0hnv4v73TCrJ0Cbcz8QjI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LLbv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4718EB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 id="TextBox 48" o:spid="_x0000_s1230" type="#_x0000_t202" style="position:absolute;left:28496;top:23394;width:13811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IIMUA&#10;AADcAAAADwAAAGRycy9kb3ducmV2LnhtbESPwW7CMBBE70j8g7VIvRUnUQs0xSBEW4kbEPoBq3gb&#10;h8TrKHYh7dfXSJU4jmbmjWa5HmwrLtT72rGCdJqAIC6drrlS8Hn6eFyA8AFZY+uYFPyQh/VqPFpi&#10;rt2Vj3QpQiUihH2OCkwIXS6lLw1Z9FPXEUfvy/UWQ5R9JXWP1wi3rcySZCYt1hwXDHa0NVQ2xbdV&#10;sEjsvmlesoO3T7/ps9m+uffurNTDZNi8ggg0hHv4v73TCrJ0D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R4ggxQAAANwAAAAPAAAAAAAAAAAAAAAAAJgCAABkcnMv&#10;ZG93bnJldi54bWxQSwUGAAAAAAQABAD1AAAAigMAAAAA&#10;" filled="f" stroked="f">
                        <v:textbox style="mso-fit-shape-to-text:t">
                          <w:txbxContent>
                            <w:p w:rsidR="005B0B9D" w:rsidRDefault="005B0B9D" w:rsidP="004718EB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CPU/Memory 사용률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718EB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26848" behindDoc="0" locked="0" layoutInCell="1" allowOverlap="1" wp14:anchorId="2C962B75" wp14:editId="180E011F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218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58E9" w:rsidRPr="00697D4F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6258E9" w:rsidRDefault="006258E9" w:rsidP="005B0B9D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6258E9" w:rsidTr="005B0B9D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8E9" w:rsidRDefault="006258E9" w:rsidP="005B0B9D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6258E9" w:rsidRPr="00793A05" w:rsidRDefault="004718EB" w:rsidP="004718EB">
            <w:pPr>
              <w:pStyle w:val="af3"/>
              <w:numPr>
                <w:ilvl w:val="0"/>
                <w:numId w:val="28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웹기반 성능평가 도구 모니터링 시 시스템의 리소스 모니터링이 아닌 업체의 모듈이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실행중인지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여부에 따라,</w:t>
            </w:r>
            <w:r>
              <w:rPr>
                <w:rFonts w:ascii="굴림" w:hAnsi="굴림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 xml:space="preserve">해당 실행 시점의 </w:t>
            </w:r>
            <w:r>
              <w:rPr>
                <w:rFonts w:ascii="굴림" w:hAnsi="굴림"/>
                <w:bCs/>
                <w:iCs/>
              </w:rPr>
              <w:t>CPU</w:t>
            </w:r>
            <w:r>
              <w:rPr>
                <w:rFonts w:ascii="굴림" w:hAnsi="굴림" w:hint="eastAsia"/>
                <w:bCs/>
                <w:iCs/>
              </w:rPr>
              <w:t xml:space="preserve">와 </w:t>
            </w:r>
            <w:r>
              <w:rPr>
                <w:rFonts w:ascii="굴림" w:hAnsi="굴림"/>
                <w:bCs/>
                <w:iCs/>
              </w:rPr>
              <w:t>Memory</w:t>
            </w:r>
            <w:r>
              <w:rPr>
                <w:rFonts w:ascii="굴림" w:hAnsi="굴림" w:hint="eastAsia"/>
                <w:bCs/>
                <w:iCs/>
              </w:rPr>
              <w:t xml:space="preserve">사용률을 측정하여 </w:t>
            </w:r>
            <w:r>
              <w:rPr>
                <w:rFonts w:ascii="굴림" w:hAnsi="굴림"/>
                <w:bCs/>
                <w:iCs/>
              </w:rPr>
              <w:t>DB</w:t>
            </w:r>
            <w:r>
              <w:rPr>
                <w:rFonts w:ascii="굴림" w:hAnsi="굴림" w:hint="eastAsia"/>
                <w:bCs/>
                <w:iCs/>
              </w:rPr>
              <w:t>에 저장</w:t>
            </w:r>
          </w:p>
          <w:p w:rsidR="006258E9" w:rsidRPr="009E1EC0" w:rsidRDefault="006258E9" w:rsidP="005B0B9D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6258E9" w:rsidRPr="00452F73" w:rsidRDefault="006258E9" w:rsidP="006258E9">
      <w:pPr>
        <w:overflowPunct/>
        <w:autoSpaceDE/>
        <w:autoSpaceDN/>
        <w:adjustRightInd/>
        <w:jc w:val="left"/>
        <w:textAlignment w:val="auto"/>
      </w:pPr>
    </w:p>
    <w:p w:rsidR="006258E9" w:rsidRPr="00452F73" w:rsidRDefault="006258E9" w:rsidP="006258E9"/>
    <w:p w:rsidR="006258E9" w:rsidRPr="003145CF" w:rsidRDefault="006258E9" w:rsidP="006258E9"/>
    <w:p w:rsidR="009258D5" w:rsidRDefault="00996419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9258D5" w:rsidRDefault="009258D5" w:rsidP="009258D5">
      <w:pPr>
        <w:pStyle w:val="21"/>
        <w:rPr>
          <w:lang w:val="en-GB"/>
        </w:rPr>
      </w:pPr>
      <w:bookmarkStart w:id="15" w:name="_Toc493332151"/>
      <w:r>
        <w:rPr>
          <w:rFonts w:hint="eastAsia"/>
          <w:lang w:val="en-GB"/>
        </w:rPr>
        <w:lastRenderedPageBreak/>
        <w:t>CM</w:t>
      </w:r>
      <w:r w:rsidRPr="00AF3DFF">
        <w:rPr>
          <w:lang w:val="en-GB"/>
        </w:rPr>
        <w:t>U-PC-0</w:t>
      </w:r>
      <w:r>
        <w:rPr>
          <w:lang w:val="en-GB"/>
        </w:rPr>
        <w:t xml:space="preserve">14 / </w:t>
      </w:r>
      <w:r>
        <w:rPr>
          <w:rFonts w:hint="eastAsia"/>
          <w:lang w:val="en-GB"/>
        </w:rPr>
        <w:t>로그인연동</w:t>
      </w:r>
      <w:bookmarkEnd w:id="15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9258D5" w:rsidTr="005B0B9D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258D5" w:rsidRDefault="009258D5" w:rsidP="005B0B9D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258D5" w:rsidRPr="003A662F" w:rsidRDefault="009258D5" w:rsidP="005B0B9D">
            <w:pPr>
              <w:jc w:val="left"/>
              <w:rPr>
                <w:rFonts w:ascii="굴림" w:hAnsi="굴림"/>
              </w:rPr>
            </w:pPr>
            <w:r w:rsidRPr="00996419">
              <w:rPr>
                <w:rFonts w:ascii="굴림" w:hAnsi="굴림" w:hint="eastAsia"/>
              </w:rPr>
              <w:t>공정이용포털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258D5" w:rsidRPr="003A662F" w:rsidRDefault="009258D5" w:rsidP="005B0B9D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58D5" w:rsidRPr="003A662F" w:rsidRDefault="009258D5" w:rsidP="005B0B9D">
            <w:pPr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cs="굴림" w:hint="eastAsia"/>
                <w:sz w:val="18"/>
                <w:szCs w:val="18"/>
              </w:rPr>
              <w:t>마이페이지</w:t>
            </w:r>
            <w:proofErr w:type="spellEnd"/>
          </w:p>
        </w:tc>
      </w:tr>
      <w:tr w:rsidR="009258D5" w:rsidTr="005B0B9D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258D5" w:rsidRDefault="009258D5" w:rsidP="005B0B9D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58D5" w:rsidRPr="003A662F" w:rsidRDefault="009258D5" w:rsidP="005B0B9D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/>
              </w:rPr>
              <w:t>CMU-PC-014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258D5" w:rsidRPr="003A662F" w:rsidRDefault="009258D5" w:rsidP="005B0B9D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58D5" w:rsidRPr="003A662F" w:rsidRDefault="009258D5" w:rsidP="005B0B9D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로그인연동</w:t>
            </w:r>
            <w:proofErr w:type="spellEnd"/>
          </w:p>
        </w:tc>
      </w:tr>
      <w:tr w:rsidR="009258D5" w:rsidTr="005B0B9D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258D5" w:rsidRDefault="009258D5" w:rsidP="005B0B9D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58D5" w:rsidRPr="009258D5" w:rsidRDefault="009258D5" w:rsidP="00373F58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RSU-RF-01</w:t>
            </w:r>
            <w:r w:rsidR="00373F58">
              <w:rPr>
                <w:rFonts w:ascii="굴림" w:hAnsi="굴림"/>
              </w:rPr>
              <w:t>7</w:t>
            </w:r>
            <w:r>
              <w:rPr>
                <w:rFonts w:ascii="굴림" w:hAnsi="굴림" w:hint="eastAsia"/>
              </w:rPr>
              <w:t xml:space="preserve"> / </w:t>
            </w:r>
            <w:r w:rsidRPr="009258D5">
              <w:rPr>
                <w:rFonts w:ascii="굴림" w:hAnsi="굴림" w:hint="eastAsia"/>
              </w:rPr>
              <w:t xml:space="preserve">공정이용 </w:t>
            </w:r>
            <w:proofErr w:type="spellStart"/>
            <w:r w:rsidRPr="009258D5">
              <w:rPr>
                <w:rFonts w:ascii="굴림" w:hAnsi="굴림" w:hint="eastAsia"/>
              </w:rPr>
              <w:t>포털과</w:t>
            </w:r>
            <w:proofErr w:type="spellEnd"/>
            <w:r w:rsidRPr="009258D5">
              <w:rPr>
                <w:rFonts w:ascii="굴림" w:hAnsi="굴림" w:hint="eastAsia"/>
              </w:rPr>
              <w:t xml:space="preserve"> 로그인 연동</w:t>
            </w:r>
          </w:p>
        </w:tc>
      </w:tr>
      <w:tr w:rsidR="009258D5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258D5" w:rsidRPr="000B1E96" w:rsidRDefault="009258D5" w:rsidP="005B0B9D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9258D5" w:rsidTr="005B0B9D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258D5" w:rsidRDefault="009258D5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A152D4" w:rsidRDefault="00A152D4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A152D4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63712" behindDoc="0" locked="0" layoutInCell="1" allowOverlap="1" wp14:anchorId="258A21FE" wp14:editId="3F46C91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425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152D4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20778D7D" wp14:editId="356949BA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814705</wp:posOffset>
                      </wp:positionV>
                      <wp:extent cx="7554740" cy="2788701"/>
                      <wp:effectExtent l="0" t="133350" r="0" b="0"/>
                      <wp:wrapNone/>
                      <wp:docPr id="247" name="그룹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54740" cy="2788701"/>
                                <a:chOff x="80909" y="682805"/>
                                <a:chExt cx="7554740" cy="2788701"/>
                              </a:xfrm>
                            </wpg:grpSpPr>
                            <wps:wsp>
                              <wps:cNvPr id="248" name="꺾인 연결선 248"/>
                              <wps:cNvCnPr>
                                <a:stCxn id="250" idx="2"/>
                                <a:endCxn id="270" idx="1"/>
                              </wps:cNvCnPr>
                              <wps:spPr>
                                <a:xfrm rot="5400000" flipH="1" flipV="1">
                                  <a:off x="1629612" y="759369"/>
                                  <a:ext cx="1663973" cy="1830161"/>
                                </a:xfrm>
                                <a:prstGeom prst="bentConnector4">
                                  <a:avLst>
                                    <a:gd name="adj1" fmla="val -13738"/>
                                    <a:gd name="adj2" fmla="val 76543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직사각형 249"/>
                              <wps:cNvSpPr/>
                              <wps:spPr>
                                <a:xfrm>
                                  <a:off x="386737" y="1393060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152D4" w:rsidRDefault="00A152D4" w:rsidP="00A152D4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자가진단기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바로 가기 링크 클릭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다이아몬드 250"/>
                              <wps:cNvSpPr/>
                              <wps:spPr>
                                <a:xfrm>
                                  <a:off x="574969" y="2000085"/>
                                  <a:ext cx="1943100" cy="506351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152D4" w:rsidRDefault="00A152D4" w:rsidP="00A152D4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로그인?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rmAutofit/>
                              </wps:bodyPr>
                            </wps:wsp>
                            <wps:wsp>
                              <wps:cNvPr id="251" name="직선 화살표 연결선 251"/>
                              <wps:cNvCnPr>
                                <a:stCxn id="249" idx="2"/>
                                <a:endCxn id="250" idx="0"/>
                              </wps:cNvCnPr>
                              <wps:spPr>
                                <a:xfrm>
                                  <a:off x="1546519" y="1712375"/>
                                  <a:ext cx="0" cy="2877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꺾인 연결선 252"/>
                              <wps:cNvCnPr>
                                <a:stCxn id="250" idx="1"/>
                              </wps:cNvCnPr>
                              <wps:spPr>
                                <a:xfrm rot="10800000" flipV="1">
                                  <a:off x="269413" y="2253260"/>
                                  <a:ext cx="305557" cy="540885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TextBox 41"/>
                              <wps:cNvSpPr txBox="1"/>
                              <wps:spPr>
                                <a:xfrm>
                                  <a:off x="1492557" y="2490680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A152D4" w:rsidRDefault="00A152D4" w:rsidP="00A152D4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54" name="TextBox 42"/>
                              <wps:cNvSpPr txBox="1"/>
                              <wps:spPr>
                                <a:xfrm>
                                  <a:off x="269395" y="2249094"/>
                                  <a:ext cx="35623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A152D4" w:rsidRDefault="00A152D4" w:rsidP="00A152D4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55" name="TextBox 48"/>
                              <wps:cNvSpPr txBox="1"/>
                              <wps:spPr>
                                <a:xfrm>
                                  <a:off x="1640614" y="2720936"/>
                                  <a:ext cx="5995035" cy="7505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A152D4" w:rsidRDefault="00A152D4" w:rsidP="00A152D4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파라메터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(사용자ID, 접속시간) </w:t>
                                    </w:r>
                                  </w:p>
                                  <w:p w:rsidR="00A152D4" w:rsidRDefault="00A152D4" w:rsidP="00A152D4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암호화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56" name="직사각형 256"/>
                              <wps:cNvSpPr/>
                              <wps:spPr>
                                <a:xfrm>
                                  <a:off x="386737" y="783012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152D4" w:rsidRDefault="00A152D4" w:rsidP="00A152D4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전자책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DRM 상호운용성 평가 안내 페이지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직선 화살표 연결선 266"/>
                              <wps:cNvCnPr>
                                <a:stCxn id="256" idx="2"/>
                                <a:endCxn id="249" idx="0"/>
                              </wps:cNvCnPr>
                              <wps:spPr>
                                <a:xfrm>
                                  <a:off x="1546519" y="1102327"/>
                                  <a:ext cx="0" cy="2907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67" name="그룹 267"/>
                              <wpg:cNvGrpSpPr/>
                              <wpg:grpSpPr>
                                <a:xfrm>
                                  <a:off x="80909" y="2797909"/>
                                  <a:ext cx="1344377" cy="319316"/>
                                  <a:chOff x="80909" y="2797909"/>
                                  <a:chExt cx="1344377" cy="319316"/>
                                </a:xfrm>
                              </wpg:grpSpPr>
                              <wps:wsp>
                                <wps:cNvPr id="268" name="직사각형 268"/>
                                <wps:cNvSpPr/>
                                <wps:spPr>
                                  <a:xfrm>
                                    <a:off x="80909" y="2797910"/>
                                    <a:ext cx="1344377" cy="3193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152D4" w:rsidRDefault="00A152D4" w:rsidP="00A152D4">
                                      <w:pPr>
                                        <w:pStyle w:val="af1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eastAsiaTheme="minorEastAsia" w:hAnsi="맑은 고딕" w:cstheme="minorBidi" w:hint="eastAsia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w:t>안내 메시지 출력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" name="직사각형 269"/>
                                <wps:cNvSpPr/>
                                <wps:spPr>
                                  <a:xfrm>
                                    <a:off x="269412" y="2797909"/>
                                    <a:ext cx="298488" cy="3193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0" name="직사각형 270"/>
                              <wps:cNvSpPr/>
                              <wps:spPr>
                                <a:xfrm>
                                  <a:off x="3376680" y="682805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152D4" w:rsidRDefault="00A152D4" w:rsidP="00A152D4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자가진단기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메인 페이지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다이아몬드 271"/>
                              <wps:cNvSpPr/>
                              <wps:spPr>
                                <a:xfrm>
                                  <a:off x="3564910" y="1232668"/>
                                  <a:ext cx="1943100" cy="506351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152D4" w:rsidRDefault="00A152D4" w:rsidP="00A152D4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암호화 내용 존재?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rmAutofit fontScale="92500"/>
                              </wps:bodyPr>
                            </wps:wsp>
                            <wps:wsp>
                              <wps:cNvPr id="272" name="직선 화살표 연결선 272"/>
                              <wps:cNvCnPr>
                                <a:endCxn id="271" idx="0"/>
                              </wps:cNvCnPr>
                              <wps:spPr>
                                <a:xfrm>
                                  <a:off x="4536460" y="999163"/>
                                  <a:ext cx="0" cy="2335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5" name="꺾인 연결선 415"/>
                              <wps:cNvCnPr>
                                <a:stCxn id="271" idx="3"/>
                                <a:endCxn id="256" idx="0"/>
                              </wps:cNvCnPr>
                              <wps:spPr>
                                <a:xfrm flipH="1" flipV="1">
                                  <a:off x="1546519" y="783012"/>
                                  <a:ext cx="3961491" cy="702832"/>
                                </a:xfrm>
                                <a:prstGeom prst="bentConnector4">
                                  <a:avLst>
                                    <a:gd name="adj1" fmla="val -5771"/>
                                    <a:gd name="adj2" fmla="val 132526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" name="TextBox 40"/>
                              <wps:cNvSpPr txBox="1"/>
                              <wps:spPr>
                                <a:xfrm>
                                  <a:off x="5454487" y="1242127"/>
                                  <a:ext cx="35623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A152D4" w:rsidRDefault="00A152D4" w:rsidP="00A152D4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17" name="다이아몬드 417"/>
                              <wps:cNvSpPr/>
                              <wps:spPr>
                                <a:xfrm>
                                  <a:off x="3561977" y="1999334"/>
                                  <a:ext cx="1943100" cy="506351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152D4" w:rsidRDefault="00A152D4" w:rsidP="00A152D4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유효한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암호값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rmAutofit/>
                              </wps:bodyPr>
                            </wps:wsp>
                            <wps:wsp>
                              <wps:cNvPr id="418" name="TextBox 45"/>
                              <wps:cNvSpPr txBox="1"/>
                              <wps:spPr>
                                <a:xfrm>
                                  <a:off x="5416205" y="2008563"/>
                                  <a:ext cx="35623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A152D4" w:rsidRDefault="00A152D4" w:rsidP="00A152D4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19" name="직선 화살표 연결선 419"/>
                              <wps:cNvCnPr>
                                <a:stCxn id="271" idx="2"/>
                                <a:endCxn id="417" idx="0"/>
                              </wps:cNvCnPr>
                              <wps:spPr>
                                <a:xfrm flipH="1">
                                  <a:off x="4533527" y="1739019"/>
                                  <a:ext cx="2933" cy="2603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TextBox 47"/>
                              <wps:cNvSpPr txBox="1"/>
                              <wps:spPr>
                                <a:xfrm>
                                  <a:off x="4479627" y="1726653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A152D4" w:rsidRDefault="00A152D4" w:rsidP="00A152D4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21" name="꺾인 연결선 421"/>
                              <wps:cNvCnPr>
                                <a:stCxn id="417" idx="3"/>
                                <a:endCxn id="256" idx="0"/>
                              </wps:cNvCnPr>
                              <wps:spPr>
                                <a:xfrm flipH="1" flipV="1">
                                  <a:off x="1546519" y="783012"/>
                                  <a:ext cx="3958558" cy="1469498"/>
                                </a:xfrm>
                                <a:prstGeom prst="bentConnector4">
                                  <a:avLst>
                                    <a:gd name="adj1" fmla="val -5775"/>
                                    <a:gd name="adj2" fmla="val 115556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2" name="TextBox 61"/>
                              <wps:cNvSpPr txBox="1"/>
                              <wps:spPr>
                                <a:xfrm>
                                  <a:off x="4619816" y="2480720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A152D4" w:rsidRDefault="00A152D4" w:rsidP="00A152D4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423" name="직사각형 423"/>
                              <wps:cNvSpPr/>
                              <wps:spPr>
                                <a:xfrm>
                                  <a:off x="3376680" y="2838494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152D4" w:rsidRDefault="00A152D4" w:rsidP="00A152D4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자가진단기 실행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4" name="직선 화살표 연결선 424"/>
                              <wps:cNvCnPr>
                                <a:stCxn id="417" idx="2"/>
                                <a:endCxn id="423" idx="0"/>
                              </wps:cNvCnPr>
                              <wps:spPr>
                                <a:xfrm>
                                  <a:off x="4533527" y="2505685"/>
                                  <a:ext cx="2935" cy="3328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778D7D" id="그룹 68" o:spid="_x0000_s1231" style="position:absolute;left:0;text-align:left;margin-left:5.9pt;margin-top:64.15pt;width:594.85pt;height:219.6pt;z-index:251764736" coordorigin="809,6828" coordsize="75547,2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">
                      <v:shape id="꺾인 연결선 248" o:spid="_x0000_s1232" type="#_x0000_t35" style="position:absolute;left:16296;top:7593;width:16640;height:1830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VxScEAAADcAAAADwAAAGRycy9kb3ducmV2LnhtbERPTYvCMBC9C/sfwizsRTRViko1iqzI&#10;ehOrCN6GZmxLm0lJstr995uD4PHxvleb3rTiQc7XlhVMxgkI4sLqmksFl/N+tADhA7LG1jIp+CMP&#10;m/XHYIWZtk8+0SMPpYgh7DNUUIXQZVL6oiKDfmw74sjdrTMYInSl1A6fMdy0cpokM2mw5thQYUff&#10;FRVN/msU1M3tx257N7zuF+lx18zTye5qlfr67LdLEIH68Ba/3AetYJrGtfFMPAJ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FXFJwQAAANwAAAAPAAAAAAAAAAAAAAAA&#10;AKECAABkcnMvZG93bnJldi54bWxQSwUGAAAAAAQABAD5AAAAjwMAAAAA&#10;" adj="-2967,16533" strokecolor="#5b9bd5 [3204]" strokeweight=".5pt">
                        <v:stroke endarrow="block"/>
                      </v:shape>
                      <v:rect id="직사각형 249" o:spid="_x0000_s1233" style="position:absolute;left:3867;top:13930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caocUA&#10;AADcAAAADwAAAGRycy9kb3ducmV2LnhtbESPQWvCQBSE70L/w/IK3nRTlVKjq5SCIHhK1KK3R/aZ&#10;xGbfxuwa4793hYLHYWa+YebLzlSipcaVlhV8DCMQxJnVJecKdtvV4AuE88gaK8uk4E4Olou33hxj&#10;bW+cUJv6XAQIuxgVFN7XsZQuK8igG9qaOHgn2xj0QTa51A3eAtxUchRFn9JgyWGhwJp+Csr+0qtR&#10;cJykh9Uv78r8nrbnRO83l2S8Uar/3n3PQHjq/Cv8315rBaPJFJ5nw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dxqhxQAAANwAAAAPAAAAAAAAAAAAAAAAAJgCAABkcnMv&#10;ZG93bnJldi54bWxQSwUGAAAAAAQABAD1AAAAigMAAAAA&#10;" filled="f" strokecolor="#bdd6ee [1300]" strokeweight="1pt">
                        <v:textbox>
                          <w:txbxContent>
                            <w:p w:rsidR="00A152D4" w:rsidRDefault="00A152D4" w:rsidP="00A152D4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자가진단기 바로 가기 링크 클릭</w:t>
                              </w:r>
                            </w:p>
                          </w:txbxContent>
                        </v:textbox>
                      </v:rect>
                      <v:shape id="다이아몬드 250" o:spid="_x0000_s1234" type="#_x0000_t4" style="position:absolute;left:5749;top:20000;width:19431;height:5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w0br8A&#10;AADcAAAADwAAAGRycy9kb3ducmV2LnhtbERPzYrCMBC+L+w7hBG82VTBRappWYQV0dO2PsDQzLbF&#10;ZlKSaKtPbw7CHj++/10xmV7cyfnOsoJlkoIgrq3uuFFwqX4WGxA+IGvsLZOCB3ko8s+PHWbajvxL&#10;9zI0Ioawz1BBG8KQSenrlgz6xA7EkfuzzmCI0DVSOxxjuOnlKk2/pMGOY0OLA+1bqq/lzSgYl1Ww&#10;JyzPV5zc2TSmOh7WT6Xms+l7CyLQFP7Fb/dRK1it4/x4Jh4Bm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XDRuvwAAANwAAAAPAAAAAAAAAAAAAAAAAJgCAABkcnMvZG93bnJl&#10;di54bWxQSwUGAAAAAAQABAD1AAAAhAMAAAAA&#10;" filled="f" strokecolor="#bdd6ee [1300]" strokeweight="1pt">
                        <v:textbox inset="0,0,0,0">
                          <w:txbxContent>
                            <w:p w:rsidR="00A152D4" w:rsidRDefault="00A152D4" w:rsidP="00A152D4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로그인?</w:t>
                              </w:r>
                            </w:p>
                          </w:txbxContent>
                        </v:textbox>
                      </v:shape>
                      <v:shape id="직선 화살표 연결선 251" o:spid="_x0000_s1235" type="#_x0000_t32" style="position:absolute;left:15465;top:17123;width:0;height:2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qWf8MAAADcAAAADwAAAGRycy9kb3ducmV2LnhtbESPT2vCQBDF74V+h2UKvYhuElTa1FVK&#10;obRXoxaPQ3aaDWZnQ3aq8dt3C0KPj/fnx1ttRt+pMw2xDWwgn2WgiOtgW24M7Hfv0ydQUZAtdoHJ&#10;wJUibNb3dyssbbjwls6VNCqNcCzRgBPpS61j7chjnIWeOHnfYfAoSQ6NtgNe0rjvdJFlS+2x5URw&#10;2NObo/pU/fjEpX0xqRaT5/npAw/HLyfXeS7GPD6Mry+ghEb5D9/an9ZAscjh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aln/DAAAA3AAAAA8AAAAAAAAAAAAA&#10;AAAAoQIAAGRycy9kb3ducmV2LnhtbFBLBQYAAAAABAAEAPkAAACRAwAAAAA=&#10;" strokecolor="#5b9bd5 [3204]" strokeweight=".5pt">
                        <v:stroke endarrow="block" joinstyle="miter"/>
                      </v:shape>
                      <v:shape id="꺾인 연결선 252" o:spid="_x0000_s1236" type="#_x0000_t33" style="position:absolute;left:2694;top:22532;width:3055;height:540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o+MUAAADcAAAADwAAAGRycy9kb3ducmV2LnhtbESPQWuDQBSE74X8h+UFcmvWCJbEuoqU&#10;luZQCE1y6e3hvqjovrXu1ph/3y0Eehxm5hsmK2bTi4lG11pWsFlHIIgrq1uuFZxPb49bEM4ja+wt&#10;k4IbOSjyxUOGqbZX/qTp6GsRIOxSVNB4P6RSuqohg25tB+LgXexo0Ac51lKPeA1w08s4ip6kwZbD&#10;QoMDvTRUdccfo6D77oevtvqYkttEJb0etrvo3Sm1Ws7lMwhPs/8P39t7rSBOYvg7E46Az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qo+MUAAADcAAAADwAAAAAAAAAA&#10;AAAAAAChAgAAZHJzL2Rvd25yZXYueG1sUEsFBgAAAAAEAAQA+QAAAJMDAAAAAA==&#10;" strokecolor="#5b9bd5 [3204]" strokeweight=".5pt">
                        <v:stroke endarrow="block"/>
                      </v:shape>
                      <v:shape id="TextBox 41" o:spid="_x0000_s1237" type="#_x0000_t202" style="position:absolute;left:14925;top:24906;width:3778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348QA&#10;AADcAAAADwAAAGRycy9kb3ducmV2LnhtbESPzW7CMBCE75X6DtZW4gYOaUGQYhCiIPXG7wOs4iVO&#10;E6+j2EDo09dISD2OZuYbzWzR2VpcqfWlYwXDQQKCOHe65ELB6bjpT0D4gKyxdkwK7uRhMX99mWGm&#10;3Y33dD2EQkQI+wwVmBCaTEqfG7LoB64hjt7ZtRZDlG0hdYu3CLe1TJNkLC2WHBcMNrQylFeHi1Uw&#10;Sey2qqbpztuP3+HIrL7cuvlRqvfWLT9BBOrCf/jZ/tYK0tE7P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N+PEAAAA3AAAAA8AAAAAAAAAAAAAAAAAmAIAAGRycy9k&#10;b3ducmV2LnhtbFBLBQYAAAAABAAEAPUAAACJAwAAAAA=&#10;" filled="f" stroked="f">
                        <v:textbox style="mso-fit-shape-to-text:t">
                          <w:txbxContent>
                            <w:p w:rsidR="00A152D4" w:rsidRDefault="00A152D4" w:rsidP="00A152D4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TextBox 42" o:spid="_x0000_s1238" type="#_x0000_t202" style="position:absolute;left:2693;top:22490;width:3563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+vl8QA&#10;AADcAAAADwAAAGRycy9kb3ducmV2LnhtbESP3WrCQBSE7wu+w3IK3tWNQYumriL+QO+sPw9wyJ5m&#10;02TPhuyqsU/vCoKXw8x8w8wWna3FhVpfOlYwHCQgiHOnSy4UnI7bjwkIH5A11o5JwY08LOa9txlm&#10;2l15T5dDKESEsM9QgQmhyaT0uSGLfuAa4uj9utZiiLItpG7xGuG2lmmSfEqLJccFgw2tDOXV4WwV&#10;TBK7q6pp+uPt6H84Nqu12zR/SvXfu+UXiEBdeIWf7W+tIB2P4H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/r5fEAAAA3AAAAA8AAAAAAAAAAAAAAAAAmAIAAGRycy9k&#10;b3ducmV2LnhtbFBLBQYAAAAABAAEAPUAAACJAwAAAAA=&#10;" filled="f" stroked="f">
                        <v:textbox style="mso-fit-shape-to-text:t">
                          <w:txbxContent>
                            <w:p w:rsidR="00A152D4" w:rsidRDefault="00A152D4" w:rsidP="00A152D4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 id="TextBox 48" o:spid="_x0000_s1239" type="#_x0000_t202" style="position:absolute;left:16406;top:27209;width:59950;height:75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KDMQA&#10;AADcAAAADwAAAGRycy9kb3ducmV2LnhtbESP0WrCQBRE34X+w3ILvunGYMSm2UixFvqmtf2AS/Y2&#10;myZ7N2RXTfv1riD0cZiZM0yxGW0nzjT4xrGCxTwBQVw53XCt4OvzbbYG4QOyxs4xKfglD5vyYVJg&#10;rt2FP+h8DLWIEPY5KjAh9LmUvjJk0c9dTxy9bzdYDFEOtdQDXiLcdjJNkpW02HBcMNjT1lDVHk9W&#10;wTqx+7Z9Sg/eLv8Wmdm+ul3/o9T0cXx5BhFoDP/he/tdK0izDG5n4hGQ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CgzEAAAA3AAAAA8AAAAAAAAAAAAAAAAAmAIAAGRycy9k&#10;b3ducmV2LnhtbFBLBQYAAAAABAAEAPUAAACJAwAAAAA=&#10;" filled="f" stroked="f">
                        <v:textbox style="mso-fit-shape-to-text:t">
                          <w:txbxContent>
                            <w:p w:rsidR="00A152D4" w:rsidRDefault="00A152D4" w:rsidP="00A152D4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파라메터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 xml:space="preserve">(사용자ID, 접속시간) </w:t>
                              </w:r>
                            </w:p>
                            <w:p w:rsidR="00A152D4" w:rsidRDefault="00A152D4" w:rsidP="00A152D4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암호화</w:t>
                              </w:r>
                            </w:p>
                          </w:txbxContent>
                        </v:textbox>
                      </v:shape>
                      <v:rect id="직사각형 256" o:spid="_x0000_s1240" style="position:absolute;left:3867;top:7830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EYDsUA&#10;AADcAAAADwAAAGRycy9kb3ducmV2LnhtbESPT2vCQBTE7wW/w/IEb3XjnwZJXUUEQfCU1JZ6e2Rf&#10;k2j2bcyuMX57t1DocZiZ3zDLdW9q0VHrKssKJuMIBHFudcWFguPH7nUBwnlkjbVlUvAgB+vV4GWJ&#10;ibZ3TqnLfCEChF2CCkrvm0RKl5dk0I1tQxy8H9sa9EG2hdQt3gPc1HIaRbE0WHFYKLGhbUn5JbsZ&#10;Bad59r374mNVPLLunOrPwzWdHZQaDfvNOwhPvf8P/7X3WsH0LYbfM+EIyN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RgOxQAAANwAAAAPAAAAAAAAAAAAAAAAAJgCAABkcnMv&#10;ZG93bnJldi54bWxQSwUGAAAAAAQABAD1AAAAigMAAAAA&#10;" filled="f" strokecolor="#bdd6ee [1300]" strokeweight="1pt">
                        <v:textbox>
                          <w:txbxContent>
                            <w:p w:rsidR="00A152D4" w:rsidRDefault="00A152D4" w:rsidP="00A152D4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전자책 DRM 상호운용성 평가 안내 페이지</w:t>
                              </w:r>
                            </w:p>
                          </w:txbxContent>
                        </v:textbox>
                      </v:rect>
                      <v:shape id="직선 화살표 연결선 266" o:spid="_x0000_s1241" type="#_x0000_t32" style="position:absolute;left:15465;top:11023;width:0;height:2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/EtsMAAADcAAAADwAAAGRycy9kb3ducmV2LnhtbESPW0vDQBCF34X+h2UKvpR201BDjd0W&#10;EURfTS/4OGTHbGh2NmTHNv33riD4eDiXj7PZjb5TFxpiG9jAcpGBIq6DbbkxcNi/ztegoiBb7AKT&#10;gRtF2G0ndxssbbjyB10qaVQa4ViiASfSl1rH2pHHuAg9cfK+wuBRkhwabQe8pnHf6TzLCu2x5URw&#10;2NOLo/pcffvEpUM+qx5mj6vzGx4/T05uq6UYcz8dn59ACY3yH/5rv1sDeVHA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fxLbDAAAA3AAAAA8AAAAAAAAAAAAA&#10;AAAAoQIAAGRycy9kb3ducmV2LnhtbFBLBQYAAAAABAAEAPkAAACRAwAAAAA=&#10;" strokecolor="#5b9bd5 [3204]" strokeweight=".5pt">
                        <v:stroke endarrow="block" joinstyle="miter"/>
                      </v:shape>
                      <v:group id="그룹 267" o:spid="_x0000_s1242" style="position:absolute;left:809;top:27979;width:13443;height:3193" coordorigin="809,27979" coordsize="13443,3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  <v:rect id="직사각형 268" o:spid="_x0000_s1243" style="position:absolute;left:809;top:27979;width:13443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7jWsMA&#10;AADcAAAADwAAAGRycy9kb3ducmV2LnhtbERPz2vCMBS+D/wfwhO8ramdyOiMMgRB6KmdynZ7NG9p&#10;t+alNlmt//1yGOz48f3e7CbbiZEG3zpWsExSEMS10y0bBae3w+MzCB+QNXaOScGdPOy2s4cN5trd&#10;uKSxCkbEEPY5KmhC6HMpfd2QRZ+4njhyn26wGCIcjNQD3mK47WSWpmtpseXY0GBP+4bq7+rHKvhY&#10;Ve+HC59ac6/Gr1Kfi2v5VCi1mE+vLyACTeFf/Oc+agXZOq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7jWsMAAADcAAAADwAAAAAAAAAAAAAAAACYAgAAZHJzL2Rv&#10;d25yZXYueG1sUEsFBgAAAAAEAAQA9QAAAIgDAAAAAA==&#10;" filled="f" strokecolor="#bdd6ee [1300]" strokeweight="1pt">
                          <v:textbox>
                            <w:txbxContent>
                              <w:p w:rsidR="00A152D4" w:rsidRDefault="00A152D4" w:rsidP="00A152D4">
                                <w:pPr>
                                  <w:pStyle w:val="af1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안내 메시지 출력</w:t>
                                </w:r>
                              </w:p>
                            </w:txbxContent>
                          </v:textbox>
                        </v:rect>
                        <v:rect id="직사각형 269" o:spid="_x0000_s1244" style="position:absolute;left:2694;top:27979;width:2985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B/18MA&#10;AADcAAAADwAAAGRycy9kb3ducmV2LnhtbESPQWsCMRSE7wX/Q3hCbzWrB7Fbo7SCWPFQqvb+TJ67&#10;i5uXJYm76783BcHjMDPfMPNlb2vRkg+VYwXjUQaCWDtTcaHgeFi/zUCEiGywdkwKbhRguRi8zDE3&#10;ruNfavexEAnCIUcFZYxNLmXQJVkMI9cQJ+/svMWYpC+k8dgluK3lJMum0mLFaaHEhlYl6cv+ahX8&#10;ufNXZ/WJt+3tp7pudl7r2U6p12H/+QEiUh+f4Uf72yiYTN/h/0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B/18MAAADcAAAADwAAAAAAAAAAAAAAAACYAgAAZHJzL2Rv&#10;d25yZXYueG1sUEsFBgAAAAAEAAQA9QAAAIgDAAAAAA==&#10;" filled="f" stroked="f" strokeweight="1pt"/>
                      </v:group>
                      <v:rect id="직사각형 270" o:spid="_x0000_s1245" style="position:absolute;left:33766;top:6828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F5gcIA&#10;AADcAAAADwAAAGRycy9kb3ducmV2LnhtbERPy4rCMBTdC/5DuII7TX0wM3SMIoIguGpHh5ndpbm2&#10;1eamNrHWvzcLweXhvBerzlSipcaVlhVMxhEI4szqknMFh5/t6AuE88gaK8uk4EEOVst+b4GxtndO&#10;qE19LkIIuxgVFN7XsZQuK8igG9uaOHAn2xj0ATa51A3eQ7ip5DSKPqTBkkNDgTVtCsou6c0o+J+n&#10;f9tfPpT5I23PiT7ur8lsr9Rw0K2/QXjq/Fv8cu+0gulnmB/Oh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IXmBwgAAANwAAAAPAAAAAAAAAAAAAAAAAJgCAABkcnMvZG93&#10;bnJldi54bWxQSwUGAAAAAAQABAD1AAAAhwMAAAAA&#10;" filled="f" strokecolor="#bdd6ee [1300]" strokeweight="1pt">
                        <v:textbox>
                          <w:txbxContent>
                            <w:p w:rsidR="00A152D4" w:rsidRDefault="00A152D4" w:rsidP="00A152D4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자가진단기 메인 페이지</w:t>
                              </w:r>
                            </w:p>
                          </w:txbxContent>
                        </v:textbox>
                      </v:rect>
                      <v:shape id="다이아몬드 271" o:spid="_x0000_s1246" type="#_x0000_t4" style="position:absolute;left:35649;top:12326;width:19431;height:5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XNlcIA&#10;AADcAAAADwAAAGRycy9kb3ducmV2LnhtbESP0YrCMBRE3wX/IVzBN00rrC5do8iCIvpk6wdcmmtb&#10;bG5KkrVdv94IC/s4zMwZZr0dTCse5HxjWUE6T0AQl1Y3XCm4FvvZJwgfkDW2lknBL3nYbsajNWba&#10;9nyhRx4qESHsM1RQh9BlUvqyJoN+bjvi6N2sMxiidJXUDvsIN61cJMlSGmw4LtTY0XdN5T3/MQr6&#10;tAj2hPn5joM7m8oUx8PHU6npZNh9gQg0hP/wX/uoFSxWKbzPxCM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pc2VwgAAANwAAAAPAAAAAAAAAAAAAAAAAJgCAABkcnMvZG93&#10;bnJldi54bWxQSwUGAAAAAAQABAD1AAAAhwMAAAAA&#10;" filled="f" strokecolor="#bdd6ee [1300]" strokeweight="1pt">
                        <v:textbox inset="0,0,0,0">
                          <w:txbxContent>
                            <w:p w:rsidR="00A152D4" w:rsidRDefault="00A152D4" w:rsidP="00A152D4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암호화 내용 존재?</w:t>
                              </w:r>
                            </w:p>
                          </w:txbxContent>
                        </v:textbox>
                      </v:shape>
                      <v:shape id="직선 화살표 연결선 272" o:spid="_x0000_s1247" type="#_x0000_t32" style="position:absolute;left:45364;top:9991;width:0;height:2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1UaMMAAADc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CmH65l0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9VGjDAAAA3AAAAA8AAAAAAAAAAAAA&#10;AAAAoQIAAGRycy9kb3ducmV2LnhtbFBLBQYAAAAABAAEAPkAAACRAwAAAAA=&#10;" strokecolor="#5b9bd5 [3204]" strokeweight=".5pt">
                        <v:stroke endarrow="block" joinstyle="miter"/>
                      </v:shape>
                      <v:shape id="꺾인 연결선 415" o:spid="_x0000_s1248" type="#_x0000_t35" style="position:absolute;left:15465;top:7830;width:39615;height:702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Bs8QAAADcAAAADwAAAGRycy9kb3ducmV2LnhtbESPT4vCMBTE7wv7HcJb2NuaKipSjSKC&#10;6EXBP+xeH82zrTYvJYna7ac3guBxmJnfMJNZYypxI+dLywq6nQQEcWZ1ybmC42H5MwLhA7LGyjIp&#10;+CcPs+nnxwRTbe+8o9s+5CJC2KeooAihTqX0WUEGfcfWxNE7WWcwROlyqR3eI9xUspckQ2mw5LhQ&#10;YE2LgrLL/moUZK207e/GLbebuU7aZnXeub+DUt9fzXwMIlAT3uFXe60V9LsDeJ6JR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hIGzxAAAANwAAAAPAAAAAAAAAAAA&#10;AAAAAKECAABkcnMvZG93bnJldi54bWxQSwUGAAAAAAQABAD5AAAAkgMAAAAA&#10;" adj="-1247,28626" strokecolor="#5b9bd5 [3204]" strokeweight=".5pt">
                        <v:stroke endarrow="block"/>
                      </v:shape>
                      <v:shape id="TextBox 40" o:spid="_x0000_s1249" type="#_x0000_t202" style="position:absolute;left:54544;top:12421;width:3563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vQ8QA&#10;AADcAAAADwAAAGRycy9kb3ducmV2LnhtbESP3WrCQBSE7wu+w3IKvaubiIqmboLYFryrfw9wyJ5m&#10;02TPhuxWU5/eLQheDjPzDbMqBtuKM/W+dqwgHScgiEuna64UnI6frwsQPiBrbB2Tgj/yUOSjpxVm&#10;2l14T+dDqESEsM9QgQmhy6T0pSGLfuw64uh9u95iiLKvpO7xEuG2lZMkmUuLNccFgx1tDJXN4dcq&#10;WCT2q2mWk52302s6M5t399H9KPXyPKzfQAQawiN8b2+1gmk6h/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A70PEAAAA3AAAAA8AAAAAAAAAAAAAAAAAmAIAAGRycy9k&#10;b3ducmV2LnhtbFBLBQYAAAAABAAEAPUAAACJAwAAAAA=&#10;" filled="f" stroked="f">
                        <v:textbox style="mso-fit-shape-to-text:t">
                          <w:txbxContent>
                            <w:p w:rsidR="00A152D4" w:rsidRDefault="00A152D4" w:rsidP="00A152D4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 id="다이아몬드 417" o:spid="_x0000_s1250" type="#_x0000_t4" style="position:absolute;left:35619;top:19993;width:19431;height:5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TXIsMA&#10;AADcAAAADwAAAGRycy9kb3ducmV2LnhtbESP0WrCQBRE3wv9h+UWfKubFK2SuooISqhPTfyAS/Y2&#10;CWbvht1tEv36rlDo4zAzZ5jNbjKdGMj51rKCdJ6AIK6sbrlWcCmPr2sQPiBr7CyTght52G2fnzaY&#10;aTvyFw1FqEWEsM9QQRNCn0npq4YM+rntiaP3bZ3BEKWrpXY4Rrjp5FuSvEuDLceFBns6NFRdix+j&#10;YEzLYD+xOF9xcmdTmzI/Le9KzV6m/QeIQFP4D/+1c61gka7gcSYe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TXIsMAAADcAAAADwAAAAAAAAAAAAAAAACYAgAAZHJzL2Rv&#10;d25yZXYueG1sUEsFBgAAAAAEAAQA9QAAAIgDAAAAAA==&#10;" filled="f" strokecolor="#bdd6ee [1300]" strokeweight="1pt">
                        <v:textbox inset="0,0,0,0">
                          <w:txbxContent>
                            <w:p w:rsidR="00A152D4" w:rsidRDefault="00A152D4" w:rsidP="00A152D4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유효한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암호값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TextBox 45" o:spid="_x0000_s1251" type="#_x0000_t202" style="position:absolute;left:54162;top:20085;width:3562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PeqsAA&#10;AADcAAAADwAAAGRycy9kb3ducmV2LnhtbERPy4rCMBTdD/gP4QruxrTiiFajiI4wO58fcGmuTW1z&#10;U5qMdubrzUJweTjvxaqztbhT60vHCtJhAoI4d7rkQsHlvPucgvABWWPtmBT8kYfVsvexwEy7Bx/p&#10;fgqFiCHsM1RgQmgyKX1uyKIfuoY4clfXWgwRtoXULT5iuK3lKEkm0mLJscFgQxtDeXX6tQqmid1X&#10;1Wx08Hb8n36ZzdZ9NzelBv1uPQcRqAtv8cv9oxWM07g2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PeqsAAAADcAAAADwAAAAAAAAAAAAAAAACYAgAAZHJzL2Rvd25y&#10;ZXYueG1sUEsFBgAAAAAEAAQA9QAAAIUDAAAAAA==&#10;" filled="f" stroked="f">
                        <v:textbox style="mso-fit-shape-to-text:t">
                          <w:txbxContent>
                            <w:p w:rsidR="00A152D4" w:rsidRDefault="00A152D4" w:rsidP="00A152D4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 id="직선 화살표 연결선 419" o:spid="_x0000_s1252" type="#_x0000_t32" style="position:absolute;left:45335;top:17390;width:29;height:26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E0LscAAADcAAAADwAAAGRycy9kb3ducmV2LnhtbESPQWvCQBSE74L/YXmFXopubK1odJU2&#10;Uui1VlBvj+wzm5p9m2a3MfXXd4WCx2FmvmEWq85WoqXGl44VjIYJCOLc6ZILBdvPt8EUhA/IGivH&#10;pOCXPKyW/d4CU+3O/EHtJhQiQtinqMCEUKdS+tyQRT90NXH0jq6xGKJsCqkbPEe4reRjkkykxZLj&#10;gsGaMkP5afNjFRyOz7p9zdZlbvbZ0+5hfPn+2q+Vur/rXuYgAnXhFv5vv2sF49EMrm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UTQuxwAAANwAAAAPAAAAAAAA&#10;AAAAAAAAAKECAABkcnMvZG93bnJldi54bWxQSwUGAAAAAAQABAD5AAAAlQMAAAAA&#10;" strokecolor="#5b9bd5 [3204]" strokeweight=".5pt">
                        <v:stroke endarrow="block" joinstyle="miter"/>
                      </v:shape>
                      <v:shape id="TextBox 47" o:spid="_x0000_s1253" type="#_x0000_t202" style="position:absolute;left:44796;top:17266;width:3778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kYEcAA&#10;AADcAAAADwAAAGRycy9kb3ducmV2LnhtbERPy4rCMBTdD/gP4QruxtTiiFajiI4wO58fcGmuTW1z&#10;U5qMdubrzUJweTjvxaqztbhT60vHCkbDBARx7nTJhYLLefc5BeEDssbaMSn4Iw+rZe9jgZl2Dz7S&#10;/RQKEUPYZ6jAhNBkUvrckEU/dA1x5K6utRgibAupW3zEcFvLNEkm0mLJscFgQxtDeXX6tQqmid1X&#10;1Sw9eDv+H32ZzdZ9NzelBv1uPQcRqAtv8cv9oxWM0zg/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kYEcAAAADcAAAADwAAAAAAAAAAAAAAAACYAgAAZHJzL2Rvd25y&#10;ZXYueG1sUEsFBgAAAAAEAAQA9QAAAIUDAAAAAA==&#10;" filled="f" stroked="f">
                        <v:textbox style="mso-fit-shape-to-text:t">
                          <w:txbxContent>
                            <w:p w:rsidR="00A152D4" w:rsidRDefault="00A152D4" w:rsidP="00A152D4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꺾인 연결선 421" o:spid="_x0000_s1254" type="#_x0000_t35" style="position:absolute;left:15465;top:7830;width:39585;height:1469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XysUAAADcAAAADwAAAGRycy9kb3ducmV2LnhtbESPQWvCQBSE70L/w/IKvYhuElqR1FVE&#10;LPYkNArS2yP7zAazb0N2Nem/7wqCx2FmvmEWq8E24kadrx0rSKcJCOLS6ZorBcfD12QOwgdkjY1j&#10;UvBHHlbLl9ECc+16/qFbESoRIexzVGBCaHMpfWnIop+6ljh6Z9dZDFF2ldQd9hFuG5klyUxarDku&#10;GGxpY6i8FFeroN/tD+j6U7admc042W0/9DH9VertdVh/ggg0hGf40f7WCt6zFO5n4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7XysUAAADcAAAADwAAAAAAAAAA&#10;AAAAAAChAgAAZHJzL2Rvd25yZXYueG1sUEsFBgAAAAAEAAQA+QAAAJMDAAAAAA==&#10;" adj="-1247,24960" strokecolor="#5b9bd5 [3204]" strokeweight=".5pt">
                        <v:stroke endarrow="block"/>
                      </v:shape>
                      <v:shape id="TextBox 61" o:spid="_x0000_s1255" type="#_x0000_t202" style="position:absolute;left:46198;top:24807;width:3778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j/cQA&#10;AADcAAAADwAAAGRycy9kb3ducmV2LnhtbESP0WrCQBRE3wv+w3KFvtVNgi0a3YhoC31rTfsBl+w1&#10;G5O9G7JbjX59t1DwcZiZM8x6M9pOnGnwjWMF6SwBQVw53XCt4Pvr7WkBwgdkjZ1jUnAlD5ti8rDG&#10;XLsLH+hchlpECPscFZgQ+lxKXxmy6GeuJ47e0Q0WQ5RDLfWAlwi3ncyS5EVabDguGOxpZ6hqyx+r&#10;YJHYj7ZdZp/ezm/ps9nt3Wt/UupxOm5XIAKN4R7+b79rBfMsg7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XI/3EAAAA3AAAAA8AAAAAAAAAAAAAAAAAmAIAAGRycy9k&#10;b3ducmV2LnhtbFBLBQYAAAAABAAEAPUAAACJAwAAAAA=&#10;" filled="f" stroked="f">
                        <v:textbox style="mso-fit-shape-to-text:t">
                          <w:txbxContent>
                            <w:p w:rsidR="00A152D4" w:rsidRDefault="00A152D4" w:rsidP="00A152D4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rect id="직사각형 423" o:spid="_x0000_s1256" style="position:absolute;left:33766;top:28384;width:23196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sKE8YA&#10;AADcAAAADwAAAGRycy9kb3ducmV2LnhtbESPQWvCQBSE74L/YXlCb3VjDKWkriJCoOApaVra2yP7&#10;TKLZt2l2G+O/7xYKHoeZ+YbZ7CbTiZEG11pWsFpGIIgrq1uuFZRv2eMzCOeRNXaWScGNHOy289kG&#10;U22vnNNY+FoECLsUFTTe96mUrmrIoFvanjh4JzsY9EEOtdQDXgPcdDKOoidpsOWw0GBPh4aqS/Fj&#10;FHwlxWf2wWVb34rxnOv343e+Pir1sJj2LyA8Tf4e/m+/agVJvIa/M+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sKE8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A152D4" w:rsidRDefault="00A152D4" w:rsidP="00A152D4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자가진단기 실행</w:t>
                              </w:r>
                            </w:p>
                          </w:txbxContent>
                        </v:textbox>
                      </v:rect>
                      <v:shape id="직선 화살표 연결선 424" o:spid="_x0000_s1257" type="#_x0000_t32" style="position:absolute;left:45335;top:25056;width:29;height:33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CEY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i/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ghGLDAAAA3AAAAA8AAAAAAAAAAAAA&#10;AAAAoQIAAGRycy9kb3ducmV2LnhtbFBLBQYAAAAABAAEAPkAAACRAwAAAAA=&#10;" strokecolor="#5b9bd5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9258D5" w:rsidRPr="00697D4F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258D5" w:rsidRDefault="009258D5" w:rsidP="005B0B9D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9258D5" w:rsidTr="00A152D4">
        <w:trPr>
          <w:cantSplit/>
          <w:trHeight w:val="2253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8D5" w:rsidRDefault="009258D5" w:rsidP="005B0B9D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9258D5" w:rsidRDefault="00A152D4" w:rsidP="009258D5">
            <w:pPr>
              <w:pStyle w:val="af3"/>
              <w:numPr>
                <w:ilvl w:val="0"/>
                <w:numId w:val="29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/>
                <w:bCs/>
                <w:iCs/>
              </w:rPr>
              <w:t xml:space="preserve">전자책 DRM </w:t>
            </w:r>
            <w:r>
              <w:rPr>
                <w:rFonts w:ascii="굴림" w:hAnsi="굴림" w:hint="eastAsia"/>
                <w:bCs/>
                <w:iCs/>
              </w:rPr>
              <w:t xml:space="preserve">상호운용성 평가 안내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페이지내에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있는 </w:t>
            </w:r>
            <w:r>
              <w:rPr>
                <w:rFonts w:ascii="굴림" w:hAnsi="굴림"/>
                <w:bCs/>
                <w:iCs/>
              </w:rPr>
              <w:t>“</w:t>
            </w:r>
            <w:r>
              <w:rPr>
                <w:rFonts w:ascii="굴림" w:hAnsi="굴림" w:hint="eastAsia"/>
                <w:bCs/>
                <w:iCs/>
              </w:rPr>
              <w:t>전자책D</w:t>
            </w:r>
            <w:r>
              <w:rPr>
                <w:rFonts w:ascii="굴림" w:hAnsi="굴림"/>
                <w:bCs/>
                <w:iCs/>
              </w:rPr>
              <w:t xml:space="preserve">RM </w:t>
            </w:r>
            <w:r>
              <w:rPr>
                <w:rFonts w:ascii="굴림" w:hAnsi="굴림" w:hint="eastAsia"/>
                <w:bCs/>
                <w:iCs/>
              </w:rPr>
              <w:t xml:space="preserve">자가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진단기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바로 가기</w:t>
            </w:r>
            <w:r>
              <w:rPr>
                <w:rFonts w:ascii="굴림" w:hAnsi="굴림"/>
                <w:bCs/>
                <w:iCs/>
              </w:rPr>
              <w:t>”</w:t>
            </w:r>
            <w:r>
              <w:rPr>
                <w:rFonts w:ascii="굴림" w:hAnsi="굴림" w:hint="eastAsia"/>
                <w:bCs/>
                <w:iCs/>
              </w:rPr>
              <w:t>링크를 클릭한다.</w:t>
            </w:r>
          </w:p>
          <w:p w:rsidR="00A152D4" w:rsidRDefault="00A152D4" w:rsidP="009258D5">
            <w:pPr>
              <w:pStyle w:val="af3"/>
              <w:numPr>
                <w:ilvl w:val="0"/>
                <w:numId w:val="29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로그인 되어 있는 경우 사용자ID와 접속시간 정보를 암호화 하여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자가진단기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메인 페이지로 전달한다.</w:t>
            </w:r>
          </w:p>
          <w:p w:rsidR="00A152D4" w:rsidRPr="009E1EC0" w:rsidRDefault="00A152D4" w:rsidP="009258D5">
            <w:pPr>
              <w:pStyle w:val="af3"/>
              <w:numPr>
                <w:ilvl w:val="0"/>
                <w:numId w:val="29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자가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진단기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메인 페이지는 넘겨 받은 암호화 값이 유효한지를 검사하여,</w:t>
            </w:r>
            <w:r>
              <w:rPr>
                <w:rFonts w:ascii="굴림" w:hAnsi="굴림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 xml:space="preserve">유효한 경우 자가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진단기를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실행 할 수 있도록 한다.</w:t>
            </w:r>
          </w:p>
        </w:tc>
      </w:tr>
    </w:tbl>
    <w:p w:rsidR="009258D5" w:rsidRPr="00452F73" w:rsidRDefault="009258D5" w:rsidP="009258D5">
      <w:pPr>
        <w:overflowPunct/>
        <w:autoSpaceDE/>
        <w:autoSpaceDN/>
        <w:adjustRightInd/>
        <w:jc w:val="left"/>
        <w:textAlignment w:val="auto"/>
      </w:pPr>
    </w:p>
    <w:p w:rsidR="009258D5" w:rsidRDefault="009258D5" w:rsidP="009258D5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996419" w:rsidRDefault="009258D5" w:rsidP="00996419">
      <w:pPr>
        <w:pStyle w:val="21"/>
        <w:rPr>
          <w:lang w:val="en-GB"/>
        </w:rPr>
      </w:pPr>
      <w:bookmarkStart w:id="16" w:name="_Toc493332152"/>
      <w:r>
        <w:rPr>
          <w:rFonts w:hint="eastAsia"/>
          <w:lang w:val="en-GB"/>
        </w:rPr>
        <w:lastRenderedPageBreak/>
        <w:t>CM</w:t>
      </w:r>
      <w:r w:rsidR="00996419" w:rsidRPr="00AF3DFF">
        <w:rPr>
          <w:lang w:val="en-GB"/>
        </w:rPr>
        <w:t>U-PC-0</w:t>
      </w:r>
      <w:r w:rsidR="00996419">
        <w:rPr>
          <w:lang w:val="en-GB"/>
        </w:rPr>
        <w:t xml:space="preserve">15 </w:t>
      </w:r>
      <w:r>
        <w:rPr>
          <w:lang w:val="en-GB"/>
        </w:rPr>
        <w:t xml:space="preserve">/ </w:t>
      </w:r>
      <w:r w:rsidR="00996419">
        <w:rPr>
          <w:rFonts w:hint="eastAsia"/>
          <w:lang w:val="en-GB"/>
        </w:rPr>
        <w:t>마이페이지</w:t>
      </w:r>
      <w:bookmarkEnd w:id="16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996419" w:rsidTr="005B0B9D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96419" w:rsidRDefault="00996419" w:rsidP="005B0B9D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96419" w:rsidRPr="003A662F" w:rsidRDefault="00996419" w:rsidP="005B0B9D">
            <w:pPr>
              <w:jc w:val="left"/>
              <w:rPr>
                <w:rFonts w:ascii="굴림" w:hAnsi="굴림"/>
              </w:rPr>
            </w:pPr>
            <w:r w:rsidRPr="00996419">
              <w:rPr>
                <w:rFonts w:ascii="굴림" w:hAnsi="굴림" w:hint="eastAsia"/>
              </w:rPr>
              <w:t>공정이용포털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96419" w:rsidRPr="003A662F" w:rsidRDefault="00996419" w:rsidP="005B0B9D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6419" w:rsidRPr="003A662F" w:rsidRDefault="00996419" w:rsidP="005B0B9D">
            <w:pPr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cs="굴림" w:hint="eastAsia"/>
                <w:sz w:val="18"/>
                <w:szCs w:val="18"/>
              </w:rPr>
              <w:t>마이페이지</w:t>
            </w:r>
            <w:proofErr w:type="spellEnd"/>
          </w:p>
        </w:tc>
      </w:tr>
      <w:tr w:rsidR="00996419" w:rsidTr="005B0B9D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96419" w:rsidRDefault="00996419" w:rsidP="005B0B9D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6419" w:rsidRPr="003A662F" w:rsidRDefault="00996419" w:rsidP="005B0B9D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/>
              </w:rPr>
              <w:t>CMU-PC-015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96419" w:rsidRPr="003A662F" w:rsidRDefault="00996419" w:rsidP="005B0B9D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6419" w:rsidRPr="003A662F" w:rsidRDefault="00996419" w:rsidP="005B0B9D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마이페이지</w:t>
            </w:r>
            <w:proofErr w:type="spellEnd"/>
          </w:p>
        </w:tc>
      </w:tr>
      <w:tr w:rsidR="00996419" w:rsidTr="005B0B9D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96419" w:rsidRDefault="00996419" w:rsidP="005B0B9D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6419" w:rsidRPr="00D239CC" w:rsidRDefault="00996419" w:rsidP="00373F58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RSU-RF-01</w:t>
            </w:r>
            <w:r w:rsidR="00373F58">
              <w:rPr>
                <w:rFonts w:ascii="굴림" w:hAnsi="굴림"/>
              </w:rPr>
              <w:t>7</w:t>
            </w:r>
            <w:r>
              <w:rPr>
                <w:rFonts w:ascii="굴림" w:hAnsi="굴림" w:hint="eastAsia"/>
              </w:rPr>
              <w:t xml:space="preserve"> / </w:t>
            </w:r>
            <w:r w:rsidRPr="00996419">
              <w:rPr>
                <w:rFonts w:ascii="굴림" w:hAnsi="굴림" w:hint="eastAsia"/>
              </w:rPr>
              <w:t xml:space="preserve">공정이용 </w:t>
            </w:r>
            <w:proofErr w:type="spellStart"/>
            <w:r w:rsidRPr="00996419">
              <w:rPr>
                <w:rFonts w:ascii="굴림" w:hAnsi="굴림" w:hint="eastAsia"/>
              </w:rPr>
              <w:t>포털과</w:t>
            </w:r>
            <w:proofErr w:type="spellEnd"/>
            <w:r w:rsidRPr="00996419">
              <w:rPr>
                <w:rFonts w:ascii="굴림" w:hAnsi="굴림" w:hint="eastAsia"/>
              </w:rPr>
              <w:t xml:space="preserve"> 로그인 연동</w:t>
            </w:r>
          </w:p>
        </w:tc>
      </w:tr>
      <w:tr w:rsidR="00996419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96419" w:rsidRPr="000B1E96" w:rsidRDefault="00996419" w:rsidP="005B0B9D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996419" w:rsidTr="005B0B9D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6419" w:rsidRDefault="00996419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996419" w:rsidRDefault="00996419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996419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29920" behindDoc="0" locked="0" layoutInCell="1" allowOverlap="1" wp14:anchorId="60381CF0" wp14:editId="63BB1FA4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453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96419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1EBF7BDC" wp14:editId="1501461A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1181100</wp:posOffset>
                      </wp:positionV>
                      <wp:extent cx="4895395" cy="1931592"/>
                      <wp:effectExtent l="0" t="0" r="19685" b="12065"/>
                      <wp:wrapNone/>
                      <wp:docPr id="443" name="그룹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95395" cy="1931592"/>
                                <a:chOff x="405787" y="1182503"/>
                                <a:chExt cx="4895395" cy="1931592"/>
                              </a:xfrm>
                            </wpg:grpSpPr>
                            <wps:wsp>
                              <wps:cNvPr id="444" name="순서도: 자기 디스크 444"/>
                              <wps:cNvSpPr/>
                              <wps:spPr>
                                <a:xfrm>
                                  <a:off x="3907810" y="2489980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996419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PES_RECEIPT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445" name="꺾인 연결선 445"/>
                              <wps:cNvCnPr>
                                <a:stCxn id="447" idx="2"/>
                                <a:endCxn id="444" idx="2"/>
                              </wps:cNvCnPr>
                              <wps:spPr>
                                <a:xfrm rot="16200000" flipH="1">
                                  <a:off x="2442226" y="1336454"/>
                                  <a:ext cx="588926" cy="2342241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6" name="직사각형 446"/>
                              <wps:cNvSpPr/>
                              <wps:spPr>
                                <a:xfrm>
                                  <a:off x="405787" y="1182503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996419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1.로그인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" name="직사각형 447"/>
                              <wps:cNvSpPr/>
                              <wps:spPr>
                                <a:xfrm>
                                  <a:off x="405787" y="1893797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996419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2.마이페이지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8" name="직선 화살표 연결선 448"/>
                              <wps:cNvCnPr/>
                              <wps:spPr>
                                <a:xfrm>
                                  <a:off x="1565569" y="1501818"/>
                                  <a:ext cx="0" cy="3919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9" name="순서도: 자기 디스크 449"/>
                              <wps:cNvSpPr/>
                              <wps:spPr>
                                <a:xfrm>
                                  <a:off x="3907810" y="1545407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996419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TECH_RESTER_INFO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450" name="꺾인 연결선 450"/>
                              <wps:cNvCnPr>
                                <a:stCxn id="447" idx="2"/>
                                <a:endCxn id="449" idx="3"/>
                              </wps:cNvCnPr>
                              <wps:spPr>
                                <a:xfrm rot="5400000" flipH="1" flipV="1">
                                  <a:off x="3063237" y="671853"/>
                                  <a:ext cx="43590" cy="3038927"/>
                                </a:xfrm>
                                <a:prstGeom prst="bentConnector3">
                                  <a:avLst>
                                    <a:gd name="adj1" fmla="val -524432"/>
                                  </a:avLst>
                                </a:prstGeom>
                                <a:ln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1" name="직사각형 451"/>
                              <wps:cNvSpPr/>
                              <wps:spPr>
                                <a:xfrm>
                                  <a:off x="2886232" y="2198146"/>
                                  <a:ext cx="1243965" cy="3111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B0B9D" w:rsidRDefault="005B0B9D" w:rsidP="00996419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차단요청수신 건수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  <wps:wsp>
                              <wps:cNvPr id="452" name="직사각형 452"/>
                              <wps:cNvSpPr/>
                              <wps:spPr>
                                <a:xfrm>
                                  <a:off x="2107961" y="2801103"/>
                                  <a:ext cx="1288415" cy="3111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B0B9D" w:rsidRDefault="005B0B9D" w:rsidP="00996419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성능평가 신청 건수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BF7BDC" id="그룹 17" o:spid="_x0000_s1258" style="position:absolute;left:0;text-align:left;margin-left:31.5pt;margin-top:93pt;width:385.45pt;height:152.1pt;z-index:251730944" coordorigin="4057,11825" coordsize="48953,1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">
                      <v:shape id="순서도: 자기 디스크 444" o:spid="_x0000_s1259" type="#_x0000_t132" style="position:absolute;left:39078;top:24899;width:13933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yZvsUA&#10;AADcAAAADwAAAGRycy9kb3ducmV2LnhtbESPQWvCQBSE70L/w/IKvZmNbSoS3UgpFNqLtmm8P7LP&#10;JCT7Ns1uTfz3riB4HGbmG2aznUwnTjS4xrKCRRSDIC6tbrhSUPx+zFcgnEfW2FkmBWdysM0eZhtM&#10;tR35h065r0SAsEtRQe19n0rpypoMusj2xME72sGgD3KopB5wDHDTyec4XkqDDYeFGnt6r6ls83+j&#10;4HVc7r9f2q9dfsiLYuf+ujPZg1JPj9PbGoSnyd/Dt/anVpAkCVzPhCMg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HJm+xQAAANwAAAAPAAAAAAAAAAAAAAAAAJgCAABkcnMv&#10;ZG93bnJldi54bWxQSwUGAAAAAAQABAD1AAAAigMAAAAA&#10;" filled="f" strokecolor="#bdd6ee [1300]" strokeweight="1pt">
                        <v:stroke joinstyle="miter"/>
                        <v:textbox inset="0,0,0,0">
                          <w:txbxContent>
                            <w:p w:rsidR="005B0B9D" w:rsidRDefault="005B0B9D" w:rsidP="00996419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PES_RECEIPT</w:t>
                              </w:r>
                            </w:p>
                          </w:txbxContent>
                        </v:textbox>
                      </v:shape>
                      <v:shape id="꺾인 연결선 445" o:spid="_x0000_s1260" type="#_x0000_t33" style="position:absolute;left:24422;top:13364;width:5889;height:234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ZWqsUAAADcAAAADwAAAGRycy9kb3ducmV2LnhtbESP0WrCQBRE3wX/YbmFvummYmybZiMi&#10;For40Fo/4JK9TaLZuzG7jdGvdwXBx2FmzjDpvDe16Kh1lWUFL+MIBHFudcWFgt3v5+gNhPPIGmvL&#10;pOBMDubZcJBiou2Jf6jb+kIECLsEFZTeN4mULi/JoBvbhjh4f7Y16INsC6lbPAW4qeUkimbSYMVh&#10;ocSGliXlh+2/UbA/vr5/z7rNMUasVuvLJJY7ipV6fuoXHyA89f4Rvre/tILpNIbbmXAEZH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ZWqsUAAADcAAAADwAAAAAAAAAA&#10;AAAAAAChAgAAZHJzL2Rvd25yZXYueG1sUEsFBgAAAAAEAAQA+QAAAJMDAAAAAA==&#10;" strokecolor="#5b9bd5 [3204]" strokeweight=".5pt">
                        <v:stroke startarrow="block"/>
                      </v:shape>
                      <v:rect id="직사각형 446" o:spid="_x0000_s1261" style="position:absolute;left:4057;top:11825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MK8YA&#10;AADcAAAADwAAAGRycy9kb3ducmV2LnhtbESPT2vCQBTE7wW/w/KE3uqmbRCJrqEIgYKnxD+0t0f2&#10;mUSzb2N2G+O37wqFHoeZ+Q2zSkfTioF611hW8DqLQBCXVjdcKdjvspcFCOeRNbaWScGdHKTrydMK&#10;E21vnNNQ+EoECLsEFdTed4mUrqzJoJvZjjh4J9sb9EH2ldQ93gLctPItiubSYMNhocaONjWVl+LH&#10;KPiOi6/syPumuhfDOdeH7TV/3yr1PB0/liA8jf4//Nf+1ArieA6P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NMK8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996419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1.로그인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직사각형 447" o:spid="_x0000_s1262" style="position:absolute;left:4057;top:18937;width:23196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/psMYA&#10;AADcAAAADwAAAGRycy9kb3ducmV2LnhtbESPQWvCQBSE74X+h+UVvNVNa2glugmlIAieEm2pt0f2&#10;maTNvo3ZNcZ/7woFj8PMfMMss9G0YqDeNZYVvEwjEMSl1Q1XCnbb1fMchPPIGlvLpOBCDrL08WGJ&#10;ibZnzmkofCUChF2CCmrvu0RKV9Zk0E1tRxy8g+0N+iD7SuoezwFuWvkaRW/SYMNhocaOPmsq/4qT&#10;UbCPi5/VN++a6lIMv7n+2hzz2UapydP4sQDhafT38H97rRXE8TvczoQj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/psM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996419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2.마이페이지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직선 화살표 연결선 448" o:spid="_x0000_s1263" type="#_x0000_t32" style="position:absolute;left:15655;top:15018;width:0;height:3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Jrx8AAAADcAAAADwAAAGRycy9kb3ducmV2LnhtbERPTUvDQBC9C/6HZQQvpd20RNHYbRFB&#10;9GpapcchO2ZDs7MhO7bpv3cOgsfH+15vp9ibE425S+xguSjAEDfJd9w62O9e5w9gsiB77BOTgwtl&#10;2G6ur9ZY+XTmDzrV0hoN4VyhgyAyVNbmJlDEvEgDsXLfaYwoCsfW+hHPGh57uyqKexuxY20IONBL&#10;oOZY/0Ttpf1qVt/NHsvjG34evoJcyqU4d3szPT+BEZrkX/znfvcOylLX6hk9Anb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ya8fAAAAA3AAAAA8AAAAAAAAAAAAAAAAA&#10;oQIAAGRycy9kb3ducmV2LnhtbFBLBQYAAAAABAAEAPkAAACOAwAAAAA=&#10;" strokecolor="#5b9bd5 [3204]" strokeweight=".5pt">
                        <v:stroke endarrow="block" joinstyle="miter"/>
                      </v:shape>
                      <v:shape id="순서도: 자기 디스크 449" o:spid="_x0000_s1264" type="#_x0000_t132" style="position:absolute;left:39078;top:15454;width:13933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02IMUA&#10;AADcAAAADwAAAGRycy9kb3ducmV2LnhtbESPQWvCQBSE70L/w/IK3nTT1oYas0oRCu3Ftmm8P7Kv&#10;SUj2bcyuJv57VxA8DjPzDZNuRtOKE/WutqzgaR6BIC6srrlUkP99zN5AOI+ssbVMCs7kYLN+mKSY&#10;aDvwL50yX4oAYZeggsr7LpHSFRUZdHPbEQfv3/YGfZB9KXWPQ4CbVj5HUSwN1hwWKuxoW1HRZEej&#10;4HWIv39emq9dts/yfOcO7ZnsXqnp4/i+AuFp9Pfwrf2pFSwWS7ieCUd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TYgxQAAANwAAAAPAAAAAAAAAAAAAAAAAJgCAABkcnMv&#10;ZG93bnJldi54bWxQSwUGAAAAAAQABAD1AAAAigMAAAAA&#10;" filled="f" strokecolor="#bdd6ee [1300]" strokeweight="1pt">
                        <v:stroke joinstyle="miter"/>
                        <v:textbox inset="0,0,0,0">
                          <w:txbxContent>
                            <w:p w:rsidR="005B0B9D" w:rsidRDefault="005B0B9D" w:rsidP="00996419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TECH_RESTER_INFO</w:t>
                              </w:r>
                            </w:p>
                          </w:txbxContent>
                        </v:textbox>
                      </v:shape>
                      <v:shape id="꺾인 연결선 450" o:spid="_x0000_s1265" type="#_x0000_t34" style="position:absolute;left:30632;top:6718;width:436;height:3038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RQcAAAADcAAAADwAAAGRycy9kb3ducmV2LnhtbERPz2vCMBS+D/wfwhO8zVS36aimRVYE&#10;r1ZhOz6at6bYvJQm2va/N4fBjh/f730+2lY8qPeNYwWrZQKCuHK64VrB9XJ8/QThA7LG1jEpmMhD&#10;ns1e9phqN/CZHmWoRQxhn6ICE0KXSukrQxb90nXEkft1vcUQYV9L3eMQw20r10mykRYbjg0GO/oy&#10;VN3Ku1Xg6lX19n1uC7MtfoZ1mJphi6VSi/l42IEINIZ/8Z/7pBW8f8T58Uw8Aj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/H0UHAAAAA3AAAAA8AAAAAAAAAAAAAAAAA&#10;oQIAAGRycy9kb3ducmV2LnhtbFBLBQYAAAAABAAEAPkAAACOAwAAAAA=&#10;" adj="-113277" strokecolor="#5b9bd5 [3204]" strokeweight=".5pt">
                        <v:stroke startarrow="block"/>
                      </v:shape>
                      <v:rect id="직사각형 451" o:spid="_x0000_s1266" style="position:absolute;left:28862;top:21981;width:12439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qessMA&#10;AADcAAAADwAAAGRycy9kb3ducmV2LnhtbESP3WoCMRSE74W+QziCN1ITpUpZjVJKbYte+fMAh81x&#10;N7g5WZK4bt++KRS8HGa+GWa16V0jOgrRetYwnSgQxKU3lisN59P2+RVETMgGG8+k4YcibNZPgxUW&#10;xt/5QN0xVSKXcCxQQ51SW0gZy5ocxolvibN38cFhyjJU0gS853LXyJlSC+nQcl6osaX3msrr8eY0&#10;vHzOdh92rPbWdTc872RQX7zXejTs35YgEvXpEf6nv03m5lP4O5OP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qessMAAADcAAAADwAAAAAAAAAAAAAAAACYAgAAZHJzL2Rv&#10;d25yZXYueG1sUEsFBgAAAAAEAAQA9QAAAIgDAAAAAA==&#10;" filled="f" stroked="f">
                        <v:textbox style="mso-fit-shape-to-text:t">
                          <w:txbxContent>
                            <w:p w:rsidR="005B0B9D" w:rsidRDefault="005B0B9D" w:rsidP="00996419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차단요청수신 건수</w:t>
                              </w:r>
                            </w:p>
                          </w:txbxContent>
                        </v:textbox>
                      </v:rect>
                      <v:rect id="직사각형 452" o:spid="_x0000_s1267" style="position:absolute;left:21079;top:28011;width:12884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gAxcMA&#10;AADcAAAADwAAAGRycy9kb3ducmV2LnhtbESP0WoCMRRE3wv9h3ALvhRNurRSVqOI1Fr0SesHXDbX&#10;3eDmZkniuv17Uyj0cZg5M8x8ObhW9BSi9azhZaJAEFfeWK41nL4343cQMSEbbD2Thh+KsFw8Psyx&#10;NP7GB+qPqRa5hGOJGpqUulLKWDXkME58R5y9sw8OU5ahlibgLZe7VhZKTaVDy3mhwY7WDVWX49Vp&#10;eP0sdh/2We2t66942smgtrzXevQ0rGYgEg3pP/xHf5nMvRXweyYf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gAxcMAAADcAAAADwAAAAAAAAAAAAAAAACYAgAAZHJzL2Rv&#10;d25yZXYueG1sUEsFBgAAAAAEAAQA9QAAAIgDAAAAAA==&#10;" filled="f" stroked="f">
                        <v:textbox style="mso-fit-shape-to-text:t">
                          <w:txbxContent>
                            <w:p w:rsidR="005B0B9D" w:rsidRDefault="005B0B9D" w:rsidP="00996419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성능평가 신청 건수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996419" w:rsidRPr="00697D4F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96419" w:rsidRDefault="00996419" w:rsidP="005B0B9D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996419" w:rsidTr="005B0B9D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419" w:rsidRDefault="00996419" w:rsidP="005B0B9D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996419" w:rsidRDefault="00996419" w:rsidP="009258D5">
            <w:pPr>
              <w:pStyle w:val="af3"/>
              <w:numPr>
                <w:ilvl w:val="0"/>
                <w:numId w:val="30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공정이용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포털에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로그인 한 후에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마이페이지로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이동</w:t>
            </w:r>
          </w:p>
          <w:p w:rsidR="00996419" w:rsidRPr="00793A05" w:rsidRDefault="00996419" w:rsidP="009258D5">
            <w:pPr>
              <w:pStyle w:val="af3"/>
              <w:numPr>
                <w:ilvl w:val="0"/>
                <w:numId w:val="30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로그인한 사용자가 신청한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기술적인조치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차단요청수신 건수 및 성능평가 신청 건수를 화면에 출력</w:t>
            </w:r>
          </w:p>
          <w:p w:rsidR="00996419" w:rsidRPr="009E1EC0" w:rsidRDefault="00996419" w:rsidP="005B0B9D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996419" w:rsidRPr="00452F73" w:rsidRDefault="00996419" w:rsidP="00996419">
      <w:pPr>
        <w:overflowPunct/>
        <w:autoSpaceDE/>
        <w:autoSpaceDN/>
        <w:adjustRightInd/>
        <w:jc w:val="left"/>
        <w:textAlignment w:val="auto"/>
      </w:pPr>
    </w:p>
    <w:p w:rsidR="009258D5" w:rsidRDefault="009258D5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9258D5" w:rsidRDefault="009258D5" w:rsidP="009258D5">
      <w:pPr>
        <w:pStyle w:val="21"/>
        <w:rPr>
          <w:lang w:val="en-GB"/>
        </w:rPr>
      </w:pPr>
      <w:bookmarkStart w:id="17" w:name="_Toc493332153"/>
      <w:r>
        <w:rPr>
          <w:rFonts w:hint="eastAsia"/>
          <w:lang w:val="en-GB"/>
        </w:rPr>
        <w:lastRenderedPageBreak/>
        <w:t>CM</w:t>
      </w:r>
      <w:r w:rsidRPr="00AF3DFF">
        <w:rPr>
          <w:lang w:val="en-GB"/>
        </w:rPr>
        <w:t>U-PC-0</w:t>
      </w:r>
      <w:r>
        <w:rPr>
          <w:lang w:val="en-GB"/>
        </w:rPr>
        <w:t xml:space="preserve">16 / </w:t>
      </w:r>
      <w:r>
        <w:rPr>
          <w:rFonts w:hint="eastAsia"/>
          <w:lang w:val="en-GB"/>
        </w:rPr>
        <w:t>전자책</w:t>
      </w:r>
      <w:r>
        <w:rPr>
          <w:rFonts w:hint="eastAsia"/>
          <w:lang w:val="en-GB"/>
        </w:rPr>
        <w:t xml:space="preserve">DRM </w:t>
      </w:r>
      <w:r>
        <w:rPr>
          <w:rFonts w:hint="eastAsia"/>
          <w:lang w:val="en-GB"/>
        </w:rPr>
        <w:t>상호운용성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신청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현황</w:t>
      </w:r>
      <w:bookmarkEnd w:id="17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9258D5" w:rsidTr="005B0B9D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258D5" w:rsidRDefault="009258D5" w:rsidP="005B0B9D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258D5" w:rsidRPr="003A662F" w:rsidRDefault="009258D5" w:rsidP="005B0B9D">
            <w:pPr>
              <w:jc w:val="left"/>
              <w:rPr>
                <w:rFonts w:ascii="굴림" w:hAnsi="굴림"/>
              </w:rPr>
            </w:pPr>
            <w:r w:rsidRPr="00996419">
              <w:rPr>
                <w:rFonts w:ascii="굴림" w:hAnsi="굴림" w:hint="eastAsia"/>
              </w:rPr>
              <w:t>공정이용포털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258D5" w:rsidRPr="003A662F" w:rsidRDefault="009258D5" w:rsidP="005B0B9D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58D5" w:rsidRPr="003A662F" w:rsidRDefault="009258D5" w:rsidP="005B0B9D">
            <w:pPr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cs="굴림" w:hint="eastAsia"/>
                <w:sz w:val="18"/>
                <w:szCs w:val="18"/>
              </w:rPr>
              <w:t>마이페이지</w:t>
            </w:r>
            <w:proofErr w:type="spellEnd"/>
          </w:p>
        </w:tc>
      </w:tr>
      <w:tr w:rsidR="009258D5" w:rsidTr="005B0B9D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258D5" w:rsidRDefault="009258D5" w:rsidP="005B0B9D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58D5" w:rsidRPr="003A662F" w:rsidRDefault="009258D5" w:rsidP="009258D5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/>
              </w:rPr>
              <w:t>CMU-PC-016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258D5" w:rsidRPr="003A662F" w:rsidRDefault="009258D5" w:rsidP="005B0B9D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58D5" w:rsidRPr="003A662F" w:rsidRDefault="009258D5" w:rsidP="009258D5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proofErr w:type="spellStart"/>
            <w:r w:rsidRPr="009258D5">
              <w:rPr>
                <w:rFonts w:ascii="굴림" w:hAnsi="굴림" w:hint="eastAsia"/>
              </w:rPr>
              <w:t>전자책</w:t>
            </w:r>
            <w:proofErr w:type="spellEnd"/>
            <w:r w:rsidRPr="009258D5">
              <w:rPr>
                <w:rFonts w:ascii="굴림" w:hAnsi="굴림" w:hint="eastAsia"/>
              </w:rPr>
              <w:t xml:space="preserve"> DRM </w:t>
            </w:r>
            <w:r>
              <w:rPr>
                <w:rFonts w:ascii="굴림" w:hAnsi="굴림" w:hint="eastAsia"/>
              </w:rPr>
              <w:t xml:space="preserve">상호운용성 </w:t>
            </w:r>
            <w:r w:rsidRPr="009258D5">
              <w:rPr>
                <w:rFonts w:ascii="굴림" w:hAnsi="굴림" w:hint="eastAsia"/>
              </w:rPr>
              <w:t xml:space="preserve">신청 </w:t>
            </w:r>
            <w:r>
              <w:rPr>
                <w:rFonts w:ascii="굴림" w:hAnsi="굴림" w:hint="eastAsia"/>
              </w:rPr>
              <w:t>현황</w:t>
            </w:r>
          </w:p>
        </w:tc>
      </w:tr>
      <w:tr w:rsidR="009258D5" w:rsidTr="005B0B9D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9258D5" w:rsidRDefault="009258D5" w:rsidP="005B0B9D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58D5" w:rsidRPr="00D239CC" w:rsidRDefault="009258D5" w:rsidP="00373F58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9258D5">
              <w:rPr>
                <w:rFonts w:ascii="굴림" w:hAnsi="굴림" w:hint="eastAsia"/>
              </w:rPr>
              <w:t>CMU-</w:t>
            </w:r>
            <w:r>
              <w:rPr>
                <w:rFonts w:ascii="굴림" w:hAnsi="굴림" w:hint="eastAsia"/>
              </w:rPr>
              <w:t>RF-01</w:t>
            </w:r>
            <w:r w:rsidR="00373F58">
              <w:rPr>
                <w:rFonts w:ascii="굴림" w:hAnsi="굴림"/>
              </w:rPr>
              <w:t>8</w:t>
            </w:r>
            <w:r>
              <w:rPr>
                <w:rFonts w:ascii="굴림" w:hAnsi="굴림" w:hint="eastAsia"/>
              </w:rPr>
              <w:t xml:space="preserve"> / </w:t>
            </w:r>
            <w:r w:rsidRPr="009258D5">
              <w:rPr>
                <w:rFonts w:ascii="굴림" w:hAnsi="굴림" w:hint="eastAsia"/>
              </w:rPr>
              <w:t>전자책 DRM 상호운용성 평가 신청 내역 조회</w:t>
            </w:r>
          </w:p>
        </w:tc>
      </w:tr>
      <w:tr w:rsidR="009258D5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258D5" w:rsidRPr="000B1E96" w:rsidRDefault="009258D5" w:rsidP="005B0B9D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9258D5" w:rsidTr="005B0B9D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258D5" w:rsidRDefault="009258D5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2D16B6" w:rsidRDefault="002D16B6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2D16B6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allowOverlap="1" wp14:anchorId="3EEF28A7" wp14:editId="77F7753E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5080</wp:posOffset>
                  </wp:positionV>
                  <wp:extent cx="5925750" cy="3489869"/>
                  <wp:effectExtent l="0" t="0" r="0" b="0"/>
                  <wp:wrapNone/>
                  <wp:docPr id="485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16B6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6CFDE65B" wp14:editId="004C2E1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586740</wp:posOffset>
                      </wp:positionV>
                      <wp:extent cx="4865051" cy="2572429"/>
                      <wp:effectExtent l="0" t="0" r="12065" b="0"/>
                      <wp:wrapNone/>
                      <wp:docPr id="476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5051" cy="2572429"/>
                                <a:chOff x="405787" y="581794"/>
                                <a:chExt cx="4865051" cy="2572429"/>
                              </a:xfrm>
                            </wpg:grpSpPr>
                            <wps:wsp>
                              <wps:cNvPr id="477" name="순서도: 자기 디스크 477"/>
                              <wps:cNvSpPr/>
                              <wps:spPr>
                                <a:xfrm>
                                  <a:off x="3877466" y="2489980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2D16B6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PES_RECEIPT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478" name="꺾인 연결선 478"/>
                              <wps:cNvCnPr>
                                <a:endCxn id="477" idx="2"/>
                              </wps:cNvCnPr>
                              <wps:spPr>
                                <a:xfrm rot="16200000" flipH="1">
                                  <a:off x="2411882" y="1336454"/>
                                  <a:ext cx="588926" cy="2342241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" name="직사각형 479"/>
                              <wps:cNvSpPr/>
                              <wps:spPr>
                                <a:xfrm>
                                  <a:off x="1212633" y="2843073"/>
                                  <a:ext cx="2171065" cy="3111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B0B9D" w:rsidRDefault="005B0B9D" w:rsidP="002D16B6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전자책 DRM 상호운용성 신청 정보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  <wps:wsp>
                              <wps:cNvPr id="480" name="직사각형 480"/>
                              <wps:cNvSpPr/>
                              <wps:spPr>
                                <a:xfrm>
                                  <a:off x="405787" y="581794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2D16B6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1.로그인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1" name="직사각형 481"/>
                              <wps:cNvSpPr/>
                              <wps:spPr>
                                <a:xfrm>
                                  <a:off x="405787" y="1293088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2D16B6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2.마이페이지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" name="직선 화살표 연결선 482"/>
                              <wps:cNvCnPr/>
                              <wps:spPr>
                                <a:xfrm>
                                  <a:off x="1565569" y="901109"/>
                                  <a:ext cx="0" cy="3919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3" name="직사각형 483"/>
                              <wps:cNvSpPr/>
                              <wps:spPr>
                                <a:xfrm>
                                  <a:off x="405787" y="1893085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2D16B6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3.성능평가신청목록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4" name="직선 화살표 연결선 484"/>
                              <wps:cNvCnPr>
                                <a:stCxn id="481" idx="2"/>
                                <a:endCxn id="483" idx="0"/>
                              </wps:cNvCnPr>
                              <wps:spPr>
                                <a:xfrm>
                                  <a:off x="1565569" y="1612403"/>
                                  <a:ext cx="0" cy="28068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FDE65B" id="_x0000_s1268" style="position:absolute;left:0;text-align:left;margin-left:31.5pt;margin-top:46.2pt;width:383.05pt;height:202.55pt;z-index:251734016" coordorigin="4057,5817" coordsize="48650,2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">
                      <v:shape id="순서도: 자기 디스크 477" o:spid="_x0000_s1269" type="#_x0000_t132" style="position:absolute;left:38774;top:24899;width:13934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LNdMUA&#10;AADcAAAADwAAAGRycy9kb3ducmV2LnhtbESPT2vCQBTE7wW/w/KE3urG/lGJWUUEwV5sG5P7I/tM&#10;gtm3aXY18du7QqHHYWZ+wyTrwTTiSp2rLSuYTiIQxIXVNZcKsuPuZQHCeWSNjWVScCMH69XoKcFY&#10;255/6Jr6UgQIuxgVVN63sZSuqMigm9iWOHgn2xn0QXal1B32AW4a+RpFM2mw5rBQYUvbiopzejEK&#10;PvrZ1/fb+fOQ5mmWHdxvcyObK/U8HjZLEJ4G/x/+a++1gvf5HB5nw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s10xQAAANwAAAAPAAAAAAAAAAAAAAAAAJgCAABkcnMv&#10;ZG93bnJldi54bWxQSwUGAAAAAAQABAD1AAAAigMAAAAA&#10;" filled="f" strokecolor="#bdd6ee [1300]" strokeweight="1pt">
                        <v:stroke joinstyle="miter"/>
                        <v:textbox inset="0,0,0,0">
                          <w:txbxContent>
                            <w:p w:rsidR="005B0B9D" w:rsidRDefault="005B0B9D" w:rsidP="002D16B6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PES_RECEIPT</w:t>
                              </w:r>
                            </w:p>
                          </w:txbxContent>
                        </v:textbox>
                      </v:shape>
                      <v:shape id="꺾인 연결선 478" o:spid="_x0000_s1270" type="#_x0000_t33" style="position:absolute;left:24118;top:13365;width:5889;height:234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szicEAAADcAAAADwAAAGRycy9kb3ducmV2LnhtbERPy4rCMBTdC/MP4Qqz01SZ+qhGGcQB&#10;ERe+PuDSXNvONDe1ydTq15uF4PJw3vNla0rRUO0KywoG/QgEcWp1wZmC8+mnNwHhPLLG0jIpuJOD&#10;5eKjM8dE2xsfqDn6TIQQdgkqyL2vEildmpNB17cVceAutjboA6wzqWu8hXBTymEUjaTBgkNDjhWt&#10;ckr/jv9Gwe91PN2Pmt01RizW28cwlmeKlfrstt8zEJ5a/xa/3But4Gsc1oYz4Qj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zOJwQAAANwAAAAPAAAAAAAAAAAAAAAA&#10;AKECAABkcnMvZG93bnJldi54bWxQSwUGAAAAAAQABAD5AAAAjwMAAAAA&#10;" strokecolor="#5b9bd5 [3204]" strokeweight=".5pt">
                        <v:stroke startarrow="block"/>
                      </v:shape>
                      <v:rect id="직사각형 479" o:spid="_x0000_s1271" style="position:absolute;left:12126;top:28430;width:21710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nO1MQA&#10;AADcAAAADwAAAGRycy9kb3ducmV2LnhtbESP3WoCMRSE7wt9h3CE3pSaVEqtq1FKaWvRK38e4LA5&#10;7gY3J0sS1+3bG0Hwcpj5ZpjZoneN6ChE61nD61CBIC69sVxp2O9+Xj5AxIRssPFMGv4pwmL++DDD&#10;wvgzb6jbpkrkEo4FaqhTagspY1mTwzj0LXH2Dj44TFmGSpqA51zuGjlS6l06tJwXamzpq6byuD05&#10;DW+/o9W3fVZr67oT7lcyqCWvtX4a9J9TEIn6dA/f6D+TufEErmfyEZ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JztT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2D16B6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전자책 DRM 상호운용성 신청 정보</w:t>
                              </w:r>
                            </w:p>
                          </w:txbxContent>
                        </v:textbox>
                      </v:rect>
                      <v:rect id="직사각형 480" o:spid="_x0000_s1272" style="position:absolute;left:4057;top:5817;width:23196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LXsIA&#10;AADcAAAADwAAAGRycy9kb3ducmV2LnhtbERPz2vCMBS+D/wfwhO8zXSuDKlGGQNB8NTaje32aJ5p&#10;tXnpmqzW/94chB0/vt/r7WhbMVDvG8cKXuYJCOLK6YaNgvK4e16C8AFZY+uYFNzIw3YzeVpjpt2V&#10;cxqKYEQMYZ+hgjqELpPSVzVZ9HPXEUfu5HqLIcLeSN3jNYbbVi6S5E1abDg21NjRR03VpfizCn7S&#10;4nv3xWVjbsVwzvXn4Td/PSg1m47vKxCBxvAvfrj3WkG6jPPjmXgE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v8tewgAAANwAAAAPAAAAAAAAAAAAAAAAAJgCAABkcnMvZG93&#10;bnJldi54bWxQSwUGAAAAAAQABAD1AAAAhwMAAAAA&#10;" filled="f" strokecolor="#bdd6ee [1300]" strokeweight="1pt">
                        <v:textbox>
                          <w:txbxContent>
                            <w:p w:rsidR="005B0B9D" w:rsidRDefault="005B0B9D" w:rsidP="002D16B6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1.로그인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직사각형 481" o:spid="_x0000_s1273" style="position:absolute;left:4057;top:12930;width:23196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NuxcQA&#10;AADcAAAADwAAAGRycy9kb3ducmV2LnhtbESPT4vCMBTE74LfITxhb2vqrixSjSKCIHhq/YPeHs2z&#10;rTYv3SbW+u3NwoLHYWZ+w8wWnalES40rLSsYDSMQxJnVJecK9rv15wSE88gaK8uk4EkOFvN+b4ax&#10;tg9OqE19LgKEXYwKCu/rWEqXFWTQDW1NHLyLbQz6IJtc6gYfAW4q+RVFP9JgyWGhwJpWBWW39G4U&#10;nMfpaX3kfZk/0/aa6MP2N/neKvUx6JZTEJ46/w7/tzdawXgygr8z4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bsXEAAAA3AAAAA8AAAAAAAAAAAAAAAAAmAIAAGRycy9k&#10;b3ducmV2LnhtbFBLBQYAAAAABAAEAPUAAACJAwAAAAA=&#10;" filled="f" strokecolor="#bdd6ee [1300]" strokeweight="1pt">
                        <v:textbox>
                          <w:txbxContent>
                            <w:p w:rsidR="005B0B9D" w:rsidRDefault="005B0B9D" w:rsidP="002D16B6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2.마이페이지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직선 화살표 연결선 482" o:spid="_x0000_s1274" type="#_x0000_t32" style="position:absolute;left:15655;top:9011;width:0;height:3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Pmt8MAAADcAAAADwAAAGRycy9kb3ducmV2LnhtbESPT2vCQBDF74V+h2UKvUjdGNKiqauI&#10;UOq10RaPQ3aaDWZnQ3aq8du7hUKPj/fnx1uuR9+pMw2xDWxgNs1AEdfBttwYOOzfnuagoiBb7AKT&#10;gStFWK/u75ZY2nDhDzpX0qg0wrFEA06kL7WOtSOPcRp64uR9h8GjJDk02g54SeO+03mWvWiPLSeC&#10;w562jupT9eMTlw75pHqeLIrTO34ev5xci5kY8/gwbl5BCY3yH/5r76yBYp7D75l0BP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j5rfDAAAA3AAAAA8AAAAAAAAAAAAA&#10;AAAAoQIAAGRycy9kb3ducmV2LnhtbFBLBQYAAAAABAAEAPkAAACRAwAAAAA=&#10;" strokecolor="#5b9bd5 [3204]" strokeweight=".5pt">
                        <v:stroke endarrow="block" joinstyle="miter"/>
                      </v:shape>
                      <v:rect id="직사각형 483" o:spid="_x0000_s1275" style="position:absolute;left:4057;top:18930;width:23196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1VKcYA&#10;AADcAAAADwAAAGRycy9kb3ducmV2LnhtbESPT2vCQBTE7wW/w/KE3pqNVUqIriKCUPCUaEt7e2Sf&#10;Sdrs25jd5s+3dwuFHoeZ+Q2z2Y2mET11rrasYBHFIIgLq2suFVzOx6cEhPPIGhvLpGAiB7vt7GGD&#10;qbYDZ9TnvhQBwi5FBZX3bSqlKyoy6CLbEgfvajuDPsiulLrDIcBNI5/j+EUarDksVNjSoaLiO/8x&#10;Cj5X+cfxnS91OeX9V6bfTrdseVLqcT7u1yA8jf4//Nd+1QpWyRJ+z4QjI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1VKc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2D16B6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3.성능평가신청목록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직선 화살표 연결선 484" o:spid="_x0000_s1276" type="#_x0000_t32" style="position:absolute;left:15655;top:16124;width:0;height:28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bbWMMAAADcAAAADwAAAGRycy9kb3ducmV2LnhtbESPT2vCQBDF70K/wzKFXqRulFhs6iql&#10;IO3VaEuPQ3aaDWZnQ3bU+O27guDx8f78eMv14Ft1oj42gQ1MJxko4irYhmsD+93meQEqCrLFNjAZ&#10;uFCE9ephtMTChjNv6VRKrdIIxwINOJGu0DpWjjzGSeiIk/cXeo+SZF9r2+M5jftWz7LsRXtsOBEc&#10;dvThqDqUR5+4tJ+Ny/n4NT984vfvj5NLPhVjnh6H9zdQQoPcw7f2lzWQL3K4nklH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G21jDAAAA3AAAAA8AAAAAAAAAAAAA&#10;AAAAoQIAAGRycy9kb3ducmV2LnhtbFBLBQYAAAAABAAEAPkAAACRAwAAAAA=&#10;" strokecolor="#5b9bd5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9258D5" w:rsidRPr="00697D4F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258D5" w:rsidRDefault="009258D5" w:rsidP="005B0B9D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9258D5" w:rsidTr="005B0B9D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8D5" w:rsidRDefault="009258D5" w:rsidP="005B0B9D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9258D5" w:rsidRDefault="009258D5" w:rsidP="002D16B6">
            <w:pPr>
              <w:pStyle w:val="af3"/>
              <w:numPr>
                <w:ilvl w:val="0"/>
                <w:numId w:val="31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공정이용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포털에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로그인 한 후에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마이페이지로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이동</w:t>
            </w:r>
          </w:p>
          <w:p w:rsidR="002D16B6" w:rsidRDefault="002D16B6" w:rsidP="002D16B6">
            <w:pPr>
              <w:pStyle w:val="af3"/>
              <w:numPr>
                <w:ilvl w:val="0"/>
                <w:numId w:val="31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proofErr w:type="spellStart"/>
            <w:r>
              <w:rPr>
                <w:rFonts w:ascii="굴림" w:hAnsi="굴림" w:hint="eastAsia"/>
                <w:bCs/>
                <w:iCs/>
              </w:rPr>
              <w:t>전자책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</w:t>
            </w:r>
            <w:r>
              <w:rPr>
                <w:rFonts w:ascii="굴림" w:hAnsi="굴림"/>
                <w:bCs/>
                <w:iCs/>
              </w:rPr>
              <w:t xml:space="preserve">DRM </w:t>
            </w:r>
            <w:r>
              <w:rPr>
                <w:rFonts w:ascii="굴림" w:hAnsi="굴림" w:hint="eastAsia"/>
                <w:bCs/>
                <w:iCs/>
              </w:rPr>
              <w:t xml:space="preserve">상호운용성 신청 건수 우측의 </w:t>
            </w:r>
            <w:r>
              <w:rPr>
                <w:rFonts w:ascii="굴림" w:hAnsi="굴림"/>
                <w:bCs/>
                <w:iCs/>
              </w:rPr>
              <w:t xml:space="preserve">[Go] </w:t>
            </w:r>
            <w:r>
              <w:rPr>
                <w:rFonts w:ascii="굴림" w:hAnsi="굴림" w:hint="eastAsia"/>
                <w:bCs/>
                <w:iCs/>
              </w:rPr>
              <w:t>클릭</w:t>
            </w:r>
          </w:p>
          <w:p w:rsidR="009258D5" w:rsidRPr="002D16B6" w:rsidRDefault="002D16B6" w:rsidP="002D16B6">
            <w:pPr>
              <w:pStyle w:val="af3"/>
              <w:numPr>
                <w:ilvl w:val="0"/>
                <w:numId w:val="31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proofErr w:type="spellStart"/>
            <w:r>
              <w:rPr>
                <w:rFonts w:ascii="굴림" w:hAnsi="굴림"/>
                <w:bCs/>
                <w:iCs/>
              </w:rPr>
              <w:t>전자책</w:t>
            </w:r>
            <w:proofErr w:type="spellEnd"/>
            <w:r>
              <w:rPr>
                <w:rFonts w:ascii="굴림" w:hAnsi="굴림"/>
                <w:bCs/>
                <w:iCs/>
              </w:rPr>
              <w:t xml:space="preserve"> DRM </w:t>
            </w:r>
            <w:r>
              <w:rPr>
                <w:rFonts w:ascii="굴림" w:hAnsi="굴림" w:hint="eastAsia"/>
                <w:bCs/>
                <w:iCs/>
              </w:rPr>
              <w:t>상호운용성 신청 현황을 출력</w:t>
            </w:r>
          </w:p>
          <w:p w:rsidR="009258D5" w:rsidRPr="009E1EC0" w:rsidRDefault="009258D5" w:rsidP="005B0B9D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491251" w:rsidRDefault="00491251" w:rsidP="00AF3DFF"/>
    <w:p w:rsidR="00491251" w:rsidRDefault="00491251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491251" w:rsidRDefault="00491251" w:rsidP="00491251">
      <w:pPr>
        <w:pStyle w:val="21"/>
        <w:rPr>
          <w:lang w:val="en-GB"/>
        </w:rPr>
      </w:pPr>
      <w:bookmarkStart w:id="18" w:name="_Toc493332154"/>
      <w:r>
        <w:rPr>
          <w:rFonts w:hint="eastAsia"/>
          <w:lang w:val="en-GB"/>
        </w:rPr>
        <w:lastRenderedPageBreak/>
        <w:t>CM</w:t>
      </w:r>
      <w:r w:rsidRPr="00AF3DFF">
        <w:rPr>
          <w:lang w:val="en-GB"/>
        </w:rPr>
        <w:t>U-PC-0</w:t>
      </w:r>
      <w:r>
        <w:rPr>
          <w:lang w:val="en-GB"/>
        </w:rPr>
        <w:t xml:space="preserve">17 / </w:t>
      </w:r>
      <w:r w:rsidRPr="00491251">
        <w:rPr>
          <w:rFonts w:hint="eastAsia"/>
          <w:lang w:val="en-GB"/>
        </w:rPr>
        <w:t>전자책</w:t>
      </w:r>
      <w:r w:rsidRPr="00491251">
        <w:rPr>
          <w:rFonts w:hint="eastAsia"/>
          <w:lang w:val="en-GB"/>
        </w:rPr>
        <w:t xml:space="preserve"> DRM </w:t>
      </w:r>
      <w:r w:rsidRPr="00491251">
        <w:rPr>
          <w:rFonts w:hint="eastAsia"/>
          <w:lang w:val="en-GB"/>
        </w:rPr>
        <w:t>상호운용성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신청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내역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조회</w:t>
      </w:r>
      <w:r>
        <w:rPr>
          <w:rFonts w:hint="eastAsia"/>
          <w:lang w:val="en-GB"/>
        </w:rPr>
        <w:t>/</w:t>
      </w:r>
      <w:r>
        <w:rPr>
          <w:rFonts w:hint="eastAsia"/>
          <w:lang w:val="en-GB"/>
        </w:rPr>
        <w:t>수정</w:t>
      </w:r>
      <w:bookmarkEnd w:id="18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491251" w:rsidTr="005B0B9D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91251" w:rsidRDefault="00491251" w:rsidP="005B0B9D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91251" w:rsidRPr="003A662F" w:rsidRDefault="00491251" w:rsidP="005B0B9D">
            <w:pPr>
              <w:jc w:val="left"/>
              <w:rPr>
                <w:rFonts w:ascii="굴림" w:hAnsi="굴림"/>
              </w:rPr>
            </w:pPr>
            <w:r w:rsidRPr="00996419">
              <w:rPr>
                <w:rFonts w:ascii="굴림" w:hAnsi="굴림" w:hint="eastAsia"/>
              </w:rPr>
              <w:t>공정이용포털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91251" w:rsidRPr="003A662F" w:rsidRDefault="00491251" w:rsidP="005B0B9D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251" w:rsidRPr="003A662F" w:rsidRDefault="00491251" w:rsidP="005B0B9D">
            <w:pPr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cs="굴림" w:hint="eastAsia"/>
                <w:sz w:val="18"/>
                <w:szCs w:val="18"/>
              </w:rPr>
              <w:t>마이페이지</w:t>
            </w:r>
            <w:proofErr w:type="spellEnd"/>
          </w:p>
        </w:tc>
      </w:tr>
      <w:tr w:rsidR="00491251" w:rsidTr="005B0B9D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91251" w:rsidRDefault="00491251" w:rsidP="005B0B9D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251" w:rsidRPr="003A662F" w:rsidRDefault="00491251" w:rsidP="005B0B9D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/>
              </w:rPr>
              <w:t>CMU-PC-017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91251" w:rsidRPr="003A662F" w:rsidRDefault="00491251" w:rsidP="005B0B9D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251" w:rsidRPr="003A662F" w:rsidRDefault="00491251" w:rsidP="005B0B9D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proofErr w:type="spellStart"/>
            <w:r>
              <w:rPr>
                <w:rFonts w:ascii="굴림" w:hAnsi="굴림" w:hint="eastAsia"/>
              </w:rPr>
              <w:t>전자책</w:t>
            </w:r>
            <w:proofErr w:type="spellEnd"/>
            <w:r>
              <w:rPr>
                <w:rFonts w:ascii="굴림" w:hAnsi="굴림" w:hint="eastAsia"/>
              </w:rPr>
              <w:t>DRM상호운용성</w:t>
            </w:r>
            <w:r w:rsidRPr="00491251">
              <w:rPr>
                <w:rFonts w:ascii="굴림" w:hAnsi="굴림" w:hint="eastAsia"/>
              </w:rPr>
              <w:t xml:space="preserve"> 신청 내역 조회/수정</w:t>
            </w:r>
          </w:p>
        </w:tc>
      </w:tr>
      <w:tr w:rsidR="00491251" w:rsidTr="005B0B9D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91251" w:rsidRDefault="00491251" w:rsidP="005B0B9D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1251" w:rsidRPr="00D239CC" w:rsidRDefault="00491251" w:rsidP="00373F58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9258D5">
              <w:rPr>
                <w:rFonts w:ascii="굴림" w:hAnsi="굴림" w:hint="eastAsia"/>
              </w:rPr>
              <w:t>CMU-</w:t>
            </w:r>
            <w:r>
              <w:rPr>
                <w:rFonts w:ascii="굴림" w:hAnsi="굴림" w:hint="eastAsia"/>
              </w:rPr>
              <w:t>RF-01</w:t>
            </w:r>
            <w:r w:rsidR="00373F58">
              <w:rPr>
                <w:rFonts w:ascii="굴림" w:hAnsi="굴림"/>
              </w:rPr>
              <w:t>8</w:t>
            </w:r>
            <w:r>
              <w:rPr>
                <w:rFonts w:ascii="굴림" w:hAnsi="굴림" w:hint="eastAsia"/>
              </w:rPr>
              <w:t xml:space="preserve"> / </w:t>
            </w:r>
            <w:r w:rsidRPr="009258D5">
              <w:rPr>
                <w:rFonts w:ascii="굴림" w:hAnsi="굴림" w:hint="eastAsia"/>
              </w:rPr>
              <w:t>전자책 DRM 상호운용성 평가 신청 내역 조회</w:t>
            </w:r>
          </w:p>
        </w:tc>
      </w:tr>
      <w:tr w:rsidR="00491251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91251" w:rsidRPr="000B1E96" w:rsidRDefault="00491251" w:rsidP="005B0B9D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491251" w:rsidTr="005B0B9D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91251" w:rsidRDefault="00491251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441082" w:rsidRDefault="00441082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441082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36064" behindDoc="0" locked="0" layoutInCell="1" allowOverlap="1" wp14:anchorId="5450A062" wp14:editId="3425B8BA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5080</wp:posOffset>
                  </wp:positionV>
                  <wp:extent cx="5925750" cy="3489869"/>
                  <wp:effectExtent l="0" t="0" r="0" b="0"/>
                  <wp:wrapNone/>
                  <wp:docPr id="501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41082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15EA654B" wp14:editId="501AF251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1139190</wp:posOffset>
                      </wp:positionV>
                      <wp:extent cx="4865051" cy="1266961"/>
                      <wp:effectExtent l="0" t="0" r="12065" b="9525"/>
                      <wp:wrapNone/>
                      <wp:docPr id="496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5051" cy="1266961"/>
                                <a:chOff x="530349" y="1134429"/>
                                <a:chExt cx="4865051" cy="1266961"/>
                              </a:xfrm>
                            </wpg:grpSpPr>
                            <wps:wsp>
                              <wps:cNvPr id="497" name="순서도: 자기 디스크 497"/>
                              <wps:cNvSpPr/>
                              <wps:spPr>
                                <a:xfrm>
                                  <a:off x="4002028" y="1731324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41082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PES_RECEIPT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498" name="꺾인 연결선 498"/>
                              <wps:cNvCnPr>
                                <a:endCxn id="497" idx="2"/>
                              </wps:cNvCnPr>
                              <wps:spPr>
                                <a:xfrm rot="16200000" flipH="1">
                                  <a:off x="2536444" y="577798"/>
                                  <a:ext cx="588926" cy="2342241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9" name="직사각형 499"/>
                              <wps:cNvSpPr/>
                              <wps:spPr>
                                <a:xfrm>
                                  <a:off x="1659640" y="2090240"/>
                                  <a:ext cx="2171065" cy="3111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B0B9D" w:rsidRDefault="005B0B9D" w:rsidP="00441082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전자책 DRM 상호운용성 신청 정보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  <wps:wsp>
                              <wps:cNvPr id="500" name="직사각형 500"/>
                              <wps:cNvSpPr/>
                              <wps:spPr>
                                <a:xfrm>
                                  <a:off x="530349" y="1134429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41082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1.상호운용성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평가 신청 내역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EA654B" id="_x0000_s1277" style="position:absolute;left:0;text-align:left;margin-left:41.3pt;margin-top:89.7pt;width:383.05pt;height:99.75pt;z-index:251737088" coordorigin="5303,11344" coordsize="48650,1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">
                      <v:shape id="순서도: 자기 디스크 497" o:spid="_x0000_s1278" type="#_x0000_t132" style="position:absolute;left:40020;top:17313;width:13934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4rjsUA&#10;AADcAAAADwAAAGRycy9kb3ducmV2LnhtbESPQWvCQBSE70L/w/IKvemmrbWaZhUpCHrRNo33R/Y1&#10;Ccm+jdmtif/eFQoeh5n5hklWg2nEmTpXWVbwPIlAEOdWV1woyH424zkI55E1NpZJwYUcrJYPowRj&#10;bXv+pnPqCxEg7GJUUHrfxlK6vCSDbmJb4uD92s6gD7IrpO6wD3DTyJcomkmDFYeFElv6LCmv0z+j&#10;4K2fHb5e690+PaZZtnen5kL2qNTT47D+AOFp8Pfwf3urFUwX73A7E4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riuOxQAAANwAAAAPAAAAAAAAAAAAAAAAAJgCAABkcnMv&#10;ZG93bnJldi54bWxQSwUGAAAAAAQABAD1AAAAigMAAAAA&#10;" filled="f" strokecolor="#bdd6ee [1300]" strokeweight="1pt">
                        <v:stroke joinstyle="miter"/>
                        <v:textbox inset="0,0,0,0">
                          <w:txbxContent>
                            <w:p w:rsidR="005B0B9D" w:rsidRDefault="005B0B9D" w:rsidP="00441082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PES_RECEIPT</w:t>
                              </w:r>
                            </w:p>
                          </w:txbxContent>
                        </v:textbox>
                      </v:shape>
                      <v:shape id="꺾인 연결선 498" o:spid="_x0000_s1279" type="#_x0000_t33" style="position:absolute;left:25364;top:5777;width:5889;height:234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fVc8EAAADcAAAADwAAAGRycy9kb3ducmV2LnhtbERPzYrCMBC+C75DGMGbporVtWsUEYVF&#10;9qCuDzA0s221mdQm1q5PvzkIHj++/8WqNaVoqHaFZQWjYQSCOLW64EzB+Wc3+ADhPLLG0jIp+CMH&#10;q2W3s8BE2wcfqTn5TIQQdgkqyL2vEildmpNBN7QVceB+bW3QB1hnUtf4COGmlOMomkqDBYeGHCva&#10;5JReT3ej4HKbzQ/T5vsWIxbb/XMcyzPFSvV77foThKfWv8Uv95dWMJmHteFMOA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h9VzwQAAANwAAAAPAAAAAAAAAAAAAAAA&#10;AKECAABkcnMvZG93bnJldi54bWxQSwUGAAAAAAQABAD5AAAAjwMAAAAA&#10;" strokecolor="#5b9bd5 [3204]" strokeweight=".5pt">
                        <v:stroke startarrow="block"/>
                      </v:shape>
                      <v:rect id="직사각형 499" o:spid="_x0000_s1280" style="position:absolute;left:16596;top:20902;width:21711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oLsMA&#10;AADcAAAADwAAAGRycy9kb3ducmV2LnhtbESP3WoCMRSE7wu+QziCN6UmSim6NYqI2qJX/jzAYXO6&#10;G7o5WZK4rm/fFAq9HGa+GWax6l0jOgrRetYwGSsQxKU3lisN18vuZQYiJmSDjWfS8KAIq+XgaYGF&#10;8Xc+UXdOlcglHAvUUKfUFlLGsiaHcexb4ux9+eAwZRkqaQLec7lr5FSpN+nQcl6osaVNTeX3+eY0&#10;vO6nh619VkfruhteDzKoDz5qPRr263cQifr0H/6jP03m5nP4PZOP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UoLsMAAADcAAAADwAAAAAAAAAAAAAAAACYAgAAZHJzL2Rv&#10;d25yZXYueG1sUEsFBgAAAAAEAAQA9QAAAIgDAAAAAA==&#10;" filled="f" stroked="f">
                        <v:textbox style="mso-fit-shape-to-text:t">
                          <w:txbxContent>
                            <w:p w:rsidR="005B0B9D" w:rsidRDefault="005B0B9D" w:rsidP="00441082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전자책 DRM 상호운용성 신청 정보</w:t>
                              </w:r>
                            </w:p>
                          </w:txbxContent>
                        </v:textbox>
                      </v:rect>
                      <v:rect id="직사각형 500" o:spid="_x0000_s1281" style="position:absolute;left:5303;top:11344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3HmcIA&#10;AADcAAAADwAAAGRycy9kb3ducmV2LnhtbERPy4rCMBTdD/gP4QruxlQdZegYRQRBcNX6wNldmjtt&#10;tbmpTabWvzcLweXhvOfLzlSipcaVlhWMhhEI4szqknMFh/3m8xuE88gaK8uk4EEOlovexxxjbe+c&#10;UJv6XIQQdjEqKLyvYyldVpBBN7Q1ceD+bGPQB9jkUjd4D+GmkuMomkmDJYeGAmtaF5Rd03+j4Pcr&#10;PW9OfCjzR9peEn3c3ZLJTqlBv1v9gPDU+bf45d5qBdMozA9nw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ceZwgAAANwAAAAPAAAAAAAAAAAAAAAAAJgCAABkcnMvZG93&#10;bnJldi54bWxQSwUGAAAAAAQABAD1AAAAhwMAAAAA&#10;" filled="f" strokecolor="#bdd6ee [1300]" strokeweight="1pt">
                        <v:textbox>
                          <w:txbxContent>
                            <w:p w:rsidR="005B0B9D" w:rsidRDefault="005B0B9D" w:rsidP="00441082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1.상호운용성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평가 신청 내역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491251" w:rsidRPr="00697D4F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91251" w:rsidRDefault="00491251" w:rsidP="005B0B9D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491251" w:rsidTr="005B0B9D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251" w:rsidRDefault="00491251" w:rsidP="005B0B9D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491251" w:rsidRDefault="00491251" w:rsidP="00441082">
            <w:pPr>
              <w:pStyle w:val="af3"/>
              <w:numPr>
                <w:ilvl w:val="0"/>
                <w:numId w:val="32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전자책 </w:t>
            </w:r>
            <w:r>
              <w:rPr>
                <w:rFonts w:ascii="굴림" w:hAnsi="굴림"/>
                <w:bCs/>
                <w:iCs/>
              </w:rPr>
              <w:t xml:space="preserve">DRM </w:t>
            </w:r>
            <w:r>
              <w:rPr>
                <w:rFonts w:ascii="굴림" w:hAnsi="굴림" w:hint="eastAsia"/>
                <w:bCs/>
                <w:iCs/>
              </w:rPr>
              <w:t xml:space="preserve">상호운용성 신청 </w:t>
            </w:r>
            <w:r w:rsidR="00441082">
              <w:rPr>
                <w:rFonts w:ascii="굴림" w:hAnsi="굴림" w:hint="eastAsia"/>
                <w:bCs/>
                <w:iCs/>
              </w:rPr>
              <w:t>내역을 화면에 출력</w:t>
            </w:r>
          </w:p>
          <w:p w:rsidR="00441082" w:rsidRPr="00441082" w:rsidRDefault="00441082" w:rsidP="00441082">
            <w:pPr>
              <w:adjustRightInd/>
              <w:ind w:left="760"/>
              <w:textAlignment w:val="auto"/>
              <w:rPr>
                <w:rFonts w:ascii="굴림" w:hAnsi="굴림"/>
                <w:bCs/>
                <w:iCs/>
              </w:rPr>
            </w:pPr>
          </w:p>
          <w:p w:rsidR="00491251" w:rsidRPr="009E1EC0" w:rsidRDefault="00491251" w:rsidP="005B0B9D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34306A" w:rsidRDefault="0034306A" w:rsidP="00AF3DFF"/>
    <w:p w:rsidR="0034306A" w:rsidRDefault="0034306A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34306A" w:rsidRDefault="0034306A" w:rsidP="0034306A">
      <w:pPr>
        <w:pStyle w:val="21"/>
        <w:rPr>
          <w:lang w:val="en-GB"/>
        </w:rPr>
      </w:pPr>
      <w:bookmarkStart w:id="19" w:name="_Toc493332155"/>
      <w:r>
        <w:rPr>
          <w:rFonts w:hint="eastAsia"/>
          <w:lang w:val="en-GB"/>
        </w:rPr>
        <w:lastRenderedPageBreak/>
        <w:t>CP</w:t>
      </w:r>
      <w:r w:rsidRPr="00AF3DFF">
        <w:rPr>
          <w:lang w:val="en-GB"/>
        </w:rPr>
        <w:t>U-PC-0</w:t>
      </w:r>
      <w:r>
        <w:rPr>
          <w:lang w:val="en-GB"/>
        </w:rPr>
        <w:t xml:space="preserve">18 / </w:t>
      </w:r>
      <w:r w:rsidRPr="0034306A">
        <w:rPr>
          <w:rFonts w:hint="eastAsia"/>
          <w:lang w:val="en-GB"/>
        </w:rPr>
        <w:t>자가진단기</w:t>
      </w:r>
      <w:r w:rsidRPr="0034306A">
        <w:rPr>
          <w:rFonts w:hint="eastAsia"/>
          <w:lang w:val="en-GB"/>
        </w:rPr>
        <w:t xml:space="preserve"> </w:t>
      </w:r>
      <w:r w:rsidRPr="0034306A">
        <w:rPr>
          <w:rFonts w:hint="eastAsia"/>
          <w:lang w:val="en-GB"/>
        </w:rPr>
        <w:t>사용</w:t>
      </w:r>
      <w:r w:rsidRPr="0034306A">
        <w:rPr>
          <w:rFonts w:hint="eastAsia"/>
          <w:lang w:val="en-GB"/>
        </w:rPr>
        <w:t xml:space="preserve"> </w:t>
      </w:r>
      <w:r w:rsidRPr="0034306A">
        <w:rPr>
          <w:rFonts w:hint="eastAsia"/>
          <w:lang w:val="en-GB"/>
        </w:rPr>
        <w:t>현황</w:t>
      </w:r>
      <w:bookmarkEnd w:id="19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34306A" w:rsidTr="005B0B9D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4306A" w:rsidRDefault="0034306A" w:rsidP="005B0B9D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4306A" w:rsidRPr="003A662F" w:rsidRDefault="0034306A" w:rsidP="005B0B9D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공정이용포털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4306A" w:rsidRPr="003A662F" w:rsidRDefault="0034306A" w:rsidP="005B0B9D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306A" w:rsidRPr="003A662F" w:rsidRDefault="0034306A" w:rsidP="005B0B9D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cs="굴림" w:hint="eastAsia"/>
                <w:sz w:val="18"/>
                <w:szCs w:val="18"/>
              </w:rPr>
              <w:t>성능평가</w:t>
            </w:r>
          </w:p>
        </w:tc>
      </w:tr>
      <w:tr w:rsidR="0034306A" w:rsidTr="005B0B9D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4306A" w:rsidRDefault="0034306A" w:rsidP="005B0B9D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306A" w:rsidRPr="003A662F" w:rsidRDefault="0034306A" w:rsidP="0034306A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/>
              </w:rPr>
              <w:t>CPU-PC-018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4306A" w:rsidRPr="003A662F" w:rsidRDefault="0034306A" w:rsidP="005B0B9D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306A" w:rsidRPr="003A662F" w:rsidRDefault="0034306A" w:rsidP="005B0B9D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proofErr w:type="spellStart"/>
            <w:r w:rsidRPr="0034306A">
              <w:rPr>
                <w:rFonts w:ascii="굴림" w:hAnsi="굴림" w:hint="eastAsia"/>
              </w:rPr>
              <w:t>자가진단기</w:t>
            </w:r>
            <w:proofErr w:type="spellEnd"/>
            <w:r w:rsidRPr="0034306A">
              <w:rPr>
                <w:rFonts w:ascii="굴림" w:hAnsi="굴림" w:hint="eastAsia"/>
              </w:rPr>
              <w:t xml:space="preserve"> 사용 현황</w:t>
            </w:r>
          </w:p>
        </w:tc>
      </w:tr>
      <w:tr w:rsidR="0034306A" w:rsidTr="005B0B9D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4306A" w:rsidRDefault="0034306A" w:rsidP="005B0B9D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306A" w:rsidRPr="00D239CC" w:rsidRDefault="00373F58" w:rsidP="0034306A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CPU-RF-01</w:t>
            </w:r>
            <w:r>
              <w:rPr>
                <w:rFonts w:ascii="굴림" w:hAnsi="굴림"/>
              </w:rPr>
              <w:t>9</w:t>
            </w:r>
            <w:r w:rsidR="0034306A">
              <w:rPr>
                <w:rFonts w:ascii="굴림" w:hAnsi="굴림"/>
              </w:rPr>
              <w:t xml:space="preserve"> / </w:t>
            </w:r>
            <w:r w:rsidR="0034306A" w:rsidRPr="0034306A">
              <w:rPr>
                <w:rFonts w:ascii="굴림" w:hAnsi="굴림" w:hint="eastAsia"/>
              </w:rPr>
              <w:t>전자책 DRM 자가진단기 서비스 연계</w:t>
            </w:r>
          </w:p>
        </w:tc>
      </w:tr>
      <w:tr w:rsidR="0034306A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4306A" w:rsidRPr="000B1E96" w:rsidRDefault="0034306A" w:rsidP="005B0B9D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34306A" w:rsidTr="005B0B9D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306A" w:rsidRDefault="0034306A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4306A" w:rsidRDefault="0034306A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34306A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39136" behindDoc="0" locked="0" layoutInCell="1" allowOverlap="1" wp14:anchorId="66402CF7" wp14:editId="4709F25F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516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4306A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252A1451" wp14:editId="380025C2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1161415</wp:posOffset>
                      </wp:positionV>
                      <wp:extent cx="5536128" cy="1645322"/>
                      <wp:effectExtent l="0" t="0" r="26670" b="0"/>
                      <wp:wrapNone/>
                      <wp:docPr id="508" name="그룹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36128" cy="1645322"/>
                                <a:chOff x="275939" y="1163004"/>
                                <a:chExt cx="5536128" cy="1645322"/>
                              </a:xfrm>
                            </wpg:grpSpPr>
                            <wps:wsp>
                              <wps:cNvPr id="509" name="순서도: 자기 디스크 509"/>
                              <wps:cNvSpPr/>
                              <wps:spPr>
                                <a:xfrm>
                                  <a:off x="2328050" y="2119654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34306A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PES_EBOOK_WEB_LOG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510" name="꺾인 연결선 510"/>
                              <wps:cNvCnPr>
                                <a:stCxn id="512" idx="2"/>
                                <a:endCxn id="509" idx="2"/>
                              </wps:cNvCnPr>
                              <wps:spPr>
                                <a:xfrm rot="16200000" flipH="1">
                                  <a:off x="1232483" y="1336144"/>
                                  <a:ext cx="949393" cy="1241742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1" name="직사각형 511"/>
                              <wps:cNvSpPr/>
                              <wps:spPr>
                                <a:xfrm>
                                  <a:off x="919030" y="2497176"/>
                                  <a:ext cx="1200785" cy="3111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B0B9D" w:rsidRDefault="005B0B9D" w:rsidP="0034306A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IP주소, 실행 일시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  <wps:wsp>
                              <wps:cNvPr id="512" name="직사각형 512"/>
                              <wps:cNvSpPr/>
                              <wps:spPr>
                                <a:xfrm>
                                  <a:off x="275939" y="1163004"/>
                                  <a:ext cx="1620737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34306A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1.자가진단기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평가 실행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3" name="직사각형 513"/>
                              <wps:cNvSpPr/>
                              <wps:spPr>
                                <a:xfrm>
                                  <a:off x="4191330" y="1167710"/>
                                  <a:ext cx="1620737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34306A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2.자가진단기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사용 현황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4" name="꺾인 연결선 514"/>
                              <wps:cNvCnPr>
                                <a:stCxn id="509" idx="4"/>
                                <a:endCxn id="513" idx="2"/>
                              </wps:cNvCnPr>
                              <wps:spPr>
                                <a:xfrm flipV="1">
                                  <a:off x="3721422" y="1487025"/>
                                  <a:ext cx="1280277" cy="944687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5" name="직사각형 515"/>
                              <wps:cNvSpPr/>
                              <wps:spPr>
                                <a:xfrm>
                                  <a:off x="4152872" y="2466185"/>
                                  <a:ext cx="735965" cy="3111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B0B9D" w:rsidRDefault="005B0B9D" w:rsidP="0034306A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월별 통계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2A1451" id="그룹 10" o:spid="_x0000_s1282" style="position:absolute;left:0;text-align:left;margin-left:21.25pt;margin-top:91.45pt;width:435.9pt;height:129.55pt;z-index:251740160" coordorigin="2759,11630" coordsize="55361,16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">
                      <v:shape id="순서도: 자기 디스크 509" o:spid="_x0000_s1283" type="#_x0000_t132" style="position:absolute;left:23280;top:21196;width:13934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aAfcQA&#10;AADcAAAADwAAAGRycy9kb3ducmV2LnhtbESPQWvCQBSE70L/w/IKvZlNLUqbugmlIOhFbZrcH9nX&#10;JJh9m2ZXE/+9Wyh4HGa+GWadTaYTFxpca1nBcxSDIK6sbrlWUHxv5q8gnEfW2FkmBVdykKUPszUm&#10;2o78RZfc1yKUsEtQQeN9n0jpqoYMusj2xMH7sYNBH+RQSz3gGMpNJxdxvJIGWw4LDfb02VB1ys9G&#10;wXJcHY4vp90+L/Oi2Lvf7kq2VOrpcfp4B+Fp8vfwP73VgYvf4O9MOAI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WgH3EAAAA3AAAAA8AAAAAAAAAAAAAAAAAmAIAAGRycy9k&#10;b3ducmV2LnhtbFBLBQYAAAAABAAEAPUAAACJAwAAAAA=&#10;" filled="f" strokecolor="#bdd6ee [1300]" strokeweight="1pt">
                        <v:stroke joinstyle="miter"/>
                        <v:textbox inset="0,0,0,0">
                          <w:txbxContent>
                            <w:p w:rsidR="005B0B9D" w:rsidRDefault="005B0B9D" w:rsidP="0034306A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PES_EBOOK_WEB_LOG</w:t>
                              </w:r>
                            </w:p>
                          </w:txbxContent>
                        </v:textbox>
                      </v:shape>
                      <v:shape id="꺾인 연결선 510" o:spid="_x0000_s1284" type="#_x0000_t33" style="position:absolute;left:12325;top:13361;width:9494;height:124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hQb8EAAADcAAAADwAAAGRycy9kb3ducmV2LnhtbERPTYvCMBC9L/gfwgje1rSCotUoIhQW&#10;PW31oLehGdtqM+k20dZ/vzkIHh/ve7XpTS2e1LrKsoJ4HIEgzq2uuFBwOqbfcxDOI2usLZOCFznY&#10;rAdfK0y07fiXnpkvRAhhl6CC0vsmkdLlJRl0Y9sQB+5qW4M+wLaQusUuhJtaTqJoJg1WHBpKbGhX&#10;Un7PHkbB+fY3mdtrvMj2W9st6HBJ0/qi1GjYb5cgPPX+I367f7SCaRzmhzPh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6FBvwQAAANwAAAAPAAAAAAAAAAAAAAAA&#10;AKECAABkcnMvZG93bnJldi54bWxQSwUGAAAAAAQABAD5AAAAjwMAAAAA&#10;" strokecolor="#5b9bd5 [3204]" strokeweight=".5pt">
                        <v:stroke endarrow="block"/>
                      </v:shape>
                      <v:rect id="직사각형 511" o:spid="_x0000_s1285" style="position:absolute;left:9190;top:24971;width:12008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o78QA&#10;AADcAAAADwAAAGRycy9kb3ducmV2LnhtbESP3WoCMRSE7wt9h3CE3hRNVmyR1Sil9Ef0SusDHDbH&#10;3eDmZEniun37RhB6OczMN8xyPbhW9BSi9ayhmCgQxJU3lmsNx5/P8RxETMgGW8+k4ZcirFePD0ss&#10;jb/ynvpDqkWGcCxRQ5NSV0oZq4YcxonviLN38sFhyjLU0gS8Zrhr5VSpV+nQcl5osKP3hqrz4eI0&#10;zL6m2w/7rHbW9Rc8bmVQ37zT+mk0vC1AJBrSf/je3hgNL0UBtzP5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BKO/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34306A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IP주소, 실행 일시</w:t>
                              </w:r>
                            </w:p>
                          </w:txbxContent>
                        </v:textbox>
                      </v:rect>
                      <v:rect id="직사각형 512" o:spid="_x0000_s1286" style="position:absolute;left:2759;top:11630;width:16207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pqqMUA&#10;AADcAAAADwAAAGRycy9kb3ducmV2LnhtbESPQWvCQBSE7wX/w/IEb3UTtVKia5CCIHhKaqXeHtnX&#10;JDX7Ns2uMf57t1DocZiZb5h1OphG9NS52rKCeBqBIC6srrlUcHzfPb+CcB5ZY2OZFNzJQboZPa0x&#10;0fbGGfW5L0WAsEtQQeV9m0jpiooMuqltiYP3ZTuDPsiulLrDW4CbRs6iaCkN1hwWKmzpraLikl+N&#10;gvMi/9yd+FiX97z/zvTH4SebH5SajIftCoSnwf+H/9p7reAlnsHvmXAE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ymqoxQAAANwAAAAPAAAAAAAAAAAAAAAAAJgCAABkcnMv&#10;ZG93bnJldi54bWxQSwUGAAAAAAQABAD1AAAAigMAAAAA&#10;" filled="f" strokecolor="#bdd6ee [1300]" strokeweight="1pt">
                        <v:textbox>
                          <w:txbxContent>
                            <w:p w:rsidR="005B0B9D" w:rsidRDefault="005B0B9D" w:rsidP="0034306A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1.자가진단기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평가 실행</w:t>
                              </w:r>
                            </w:p>
                          </w:txbxContent>
                        </v:textbox>
                      </v:rect>
                      <v:rect id="직사각형 513" o:spid="_x0000_s1287" style="position:absolute;left:41913;top:11677;width:16207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PM8YA&#10;AADcAAAADwAAAGRycy9kb3ducmV2LnhtbESPzWrDMBCE74G+g9hCb7Hs/JTiRDElEAjkZDctzW2x&#10;trZba+VYquO8fVQI9DjMzDfMOhtNKwbqXWNZQRLFIIhLqxuuFBzfdtMXEM4ja2wtk4IrOcg2D5M1&#10;ptpeOKeh8JUIEHYpKqi971IpXVmTQRfZjjh4X7Y36IPsK6l7vAS4aeUsjp+lwYbDQo0dbWsqf4pf&#10;o+C0KD53H3xsqmsxfOf6/XDO5welnh7H1xUIT6P/D9/be61gmczh70w4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bPM8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5B0B9D" w:rsidRDefault="005B0B9D" w:rsidP="0034306A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2.자가진단기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사용 현황</w:t>
                              </w:r>
                            </w:p>
                          </w:txbxContent>
                        </v:textbox>
                      </v:rect>
                      <v:shape id="꺾인 연결선 514" o:spid="_x0000_s1288" type="#_x0000_t33" style="position:absolute;left:37214;top:14870;width:12802;height:944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suRcMAAADcAAAADwAAAGRycy9kb3ducmV2LnhtbESPT4vCMBTE7wt+h/AWvK2poiJdo4go&#10;+O9iFbw+mrdt2ealJFHrtzeC4HGYmd8w03lranEj5yvLCvq9BARxbnXFhYLzaf0zAeEDssbaMil4&#10;kIf5rPM1xVTbOx/ploVCRAj7FBWUITSplD4vyaDv2YY4en/WGQxRukJqh/cIN7UcJMlYGqw4LpTY&#10;0LKk/D+7GgU7fzkMN+tsv13x5ST9YumS0UOp7ne7+AURqA2f8Lu90QpG/SG8zsQjIG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7LkXDAAAA3AAAAA8AAAAAAAAAAAAA&#10;AAAAoQIAAGRycy9kb3ducmV2LnhtbFBLBQYAAAAABAAEAPkAAACRAwAAAAA=&#10;" strokecolor="#5b9bd5 [3204]" strokeweight=".5pt">
                        <v:stroke endarrow="block"/>
                      </v:shape>
                      <v:rect id="직사각형 515" o:spid="_x0000_s1289" style="position:absolute;left:41528;top:24661;width:7360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ou7MMA&#10;AADcAAAADwAAAGRycy9kb3ducmV2LnhtbESP0WoCMRRE3wv+Q7iCL6UmihbZGkWkVdGnqh9w2dzu&#10;hm5uliSu279vhEIfh5k5wyzXvWtERyFazxomYwWCuPTGcqXhevl4WYCICdlg45k0/FCE9WrwtMTC&#10;+Dt/UndOlcgQjgVqqFNqCyljWZPDOPYtcfa+fHCYsgyVNAHvGe4aOVXqVTq0nBdqbGlbU/l9vjkN&#10;s930+G6f1cm67obXowxqzyetR8N+8wYiUZ/+w3/tg9Ewn8zhcSYf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ou7MMAAADcAAAADwAAAAAAAAAAAAAAAACYAgAAZHJzL2Rv&#10;d25yZXYueG1sUEsFBgAAAAAEAAQA9QAAAIgDAAAAAA==&#10;" filled="f" stroked="f">
                        <v:textbox style="mso-fit-shape-to-text:t">
                          <w:txbxContent>
                            <w:p w:rsidR="005B0B9D" w:rsidRDefault="005B0B9D" w:rsidP="0034306A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월별 통계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34306A" w:rsidRPr="00697D4F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4306A" w:rsidRDefault="0034306A" w:rsidP="005B0B9D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34306A" w:rsidTr="005B0B9D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306A" w:rsidRDefault="0034306A" w:rsidP="005B0B9D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4306A" w:rsidRDefault="0034306A" w:rsidP="0034306A">
            <w:pPr>
              <w:pStyle w:val="af3"/>
              <w:numPr>
                <w:ilvl w:val="0"/>
                <w:numId w:val="33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자가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진단기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실행 시 접속한 사용자의 </w:t>
            </w:r>
            <w:proofErr w:type="spellStart"/>
            <w:r>
              <w:rPr>
                <w:rFonts w:ascii="굴림" w:hAnsi="굴림"/>
                <w:bCs/>
                <w:iCs/>
              </w:rPr>
              <w:t>ip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주소 및 실행 일시 정보를 </w:t>
            </w:r>
            <w:r>
              <w:rPr>
                <w:rFonts w:ascii="굴림" w:hAnsi="굴림"/>
                <w:bCs/>
                <w:iCs/>
              </w:rPr>
              <w:t>DB</w:t>
            </w:r>
            <w:r>
              <w:rPr>
                <w:rFonts w:ascii="굴림" w:hAnsi="굴림" w:hint="eastAsia"/>
                <w:bCs/>
                <w:iCs/>
              </w:rPr>
              <w:t>에 저장</w:t>
            </w:r>
          </w:p>
          <w:p w:rsidR="0034306A" w:rsidRDefault="0034306A" w:rsidP="0034306A">
            <w:pPr>
              <w:pStyle w:val="af3"/>
              <w:numPr>
                <w:ilvl w:val="0"/>
                <w:numId w:val="33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관리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웹시스템의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자가진단기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사용 현황에서는 월별 사용 현황을 통계로 출력</w:t>
            </w:r>
          </w:p>
          <w:p w:rsidR="0034306A" w:rsidRPr="00441082" w:rsidRDefault="0034306A" w:rsidP="005B0B9D">
            <w:pPr>
              <w:adjustRightInd/>
              <w:ind w:left="760"/>
              <w:textAlignment w:val="auto"/>
              <w:rPr>
                <w:rFonts w:ascii="굴림" w:hAnsi="굴림"/>
                <w:bCs/>
                <w:iCs/>
              </w:rPr>
            </w:pPr>
          </w:p>
          <w:p w:rsidR="0034306A" w:rsidRPr="009E1EC0" w:rsidRDefault="0034306A" w:rsidP="005B0B9D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34306A" w:rsidRPr="00491251" w:rsidRDefault="0034306A" w:rsidP="0034306A"/>
    <w:p w:rsidR="00337E1C" w:rsidRDefault="00337E1C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337E1C" w:rsidRDefault="00337E1C" w:rsidP="00337E1C">
      <w:pPr>
        <w:pStyle w:val="21"/>
        <w:rPr>
          <w:lang w:val="en-GB"/>
        </w:rPr>
      </w:pPr>
      <w:bookmarkStart w:id="20" w:name="_Toc493332156"/>
      <w:r>
        <w:rPr>
          <w:rFonts w:hint="eastAsia"/>
          <w:lang w:val="en-GB"/>
        </w:rPr>
        <w:lastRenderedPageBreak/>
        <w:t>CP</w:t>
      </w:r>
      <w:r w:rsidRPr="00AF3DFF">
        <w:rPr>
          <w:lang w:val="en-GB"/>
        </w:rPr>
        <w:t>U-PC-0</w:t>
      </w:r>
      <w:r>
        <w:rPr>
          <w:lang w:val="en-GB"/>
        </w:rPr>
        <w:t xml:space="preserve">19 / </w:t>
      </w:r>
      <w:r w:rsidRPr="00337E1C">
        <w:rPr>
          <w:rFonts w:hint="eastAsia"/>
          <w:lang w:val="en-GB"/>
        </w:rPr>
        <w:t>수요조사</w:t>
      </w:r>
      <w:r w:rsidRPr="00337E1C">
        <w:rPr>
          <w:rFonts w:hint="eastAsia"/>
          <w:lang w:val="en-GB"/>
        </w:rPr>
        <w:t xml:space="preserve"> </w:t>
      </w:r>
      <w:r w:rsidRPr="00337E1C">
        <w:rPr>
          <w:rFonts w:hint="eastAsia"/>
          <w:lang w:val="en-GB"/>
        </w:rPr>
        <w:t>신청</w:t>
      </w:r>
      <w:r w:rsidRPr="00337E1C">
        <w:rPr>
          <w:rFonts w:hint="eastAsia"/>
          <w:lang w:val="en-GB"/>
        </w:rPr>
        <w:t>/</w:t>
      </w:r>
      <w:r w:rsidRPr="00337E1C">
        <w:rPr>
          <w:rFonts w:hint="eastAsia"/>
          <w:lang w:val="en-GB"/>
        </w:rPr>
        <w:t>등록</w:t>
      </w:r>
      <w:r w:rsidRPr="00337E1C">
        <w:rPr>
          <w:rFonts w:hint="eastAsia"/>
          <w:lang w:val="en-GB"/>
        </w:rPr>
        <w:t xml:space="preserve"> </w:t>
      </w:r>
      <w:r w:rsidRPr="00337E1C">
        <w:rPr>
          <w:rFonts w:hint="eastAsia"/>
          <w:lang w:val="en-GB"/>
        </w:rPr>
        <w:t>현황</w:t>
      </w:r>
      <w:bookmarkEnd w:id="20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337E1C" w:rsidTr="005B0B9D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37E1C" w:rsidRDefault="00337E1C" w:rsidP="005B0B9D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37E1C" w:rsidRPr="003A662F" w:rsidRDefault="00337E1C" w:rsidP="005B0B9D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공정이용포털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37E1C" w:rsidRPr="003A662F" w:rsidRDefault="00337E1C" w:rsidP="005B0B9D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7E1C" w:rsidRPr="003A662F" w:rsidRDefault="00337E1C" w:rsidP="005B0B9D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cs="굴림" w:hint="eastAsia"/>
                <w:sz w:val="18"/>
                <w:szCs w:val="18"/>
              </w:rPr>
              <w:t>저작권기술</w:t>
            </w:r>
          </w:p>
        </w:tc>
      </w:tr>
      <w:tr w:rsidR="00337E1C" w:rsidTr="005B0B9D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37E1C" w:rsidRDefault="00337E1C" w:rsidP="005B0B9D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7E1C" w:rsidRPr="003A662F" w:rsidRDefault="00337E1C" w:rsidP="00337E1C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/>
              </w:rPr>
              <w:t>C</w:t>
            </w:r>
            <w:r>
              <w:rPr>
                <w:rFonts w:ascii="굴림" w:hAnsi="굴림" w:hint="eastAsia"/>
              </w:rPr>
              <w:t>T</w:t>
            </w:r>
            <w:r>
              <w:rPr>
                <w:rFonts w:ascii="굴림" w:hAnsi="굴림"/>
              </w:rPr>
              <w:t>U-PC-019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37E1C" w:rsidRPr="003A662F" w:rsidRDefault="00337E1C" w:rsidP="005B0B9D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7E1C" w:rsidRPr="003A662F" w:rsidRDefault="00337E1C" w:rsidP="005B0B9D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337E1C">
              <w:rPr>
                <w:rFonts w:ascii="굴림" w:hAnsi="굴림" w:hint="eastAsia"/>
              </w:rPr>
              <w:t>수요조사 신청/등록 현황</w:t>
            </w:r>
          </w:p>
        </w:tc>
      </w:tr>
      <w:tr w:rsidR="00337E1C" w:rsidTr="005B0B9D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37E1C" w:rsidRDefault="00337E1C" w:rsidP="005B0B9D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7E1C" w:rsidRPr="00D239CC" w:rsidRDefault="00337E1C" w:rsidP="00AB7F05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CTU-RF-02</w:t>
            </w:r>
            <w:r w:rsidR="00AB7F05">
              <w:rPr>
                <w:rFonts w:ascii="굴림" w:hAnsi="굴림"/>
              </w:rPr>
              <w:t>2</w:t>
            </w:r>
            <w:r>
              <w:rPr>
                <w:rFonts w:ascii="굴림" w:hAnsi="굴림" w:hint="eastAsia"/>
              </w:rPr>
              <w:t xml:space="preserve"> / </w:t>
            </w:r>
            <w:r w:rsidRPr="00337E1C">
              <w:rPr>
                <w:rFonts w:ascii="굴림" w:hAnsi="굴림" w:hint="eastAsia"/>
              </w:rPr>
              <w:t>수요조사 등록 화면 개발</w:t>
            </w:r>
          </w:p>
        </w:tc>
      </w:tr>
      <w:tr w:rsidR="00337E1C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37E1C" w:rsidRPr="000B1E96" w:rsidRDefault="00337E1C" w:rsidP="005B0B9D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337E1C" w:rsidTr="005B0B9D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37E1C" w:rsidRDefault="00337E1C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37E1C" w:rsidRDefault="00337E1C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337E1C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42208" behindDoc="0" locked="0" layoutInCell="1" allowOverlap="1" wp14:anchorId="06D7A21E" wp14:editId="19730722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19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37E1C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35AB2FE7" wp14:editId="5AABFA0E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721995</wp:posOffset>
                      </wp:positionV>
                      <wp:extent cx="4865051" cy="2128588"/>
                      <wp:effectExtent l="0" t="0" r="12065" b="5080"/>
                      <wp:wrapNone/>
                      <wp:docPr id="12" name="그룹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5051" cy="2128588"/>
                                <a:chOff x="530349" y="723896"/>
                                <a:chExt cx="4865051" cy="2128588"/>
                              </a:xfrm>
                            </wpg:grpSpPr>
                            <wps:wsp>
                              <wps:cNvPr id="13" name="순서도: 자기 디스크 13"/>
                              <wps:cNvSpPr/>
                              <wps:spPr>
                                <a:xfrm>
                                  <a:off x="4002028" y="2182171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337E1C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RD_REQUEST_REG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14" name="꺾인 연결선 14"/>
                              <wps:cNvCnPr>
                                <a:endCxn id="13" idx="2"/>
                              </wps:cNvCnPr>
                              <wps:spPr>
                                <a:xfrm rot="16200000" flipH="1">
                                  <a:off x="2536444" y="1028645"/>
                                  <a:ext cx="588926" cy="2342241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직사각형 15"/>
                              <wps:cNvSpPr/>
                              <wps:spPr>
                                <a:xfrm>
                                  <a:off x="1659640" y="2541334"/>
                                  <a:ext cx="1288415" cy="3111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B0B9D" w:rsidRDefault="005B0B9D" w:rsidP="00337E1C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수요조사 신청 내역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  <wps:wsp>
                              <wps:cNvPr id="16" name="직사각형 16"/>
                              <wps:cNvSpPr/>
                              <wps:spPr>
                                <a:xfrm>
                                  <a:off x="530349" y="1585276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337E1C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2.수요조사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신청/등록 현황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직사각형 17"/>
                              <wps:cNvSpPr/>
                              <wps:spPr>
                                <a:xfrm>
                                  <a:off x="530349" y="723896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337E1C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1.공정이용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포털 로그인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직선 화살표 연결선 18"/>
                              <wps:cNvCnPr>
                                <a:stCxn id="17" idx="2"/>
                                <a:endCxn id="16" idx="0"/>
                              </wps:cNvCnPr>
                              <wps:spPr>
                                <a:xfrm>
                                  <a:off x="1690131" y="1043211"/>
                                  <a:ext cx="0" cy="5420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AB2FE7" id="그룹 6" o:spid="_x0000_s1290" style="position:absolute;left:0;text-align:left;margin-left:41.3pt;margin-top:56.85pt;width:383.05pt;height:167.6pt;z-index:251743232" coordorigin="5303,7238" coordsize="48650,2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">
                      <v:shape id="순서도: 자기 디스크 13" o:spid="_x0000_s1291" type="#_x0000_t132" style="position:absolute;left:40020;top:21821;width:13934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OeMEA&#10;AADbAAAADwAAAGRycy9kb3ducmV2LnhtbERPTWvCQBC9F/wPywi9NZsqSkldpQhCe4ntNt6H7DQJ&#10;ZmdjdpvEf+8Khd7m8T5ns5tsKwbqfeNYwXOSgiAunWm4UlB8H55eQPiAbLB1TAqu5GG3nT1sMDNu&#10;5C8adKhEDGGfoYI6hC6T0pc1WfSJ64gj9+N6iyHCvpKmxzGG21Yu0nQtLTYcG2rsaF9Teda/VsFq&#10;XB8/l+ePXJ90UeT+0l7JnZR6nE9vryACTeFf/Od+N3H+Eu6/x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7DnjBAAAA2wAAAA8AAAAAAAAAAAAAAAAAmAIAAGRycy9kb3du&#10;cmV2LnhtbFBLBQYAAAAABAAEAPUAAACGAwAAAAA=&#10;" filled="f" strokecolor="#bdd6ee [1300]" strokeweight="1pt">
                        <v:stroke joinstyle="miter"/>
                        <v:textbox inset="0,0,0,0">
                          <w:txbxContent>
                            <w:p w:rsidR="005B0B9D" w:rsidRDefault="005B0B9D" w:rsidP="00337E1C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RD_REQUEST_REG</w:t>
                              </w:r>
                            </w:p>
                          </w:txbxContent>
                        </v:textbox>
                      </v:shape>
                      <v:shape id="꺾인 연결선 14" o:spid="_x0000_s1292" type="#_x0000_t33" style="position:absolute;left:25364;top:10286;width:5889;height:234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6+A8IAAADbAAAADwAAAGRycy9kb3ducmV2LnhtbERP22rCQBB9L/gPywi+1Y3SeEmzEZEK&#10;Uvrg7QOG7JikZmdjdo1pv75bKPRtDuc66ao3teiodZVlBZNxBII4t7riQsH5tH1egHAeWWNtmRR8&#10;kYNVNnhKMdH2wQfqjr4QIYRdggpK75tESpeXZNCNbUMcuIttDfoA20LqFh8h3NRyGkUzabDi0FBi&#10;Q5uS8uvxbhR83ubL/az7uMWI1dv79zSWZ4qVGg379SsIT73/F/+5dzrMf4HfX8IB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6+A8IAAADbAAAADwAAAAAAAAAAAAAA&#10;AAChAgAAZHJzL2Rvd25yZXYueG1sUEsFBgAAAAAEAAQA+QAAAJADAAAAAA==&#10;" strokecolor="#5b9bd5 [3204]" strokeweight=".5pt">
                        <v:stroke startarrow="block"/>
                      </v:shape>
                      <v:rect id="직사각형 15" o:spid="_x0000_s1293" style="position:absolute;left:16596;top:25413;width:12884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MzMAA&#10;AADbAAAADwAAAGRycy9kb3ducmV2LnhtbERPzWoCMRC+F3yHMIKXokmlLbIaRaTaoqeqDzBsxt3g&#10;ZrIkcV3fvikUepuP73cWq941oqMQrWcNLxMFgrj0xnKl4XzajmcgYkI22HgmDQ+KsFoOnhZYGH/n&#10;b+qOqRI5hGOBGuqU2kLKWNbkME58S5y5iw8OU4ahkibgPYe7Rk6VepcOLeeGGlva1FRejzen4XU3&#10;3X/YZ3WwrrvheS+D+uSD1qNhv56DSNSnf/Gf+8vk+W/w+0s+QC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sMzMAAAADbAAAADwAAAAAAAAAAAAAAAACYAgAAZHJzL2Rvd25y&#10;ZXYueG1sUEsFBgAAAAAEAAQA9QAAAIUDAAAAAA==&#10;" filled="f" stroked="f">
                        <v:textbox style="mso-fit-shape-to-text:t">
                          <w:txbxContent>
                            <w:p w:rsidR="005B0B9D" w:rsidRDefault="005B0B9D" w:rsidP="00337E1C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수요조사 신청 내역</w:t>
                              </w:r>
                            </w:p>
                          </w:txbxContent>
                        </v:textbox>
                      </v:rect>
                      <v:rect id="직사각형 16" o:spid="_x0000_s1294" style="position:absolute;left:5303;top:15852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00sEA&#10;AADbAAAADwAAAGRycy9kb3ducmV2LnhtbERPTYvCMBC9C/6HMII3TV1FpGsUEQTBU7sq7m1oZtuu&#10;zaTbxFr/vVkQvM3jfc5y3ZlKtNS40rKCyTgCQZxZXXKu4Pi1Gy1AOI+ssbJMCh7kYL3q95YYa3vn&#10;hNrU5yKEsItRQeF9HUvpsoIMurGtiQP3YxuDPsAml7rBewg3lfyIork0WHJoKLCmbUHZNb0ZBd+z&#10;9LI787HMH2n7m+jT4S+ZHpQaDrrNJwhPnX+LX+69DvPn8P9LOE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mNNLBAAAA2wAAAA8AAAAAAAAAAAAAAAAAmAIAAGRycy9kb3du&#10;cmV2LnhtbFBLBQYAAAAABAAEAPUAAACGAwAAAAA=&#10;" filled="f" strokecolor="#bdd6ee [1300]" strokeweight="1pt">
                        <v:textbox>
                          <w:txbxContent>
                            <w:p w:rsidR="005B0B9D" w:rsidRDefault="005B0B9D" w:rsidP="00337E1C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2.수요조사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신청/등록 현황</w:t>
                              </w:r>
                            </w:p>
                          </w:txbxContent>
                        </v:textbox>
                      </v:rect>
                      <v:rect id="직사각형 17" o:spid="_x0000_s1295" style="position:absolute;left:5303;top:7238;width:23196;height:3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RScMA&#10;AADbAAAADwAAAGRycy9kb3ducmV2LnhtbERPTWvCQBC9C/0PyxS8mY2t2JK6BhECBU+JtrS3ITtN&#10;UrOzaXaN8d+7gtDbPN7nrNLRtGKg3jWWFcyjGARxaXXDlYLDPpu9gnAeWWNrmRRcyEG6fpisMNH2&#10;zDkNha9ECGGXoILa+y6R0pU1GXSR7YgD92N7gz7AvpK6x3MIN618iuOlNNhwaKixo21N5bE4GQXf&#10;i+Ir++RDU12K4TfXH7u//Hmn1PRx3LyB8DT6f/Hd/a7D/Be4/RIO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qRScMAAADbAAAADwAAAAAAAAAAAAAAAACYAgAAZHJzL2Rv&#10;d25yZXYueG1sUEsFBgAAAAAEAAQA9QAAAIgDAAAAAA==&#10;" filled="f" strokecolor="#bdd6ee [1300]" strokeweight="1pt">
                        <v:textbox>
                          <w:txbxContent>
                            <w:p w:rsidR="005B0B9D" w:rsidRDefault="005B0B9D" w:rsidP="00337E1C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1.공정이용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포털 로그인</w:t>
                              </w:r>
                            </w:p>
                          </w:txbxContent>
                        </v:textbox>
                      </v:rect>
                      <v:shape id="직선 화살표 연결선 18" o:spid="_x0000_s1296" type="#_x0000_t32" style="position:absolute;left:16901;top:10432;width:0;height:5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337E1C" w:rsidRPr="00697D4F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37E1C" w:rsidRDefault="00337E1C" w:rsidP="005B0B9D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337E1C" w:rsidTr="005B0B9D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7E1C" w:rsidRDefault="00337E1C" w:rsidP="005B0B9D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37E1C" w:rsidRDefault="00337E1C" w:rsidP="00337E1C">
            <w:pPr>
              <w:pStyle w:val="af3"/>
              <w:numPr>
                <w:ilvl w:val="0"/>
                <w:numId w:val="34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/>
                <w:bCs/>
                <w:iCs/>
              </w:rPr>
              <w:t xml:space="preserve">공정이용 </w:t>
            </w:r>
            <w:proofErr w:type="spellStart"/>
            <w:r>
              <w:rPr>
                <w:rFonts w:ascii="굴림" w:hAnsi="굴림" w:hint="eastAsia"/>
                <w:bCs/>
                <w:iCs/>
              </w:rPr>
              <w:t>포털에</w:t>
            </w:r>
            <w:proofErr w:type="spellEnd"/>
            <w:r>
              <w:rPr>
                <w:rFonts w:ascii="굴림" w:hAnsi="굴림" w:hint="eastAsia"/>
                <w:bCs/>
                <w:iCs/>
              </w:rPr>
              <w:t xml:space="preserve"> 로그인 한 경우,</w:t>
            </w:r>
            <w:r>
              <w:rPr>
                <w:rFonts w:ascii="굴림" w:hAnsi="굴림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>해당 로그인 계정으로 신청된 수요조사 내역을 출력</w:t>
            </w:r>
          </w:p>
          <w:p w:rsidR="00337E1C" w:rsidRPr="00441082" w:rsidRDefault="00337E1C" w:rsidP="005B0B9D">
            <w:pPr>
              <w:adjustRightInd/>
              <w:ind w:left="760"/>
              <w:textAlignment w:val="auto"/>
              <w:rPr>
                <w:rFonts w:ascii="굴림" w:hAnsi="굴림"/>
                <w:bCs/>
                <w:iCs/>
              </w:rPr>
            </w:pPr>
          </w:p>
          <w:p w:rsidR="00337E1C" w:rsidRPr="009E1EC0" w:rsidRDefault="00337E1C" w:rsidP="005B0B9D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337E1C" w:rsidRPr="00491251" w:rsidRDefault="00337E1C" w:rsidP="00337E1C"/>
    <w:p w:rsidR="00337E1C" w:rsidRPr="0034306A" w:rsidRDefault="00337E1C" w:rsidP="00337E1C"/>
    <w:p w:rsidR="00480935" w:rsidRDefault="00480935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480935" w:rsidRDefault="00480935" w:rsidP="00480935">
      <w:pPr>
        <w:pStyle w:val="21"/>
        <w:rPr>
          <w:lang w:val="en-GB"/>
        </w:rPr>
      </w:pPr>
      <w:bookmarkStart w:id="21" w:name="_Toc493332157"/>
      <w:r>
        <w:rPr>
          <w:rFonts w:hint="eastAsia"/>
          <w:lang w:val="en-GB"/>
        </w:rPr>
        <w:lastRenderedPageBreak/>
        <w:t>CP</w:t>
      </w:r>
      <w:r w:rsidRPr="00AF3DFF">
        <w:rPr>
          <w:lang w:val="en-GB"/>
        </w:rPr>
        <w:t>U-PC-0</w:t>
      </w:r>
      <w:r>
        <w:rPr>
          <w:lang w:val="en-GB"/>
        </w:rPr>
        <w:t xml:space="preserve">20 / </w:t>
      </w:r>
      <w:r w:rsidRPr="00480935">
        <w:rPr>
          <w:rFonts w:hint="eastAsia"/>
          <w:lang w:val="en-GB"/>
        </w:rPr>
        <w:t>수요조사</w:t>
      </w:r>
      <w:r w:rsidRPr="00480935">
        <w:rPr>
          <w:rFonts w:hint="eastAsia"/>
          <w:lang w:val="en-GB"/>
        </w:rPr>
        <w:t xml:space="preserve"> </w:t>
      </w:r>
      <w:r w:rsidRPr="00480935">
        <w:rPr>
          <w:rFonts w:hint="eastAsia"/>
          <w:lang w:val="en-GB"/>
        </w:rPr>
        <w:t>신청</w:t>
      </w:r>
      <w:r w:rsidRPr="00480935">
        <w:rPr>
          <w:rFonts w:hint="eastAsia"/>
          <w:lang w:val="en-GB"/>
        </w:rPr>
        <w:t xml:space="preserve"> </w:t>
      </w:r>
      <w:r w:rsidRPr="00480935">
        <w:rPr>
          <w:rFonts w:hint="eastAsia"/>
          <w:lang w:val="en-GB"/>
        </w:rPr>
        <w:t>내역</w:t>
      </w:r>
      <w:r w:rsidRPr="00480935">
        <w:rPr>
          <w:rFonts w:hint="eastAsia"/>
          <w:lang w:val="en-GB"/>
        </w:rPr>
        <w:t xml:space="preserve"> </w:t>
      </w:r>
      <w:r w:rsidRPr="00480935">
        <w:rPr>
          <w:rFonts w:hint="eastAsia"/>
          <w:lang w:val="en-GB"/>
        </w:rPr>
        <w:t>조회</w:t>
      </w:r>
      <w:bookmarkEnd w:id="21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480935" w:rsidTr="005B0B9D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80935" w:rsidRDefault="00480935" w:rsidP="005B0B9D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80935" w:rsidRPr="003A662F" w:rsidRDefault="00480935" w:rsidP="005B0B9D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공정이용포털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80935" w:rsidRPr="003A662F" w:rsidRDefault="00480935" w:rsidP="005B0B9D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0935" w:rsidRPr="003A662F" w:rsidRDefault="00480935" w:rsidP="005B0B9D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cs="굴림" w:hint="eastAsia"/>
                <w:sz w:val="18"/>
                <w:szCs w:val="18"/>
              </w:rPr>
              <w:t>저작권기술</w:t>
            </w:r>
          </w:p>
        </w:tc>
      </w:tr>
      <w:tr w:rsidR="00480935" w:rsidTr="005B0B9D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80935" w:rsidRDefault="00480935" w:rsidP="005B0B9D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0935" w:rsidRPr="003A662F" w:rsidRDefault="00480935" w:rsidP="005B0B9D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/>
              </w:rPr>
              <w:t>C</w:t>
            </w:r>
            <w:r>
              <w:rPr>
                <w:rFonts w:ascii="굴림" w:hAnsi="굴림" w:hint="eastAsia"/>
              </w:rPr>
              <w:t>T</w:t>
            </w:r>
            <w:r>
              <w:rPr>
                <w:rFonts w:ascii="굴림" w:hAnsi="굴림"/>
              </w:rPr>
              <w:t>U-PC-020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80935" w:rsidRPr="003A662F" w:rsidRDefault="00480935" w:rsidP="005B0B9D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0935" w:rsidRPr="003A662F" w:rsidRDefault="00480935" w:rsidP="005B0B9D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480935">
              <w:rPr>
                <w:rFonts w:ascii="굴림" w:hAnsi="굴림" w:hint="eastAsia"/>
              </w:rPr>
              <w:t>수요조사 신청 내역 조회</w:t>
            </w:r>
          </w:p>
        </w:tc>
      </w:tr>
      <w:tr w:rsidR="00480935" w:rsidTr="005B0B9D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480935" w:rsidRDefault="00480935" w:rsidP="005B0B9D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0935" w:rsidRPr="00D239CC" w:rsidRDefault="00480935" w:rsidP="00AB7F05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CTU-RF-02</w:t>
            </w:r>
            <w:r w:rsidR="00AB7F05">
              <w:rPr>
                <w:rFonts w:ascii="굴림" w:hAnsi="굴림"/>
              </w:rPr>
              <w:t>2</w:t>
            </w:r>
            <w:r>
              <w:rPr>
                <w:rFonts w:ascii="굴림" w:hAnsi="굴림" w:hint="eastAsia"/>
              </w:rPr>
              <w:t xml:space="preserve"> / </w:t>
            </w:r>
            <w:r w:rsidRPr="00337E1C">
              <w:rPr>
                <w:rFonts w:ascii="굴림" w:hAnsi="굴림" w:hint="eastAsia"/>
              </w:rPr>
              <w:t>수요조사 등록 화면 개발</w:t>
            </w:r>
          </w:p>
        </w:tc>
      </w:tr>
      <w:tr w:rsidR="00480935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80935" w:rsidRPr="000B1E96" w:rsidRDefault="00480935" w:rsidP="005B0B9D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480935" w:rsidTr="005B0B9D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80935" w:rsidRDefault="00480935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480935" w:rsidRDefault="00480935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480935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allowOverlap="1" wp14:anchorId="0C1F5465" wp14:editId="28F56B67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25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80935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 wp14:anchorId="52623A7D" wp14:editId="47528EE9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1289050</wp:posOffset>
                      </wp:positionV>
                      <wp:extent cx="4865051" cy="982512"/>
                      <wp:effectExtent l="0" t="0" r="12065" b="8255"/>
                      <wp:wrapNone/>
                      <wp:docPr id="11" name="그룹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5051" cy="982512"/>
                                <a:chOff x="530349" y="1290414"/>
                                <a:chExt cx="4865051" cy="982512"/>
                              </a:xfrm>
                            </wpg:grpSpPr>
                            <wps:wsp>
                              <wps:cNvPr id="20" name="순서도: 자기 디스크 20"/>
                              <wps:cNvSpPr/>
                              <wps:spPr>
                                <a:xfrm>
                                  <a:off x="4002028" y="1602621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8093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RD_REQUEST_REG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22" name="꺾인 연결선 22"/>
                              <wps:cNvCnPr>
                                <a:stCxn id="24" idx="2"/>
                                <a:endCxn id="20" idx="2"/>
                              </wps:cNvCnPr>
                              <wps:spPr>
                                <a:xfrm rot="16200000" flipH="1">
                                  <a:off x="2693604" y="606255"/>
                                  <a:ext cx="304950" cy="2311897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직사각형 23"/>
                              <wps:cNvSpPr/>
                              <wps:spPr>
                                <a:xfrm>
                                  <a:off x="1659640" y="1961776"/>
                                  <a:ext cx="1288415" cy="3111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B0B9D" w:rsidRDefault="005B0B9D" w:rsidP="0048093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수요조사 신청 내역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  <wps:wsp>
                              <wps:cNvPr id="24" name="직사각형 24"/>
                              <wps:cNvSpPr/>
                              <wps:spPr>
                                <a:xfrm>
                                  <a:off x="530349" y="1290414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480935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1.수요조사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신청 내역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623A7D" id="_x0000_s1297" style="position:absolute;left:0;text-align:left;margin-left:41.3pt;margin-top:101.5pt;width:383.05pt;height:77.35pt;z-index:251746304" coordorigin="5303,12904" coordsize="48650,9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">
                      <v:shape id="순서도: 자기 디스크 20" o:spid="_x0000_s1298" type="#_x0000_t132" style="position:absolute;left:40020;top:16026;width:13934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VassAA&#10;AADbAAAADwAAAGRycy9kb3ducmV2LnhtbERPTWuDQBC9B/oflgn0FtekNASTjZRCob3Yxuh9cKcq&#10;urPW3Ub9991DIcfH+z6ls+nFjUbXWlawjWIQxJXVLdcKiuvb5gDCeWSNvWVSsJCD9PywOmGi7cQX&#10;uuW+FiGEXYIKGu+HREpXNWTQRXYgDty3HQ36AMda6hGnEG56uYvjvTTYcmhocKDXhqou/zUKnqf9&#10;59dT95HlZV4UmfvpF7KlUo/r+eUIwtPs7+J/97tWsAvrw5fwA+T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VassAAAADbAAAADwAAAAAAAAAAAAAAAACYAgAAZHJzL2Rvd25y&#10;ZXYueG1sUEsFBgAAAAAEAAQA9QAAAIUDAAAAAA==&#10;" filled="f" strokecolor="#bdd6ee [1300]" strokeweight="1pt">
                        <v:stroke joinstyle="miter"/>
                        <v:textbox inset="0,0,0,0">
                          <w:txbxContent>
                            <w:p w:rsidR="005B0B9D" w:rsidRDefault="005B0B9D" w:rsidP="0048093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RD_REQUEST_REG</w:t>
                              </w:r>
                            </w:p>
                          </w:txbxContent>
                        </v:textbox>
                      </v:shape>
                      <v:shape id="꺾인 연결선 22" o:spid="_x0000_s1299" type="#_x0000_t33" style="position:absolute;left:26936;top:6062;width:3049;height:231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dJUcQAAADbAAAADwAAAGRycy9kb3ducmV2LnhtbESP0WrCQBRE3wX/YbkF38ymgWgbXUVK&#10;BSl9sDYfcMlek2j2bsyuMe3XdwuCj8PMnGGW68E0oqfO1ZYVPEcxCOLC6ppLBfn3dvoCwnlkjY1l&#10;UvBDDtar8WiJmbY3/qL+4EsRIOwyVFB532ZSuqIigy6yLXHwjrYz6IPsSqk7vAW4aWQSxzNpsOaw&#10;UGFLbxUV58PVKDhd5q/7Wf95SRHr94/fJJU5pUpNnobNAoSnwT/C9/ZOK0gS+P8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V0lRxAAAANsAAAAPAAAAAAAAAAAA&#10;AAAAAKECAABkcnMvZG93bnJldi54bWxQSwUGAAAAAAQABAD5AAAAkgMAAAAA&#10;" strokecolor="#5b9bd5 [3204]" strokeweight=".5pt">
                        <v:stroke startarrow="block"/>
                      </v:shape>
                      <v:rect id="직사각형 23" o:spid="_x0000_s1300" style="position:absolute;left:16596;top:19617;width:12884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L7nsMA&#10;AADbAAAADwAAAGRycy9kb3ducmV2LnhtbESP0WoCMRRE3wv9h3ALvhRNui1SVqOI1Fr0SesHXDbX&#10;3eDmZkniuv17Uyj0cZiZM8x8ObhW9BSi9azhZaJAEFfeWK41nL4343cQMSEbbD2Thh+KsFw8Psyx&#10;NP7GB+qPqRYZwrFEDU1KXSllrBpyGCe+I87e2QeHKctQSxPwluGulYVSU+nQcl5osKN1Q9XleHUa&#10;3j6L3Yd9Vnvr+iuedjKoLe+1Hj0NqxmIREP6D/+1v4yG4hV+v+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L7nsMAAADbAAAADwAAAAAAAAAAAAAAAACYAgAAZHJzL2Rv&#10;d25yZXYueG1sUEsFBgAAAAAEAAQA9QAAAIgDAAAAAA==&#10;" filled="f" stroked="f">
                        <v:textbox style="mso-fit-shape-to-text:t">
                          <w:txbxContent>
                            <w:p w:rsidR="005B0B9D" w:rsidRDefault="005B0B9D" w:rsidP="0048093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수요조사 신청 내역</w:t>
                              </w:r>
                            </w:p>
                          </w:txbxContent>
                        </v:textbox>
                      </v:rect>
                      <v:rect id="직사각형 24" o:spid="_x0000_s1301" style="position:absolute;left:5303;top:12904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Fg8QA&#10;AADbAAAADwAAAGRycy9kb3ducmV2LnhtbESPS4vCQBCE7wv+h6EFb+vEB4tERxFBWPCU+EBvTaZN&#10;opmemJmN8d87Cwt7LKrqK2qx6kwlWmpcaVnBaBiBIM6sLjlXcNhvP2cgnEfWWFkmBS9ysFr2PhYY&#10;a/vkhNrU5yJA2MWooPC+jqV0WUEG3dDWxMG72sagD7LJpW7wGeCmkuMo+pIGSw4LBda0KSi7pz9G&#10;wWWanrcnPpT5K21viT7uHslkp9Sg363nIDx1/j/81/7WCsZT+P0SfoBc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UxYPEAAAA2wAAAA8AAAAAAAAAAAAAAAAAmAIAAGRycy9k&#10;b3ducmV2LnhtbFBLBQYAAAAABAAEAPUAAACJAwAAAAA=&#10;" filled="f" strokecolor="#bdd6ee [1300]" strokeweight="1pt">
                        <v:textbox>
                          <w:txbxContent>
                            <w:p w:rsidR="005B0B9D" w:rsidRDefault="005B0B9D" w:rsidP="00480935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1.수요조사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신청 내역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480935" w:rsidRPr="00697D4F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480935" w:rsidRDefault="00480935" w:rsidP="005B0B9D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480935" w:rsidTr="005B0B9D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0935" w:rsidRDefault="00480935" w:rsidP="005B0B9D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480935" w:rsidRDefault="00480935" w:rsidP="00480935">
            <w:pPr>
              <w:pStyle w:val="af3"/>
              <w:numPr>
                <w:ilvl w:val="0"/>
                <w:numId w:val="35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신청된 수요조사 내역을 출력</w:t>
            </w:r>
          </w:p>
          <w:p w:rsidR="00480935" w:rsidRDefault="00480935" w:rsidP="00480935">
            <w:pPr>
              <w:pStyle w:val="af3"/>
              <w:numPr>
                <w:ilvl w:val="0"/>
                <w:numId w:val="35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해당 수요조사의 등록 기간 이내에는 수정/제출/삭제/제출취소가 가능</w:t>
            </w:r>
          </w:p>
          <w:p w:rsidR="00480935" w:rsidRPr="00441082" w:rsidRDefault="00480935" w:rsidP="005B0B9D">
            <w:pPr>
              <w:adjustRightInd/>
              <w:ind w:left="760"/>
              <w:textAlignment w:val="auto"/>
              <w:rPr>
                <w:rFonts w:ascii="굴림" w:hAnsi="굴림"/>
                <w:bCs/>
                <w:iCs/>
              </w:rPr>
            </w:pPr>
          </w:p>
          <w:p w:rsidR="00480935" w:rsidRPr="009E1EC0" w:rsidRDefault="00480935" w:rsidP="005B0B9D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480935" w:rsidRPr="00491251" w:rsidRDefault="00480935" w:rsidP="00480935"/>
    <w:p w:rsidR="00480935" w:rsidRPr="0034306A" w:rsidRDefault="00480935" w:rsidP="00480935"/>
    <w:p w:rsidR="00B40D07" w:rsidRDefault="00B40D07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B40D07" w:rsidRDefault="00B40D07" w:rsidP="00B40D07">
      <w:pPr>
        <w:pStyle w:val="21"/>
        <w:rPr>
          <w:lang w:val="en-GB"/>
        </w:rPr>
      </w:pPr>
      <w:bookmarkStart w:id="22" w:name="_Toc493332158"/>
      <w:r>
        <w:rPr>
          <w:rFonts w:hint="eastAsia"/>
          <w:lang w:val="en-GB"/>
        </w:rPr>
        <w:lastRenderedPageBreak/>
        <w:t>CP</w:t>
      </w:r>
      <w:r w:rsidRPr="00AF3DFF">
        <w:rPr>
          <w:lang w:val="en-GB"/>
        </w:rPr>
        <w:t>U-PC-0</w:t>
      </w:r>
      <w:r>
        <w:rPr>
          <w:lang w:val="en-GB"/>
        </w:rPr>
        <w:t xml:space="preserve">21 / </w:t>
      </w:r>
      <w:r w:rsidRPr="00480935">
        <w:rPr>
          <w:rFonts w:hint="eastAsia"/>
          <w:lang w:val="en-GB"/>
        </w:rPr>
        <w:t>수요조사</w:t>
      </w:r>
      <w:r w:rsidRPr="00480935">
        <w:rPr>
          <w:rFonts w:hint="eastAsia"/>
          <w:lang w:val="en-GB"/>
        </w:rPr>
        <w:t xml:space="preserve"> </w:t>
      </w:r>
      <w:r w:rsidRPr="00480935">
        <w:rPr>
          <w:rFonts w:hint="eastAsia"/>
          <w:lang w:val="en-GB"/>
        </w:rPr>
        <w:t>신청</w:t>
      </w:r>
      <w:bookmarkEnd w:id="22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B40D07" w:rsidTr="005B0B9D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B40D07" w:rsidRDefault="00B40D07" w:rsidP="005B0B9D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40D07" w:rsidRPr="003A662F" w:rsidRDefault="00B40D07" w:rsidP="005B0B9D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공정이용포털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B40D07" w:rsidRPr="003A662F" w:rsidRDefault="00B40D07" w:rsidP="005B0B9D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0D07" w:rsidRPr="003A662F" w:rsidRDefault="00B40D07" w:rsidP="005B0B9D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cs="굴림" w:hint="eastAsia"/>
                <w:sz w:val="18"/>
                <w:szCs w:val="18"/>
              </w:rPr>
              <w:t>저작권기술</w:t>
            </w:r>
          </w:p>
        </w:tc>
      </w:tr>
      <w:tr w:rsidR="00B40D07" w:rsidTr="005B0B9D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B40D07" w:rsidRDefault="00B40D07" w:rsidP="005B0B9D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0D07" w:rsidRPr="003A662F" w:rsidRDefault="00B40D07" w:rsidP="005B0B9D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/>
              </w:rPr>
              <w:t>C</w:t>
            </w:r>
            <w:r>
              <w:rPr>
                <w:rFonts w:ascii="굴림" w:hAnsi="굴림" w:hint="eastAsia"/>
              </w:rPr>
              <w:t>T</w:t>
            </w:r>
            <w:r>
              <w:rPr>
                <w:rFonts w:ascii="굴림" w:hAnsi="굴림"/>
              </w:rPr>
              <w:t>U-PC-021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40D07" w:rsidRPr="003A662F" w:rsidRDefault="00B40D07" w:rsidP="005B0B9D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0D07" w:rsidRPr="003A662F" w:rsidRDefault="00B40D07" w:rsidP="005B0B9D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480935">
              <w:rPr>
                <w:rFonts w:ascii="굴림" w:hAnsi="굴림" w:hint="eastAsia"/>
              </w:rPr>
              <w:t>수요조사 신청</w:t>
            </w:r>
          </w:p>
        </w:tc>
      </w:tr>
      <w:tr w:rsidR="00B40D07" w:rsidTr="005B0B9D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B40D07" w:rsidRDefault="00B40D07" w:rsidP="005B0B9D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0D07" w:rsidRPr="00D239CC" w:rsidRDefault="00B40D07" w:rsidP="00AB7F05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CTU-RF-02</w:t>
            </w:r>
            <w:r w:rsidR="00AB7F05">
              <w:rPr>
                <w:rFonts w:ascii="굴림" w:hAnsi="굴림"/>
              </w:rPr>
              <w:t>2</w:t>
            </w:r>
            <w:r w:rsidR="00373F58">
              <w:rPr>
                <w:rFonts w:ascii="굴림" w:hAnsi="굴림"/>
              </w:rPr>
              <w:t xml:space="preserve"> </w:t>
            </w:r>
            <w:r>
              <w:rPr>
                <w:rFonts w:ascii="굴림" w:hAnsi="굴림" w:hint="eastAsia"/>
              </w:rPr>
              <w:t xml:space="preserve">/ </w:t>
            </w:r>
            <w:r w:rsidRPr="00337E1C">
              <w:rPr>
                <w:rFonts w:ascii="굴림" w:hAnsi="굴림" w:hint="eastAsia"/>
              </w:rPr>
              <w:t>수요조사 등록 화면 개발</w:t>
            </w:r>
          </w:p>
        </w:tc>
      </w:tr>
      <w:tr w:rsidR="00B40D07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B40D07" w:rsidRPr="000B1E96" w:rsidRDefault="00B40D07" w:rsidP="005B0B9D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B40D07" w:rsidTr="005B0B9D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0D07" w:rsidRDefault="00B40D07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E7678" w:rsidRDefault="003E7678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3E7678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618D0261" wp14:editId="044F3210">
                      <wp:simplePos x="0" y="0"/>
                      <wp:positionH relativeFrom="column">
                        <wp:posOffset>285197</wp:posOffset>
                      </wp:positionH>
                      <wp:positionV relativeFrom="paragraph">
                        <wp:posOffset>653176</wp:posOffset>
                      </wp:positionV>
                      <wp:extent cx="5104765" cy="2517140"/>
                      <wp:effectExtent l="0" t="0" r="19685" b="0"/>
                      <wp:wrapNone/>
                      <wp:docPr id="32" name="그룹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04765" cy="2517140"/>
                                <a:chOff x="290126" y="652774"/>
                                <a:chExt cx="5105274" cy="2517199"/>
                              </a:xfrm>
                            </wpg:grpSpPr>
                            <wps:wsp>
                              <wps:cNvPr id="33" name="순서도: 자기 디스크 33"/>
                              <wps:cNvSpPr/>
                              <wps:spPr>
                                <a:xfrm>
                                  <a:off x="4002028" y="2499811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3E7678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RD_REQUEST_REG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34" name="꺾인 연결선 34"/>
                              <wps:cNvCnPr>
                                <a:stCxn id="36" idx="2"/>
                                <a:endCxn id="33" idx="2"/>
                              </wps:cNvCnPr>
                              <wps:spPr>
                                <a:xfrm rot="16200000" flipH="1">
                                  <a:off x="2693604" y="1503445"/>
                                  <a:ext cx="304950" cy="2311897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직사각형 35"/>
                              <wps:cNvSpPr/>
                              <wps:spPr>
                                <a:xfrm>
                                  <a:off x="1659512" y="2858823"/>
                                  <a:ext cx="1288415" cy="3111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B0B9D" w:rsidRDefault="005B0B9D" w:rsidP="003E7678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수요조사 신청 내역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  <wps:wsp>
                              <wps:cNvPr id="36" name="직사각형 36"/>
                              <wps:cNvSpPr/>
                              <wps:spPr>
                                <a:xfrm>
                                  <a:off x="530349" y="2187604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3E7678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3.수요조사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신청 내용 입력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순서도: 자기 디스크 37"/>
                              <wps:cNvSpPr/>
                              <wps:spPr>
                                <a:xfrm>
                                  <a:off x="4002028" y="857976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3E7678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RD_REQUEST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38" name="다이아몬드 38"/>
                              <wps:cNvSpPr/>
                              <wps:spPr>
                                <a:xfrm>
                                  <a:off x="718537" y="1170034"/>
                                  <a:ext cx="1943100" cy="623033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3E7678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2.</w:t>
                                    </w: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신청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가능?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꺾인 연결선 39"/>
                              <wps:cNvCnPr>
                                <a:stCxn id="45" idx="3"/>
                                <a:endCxn id="37" idx="2"/>
                              </wps:cNvCnPr>
                              <wps:spPr>
                                <a:xfrm>
                                  <a:off x="2849913" y="812432"/>
                                  <a:ext cx="1152115" cy="35760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직선 화살표 연결선 40"/>
                              <wps:cNvCnPr>
                                <a:stCxn id="38" idx="2"/>
                                <a:endCxn id="36" idx="0"/>
                              </wps:cNvCnPr>
                              <wps:spPr>
                                <a:xfrm>
                                  <a:off x="1690087" y="1793067"/>
                                  <a:ext cx="45" cy="39453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직사각형 41"/>
                              <wps:cNvSpPr/>
                              <wps:spPr>
                                <a:xfrm>
                                  <a:off x="1659512" y="1793067"/>
                                  <a:ext cx="377825" cy="3111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B0B9D" w:rsidRDefault="005B0B9D" w:rsidP="003E7678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  <wps:wsp>
                              <wps:cNvPr id="42" name="타원 42"/>
                              <wps:cNvSpPr/>
                              <wps:spPr>
                                <a:xfrm>
                                  <a:off x="290126" y="1834847"/>
                                  <a:ext cx="203200" cy="165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3E7678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끝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꺾인 연결선 43"/>
                              <wps:cNvCnPr>
                                <a:stCxn id="42" idx="0"/>
                                <a:endCxn id="38" idx="1"/>
                              </wps:cNvCnPr>
                              <wps:spPr>
                                <a:xfrm rot="5400000" flipH="1" flipV="1">
                                  <a:off x="378483" y="1494793"/>
                                  <a:ext cx="353296" cy="326811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직사각형 44"/>
                              <wps:cNvSpPr/>
                              <wps:spPr>
                                <a:xfrm>
                                  <a:off x="455311" y="1481916"/>
                                  <a:ext cx="356235" cy="3111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B0B9D" w:rsidRDefault="005B0B9D" w:rsidP="003E7678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  <wps:wsp>
                              <wps:cNvPr id="45" name="직사각형 45"/>
                              <wps:cNvSpPr/>
                              <wps:spPr>
                                <a:xfrm>
                                  <a:off x="530349" y="652774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3E7678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1.신청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가능 여부 확인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직선 화살표 연결선 46"/>
                              <wps:cNvCnPr>
                                <a:stCxn id="45" idx="2"/>
                                <a:endCxn id="38" idx="0"/>
                              </wps:cNvCnPr>
                              <wps:spPr>
                                <a:xfrm flipH="1">
                                  <a:off x="1690087" y="972089"/>
                                  <a:ext cx="45" cy="1979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8D0261" id="그룹 36" o:spid="_x0000_s1302" style="position:absolute;left:0;text-align:left;margin-left:22.45pt;margin-top:51.45pt;width:401.95pt;height:198.2pt;z-index:251749376" coordorigin="2901,6527" coordsize="51052,25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">
                      <v:shape id="순서도: 자기 디스크 33" o:spid="_x0000_s1303" type="#_x0000_t132" style="position:absolute;left:40020;top:24998;width:13934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5SGMIA&#10;AADbAAAADwAAAGRycy9kb3ducmV2LnhtbESPT4vCMBTE78J+h/AWvGmqRZGuUWRBWC/+qfX+aN62&#10;xeal22Rt/fZGEDwOM/MbZrnuTS1u1LrKsoLJOAJBnFtdcaEgO29HCxDOI2usLZOCOzlYrz4GS0y0&#10;7fhEt9QXIkDYJaig9L5JpHR5SQbd2DbEwfu1rUEfZFtI3WIX4KaW0yiaS4MVh4USG/ouKb+m/0bB&#10;rJsfjvF1t08vaZbt3V99J3tRavjZb75AeOr9O/xq/2gFcQz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zlIYwgAAANsAAAAPAAAAAAAAAAAAAAAAAJgCAABkcnMvZG93&#10;bnJldi54bWxQSwUGAAAAAAQABAD1AAAAhwMAAAAA&#10;" filled="f" strokecolor="#bdd6ee [1300]" strokeweight="1pt">
                        <v:stroke joinstyle="miter"/>
                        <v:textbox inset="0,0,0,0">
                          <w:txbxContent>
                            <w:p w:rsidR="005B0B9D" w:rsidRDefault="005B0B9D" w:rsidP="003E7678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RD_REQUEST_REG</w:t>
                              </w:r>
                            </w:p>
                          </w:txbxContent>
                        </v:textbox>
                      </v:shape>
                      <v:shape id="꺾인 연결선 34" o:spid="_x0000_s1304" type="#_x0000_t33" style="position:absolute;left:26936;top:15034;width:3049;height:231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y168QAAADbAAAADwAAAGRycy9kb3ducmV2LnhtbESPT4vCMBTE78J+h/AWvGnqH0S7RpGF&#10;wqInq4f19miebbV56TZZW7+9EQSPw8z8hlmuO1OJGzWutKxgNIxAEGdWl5wrOB6SwRyE88gaK8uk&#10;4E4O1quP3hJjbVve0y31uQgQdjEqKLyvYyldVpBBN7Q1cfDOtjHog2xyqRtsA9xUchxFM2mw5LBQ&#10;YE3fBWXX9N8o+L38jef2PFqk241tF7Q7JUl1Uqr/2W2+QHjq/Dv8av9oBZMpPL+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LXrxAAAANsAAAAPAAAAAAAAAAAA&#10;AAAAAKECAABkcnMvZG93bnJldi54bWxQSwUGAAAAAAQABAD5AAAAkgMAAAAA&#10;" strokecolor="#5b9bd5 [3204]" strokeweight=".5pt">
                        <v:stroke endarrow="block"/>
                      </v:shape>
                      <v:rect id="직사각형 35" o:spid="_x0000_s1305" style="position:absolute;left:16595;top:28588;width:12884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5QrMMA&#10;AADbAAAADwAAAGRycy9kb3ducmV2LnhtbESP3WoCMRSE7wt9h3CE3pSa1NYiq1FKaWvRK38e4LA5&#10;7gY3J0sS1+3bG0HwcpiZb5jZoneN6ChE61nD61CBIC69sVxp2O9+XiYgYkI22HgmDf8UYTF/fJhh&#10;YfyZN9RtUyUyhGOBGuqU2kLKWNbkMA59S5y9gw8OU5ahkibgOcNdI0dKfUiHlvNCjS191VQetyen&#10;4f13tPq2z2ptXXfC/UoGteS11k+D/nMKIlGf7uFb+89oeBvD9Uv+A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5QrMMAAADbAAAADwAAAAAAAAAAAAAAAACYAgAAZHJzL2Rv&#10;d25yZXYueG1sUEsFBgAAAAAEAAQA9QAAAIgDAAAAAA==&#10;" filled="f" stroked="f">
                        <v:textbox style="mso-fit-shape-to-text:t">
                          <w:txbxContent>
                            <w:p w:rsidR="005B0B9D" w:rsidRDefault="005B0B9D" w:rsidP="003E7678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수요조사 신청 내역</w:t>
                              </w:r>
                            </w:p>
                          </w:txbxContent>
                        </v:textbox>
                      </v:rect>
                      <v:rect id="직사각형 36" o:spid="_x0000_s1306" style="position:absolute;left:5303;top:21876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NossMA&#10;AADbAAAADwAAAGRycy9kb3ducmV2LnhtbESPQYvCMBSE74L/ITxhb5quLrJUoyyCIHhq1UVvj+bZ&#10;VpuX2mRr/fcbQfA4zMw3zHzZmUq01LjSsoLPUQSCOLO65FzBfrcefoNwHlljZZkUPMjBctHvzTHW&#10;9s4JtanPRYCwi1FB4X0dS+myggy6ka2Jg3e2jUEfZJNL3eA9wE0lx1E0lQZLDgsF1rQqKLumf0bB&#10;6Ss9rn95X+aPtL0k+rC9JZOtUh+D7mcGwlPn3+FXe6MVTKb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NossMAAADbAAAADwAAAAAAAAAAAAAAAACYAgAAZHJzL2Rv&#10;d25yZXYueG1sUEsFBgAAAAAEAAQA9QAAAIgDAAAAAA==&#10;" filled="f" strokecolor="#bdd6ee [1300]" strokeweight="1pt">
                        <v:textbox>
                          <w:txbxContent>
                            <w:p w:rsidR="005B0B9D" w:rsidRDefault="005B0B9D" w:rsidP="003E7678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3.수요조사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신청 내용 입력</w:t>
                              </w:r>
                            </w:p>
                          </w:txbxContent>
                        </v:textbox>
                      </v:rect>
                      <v:shape id="순서도: 자기 디스크 37" o:spid="_x0000_s1307" type="#_x0000_t132" style="position:absolute;left:40020;top:8579;width:13934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UG8MA&#10;AADbAAAADwAAAGRycy9kb3ducmV2LnhtbESPT4vCMBTE78J+h/AWvGmqort0jbIIgl780633R/Ns&#10;i81Lt4m2fnsjCB6HmfkNM192phI3alxpWcFoGIEgzqwuOVeQ/q0H3yCcR9ZYWSYFd3KwXHz05hhr&#10;2/KRbonPRYCwi1FB4X0dS+myggy6oa2Jg3e2jUEfZJNL3WAb4KaS4yiaSYMlh4UCa1oVlF2Sq1Ew&#10;bWf7w+Sy3SWnJE137r+6kz0p1f/sfn9AeOr8O/xqb7SCyRc8v4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VUG8MAAADbAAAADwAAAAAAAAAAAAAAAACYAgAAZHJzL2Rv&#10;d25yZXYueG1sUEsFBgAAAAAEAAQA9QAAAIgDAAAAAA==&#10;" filled="f" strokecolor="#bdd6ee [1300]" strokeweight="1pt">
                        <v:stroke joinstyle="miter"/>
                        <v:textbox inset="0,0,0,0">
                          <w:txbxContent>
                            <w:p w:rsidR="005B0B9D" w:rsidRDefault="005B0B9D" w:rsidP="003E7678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RD_REQUEST</w:t>
                              </w:r>
                            </w:p>
                          </w:txbxContent>
                        </v:textbox>
                      </v:shape>
                      <v:shape id="다이아몬드 38" o:spid="_x0000_s1308" type="#_x0000_t4" style="position:absolute;left:7185;top:11700;width:19431;height:6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lLL8A&#10;AADbAAAADwAAAGRycy9kb3ducmV2LnhtbERPz2vCMBS+C/sfwht403QKop1RZFMQb7ay86N5tsXm&#10;pUtiW/fXLwfB48f3e70dTCM6cr62rOBjmoAgLqyuuVRwyQ+TJQgfkDU2lknBgzxsN2+jNaba9nym&#10;LguliCHsU1RQhdCmUvqiIoN+alviyF2tMxgidKXUDvsYbho5S5KFNFhzbKiwpa+Kilt2Nwpc9/e9&#10;yn3zO+Tl6fqTHZJjz3ulxu/D7hNEoCG8xE/3USuYx7HxS/w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IuUsvwAAANsAAAAPAAAAAAAAAAAAAAAAAJgCAABkcnMvZG93bnJl&#10;di54bWxQSwUGAAAAAAQABAD1AAAAhAMAAAAA&#10;" filled="f" strokecolor="#bdd6ee [1300]" strokeweight="1pt">
                        <v:textbox>
                          <w:txbxContent>
                            <w:p w:rsidR="005B0B9D" w:rsidRDefault="005B0B9D" w:rsidP="003E7678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2.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신청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가능?</w:t>
                              </w:r>
                            </w:p>
                          </w:txbxContent>
                        </v:textbox>
                      </v:shape>
                      <v:shape id="꺾인 연결선 39" o:spid="_x0000_s1309" type="#_x0000_t34" style="position:absolute;left:28499;top:8124;width:11521;height:357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m0p8QAAADbAAAADwAAAGRycy9kb3ducmV2LnhtbESPQWvCQBSE7wX/w/IEb82mFkJMs4oI&#10;Ym82Gnp+zT6TtNm3IbvGtL++Wyh4HGbmGybfTKYTIw2utazgKYpBEFdWt1wrKM/7xxSE88gaO8uk&#10;4JscbNazhxwzbW9c0HjytQgQdhkqaLzvMyld1ZBBF9meOHgXOxj0QQ611APeAtx0chnHiTTYclho&#10;sKddQ9XX6WoUxAX59Hwsk8v1482O25/DZ/rOSi3m0/YFhKfJ38P/7Vet4HkFf1/C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2bSnxAAAANsAAAAPAAAAAAAAAAAA&#10;AAAAAKECAABkcnMvZG93bnJldi54bWxQSwUGAAAAAAQABAD5AAAAkgMAAAAA&#10;" strokecolor="#5b9bd5 [3204]" strokeweight=".5pt">
                        <v:stroke startarrow="block"/>
                      </v:shape>
                      <v:shape id="직선 화살표 연결선 40" o:spid="_x0000_s1310" type="#_x0000_t32" style="position:absolute;left:16900;top:17930;width:1;height:39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5b9bd5 [3204]" strokeweight=".5pt">
                        <v:stroke endarrow="block" joinstyle="miter"/>
                      </v:shape>
                      <v:rect id="직사각형 41" o:spid="_x0000_s1311" style="position:absolute;left:16595;top:17930;width:3778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l0sEA&#10;AADbAAAADwAAAGRycy9kb3ducmV2LnhtbESP0WoCMRRE3wv+Q7iCL0UTpZSyGkXE1qJPVT/gsrnu&#10;Bjc3SxLX9e9NodDHYebMMItV7xrRUYjWs4bpRIEgLr2xXGk4nz7HHyBiQjbYeCYND4qwWg5eFlgY&#10;f+cf6o6pErmEY4Ea6pTaQspY1uQwTnxLnL2LDw5TlqGSJuA9l7tGzpR6lw4t54UaW9rUVF6PN6fh&#10;7Wu239pXdbCuu+F5L4Pa8UHr0bBfz0Ek6tN/+I/+Npmbwu+X/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zJdLBAAAA2wAAAA8AAAAAAAAAAAAAAAAAmAIAAGRycy9kb3du&#10;cmV2LnhtbFBLBQYAAAAABAAEAPUAAACGAwAAAAA=&#10;" filled="f" stroked="f">
                        <v:textbox style="mso-fit-shape-to-text:t">
                          <w:txbxContent>
                            <w:p w:rsidR="005B0B9D" w:rsidRDefault="005B0B9D" w:rsidP="003E7678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v:textbox>
                      </v:rect>
                      <v:oval id="타원 42" o:spid="_x0000_s1312" style="position:absolute;left:2901;top:18348;width:2032;height: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DpcMQA&#10;AADbAAAADwAAAGRycy9kb3ducmV2LnhtbESPQWvCQBSE7wX/w/IEL6KbSLESXUVKI70UqYp4fGaf&#10;STD7NmTXGP99VxB6HGbmG2ax6kwlWmpcaVlBPI5AEGdWl5wrOOzT0QyE88gaK8uk4EEOVsve2wIT&#10;be/8S+3O5yJA2CWooPC+TqR0WUEG3djWxMG72MagD7LJpW7wHuCmkpMomkqDJYeFAmv6LCi77m5G&#10;wc0O24/rY2O26dfxFKfn2E1/YqUG/W49B+Gp8//hV/tbK3ifwPNL+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g6XDEAAAA2wAAAA8AAAAAAAAAAAAAAAAAmAIAAGRycy9k&#10;b3ducmV2LnhtbFBLBQYAAAAABAAEAPUAAACJAwAAAAA=&#10;" filled="f" strokecolor="#bdd6ee [1300]" strokeweight="1pt">
                        <v:stroke joinstyle="miter"/>
                        <v:textbox>
                          <w:txbxContent>
                            <w:p w:rsidR="005B0B9D" w:rsidRDefault="005B0B9D" w:rsidP="003E7678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끝</w:t>
                              </w:r>
                            </w:p>
                          </w:txbxContent>
                        </v:textbox>
                      </v:oval>
                      <v:shape id="꺾인 연결선 43" o:spid="_x0000_s1313" type="#_x0000_t33" style="position:absolute;left:3784;top:14948;width:3533;height:326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GSg8QAAADbAAAADwAAAGRycy9kb3ducmV2LnhtbESPT2vCQBTE7wW/w/KE3nRjLSLRVUSw&#10;eCniP/D4yD6TmOzbJLvG2E/fLQg9DjPzG2a+7EwpWmpcblnBaBiBIE6szjlVcDpuBlMQziNrLC2T&#10;gic5WC56b3OMtX3wntqDT0WAsItRQeZ9FUvpkowMuqGtiIN3tY1BH2STSt3gI8BNKT+iaCIN5hwW&#10;MqxonVFSHO5GQXH/yfft9/n0damLnY0mbV3fpFLv/W41A+Gp8//hV3urFXyO4e9L+A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AZKDxAAAANsAAAAPAAAAAAAAAAAA&#10;AAAAAKECAABkcnMvZG93bnJldi54bWxQSwUGAAAAAAQABAD5AAAAkgMAAAAA&#10;" strokecolor="#5b9bd5 [3204]" strokeweight=".5pt">
                        <v:stroke startarrow="block"/>
                      </v:shape>
                      <v:rect id="직사각형 44" o:spid="_x0000_s1314" style="position:absolute;left:4553;top:14819;width:3562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GSsEA&#10;AADbAAAADwAAAGRycy9kb3ducmV2LnhtbESP0WoCMRRE3wv+Q7iCL0UTRUpZjSKituhT1Q+4bK67&#10;wc3NksR1+/dNodDHYebMMMt17xrRUYjWs4bpRIEgLr2xXGm4XvbjdxAxIRtsPJOGb4qwXg1ellgY&#10;/+Qv6s6pErmEY4Ea6pTaQspY1uQwTnxLnL2bDw5TlqGSJuAzl7tGzpR6kw4t54UaW9rWVN7PD6dh&#10;fpgdd/ZVnazrHng9yqA++KT1aNhvFiAS9ek//Ed/mszN4fdL/gF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EhkrBAAAA2wAAAA8AAAAAAAAAAAAAAAAAmAIAAGRycy9kb3du&#10;cmV2LnhtbFBLBQYAAAAABAAEAPUAAACGAwAAAAA=&#10;" filled="f" stroked="f">
                        <v:textbox style="mso-fit-shape-to-text:t">
                          <w:txbxContent>
                            <w:p w:rsidR="005B0B9D" w:rsidRDefault="005B0B9D" w:rsidP="003E7678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v:textbox>
                      </v:rect>
                      <v:rect id="직사각형 45" o:spid="_x0000_s1315" style="position:absolute;left:5303;top:6527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eFuMQA&#10;AADbAAAADwAAAGRycy9kb3ducmV2LnhtbESPQWvCQBSE7wX/w/KE3urGVkVSV5GCIHhK1FJvj+xr&#10;Es2+jdk1xn/vCoLHYWa+YWaLzlSipcaVlhUMBxEI4szqknMFu+3qYwrCeWSNlWVScCMHi3nvbYax&#10;tldOqE19LgKEXYwKCu/rWEqXFWTQDWxNHLx/2xj0QTa51A1eA9xU8jOKJtJgyWGhwJp+CspO6cUo&#10;OIzSv9Uv78r8lrbHRO835+Rro9R7v1t+g/DU+Vf42V5rBaMxPL6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HhbjEAAAA2wAAAA8AAAAAAAAAAAAAAAAAmAIAAGRycy9k&#10;b3ducmV2LnhtbFBLBQYAAAAABAAEAPUAAACJAwAAAAA=&#10;" filled="f" strokecolor="#bdd6ee [1300]" strokeweight="1pt">
                        <v:textbox>
                          <w:txbxContent>
                            <w:p w:rsidR="005B0B9D" w:rsidRDefault="005B0B9D" w:rsidP="003E7678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1.신청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가능 여부 확인</w:t>
                              </w:r>
                            </w:p>
                          </w:txbxContent>
                        </v:textbox>
                      </v:rect>
                      <v:shape id="직선 화살표 연결선 46" o:spid="_x0000_s1316" type="#_x0000_t32" style="position:absolute;left:16900;top:9720;width:1;height:19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3E7678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48352" behindDoc="0" locked="0" layoutInCell="1" allowOverlap="1" wp14:anchorId="1B22219D" wp14:editId="07704E5E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47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40D07" w:rsidRPr="00697D4F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B40D07" w:rsidRDefault="00B40D07" w:rsidP="005B0B9D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B40D07" w:rsidTr="005B0B9D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D07" w:rsidRDefault="00B40D07" w:rsidP="005B0B9D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B40D07" w:rsidRDefault="003E7678" w:rsidP="003E7678">
            <w:pPr>
              <w:pStyle w:val="af3"/>
              <w:numPr>
                <w:ilvl w:val="0"/>
                <w:numId w:val="36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/>
                <w:bCs/>
                <w:iCs/>
              </w:rPr>
              <w:t xml:space="preserve">신청이 </w:t>
            </w:r>
            <w:r>
              <w:rPr>
                <w:rFonts w:ascii="굴림" w:hAnsi="굴림" w:hint="eastAsia"/>
                <w:bCs/>
                <w:iCs/>
              </w:rPr>
              <w:t>가능한 일시인지 확인</w:t>
            </w:r>
          </w:p>
          <w:p w:rsidR="00B40D07" w:rsidRDefault="003E7678" w:rsidP="003E7678">
            <w:pPr>
              <w:pStyle w:val="af3"/>
              <w:numPr>
                <w:ilvl w:val="0"/>
                <w:numId w:val="36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신청이 불가능한 시간인 경우 메시지 처리하고 이전 화면으로 이동</w:t>
            </w:r>
          </w:p>
          <w:p w:rsidR="003E7678" w:rsidRDefault="003E7678" w:rsidP="003E7678">
            <w:pPr>
              <w:pStyle w:val="af3"/>
              <w:numPr>
                <w:ilvl w:val="0"/>
                <w:numId w:val="36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신청이 가능한 경우 수요 조사 내용을 입력 하고 저장</w:t>
            </w:r>
          </w:p>
          <w:p w:rsidR="00B40D07" w:rsidRPr="00441082" w:rsidRDefault="00B40D07" w:rsidP="005B0B9D">
            <w:pPr>
              <w:adjustRightInd/>
              <w:ind w:left="760"/>
              <w:textAlignment w:val="auto"/>
              <w:rPr>
                <w:rFonts w:ascii="굴림" w:hAnsi="굴림"/>
                <w:bCs/>
                <w:iCs/>
              </w:rPr>
            </w:pPr>
          </w:p>
          <w:p w:rsidR="00B40D07" w:rsidRPr="009E1EC0" w:rsidRDefault="00B40D07" w:rsidP="005B0B9D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B40D07" w:rsidRPr="00491251" w:rsidRDefault="00B40D07" w:rsidP="00B40D07"/>
    <w:p w:rsidR="00B40D07" w:rsidRPr="0034306A" w:rsidRDefault="00B40D07" w:rsidP="00B40D07"/>
    <w:p w:rsidR="00B40D07" w:rsidRPr="00480935" w:rsidRDefault="00B40D07" w:rsidP="00B40D07"/>
    <w:p w:rsidR="003B5DFD" w:rsidRDefault="003B5DFD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3B5DFD" w:rsidRDefault="003B5DFD" w:rsidP="003B5DFD">
      <w:pPr>
        <w:pStyle w:val="21"/>
        <w:rPr>
          <w:lang w:val="en-GB"/>
        </w:rPr>
      </w:pPr>
      <w:bookmarkStart w:id="23" w:name="_Toc493332159"/>
      <w:r>
        <w:rPr>
          <w:lang w:val="en-GB"/>
        </w:rPr>
        <w:lastRenderedPageBreak/>
        <w:t>RR</w:t>
      </w:r>
      <w:r w:rsidRPr="00AF3DFF">
        <w:rPr>
          <w:lang w:val="en-GB"/>
        </w:rPr>
        <w:t>U-PC-0</w:t>
      </w:r>
      <w:r>
        <w:rPr>
          <w:lang w:val="en-GB"/>
        </w:rPr>
        <w:t xml:space="preserve">22 / </w:t>
      </w:r>
      <w:r w:rsidRPr="003B5DFD">
        <w:rPr>
          <w:rFonts w:hint="eastAsia"/>
          <w:lang w:val="en-GB"/>
        </w:rPr>
        <w:t>수요조사</w:t>
      </w:r>
      <w:r w:rsidRPr="003B5DFD">
        <w:rPr>
          <w:rFonts w:hint="eastAsia"/>
          <w:lang w:val="en-GB"/>
        </w:rPr>
        <w:t xml:space="preserve"> </w:t>
      </w:r>
      <w:r w:rsidRPr="003B5DFD">
        <w:rPr>
          <w:rFonts w:hint="eastAsia"/>
          <w:lang w:val="en-GB"/>
        </w:rPr>
        <w:t>접수</w:t>
      </w:r>
      <w:r w:rsidRPr="003B5DFD">
        <w:rPr>
          <w:rFonts w:hint="eastAsia"/>
          <w:lang w:val="en-GB"/>
        </w:rPr>
        <w:t xml:space="preserve"> </w:t>
      </w:r>
      <w:r w:rsidRPr="003B5DFD">
        <w:rPr>
          <w:rFonts w:hint="eastAsia"/>
          <w:lang w:val="en-GB"/>
        </w:rPr>
        <w:t>설정</w:t>
      </w:r>
      <w:bookmarkEnd w:id="23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3B5DFD" w:rsidTr="005B0B9D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B5DFD" w:rsidRDefault="003B5DFD" w:rsidP="005B0B9D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DFD" w:rsidRPr="003A662F" w:rsidRDefault="003B5DFD" w:rsidP="003B5DFD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저작권기술사업관리시스템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B5DFD" w:rsidRPr="003A662F" w:rsidRDefault="003B5DFD" w:rsidP="005B0B9D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DFD" w:rsidRPr="003A662F" w:rsidRDefault="003B5DFD" w:rsidP="005B0B9D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cs="굴림" w:hint="eastAsia"/>
                <w:sz w:val="18"/>
                <w:szCs w:val="18"/>
              </w:rPr>
              <w:t>수요조사</w:t>
            </w:r>
          </w:p>
        </w:tc>
      </w:tr>
      <w:tr w:rsidR="003B5DFD" w:rsidTr="005B0B9D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B5DFD" w:rsidRDefault="003B5DFD" w:rsidP="005B0B9D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DFD" w:rsidRPr="003A662F" w:rsidRDefault="003B5DFD" w:rsidP="005B0B9D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RR</w:t>
            </w:r>
            <w:r>
              <w:rPr>
                <w:rFonts w:ascii="굴림" w:hAnsi="굴림"/>
              </w:rPr>
              <w:t>U-PC-022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B5DFD" w:rsidRPr="003A662F" w:rsidRDefault="003B5DFD" w:rsidP="005B0B9D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DFD" w:rsidRPr="003A662F" w:rsidRDefault="003B5DFD" w:rsidP="005B0B9D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3B5DFD">
              <w:rPr>
                <w:rFonts w:ascii="굴림" w:hAnsi="굴림" w:hint="eastAsia"/>
              </w:rPr>
              <w:t>수요조사 접수 설정</w:t>
            </w:r>
          </w:p>
        </w:tc>
      </w:tr>
      <w:tr w:rsidR="003B5DFD" w:rsidTr="005B0B9D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3B5DFD" w:rsidRDefault="003B5DFD" w:rsidP="005B0B9D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DFD" w:rsidRPr="00D239CC" w:rsidRDefault="005C68E9" w:rsidP="00AB7F05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RRU-RF-02</w:t>
            </w:r>
            <w:r w:rsidR="00AB7F05">
              <w:rPr>
                <w:rFonts w:ascii="굴림" w:hAnsi="굴림"/>
              </w:rPr>
              <w:t>3</w:t>
            </w:r>
            <w:r w:rsidR="003B5DFD" w:rsidRPr="003B5DFD">
              <w:rPr>
                <w:rFonts w:ascii="굴림" w:hAnsi="굴림" w:hint="eastAsia"/>
              </w:rPr>
              <w:t xml:space="preserve"> / 등록된 수요조사 현황 검색 및 상세 조회</w:t>
            </w:r>
          </w:p>
        </w:tc>
      </w:tr>
      <w:tr w:rsidR="003B5DFD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B5DFD" w:rsidRPr="000B1E96" w:rsidRDefault="003B5DFD" w:rsidP="005B0B9D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3B5DFD" w:rsidTr="005B0B9D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B5DFD" w:rsidRDefault="003B5DFD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5C68E9" w:rsidRDefault="005C68E9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5C68E9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allowOverlap="1" wp14:anchorId="3F61EC1F" wp14:editId="2AAC3C4D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82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C68E9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7D7DC489" wp14:editId="74BBAB94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1289050</wp:posOffset>
                      </wp:positionV>
                      <wp:extent cx="4865051" cy="982512"/>
                      <wp:effectExtent l="0" t="0" r="12065" b="8255"/>
                      <wp:wrapNone/>
                      <wp:docPr id="77" name="그룹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5051" cy="982512"/>
                                <a:chOff x="530349" y="1290414"/>
                                <a:chExt cx="4865051" cy="982512"/>
                              </a:xfrm>
                            </wpg:grpSpPr>
                            <wps:wsp>
                              <wps:cNvPr id="78" name="순서도: 자기 디스크 78"/>
                              <wps:cNvSpPr/>
                              <wps:spPr>
                                <a:xfrm>
                                  <a:off x="4002028" y="1602621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5C68E9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RD_REQUEST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79" name="꺾인 연결선 79"/>
                              <wps:cNvCnPr>
                                <a:stCxn id="81" idx="2"/>
                                <a:endCxn id="78" idx="2"/>
                              </wps:cNvCnPr>
                              <wps:spPr>
                                <a:xfrm rot="16200000" flipH="1">
                                  <a:off x="2693604" y="606255"/>
                                  <a:ext cx="304950" cy="2311897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직사각형 80"/>
                              <wps:cNvSpPr/>
                              <wps:spPr>
                                <a:xfrm>
                                  <a:off x="1659640" y="1961776"/>
                                  <a:ext cx="1586865" cy="3111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B0B9D" w:rsidRDefault="005B0B9D" w:rsidP="005C68E9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수요조사 접수 설정 정보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  <wps:wsp>
                              <wps:cNvPr id="81" name="직사각형 81"/>
                              <wps:cNvSpPr/>
                              <wps:spPr>
                                <a:xfrm>
                                  <a:off x="530349" y="1290414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5C68E9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1.수요조사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접수 설정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7DC489" id="_x0000_s1317" style="position:absolute;left:0;text-align:left;margin-left:41.3pt;margin-top:101.5pt;width:383.05pt;height:77.35pt;z-index:251752448" coordorigin="5303,12904" coordsize="48650,9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">
                      <v:shape id="순서도: 자기 디스크 78" o:spid="_x0000_s1318" type="#_x0000_t132" style="position:absolute;left:40020;top:16026;width:13934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B5qb8A&#10;AADbAAAADwAAAGRycy9kb3ducmV2LnhtbERPy4rCMBTdD/gP4QruxtQRH1SjyICgGx1r3V+aa1ts&#10;bmoTbf17sxBmeTjv5bozlXhS40rLCkbDCARxZnXJuYL0vP2eg3AeWWNlmRS8yMF61ftaYqxtyyd6&#10;Jj4XIYRdjAoK7+tYSpcVZNANbU0cuKttDPoAm1zqBtsQbir5E0VTabDk0FBgTb8FZbfkYRRM2unx&#10;b3zbH5JLkqYHd69eZC9KDfrdZgHCU+f/xR/3TiuYhbHhS/gB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AHmpvwAAANsAAAAPAAAAAAAAAAAAAAAAAJgCAABkcnMvZG93bnJl&#10;di54bWxQSwUGAAAAAAQABAD1AAAAhAMAAAAA&#10;" filled="f" strokecolor="#bdd6ee [1300]" strokeweight="1pt">
                        <v:stroke joinstyle="miter"/>
                        <v:textbox inset="0,0,0,0">
                          <w:txbxContent>
                            <w:p w:rsidR="005B0B9D" w:rsidRDefault="005B0B9D" w:rsidP="005C68E9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RD_REQUEST</w:t>
                              </w:r>
                            </w:p>
                          </w:txbxContent>
                        </v:textbox>
                      </v:shape>
                      <v:shape id="꺾인 연결선 79" o:spid="_x0000_s1319" type="#_x0000_t33" style="position:absolute;left:26936;top:6062;width:3049;height:231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ejtcMAAADbAAAADwAAAGRycy9kb3ducmV2LnhtbESPQYvCMBSE74L/ITxhb5rqYbVdo8hC&#10;QXZPVg/r7dE822rz0m2irf/eCILHYWa+YZbr3tTiRq2rLCuYTiIQxLnVFRcKDvt0vADhPLLG2jIp&#10;uJOD9Wo4WGKibcc7umW+EAHCLkEFpfdNIqXLSzLoJrYhDt7JtgZ9kG0hdYtdgJtazqLoUxqsOCyU&#10;2NB3SfkluxoFf+f/2cKepnH2s7FdTL/HNK2PSn2M+s0XCE+9f4df7a1WMI/h+SX8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3o7XDAAAA2wAAAA8AAAAAAAAAAAAA&#10;AAAAoQIAAGRycy9kb3ducmV2LnhtbFBLBQYAAAAABAAEAPkAAACRAwAAAAA=&#10;" strokecolor="#5b9bd5 [3204]" strokeweight=".5pt">
                        <v:stroke endarrow="block"/>
                      </v:shape>
                      <v:rect id="직사각형 80" o:spid="_x0000_s1320" style="position:absolute;left:16596;top:19617;width:15869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Y6078A&#10;AADbAAAADwAAAGRycy9kb3ducmV2LnhtbERPy2oCMRTdF/yHcAU3RZNKKTIaRcRq0ZWPD7hMrjPB&#10;yc2QxHH8+2ZR6PJw3otV7xrRUYjWs4aPiQJBXHpjudJwvXyPZyBiQjbYeCYNL4qwWg7eFlgY/+QT&#10;dedUiRzCsUANdUptIWUsa3IYJ74lztzNB4cpw1BJE/CZw10jp0p9SYeWc0ONLW1qKu/nh9PwuZse&#10;tvZdHa3rHng9yKD2fNR6NOzXcxCJ+vQv/nP/GA2zvD5/yT9AL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BjrTvwAAANsAAAAPAAAAAAAAAAAAAAAAAJgCAABkcnMvZG93bnJl&#10;di54bWxQSwUGAAAAAAQABAD1AAAAhAMAAAAA&#10;" filled="f" stroked="f">
                        <v:textbox style="mso-fit-shape-to-text:t">
                          <w:txbxContent>
                            <w:p w:rsidR="005B0B9D" w:rsidRDefault="005B0B9D" w:rsidP="005C68E9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수요조사 접수 설정 정보</w:t>
                              </w:r>
                            </w:p>
                          </w:txbxContent>
                        </v:textbox>
                      </v:rect>
                      <v:rect id="직사각형 81" o:spid="_x0000_s1321" style="position:absolute;left:5303;top:12904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5IcQA&#10;AADbAAAADwAAAGRycy9kb3ducmV2LnhtbESPT4vCMBTE74LfITzBm6b+QaRrlGVBEDy1q+LeHs2z&#10;rdu8dJtY67ffCILHYWZ+w6w2nalES40rLSuYjCMQxJnVJecKDt/b0RKE88gaK8uk4EEONut+b4Wx&#10;tndOqE19LgKEXYwKCu/rWEqXFWTQjW1NHLyLbQz6IJtc6gbvAW4qOY2ihTRYclgosKavgrLf9GYU&#10;/MzT8/bEhzJ/pO010cf9XzLbKzUcdJ8fIDx1/h1+tXdawXICzy/h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FOSHEAAAA2wAAAA8AAAAAAAAAAAAAAAAAmAIAAGRycy9k&#10;b3ducmV2LnhtbFBLBQYAAAAABAAEAPUAAACJAwAAAAA=&#10;" filled="f" strokecolor="#bdd6ee [1300]" strokeweight="1pt">
                        <v:textbox>
                          <w:txbxContent>
                            <w:p w:rsidR="005B0B9D" w:rsidRDefault="005B0B9D" w:rsidP="005C68E9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1.수요조사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접수 설정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3B5DFD" w:rsidRPr="00697D4F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B5DFD" w:rsidRDefault="003B5DFD" w:rsidP="005B0B9D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3B5DFD" w:rsidTr="005B0B9D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DFD" w:rsidRDefault="003B5DFD" w:rsidP="005B0B9D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3B5DFD" w:rsidRDefault="005C68E9" w:rsidP="005C68E9">
            <w:pPr>
              <w:pStyle w:val="af3"/>
              <w:numPr>
                <w:ilvl w:val="0"/>
                <w:numId w:val="37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수요조사를 받기 위한 기본 설정을 등록한다.</w:t>
            </w:r>
          </w:p>
          <w:p w:rsidR="003B5DFD" w:rsidRPr="00441082" w:rsidRDefault="003B5DFD" w:rsidP="005B0B9D">
            <w:pPr>
              <w:adjustRightInd/>
              <w:ind w:left="760"/>
              <w:textAlignment w:val="auto"/>
              <w:rPr>
                <w:rFonts w:ascii="굴림" w:hAnsi="굴림"/>
                <w:bCs/>
                <w:iCs/>
              </w:rPr>
            </w:pPr>
          </w:p>
          <w:p w:rsidR="003B5DFD" w:rsidRPr="009E1EC0" w:rsidRDefault="003B5DFD" w:rsidP="005B0B9D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3B5DFD" w:rsidRPr="00491251" w:rsidRDefault="003B5DFD" w:rsidP="003B5DFD"/>
    <w:p w:rsidR="003B5DFD" w:rsidRPr="0034306A" w:rsidRDefault="003B5DFD" w:rsidP="003B5DFD"/>
    <w:p w:rsidR="005B0B9D" w:rsidRDefault="005B0B9D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5B0B9D" w:rsidRDefault="005B0B9D" w:rsidP="005B0B9D">
      <w:pPr>
        <w:pStyle w:val="21"/>
        <w:rPr>
          <w:lang w:val="en-GB"/>
        </w:rPr>
      </w:pPr>
      <w:bookmarkStart w:id="24" w:name="_Toc493332160"/>
      <w:r>
        <w:rPr>
          <w:lang w:val="en-GB"/>
        </w:rPr>
        <w:lastRenderedPageBreak/>
        <w:t>RR</w:t>
      </w:r>
      <w:r w:rsidRPr="00AF3DFF">
        <w:rPr>
          <w:lang w:val="en-GB"/>
        </w:rPr>
        <w:t>U-PC-0</w:t>
      </w:r>
      <w:r>
        <w:rPr>
          <w:lang w:val="en-GB"/>
        </w:rPr>
        <w:t xml:space="preserve">23 / </w:t>
      </w:r>
      <w:r w:rsidRPr="003B5DFD">
        <w:rPr>
          <w:rFonts w:hint="eastAsia"/>
          <w:lang w:val="en-GB"/>
        </w:rPr>
        <w:t>수요조사</w:t>
      </w:r>
      <w:r w:rsidRPr="003B5DFD">
        <w:rPr>
          <w:rFonts w:hint="eastAsia"/>
          <w:lang w:val="en-GB"/>
        </w:rPr>
        <w:t xml:space="preserve"> </w:t>
      </w:r>
      <w:r w:rsidRPr="003B5DFD">
        <w:rPr>
          <w:rFonts w:hint="eastAsia"/>
          <w:lang w:val="en-GB"/>
        </w:rPr>
        <w:t>접수</w:t>
      </w:r>
      <w:r w:rsidRPr="003B5DFD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현황</w:t>
      </w:r>
      <w:bookmarkEnd w:id="24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5B0B9D" w:rsidTr="005B0B9D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5B0B9D" w:rsidRDefault="005B0B9D" w:rsidP="005B0B9D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B0B9D" w:rsidRPr="003A662F" w:rsidRDefault="005B0B9D" w:rsidP="005B0B9D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저작권기술사업관리시스템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5B0B9D" w:rsidRPr="003A662F" w:rsidRDefault="005B0B9D" w:rsidP="005B0B9D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0B9D" w:rsidRPr="003A662F" w:rsidRDefault="005B0B9D" w:rsidP="005B0B9D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cs="굴림" w:hint="eastAsia"/>
                <w:sz w:val="18"/>
                <w:szCs w:val="18"/>
              </w:rPr>
              <w:t>수요조사</w:t>
            </w:r>
          </w:p>
        </w:tc>
      </w:tr>
      <w:tr w:rsidR="005B0B9D" w:rsidTr="005B0B9D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5B0B9D" w:rsidRDefault="005B0B9D" w:rsidP="005B0B9D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0B9D" w:rsidRPr="003A662F" w:rsidRDefault="005B0B9D" w:rsidP="005B0B9D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RR</w:t>
            </w:r>
            <w:r>
              <w:rPr>
                <w:rFonts w:ascii="굴림" w:hAnsi="굴림"/>
              </w:rPr>
              <w:t>U-PC-023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9D" w:rsidRPr="003A662F" w:rsidRDefault="005B0B9D" w:rsidP="005B0B9D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0B9D" w:rsidRPr="003A662F" w:rsidRDefault="005B0B9D" w:rsidP="005B0B9D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3B5DFD">
              <w:rPr>
                <w:rFonts w:ascii="굴림" w:hAnsi="굴림" w:hint="eastAsia"/>
              </w:rPr>
              <w:t xml:space="preserve">수요조사 접수 </w:t>
            </w:r>
            <w:r>
              <w:rPr>
                <w:rFonts w:ascii="굴림" w:hAnsi="굴림" w:hint="eastAsia"/>
              </w:rPr>
              <w:t>현황</w:t>
            </w:r>
          </w:p>
        </w:tc>
      </w:tr>
      <w:tr w:rsidR="005B0B9D" w:rsidTr="005B0B9D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5B0B9D" w:rsidRDefault="005B0B9D" w:rsidP="005B0B9D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0B9D" w:rsidRPr="00D239CC" w:rsidRDefault="005B0B9D" w:rsidP="00AB7F05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RRU-RF-02</w:t>
            </w:r>
            <w:r w:rsidR="00AB7F05">
              <w:rPr>
                <w:rFonts w:ascii="굴림" w:hAnsi="굴림"/>
              </w:rPr>
              <w:t>3</w:t>
            </w:r>
            <w:r w:rsidRPr="003B5DFD">
              <w:rPr>
                <w:rFonts w:ascii="굴림" w:hAnsi="굴림" w:hint="eastAsia"/>
              </w:rPr>
              <w:t xml:space="preserve"> / 등록된 수요조사 현황 검색 및 상세 조회</w:t>
            </w:r>
          </w:p>
        </w:tc>
      </w:tr>
      <w:tr w:rsidR="005B0B9D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5B0B9D" w:rsidRPr="000B1E96" w:rsidRDefault="005B0B9D" w:rsidP="005B0B9D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5B0B9D" w:rsidTr="005B0B9D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0B9D" w:rsidRDefault="005B0B9D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5B0B9D" w:rsidRDefault="005B0B9D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5B0B9D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allowOverlap="1" wp14:anchorId="7378A115" wp14:editId="75C8884E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232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B0B9D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192319C4" wp14:editId="7A044141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708660</wp:posOffset>
                      </wp:positionV>
                      <wp:extent cx="4865051" cy="2200284"/>
                      <wp:effectExtent l="0" t="0" r="12065" b="0"/>
                      <wp:wrapNone/>
                      <wp:docPr id="95" name="그룹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5051" cy="2200284"/>
                                <a:chOff x="530349" y="709949"/>
                                <a:chExt cx="4865051" cy="2200284"/>
                              </a:xfrm>
                            </wpg:grpSpPr>
                            <wps:wsp>
                              <wps:cNvPr id="192" name="순서도: 자기 디스크 192"/>
                              <wps:cNvSpPr/>
                              <wps:spPr>
                                <a:xfrm>
                                  <a:off x="4002028" y="1306844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5B0B9D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RD_REQUEST_REG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193" name="꺾인 연결선 193"/>
                              <wps:cNvCnPr>
                                <a:endCxn id="192" idx="2"/>
                              </wps:cNvCnPr>
                              <wps:spPr>
                                <a:xfrm rot="16200000" flipH="1">
                                  <a:off x="2536444" y="153318"/>
                                  <a:ext cx="588926" cy="2342241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직사각형 194"/>
                              <wps:cNvSpPr/>
                              <wps:spPr>
                                <a:xfrm>
                                  <a:off x="1659640" y="1666350"/>
                                  <a:ext cx="1288415" cy="3111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B0B9D" w:rsidRDefault="005B0B9D" w:rsidP="005B0B9D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수요조사 신청 내역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  <wps:wsp>
                              <wps:cNvPr id="228" name="직사각형 228"/>
                              <wps:cNvSpPr/>
                              <wps:spPr>
                                <a:xfrm>
                                  <a:off x="530349" y="709949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B0B9D" w:rsidRDefault="005B0B9D" w:rsidP="005B0B9D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1.수요조사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신청/등록 현황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9" name="Picture 2" descr="엑셀에 대한 이미지 검색결과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56514" y="2157340"/>
                                  <a:ext cx="444937" cy="44493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230" name="꺾인 연결선 230"/>
                              <wps:cNvCnPr>
                                <a:endCxn id="192" idx="3"/>
                              </wps:cNvCnPr>
                              <wps:spPr>
                                <a:xfrm flipV="1">
                                  <a:off x="1962899" y="1930959"/>
                                  <a:ext cx="2735815" cy="448849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직사각형 231"/>
                              <wps:cNvSpPr/>
                              <wps:spPr>
                                <a:xfrm>
                                  <a:off x="2001259" y="2379373"/>
                                  <a:ext cx="1288415" cy="53086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5B0B9D" w:rsidRDefault="005B0B9D" w:rsidP="005B0B9D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수요조사 신청 내역</w:t>
                                    </w:r>
                                  </w:p>
                                  <w:p w:rsidR="005B0B9D" w:rsidRDefault="005B0B9D" w:rsidP="005B0B9D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엑셀저장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2319C4" id="그룹 9" o:spid="_x0000_s1322" style="position:absolute;left:0;text-align:left;margin-left:41.3pt;margin-top:55.8pt;width:383.05pt;height:173.25pt;z-index:251755520" coordorigin="5303,7099" coordsize="48650,22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">
                      <v:shape id="순서도: 자기 디스크 192" o:spid="_x0000_s1323" type="#_x0000_t132" style="position:absolute;left:40020;top:13068;width:13934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crksEA&#10;AADcAAAADwAAAGRycy9kb3ducmV2LnhtbERPS4vCMBC+L+x/CLPgTVMVZbdrFBEEvfjo1vvQjG2x&#10;mdQm2vrvjSDsbT6+58wWnanEnRpXWlYwHEQgiDOrS84VpH/r/jcI55E1VpZJwYMcLOafHzOMtW35&#10;SPfE5yKEsItRQeF9HUvpsoIMuoGtiQN3to1BH2CTS91gG8JNJUdRNJUGSw4NBda0Kii7JDejYNJO&#10;94fxZbtLTkma7ty1epA9KdX76pa/IDx1/l/8dm90mP8zgtcz4QI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3K5LBAAAA3AAAAA8AAAAAAAAAAAAAAAAAmAIAAGRycy9kb3du&#10;cmV2LnhtbFBLBQYAAAAABAAEAPUAAACGAwAAAAA=&#10;" filled="f" strokecolor="#bdd6ee [1300]" strokeweight="1pt">
                        <v:stroke joinstyle="miter"/>
                        <v:textbox inset="0,0,0,0">
                          <w:txbxContent>
                            <w:p w:rsidR="005B0B9D" w:rsidRDefault="005B0B9D" w:rsidP="005B0B9D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RD_REQUEST_REG</w:t>
                              </w:r>
                            </w:p>
                          </w:txbxContent>
                        </v:textbox>
                      </v:shape>
                      <v:shape id="꺾인 연결선 193" o:spid="_x0000_s1324" type="#_x0000_t33" style="position:absolute;left:25364;top:1532;width:5890;height:234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3khsMAAADcAAAADwAAAGRycy9kb3ducmV2LnhtbERPzWrCQBC+F3yHZQRvulGJNmlWEVGQ&#10;0kOrPsCQnSap2dmYXWPap+8WhN7m4/udbN2bWnTUusqygukkAkGcW11xoeB82o+fQTiPrLG2TAq+&#10;ycF6NXjKMNX2zh/UHX0hQgi7FBWU3jeplC4vyaCb2IY4cJ+2NegDbAupW7yHcFPLWRQtpMGKQ0OJ&#10;DW1Lyi/Hm1HwdV0m74vu7RojVrvXn1kszxQrNRr2mxcQnnr/L364DzrMT+bw90y4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N5IbDAAAA3AAAAA8AAAAAAAAAAAAA&#10;AAAAoQIAAGRycy9kb3ducmV2LnhtbFBLBQYAAAAABAAEAPkAAACRAwAAAAA=&#10;" strokecolor="#5b9bd5 [3204]" strokeweight=".5pt">
                        <v:stroke startarrow="block"/>
                      </v:shape>
                      <v:rect id="직사각형 194" o:spid="_x0000_s1325" style="position:absolute;left:16596;top:16663;width:12884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okNMEA&#10;AADcAAAADwAAAGRycy9kb3ducmV2LnhtbERP22oCMRB9F/oPYQq+SE0qInZrlFLUFn3y8gHDZrob&#10;upksSVzXvzeFgm9zONdZrHrXiI5CtJ41vI4VCOLSG8uVhvNp8zIHEROywcYzabhRhNXyabDAwvgr&#10;H6g7pkrkEI4FaqhTagspY1mTwzj2LXHmfnxwmDIMlTQBrzncNXKi1Ew6tJwbamzps6by93hxGqbb&#10;yW5tR2pvXXfB804G9cV7rYfP/cc7iER9eoj/3d8mz3+bwt8z+QK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qJDTBAAAA3AAAAA8AAAAAAAAAAAAAAAAAmAIAAGRycy9kb3du&#10;cmV2LnhtbFBLBQYAAAAABAAEAPUAAACGAwAAAAA=&#10;" filled="f" stroked="f">
                        <v:textbox style="mso-fit-shape-to-text:t">
                          <w:txbxContent>
                            <w:p w:rsidR="005B0B9D" w:rsidRDefault="005B0B9D" w:rsidP="005B0B9D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수요조사 신청 내역</w:t>
                              </w:r>
                            </w:p>
                          </w:txbxContent>
                        </v:textbox>
                      </v:rect>
                      <v:rect id="직사각형 228" o:spid="_x0000_s1326" style="position:absolute;left:5303;top:7099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RamsEA&#10;AADcAAAADwAAAGRycy9kb3ducmV2LnhtbERPTYvCMBC9C/6HMMLeNN3uIks1yiIIgqdWXfQ2NGNb&#10;bSa1ibX++81B8Ph43/Nlb2rRUesqywo+JxEI4tzqigsF+916/APCeWSNtWVS8CQHy8VwMMdE2wen&#10;1GW+ECGEXYIKSu+bREqXl2TQTWxDHLizbQ36ANtC6hYfIdzUMo6iqTRYcWgosaFVSfk1uxsFp+/s&#10;uP7jfVU8s+6S6sP2ln5tlfoY9b8zEJ56/xa/3ButII7D2nAmHAG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kWprBAAAA3AAAAA8AAAAAAAAAAAAAAAAAmAIAAGRycy9kb3du&#10;cmV2LnhtbFBLBQYAAAAABAAEAPUAAACGAwAAAAA=&#10;" filled="f" strokecolor="#bdd6ee [1300]" strokeweight="1pt">
                        <v:textbox>
                          <w:txbxContent>
                            <w:p w:rsidR="005B0B9D" w:rsidRDefault="005B0B9D" w:rsidP="005B0B9D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1.수요조사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신청/등록 현황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327" type="#_x0000_t75" alt="엑셀에 대한 이미지 검색결과" style="position:absolute;left:15565;top:21573;width:4449;height:44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jvPHEAAAA3AAAAA8AAABkcnMvZG93bnJldi54bWxEj9FqAjEURN8L/YdwC32ricsi7WqUoi20&#10;4kvVD7hsrpu1yc2ySd3t3zeC0MdhZs4wi9XonbhQH9vAGqYTBYK4DqblRsPx8P70DCImZIMuMGn4&#10;pQir5f3dAisTBv6iyz41IkM4VqjBptRVUsbaksc4CR1x9k6h95iy7Btpehwy3DtZKDWTHlvOCxY7&#10;Wluqv/c/XoMabHk+firX7NzUbXe23Lz5UuvHh/F1DiLRmP7Dt/aH0VAUL3A9k4+AXP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2jvPHEAAAA3AAAAA8AAAAAAAAAAAAAAAAA&#10;nwIAAGRycy9kb3ducmV2LnhtbFBLBQYAAAAABAAEAPcAAACQAwAAAAA=&#10;">
                        <v:imagedata r:id="rId24" o:title="엑셀에 대한 이미지 검색결과"/>
                      </v:shape>
                      <v:shape id="꺾인 연결선 230" o:spid="_x0000_s1328" type="#_x0000_t33" style="position:absolute;left:19628;top:19309;width:27359;height:448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K9LMIAAADcAAAADwAAAGRycy9kb3ducmV2LnhtbERPTYvCMBC9C/6HMII3TVWQpWsUlXVR&#10;UUR3D3scmrEtNpPSxNr6681hwePjfc8WjSlETZXLLSsYDSMQxInVOacKfn82gw8QziNrLCyTgpYc&#10;LObdzgxjbR98pvriUxFC2MWoIPO+jKV0SUYG3dCWxIG72sqgD7BKpa7wEcJNIcdRNJUGcw4NGZa0&#10;zii5Xe5GwQpP7THa+ZF17WHz3NfXr7/vk1L9XrP8BOGp8W/xv3urFYwnYX44E4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DK9LMIAAADcAAAADwAAAAAAAAAAAAAA&#10;AAChAgAAZHJzL2Rvd25yZXYueG1sUEsFBgAAAAAEAAQA+QAAAJADAAAAAA==&#10;" strokecolor="#5b9bd5 [3204]" strokeweight=".5pt">
                        <v:stroke startarrow="block"/>
                      </v:shape>
                      <v:rect id="직사각형 231" o:spid="_x0000_s1329" style="position:absolute;left:20012;top:23793;width:12884;height:53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656sQA&#10;AADcAAAADwAAAGRycy9kb3ducmV2LnhtbESP3WoCMRSE7wt9h3CE3hRNXEuR1Sil9Ef0SusDHDbH&#10;3eDmZEniun37RhB6OczMN8xyPbhW9BSi9axhOlEgiCtvLNcajj+f4zmImJANtp5Jwy9FWK8eH5ZY&#10;Gn/lPfWHVIsM4ViihialrpQyVg05jBPfEWfv5IPDlGWopQl4zXDXykKpV+nQcl5osKP3hqrz4eI0&#10;vHwV2w/7rHbW9Rc8bmVQ37zT+mk0vC1AJBrSf/je3hgNxWwKtzP5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euerEAAAA3AAAAA8AAAAAAAAAAAAAAAAAmAIAAGRycy9k&#10;b3ducmV2LnhtbFBLBQYAAAAABAAEAPUAAACJAwAAAAA=&#10;" filled="f" stroked="f">
                        <v:textbox style="mso-fit-shape-to-text:t">
                          <w:txbxContent>
                            <w:p w:rsidR="005B0B9D" w:rsidRDefault="005B0B9D" w:rsidP="005B0B9D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수요조사 신청 내역</w:t>
                              </w:r>
                            </w:p>
                            <w:p w:rsidR="005B0B9D" w:rsidRDefault="005B0B9D" w:rsidP="005B0B9D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엑셀저장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5B0B9D" w:rsidRPr="00697D4F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5B0B9D" w:rsidRDefault="005B0B9D" w:rsidP="005B0B9D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5B0B9D" w:rsidTr="005B0B9D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B9D" w:rsidRDefault="005B0B9D" w:rsidP="005B0B9D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5B0B9D" w:rsidRDefault="005B0B9D" w:rsidP="005B0B9D">
            <w:pPr>
              <w:pStyle w:val="af3"/>
              <w:numPr>
                <w:ilvl w:val="0"/>
                <w:numId w:val="38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등록된 수요조사 목록이 검색된다.</w:t>
            </w:r>
          </w:p>
          <w:p w:rsidR="005B0B9D" w:rsidRPr="00441082" w:rsidRDefault="005B0B9D" w:rsidP="005B0B9D">
            <w:pPr>
              <w:adjustRightInd/>
              <w:ind w:left="760"/>
              <w:textAlignment w:val="auto"/>
              <w:rPr>
                <w:rFonts w:ascii="굴림" w:hAnsi="굴림"/>
                <w:bCs/>
                <w:iCs/>
              </w:rPr>
            </w:pPr>
          </w:p>
          <w:p w:rsidR="005B0B9D" w:rsidRPr="009E1EC0" w:rsidRDefault="005B0B9D" w:rsidP="005B0B9D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5B0B9D" w:rsidRPr="00491251" w:rsidRDefault="005B0B9D" w:rsidP="005B0B9D"/>
    <w:p w:rsidR="005B0B9D" w:rsidRDefault="005B0B9D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5B0B9D" w:rsidRDefault="005B0B9D" w:rsidP="005B0B9D">
      <w:pPr>
        <w:pStyle w:val="21"/>
        <w:rPr>
          <w:lang w:val="en-GB"/>
        </w:rPr>
      </w:pPr>
      <w:bookmarkStart w:id="25" w:name="_Toc493332161"/>
      <w:r>
        <w:rPr>
          <w:lang w:val="en-GB"/>
        </w:rPr>
        <w:lastRenderedPageBreak/>
        <w:t>RR</w:t>
      </w:r>
      <w:r w:rsidRPr="00AF3DFF">
        <w:rPr>
          <w:lang w:val="en-GB"/>
        </w:rPr>
        <w:t>U-PC-0</w:t>
      </w:r>
      <w:r>
        <w:rPr>
          <w:lang w:val="en-GB"/>
        </w:rPr>
        <w:t xml:space="preserve">24 / </w:t>
      </w:r>
      <w:r w:rsidRPr="003B5DFD">
        <w:rPr>
          <w:rFonts w:hint="eastAsia"/>
          <w:lang w:val="en-GB"/>
        </w:rPr>
        <w:t>수요조사</w:t>
      </w:r>
      <w:r w:rsidRPr="003B5DFD">
        <w:rPr>
          <w:rFonts w:hint="eastAsia"/>
          <w:lang w:val="en-GB"/>
        </w:rPr>
        <w:t xml:space="preserve"> </w:t>
      </w:r>
      <w:r w:rsidR="00FC3EEB">
        <w:rPr>
          <w:rFonts w:hint="eastAsia"/>
          <w:lang w:val="en-GB"/>
        </w:rPr>
        <w:t>상세</w:t>
      </w:r>
      <w:r w:rsidR="00FC3EEB">
        <w:rPr>
          <w:rFonts w:hint="eastAsia"/>
          <w:lang w:val="en-GB"/>
        </w:rPr>
        <w:t xml:space="preserve"> </w:t>
      </w:r>
      <w:r w:rsidR="00FC3EEB">
        <w:rPr>
          <w:rFonts w:hint="eastAsia"/>
          <w:lang w:val="en-GB"/>
        </w:rPr>
        <w:t>내용</w:t>
      </w:r>
      <w:r w:rsidR="00FC3EEB">
        <w:rPr>
          <w:rFonts w:hint="eastAsia"/>
          <w:lang w:val="en-GB"/>
        </w:rPr>
        <w:t xml:space="preserve"> </w:t>
      </w:r>
      <w:r w:rsidR="00FC3EEB">
        <w:rPr>
          <w:rFonts w:hint="eastAsia"/>
          <w:lang w:val="en-GB"/>
        </w:rPr>
        <w:t>조회</w:t>
      </w:r>
      <w:bookmarkEnd w:id="25"/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3036"/>
        <w:gridCol w:w="1843"/>
        <w:gridCol w:w="3260"/>
      </w:tblGrid>
      <w:tr w:rsidR="005B0B9D" w:rsidTr="005B0B9D">
        <w:trPr>
          <w:cantSplit/>
          <w:trHeight w:val="364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5B0B9D" w:rsidRDefault="005B0B9D" w:rsidP="005B0B9D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시스템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B0B9D" w:rsidRPr="003A662F" w:rsidRDefault="005B0B9D" w:rsidP="005B0B9D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저작권기술사업관리시스템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5B0B9D" w:rsidRPr="003A662F" w:rsidRDefault="005B0B9D" w:rsidP="005B0B9D">
            <w:pPr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서브시스템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0B9D" w:rsidRPr="003A662F" w:rsidRDefault="005B0B9D" w:rsidP="005B0B9D">
            <w:pPr>
              <w:jc w:val="left"/>
              <w:rPr>
                <w:rFonts w:ascii="굴림" w:hAnsi="굴림"/>
              </w:rPr>
            </w:pPr>
            <w:r>
              <w:rPr>
                <w:rFonts w:ascii="굴림" w:hAnsi="굴림" w:cs="굴림" w:hint="eastAsia"/>
                <w:sz w:val="18"/>
                <w:szCs w:val="18"/>
              </w:rPr>
              <w:t>수요조사</w:t>
            </w:r>
          </w:p>
        </w:tc>
      </w:tr>
      <w:tr w:rsidR="005B0B9D" w:rsidTr="005B0B9D">
        <w:trPr>
          <w:cantSplit/>
          <w:trHeight w:val="411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5B0B9D" w:rsidRDefault="005B0B9D" w:rsidP="005B0B9D">
            <w:pPr>
              <w:jc w:val="center"/>
            </w:pPr>
            <w:r>
              <w:rPr>
                <w:rFonts w:hint="eastAsia"/>
              </w:rPr>
              <w:t>프로세스번호</w:t>
            </w:r>
          </w:p>
        </w:tc>
        <w:tc>
          <w:tcPr>
            <w:tcW w:w="3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0B9D" w:rsidRPr="003A662F" w:rsidRDefault="005B0B9D" w:rsidP="005B0B9D">
            <w:pPr>
              <w:pStyle w:val="a6"/>
              <w:tabs>
                <w:tab w:val="left" w:pos="800"/>
              </w:tabs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RR</w:t>
            </w:r>
            <w:r>
              <w:rPr>
                <w:rFonts w:ascii="굴림" w:hAnsi="굴림"/>
              </w:rPr>
              <w:t>U-PC-02</w:t>
            </w:r>
            <w:r w:rsidR="00FC3EEB">
              <w:rPr>
                <w:rFonts w:ascii="굴림" w:hAnsi="굴림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B0B9D" w:rsidRPr="003A662F" w:rsidRDefault="005B0B9D" w:rsidP="005B0B9D">
            <w:pPr>
              <w:tabs>
                <w:tab w:val="left" w:pos="0"/>
              </w:tabs>
              <w:jc w:val="center"/>
              <w:rPr>
                <w:rFonts w:ascii="굴림" w:hAnsi="굴림"/>
              </w:rPr>
            </w:pPr>
            <w:r w:rsidRPr="003A662F">
              <w:rPr>
                <w:rFonts w:ascii="굴림" w:hAnsi="굴림" w:hint="eastAsia"/>
              </w:rPr>
              <w:t>프로세스명칭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0B9D" w:rsidRPr="003A662F" w:rsidRDefault="005B0B9D" w:rsidP="005B0B9D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 w:rsidRPr="003B5DFD">
              <w:rPr>
                <w:rFonts w:ascii="굴림" w:hAnsi="굴림" w:hint="eastAsia"/>
              </w:rPr>
              <w:t xml:space="preserve">수요조사 </w:t>
            </w:r>
            <w:r w:rsidR="00FC3EEB">
              <w:rPr>
                <w:rFonts w:ascii="굴림" w:hAnsi="굴림" w:hint="eastAsia"/>
              </w:rPr>
              <w:t>상세 내용 조회</w:t>
            </w:r>
          </w:p>
        </w:tc>
      </w:tr>
      <w:tr w:rsidR="005B0B9D" w:rsidTr="005B0B9D">
        <w:trPr>
          <w:cantSplit/>
          <w:trHeight w:val="446"/>
        </w:trPr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:rsidR="005B0B9D" w:rsidRDefault="005B0B9D" w:rsidP="005B0B9D">
            <w:pPr>
              <w:jc w:val="center"/>
            </w:pPr>
            <w:r>
              <w:rPr>
                <w:rFonts w:hint="eastAsia"/>
              </w:rPr>
              <w:t>요구사항</w:t>
            </w:r>
            <w:r>
              <w:t xml:space="preserve"> ID</w:t>
            </w:r>
          </w:p>
        </w:tc>
        <w:tc>
          <w:tcPr>
            <w:tcW w:w="81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0B9D" w:rsidRPr="00D239CC" w:rsidRDefault="005B0B9D" w:rsidP="00AB7F05">
            <w:pPr>
              <w:pStyle w:val="a6"/>
              <w:tabs>
                <w:tab w:val="left" w:pos="800"/>
              </w:tabs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RRU-RF-02</w:t>
            </w:r>
            <w:r w:rsidR="00AB7F05">
              <w:rPr>
                <w:rFonts w:ascii="굴림" w:hAnsi="굴림"/>
              </w:rPr>
              <w:t>3</w:t>
            </w:r>
            <w:r w:rsidRPr="003B5DFD">
              <w:rPr>
                <w:rFonts w:ascii="굴림" w:hAnsi="굴림" w:hint="eastAsia"/>
              </w:rPr>
              <w:t xml:space="preserve"> / 등록된 수요조사 현황 검색 및 상세 조회</w:t>
            </w:r>
          </w:p>
        </w:tc>
      </w:tr>
      <w:tr w:rsidR="005B0B9D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5B0B9D" w:rsidRPr="000B1E96" w:rsidRDefault="005B0B9D" w:rsidP="005B0B9D">
            <w:pPr>
              <w:jc w:val="center"/>
              <w:rPr>
                <w:rFonts w:ascii="굴림" w:hAnsi="굴림"/>
                <w:b/>
                <w:i/>
              </w:rPr>
            </w:pPr>
            <w:r>
              <w:rPr>
                <w:rFonts w:ascii="굴림" w:hAnsi="굴림" w:hint="eastAsia"/>
                <w:b/>
                <w:lang w:val="en-GB"/>
              </w:rPr>
              <w:t>Process Flow</w:t>
            </w:r>
          </w:p>
        </w:tc>
      </w:tr>
      <w:tr w:rsidR="005B0B9D" w:rsidTr="005B0B9D">
        <w:trPr>
          <w:cantSplit/>
          <w:trHeight w:val="6209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C3EEB" w:rsidRDefault="00FC3EEB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FC3EEB" w:rsidRDefault="00FC3EEB" w:rsidP="005B0B9D">
            <w:pPr>
              <w:pStyle w:val="af1"/>
              <w:spacing w:before="0" w:beforeAutospacing="0" w:after="0" w:afterAutospacing="0" w:line="315" w:lineRule="atLeast"/>
              <w:jc w:val="both"/>
              <w:rPr>
                <w:rFonts w:cs="한컴바탕"/>
                <w:color w:val="000000"/>
                <w:sz w:val="20"/>
                <w:szCs w:val="20"/>
              </w:rPr>
            </w:pPr>
            <w:r w:rsidRPr="00FC3EEB">
              <w:rPr>
                <w:rFonts w:cs="한컴바탕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allowOverlap="1" wp14:anchorId="7A05D07A" wp14:editId="4C1BC0FF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-1270</wp:posOffset>
                  </wp:positionV>
                  <wp:extent cx="5925750" cy="3489869"/>
                  <wp:effectExtent l="0" t="0" r="0" b="0"/>
                  <wp:wrapNone/>
                  <wp:docPr id="265" name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750" cy="348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C3EEB">
              <w:rPr>
                <w:rFonts w:cs="한컴바탕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0E2B7A4A" wp14:editId="1B7BD958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1029970</wp:posOffset>
                      </wp:positionV>
                      <wp:extent cx="4865051" cy="1861223"/>
                      <wp:effectExtent l="0" t="0" r="12065" b="0"/>
                      <wp:wrapNone/>
                      <wp:docPr id="257" name="그룹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5051" cy="1861223"/>
                                <a:chOff x="530349" y="1031500"/>
                                <a:chExt cx="4865051" cy="1861223"/>
                              </a:xfrm>
                            </wpg:grpSpPr>
                            <wps:wsp>
                              <wps:cNvPr id="258" name="순서도: 자기 디스크 258"/>
                              <wps:cNvSpPr/>
                              <wps:spPr>
                                <a:xfrm>
                                  <a:off x="4002028" y="1724971"/>
                                  <a:ext cx="1393372" cy="624115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3EEB" w:rsidRDefault="00FC3EEB" w:rsidP="00FC3EEB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RD_REQUEST_REG</w:t>
                                    </w:r>
                                  </w:p>
                                </w:txbxContent>
                              </wps:txbx>
                              <wps:bodyPr lIns="0" tIns="0" rIns="0" bIns="0" rtlCol="0" anchor="ctr"/>
                            </wps:wsp>
                            <wps:wsp>
                              <wps:cNvPr id="259" name="꺾인 연결선 259"/>
                              <wps:cNvCnPr>
                                <a:endCxn id="258" idx="2"/>
                              </wps:cNvCnPr>
                              <wps:spPr>
                                <a:xfrm rot="16200000" flipH="1">
                                  <a:off x="2536444" y="571445"/>
                                  <a:ext cx="588926" cy="2342241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직사각형 260"/>
                              <wps:cNvSpPr/>
                              <wps:spPr>
                                <a:xfrm>
                                  <a:off x="1659640" y="2084313"/>
                                  <a:ext cx="1288415" cy="3111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FC3EEB" w:rsidRDefault="00FC3EEB" w:rsidP="00FC3EEB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수요조사 신청 내역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  <wps:wsp>
                              <wps:cNvPr id="261" name="직사각형 261"/>
                              <wps:cNvSpPr/>
                              <wps:spPr>
                                <a:xfrm>
                                  <a:off x="530349" y="1128076"/>
                                  <a:ext cx="2319564" cy="319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3EEB" w:rsidRDefault="00FC3EEB" w:rsidP="00FC3EEB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1.수요조사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신청 내용 조회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꺾인 연결선 262"/>
                              <wps:cNvCnPr>
                                <a:stCxn id="258" idx="3"/>
                                <a:endCxn id="263" idx="2"/>
                              </wps:cNvCnPr>
                              <wps:spPr>
                                <a:xfrm rot="5400000" flipH="1">
                                  <a:off x="2566158" y="216531"/>
                                  <a:ext cx="901695" cy="3363416"/>
                                </a:xfrm>
                                <a:prstGeom prst="bentConnector3">
                                  <a:avLst>
                                    <a:gd name="adj1" fmla="val -25352"/>
                                  </a:avLst>
                                </a:prstGeom>
                                <a:ln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직사각형 263"/>
                              <wps:cNvSpPr/>
                              <wps:spPr>
                                <a:xfrm>
                                  <a:off x="810826" y="1031500"/>
                                  <a:ext cx="1048944" cy="4158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직사각형 264"/>
                              <wps:cNvSpPr/>
                              <wps:spPr>
                                <a:xfrm>
                                  <a:off x="2274268" y="2581573"/>
                                  <a:ext cx="735965" cy="3111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FC3EEB" w:rsidRDefault="00FC3EEB" w:rsidP="00FC3EEB">
                                    <w:pPr>
                                      <w:pStyle w:val="af1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eastAsiaTheme="minorEastAsia" w:hAnsi="맑은 고딕" w:cstheme="minorBidi" w:hint="eastAsi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선정 결과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2B7A4A" id="그룹 12" o:spid="_x0000_s1330" style="position:absolute;left:0;text-align:left;margin-left:41.3pt;margin-top:81.1pt;width:383.05pt;height:146.55pt;z-index:251758592" coordorigin="5303,10315" coordsize="48650,1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">
                      <v:shape id="순서도: 자기 디스크 258" o:spid="_x0000_s1331" type="#_x0000_t132" style="position:absolute;left:40020;top:17249;width:13934;height:6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PHnsAA&#10;AADcAAAADwAAAGRycy9kb3ducmV2LnhtbERPTYvCMBC9L/gfwgje1lRFWaqxiCDoxV279T40Y1va&#10;TGoTbf33m8OCx8f73iSDacSTOldZVjCbRiCIc6srLhRkv4fPLxDOI2tsLJOCFzlItqOPDcba9nyh&#10;Z+oLEULYxaig9L6NpXR5SQbd1LbEgbvZzqAPsCuk7rAP4aaR8yhaSYMVh4YSW9qXlNfpwyhY9qvv&#10;n0V9OqfXNMvO7t68yF6VmoyH3RqEp8G/xf/uo1YwX4a14Uw4An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PHnsAAAADcAAAADwAAAAAAAAAAAAAAAACYAgAAZHJzL2Rvd25y&#10;ZXYueG1sUEsFBgAAAAAEAAQA9QAAAIUDAAAAAA==&#10;" filled="f" strokecolor="#bdd6ee [1300]" strokeweight="1pt">
                        <v:stroke joinstyle="miter"/>
                        <v:textbox inset="0,0,0,0">
                          <w:txbxContent>
                            <w:p w:rsidR="00FC3EEB" w:rsidRDefault="00FC3EEB" w:rsidP="00FC3EEB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RD_REQUEST_REG</w:t>
                              </w:r>
                            </w:p>
                          </w:txbxContent>
                        </v:textbox>
                      </v:shape>
                      <v:shape id="꺾인 연결선 259" o:spid="_x0000_s1332" type="#_x0000_t33" style="position:absolute;left:25364;top:5714;width:5889;height:234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kIisUAAADcAAAADwAAAGRycy9kb3ducmV2LnhtbESP0WrCQBRE34X+w3ILfTObBqI1zSpF&#10;LJTSB039gEv2Nolm78bsNqZ+vVsQfBxm5gyTr0bTioF611hW8BzFIIhLqxuuFOy/36cvIJxH1tha&#10;JgV/5GC1fJjkmGl75h0Nha9EgLDLUEHtfZdJ6cqaDLrIdsTB+7G9QR9kX0nd4znATSuTOJ5Jgw2H&#10;hRo7WtdUHotfo+Bwmi+2s+HrlCI2m89Lkso9pUo9PY5vryA8jf4evrU/tIIkXcD/mXA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kIisUAAADcAAAADwAAAAAAAAAA&#10;AAAAAAChAgAAZHJzL2Rvd25yZXYueG1sUEsFBgAAAAAEAAQA+QAAAJMDAAAAAA==&#10;" strokecolor="#5b9bd5 [3204]" strokeweight=".5pt">
                        <v:stroke startarrow="block"/>
                      </v:shape>
                      <v:rect id="직사각형 260" o:spid="_x0000_s1333" style="position:absolute;left:16596;top:20843;width:12884;height:31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zbMAA&#10;AADcAAAADwAAAGRycy9kb3ducmV2LnhtbERPy4rCMBTdC/5DuAOzEU0sg0g1yiDOA135+IBLc22D&#10;zU1JYu38/WQxMMvDea+3g2tFTyFazxrmMwWCuPLGcq3hevmYLkHEhGyw9UwafijCdjMerbE0/skn&#10;6s+pFjmEY4kampS6UspYNeQwznxHnLmbDw5ThqGWJuAzh7tWFkotpEPLuaHBjnYNVffzw2l4+ywO&#10;eztRR+v6B14PMqgvPmr9+jK8r0AkGtK/+M/9bTQUizw/n8lH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EzbMAAAADcAAAADwAAAAAAAAAAAAAAAACYAgAAZHJzL2Rvd25y&#10;ZXYueG1sUEsFBgAAAAAEAAQA9QAAAIUDAAAAAA==&#10;" filled="f" stroked="f">
                        <v:textbox style="mso-fit-shape-to-text:t">
                          <w:txbxContent>
                            <w:p w:rsidR="00FC3EEB" w:rsidRDefault="00FC3EEB" w:rsidP="00FC3EEB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수요조사 신청 내역</w:t>
                              </w:r>
                            </w:p>
                          </w:txbxContent>
                        </v:textbox>
                      </v:rect>
                      <v:rect id="직사각형 261" o:spid="_x0000_s1334" style="position:absolute;left:5303;top:11280;width:23196;height:3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Kx8YA&#10;AADcAAAADwAAAGRycy9kb3ducmV2LnhtbESPQWvCQBSE7wX/w/IEb80mWqSkWUWEQMFTUlva2yP7&#10;TKLZtzG7jfHfdwuFHoeZ+YbJtpPpxEiDay0rSKIYBHFldcu1guNb/vgMwnlkjZ1lUnAnB9vN7CHD&#10;VNsbFzSWvhYBwi5FBY33fSqlqxoy6CLbEwfvZAeDPsihlnrAW4CbTi7jeC0NthwWGuxp31B1Kb+N&#10;gq+n8jP/4GNb38vxXOj3w7VYHZRazKfdCwhPk/8P/7VftYLlOoH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7RKx8YAAADcAAAADwAAAAAAAAAAAAAAAACYAgAAZHJz&#10;L2Rvd25yZXYueG1sUEsFBgAAAAAEAAQA9QAAAIsDAAAAAA==&#10;" filled="f" strokecolor="#bdd6ee [1300]" strokeweight="1pt">
                        <v:textbox>
                          <w:txbxContent>
                            <w:p w:rsidR="00FC3EEB" w:rsidRDefault="00FC3EEB" w:rsidP="00FC3EEB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1.수요조사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신청 내용 조회</w:t>
                              </w:r>
                            </w:p>
                          </w:txbxContent>
                        </v:textbox>
                      </v:rect>
                      <v:shape id="꺾인 연결선 262" o:spid="_x0000_s1335" type="#_x0000_t34" style="position:absolute;left:25661;top:2164;width:9017;height:3363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7JMcYAAADcAAAADwAAAGRycy9kb3ducmV2LnhtbESPT2vCQBTE70K/w/IKvUjdmEKQ6Cql&#10;4B+slya9eHtmn9m02bchu9X023cFocdhZn7DLFaDbcWFet84VjCdJCCIK6cbrhV8luvnGQgfkDW2&#10;jknBL3lYLR9GC8y1u/IHXYpQiwhhn6MCE0KXS+krQxb9xHXE0Tu73mKIsq+l7vEa4baVaZJk0mLD&#10;ccFgR2+Gqu/ixyqYHTbD2GbvxckYPL7sv/y2Lg9KPT0Or3MQgYbwH763d1pBmqVwOxOP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OyTHGAAAA3AAAAA8AAAAAAAAA&#10;AAAAAAAAoQIAAGRycy9kb3ducmV2LnhtbFBLBQYAAAAABAAEAPkAAACUAwAAAAA=&#10;" adj="-5476" strokecolor="#5b9bd5 [3204]" strokeweight=".5pt">
                        <v:stroke startarrow="block"/>
                      </v:shape>
                      <v:rect id="직사각형 263" o:spid="_x0000_s1336" style="position:absolute;left:8108;top:10315;width:10489;height:4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hIPcQA&#10;AADcAAAADwAAAGRycy9kb3ducmV2LnhtbESPQWvCQBSE74L/YXlCb7rRgkjqJrRCaYuHom3vz91n&#10;Esy+DbtrEv99t1DwOMzMN8y2HG0revKhcaxguchAEGtnGq4UfH+9zjcgQkQ22DomBTcKUBbTyRZz&#10;4wY+UH+MlUgQDjkqqGPscimDrsliWLiOOHln5y3GJH0ljcchwW0rV1m2lhYbTgs1drSrSV+OV6vg&#10;x51fBqtP/NHfPpvr295rvdkr9TAbn59ARBrjPfzffjcKVutH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4SD3EAAAA3AAAAA8AAAAAAAAAAAAAAAAAmAIAAGRycy9k&#10;b3ducmV2LnhtbFBLBQYAAAAABAAEAPUAAACJAwAAAAA=&#10;" filled="f" stroked="f" strokeweight="1pt"/>
                      <v:rect id="직사각형 264" o:spid="_x0000_s1337" style="position:absolute;left:22742;top:25815;width:7360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1b8MA&#10;AADcAAAADwAAAGRycy9kb3ducmV2LnhtbESP3WoCMRSE7wt9h3AKvSmadBGR1SiltFX0yp8HOGyO&#10;u8HNyZLEdfv2Rij0cpiZb5jFanCt6ClE61nD+1iBIK68sVxrOB2/RzMQMSEbbD2Thl+KsFo+Py2w&#10;NP7Ge+oPqRYZwrFEDU1KXSllrBpyGMe+I87e2QeHKctQSxPwluGulYVSU+nQcl5osKPPhqrL4eo0&#10;TH6K7Zd9Uzvr+iuetjKoNe+0fn0ZPuYgEg3pP/zX3hgNxXQCjzP5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o1b8MAAADcAAAADwAAAAAAAAAAAAAAAACYAgAAZHJzL2Rv&#10;d25yZXYueG1sUEsFBgAAAAAEAAQA9QAAAIgDAAAAAA==&#10;" filled="f" stroked="f">
                        <v:textbox style="mso-fit-shape-to-text:t">
                          <w:txbxContent>
                            <w:p w:rsidR="00FC3EEB" w:rsidRDefault="00FC3EEB" w:rsidP="00FC3EEB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선정 결과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5B0B9D" w:rsidRPr="00697D4F" w:rsidTr="005B0B9D">
        <w:trPr>
          <w:cantSplit/>
          <w:trHeight w:val="350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5B0B9D" w:rsidRDefault="005B0B9D" w:rsidP="005B0B9D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주요처리사항</w:t>
            </w:r>
            <w:r>
              <w:rPr>
                <w:b/>
                <w:i/>
              </w:rPr>
              <w:t>(Logic &amp; Validation)</w:t>
            </w:r>
          </w:p>
        </w:tc>
      </w:tr>
      <w:tr w:rsidR="005B0B9D" w:rsidTr="005B0B9D">
        <w:trPr>
          <w:cantSplit/>
          <w:trHeight w:val="1641"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B9D" w:rsidRDefault="005B0B9D" w:rsidP="005B0B9D">
            <w:pPr>
              <w:pStyle w:val="af1"/>
              <w:spacing w:before="0" w:beforeAutospacing="0" w:after="0" w:afterAutospacing="0" w:line="315" w:lineRule="atLeast"/>
              <w:ind w:left="760"/>
              <w:jc w:val="both"/>
              <w:rPr>
                <w:rFonts w:cs="한컴바탕"/>
                <w:color w:val="000000"/>
                <w:sz w:val="20"/>
                <w:szCs w:val="20"/>
              </w:rPr>
            </w:pPr>
          </w:p>
          <w:p w:rsidR="005B0B9D" w:rsidRDefault="005B0B9D" w:rsidP="00FC3EEB">
            <w:pPr>
              <w:pStyle w:val="af3"/>
              <w:numPr>
                <w:ilvl w:val="0"/>
                <w:numId w:val="39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 xml:space="preserve">등록된 수요조사 </w:t>
            </w:r>
            <w:r w:rsidR="00FC3EEB">
              <w:rPr>
                <w:rFonts w:ascii="굴림" w:hAnsi="굴림" w:hint="eastAsia"/>
                <w:bCs/>
                <w:iCs/>
              </w:rPr>
              <w:t>상세 내용을 조회 한다.</w:t>
            </w:r>
          </w:p>
          <w:p w:rsidR="00FC3EEB" w:rsidRDefault="00FC3EEB" w:rsidP="00FC3EEB">
            <w:pPr>
              <w:pStyle w:val="af3"/>
              <w:numPr>
                <w:ilvl w:val="0"/>
                <w:numId w:val="39"/>
              </w:numPr>
              <w:adjustRightInd/>
              <w:ind w:leftChars="0"/>
              <w:textAlignment w:val="auto"/>
              <w:rPr>
                <w:rFonts w:ascii="굴림" w:hAnsi="굴림"/>
                <w:bCs/>
                <w:iCs/>
              </w:rPr>
            </w:pPr>
            <w:r>
              <w:rPr>
                <w:rFonts w:ascii="굴림" w:hAnsi="굴림" w:hint="eastAsia"/>
                <w:bCs/>
                <w:iCs/>
              </w:rPr>
              <w:t>선정 결과(탈락,</w:t>
            </w:r>
            <w:r>
              <w:rPr>
                <w:rFonts w:ascii="굴림" w:hAnsi="굴림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>기획대상 과제 선정,</w:t>
            </w:r>
            <w:r>
              <w:rPr>
                <w:rFonts w:ascii="굴림" w:hAnsi="굴림"/>
                <w:bCs/>
                <w:iCs/>
              </w:rPr>
              <w:t xml:space="preserve"> </w:t>
            </w:r>
            <w:r>
              <w:rPr>
                <w:rFonts w:ascii="굴림" w:hAnsi="굴림" w:hint="eastAsia"/>
                <w:bCs/>
                <w:iCs/>
              </w:rPr>
              <w:t>신규 과제 선정)으로 결과를 등록 처리 한다.</w:t>
            </w:r>
          </w:p>
          <w:p w:rsidR="005B0B9D" w:rsidRPr="00441082" w:rsidRDefault="005B0B9D" w:rsidP="005B0B9D">
            <w:pPr>
              <w:adjustRightInd/>
              <w:ind w:left="760"/>
              <w:textAlignment w:val="auto"/>
              <w:rPr>
                <w:rFonts w:ascii="굴림" w:hAnsi="굴림"/>
                <w:bCs/>
                <w:iCs/>
              </w:rPr>
            </w:pPr>
          </w:p>
          <w:p w:rsidR="005B0B9D" w:rsidRPr="009E1EC0" w:rsidRDefault="005B0B9D" w:rsidP="005B0B9D">
            <w:pPr>
              <w:pStyle w:val="af3"/>
              <w:ind w:leftChars="0" w:left="760"/>
              <w:rPr>
                <w:rFonts w:ascii="굴림" w:hAnsi="굴림"/>
                <w:bCs/>
                <w:iCs/>
              </w:rPr>
            </w:pPr>
          </w:p>
        </w:tc>
      </w:tr>
    </w:tbl>
    <w:p w:rsidR="005B0B9D" w:rsidRPr="00491251" w:rsidRDefault="005B0B9D" w:rsidP="005B0B9D"/>
    <w:p w:rsidR="00AF3DFF" w:rsidRPr="005B0B9D" w:rsidRDefault="00AF3DFF" w:rsidP="00AF3DFF"/>
    <w:sectPr w:rsidR="00AF3DFF" w:rsidRPr="005B0B9D" w:rsidSect="000A7E30">
      <w:footerReference w:type="default" r:id="rId25"/>
      <w:pgSz w:w="11907" w:h="16839" w:code="9"/>
      <w:pgMar w:top="1418" w:right="851" w:bottom="851" w:left="1418" w:header="720" w:footer="357" w:gutter="0"/>
      <w:pgNumType w:start="3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DD3" w:rsidRDefault="000A2DD3">
      <w:r>
        <w:separator/>
      </w:r>
    </w:p>
  </w:endnote>
  <w:endnote w:type="continuationSeparator" w:id="0">
    <w:p w:rsidR="000A2DD3" w:rsidRDefault="000A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HyhwpEQ"/>
    <w:charset w:val="81"/>
    <w:family w:val="auto"/>
    <w:pitch w:val="variable"/>
    <w:sig w:usb0="800002A7" w:usb1="1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함초롬바탕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B9D" w:rsidRDefault="005B0B9D" w:rsidP="000A7E30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i</w:t>
    </w:r>
    <w:r>
      <w:rPr>
        <w:rStyle w:val="a8"/>
      </w:rPr>
      <w:fldChar w:fldCharType="end"/>
    </w:r>
  </w:p>
  <w:p w:rsidR="005B0B9D" w:rsidRDefault="005B0B9D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B9D" w:rsidRDefault="005B0B9D">
    <w:pPr>
      <w:pStyle w:val="a7"/>
      <w:tabs>
        <w:tab w:val="clear" w:pos="8640"/>
        <w:tab w:val="right" w:pos="8647"/>
        <w:tab w:val="right" w:pos="9180"/>
      </w:tabs>
      <w:ind w:right="-7"/>
      <w:rPr>
        <w:rFonts w:ascii="Arial" w:hAnsi="Arial"/>
        <w:b/>
        <w:sz w:val="16"/>
      </w:rPr>
    </w:pPr>
    <w:r>
      <w:rPr>
        <w:sz w:val="16"/>
      </w:rPr>
      <w:tab/>
    </w:r>
    <w:r>
      <w:rPr>
        <w:sz w:val="16"/>
      </w:rPr>
      <w:tab/>
    </w:r>
  </w:p>
  <w:p w:rsidR="005B0B9D" w:rsidRDefault="005B0B9D">
    <w:pPr>
      <w:pStyle w:val="a7"/>
      <w:tabs>
        <w:tab w:val="clear" w:pos="8640"/>
        <w:tab w:val="right" w:pos="8647"/>
      </w:tabs>
      <w:ind w:right="-7"/>
      <w:rPr>
        <w:sz w:val="16"/>
      </w:rPr>
    </w:pPr>
    <w:r>
      <w:rPr>
        <w:sz w:val="16"/>
      </w:rPr>
      <w:tab/>
    </w:r>
    <w:r>
      <w:rPr>
        <w:rFonts w:hint="eastAsia"/>
        <w:sz w:val="16"/>
      </w:rPr>
      <w:tab/>
    </w:r>
  </w:p>
  <w:p w:rsidR="005B0B9D" w:rsidRDefault="005B0B9D" w:rsidP="00E55864">
    <w:pPr>
      <w:pStyle w:val="a7"/>
      <w:tabs>
        <w:tab w:val="clear" w:pos="8640"/>
        <w:tab w:val="right" w:pos="9000"/>
      </w:tabs>
      <w:ind w:right="-482"/>
      <w:rPr>
        <w:sz w:val="16"/>
      </w:rPr>
    </w:pPr>
    <w:r w:rsidRPr="00E55864">
      <w:rPr>
        <w:rStyle w:val="a8"/>
        <w:rFonts w:ascii="Times New Roman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B9D" w:rsidRPr="00711D57" w:rsidRDefault="005B0B9D" w:rsidP="00AC60B0">
    <w:pPr>
      <w:jc w:val="right"/>
      <w:rPr>
        <w:rFonts w:eastAsia="돋움"/>
        <w:i/>
        <w:sz w:val="24"/>
        <w:szCs w:val="24"/>
      </w:rPr>
    </w:pPr>
    <w:r w:rsidRPr="00711D57">
      <w:rPr>
        <w:rFonts w:eastAsia="돋움" w:hint="eastAsia"/>
        <w:i/>
        <w:sz w:val="24"/>
        <w:szCs w:val="24"/>
      </w:rPr>
      <w:t xml:space="preserve">Issue </w:t>
    </w:r>
    <w:proofErr w:type="gramStart"/>
    <w:r w:rsidRPr="00711D57">
      <w:rPr>
        <w:rFonts w:eastAsia="돋움" w:hint="eastAsia"/>
        <w:i/>
        <w:sz w:val="24"/>
        <w:szCs w:val="24"/>
      </w:rPr>
      <w:t>Date :</w:t>
    </w:r>
    <w:r>
      <w:rPr>
        <w:rFonts w:eastAsia="돋움" w:hint="eastAsia"/>
        <w:i/>
        <w:sz w:val="24"/>
        <w:szCs w:val="24"/>
      </w:rPr>
      <w:t>201</w:t>
    </w:r>
    <w:r w:rsidR="007D2242">
      <w:rPr>
        <w:rFonts w:eastAsia="돋움"/>
        <w:i/>
        <w:sz w:val="24"/>
        <w:szCs w:val="24"/>
      </w:rPr>
      <w:t>8</w:t>
    </w:r>
    <w:proofErr w:type="gramEnd"/>
    <w:r w:rsidR="007D2242">
      <w:rPr>
        <w:rFonts w:eastAsia="돋움"/>
        <w:i/>
        <w:sz w:val="24"/>
        <w:szCs w:val="24"/>
      </w:rPr>
      <w:t>/05/29</w:t>
    </w:r>
  </w:p>
  <w:p w:rsidR="005B0B9D" w:rsidRPr="00711D57" w:rsidRDefault="005B0B9D" w:rsidP="00AC60B0">
    <w:pPr>
      <w:jc w:val="right"/>
      <w:rPr>
        <w:rFonts w:eastAsia="돋움"/>
        <w:i/>
        <w:sz w:val="24"/>
        <w:szCs w:val="24"/>
      </w:rPr>
    </w:pPr>
  </w:p>
  <w:p w:rsidR="005B0B9D" w:rsidRDefault="00203971" w:rsidP="003D33B0">
    <w:pPr>
      <w:jc w:val="right"/>
      <w:rPr>
        <w:rFonts w:ascii="Times New Roman" w:eastAsia="굴림체" w:hAnsi="Times New Roman"/>
        <w:i/>
        <w:sz w:val="24"/>
      </w:rPr>
    </w:pPr>
    <w:r w:rsidRPr="00203971">
      <w:rPr>
        <w:rFonts w:ascii="Times New Roman" w:eastAsia="굴림체" w:hAnsi="Times New Roman" w:hint="eastAsia"/>
        <w:i/>
        <w:sz w:val="24"/>
      </w:rPr>
      <w:t>주식회사</w:t>
    </w:r>
    <w:r w:rsidRPr="00203971">
      <w:rPr>
        <w:rFonts w:ascii="Times New Roman" w:eastAsia="굴림체" w:hAnsi="Times New Roman" w:hint="eastAsia"/>
        <w:i/>
        <w:sz w:val="24"/>
      </w:rPr>
      <w:t xml:space="preserve"> </w:t>
    </w:r>
    <w:proofErr w:type="spellStart"/>
    <w:r w:rsidRPr="00203971">
      <w:rPr>
        <w:rFonts w:ascii="Times New Roman" w:eastAsia="굴림체" w:hAnsi="Times New Roman" w:hint="eastAsia"/>
        <w:i/>
        <w:sz w:val="24"/>
      </w:rPr>
      <w:t>굿씽크</w:t>
    </w:r>
    <w:proofErr w:type="spellEnd"/>
  </w:p>
  <w:p w:rsidR="005B0B9D" w:rsidRPr="003D33B0" w:rsidRDefault="005B0B9D">
    <w:pPr>
      <w:jc w:val="right"/>
      <w:rPr>
        <w:i/>
      </w:rPr>
    </w:pPr>
  </w:p>
  <w:p w:rsidR="005B0B9D" w:rsidRDefault="005B0B9D">
    <w:pPr>
      <w:spacing w:before="1600" w:after="3600"/>
      <w:rPr>
        <w:sz w:val="22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13335</wp:posOffset>
              </wp:positionH>
              <wp:positionV relativeFrom="paragraph">
                <wp:posOffset>1153794</wp:posOffset>
              </wp:positionV>
              <wp:extent cx="5410200" cy="0"/>
              <wp:effectExtent l="0" t="0" r="19050" b="19050"/>
              <wp:wrapNone/>
              <wp:docPr id="2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0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93625" id="Line 5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90.85pt" to="427.0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g1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"/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B9D" w:rsidRDefault="005B0B9D" w:rsidP="000A7E30">
    <w:pPr>
      <w:pStyle w:val="a7"/>
      <w:tabs>
        <w:tab w:val="clear" w:pos="8640"/>
        <w:tab w:val="right" w:pos="8647"/>
        <w:tab w:val="right" w:pos="9180"/>
      </w:tabs>
      <w:ind w:right="-7"/>
      <w:rPr>
        <w:sz w:val="16"/>
      </w:rPr>
    </w:pPr>
    <w:r>
      <w:rPr>
        <w:sz w:val="16"/>
      </w:rPr>
      <w:tab/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203971">
      <w:rPr>
        <w:rStyle w:val="a8"/>
        <w:noProof/>
      </w:rPr>
      <w:t>3</w:t>
    </w:r>
    <w:r>
      <w:rPr>
        <w:rStyle w:val="a8"/>
      </w:rPr>
      <w:fldChar w:fldCharType="end"/>
    </w:r>
    <w:r>
      <w:rPr>
        <w:rStyle w:val="a8"/>
        <w:rFonts w:hint="eastAsia"/>
      </w:rPr>
      <w:t>/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203971">
      <w:rPr>
        <w:rStyle w:val="a8"/>
        <w:noProof/>
      </w:rPr>
      <w:t>27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DD3" w:rsidRDefault="000A2DD3">
      <w:r>
        <w:separator/>
      </w:r>
    </w:p>
  </w:footnote>
  <w:footnote w:type="continuationSeparator" w:id="0">
    <w:p w:rsidR="000A2DD3" w:rsidRDefault="000A2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71" w:rsidRDefault="0020397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820"/>
      <w:gridCol w:w="1011"/>
      <w:gridCol w:w="2107"/>
    </w:tblGrid>
    <w:tr w:rsidR="005B0B9D" w:rsidTr="00967F7E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5B0B9D" w:rsidRPr="005F4144" w:rsidRDefault="005B0B9D" w:rsidP="00E55864">
          <w:pPr>
            <w:pStyle w:val="a6"/>
            <w:ind w:leftChars="-54" w:left="-108"/>
            <w:jc w:val="center"/>
            <w:rPr>
              <w:b/>
              <w:sz w:val="18"/>
            </w:rPr>
          </w:pPr>
          <w:bookmarkStart w:id="0" w:name="_GoBack"/>
          <w:bookmarkEnd w:id="0"/>
          <w:r w:rsidRPr="005F4144">
            <w:rPr>
              <w:b/>
              <w:noProof/>
              <w:sz w:val="18"/>
            </w:rPr>
            <w:drawing>
              <wp:inline distT="0" distB="0" distL="0" distR="0" wp14:anchorId="1BD26EBC" wp14:editId="72EEEEF2">
                <wp:extent cx="1381125" cy="304800"/>
                <wp:effectExtent l="0" t="0" r="9525" b="0"/>
                <wp:docPr id="8" name="그림 8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5B0B9D" w:rsidRPr="005F4144" w:rsidRDefault="005B0B9D" w:rsidP="00967F7E">
          <w:pPr>
            <w:pStyle w:val="a6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 w:rsidRPr="005F4144">
            <w:rPr>
              <w:rFonts w:ascii="궁서체" w:eastAsia="궁서체" w:hAnsi="궁서체" w:hint="eastAsia"/>
              <w:b/>
              <w:sz w:val="36"/>
              <w:szCs w:val="36"/>
            </w:rPr>
            <w:t>프로세스 명세서</w:t>
          </w:r>
        </w:p>
      </w:tc>
    </w:tr>
    <w:tr w:rsidR="005B0B9D" w:rsidTr="007D2242">
      <w:trPr>
        <w:cantSplit/>
        <w:trHeight w:val="285"/>
      </w:trPr>
      <w:tc>
        <w:tcPr>
          <w:tcW w:w="2268" w:type="dxa"/>
          <w:vMerge/>
          <w:vAlign w:val="center"/>
        </w:tcPr>
        <w:p w:rsidR="005B0B9D" w:rsidRPr="005F4144" w:rsidRDefault="005B0B9D" w:rsidP="00BC56F0">
          <w:pPr>
            <w:pStyle w:val="a6"/>
            <w:jc w:val="center"/>
            <w:rPr>
              <w:b/>
              <w:sz w:val="18"/>
            </w:rPr>
          </w:pPr>
        </w:p>
      </w:tc>
      <w:tc>
        <w:tcPr>
          <w:tcW w:w="5831" w:type="dxa"/>
          <w:gridSpan w:val="2"/>
          <w:vAlign w:val="center"/>
        </w:tcPr>
        <w:p w:rsidR="005B0B9D" w:rsidRDefault="005B0B9D" w:rsidP="00BC56F0">
          <w:pPr>
            <w:pStyle w:val="a6"/>
            <w:rPr>
              <w:rFonts w:ascii="Times New Roman" w:hAnsi="Times New Roman"/>
              <w:sz w:val="18"/>
            </w:rPr>
          </w:pPr>
          <w:r>
            <w:rPr>
              <w:rFonts w:ascii="굴림" w:hAnsi="굴림" w:hint="eastAsia"/>
              <w:sz w:val="18"/>
            </w:rPr>
            <w:t xml:space="preserve">프로젝트: </w:t>
          </w:r>
          <w:r w:rsidR="007D2242" w:rsidRPr="007D2242">
            <w:rPr>
              <w:rFonts w:hint="eastAsia"/>
              <w:sz w:val="18"/>
            </w:rPr>
            <w:t>저작권기술</w:t>
          </w:r>
          <w:r w:rsidR="007D2242" w:rsidRPr="007D2242">
            <w:rPr>
              <w:rFonts w:hint="eastAsia"/>
              <w:sz w:val="18"/>
            </w:rPr>
            <w:t xml:space="preserve"> </w:t>
          </w:r>
          <w:r w:rsidR="007D2242" w:rsidRPr="007D2242">
            <w:rPr>
              <w:rFonts w:hint="eastAsia"/>
              <w:sz w:val="18"/>
            </w:rPr>
            <w:t>성능평가</w:t>
          </w:r>
          <w:r w:rsidR="007D2242" w:rsidRPr="007D2242">
            <w:rPr>
              <w:rFonts w:hint="eastAsia"/>
              <w:sz w:val="18"/>
            </w:rPr>
            <w:t xml:space="preserve"> </w:t>
          </w:r>
          <w:r w:rsidR="007D2242" w:rsidRPr="007D2242">
            <w:rPr>
              <w:rFonts w:hint="eastAsia"/>
              <w:sz w:val="18"/>
            </w:rPr>
            <w:t>시스템</w:t>
          </w:r>
          <w:r w:rsidR="007D2242" w:rsidRPr="007D2242">
            <w:rPr>
              <w:rFonts w:hint="eastAsia"/>
              <w:sz w:val="18"/>
            </w:rPr>
            <w:t xml:space="preserve"> </w:t>
          </w:r>
          <w:r w:rsidR="007D2242" w:rsidRPr="007D2242">
            <w:rPr>
              <w:rFonts w:hint="eastAsia"/>
              <w:sz w:val="18"/>
            </w:rPr>
            <w:t>개선</w:t>
          </w:r>
          <w:r w:rsidR="007D2242" w:rsidRPr="007D2242">
            <w:rPr>
              <w:rFonts w:hint="eastAsia"/>
              <w:sz w:val="18"/>
            </w:rPr>
            <w:t xml:space="preserve"> </w:t>
          </w:r>
          <w:r w:rsidR="007D2242" w:rsidRPr="007D2242">
            <w:rPr>
              <w:rFonts w:hint="eastAsia"/>
              <w:sz w:val="18"/>
            </w:rPr>
            <w:t>및</w:t>
          </w:r>
          <w:r w:rsidR="007D2242" w:rsidRPr="007D2242">
            <w:rPr>
              <w:rFonts w:hint="eastAsia"/>
              <w:sz w:val="18"/>
            </w:rPr>
            <w:t xml:space="preserve"> </w:t>
          </w:r>
          <w:r w:rsidR="007D2242" w:rsidRPr="007D2242">
            <w:rPr>
              <w:rFonts w:hint="eastAsia"/>
              <w:sz w:val="18"/>
            </w:rPr>
            <w:t>고도화</w:t>
          </w:r>
        </w:p>
      </w:tc>
      <w:tc>
        <w:tcPr>
          <w:tcW w:w="2107" w:type="dxa"/>
          <w:vAlign w:val="center"/>
        </w:tcPr>
        <w:p w:rsidR="005B0B9D" w:rsidRDefault="005B0B9D" w:rsidP="00BC56F0">
          <w:pPr>
            <w:pStyle w:val="a6"/>
            <w:rPr>
              <w:rFonts w:ascii="굴림" w:hAnsi="굴림"/>
              <w:b/>
              <w:sz w:val="18"/>
            </w:rPr>
          </w:pPr>
          <w:proofErr w:type="gramStart"/>
          <w:r>
            <w:rPr>
              <w:rFonts w:ascii="굴림" w:hAnsi="굴림" w:hint="eastAsia"/>
              <w:sz w:val="18"/>
            </w:rPr>
            <w:t>단계 :설계단계</w:t>
          </w:r>
          <w:proofErr w:type="gramEnd"/>
        </w:p>
      </w:tc>
    </w:tr>
    <w:tr w:rsidR="005B0B9D" w:rsidTr="007D2242">
      <w:trPr>
        <w:cantSplit/>
        <w:trHeight w:val="285"/>
      </w:trPr>
      <w:tc>
        <w:tcPr>
          <w:tcW w:w="2268" w:type="dxa"/>
          <w:vMerge/>
          <w:vAlign w:val="center"/>
        </w:tcPr>
        <w:p w:rsidR="005B0B9D" w:rsidRPr="005F4144" w:rsidRDefault="005B0B9D" w:rsidP="00967F7E">
          <w:pPr>
            <w:pStyle w:val="a6"/>
            <w:jc w:val="center"/>
            <w:rPr>
              <w:b/>
              <w:sz w:val="18"/>
            </w:rPr>
          </w:pPr>
        </w:p>
      </w:tc>
      <w:tc>
        <w:tcPr>
          <w:tcW w:w="4820" w:type="dxa"/>
          <w:vAlign w:val="center"/>
        </w:tcPr>
        <w:p w:rsidR="005B0B9D" w:rsidRPr="005F4144" w:rsidRDefault="005B0B9D" w:rsidP="00967F7E">
          <w:pPr>
            <w:pStyle w:val="a6"/>
            <w:rPr>
              <w:rFonts w:ascii="굴림" w:hAnsi="굴림"/>
              <w:b/>
              <w:sz w:val="18"/>
            </w:rPr>
          </w:pPr>
          <w:r w:rsidRPr="005F4144">
            <w:rPr>
              <w:rFonts w:ascii="굴림" w:hAnsi="굴림" w:hint="eastAsia"/>
              <w:sz w:val="18"/>
            </w:rPr>
            <w:t>문서번호</w:t>
          </w:r>
          <w:r w:rsidRPr="005F4144">
            <w:rPr>
              <w:rFonts w:ascii="굴림" w:hAnsi="굴림"/>
              <w:sz w:val="18"/>
            </w:rPr>
            <w:t xml:space="preserve">: </w:t>
          </w:r>
          <w:r w:rsidRPr="005F4144">
            <w:rPr>
              <w:rFonts w:ascii="굴림" w:hAnsi="굴림" w:hint="eastAsia"/>
              <w:sz w:val="18"/>
            </w:rPr>
            <w:t>2120</w:t>
          </w:r>
        </w:p>
      </w:tc>
      <w:tc>
        <w:tcPr>
          <w:tcW w:w="1011" w:type="dxa"/>
          <w:vAlign w:val="center"/>
        </w:tcPr>
        <w:p w:rsidR="005B0B9D" w:rsidRPr="005F4144" w:rsidRDefault="005B0B9D" w:rsidP="007D2242">
          <w:pPr>
            <w:pStyle w:val="a6"/>
            <w:rPr>
              <w:rFonts w:ascii="굴림" w:hAnsi="굴림"/>
              <w:b/>
              <w:sz w:val="18"/>
            </w:rPr>
          </w:pPr>
          <w:proofErr w:type="gramStart"/>
          <w:r w:rsidRPr="005F4144">
            <w:rPr>
              <w:rFonts w:ascii="굴림" w:hAnsi="굴림" w:hint="eastAsia"/>
              <w:sz w:val="18"/>
            </w:rPr>
            <w:t xml:space="preserve">버전 </w:t>
          </w:r>
          <w:r w:rsidRPr="005F4144">
            <w:rPr>
              <w:rFonts w:ascii="굴림" w:hAnsi="굴림"/>
              <w:sz w:val="18"/>
            </w:rPr>
            <w:t>:</w:t>
          </w:r>
          <w:r w:rsidRPr="005F4144">
            <w:rPr>
              <w:rFonts w:ascii="굴림" w:hAnsi="굴림" w:hint="eastAsia"/>
              <w:sz w:val="18"/>
            </w:rPr>
            <w:t>1.</w:t>
          </w:r>
          <w:r w:rsidR="007D2242">
            <w:rPr>
              <w:rFonts w:ascii="굴림" w:hAnsi="굴림"/>
              <w:sz w:val="18"/>
            </w:rPr>
            <w:t>0</w:t>
          </w:r>
          <w:proofErr w:type="gramEnd"/>
        </w:p>
      </w:tc>
      <w:tc>
        <w:tcPr>
          <w:tcW w:w="2107" w:type="dxa"/>
          <w:vAlign w:val="center"/>
        </w:tcPr>
        <w:p w:rsidR="005B0B9D" w:rsidRPr="005F4144" w:rsidRDefault="005B0B9D" w:rsidP="007D2242">
          <w:pPr>
            <w:pStyle w:val="a6"/>
            <w:rPr>
              <w:rFonts w:ascii="굴림" w:hAnsi="굴림"/>
              <w:b/>
              <w:sz w:val="18"/>
            </w:rPr>
          </w:pPr>
          <w:r w:rsidRPr="005F4144">
            <w:rPr>
              <w:rFonts w:ascii="굴림" w:hAnsi="굴림" w:hint="eastAsia"/>
              <w:sz w:val="18"/>
            </w:rPr>
            <w:t>작성일자</w:t>
          </w:r>
          <w:r w:rsidRPr="005F4144">
            <w:rPr>
              <w:rFonts w:ascii="굴림" w:hAnsi="굴림"/>
              <w:sz w:val="18"/>
            </w:rPr>
            <w:t>:</w:t>
          </w:r>
          <w:r w:rsidR="007D2242">
            <w:rPr>
              <w:rFonts w:ascii="굴림" w:hAnsi="굴림" w:hint="eastAsia"/>
              <w:sz w:val="18"/>
            </w:rPr>
            <w:t xml:space="preserve"> 2018</w:t>
          </w:r>
          <w:r>
            <w:rPr>
              <w:rFonts w:ascii="굴림" w:hAnsi="굴림" w:hint="eastAsia"/>
              <w:sz w:val="18"/>
            </w:rPr>
            <w:t>/0</w:t>
          </w:r>
          <w:r w:rsidR="007D2242">
            <w:rPr>
              <w:rFonts w:ascii="굴림" w:hAnsi="굴림"/>
              <w:sz w:val="18"/>
            </w:rPr>
            <w:t>5</w:t>
          </w:r>
          <w:r w:rsidR="007D2242">
            <w:rPr>
              <w:rFonts w:ascii="굴림" w:hAnsi="굴림" w:hint="eastAsia"/>
              <w:sz w:val="18"/>
            </w:rPr>
            <w:t>/29</w:t>
          </w:r>
        </w:p>
      </w:tc>
    </w:tr>
  </w:tbl>
  <w:p w:rsidR="005B0B9D" w:rsidRDefault="005B0B9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B9D" w:rsidRDefault="005B0B9D">
    <w:pPr>
      <w:pStyle w:val="a6"/>
      <w:spacing w:before="240"/>
      <w:jc w:val="right"/>
      <w:rPr>
        <w:rFonts w:ascii="Times New Roman" w:hAnsi="Times New Roman"/>
        <w:b/>
        <w:sz w:val="48"/>
      </w:rPr>
    </w:pPr>
  </w:p>
  <w:p w:rsidR="005B0B9D" w:rsidRDefault="005B0B9D">
    <w:pPr>
      <w:pStyle w:val="a6"/>
      <w:spacing w:before="240"/>
      <w:jc w:val="right"/>
      <w:rPr>
        <w:rFonts w:ascii="Times New Roman" w:hAnsi="Times New Roman"/>
        <w:b/>
        <w:sz w:val="48"/>
      </w:rPr>
    </w:pPr>
  </w:p>
  <w:p w:rsidR="005B0B9D" w:rsidRDefault="005B0B9D">
    <w:pPr>
      <w:pStyle w:val="a6"/>
      <w:spacing w:before="240"/>
      <w:jc w:val="right"/>
      <w:rPr>
        <w:rFonts w:ascii="Times New Roman" w:eastAsia="굴림체" w:hAnsi="Times New Roman"/>
        <w:b/>
        <w:sz w:val="48"/>
      </w:rPr>
    </w:pPr>
    <w:r>
      <w:rPr>
        <w:rFonts w:ascii="Times New Roman" w:eastAsia="굴림체" w:hAnsi="Times New Roman" w:hint="eastAsia"/>
        <w:b/>
        <w:sz w:val="56"/>
      </w:rPr>
      <w:t>프로세스명세서</w:t>
    </w:r>
  </w:p>
  <w:p w:rsidR="005B0B9D" w:rsidRDefault="007D2242" w:rsidP="0035460A">
    <w:pPr>
      <w:tabs>
        <w:tab w:val="center" w:pos="4320"/>
        <w:tab w:val="right" w:pos="8640"/>
      </w:tabs>
      <w:spacing w:before="240"/>
      <w:jc w:val="right"/>
      <w:rPr>
        <w:rFonts w:eastAsia="굴림체"/>
        <w:b/>
        <w:sz w:val="44"/>
      </w:rPr>
    </w:pPr>
    <w:r w:rsidRPr="007D2242">
      <w:rPr>
        <w:rFonts w:eastAsia="굴림체" w:hint="eastAsia"/>
        <w:b/>
        <w:sz w:val="44"/>
      </w:rPr>
      <w:t>저작권기술</w:t>
    </w:r>
    <w:r w:rsidRPr="007D2242">
      <w:rPr>
        <w:rFonts w:eastAsia="굴림체" w:hint="eastAsia"/>
        <w:b/>
        <w:sz w:val="44"/>
      </w:rPr>
      <w:t xml:space="preserve"> </w:t>
    </w:r>
    <w:r w:rsidRPr="007D2242">
      <w:rPr>
        <w:rFonts w:eastAsia="굴림체" w:hint="eastAsia"/>
        <w:b/>
        <w:sz w:val="44"/>
      </w:rPr>
      <w:t>성능평가</w:t>
    </w:r>
    <w:r w:rsidRPr="007D2242">
      <w:rPr>
        <w:rFonts w:eastAsia="굴림체" w:hint="eastAsia"/>
        <w:b/>
        <w:sz w:val="44"/>
      </w:rPr>
      <w:t xml:space="preserve"> </w:t>
    </w:r>
    <w:r w:rsidRPr="007D2242">
      <w:rPr>
        <w:rFonts w:eastAsia="굴림체" w:hint="eastAsia"/>
        <w:b/>
        <w:sz w:val="44"/>
      </w:rPr>
      <w:t>시스템</w:t>
    </w:r>
    <w:r w:rsidRPr="007D2242">
      <w:rPr>
        <w:rFonts w:eastAsia="굴림체" w:hint="eastAsia"/>
        <w:b/>
        <w:sz w:val="44"/>
      </w:rPr>
      <w:t xml:space="preserve"> </w:t>
    </w:r>
    <w:r w:rsidRPr="007D2242">
      <w:rPr>
        <w:rFonts w:eastAsia="굴림체" w:hint="eastAsia"/>
        <w:b/>
        <w:sz w:val="44"/>
      </w:rPr>
      <w:t>개선</w:t>
    </w:r>
    <w:r w:rsidRPr="007D2242">
      <w:rPr>
        <w:rFonts w:eastAsia="굴림체" w:hint="eastAsia"/>
        <w:b/>
        <w:sz w:val="44"/>
      </w:rPr>
      <w:t xml:space="preserve"> </w:t>
    </w:r>
    <w:r w:rsidRPr="007D2242">
      <w:rPr>
        <w:rFonts w:eastAsia="굴림체" w:hint="eastAsia"/>
        <w:b/>
        <w:sz w:val="44"/>
      </w:rPr>
      <w:t>및</w:t>
    </w:r>
    <w:r w:rsidRPr="007D2242">
      <w:rPr>
        <w:rFonts w:eastAsia="굴림체" w:hint="eastAsia"/>
        <w:b/>
        <w:sz w:val="44"/>
      </w:rPr>
      <w:t xml:space="preserve"> </w:t>
    </w:r>
    <w:r w:rsidRPr="007D2242">
      <w:rPr>
        <w:rFonts w:eastAsia="굴림체" w:hint="eastAsia"/>
        <w:b/>
        <w:sz w:val="44"/>
      </w:rPr>
      <w:t>고도화</w:t>
    </w:r>
  </w:p>
  <w:p w:rsidR="005B0B9D" w:rsidRPr="0035460A" w:rsidRDefault="005B0B9D" w:rsidP="00331D6A">
    <w:pPr>
      <w:pStyle w:val="a6"/>
      <w:spacing w:before="240"/>
      <w:jc w:val="right"/>
      <w:rPr>
        <w:rFonts w:ascii="Times New Roman" w:eastAsia="굴림체" w:hAnsi="Times New Roman"/>
        <w:b/>
        <w:sz w:val="48"/>
      </w:rPr>
    </w:pPr>
  </w:p>
  <w:p w:rsidR="005B0B9D" w:rsidRDefault="005B0B9D">
    <w:pPr>
      <w:pStyle w:val="a6"/>
      <w:spacing w:before="240"/>
      <w:jc w:val="right"/>
      <w:rPr>
        <w:rFonts w:ascii="Times New Roman" w:eastAsia="굴림체" w:hAnsi="Times New Roman"/>
        <w:b/>
        <w:sz w:val="48"/>
      </w:rPr>
    </w:pPr>
    <w:r>
      <w:rPr>
        <w:rFonts w:ascii="Times New Roman" w:eastAsia="굴림체" w:hAnsi="Times New Roman" w:hint="eastAsia"/>
        <w:b/>
        <w:sz w:val="48"/>
      </w:rPr>
      <w:t>2120</w:t>
    </w:r>
  </w:p>
  <w:p w:rsidR="005B0B9D" w:rsidRDefault="005B0B9D">
    <w:pPr>
      <w:pStyle w:val="a6"/>
      <w:spacing w:before="240"/>
      <w:jc w:val="right"/>
      <w:rPr>
        <w:rFonts w:ascii="Times New Roman" w:hAnsi="Times New Roman"/>
        <w:b/>
        <w:sz w:val="48"/>
      </w:rPr>
    </w:pPr>
    <w:r>
      <w:rPr>
        <w:rFonts w:ascii="Times New Roman" w:eastAsia="굴림체" w:hAnsi="Times New Roman"/>
        <w:b/>
        <w:sz w:val="48"/>
      </w:rPr>
      <w:t>Version 1</w:t>
    </w:r>
    <w:r>
      <w:rPr>
        <w:rFonts w:ascii="Times New Roman" w:eastAsia="굴림체" w:hAnsi="Times New Roman" w:hint="eastAsia"/>
        <w:b/>
        <w:sz w:val="48"/>
      </w:rPr>
      <w:t>.</w:t>
    </w:r>
    <w:r w:rsidR="007D2242">
      <w:rPr>
        <w:rFonts w:ascii="Times New Roman" w:eastAsia="굴림체" w:hAnsi="Times New Roman"/>
        <w:b/>
        <w:sz w:val="48"/>
      </w:rPr>
      <w:t>0</w:t>
    </w:r>
  </w:p>
  <w:p w:rsidR="005B0B9D" w:rsidRPr="006C093F" w:rsidRDefault="005B0B9D">
    <w:pPr>
      <w:pStyle w:val="a6"/>
      <w:spacing w:before="240"/>
      <w:jc w:val="right"/>
      <w:rPr>
        <w:rFonts w:ascii="Times New Roman" w:hAnsi="Times New Roman"/>
        <w:b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5B0B9D">
      <w:trPr>
        <w:cantSplit/>
        <w:jc w:val="right"/>
      </w:trPr>
      <w:tc>
        <w:tcPr>
          <w:tcW w:w="2178" w:type="dxa"/>
        </w:tcPr>
        <w:p w:rsidR="005B0B9D" w:rsidRPr="005F4144" w:rsidRDefault="005B0B9D">
          <w:pPr>
            <w:pStyle w:val="a6"/>
            <w:spacing w:before="40" w:after="40"/>
            <w:jc w:val="center"/>
          </w:pPr>
        </w:p>
      </w:tc>
    </w:tr>
  </w:tbl>
  <w:p w:rsidR="005B0B9D" w:rsidRDefault="005B0B9D">
    <w:pPr>
      <w:pStyle w:val="Inde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79EBC2E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B6E4CF92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74F0805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2BC460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C8A00E"/>
    <w:lvl w:ilvl="0">
      <w:start w:val="1"/>
      <w:numFmt w:val="bullet"/>
      <w:pStyle w:val="50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5" w15:restartNumberingAfterBreak="0">
    <w:nsid w:val="FFFFFF81"/>
    <w:multiLevelType w:val="singleLevel"/>
    <w:tmpl w:val="53E26EAC"/>
    <w:lvl w:ilvl="0">
      <w:start w:val="1"/>
      <w:numFmt w:val="bullet"/>
      <w:pStyle w:val="40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</w:abstractNum>
  <w:abstractNum w:abstractNumId="6" w15:restartNumberingAfterBreak="0">
    <w:nsid w:val="FFFFFF82"/>
    <w:multiLevelType w:val="singleLevel"/>
    <w:tmpl w:val="E5F4543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475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00D6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72A2F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0719B"/>
    <w:multiLevelType w:val="hybridMultilevel"/>
    <w:tmpl w:val="7A92B9CC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CCE7D4F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0F915B27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8470CF5"/>
    <w:multiLevelType w:val="hybridMultilevel"/>
    <w:tmpl w:val="AF606F80"/>
    <w:lvl w:ilvl="0" w:tplc="9466AB0A">
      <w:start w:val="1"/>
      <w:numFmt w:val="bullet"/>
      <w:lvlText w:val="-"/>
      <w:lvlJc w:val="left"/>
      <w:pPr>
        <w:tabs>
          <w:tab w:val="num" w:pos="1046"/>
        </w:tabs>
        <w:ind w:left="970" w:hanging="284"/>
      </w:pPr>
      <w:rPr>
        <w:rFonts w:ascii="Times New Roman" w:eastAsia="굴림체" w:hAnsi="Times New Roman" w:cs="Times New Roman" w:hint="default"/>
      </w:rPr>
    </w:lvl>
    <w:lvl w:ilvl="1" w:tplc="04090003">
      <w:start w:val="1"/>
      <w:numFmt w:val="bullet"/>
      <w:pStyle w:val="a1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199A6917"/>
    <w:multiLevelType w:val="hybridMultilevel"/>
    <w:tmpl w:val="16366B6E"/>
    <w:lvl w:ilvl="0" w:tplc="8102B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29D1267"/>
    <w:multiLevelType w:val="hybridMultilevel"/>
    <w:tmpl w:val="72A21E18"/>
    <w:lvl w:ilvl="0" w:tplc="A6569D62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896DEB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2CAA3834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2E5A790B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0F01BC2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70862E6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B4D3A63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F8F2149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3FA67659"/>
    <w:multiLevelType w:val="hybridMultilevel"/>
    <w:tmpl w:val="E7E6086E"/>
    <w:lvl w:ilvl="0" w:tplc="976CA44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3FDF07EC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40693B54"/>
    <w:multiLevelType w:val="singleLevel"/>
    <w:tmpl w:val="B43A982E"/>
    <w:lvl w:ilvl="0">
      <w:numFmt w:val="bullet"/>
      <w:pStyle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27" w15:restartNumberingAfterBreak="0">
    <w:nsid w:val="44F3610C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4628244B"/>
    <w:multiLevelType w:val="hybridMultilevel"/>
    <w:tmpl w:val="16366B6E"/>
    <w:lvl w:ilvl="0" w:tplc="8102B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631795F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487740B9"/>
    <w:multiLevelType w:val="singleLevel"/>
    <w:tmpl w:val="0D7A4A9C"/>
    <w:lvl w:ilvl="0">
      <w:start w:val="1"/>
      <w:numFmt w:val="decimal"/>
      <w:pStyle w:val="41"/>
      <w:lvlText w:val="%1."/>
      <w:legacy w:legacy="1" w:legacySpace="0" w:legacyIndent="284"/>
      <w:lvlJc w:val="left"/>
      <w:pPr>
        <w:ind w:left="284" w:hanging="284"/>
      </w:pPr>
    </w:lvl>
  </w:abstractNum>
  <w:abstractNum w:abstractNumId="31" w15:restartNumberingAfterBreak="0">
    <w:nsid w:val="4FA00395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2D74C8D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CE223D6"/>
    <w:multiLevelType w:val="hybridMultilevel"/>
    <w:tmpl w:val="16366B6E"/>
    <w:lvl w:ilvl="0" w:tplc="8102B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37114B4"/>
    <w:multiLevelType w:val="hybridMultilevel"/>
    <w:tmpl w:val="7D3ABEEE"/>
    <w:lvl w:ilvl="0" w:tplc="20D86448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88C225D4">
      <w:start w:val="1"/>
      <w:numFmt w:val="bullet"/>
      <w:pStyle w:val="1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9EE08C1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CD8724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7B25B5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99B8AAD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F52594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C5A3CF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73835F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3FD05D4"/>
    <w:multiLevelType w:val="hybridMultilevel"/>
    <w:tmpl w:val="25C8DE04"/>
    <w:lvl w:ilvl="0" w:tplc="641E31E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 w15:restartNumberingAfterBreak="0">
    <w:nsid w:val="75977ECF"/>
    <w:multiLevelType w:val="hybridMultilevel"/>
    <w:tmpl w:val="7388CCB4"/>
    <w:lvl w:ilvl="0" w:tplc="8102B8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7D612B5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B4A2A3A"/>
    <w:multiLevelType w:val="hybridMultilevel"/>
    <w:tmpl w:val="0F5450AA"/>
    <w:lvl w:ilvl="0" w:tplc="E4983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CB9213F"/>
    <w:multiLevelType w:val="multilevel"/>
    <w:tmpl w:val="2F26401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0"/>
      </w:rPr>
    </w:lvl>
    <w:lvl w:ilvl="1">
      <w:start w:val="1"/>
      <w:numFmt w:val="decimal"/>
      <w:pStyle w:val="21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num w:numId="1">
    <w:abstractNumId w:val="34"/>
  </w:num>
  <w:num w:numId="2">
    <w:abstractNumId w:val="2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39"/>
  </w:num>
  <w:num w:numId="11">
    <w:abstractNumId w:val="16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0"/>
  </w:num>
  <w:num w:numId="17">
    <w:abstractNumId w:val="14"/>
  </w:num>
  <w:num w:numId="18">
    <w:abstractNumId w:val="30"/>
  </w:num>
  <w:num w:numId="19">
    <w:abstractNumId w:val="35"/>
  </w:num>
  <w:num w:numId="20">
    <w:abstractNumId w:val="33"/>
  </w:num>
  <w:num w:numId="21">
    <w:abstractNumId w:val="28"/>
  </w:num>
  <w:num w:numId="22">
    <w:abstractNumId w:val="15"/>
  </w:num>
  <w:num w:numId="23">
    <w:abstractNumId w:val="36"/>
  </w:num>
  <w:num w:numId="24">
    <w:abstractNumId w:val="29"/>
  </w:num>
  <w:num w:numId="25">
    <w:abstractNumId w:val="18"/>
  </w:num>
  <w:num w:numId="26">
    <w:abstractNumId w:val="27"/>
  </w:num>
  <w:num w:numId="27">
    <w:abstractNumId w:val="19"/>
  </w:num>
  <w:num w:numId="28">
    <w:abstractNumId w:val="22"/>
  </w:num>
  <w:num w:numId="29">
    <w:abstractNumId w:val="20"/>
  </w:num>
  <w:num w:numId="30">
    <w:abstractNumId w:val="17"/>
  </w:num>
  <w:num w:numId="31">
    <w:abstractNumId w:val="23"/>
  </w:num>
  <w:num w:numId="32">
    <w:abstractNumId w:val="38"/>
  </w:num>
  <w:num w:numId="33">
    <w:abstractNumId w:val="11"/>
  </w:num>
  <w:num w:numId="34">
    <w:abstractNumId w:val="31"/>
  </w:num>
  <w:num w:numId="35">
    <w:abstractNumId w:val="32"/>
  </w:num>
  <w:num w:numId="36">
    <w:abstractNumId w:val="21"/>
  </w:num>
  <w:num w:numId="37">
    <w:abstractNumId w:val="12"/>
  </w:num>
  <w:num w:numId="38">
    <w:abstractNumId w:val="25"/>
  </w:num>
  <w:num w:numId="39">
    <w:abstractNumId w:val="37"/>
  </w:num>
  <w:num w:numId="40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2049">
      <v:stroke endarrow="open" weight="1.5pt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3F"/>
    <w:rsid w:val="00002792"/>
    <w:rsid w:val="00002A72"/>
    <w:rsid w:val="000037B3"/>
    <w:rsid w:val="00005986"/>
    <w:rsid w:val="0000600A"/>
    <w:rsid w:val="00011C7A"/>
    <w:rsid w:val="000178CD"/>
    <w:rsid w:val="00017EE2"/>
    <w:rsid w:val="00020F0D"/>
    <w:rsid w:val="00024714"/>
    <w:rsid w:val="00024EB6"/>
    <w:rsid w:val="0002631E"/>
    <w:rsid w:val="000264AC"/>
    <w:rsid w:val="0002692B"/>
    <w:rsid w:val="000369CC"/>
    <w:rsid w:val="00040C6D"/>
    <w:rsid w:val="000455F2"/>
    <w:rsid w:val="00047791"/>
    <w:rsid w:val="00051B73"/>
    <w:rsid w:val="00053FA5"/>
    <w:rsid w:val="00061906"/>
    <w:rsid w:val="00063B7D"/>
    <w:rsid w:val="00063C6F"/>
    <w:rsid w:val="00064E8F"/>
    <w:rsid w:val="000657C4"/>
    <w:rsid w:val="00065FA8"/>
    <w:rsid w:val="00067701"/>
    <w:rsid w:val="0007244C"/>
    <w:rsid w:val="00073D4E"/>
    <w:rsid w:val="00076D89"/>
    <w:rsid w:val="000808BD"/>
    <w:rsid w:val="00083B74"/>
    <w:rsid w:val="00090FC3"/>
    <w:rsid w:val="00097A88"/>
    <w:rsid w:val="000A10D5"/>
    <w:rsid w:val="000A1FEE"/>
    <w:rsid w:val="000A2DD3"/>
    <w:rsid w:val="000A37D4"/>
    <w:rsid w:val="000A3CC2"/>
    <w:rsid w:val="000A3D3E"/>
    <w:rsid w:val="000A437F"/>
    <w:rsid w:val="000A4491"/>
    <w:rsid w:val="000A7C9D"/>
    <w:rsid w:val="000A7E30"/>
    <w:rsid w:val="000C1816"/>
    <w:rsid w:val="000C3616"/>
    <w:rsid w:val="000C5602"/>
    <w:rsid w:val="000C79B7"/>
    <w:rsid w:val="000C7B65"/>
    <w:rsid w:val="000D0CDA"/>
    <w:rsid w:val="000D32BB"/>
    <w:rsid w:val="000E296F"/>
    <w:rsid w:val="000E3180"/>
    <w:rsid w:val="000E4DC9"/>
    <w:rsid w:val="000E766A"/>
    <w:rsid w:val="000F11F8"/>
    <w:rsid w:val="000F2C85"/>
    <w:rsid w:val="000F31F2"/>
    <w:rsid w:val="000F6DD6"/>
    <w:rsid w:val="00103066"/>
    <w:rsid w:val="001050A0"/>
    <w:rsid w:val="00105A95"/>
    <w:rsid w:val="00105B72"/>
    <w:rsid w:val="00106E80"/>
    <w:rsid w:val="00113444"/>
    <w:rsid w:val="00114FD2"/>
    <w:rsid w:val="00120E07"/>
    <w:rsid w:val="001257EE"/>
    <w:rsid w:val="00131E9F"/>
    <w:rsid w:val="0013355F"/>
    <w:rsid w:val="0013637E"/>
    <w:rsid w:val="00141424"/>
    <w:rsid w:val="00141BE5"/>
    <w:rsid w:val="00142752"/>
    <w:rsid w:val="00142A7F"/>
    <w:rsid w:val="001433BB"/>
    <w:rsid w:val="00145DC4"/>
    <w:rsid w:val="001469D7"/>
    <w:rsid w:val="0015287C"/>
    <w:rsid w:val="00153256"/>
    <w:rsid w:val="001620C2"/>
    <w:rsid w:val="00162A41"/>
    <w:rsid w:val="001637BE"/>
    <w:rsid w:val="00164D34"/>
    <w:rsid w:val="00166125"/>
    <w:rsid w:val="001701CC"/>
    <w:rsid w:val="001715C6"/>
    <w:rsid w:val="00171BA4"/>
    <w:rsid w:val="001755E8"/>
    <w:rsid w:val="001773FD"/>
    <w:rsid w:val="00180E60"/>
    <w:rsid w:val="0018458B"/>
    <w:rsid w:val="00187894"/>
    <w:rsid w:val="0019092B"/>
    <w:rsid w:val="00191DA8"/>
    <w:rsid w:val="001928C4"/>
    <w:rsid w:val="00195F02"/>
    <w:rsid w:val="00196C8D"/>
    <w:rsid w:val="001A18B5"/>
    <w:rsid w:val="001A26F8"/>
    <w:rsid w:val="001A2BBB"/>
    <w:rsid w:val="001A3682"/>
    <w:rsid w:val="001A3AFE"/>
    <w:rsid w:val="001A3C5D"/>
    <w:rsid w:val="001A3E90"/>
    <w:rsid w:val="001A6193"/>
    <w:rsid w:val="001A6F8D"/>
    <w:rsid w:val="001B483D"/>
    <w:rsid w:val="001C014D"/>
    <w:rsid w:val="001C1F22"/>
    <w:rsid w:val="001C2E5F"/>
    <w:rsid w:val="001C4D6C"/>
    <w:rsid w:val="001C5366"/>
    <w:rsid w:val="001C60A6"/>
    <w:rsid w:val="001C7617"/>
    <w:rsid w:val="001D4E2B"/>
    <w:rsid w:val="001D7AF9"/>
    <w:rsid w:val="001E34F5"/>
    <w:rsid w:val="001E40A1"/>
    <w:rsid w:val="001E7A25"/>
    <w:rsid w:val="001F168B"/>
    <w:rsid w:val="001F17D8"/>
    <w:rsid w:val="001F21C9"/>
    <w:rsid w:val="001F6CF9"/>
    <w:rsid w:val="001F7770"/>
    <w:rsid w:val="00203971"/>
    <w:rsid w:val="00203B72"/>
    <w:rsid w:val="00206B9C"/>
    <w:rsid w:val="002104A6"/>
    <w:rsid w:val="00214A95"/>
    <w:rsid w:val="0021566F"/>
    <w:rsid w:val="00217563"/>
    <w:rsid w:val="0022281D"/>
    <w:rsid w:val="00223B73"/>
    <w:rsid w:val="002301BF"/>
    <w:rsid w:val="00231368"/>
    <w:rsid w:val="0023441A"/>
    <w:rsid w:val="0024128F"/>
    <w:rsid w:val="002423D8"/>
    <w:rsid w:val="00243B30"/>
    <w:rsid w:val="00244733"/>
    <w:rsid w:val="00246E2F"/>
    <w:rsid w:val="00250B4B"/>
    <w:rsid w:val="0025261F"/>
    <w:rsid w:val="00253675"/>
    <w:rsid w:val="00254F6F"/>
    <w:rsid w:val="00260B56"/>
    <w:rsid w:val="00260BF7"/>
    <w:rsid w:val="002618FE"/>
    <w:rsid w:val="00262F44"/>
    <w:rsid w:val="00264FA3"/>
    <w:rsid w:val="002672F4"/>
    <w:rsid w:val="00272324"/>
    <w:rsid w:val="002740B0"/>
    <w:rsid w:val="00277E5C"/>
    <w:rsid w:val="002839E6"/>
    <w:rsid w:val="0028627F"/>
    <w:rsid w:val="00297827"/>
    <w:rsid w:val="002A3890"/>
    <w:rsid w:val="002A3F84"/>
    <w:rsid w:val="002C2AF6"/>
    <w:rsid w:val="002C781D"/>
    <w:rsid w:val="002C7DF9"/>
    <w:rsid w:val="002C7FC0"/>
    <w:rsid w:val="002D1552"/>
    <w:rsid w:val="002D16B6"/>
    <w:rsid w:val="002D1E55"/>
    <w:rsid w:val="002D20EA"/>
    <w:rsid w:val="002D4702"/>
    <w:rsid w:val="002D5903"/>
    <w:rsid w:val="002D5B6B"/>
    <w:rsid w:val="002E0908"/>
    <w:rsid w:val="002E0C32"/>
    <w:rsid w:val="002E51AF"/>
    <w:rsid w:val="002E6F82"/>
    <w:rsid w:val="002F0FB7"/>
    <w:rsid w:val="002F1212"/>
    <w:rsid w:val="002F1C3E"/>
    <w:rsid w:val="002F2396"/>
    <w:rsid w:val="002F2B6C"/>
    <w:rsid w:val="002F2B7F"/>
    <w:rsid w:val="002F5644"/>
    <w:rsid w:val="002F7604"/>
    <w:rsid w:val="00302483"/>
    <w:rsid w:val="003027E3"/>
    <w:rsid w:val="003032E0"/>
    <w:rsid w:val="0030604C"/>
    <w:rsid w:val="003145CF"/>
    <w:rsid w:val="00314A33"/>
    <w:rsid w:val="00315549"/>
    <w:rsid w:val="00316AAE"/>
    <w:rsid w:val="003179A8"/>
    <w:rsid w:val="003213D9"/>
    <w:rsid w:val="00322441"/>
    <w:rsid w:val="0032667E"/>
    <w:rsid w:val="00326ACA"/>
    <w:rsid w:val="00327E0C"/>
    <w:rsid w:val="00330619"/>
    <w:rsid w:val="00331D6A"/>
    <w:rsid w:val="00334A71"/>
    <w:rsid w:val="00335961"/>
    <w:rsid w:val="00337E1C"/>
    <w:rsid w:val="00341D3D"/>
    <w:rsid w:val="003423C7"/>
    <w:rsid w:val="0034306A"/>
    <w:rsid w:val="00345A15"/>
    <w:rsid w:val="0034702D"/>
    <w:rsid w:val="00351212"/>
    <w:rsid w:val="00351AB6"/>
    <w:rsid w:val="00352E60"/>
    <w:rsid w:val="00353B7A"/>
    <w:rsid w:val="0035460A"/>
    <w:rsid w:val="00364159"/>
    <w:rsid w:val="00364D38"/>
    <w:rsid w:val="003651AA"/>
    <w:rsid w:val="003656F0"/>
    <w:rsid w:val="003719F3"/>
    <w:rsid w:val="00373F58"/>
    <w:rsid w:val="00374278"/>
    <w:rsid w:val="0037484E"/>
    <w:rsid w:val="00374883"/>
    <w:rsid w:val="00376068"/>
    <w:rsid w:val="0037753B"/>
    <w:rsid w:val="00377589"/>
    <w:rsid w:val="003833EF"/>
    <w:rsid w:val="00384814"/>
    <w:rsid w:val="0038646A"/>
    <w:rsid w:val="00392C9B"/>
    <w:rsid w:val="00393BA2"/>
    <w:rsid w:val="00395AFC"/>
    <w:rsid w:val="003976EF"/>
    <w:rsid w:val="003A0DA7"/>
    <w:rsid w:val="003A1E18"/>
    <w:rsid w:val="003A2420"/>
    <w:rsid w:val="003A2F69"/>
    <w:rsid w:val="003A662F"/>
    <w:rsid w:val="003A71C6"/>
    <w:rsid w:val="003B1AB0"/>
    <w:rsid w:val="003B346A"/>
    <w:rsid w:val="003B5DFD"/>
    <w:rsid w:val="003B6C66"/>
    <w:rsid w:val="003B7F04"/>
    <w:rsid w:val="003C16B3"/>
    <w:rsid w:val="003C1B97"/>
    <w:rsid w:val="003C670E"/>
    <w:rsid w:val="003D0056"/>
    <w:rsid w:val="003D1A05"/>
    <w:rsid w:val="003D2217"/>
    <w:rsid w:val="003D33B0"/>
    <w:rsid w:val="003D3565"/>
    <w:rsid w:val="003D67B1"/>
    <w:rsid w:val="003E6DAE"/>
    <w:rsid w:val="003E7678"/>
    <w:rsid w:val="0040003C"/>
    <w:rsid w:val="00402E43"/>
    <w:rsid w:val="00411A1A"/>
    <w:rsid w:val="004201DA"/>
    <w:rsid w:val="00420FE4"/>
    <w:rsid w:val="004211E0"/>
    <w:rsid w:val="00422D3C"/>
    <w:rsid w:val="00422F4D"/>
    <w:rsid w:val="00425601"/>
    <w:rsid w:val="0042570C"/>
    <w:rsid w:val="00425A86"/>
    <w:rsid w:val="0042639B"/>
    <w:rsid w:val="004279F2"/>
    <w:rsid w:val="00432E10"/>
    <w:rsid w:val="00433893"/>
    <w:rsid w:val="00437DC4"/>
    <w:rsid w:val="004404DC"/>
    <w:rsid w:val="00440663"/>
    <w:rsid w:val="00441082"/>
    <w:rsid w:val="00441D05"/>
    <w:rsid w:val="004437BC"/>
    <w:rsid w:val="00443D39"/>
    <w:rsid w:val="004501BC"/>
    <w:rsid w:val="00452F73"/>
    <w:rsid w:val="00453B5A"/>
    <w:rsid w:val="00455BC1"/>
    <w:rsid w:val="00457F6F"/>
    <w:rsid w:val="00461E29"/>
    <w:rsid w:val="00463F5C"/>
    <w:rsid w:val="0046746D"/>
    <w:rsid w:val="004718EB"/>
    <w:rsid w:val="00477B39"/>
    <w:rsid w:val="00480497"/>
    <w:rsid w:val="00480935"/>
    <w:rsid w:val="00485F45"/>
    <w:rsid w:val="00491251"/>
    <w:rsid w:val="00494112"/>
    <w:rsid w:val="00495F04"/>
    <w:rsid w:val="00496916"/>
    <w:rsid w:val="00496BA2"/>
    <w:rsid w:val="00496CCB"/>
    <w:rsid w:val="004A141E"/>
    <w:rsid w:val="004A4273"/>
    <w:rsid w:val="004A5010"/>
    <w:rsid w:val="004B2A93"/>
    <w:rsid w:val="004B3289"/>
    <w:rsid w:val="004B4B38"/>
    <w:rsid w:val="004C2EBF"/>
    <w:rsid w:val="004C6F5A"/>
    <w:rsid w:val="004D19E6"/>
    <w:rsid w:val="004D3ADD"/>
    <w:rsid w:val="004D49DC"/>
    <w:rsid w:val="004D4FD8"/>
    <w:rsid w:val="004E47CB"/>
    <w:rsid w:val="004E79E6"/>
    <w:rsid w:val="004F0FD5"/>
    <w:rsid w:val="004F110A"/>
    <w:rsid w:val="004F11F9"/>
    <w:rsid w:val="004F1890"/>
    <w:rsid w:val="004F2EE9"/>
    <w:rsid w:val="004F3F42"/>
    <w:rsid w:val="004F5DDB"/>
    <w:rsid w:val="004F79B0"/>
    <w:rsid w:val="005003D8"/>
    <w:rsid w:val="0050278A"/>
    <w:rsid w:val="005027B5"/>
    <w:rsid w:val="00503A2E"/>
    <w:rsid w:val="00511C71"/>
    <w:rsid w:val="00512BDD"/>
    <w:rsid w:val="00513A9E"/>
    <w:rsid w:val="00515CA5"/>
    <w:rsid w:val="005167F4"/>
    <w:rsid w:val="005173C1"/>
    <w:rsid w:val="00517856"/>
    <w:rsid w:val="00523C5D"/>
    <w:rsid w:val="00525708"/>
    <w:rsid w:val="00527E6B"/>
    <w:rsid w:val="00532636"/>
    <w:rsid w:val="005362E8"/>
    <w:rsid w:val="00540FCB"/>
    <w:rsid w:val="005439E1"/>
    <w:rsid w:val="005470F6"/>
    <w:rsid w:val="005479D9"/>
    <w:rsid w:val="0055150C"/>
    <w:rsid w:val="0055435B"/>
    <w:rsid w:val="0055741B"/>
    <w:rsid w:val="00562B22"/>
    <w:rsid w:val="005636DD"/>
    <w:rsid w:val="0057695F"/>
    <w:rsid w:val="00580BD4"/>
    <w:rsid w:val="005814FB"/>
    <w:rsid w:val="005816E5"/>
    <w:rsid w:val="00581C76"/>
    <w:rsid w:val="005832E4"/>
    <w:rsid w:val="00584E4C"/>
    <w:rsid w:val="00587FBA"/>
    <w:rsid w:val="0059142E"/>
    <w:rsid w:val="005927E0"/>
    <w:rsid w:val="0059574F"/>
    <w:rsid w:val="0059636A"/>
    <w:rsid w:val="00597585"/>
    <w:rsid w:val="005A0829"/>
    <w:rsid w:val="005A3878"/>
    <w:rsid w:val="005A53C4"/>
    <w:rsid w:val="005B0B9D"/>
    <w:rsid w:val="005B18E0"/>
    <w:rsid w:val="005B609A"/>
    <w:rsid w:val="005B741E"/>
    <w:rsid w:val="005C037F"/>
    <w:rsid w:val="005C3C2F"/>
    <w:rsid w:val="005C68E9"/>
    <w:rsid w:val="005C7F03"/>
    <w:rsid w:val="005D2686"/>
    <w:rsid w:val="005D45D3"/>
    <w:rsid w:val="005E0436"/>
    <w:rsid w:val="005E26FF"/>
    <w:rsid w:val="005E4DC0"/>
    <w:rsid w:val="005E6D9D"/>
    <w:rsid w:val="005E7303"/>
    <w:rsid w:val="005F0605"/>
    <w:rsid w:val="005F0EC9"/>
    <w:rsid w:val="005F172C"/>
    <w:rsid w:val="005F4144"/>
    <w:rsid w:val="005F4EF3"/>
    <w:rsid w:val="005F606F"/>
    <w:rsid w:val="00602772"/>
    <w:rsid w:val="00603305"/>
    <w:rsid w:val="006033E6"/>
    <w:rsid w:val="00604E02"/>
    <w:rsid w:val="0060596E"/>
    <w:rsid w:val="00610CF2"/>
    <w:rsid w:val="00613182"/>
    <w:rsid w:val="00615C82"/>
    <w:rsid w:val="0062168B"/>
    <w:rsid w:val="00621BA5"/>
    <w:rsid w:val="00621E3B"/>
    <w:rsid w:val="00622216"/>
    <w:rsid w:val="00623515"/>
    <w:rsid w:val="006245AD"/>
    <w:rsid w:val="006247FF"/>
    <w:rsid w:val="006258E9"/>
    <w:rsid w:val="00625CC9"/>
    <w:rsid w:val="00634D07"/>
    <w:rsid w:val="006378E1"/>
    <w:rsid w:val="00642135"/>
    <w:rsid w:val="00642A21"/>
    <w:rsid w:val="006434E8"/>
    <w:rsid w:val="00645365"/>
    <w:rsid w:val="006551A6"/>
    <w:rsid w:val="006559EE"/>
    <w:rsid w:val="00657813"/>
    <w:rsid w:val="00660877"/>
    <w:rsid w:val="00661749"/>
    <w:rsid w:val="00661952"/>
    <w:rsid w:val="006634AF"/>
    <w:rsid w:val="006665AA"/>
    <w:rsid w:val="00666632"/>
    <w:rsid w:val="00670042"/>
    <w:rsid w:val="00671B9E"/>
    <w:rsid w:val="0067332F"/>
    <w:rsid w:val="006766CC"/>
    <w:rsid w:val="0067675A"/>
    <w:rsid w:val="00680540"/>
    <w:rsid w:val="00680865"/>
    <w:rsid w:val="00682D17"/>
    <w:rsid w:val="00694BC2"/>
    <w:rsid w:val="00697D4F"/>
    <w:rsid w:val="006A201C"/>
    <w:rsid w:val="006A2044"/>
    <w:rsid w:val="006A7189"/>
    <w:rsid w:val="006B08FA"/>
    <w:rsid w:val="006B12E7"/>
    <w:rsid w:val="006B664C"/>
    <w:rsid w:val="006C093F"/>
    <w:rsid w:val="006C1BA1"/>
    <w:rsid w:val="006C1E11"/>
    <w:rsid w:val="006C4C9B"/>
    <w:rsid w:val="006C545F"/>
    <w:rsid w:val="006C5984"/>
    <w:rsid w:val="006D3F5D"/>
    <w:rsid w:val="006D5E0B"/>
    <w:rsid w:val="006D5F4A"/>
    <w:rsid w:val="006D70DA"/>
    <w:rsid w:val="006E00C9"/>
    <w:rsid w:val="006E02A8"/>
    <w:rsid w:val="006E2F84"/>
    <w:rsid w:val="006E45FA"/>
    <w:rsid w:val="006E6590"/>
    <w:rsid w:val="006E6854"/>
    <w:rsid w:val="006E6F6B"/>
    <w:rsid w:val="006F3847"/>
    <w:rsid w:val="0070154F"/>
    <w:rsid w:val="007034C0"/>
    <w:rsid w:val="0070445F"/>
    <w:rsid w:val="0070498C"/>
    <w:rsid w:val="0071252D"/>
    <w:rsid w:val="0071758A"/>
    <w:rsid w:val="007202BE"/>
    <w:rsid w:val="0072157B"/>
    <w:rsid w:val="00730425"/>
    <w:rsid w:val="00732363"/>
    <w:rsid w:val="00732737"/>
    <w:rsid w:val="00735C05"/>
    <w:rsid w:val="00736580"/>
    <w:rsid w:val="007365EA"/>
    <w:rsid w:val="00743E88"/>
    <w:rsid w:val="007444AD"/>
    <w:rsid w:val="00747BB9"/>
    <w:rsid w:val="00752B65"/>
    <w:rsid w:val="00752E06"/>
    <w:rsid w:val="0075484D"/>
    <w:rsid w:val="00754ACB"/>
    <w:rsid w:val="00754F4C"/>
    <w:rsid w:val="007550AB"/>
    <w:rsid w:val="00756114"/>
    <w:rsid w:val="007570BC"/>
    <w:rsid w:val="007600E6"/>
    <w:rsid w:val="007615E8"/>
    <w:rsid w:val="00764000"/>
    <w:rsid w:val="00765AF4"/>
    <w:rsid w:val="00767C36"/>
    <w:rsid w:val="007707B0"/>
    <w:rsid w:val="00772F95"/>
    <w:rsid w:val="007741F5"/>
    <w:rsid w:val="00777D67"/>
    <w:rsid w:val="007808FB"/>
    <w:rsid w:val="00780CB3"/>
    <w:rsid w:val="00781512"/>
    <w:rsid w:val="00783D44"/>
    <w:rsid w:val="00784CA4"/>
    <w:rsid w:val="00785ECF"/>
    <w:rsid w:val="00786194"/>
    <w:rsid w:val="00787FA8"/>
    <w:rsid w:val="00792150"/>
    <w:rsid w:val="00793A05"/>
    <w:rsid w:val="00794791"/>
    <w:rsid w:val="007A2064"/>
    <w:rsid w:val="007A23AF"/>
    <w:rsid w:val="007A26FA"/>
    <w:rsid w:val="007A6C6C"/>
    <w:rsid w:val="007A733B"/>
    <w:rsid w:val="007B02D8"/>
    <w:rsid w:val="007B37E5"/>
    <w:rsid w:val="007B4E98"/>
    <w:rsid w:val="007B738A"/>
    <w:rsid w:val="007C504D"/>
    <w:rsid w:val="007C5128"/>
    <w:rsid w:val="007C6B3A"/>
    <w:rsid w:val="007D2242"/>
    <w:rsid w:val="007D2585"/>
    <w:rsid w:val="007D4779"/>
    <w:rsid w:val="007D5332"/>
    <w:rsid w:val="007D5F0A"/>
    <w:rsid w:val="007D6645"/>
    <w:rsid w:val="007D6B67"/>
    <w:rsid w:val="007D7B43"/>
    <w:rsid w:val="007E0E2C"/>
    <w:rsid w:val="007E24C4"/>
    <w:rsid w:val="007E26C0"/>
    <w:rsid w:val="007E2E5A"/>
    <w:rsid w:val="007E3B2B"/>
    <w:rsid w:val="007E70CD"/>
    <w:rsid w:val="007E7160"/>
    <w:rsid w:val="007F17AB"/>
    <w:rsid w:val="007F45C8"/>
    <w:rsid w:val="007F4786"/>
    <w:rsid w:val="007F4C53"/>
    <w:rsid w:val="008016B5"/>
    <w:rsid w:val="008041A9"/>
    <w:rsid w:val="00804E98"/>
    <w:rsid w:val="0080609E"/>
    <w:rsid w:val="0080660B"/>
    <w:rsid w:val="00812D22"/>
    <w:rsid w:val="00812E67"/>
    <w:rsid w:val="0081307D"/>
    <w:rsid w:val="00814274"/>
    <w:rsid w:val="0082005D"/>
    <w:rsid w:val="008252D4"/>
    <w:rsid w:val="00826E0C"/>
    <w:rsid w:val="00830118"/>
    <w:rsid w:val="008336E2"/>
    <w:rsid w:val="00836C5B"/>
    <w:rsid w:val="00840B4E"/>
    <w:rsid w:val="00841E71"/>
    <w:rsid w:val="00842BAF"/>
    <w:rsid w:val="00845422"/>
    <w:rsid w:val="008462B0"/>
    <w:rsid w:val="00850E0B"/>
    <w:rsid w:val="0085114C"/>
    <w:rsid w:val="00853315"/>
    <w:rsid w:val="008570BE"/>
    <w:rsid w:val="00864D19"/>
    <w:rsid w:val="00865ACE"/>
    <w:rsid w:val="008672B5"/>
    <w:rsid w:val="008703BB"/>
    <w:rsid w:val="00873949"/>
    <w:rsid w:val="0087599C"/>
    <w:rsid w:val="00876267"/>
    <w:rsid w:val="00876476"/>
    <w:rsid w:val="00880E96"/>
    <w:rsid w:val="00884C12"/>
    <w:rsid w:val="00887683"/>
    <w:rsid w:val="00894836"/>
    <w:rsid w:val="008A1A04"/>
    <w:rsid w:val="008A1D75"/>
    <w:rsid w:val="008A5DE2"/>
    <w:rsid w:val="008A5E2B"/>
    <w:rsid w:val="008A67D5"/>
    <w:rsid w:val="008B29B3"/>
    <w:rsid w:val="008B38C2"/>
    <w:rsid w:val="008B5532"/>
    <w:rsid w:val="008C1B50"/>
    <w:rsid w:val="008D3A85"/>
    <w:rsid w:val="008D540C"/>
    <w:rsid w:val="008D64AD"/>
    <w:rsid w:val="008D7517"/>
    <w:rsid w:val="008E1331"/>
    <w:rsid w:val="008E38C3"/>
    <w:rsid w:val="008E7326"/>
    <w:rsid w:val="008F11A6"/>
    <w:rsid w:val="008F13EC"/>
    <w:rsid w:val="008F4FE1"/>
    <w:rsid w:val="009070FE"/>
    <w:rsid w:val="00907E4B"/>
    <w:rsid w:val="00911C0E"/>
    <w:rsid w:val="00912643"/>
    <w:rsid w:val="0091725B"/>
    <w:rsid w:val="0092114B"/>
    <w:rsid w:val="00923ADB"/>
    <w:rsid w:val="00924357"/>
    <w:rsid w:val="009258D5"/>
    <w:rsid w:val="00927F42"/>
    <w:rsid w:val="00930776"/>
    <w:rsid w:val="00944FBE"/>
    <w:rsid w:val="00955DAD"/>
    <w:rsid w:val="00965707"/>
    <w:rsid w:val="00965B0D"/>
    <w:rsid w:val="00967F7E"/>
    <w:rsid w:val="00967FF9"/>
    <w:rsid w:val="00970252"/>
    <w:rsid w:val="00973892"/>
    <w:rsid w:val="00974EC7"/>
    <w:rsid w:val="00984E63"/>
    <w:rsid w:val="00985AB1"/>
    <w:rsid w:val="00986B4D"/>
    <w:rsid w:val="00993E82"/>
    <w:rsid w:val="00996419"/>
    <w:rsid w:val="009969B7"/>
    <w:rsid w:val="009970C9"/>
    <w:rsid w:val="009A0A99"/>
    <w:rsid w:val="009A0B6C"/>
    <w:rsid w:val="009A16B9"/>
    <w:rsid w:val="009A2ABF"/>
    <w:rsid w:val="009A2E6C"/>
    <w:rsid w:val="009A3911"/>
    <w:rsid w:val="009A3C83"/>
    <w:rsid w:val="009A518A"/>
    <w:rsid w:val="009A6C6A"/>
    <w:rsid w:val="009A7102"/>
    <w:rsid w:val="009B02B5"/>
    <w:rsid w:val="009B03D5"/>
    <w:rsid w:val="009B275C"/>
    <w:rsid w:val="009B3545"/>
    <w:rsid w:val="009C1317"/>
    <w:rsid w:val="009C29D5"/>
    <w:rsid w:val="009D0063"/>
    <w:rsid w:val="009D1271"/>
    <w:rsid w:val="009D1D08"/>
    <w:rsid w:val="009D2655"/>
    <w:rsid w:val="009D459F"/>
    <w:rsid w:val="009D607C"/>
    <w:rsid w:val="009D6516"/>
    <w:rsid w:val="009D7795"/>
    <w:rsid w:val="009E1440"/>
    <w:rsid w:val="009E1EC0"/>
    <w:rsid w:val="009E2904"/>
    <w:rsid w:val="009E3104"/>
    <w:rsid w:val="009E6E63"/>
    <w:rsid w:val="009E7D63"/>
    <w:rsid w:val="009F0854"/>
    <w:rsid w:val="009F1D15"/>
    <w:rsid w:val="009F2196"/>
    <w:rsid w:val="009F4CA3"/>
    <w:rsid w:val="009F58E5"/>
    <w:rsid w:val="00A023EE"/>
    <w:rsid w:val="00A07D5F"/>
    <w:rsid w:val="00A10A7D"/>
    <w:rsid w:val="00A120DA"/>
    <w:rsid w:val="00A152D4"/>
    <w:rsid w:val="00A15607"/>
    <w:rsid w:val="00A209A0"/>
    <w:rsid w:val="00A23D8C"/>
    <w:rsid w:val="00A2462D"/>
    <w:rsid w:val="00A248B8"/>
    <w:rsid w:val="00A24A89"/>
    <w:rsid w:val="00A307BF"/>
    <w:rsid w:val="00A36005"/>
    <w:rsid w:val="00A434FE"/>
    <w:rsid w:val="00A44909"/>
    <w:rsid w:val="00A45E6D"/>
    <w:rsid w:val="00A47597"/>
    <w:rsid w:val="00A47E6D"/>
    <w:rsid w:val="00A53FFE"/>
    <w:rsid w:val="00A541FD"/>
    <w:rsid w:val="00A5518F"/>
    <w:rsid w:val="00A5573C"/>
    <w:rsid w:val="00A56593"/>
    <w:rsid w:val="00A56A7B"/>
    <w:rsid w:val="00A60A80"/>
    <w:rsid w:val="00A6126E"/>
    <w:rsid w:val="00A6211C"/>
    <w:rsid w:val="00A6321D"/>
    <w:rsid w:val="00A666B6"/>
    <w:rsid w:val="00A67D0C"/>
    <w:rsid w:val="00A733D3"/>
    <w:rsid w:val="00A75344"/>
    <w:rsid w:val="00A83AA3"/>
    <w:rsid w:val="00A84232"/>
    <w:rsid w:val="00A8573B"/>
    <w:rsid w:val="00A90C54"/>
    <w:rsid w:val="00A919AA"/>
    <w:rsid w:val="00A94141"/>
    <w:rsid w:val="00A94791"/>
    <w:rsid w:val="00A9523D"/>
    <w:rsid w:val="00A96D25"/>
    <w:rsid w:val="00AA0271"/>
    <w:rsid w:val="00AA7886"/>
    <w:rsid w:val="00AB11A5"/>
    <w:rsid w:val="00AB1DA4"/>
    <w:rsid w:val="00AB4CF2"/>
    <w:rsid w:val="00AB5ABE"/>
    <w:rsid w:val="00AB75B1"/>
    <w:rsid w:val="00AB7F05"/>
    <w:rsid w:val="00AC337A"/>
    <w:rsid w:val="00AC60B0"/>
    <w:rsid w:val="00AC6870"/>
    <w:rsid w:val="00AC6B08"/>
    <w:rsid w:val="00AC6FD9"/>
    <w:rsid w:val="00AD1CFA"/>
    <w:rsid w:val="00AD3BB6"/>
    <w:rsid w:val="00AD55E5"/>
    <w:rsid w:val="00AD585A"/>
    <w:rsid w:val="00AD5C70"/>
    <w:rsid w:val="00AD6EB1"/>
    <w:rsid w:val="00AD7035"/>
    <w:rsid w:val="00AE207F"/>
    <w:rsid w:val="00AE24E4"/>
    <w:rsid w:val="00AE3B98"/>
    <w:rsid w:val="00AE3E2A"/>
    <w:rsid w:val="00AE6446"/>
    <w:rsid w:val="00AE7719"/>
    <w:rsid w:val="00AF3DFF"/>
    <w:rsid w:val="00AF4D88"/>
    <w:rsid w:val="00AF6085"/>
    <w:rsid w:val="00B03457"/>
    <w:rsid w:val="00B06377"/>
    <w:rsid w:val="00B07A4D"/>
    <w:rsid w:val="00B10D1B"/>
    <w:rsid w:val="00B10D58"/>
    <w:rsid w:val="00B146BF"/>
    <w:rsid w:val="00B14E33"/>
    <w:rsid w:val="00B163D4"/>
    <w:rsid w:val="00B21689"/>
    <w:rsid w:val="00B22E4F"/>
    <w:rsid w:val="00B25C91"/>
    <w:rsid w:val="00B27B23"/>
    <w:rsid w:val="00B30F7F"/>
    <w:rsid w:val="00B340D7"/>
    <w:rsid w:val="00B35CED"/>
    <w:rsid w:val="00B36958"/>
    <w:rsid w:val="00B373C2"/>
    <w:rsid w:val="00B37B96"/>
    <w:rsid w:val="00B4033D"/>
    <w:rsid w:val="00B40D07"/>
    <w:rsid w:val="00B46650"/>
    <w:rsid w:val="00B5101B"/>
    <w:rsid w:val="00B569E6"/>
    <w:rsid w:val="00B56C2C"/>
    <w:rsid w:val="00B57098"/>
    <w:rsid w:val="00B57C92"/>
    <w:rsid w:val="00B626A6"/>
    <w:rsid w:val="00B709A1"/>
    <w:rsid w:val="00B72337"/>
    <w:rsid w:val="00B74485"/>
    <w:rsid w:val="00B760F6"/>
    <w:rsid w:val="00B7793F"/>
    <w:rsid w:val="00B81651"/>
    <w:rsid w:val="00B842C8"/>
    <w:rsid w:val="00B9379D"/>
    <w:rsid w:val="00B94D1B"/>
    <w:rsid w:val="00BA1F36"/>
    <w:rsid w:val="00BA6B11"/>
    <w:rsid w:val="00BA7EA6"/>
    <w:rsid w:val="00BB3FC8"/>
    <w:rsid w:val="00BB4CC3"/>
    <w:rsid w:val="00BB5555"/>
    <w:rsid w:val="00BC13BD"/>
    <w:rsid w:val="00BC53C5"/>
    <w:rsid w:val="00BC56F0"/>
    <w:rsid w:val="00BC71EE"/>
    <w:rsid w:val="00BC7A43"/>
    <w:rsid w:val="00BD22AB"/>
    <w:rsid w:val="00BD2711"/>
    <w:rsid w:val="00BD4567"/>
    <w:rsid w:val="00BD5831"/>
    <w:rsid w:val="00BD7AD9"/>
    <w:rsid w:val="00BE0B8F"/>
    <w:rsid w:val="00BE3F7D"/>
    <w:rsid w:val="00BE46C8"/>
    <w:rsid w:val="00BE4F28"/>
    <w:rsid w:val="00BE6B28"/>
    <w:rsid w:val="00BE7543"/>
    <w:rsid w:val="00BE7BC1"/>
    <w:rsid w:val="00BE7D68"/>
    <w:rsid w:val="00BF0102"/>
    <w:rsid w:val="00BF0F41"/>
    <w:rsid w:val="00BF2D74"/>
    <w:rsid w:val="00BF38B6"/>
    <w:rsid w:val="00BF4795"/>
    <w:rsid w:val="00BF5FAF"/>
    <w:rsid w:val="00C03894"/>
    <w:rsid w:val="00C04C83"/>
    <w:rsid w:val="00C05B9C"/>
    <w:rsid w:val="00C06041"/>
    <w:rsid w:val="00C110D8"/>
    <w:rsid w:val="00C11AD2"/>
    <w:rsid w:val="00C11C40"/>
    <w:rsid w:val="00C124F6"/>
    <w:rsid w:val="00C20930"/>
    <w:rsid w:val="00C21CDE"/>
    <w:rsid w:val="00C23875"/>
    <w:rsid w:val="00C24C0A"/>
    <w:rsid w:val="00C31444"/>
    <w:rsid w:val="00C318EF"/>
    <w:rsid w:val="00C35855"/>
    <w:rsid w:val="00C35A47"/>
    <w:rsid w:val="00C35FC8"/>
    <w:rsid w:val="00C37300"/>
    <w:rsid w:val="00C41E4C"/>
    <w:rsid w:val="00C42E6B"/>
    <w:rsid w:val="00C4338D"/>
    <w:rsid w:val="00C43CD4"/>
    <w:rsid w:val="00C4545B"/>
    <w:rsid w:val="00C53979"/>
    <w:rsid w:val="00C557B6"/>
    <w:rsid w:val="00C66BB5"/>
    <w:rsid w:val="00C67272"/>
    <w:rsid w:val="00C7084F"/>
    <w:rsid w:val="00C75125"/>
    <w:rsid w:val="00C75216"/>
    <w:rsid w:val="00C81D42"/>
    <w:rsid w:val="00C81D7C"/>
    <w:rsid w:val="00C84CDC"/>
    <w:rsid w:val="00C8601B"/>
    <w:rsid w:val="00C8698C"/>
    <w:rsid w:val="00C96ACD"/>
    <w:rsid w:val="00CA02FE"/>
    <w:rsid w:val="00CA0E0B"/>
    <w:rsid w:val="00CA1830"/>
    <w:rsid w:val="00CA20D9"/>
    <w:rsid w:val="00CA6E84"/>
    <w:rsid w:val="00CA7532"/>
    <w:rsid w:val="00CA7CC2"/>
    <w:rsid w:val="00CB18F7"/>
    <w:rsid w:val="00CB50BF"/>
    <w:rsid w:val="00CB62CA"/>
    <w:rsid w:val="00CB6EC4"/>
    <w:rsid w:val="00CC09A7"/>
    <w:rsid w:val="00CC2A38"/>
    <w:rsid w:val="00CC3EF5"/>
    <w:rsid w:val="00CD0097"/>
    <w:rsid w:val="00CD2F19"/>
    <w:rsid w:val="00CD3166"/>
    <w:rsid w:val="00CD37E0"/>
    <w:rsid w:val="00CD51A7"/>
    <w:rsid w:val="00CD5B07"/>
    <w:rsid w:val="00CD7FC7"/>
    <w:rsid w:val="00CE0034"/>
    <w:rsid w:val="00CE0EC6"/>
    <w:rsid w:val="00CE245B"/>
    <w:rsid w:val="00CE362C"/>
    <w:rsid w:val="00CF2027"/>
    <w:rsid w:val="00CF3C10"/>
    <w:rsid w:val="00D00716"/>
    <w:rsid w:val="00D05B8A"/>
    <w:rsid w:val="00D12CDD"/>
    <w:rsid w:val="00D13A08"/>
    <w:rsid w:val="00D13CA9"/>
    <w:rsid w:val="00D170A5"/>
    <w:rsid w:val="00D17692"/>
    <w:rsid w:val="00D235DF"/>
    <w:rsid w:val="00D239CC"/>
    <w:rsid w:val="00D24B50"/>
    <w:rsid w:val="00D26F70"/>
    <w:rsid w:val="00D30BE5"/>
    <w:rsid w:val="00D30CA2"/>
    <w:rsid w:val="00D414B7"/>
    <w:rsid w:val="00D4261F"/>
    <w:rsid w:val="00D427FB"/>
    <w:rsid w:val="00D42EDD"/>
    <w:rsid w:val="00D436E5"/>
    <w:rsid w:val="00D44AC5"/>
    <w:rsid w:val="00D45072"/>
    <w:rsid w:val="00D50956"/>
    <w:rsid w:val="00D50A48"/>
    <w:rsid w:val="00D51D50"/>
    <w:rsid w:val="00D52B4C"/>
    <w:rsid w:val="00D52C89"/>
    <w:rsid w:val="00D57D14"/>
    <w:rsid w:val="00D60F30"/>
    <w:rsid w:val="00D636BA"/>
    <w:rsid w:val="00D64417"/>
    <w:rsid w:val="00D6617A"/>
    <w:rsid w:val="00D66BEE"/>
    <w:rsid w:val="00D66E9B"/>
    <w:rsid w:val="00D701DB"/>
    <w:rsid w:val="00D7454A"/>
    <w:rsid w:val="00D75AA4"/>
    <w:rsid w:val="00D75C62"/>
    <w:rsid w:val="00D774CE"/>
    <w:rsid w:val="00D82661"/>
    <w:rsid w:val="00D82E01"/>
    <w:rsid w:val="00D82FDA"/>
    <w:rsid w:val="00D85857"/>
    <w:rsid w:val="00D86495"/>
    <w:rsid w:val="00D870E9"/>
    <w:rsid w:val="00D92CCB"/>
    <w:rsid w:val="00D95550"/>
    <w:rsid w:val="00D9633B"/>
    <w:rsid w:val="00D966CA"/>
    <w:rsid w:val="00D97704"/>
    <w:rsid w:val="00D97F76"/>
    <w:rsid w:val="00DA6FCD"/>
    <w:rsid w:val="00DB16BE"/>
    <w:rsid w:val="00DB196A"/>
    <w:rsid w:val="00DB366E"/>
    <w:rsid w:val="00DB36E9"/>
    <w:rsid w:val="00DB4881"/>
    <w:rsid w:val="00DC1895"/>
    <w:rsid w:val="00DC4203"/>
    <w:rsid w:val="00DC4FD0"/>
    <w:rsid w:val="00DC78F5"/>
    <w:rsid w:val="00DC7B15"/>
    <w:rsid w:val="00DD49E7"/>
    <w:rsid w:val="00DD6D46"/>
    <w:rsid w:val="00DD7645"/>
    <w:rsid w:val="00DE2D35"/>
    <w:rsid w:val="00DE3F1A"/>
    <w:rsid w:val="00DF6539"/>
    <w:rsid w:val="00DF65FD"/>
    <w:rsid w:val="00DF69B1"/>
    <w:rsid w:val="00DF7DEA"/>
    <w:rsid w:val="00E03BB4"/>
    <w:rsid w:val="00E12BB2"/>
    <w:rsid w:val="00E15E38"/>
    <w:rsid w:val="00E16731"/>
    <w:rsid w:val="00E2026D"/>
    <w:rsid w:val="00E20401"/>
    <w:rsid w:val="00E20983"/>
    <w:rsid w:val="00E23C73"/>
    <w:rsid w:val="00E25235"/>
    <w:rsid w:val="00E26089"/>
    <w:rsid w:val="00E26287"/>
    <w:rsid w:val="00E273EC"/>
    <w:rsid w:val="00E3228B"/>
    <w:rsid w:val="00E36005"/>
    <w:rsid w:val="00E36844"/>
    <w:rsid w:val="00E36AC9"/>
    <w:rsid w:val="00E40143"/>
    <w:rsid w:val="00E40D9D"/>
    <w:rsid w:val="00E41C4F"/>
    <w:rsid w:val="00E420DF"/>
    <w:rsid w:val="00E4225D"/>
    <w:rsid w:val="00E42D0B"/>
    <w:rsid w:val="00E44B9C"/>
    <w:rsid w:val="00E46BE0"/>
    <w:rsid w:val="00E47A81"/>
    <w:rsid w:val="00E5072F"/>
    <w:rsid w:val="00E51A0A"/>
    <w:rsid w:val="00E51BEE"/>
    <w:rsid w:val="00E55864"/>
    <w:rsid w:val="00E560E7"/>
    <w:rsid w:val="00E6106D"/>
    <w:rsid w:val="00E63827"/>
    <w:rsid w:val="00E71D9A"/>
    <w:rsid w:val="00E73264"/>
    <w:rsid w:val="00E73D5C"/>
    <w:rsid w:val="00E74212"/>
    <w:rsid w:val="00E75672"/>
    <w:rsid w:val="00E8320E"/>
    <w:rsid w:val="00E83652"/>
    <w:rsid w:val="00E8392C"/>
    <w:rsid w:val="00E84A57"/>
    <w:rsid w:val="00E84AFC"/>
    <w:rsid w:val="00E91519"/>
    <w:rsid w:val="00E92DF4"/>
    <w:rsid w:val="00E94F94"/>
    <w:rsid w:val="00E95F19"/>
    <w:rsid w:val="00E9647E"/>
    <w:rsid w:val="00E97AC4"/>
    <w:rsid w:val="00E97F5F"/>
    <w:rsid w:val="00EA3AE3"/>
    <w:rsid w:val="00EA5026"/>
    <w:rsid w:val="00EB01D5"/>
    <w:rsid w:val="00EB1FBD"/>
    <w:rsid w:val="00EB37F9"/>
    <w:rsid w:val="00EB44CF"/>
    <w:rsid w:val="00EB7445"/>
    <w:rsid w:val="00EB7DD3"/>
    <w:rsid w:val="00EC0344"/>
    <w:rsid w:val="00EC07BE"/>
    <w:rsid w:val="00EC20F0"/>
    <w:rsid w:val="00EC2259"/>
    <w:rsid w:val="00EC69BC"/>
    <w:rsid w:val="00EC7490"/>
    <w:rsid w:val="00ED16AA"/>
    <w:rsid w:val="00ED459B"/>
    <w:rsid w:val="00EE3264"/>
    <w:rsid w:val="00EE3990"/>
    <w:rsid w:val="00EE5C7C"/>
    <w:rsid w:val="00EE7529"/>
    <w:rsid w:val="00EF20FD"/>
    <w:rsid w:val="00EF766B"/>
    <w:rsid w:val="00F00146"/>
    <w:rsid w:val="00F00DF0"/>
    <w:rsid w:val="00F02640"/>
    <w:rsid w:val="00F039EF"/>
    <w:rsid w:val="00F04AAC"/>
    <w:rsid w:val="00F0629C"/>
    <w:rsid w:val="00F15040"/>
    <w:rsid w:val="00F167C0"/>
    <w:rsid w:val="00F16B15"/>
    <w:rsid w:val="00F171A1"/>
    <w:rsid w:val="00F20A61"/>
    <w:rsid w:val="00F22A3D"/>
    <w:rsid w:val="00F22F62"/>
    <w:rsid w:val="00F2307E"/>
    <w:rsid w:val="00F23A66"/>
    <w:rsid w:val="00F30B0B"/>
    <w:rsid w:val="00F31315"/>
    <w:rsid w:val="00F3168C"/>
    <w:rsid w:val="00F322E7"/>
    <w:rsid w:val="00F32CF7"/>
    <w:rsid w:val="00F33A9D"/>
    <w:rsid w:val="00F37836"/>
    <w:rsid w:val="00F37D71"/>
    <w:rsid w:val="00F43A63"/>
    <w:rsid w:val="00F4412B"/>
    <w:rsid w:val="00F44C3B"/>
    <w:rsid w:val="00F5528B"/>
    <w:rsid w:val="00F602DF"/>
    <w:rsid w:val="00F61315"/>
    <w:rsid w:val="00F63A87"/>
    <w:rsid w:val="00F6612F"/>
    <w:rsid w:val="00F73B68"/>
    <w:rsid w:val="00F80567"/>
    <w:rsid w:val="00F831FA"/>
    <w:rsid w:val="00F871E9"/>
    <w:rsid w:val="00F9100D"/>
    <w:rsid w:val="00F92A7E"/>
    <w:rsid w:val="00F950A3"/>
    <w:rsid w:val="00F97FD4"/>
    <w:rsid w:val="00FA07E2"/>
    <w:rsid w:val="00FA0EEC"/>
    <w:rsid w:val="00FA0F8A"/>
    <w:rsid w:val="00FA52DA"/>
    <w:rsid w:val="00FB0086"/>
    <w:rsid w:val="00FB3A6E"/>
    <w:rsid w:val="00FB42B0"/>
    <w:rsid w:val="00FB48A9"/>
    <w:rsid w:val="00FB586C"/>
    <w:rsid w:val="00FB5C67"/>
    <w:rsid w:val="00FC298C"/>
    <w:rsid w:val="00FC324F"/>
    <w:rsid w:val="00FC3331"/>
    <w:rsid w:val="00FC3EEB"/>
    <w:rsid w:val="00FD2789"/>
    <w:rsid w:val="00FD32F5"/>
    <w:rsid w:val="00FE0525"/>
    <w:rsid w:val="00FE6FC3"/>
    <w:rsid w:val="00FF6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open" weight="1.5pt"/>
      <v:textbox style="mso-rotate-with-shape:t"/>
    </o:shapedefaults>
    <o:shapelayout v:ext="edit">
      <o:idmap v:ext="edit" data="1"/>
    </o:shapelayout>
  </w:shapeDefaults>
  <w:decimalSymbol w:val="."/>
  <w:listSeparator w:val=","/>
  <w15:docId w15:val="{8B3764C1-7B7A-4535-9BAF-5BE5C40E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64000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굴림" w:hAnsi="Book Antiqua"/>
    </w:rPr>
  </w:style>
  <w:style w:type="paragraph" w:styleId="10">
    <w:name w:val="heading 1"/>
    <w:aliases w:val="I"/>
    <w:basedOn w:val="a2"/>
    <w:next w:val="a2"/>
    <w:qFormat/>
    <w:rsid w:val="00171BA4"/>
    <w:pPr>
      <w:keepNext/>
      <w:keepLines/>
      <w:numPr>
        <w:numId w:val="10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1">
    <w:name w:val="heading 2"/>
    <w:basedOn w:val="a2"/>
    <w:next w:val="31"/>
    <w:qFormat/>
    <w:rsid w:val="00171BA4"/>
    <w:pPr>
      <w:keepNext/>
      <w:keepLines/>
      <w:numPr>
        <w:ilvl w:val="1"/>
        <w:numId w:val="10"/>
      </w:numPr>
      <w:spacing w:before="240" w:after="120"/>
      <w:outlineLvl w:val="1"/>
    </w:pPr>
    <w:rPr>
      <w:rFonts w:ascii="Arial" w:hAnsi="Arial"/>
      <w:b/>
    </w:rPr>
  </w:style>
  <w:style w:type="paragraph" w:styleId="31">
    <w:name w:val="heading 3"/>
    <w:basedOn w:val="a2"/>
    <w:next w:val="11"/>
    <w:qFormat/>
    <w:rsid w:val="00171BA4"/>
    <w:pPr>
      <w:keepNext/>
      <w:keepLines/>
      <w:numPr>
        <w:ilvl w:val="2"/>
        <w:numId w:val="10"/>
      </w:numPr>
      <w:spacing w:before="120" w:after="120"/>
      <w:outlineLvl w:val="2"/>
    </w:pPr>
    <w:rPr>
      <w:b/>
    </w:rPr>
  </w:style>
  <w:style w:type="paragraph" w:styleId="42">
    <w:name w:val="heading 4"/>
    <w:basedOn w:val="a2"/>
    <w:next w:val="Text"/>
    <w:qFormat/>
    <w:rsid w:val="00171BA4"/>
    <w:pPr>
      <w:keepNext/>
      <w:keepLines/>
      <w:numPr>
        <w:ilvl w:val="3"/>
        <w:numId w:val="10"/>
      </w:numPr>
      <w:spacing w:before="240"/>
      <w:outlineLvl w:val="3"/>
    </w:pPr>
    <w:rPr>
      <w:rFonts w:ascii="Arial" w:hAnsi="Arial"/>
      <w:b/>
    </w:rPr>
  </w:style>
  <w:style w:type="paragraph" w:styleId="51">
    <w:name w:val="heading 5"/>
    <w:basedOn w:val="a2"/>
    <w:next w:val="a2"/>
    <w:qFormat/>
    <w:rsid w:val="00171BA4"/>
    <w:pPr>
      <w:numPr>
        <w:ilvl w:val="4"/>
        <w:numId w:val="10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2"/>
    <w:next w:val="a2"/>
    <w:qFormat/>
    <w:rsid w:val="00171BA4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2"/>
    <w:next w:val="a2"/>
    <w:qFormat/>
    <w:rsid w:val="00171BA4"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2"/>
    <w:next w:val="a2"/>
    <w:qFormat/>
    <w:rsid w:val="00171BA4"/>
    <w:pPr>
      <w:numPr>
        <w:ilvl w:val="7"/>
        <w:numId w:val="10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2"/>
    <w:next w:val="a2"/>
    <w:qFormat/>
    <w:rsid w:val="00171BA4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본문1"/>
    <w:basedOn w:val="a2"/>
    <w:rsid w:val="00171BA4"/>
    <w:pPr>
      <w:keepLines/>
      <w:spacing w:after="120"/>
      <w:ind w:left="448"/>
    </w:pPr>
    <w:rPr>
      <w:rFonts w:ascii="Arial" w:hAnsi="Arial"/>
    </w:rPr>
  </w:style>
  <w:style w:type="paragraph" w:customStyle="1" w:styleId="Text">
    <w:name w:val="Text"/>
    <w:basedOn w:val="a2"/>
    <w:rsid w:val="00171BA4"/>
    <w:pPr>
      <w:keepLines/>
      <w:spacing w:after="120"/>
      <w:ind w:left="1800"/>
    </w:pPr>
    <w:rPr>
      <w:rFonts w:ascii="Arial" w:hAnsi="Arial"/>
    </w:rPr>
  </w:style>
  <w:style w:type="paragraph" w:styleId="a6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2"/>
    <w:link w:val="Char"/>
    <w:rsid w:val="00171BA4"/>
    <w:pPr>
      <w:tabs>
        <w:tab w:val="center" w:pos="4320"/>
        <w:tab w:val="right" w:pos="8640"/>
      </w:tabs>
    </w:pPr>
  </w:style>
  <w:style w:type="paragraph" w:styleId="a7">
    <w:name w:val="footer"/>
    <w:aliases w:val="footer odd"/>
    <w:basedOn w:val="a2"/>
    <w:rsid w:val="00171BA4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2"/>
    <w:rsid w:val="00171BA4"/>
    <w:pPr>
      <w:keepLines/>
      <w:numPr>
        <w:numId w:val="2"/>
      </w:numPr>
      <w:spacing w:after="120"/>
    </w:pPr>
    <w:rPr>
      <w:rFonts w:ascii="Arial" w:hAnsi="Arial"/>
    </w:rPr>
  </w:style>
  <w:style w:type="paragraph" w:customStyle="1" w:styleId="Indent">
    <w:name w:val="Indent"/>
    <w:basedOn w:val="a2"/>
    <w:rsid w:val="00171BA4"/>
    <w:pPr>
      <w:keepNext/>
      <w:spacing w:before="120"/>
      <w:ind w:left="720"/>
    </w:pPr>
  </w:style>
  <w:style w:type="paragraph" w:customStyle="1" w:styleId="blankpage">
    <w:name w:val="blank page"/>
    <w:basedOn w:val="Indent"/>
    <w:rsid w:val="00171BA4"/>
    <w:pPr>
      <w:keepNext w:val="0"/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rsid w:val="00171BA4"/>
    <w:pPr>
      <w:spacing w:after="0"/>
      <w:ind w:left="2160"/>
    </w:pPr>
  </w:style>
  <w:style w:type="paragraph" w:customStyle="1" w:styleId="TextBullet2">
    <w:name w:val="Text Bullet 2"/>
    <w:basedOn w:val="TextBullet"/>
    <w:rsid w:val="00171BA4"/>
    <w:pPr>
      <w:spacing w:after="120"/>
    </w:pPr>
  </w:style>
  <w:style w:type="paragraph" w:customStyle="1" w:styleId="Graphic">
    <w:name w:val="Graphic"/>
    <w:basedOn w:val="a2"/>
    <w:next w:val="a2"/>
    <w:rsid w:val="00171BA4"/>
    <w:pPr>
      <w:keepLines/>
      <w:spacing w:before="240" w:after="240"/>
      <w:jc w:val="center"/>
    </w:pPr>
    <w:rPr>
      <w:rFonts w:ascii="Arial" w:hAnsi="Arial"/>
    </w:rPr>
  </w:style>
  <w:style w:type="character" w:styleId="a8">
    <w:name w:val="page number"/>
    <w:basedOn w:val="a3"/>
    <w:rsid w:val="00171BA4"/>
  </w:style>
  <w:style w:type="paragraph" w:styleId="a9">
    <w:name w:val="Title"/>
    <w:basedOn w:val="10"/>
    <w:qFormat/>
    <w:rsid w:val="00171BA4"/>
    <w:pPr>
      <w:numPr>
        <w:numId w:val="0"/>
      </w:num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rsid w:val="00171BA4"/>
    <w:pPr>
      <w:ind w:left="1800"/>
    </w:pPr>
  </w:style>
  <w:style w:type="paragraph" w:customStyle="1" w:styleId="Bullet3">
    <w:name w:val="Bullet3"/>
    <w:basedOn w:val="Bullet"/>
    <w:rsid w:val="00171BA4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171BA4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2"/>
    <w:next w:val="a2"/>
    <w:rsid w:val="00171BA4"/>
    <w:pPr>
      <w:spacing w:before="120"/>
    </w:pPr>
    <w:rPr>
      <w:color w:val="000000"/>
    </w:rPr>
  </w:style>
  <w:style w:type="paragraph" w:customStyle="1" w:styleId="Indent3">
    <w:name w:val="Indent3"/>
    <w:basedOn w:val="a2"/>
    <w:rsid w:val="00171BA4"/>
    <w:pPr>
      <w:spacing w:before="120"/>
      <w:ind w:left="2160"/>
    </w:pPr>
  </w:style>
  <w:style w:type="paragraph" w:customStyle="1" w:styleId="Indent4">
    <w:name w:val="Indent4"/>
    <w:basedOn w:val="a2"/>
    <w:rsid w:val="00171BA4"/>
    <w:pPr>
      <w:spacing w:before="120"/>
      <w:ind w:left="2520"/>
    </w:pPr>
    <w:rPr>
      <w:color w:val="000000"/>
    </w:rPr>
  </w:style>
  <w:style w:type="paragraph" w:customStyle="1" w:styleId="310">
    <w:name w:val="본문 31"/>
    <w:basedOn w:val="11"/>
    <w:rsid w:val="00171BA4"/>
    <w:pPr>
      <w:ind w:left="720"/>
    </w:pPr>
  </w:style>
  <w:style w:type="paragraph" w:customStyle="1" w:styleId="TitlePageMainHead">
    <w:name w:val="Title Page Main Head"/>
    <w:rsid w:val="00171BA4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2"/>
    <w:rsid w:val="00171BA4"/>
    <w:pPr>
      <w:ind w:left="720"/>
    </w:pPr>
  </w:style>
  <w:style w:type="paragraph" w:customStyle="1" w:styleId="Normal1stindent">
    <w:name w:val="Normal 1st indent"/>
    <w:basedOn w:val="a2"/>
    <w:rsid w:val="00171BA4"/>
    <w:pPr>
      <w:ind w:left="2160"/>
    </w:pPr>
  </w:style>
  <w:style w:type="paragraph" w:customStyle="1" w:styleId="Normal2ndindent">
    <w:name w:val="Normal 2nd indent"/>
    <w:basedOn w:val="Normal1stindent"/>
    <w:rsid w:val="00171BA4"/>
    <w:pPr>
      <w:ind w:left="2880"/>
    </w:pPr>
  </w:style>
  <w:style w:type="paragraph" w:customStyle="1" w:styleId="Note">
    <w:name w:val="Note"/>
    <w:basedOn w:val="Note2"/>
    <w:rsid w:val="00171BA4"/>
    <w:pPr>
      <w:ind w:left="1440"/>
    </w:pPr>
  </w:style>
  <w:style w:type="paragraph" w:customStyle="1" w:styleId="Note2">
    <w:name w:val="Note2"/>
    <w:basedOn w:val="a2"/>
    <w:rsid w:val="00171BA4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rsid w:val="00171BA4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171BA4"/>
    <w:pPr>
      <w:ind w:left="3240"/>
    </w:pPr>
  </w:style>
  <w:style w:type="paragraph" w:customStyle="1" w:styleId="Style1">
    <w:name w:val="Style1"/>
    <w:basedOn w:val="Bullet"/>
    <w:rsid w:val="00171BA4"/>
    <w:pPr>
      <w:ind w:left="2520"/>
    </w:pPr>
  </w:style>
  <w:style w:type="paragraph" w:customStyle="1" w:styleId="TableText">
    <w:name w:val="Table Text"/>
    <w:basedOn w:val="a2"/>
    <w:rsid w:val="00171BA4"/>
    <w:pPr>
      <w:spacing w:after="60"/>
    </w:pPr>
  </w:style>
  <w:style w:type="paragraph" w:customStyle="1" w:styleId="Title12">
    <w:name w:val="Title12"/>
    <w:basedOn w:val="a9"/>
    <w:rsid w:val="00171BA4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styleId="12">
    <w:name w:val="toc 1"/>
    <w:basedOn w:val="a2"/>
    <w:next w:val="a2"/>
    <w:uiPriority w:val="39"/>
    <w:rsid w:val="00171BA4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styleId="22">
    <w:name w:val="toc 2"/>
    <w:basedOn w:val="a2"/>
    <w:next w:val="a2"/>
    <w:uiPriority w:val="39"/>
    <w:rsid w:val="00171BA4"/>
    <w:pPr>
      <w:tabs>
        <w:tab w:val="right" w:leader="dot" w:pos="8640"/>
      </w:tabs>
      <w:ind w:left="284"/>
    </w:pPr>
    <w:rPr>
      <w:rFonts w:ascii="Times New Roman" w:hAnsi="Times New Roman"/>
      <w:smallCaps/>
    </w:rPr>
  </w:style>
  <w:style w:type="paragraph" w:styleId="32">
    <w:name w:val="toc 3"/>
    <w:basedOn w:val="a2"/>
    <w:next w:val="a2"/>
    <w:semiHidden/>
    <w:rsid w:val="00171BA4"/>
    <w:pPr>
      <w:tabs>
        <w:tab w:val="right" w:leader="dot" w:pos="8640"/>
      </w:tabs>
      <w:ind w:left="567"/>
    </w:pPr>
    <w:rPr>
      <w:rFonts w:ascii="Times New Roman" w:hAnsi="Times New Roman"/>
      <w:smallCaps/>
    </w:rPr>
  </w:style>
  <w:style w:type="paragraph" w:styleId="43">
    <w:name w:val="toc 4"/>
    <w:basedOn w:val="a2"/>
    <w:next w:val="a2"/>
    <w:semiHidden/>
    <w:rsid w:val="00171BA4"/>
    <w:pPr>
      <w:tabs>
        <w:tab w:val="right" w:leader="dot" w:pos="8640"/>
      </w:tabs>
      <w:ind w:left="600"/>
    </w:pPr>
    <w:rPr>
      <w:rFonts w:ascii="Times New Roman" w:hAnsi="Times New Roman"/>
      <w:sz w:val="18"/>
    </w:rPr>
  </w:style>
  <w:style w:type="paragraph" w:styleId="52">
    <w:name w:val="toc 5"/>
    <w:basedOn w:val="a2"/>
    <w:next w:val="a2"/>
    <w:semiHidden/>
    <w:rsid w:val="00171BA4"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2"/>
    <w:next w:val="a2"/>
    <w:semiHidden/>
    <w:rsid w:val="00171BA4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2"/>
    <w:next w:val="a2"/>
    <w:semiHidden/>
    <w:rsid w:val="00171BA4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2"/>
    <w:next w:val="a2"/>
    <w:semiHidden/>
    <w:rsid w:val="00171BA4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2"/>
    <w:next w:val="a2"/>
    <w:semiHidden/>
    <w:rsid w:val="00171BA4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0"/>
    <w:next w:val="a2"/>
    <w:rsid w:val="00171BA4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paragraph" w:styleId="aa">
    <w:name w:val="Body Text"/>
    <w:aliases w:val="EHPT,Body Text2"/>
    <w:basedOn w:val="a2"/>
    <w:rsid w:val="00171BA4"/>
    <w:pPr>
      <w:spacing w:after="120"/>
    </w:pPr>
  </w:style>
  <w:style w:type="paragraph" w:customStyle="1" w:styleId="AuthorDateTitlePa">
    <w:name w:val="Author/Date Title Pa"/>
    <w:rsid w:val="00171BA4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2"/>
    <w:rsid w:val="00171BA4"/>
    <w:rPr>
      <w:rFonts w:ascii="Arial" w:hAnsi="Arial"/>
      <w:b/>
      <w:sz w:val="24"/>
    </w:rPr>
  </w:style>
  <w:style w:type="paragraph" w:customStyle="1" w:styleId="ab">
    <w:name w:val="규정제목"/>
    <w:basedOn w:val="a2"/>
    <w:rsid w:val="00171BA4"/>
    <w:pPr>
      <w:widowControl w:val="0"/>
      <w:wordWrap w:val="0"/>
      <w:overflowPunct/>
      <w:autoSpaceDE/>
      <w:autoSpaceDN/>
      <w:spacing w:before="120" w:after="120" w:line="360" w:lineRule="atLeast"/>
    </w:pPr>
    <w:rPr>
      <w:rFonts w:ascii="Times New Roman" w:eastAsia="바탕체" w:hAnsi="Times New Roman"/>
      <w:sz w:val="22"/>
    </w:rPr>
  </w:style>
  <w:style w:type="paragraph" w:styleId="13">
    <w:name w:val="index 1"/>
    <w:basedOn w:val="a2"/>
    <w:next w:val="a2"/>
    <w:autoRedefine/>
    <w:semiHidden/>
    <w:rsid w:val="00171BA4"/>
    <w:pPr>
      <w:ind w:left="425" w:hanging="425"/>
    </w:pPr>
  </w:style>
  <w:style w:type="paragraph" w:styleId="23">
    <w:name w:val="index 2"/>
    <w:basedOn w:val="a2"/>
    <w:next w:val="a2"/>
    <w:autoRedefine/>
    <w:semiHidden/>
    <w:rsid w:val="00171BA4"/>
    <w:pPr>
      <w:ind w:left="850" w:hanging="425"/>
    </w:pPr>
  </w:style>
  <w:style w:type="paragraph" w:styleId="33">
    <w:name w:val="index 3"/>
    <w:basedOn w:val="a2"/>
    <w:next w:val="a2"/>
    <w:autoRedefine/>
    <w:semiHidden/>
    <w:rsid w:val="00171BA4"/>
    <w:pPr>
      <w:ind w:left="1275" w:hanging="425"/>
    </w:pPr>
  </w:style>
  <w:style w:type="paragraph" w:styleId="44">
    <w:name w:val="index 4"/>
    <w:basedOn w:val="a2"/>
    <w:next w:val="a2"/>
    <w:autoRedefine/>
    <w:semiHidden/>
    <w:rsid w:val="00171BA4"/>
    <w:pPr>
      <w:ind w:left="1700" w:hanging="425"/>
    </w:pPr>
  </w:style>
  <w:style w:type="paragraph" w:styleId="53">
    <w:name w:val="index 5"/>
    <w:basedOn w:val="a2"/>
    <w:next w:val="a2"/>
    <w:autoRedefine/>
    <w:semiHidden/>
    <w:rsid w:val="00171BA4"/>
    <w:pPr>
      <w:ind w:left="2125" w:hanging="425"/>
    </w:pPr>
  </w:style>
  <w:style w:type="paragraph" w:styleId="61">
    <w:name w:val="index 6"/>
    <w:basedOn w:val="a2"/>
    <w:next w:val="a2"/>
    <w:autoRedefine/>
    <w:semiHidden/>
    <w:rsid w:val="00171BA4"/>
    <w:pPr>
      <w:ind w:left="2550" w:hanging="425"/>
    </w:pPr>
  </w:style>
  <w:style w:type="paragraph" w:styleId="71">
    <w:name w:val="index 7"/>
    <w:basedOn w:val="a2"/>
    <w:next w:val="a2"/>
    <w:autoRedefine/>
    <w:semiHidden/>
    <w:rsid w:val="00171BA4"/>
    <w:pPr>
      <w:ind w:left="2975" w:hanging="425"/>
    </w:pPr>
  </w:style>
  <w:style w:type="paragraph" w:styleId="81">
    <w:name w:val="index 8"/>
    <w:basedOn w:val="a2"/>
    <w:next w:val="a2"/>
    <w:autoRedefine/>
    <w:semiHidden/>
    <w:rsid w:val="00171BA4"/>
    <w:pPr>
      <w:ind w:left="3400" w:hanging="425"/>
    </w:pPr>
  </w:style>
  <w:style w:type="paragraph" w:styleId="91">
    <w:name w:val="index 9"/>
    <w:basedOn w:val="a2"/>
    <w:next w:val="a2"/>
    <w:autoRedefine/>
    <w:semiHidden/>
    <w:rsid w:val="00171BA4"/>
    <w:pPr>
      <w:ind w:left="3825" w:hanging="425"/>
    </w:pPr>
  </w:style>
  <w:style w:type="paragraph" w:styleId="ac">
    <w:name w:val="index heading"/>
    <w:basedOn w:val="a2"/>
    <w:next w:val="13"/>
    <w:semiHidden/>
    <w:rsid w:val="00171BA4"/>
  </w:style>
  <w:style w:type="paragraph" w:customStyle="1" w:styleId="standard">
    <w:name w:val="standard"/>
    <w:aliases w:val="s"/>
    <w:basedOn w:val="a2"/>
    <w:rsid w:val="00171BA4"/>
    <w:pPr>
      <w:overflowPunct/>
      <w:autoSpaceDE/>
      <w:autoSpaceDN/>
      <w:adjustRightInd/>
      <w:spacing w:after="160" w:line="300" w:lineRule="exact"/>
      <w:textAlignment w:val="auto"/>
    </w:pPr>
    <w:rPr>
      <w:rFonts w:ascii="Arial" w:eastAsia="바탕체" w:hAnsi="Arial"/>
      <w:sz w:val="22"/>
    </w:rPr>
  </w:style>
  <w:style w:type="paragraph" w:customStyle="1" w:styleId="ad">
    <w:name w:val="바탕글"/>
    <w:rsid w:val="00171BA4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/>
      <w:color w:val="000000"/>
    </w:rPr>
  </w:style>
  <w:style w:type="character" w:styleId="ae">
    <w:name w:val="Hyperlink"/>
    <w:uiPriority w:val="99"/>
    <w:rsid w:val="00171BA4"/>
    <w:rPr>
      <w:color w:val="0000FF"/>
      <w:u w:val="single"/>
    </w:rPr>
  </w:style>
  <w:style w:type="character" w:styleId="af">
    <w:name w:val="FollowedHyperlink"/>
    <w:rsid w:val="00171BA4"/>
    <w:rPr>
      <w:color w:val="800080"/>
      <w:u w:val="single"/>
    </w:rPr>
  </w:style>
  <w:style w:type="paragraph" w:styleId="af0">
    <w:name w:val="Normal Indent"/>
    <w:basedOn w:val="a2"/>
    <w:rsid w:val="00171BA4"/>
    <w:pPr>
      <w:overflowPunct/>
      <w:autoSpaceDE/>
      <w:autoSpaceDN/>
      <w:adjustRightInd/>
      <w:spacing w:line="360" w:lineRule="atLeast"/>
      <w:ind w:firstLineChars="200" w:firstLine="200"/>
    </w:pPr>
    <w:rPr>
      <w:rFonts w:ascii="바탕체" w:eastAsia="바탕체" w:hAnsi="Times New Roman"/>
      <w:sz w:val="24"/>
    </w:rPr>
  </w:style>
  <w:style w:type="paragraph" w:customStyle="1" w:styleId="BodyNum">
    <w:name w:val="BodyNum"/>
    <w:basedOn w:val="Bodytext"/>
    <w:rsid w:val="00171BA4"/>
    <w:pPr>
      <w:numPr>
        <w:numId w:val="11"/>
      </w:numPr>
      <w:spacing w:before="60" w:after="60"/>
    </w:pPr>
    <w:rPr>
      <w:iCs/>
    </w:rPr>
  </w:style>
  <w:style w:type="paragraph" w:customStyle="1" w:styleId="Bodytext">
    <w:name w:val="Bodytext"/>
    <w:basedOn w:val="a2"/>
    <w:rsid w:val="00171BA4"/>
    <w:pPr>
      <w:widowControl w:val="0"/>
      <w:overflowPunct/>
      <w:autoSpaceDE/>
      <w:autoSpaceDN/>
      <w:adjustRightInd/>
      <w:spacing w:before="26" w:after="240" w:line="240" w:lineRule="atLeast"/>
      <w:ind w:left="1080" w:right="115"/>
      <w:textAlignment w:val="auto"/>
    </w:pPr>
    <w:rPr>
      <w:rFonts w:ascii="Arial" w:eastAsia="굴림체" w:hAnsi="Arial"/>
      <w:lang w:eastAsia="en-US"/>
    </w:rPr>
  </w:style>
  <w:style w:type="paragraph" w:customStyle="1" w:styleId="tablehead">
    <w:name w:val="tablehead"/>
    <w:basedOn w:val="a2"/>
    <w:rsid w:val="00171BA4"/>
    <w:pPr>
      <w:widowControl w:val="0"/>
      <w:numPr>
        <w:ilvl w:val="12"/>
      </w:numPr>
      <w:overflowPunct/>
      <w:autoSpaceDE/>
      <w:autoSpaceDN/>
      <w:adjustRightInd/>
      <w:spacing w:before="26" w:after="26" w:line="240" w:lineRule="atLeast"/>
      <w:ind w:right="115"/>
      <w:jc w:val="center"/>
      <w:textAlignment w:val="auto"/>
    </w:pPr>
    <w:rPr>
      <w:rFonts w:ascii="Arial" w:eastAsia="바탕" w:hAnsi="Arial"/>
      <w:b/>
      <w:iCs/>
      <w:lang w:eastAsia="en-US"/>
    </w:rPr>
  </w:style>
  <w:style w:type="paragraph" w:styleId="24">
    <w:name w:val="List 2"/>
    <w:basedOn w:val="a2"/>
    <w:rsid w:val="00171BA4"/>
    <w:pPr>
      <w:widowControl w:val="0"/>
      <w:overflowPunct/>
      <w:autoSpaceDE/>
      <w:autoSpaceDN/>
      <w:adjustRightInd/>
      <w:spacing w:before="26" w:after="240" w:line="240" w:lineRule="atLeast"/>
      <w:ind w:left="720" w:right="115" w:hanging="360"/>
      <w:jc w:val="left"/>
      <w:textAlignment w:val="auto"/>
    </w:pPr>
    <w:rPr>
      <w:rFonts w:ascii="Arial" w:eastAsia="바탕" w:hAnsi="Arial"/>
      <w:lang w:eastAsia="en-US"/>
    </w:rPr>
  </w:style>
  <w:style w:type="paragraph" w:customStyle="1" w:styleId="coverart">
    <w:name w:val="coverart"/>
    <w:next w:val="a2"/>
    <w:rsid w:val="00171BA4"/>
    <w:pPr>
      <w:widowControl w:val="0"/>
    </w:pPr>
    <w:rPr>
      <w:rFonts w:ascii="Arial" w:eastAsia="바탕" w:hAnsi="Arial"/>
      <w:lang w:eastAsia="en-US"/>
    </w:rPr>
  </w:style>
  <w:style w:type="paragraph" w:styleId="a0">
    <w:name w:val="List Bullet"/>
    <w:basedOn w:val="a2"/>
    <w:autoRedefine/>
    <w:rsid w:val="00171BA4"/>
    <w:pPr>
      <w:widowControl w:val="0"/>
      <w:numPr>
        <w:numId w:val="3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20">
    <w:name w:val="List Bullet 2"/>
    <w:basedOn w:val="a2"/>
    <w:autoRedefine/>
    <w:rsid w:val="00171BA4"/>
    <w:pPr>
      <w:widowControl w:val="0"/>
      <w:numPr>
        <w:numId w:val="4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30">
    <w:name w:val="List Bullet 3"/>
    <w:basedOn w:val="a2"/>
    <w:autoRedefine/>
    <w:rsid w:val="00171BA4"/>
    <w:pPr>
      <w:widowControl w:val="0"/>
      <w:numPr>
        <w:numId w:val="5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40">
    <w:name w:val="List Bullet 4"/>
    <w:basedOn w:val="a2"/>
    <w:autoRedefine/>
    <w:rsid w:val="00171BA4"/>
    <w:pPr>
      <w:widowControl w:val="0"/>
      <w:numPr>
        <w:numId w:val="6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50">
    <w:name w:val="List Bullet 5"/>
    <w:basedOn w:val="a2"/>
    <w:autoRedefine/>
    <w:rsid w:val="00171BA4"/>
    <w:pPr>
      <w:widowControl w:val="0"/>
      <w:numPr>
        <w:numId w:val="7"/>
      </w:numPr>
      <w:tabs>
        <w:tab w:val="clear" w:pos="360"/>
        <w:tab w:val="num" w:pos="1800"/>
      </w:tabs>
      <w:overflowPunct/>
      <w:autoSpaceDE/>
      <w:autoSpaceDN/>
      <w:adjustRightInd/>
      <w:spacing w:before="26" w:after="240" w:line="240" w:lineRule="atLeast"/>
      <w:ind w:left="1800" w:right="115"/>
      <w:jc w:val="left"/>
      <w:textAlignment w:val="auto"/>
    </w:pPr>
    <w:rPr>
      <w:rFonts w:ascii="Arial" w:eastAsia="바탕" w:hAnsi="Arial"/>
      <w:lang w:eastAsia="en-US"/>
    </w:rPr>
  </w:style>
  <w:style w:type="paragraph" w:styleId="a">
    <w:name w:val="List Number"/>
    <w:basedOn w:val="a2"/>
    <w:rsid w:val="00171BA4"/>
    <w:pPr>
      <w:widowControl w:val="0"/>
      <w:numPr>
        <w:numId w:val="8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2">
    <w:name w:val="List Number 2"/>
    <w:basedOn w:val="a2"/>
    <w:rsid w:val="00171BA4"/>
    <w:pPr>
      <w:widowControl w:val="0"/>
      <w:numPr>
        <w:numId w:val="9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3">
    <w:name w:val="List Number 3"/>
    <w:basedOn w:val="a2"/>
    <w:rsid w:val="00171BA4"/>
    <w:pPr>
      <w:widowControl w:val="0"/>
      <w:numPr>
        <w:numId w:val="12"/>
      </w:numPr>
      <w:tabs>
        <w:tab w:val="clear" w:pos="1212"/>
        <w:tab w:val="num" w:pos="1080"/>
      </w:tabs>
      <w:overflowPunct/>
      <w:autoSpaceDE/>
      <w:autoSpaceDN/>
      <w:adjustRightInd/>
      <w:spacing w:before="26" w:after="240" w:line="240" w:lineRule="atLeast"/>
      <w:ind w:leftChars="0" w:left="1080" w:right="115" w:firstLineChars="0" w:firstLine="0"/>
      <w:jc w:val="left"/>
      <w:textAlignment w:val="auto"/>
    </w:pPr>
    <w:rPr>
      <w:rFonts w:ascii="Arial" w:eastAsia="바탕" w:hAnsi="Arial"/>
      <w:lang w:eastAsia="en-US"/>
    </w:rPr>
  </w:style>
  <w:style w:type="paragraph" w:styleId="4">
    <w:name w:val="List Number 4"/>
    <w:basedOn w:val="a2"/>
    <w:rsid w:val="00171BA4"/>
    <w:pPr>
      <w:widowControl w:val="0"/>
      <w:numPr>
        <w:numId w:val="13"/>
      </w:numPr>
      <w:tabs>
        <w:tab w:val="clear" w:pos="1637"/>
        <w:tab w:val="num" w:pos="1440"/>
      </w:tabs>
      <w:overflowPunct/>
      <w:autoSpaceDE/>
      <w:autoSpaceDN/>
      <w:adjustRightInd/>
      <w:spacing w:before="26" w:after="240" w:line="240" w:lineRule="atLeast"/>
      <w:ind w:leftChars="0" w:left="1440" w:right="115" w:firstLineChars="0" w:firstLine="0"/>
      <w:jc w:val="left"/>
      <w:textAlignment w:val="auto"/>
    </w:pPr>
    <w:rPr>
      <w:rFonts w:ascii="Arial" w:eastAsia="바탕" w:hAnsi="Arial"/>
      <w:lang w:eastAsia="en-US"/>
    </w:rPr>
  </w:style>
  <w:style w:type="paragraph" w:styleId="5">
    <w:name w:val="List Number 5"/>
    <w:basedOn w:val="a2"/>
    <w:rsid w:val="00171BA4"/>
    <w:pPr>
      <w:widowControl w:val="0"/>
      <w:numPr>
        <w:numId w:val="14"/>
      </w:numPr>
      <w:tabs>
        <w:tab w:val="clear" w:pos="2062"/>
        <w:tab w:val="num" w:pos="1800"/>
      </w:tabs>
      <w:overflowPunct/>
      <w:autoSpaceDE/>
      <w:autoSpaceDN/>
      <w:adjustRightInd/>
      <w:spacing w:before="26" w:after="240" w:line="240" w:lineRule="atLeast"/>
      <w:ind w:leftChars="0" w:left="1800" w:right="115" w:firstLineChars="0" w:firstLine="0"/>
      <w:jc w:val="left"/>
      <w:textAlignment w:val="auto"/>
    </w:pPr>
    <w:rPr>
      <w:rFonts w:ascii="Arial" w:eastAsia="바탕" w:hAnsi="Arial"/>
      <w:lang w:eastAsia="en-US"/>
    </w:rPr>
  </w:style>
  <w:style w:type="paragraph" w:customStyle="1" w:styleId="BodyBull1">
    <w:name w:val="BodyBull1"/>
    <w:basedOn w:val="BodyNum"/>
    <w:rsid w:val="00171BA4"/>
    <w:pPr>
      <w:widowControl/>
      <w:numPr>
        <w:numId w:val="15"/>
      </w:numPr>
    </w:pPr>
  </w:style>
  <w:style w:type="paragraph" w:customStyle="1" w:styleId="BodyBull2">
    <w:name w:val="BodyBull2"/>
    <w:basedOn w:val="BodyBull1"/>
    <w:rsid w:val="00171BA4"/>
    <w:pPr>
      <w:numPr>
        <w:numId w:val="16"/>
      </w:numPr>
      <w:tabs>
        <w:tab w:val="clear" w:pos="1800"/>
        <w:tab w:val="num" w:pos="0"/>
        <w:tab w:val="num" w:pos="425"/>
        <w:tab w:val="num" w:pos="2160"/>
      </w:tabs>
      <w:ind w:left="2160" w:hanging="425"/>
    </w:pPr>
  </w:style>
  <w:style w:type="paragraph" w:customStyle="1" w:styleId="1">
    <w:name w:val="유형1"/>
    <w:basedOn w:val="a2"/>
    <w:rsid w:val="00171BA4"/>
    <w:pPr>
      <w:numPr>
        <w:ilvl w:val="1"/>
        <w:numId w:val="1"/>
      </w:numPr>
      <w:spacing w:before="120"/>
      <w:jc w:val="left"/>
    </w:pPr>
    <w:rPr>
      <w:rFonts w:ascii="Times New Roman" w:hAnsi="Times New Roman"/>
    </w:rPr>
  </w:style>
  <w:style w:type="paragraph" w:customStyle="1" w:styleId="a1">
    <w:name w:val="글머리표_"/>
    <w:basedOn w:val="a2"/>
    <w:rsid w:val="00171BA4"/>
    <w:pPr>
      <w:numPr>
        <w:ilvl w:val="1"/>
        <w:numId w:val="17"/>
      </w:numPr>
      <w:jc w:val="left"/>
    </w:pPr>
    <w:rPr>
      <w:rFonts w:eastAsia="바탕체"/>
    </w:rPr>
  </w:style>
  <w:style w:type="paragraph" w:customStyle="1" w:styleId="41">
    <w:name w:val="표준4"/>
    <w:basedOn w:val="a2"/>
    <w:rsid w:val="00171BA4"/>
    <w:pPr>
      <w:widowControl w:val="0"/>
      <w:numPr>
        <w:numId w:val="18"/>
      </w:numPr>
      <w:wordWrap w:val="0"/>
      <w:overflowPunct/>
      <w:autoSpaceDE/>
      <w:autoSpaceDN/>
      <w:spacing w:line="360" w:lineRule="atLeast"/>
    </w:pPr>
    <w:rPr>
      <w:rFonts w:ascii="Times New Roman" w:eastAsia="굴림체" w:hAnsi="Times New Roman"/>
      <w:sz w:val="18"/>
    </w:rPr>
  </w:style>
  <w:style w:type="paragraph" w:customStyle="1" w:styleId="14">
    <w:name w:val="1.표제목"/>
    <w:basedOn w:val="a2"/>
    <w:rsid w:val="00171BA4"/>
    <w:pPr>
      <w:keepNext/>
      <w:numPr>
        <w:ilvl w:val="12"/>
      </w:numPr>
      <w:snapToGrid w:val="0"/>
      <w:spacing w:before="100" w:beforeAutospacing="1" w:after="100" w:afterAutospacing="1"/>
      <w:jc w:val="center"/>
    </w:pPr>
    <w:rPr>
      <w:rFonts w:ascii="바탕" w:eastAsia="바탕" w:hAnsi="바탕"/>
      <w:b/>
      <w:kern w:val="2"/>
    </w:rPr>
  </w:style>
  <w:style w:type="paragraph" w:styleId="af1">
    <w:name w:val="Normal (Web)"/>
    <w:basedOn w:val="a2"/>
    <w:uiPriority w:val="99"/>
    <w:unhideWhenUsed/>
    <w:rsid w:val="0050278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굴림" w:hAnsi="굴림" w:cs="굴림"/>
      <w:sz w:val="24"/>
      <w:szCs w:val="24"/>
    </w:rPr>
  </w:style>
  <w:style w:type="paragraph" w:customStyle="1" w:styleId="hs1">
    <w:name w:val="hs1"/>
    <w:basedOn w:val="a2"/>
    <w:rsid w:val="0050278A"/>
    <w:pPr>
      <w:overflowPunct/>
      <w:autoSpaceDE/>
      <w:autoSpaceDN/>
      <w:adjustRightInd/>
      <w:spacing w:line="384" w:lineRule="atLeast"/>
      <w:ind w:left="360"/>
      <w:textAlignment w:val="auto"/>
    </w:pPr>
    <w:rPr>
      <w:rFonts w:ascii="휴먼명조" w:eastAsia="휴먼명조" w:hAnsi="굴림" w:cs="굴림"/>
      <w:color w:val="000000"/>
      <w:sz w:val="24"/>
      <w:szCs w:val="24"/>
    </w:rPr>
  </w:style>
  <w:style w:type="character" w:customStyle="1" w:styleId="Char">
    <w:name w:val="머리글 Char"/>
    <w:aliases w:val="header odd Char1,header odd1 Char1,header odd2 Char1,header odd3 Char1,header odd4 Char1,header odd5 Char1,header odd6 Char1,header Char1,header odd11 Char1,header odd21 Char1,header odd31 Char1,header odd41 Char1,header odd51 Char1,Draft Char"/>
    <w:link w:val="a6"/>
    <w:rsid w:val="009A0A99"/>
    <w:rPr>
      <w:rFonts w:ascii="Book Antiqua" w:eastAsia="굴림" w:hAnsi="Book Antiqua"/>
    </w:rPr>
  </w:style>
  <w:style w:type="character" w:customStyle="1" w:styleId="Char1">
    <w:name w:val="머리글 Char1"/>
    <w:aliases w:val="header odd Char,header odd1 Char,header odd2 Char,header odd3 Char,header odd4 Char,header odd5 Char,header odd6 Char,header Char,header odd11 Char,header odd21 Char,header odd31 Char,header odd41 Char,header odd51 Char,header odd61 Char"/>
    <w:locked/>
    <w:rsid w:val="00020F0D"/>
    <w:rPr>
      <w:rFonts w:ascii="Book Antiqua" w:eastAsia="굴림" w:hAnsi="Book Antiqua"/>
    </w:rPr>
  </w:style>
  <w:style w:type="paragraph" w:styleId="af2">
    <w:name w:val="Balloon Text"/>
    <w:basedOn w:val="a2"/>
    <w:link w:val="Char0"/>
    <w:rsid w:val="009A16B9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f2"/>
    <w:rsid w:val="009A16B9"/>
    <w:rPr>
      <w:rFonts w:ascii="맑은 고딕" w:eastAsia="맑은 고딕" w:hAnsi="맑은 고딕" w:cs="Times New Roman"/>
      <w:sz w:val="18"/>
      <w:szCs w:val="18"/>
    </w:rPr>
  </w:style>
  <w:style w:type="paragraph" w:styleId="af3">
    <w:name w:val="List Paragraph"/>
    <w:basedOn w:val="a2"/>
    <w:uiPriority w:val="34"/>
    <w:qFormat/>
    <w:rsid w:val="00B034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48148;&#53461;%20&#54868;&#47732;\KPA&#48324;%20&#47928;&#49436;%20&#51089;&#49457;%20&#54364;&#51456;%20&#50577;&#49885;(20020302)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KPA별 문서 작성 표준 양식(20020302).dot</Template>
  <TotalTime>378</TotalTime>
  <Pages>27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/>
  <LinksUpToDate>false</LinksUpToDate>
  <CharactersWithSpaces>9952</CharactersWithSpaces>
  <SharedDoc>false</SharedDoc>
  <HLinks>
    <vt:vector size="12" baseType="variant"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_Toc298929164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_Toc298929163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>SPI 프로세스</dc:subject>
  <dc:creator>주현식</dc:creator>
  <cp:keywords/>
  <dc:description>ISM-BC AD/M_x000d_
{Team Name}_x000d_
9-3777 Kingsway_x000d_
Burnaby BC_x000d_
V5H 3Z7</dc:description>
  <cp:lastModifiedBy>신 창권</cp:lastModifiedBy>
  <cp:revision>51</cp:revision>
  <cp:lastPrinted>2013-08-20T11:20:00Z</cp:lastPrinted>
  <dcterms:created xsi:type="dcterms:W3CDTF">2016-09-01T06:39:00Z</dcterms:created>
  <dcterms:modified xsi:type="dcterms:W3CDTF">2018-09-13T13:08:00Z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yyyy mm dd</vt:lpwstr>
  </property>
  <property fmtid="{D5CDD505-2E9C-101B-9397-08002B2CF9AE}" pid="3" name="Version">
    <vt:lpwstr>{1.x}</vt:lpwstr>
  </property>
  <property fmtid="{D5CDD505-2E9C-101B-9397-08002B2CF9AE}" pid="4" name="Document Number">
    <vt:lpwstr>{Doc Number}</vt:lpwstr>
  </property>
  <property fmtid="{D5CDD505-2E9C-101B-9397-08002B2CF9AE}" pid="5" name="Caveat Left">
    <vt:lpwstr>Company Restricted</vt:lpwstr>
  </property>
  <property fmtid="{D5CDD505-2E9C-101B-9397-08002B2CF9AE}" pid="6" name="Caveat Right">
    <vt:lpwstr>Uncontrolled copy if printed</vt:lpwstr>
  </property>
  <property fmtid="{D5CDD505-2E9C-101B-9397-08002B2CF9AE}" pid="7" name="Template Version">
    <vt:lpwstr>1.2</vt:lpwstr>
  </property>
  <property fmtid="{D5CDD505-2E9C-101B-9397-08002B2CF9AE}" pid="8" name="ContentType">
    <vt:lpwstr>문서</vt:lpwstr>
  </property>
  <property fmtid="{D5CDD505-2E9C-101B-9397-08002B2CF9AE}" pid="9" name="ContentTypeId">
    <vt:lpwstr>0x0101000EC84C72BFC7BC4FB0A5B7CA0B101806</vt:lpwstr>
  </property>
  <property fmtid="{D5CDD505-2E9C-101B-9397-08002B2CF9AE}" pid="10" name="진행상태">
    <vt:lpwstr>작성완료</vt:lpwstr>
  </property>
</Properties>
</file>