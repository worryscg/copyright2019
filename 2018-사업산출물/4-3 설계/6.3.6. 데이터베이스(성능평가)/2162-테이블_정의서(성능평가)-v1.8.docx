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70" w:rsidRPr="00110CEF" w:rsidRDefault="00B55B70" w:rsidP="00B55B70">
      <w:pPr>
        <w:jc w:val="right"/>
        <w:rPr>
          <w:rFonts w:ascii="굴림" w:hAnsi="굴림"/>
          <w:i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</w:p>
    <w:p w:rsidR="00B55B70" w:rsidRPr="00110CEF" w:rsidRDefault="00B55B70" w:rsidP="00B55B70">
      <w:pPr>
        <w:widowControl/>
        <w:tabs>
          <w:tab w:val="center" w:pos="4320"/>
          <w:tab w:val="right" w:pos="8640"/>
        </w:tabs>
        <w:wordWrap/>
        <w:overflowPunct w:val="0"/>
        <w:adjustRightInd w:val="0"/>
        <w:spacing w:before="240"/>
        <w:jc w:val="right"/>
        <w:textAlignment w:val="baseline"/>
        <w:rPr>
          <w:rFonts w:ascii="굴림" w:hAnsi="굴림"/>
          <w:b/>
          <w:kern w:val="0"/>
          <w:sz w:val="48"/>
          <w:szCs w:val="20"/>
        </w:rPr>
      </w:pPr>
    </w:p>
    <w:p w:rsidR="0052281F" w:rsidRPr="00110CEF" w:rsidRDefault="0052281F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B55B70" w:rsidRPr="00110CEF" w:rsidRDefault="00B55B70" w:rsidP="0052281F">
      <w:pPr>
        <w:rPr>
          <w:rFonts w:ascii="굴림" w:hAnsi="굴림"/>
          <w:b/>
          <w:sz w:val="24"/>
        </w:rPr>
      </w:pPr>
    </w:p>
    <w:p w:rsidR="0052281F" w:rsidRPr="00E94A55" w:rsidRDefault="0052281F" w:rsidP="00270379">
      <w:pPr>
        <w:ind w:left="800" w:hanging="800"/>
        <w:jc w:val="center"/>
        <w:rPr>
          <w:rFonts w:ascii="굴림" w:hAnsi="굴림"/>
          <w:b/>
          <w:sz w:val="32"/>
          <w:szCs w:val="32"/>
        </w:rPr>
      </w:pPr>
      <w:r w:rsidRPr="00E94A55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110CEF">
        <w:rPr>
          <w:rFonts w:ascii="굴림" w:hAnsi="굴림"/>
          <w:b/>
          <w:kern w:val="0"/>
          <w:sz w:val="24"/>
          <w:szCs w:val="20"/>
        </w:rPr>
        <w:t>Client Approv</w:t>
      </w:r>
      <w:r w:rsidRPr="00110CEF">
        <w:rPr>
          <w:rFonts w:ascii="굴림" w:hAnsi="굴림" w:hint="eastAsia"/>
          <w:b/>
          <w:kern w:val="0"/>
          <w:sz w:val="24"/>
          <w:szCs w:val="20"/>
        </w:rPr>
        <w:t>al</w:t>
      </w:r>
      <w:r w:rsidRPr="00110CE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  <w:r w:rsidRPr="00110CE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33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110CEF" w:rsidTr="00B55B70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6E3767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407CD9">
              <w:rPr>
                <w:rFonts w:ascii="굴림" w:hAnsi="굴림" w:hint="eastAsia"/>
              </w:rPr>
              <w:t>차태원</w:t>
            </w:r>
            <w:r w:rsidR="00812089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DC4A7F">
              <w:rPr>
                <w:rFonts w:ascii="굴림" w:hAnsi="굴림" w:hint="eastAsia"/>
                <w:kern w:val="0"/>
                <w:szCs w:val="20"/>
              </w:rPr>
              <w:t>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33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110CEF" w:rsidTr="00B55B70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A173C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6E3767">
              <w:rPr>
                <w:rFonts w:ascii="굴림" w:hAnsi="굴림" w:hint="eastAsia"/>
                <w:kern w:val="0"/>
                <w:szCs w:val="20"/>
              </w:rPr>
              <w:t>문경도</w:t>
            </w:r>
            <w:r w:rsidR="005A173C">
              <w:rPr>
                <w:rFonts w:ascii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 w:rightChars="90"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110CEF" w:rsidRDefault="0052281F" w:rsidP="00B55B70">
      <w:pPr>
        <w:widowControl/>
        <w:wordWrap/>
        <w:overflowPunct w:val="0"/>
        <w:adjustRightInd w:val="0"/>
        <w:snapToGrid w:val="0"/>
        <w:ind w:leftChars="1600" w:left="320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110CEF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752985">
        <w:rPr>
          <w:rFonts w:ascii="굴림" w:hAnsi="굴림" w:hint="eastAsia"/>
          <w:b/>
          <w:kern w:val="0"/>
          <w:sz w:val="24"/>
          <w:szCs w:val="20"/>
        </w:rPr>
        <w:t>(주)</w:t>
      </w:r>
      <w:r w:rsidRPr="00110CEF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 w:rightChars="90" w:right="180"/>
        <w:jc w:val="left"/>
        <w:textAlignment w:val="baseline"/>
        <w:rPr>
          <w:rFonts w:ascii="굴림" w:hAnsi="굴림"/>
          <w:kern w:val="0"/>
          <w:sz w:val="24"/>
        </w:rPr>
      </w:pPr>
      <w:r w:rsidRPr="00110CE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110CE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33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110CEF" w:rsidTr="00B55B70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110CEF" w:rsidRDefault="003A3B0E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752985">
              <w:rPr>
                <w:rFonts w:ascii="굴림" w:hAnsi="굴림" w:hint="eastAsia"/>
                <w:kern w:val="0"/>
                <w:szCs w:val="20"/>
              </w:rPr>
              <w:t>(주)</w:t>
            </w:r>
            <w:r w:rsidR="006E3767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3643B7">
              <w:rPr>
                <w:rFonts w:ascii="굴림" w:hAnsi="굴림" w:hint="eastAsia"/>
                <w:kern w:val="0"/>
                <w:szCs w:val="20"/>
              </w:rPr>
              <w:t>신창권</w:t>
            </w:r>
            <w:r w:rsidR="006E3767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DC4A7F">
              <w:rPr>
                <w:rFonts w:ascii="굴림" w:hAnsi="굴림" w:hint="eastAsia"/>
                <w:kern w:val="0"/>
                <w:szCs w:val="20"/>
              </w:rPr>
              <w:t>이사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33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110CEF" w:rsidTr="00B55B7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721377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752985">
              <w:rPr>
                <w:rFonts w:ascii="굴림" w:hAnsi="굴림" w:hint="eastAsia"/>
                <w:kern w:val="0"/>
                <w:szCs w:val="20"/>
              </w:rPr>
              <w:t>(주)</w:t>
            </w:r>
            <w:r w:rsidR="006E3767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650055">
              <w:rPr>
                <w:rFonts w:ascii="굴림" w:hAnsi="굴림" w:hint="eastAsia"/>
                <w:kern w:val="0"/>
                <w:szCs w:val="20"/>
              </w:rPr>
              <w:t xml:space="preserve">김민 </w:t>
            </w:r>
            <w:r w:rsidR="00FB62D4">
              <w:rPr>
                <w:rFonts w:ascii="굴림" w:hAnsi="굴림" w:hint="eastAsia"/>
                <w:kern w:val="0"/>
                <w:szCs w:val="20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110CEF" w:rsidRDefault="0052281F" w:rsidP="00B55B70">
      <w:pPr>
        <w:widowControl/>
        <w:wordWrap/>
        <w:overflowPunct w:val="0"/>
        <w:adjustRightInd w:val="0"/>
        <w:ind w:leftChars="1600" w:left="320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33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110CEF" w:rsidTr="00B55B7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  <w:proofErr w:type="gramEnd"/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6E3767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752985">
              <w:rPr>
                <w:rFonts w:ascii="굴림" w:hAnsi="굴림" w:hint="eastAsia"/>
                <w:kern w:val="0"/>
                <w:szCs w:val="20"/>
              </w:rPr>
              <w:t>(주)</w:t>
            </w:r>
            <w:r w:rsidR="006E3767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B3338A">
              <w:rPr>
                <w:rFonts w:ascii="굴림" w:hAnsi="굴림" w:hint="eastAsia"/>
                <w:kern w:val="0"/>
                <w:szCs w:val="20"/>
              </w:rPr>
              <w:t>윤석정</w:t>
            </w:r>
            <w:r w:rsidR="00650055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6E3767">
              <w:rPr>
                <w:rFonts w:ascii="굴림" w:hAnsi="굴림" w:hint="eastAsia"/>
                <w:kern w:val="0"/>
                <w:szCs w:val="20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/>
                <w:kern w:val="0"/>
                <w:szCs w:val="20"/>
              </w:rPr>
              <w:t>(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110CE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110CE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110CEF" w:rsidRDefault="0052281F" w:rsidP="00B3338A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110CEF">
              <w:rPr>
                <w:rFonts w:ascii="굴림" w:hAnsi="굴림" w:hint="eastAsia"/>
                <w:kern w:val="0"/>
                <w:szCs w:val="20"/>
              </w:rPr>
              <w:t>20</w:t>
            </w:r>
            <w:r w:rsidR="003A3B0E" w:rsidRPr="00110CEF">
              <w:rPr>
                <w:rFonts w:ascii="굴림" w:hAnsi="굴림" w:hint="eastAsia"/>
                <w:kern w:val="0"/>
                <w:szCs w:val="20"/>
              </w:rPr>
              <w:t>1</w:t>
            </w:r>
            <w:r w:rsidR="00B3338A">
              <w:rPr>
                <w:rFonts w:ascii="굴림" w:hAnsi="굴림"/>
                <w:kern w:val="0"/>
                <w:szCs w:val="20"/>
              </w:rPr>
              <w:t>8</w:t>
            </w:r>
            <w:r w:rsidRPr="00110CEF">
              <w:rPr>
                <w:rFonts w:ascii="굴림" w:hAnsi="굴림" w:hint="eastAsia"/>
                <w:kern w:val="0"/>
                <w:szCs w:val="20"/>
              </w:rPr>
              <w:t>/</w:t>
            </w:r>
            <w:r w:rsidR="00650055">
              <w:rPr>
                <w:rFonts w:ascii="굴림" w:hAnsi="굴림" w:hint="eastAsia"/>
                <w:kern w:val="0"/>
                <w:szCs w:val="20"/>
              </w:rPr>
              <w:t>0</w:t>
            </w:r>
            <w:r w:rsidR="001E5044">
              <w:rPr>
                <w:rFonts w:ascii="굴림" w:hAnsi="굴림"/>
                <w:kern w:val="0"/>
                <w:szCs w:val="20"/>
              </w:rPr>
              <w:t>6</w:t>
            </w:r>
            <w:r w:rsidR="009A0CF1">
              <w:rPr>
                <w:rFonts w:ascii="굴림" w:hAnsi="굴림" w:hint="eastAsia"/>
                <w:kern w:val="0"/>
                <w:szCs w:val="20"/>
              </w:rPr>
              <w:t>/</w:t>
            </w:r>
            <w:r w:rsidR="00B3338A">
              <w:rPr>
                <w:rFonts w:ascii="굴림" w:hAnsi="굴림" w:hint="eastAsia"/>
                <w:kern w:val="0"/>
                <w:szCs w:val="20"/>
              </w:rPr>
              <w:t>18</w:t>
            </w:r>
          </w:p>
        </w:tc>
      </w:tr>
    </w:tbl>
    <w:p w:rsidR="0052281F" w:rsidRPr="00110CE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67481C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67481C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67481C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67481C" w:rsidRPr="00110CEF" w:rsidRDefault="0067481C" w:rsidP="000411C6">
      <w:pPr>
        <w:widowControl/>
        <w:wordWrap/>
        <w:overflowPunct w:val="0"/>
        <w:adjustRightInd w:val="0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86794D" w:rsidRDefault="0086794D">
      <w:pPr>
        <w:widowControl/>
        <w:wordWrap/>
        <w:autoSpaceDE/>
        <w:autoSpaceDN/>
        <w:jc w:val="left"/>
        <w:rPr>
          <w:rFonts w:ascii="굴림" w:hAnsi="굴림"/>
          <w:b/>
          <w:kern w:val="0"/>
          <w:sz w:val="28"/>
          <w:szCs w:val="20"/>
        </w:rPr>
      </w:pPr>
      <w:r>
        <w:rPr>
          <w:rFonts w:ascii="굴림" w:hAnsi="굴림"/>
          <w:b/>
          <w:kern w:val="0"/>
          <w:sz w:val="28"/>
          <w:szCs w:val="20"/>
        </w:rPr>
        <w:br w:type="page"/>
      </w:r>
    </w:p>
    <w:p w:rsidR="0052281F" w:rsidRPr="0086794D" w:rsidRDefault="0052281F" w:rsidP="0086794D">
      <w:pPr>
        <w:jc w:val="center"/>
        <w:rPr>
          <w:b/>
          <w:sz w:val="28"/>
        </w:rPr>
      </w:pPr>
      <w:proofErr w:type="gramStart"/>
      <w:r w:rsidRPr="0086794D">
        <w:rPr>
          <w:rFonts w:hint="eastAsia"/>
          <w:b/>
          <w:sz w:val="28"/>
        </w:rPr>
        <w:lastRenderedPageBreak/>
        <w:t>제</w:t>
      </w:r>
      <w:r w:rsidRPr="0086794D">
        <w:rPr>
          <w:rFonts w:hint="eastAsia"/>
          <w:b/>
          <w:sz w:val="28"/>
        </w:rPr>
        <w:t>.</w:t>
      </w:r>
      <w:r w:rsidRPr="0086794D">
        <w:rPr>
          <w:rFonts w:hint="eastAsia"/>
          <w:b/>
          <w:sz w:val="28"/>
        </w:rPr>
        <w:t>개정</w:t>
      </w:r>
      <w:proofErr w:type="gramEnd"/>
      <w:r w:rsidRPr="0086794D">
        <w:rPr>
          <w:rFonts w:hint="eastAsia"/>
          <w:b/>
          <w:sz w:val="28"/>
        </w:rPr>
        <w:t xml:space="preserve"> </w:t>
      </w:r>
      <w:r w:rsidRPr="0086794D">
        <w:rPr>
          <w:rFonts w:hint="eastAsia"/>
          <w:b/>
          <w:sz w:val="28"/>
        </w:rPr>
        <w:t>이력</w:t>
      </w:r>
    </w:p>
    <w:p w:rsidR="0052281F" w:rsidRPr="00110CE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10215" w:type="dxa"/>
        <w:tblInd w:w="24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110CE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110CE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C4209F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1</w:t>
            </w:r>
            <w:r>
              <w:rPr>
                <w:rFonts w:ascii="굴림" w:hAnsi="굴림"/>
                <w:szCs w:val="20"/>
              </w:rPr>
              <w:t>.8</w:t>
            </w:r>
          </w:p>
        </w:tc>
        <w:tc>
          <w:tcPr>
            <w:tcW w:w="7041" w:type="dxa"/>
          </w:tcPr>
          <w:p w:rsidR="00D42FF0" w:rsidRPr="00110CEF" w:rsidRDefault="00C4209F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</w:t>
            </w:r>
            <w:r>
              <w:rPr>
                <w:rFonts w:ascii="굴림" w:hAnsi="굴림"/>
                <w:szCs w:val="20"/>
              </w:rPr>
              <w:t>018</w:t>
            </w:r>
            <w:r>
              <w:rPr>
                <w:rFonts w:ascii="굴림" w:hAnsi="굴림" w:hint="eastAsia"/>
                <w:szCs w:val="20"/>
              </w:rPr>
              <w:t>년 설계 단계 감리 시정 조치</w:t>
            </w:r>
          </w:p>
        </w:tc>
        <w:tc>
          <w:tcPr>
            <w:tcW w:w="1710" w:type="dxa"/>
          </w:tcPr>
          <w:p w:rsidR="00D42FF0" w:rsidRPr="00110CEF" w:rsidRDefault="00C4209F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</w:t>
            </w:r>
            <w:r>
              <w:rPr>
                <w:rFonts w:ascii="굴림" w:hAnsi="굴림"/>
                <w:szCs w:val="20"/>
              </w:rPr>
              <w:t>018/10/12</w:t>
            </w: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CC5E47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1</w:t>
            </w:r>
            <w:r>
              <w:rPr>
                <w:rFonts w:ascii="굴림" w:hAnsi="굴림"/>
                <w:szCs w:val="20"/>
              </w:rPr>
              <w:t>.7</w:t>
            </w:r>
          </w:p>
        </w:tc>
        <w:tc>
          <w:tcPr>
            <w:tcW w:w="7041" w:type="dxa"/>
          </w:tcPr>
          <w:p w:rsidR="00D42FF0" w:rsidRPr="00110CEF" w:rsidRDefault="00CC5E47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</w:t>
            </w:r>
            <w:r>
              <w:rPr>
                <w:rFonts w:ascii="굴림" w:hAnsi="굴림"/>
                <w:szCs w:val="20"/>
              </w:rPr>
              <w:t>018</w:t>
            </w:r>
            <w:r>
              <w:rPr>
                <w:rFonts w:ascii="굴림" w:hAnsi="굴림" w:hint="eastAsia"/>
                <w:szCs w:val="20"/>
              </w:rPr>
              <w:t>년 사업에 따른 테이블 추가 및 변경</w:t>
            </w:r>
          </w:p>
        </w:tc>
        <w:tc>
          <w:tcPr>
            <w:tcW w:w="1710" w:type="dxa"/>
          </w:tcPr>
          <w:p w:rsidR="00D42FF0" w:rsidRPr="00110CEF" w:rsidRDefault="00CC5E47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2018/06/18</w:t>
            </w:r>
          </w:p>
        </w:tc>
      </w:tr>
      <w:tr w:rsidR="00C703AE" w:rsidRPr="00110CEF" w:rsidTr="0067481C">
        <w:trPr>
          <w:trHeight w:val="360"/>
        </w:trPr>
        <w:tc>
          <w:tcPr>
            <w:tcW w:w="1464" w:type="dxa"/>
          </w:tcPr>
          <w:p w:rsidR="00C703AE" w:rsidRPr="00110CEF" w:rsidRDefault="00C703AE" w:rsidP="00C703AE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1.</w:t>
            </w:r>
            <w:r>
              <w:rPr>
                <w:rFonts w:ascii="굴림" w:hAnsi="굴림"/>
                <w:szCs w:val="20"/>
              </w:rPr>
              <w:t>6</w:t>
            </w:r>
          </w:p>
        </w:tc>
        <w:tc>
          <w:tcPr>
            <w:tcW w:w="7041" w:type="dxa"/>
          </w:tcPr>
          <w:p w:rsidR="00C703AE" w:rsidRPr="00110CEF" w:rsidRDefault="00C703AE" w:rsidP="00C703AE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2017년 </w:t>
            </w:r>
            <w:r>
              <w:rPr>
                <w:rFonts w:ascii="굴림" w:hAnsi="굴림" w:hint="eastAsia"/>
              </w:rPr>
              <w:t>종료</w:t>
            </w:r>
            <w:r w:rsidRPr="00994D6F">
              <w:rPr>
                <w:rFonts w:ascii="굴림" w:hAnsi="굴림" w:hint="eastAsia"/>
              </w:rPr>
              <w:t>계감리 수행 결과에 따른 수정</w:t>
            </w:r>
          </w:p>
        </w:tc>
        <w:tc>
          <w:tcPr>
            <w:tcW w:w="1710" w:type="dxa"/>
          </w:tcPr>
          <w:p w:rsidR="00C703AE" w:rsidRPr="00110CEF" w:rsidRDefault="00C703AE" w:rsidP="00C703AE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2017/</w:t>
            </w:r>
            <w:r>
              <w:rPr>
                <w:rFonts w:ascii="굴림" w:hAnsi="굴림"/>
                <w:szCs w:val="20"/>
              </w:rPr>
              <w:t>11/19</w:t>
            </w: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906C6A" w:rsidP="00F533DB">
            <w:pPr>
              <w:jc w:val="center"/>
              <w:rPr>
                <w:rFonts w:ascii="굴림" w:hAnsi="굴림"/>
                <w:szCs w:val="20"/>
              </w:rPr>
            </w:pPr>
            <w:bookmarkStart w:id="4" w:name="_Hlk498889232"/>
            <w:r>
              <w:rPr>
                <w:rFonts w:ascii="굴림" w:hAnsi="굴림" w:hint="eastAsia"/>
                <w:szCs w:val="20"/>
              </w:rPr>
              <w:t>1.5</w:t>
            </w:r>
          </w:p>
        </w:tc>
        <w:tc>
          <w:tcPr>
            <w:tcW w:w="7041" w:type="dxa"/>
          </w:tcPr>
          <w:p w:rsidR="00D42FF0" w:rsidRPr="00110CEF" w:rsidRDefault="00906C6A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2017년 </w:t>
            </w:r>
            <w:r w:rsidRPr="00994D6F">
              <w:rPr>
                <w:rFonts w:ascii="굴림" w:hAnsi="굴림" w:hint="eastAsia"/>
              </w:rPr>
              <w:t>설계단계감리 수행 결과에 따른 수정</w:t>
            </w:r>
          </w:p>
        </w:tc>
        <w:tc>
          <w:tcPr>
            <w:tcW w:w="1710" w:type="dxa"/>
          </w:tcPr>
          <w:p w:rsidR="00D42FF0" w:rsidRPr="00110CEF" w:rsidRDefault="00906C6A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2017/</w:t>
            </w:r>
            <w:r>
              <w:rPr>
                <w:rFonts w:ascii="굴림" w:hAnsi="굴림"/>
                <w:szCs w:val="20"/>
              </w:rPr>
              <w:t>09/18</w:t>
            </w:r>
          </w:p>
        </w:tc>
      </w:tr>
      <w:bookmarkEnd w:id="4"/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906C6A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1.4</w:t>
            </w:r>
          </w:p>
        </w:tc>
        <w:tc>
          <w:tcPr>
            <w:tcW w:w="7041" w:type="dxa"/>
          </w:tcPr>
          <w:p w:rsidR="00D42FF0" w:rsidRPr="00110CEF" w:rsidRDefault="00906C6A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 xml:space="preserve">수요조사 관련 테이블 및 </w:t>
            </w:r>
            <w:proofErr w:type="spellStart"/>
            <w:r>
              <w:rPr>
                <w:rFonts w:ascii="굴림" w:hAnsi="굴림" w:hint="eastAsia"/>
                <w:szCs w:val="20"/>
              </w:rPr>
              <w:t>콘텐츠</w:t>
            </w:r>
            <w:proofErr w:type="spellEnd"/>
            <w:r>
              <w:rPr>
                <w:rFonts w:ascii="굴림" w:hAnsi="굴림" w:hint="eastAsia"/>
                <w:szCs w:val="20"/>
              </w:rPr>
              <w:t xml:space="preserve"> 정보 메모 추가</w:t>
            </w:r>
          </w:p>
        </w:tc>
        <w:tc>
          <w:tcPr>
            <w:tcW w:w="1710" w:type="dxa"/>
          </w:tcPr>
          <w:p w:rsidR="00D42FF0" w:rsidRPr="00110CEF" w:rsidRDefault="00906C6A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2017/06/19</w:t>
            </w: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</w:tcPr>
          <w:p w:rsidR="00D42FF0" w:rsidRPr="00110CEF" w:rsidRDefault="00906C6A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1.3</w:t>
            </w:r>
          </w:p>
        </w:tc>
        <w:tc>
          <w:tcPr>
            <w:tcW w:w="7041" w:type="dxa"/>
          </w:tcPr>
          <w:p w:rsidR="00D42FF0" w:rsidRPr="00110CEF" w:rsidRDefault="00906C6A" w:rsidP="00906C6A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</w:rPr>
              <w:t>201</w:t>
            </w:r>
            <w:r>
              <w:rPr>
                <w:rFonts w:ascii="굴림" w:hAnsi="굴림"/>
              </w:rPr>
              <w:t>6</w:t>
            </w:r>
            <w:r>
              <w:rPr>
                <w:rFonts w:ascii="굴림" w:hAnsi="굴림" w:hint="eastAsia"/>
              </w:rPr>
              <w:t xml:space="preserve">년 </w:t>
            </w:r>
            <w:r w:rsidRPr="00994D6F">
              <w:rPr>
                <w:rFonts w:ascii="굴림" w:hAnsi="굴림" w:hint="eastAsia"/>
              </w:rPr>
              <w:t>설계단계감리 수행 결과에 따른 수정</w:t>
            </w:r>
          </w:p>
        </w:tc>
        <w:tc>
          <w:tcPr>
            <w:tcW w:w="1710" w:type="dxa"/>
          </w:tcPr>
          <w:p w:rsidR="00D42FF0" w:rsidRPr="00906C6A" w:rsidRDefault="00906C6A" w:rsidP="00F533DB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</w:t>
            </w:r>
            <w:r>
              <w:rPr>
                <w:rFonts w:ascii="굴림" w:hAnsi="굴림"/>
                <w:szCs w:val="20"/>
              </w:rPr>
              <w:t>016/09/02</w:t>
            </w: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  <w:vAlign w:val="center"/>
          </w:tcPr>
          <w:p w:rsidR="00D42FF0" w:rsidRPr="00110CEF" w:rsidRDefault="00906C6A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1.2</w:t>
            </w:r>
          </w:p>
        </w:tc>
        <w:tc>
          <w:tcPr>
            <w:tcW w:w="7041" w:type="dxa"/>
            <w:vAlign w:val="center"/>
          </w:tcPr>
          <w:p w:rsidR="00D90D25" w:rsidRPr="00110CEF" w:rsidRDefault="00906C6A" w:rsidP="00C5194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리눅스기반 성능평가 관련 테이블 추가</w:t>
            </w:r>
          </w:p>
        </w:tc>
        <w:tc>
          <w:tcPr>
            <w:tcW w:w="1710" w:type="dxa"/>
            <w:vAlign w:val="center"/>
          </w:tcPr>
          <w:p w:rsidR="00D42FF0" w:rsidRPr="000B01DF" w:rsidRDefault="00906C6A" w:rsidP="000B01D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2016/</w:t>
            </w:r>
            <w:r>
              <w:rPr>
                <w:rFonts w:ascii="굴림" w:hAnsi="굴림"/>
              </w:rPr>
              <w:t>07/04</w:t>
            </w:r>
          </w:p>
        </w:tc>
      </w:tr>
      <w:tr w:rsidR="00906C6A" w:rsidRPr="00110CEF" w:rsidTr="002532B2">
        <w:trPr>
          <w:trHeight w:val="216"/>
        </w:trPr>
        <w:tc>
          <w:tcPr>
            <w:tcW w:w="1464" w:type="dxa"/>
          </w:tcPr>
          <w:p w:rsidR="00906C6A" w:rsidRPr="00994D6F" w:rsidRDefault="00906C6A" w:rsidP="00906C6A">
            <w:pPr>
              <w:jc w:val="center"/>
              <w:rPr>
                <w:rFonts w:ascii="굴림" w:hAnsi="굴림"/>
              </w:rPr>
            </w:pPr>
            <w:r w:rsidRPr="00994D6F">
              <w:rPr>
                <w:rFonts w:ascii="굴림" w:hAnsi="굴림" w:hint="eastAsia"/>
              </w:rPr>
              <w:t>1.1</w:t>
            </w:r>
          </w:p>
        </w:tc>
        <w:tc>
          <w:tcPr>
            <w:tcW w:w="7041" w:type="dxa"/>
          </w:tcPr>
          <w:p w:rsidR="00906C6A" w:rsidRPr="00994D6F" w:rsidRDefault="00906C6A" w:rsidP="00906C6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2015년 </w:t>
            </w:r>
            <w:r w:rsidRPr="00994D6F">
              <w:rPr>
                <w:rFonts w:ascii="굴림" w:hAnsi="굴림" w:hint="eastAsia"/>
              </w:rPr>
              <w:t>설계단계감리 수행 결과에 따른 수정</w:t>
            </w:r>
          </w:p>
        </w:tc>
        <w:tc>
          <w:tcPr>
            <w:tcW w:w="1710" w:type="dxa"/>
          </w:tcPr>
          <w:p w:rsidR="00906C6A" w:rsidRPr="00994D6F" w:rsidRDefault="00906C6A" w:rsidP="00906C6A">
            <w:pPr>
              <w:jc w:val="center"/>
              <w:rPr>
                <w:rFonts w:ascii="굴림" w:hAnsi="굴림"/>
              </w:rPr>
            </w:pPr>
            <w:r w:rsidRPr="00994D6F">
              <w:rPr>
                <w:rFonts w:ascii="굴림" w:hAnsi="굴림" w:hint="eastAsia"/>
              </w:rPr>
              <w:t>2015/</w:t>
            </w:r>
            <w:r w:rsidRPr="00994D6F">
              <w:rPr>
                <w:rFonts w:ascii="굴림" w:hAnsi="굴림"/>
              </w:rPr>
              <w:t>10</w:t>
            </w:r>
            <w:r w:rsidRPr="00994D6F">
              <w:rPr>
                <w:rFonts w:ascii="굴림" w:hAnsi="굴림" w:hint="eastAsia"/>
              </w:rPr>
              <w:t>/</w:t>
            </w:r>
            <w:r w:rsidRPr="00994D6F">
              <w:rPr>
                <w:rFonts w:ascii="굴림" w:hAnsi="굴림"/>
              </w:rPr>
              <w:t>08</w:t>
            </w:r>
          </w:p>
        </w:tc>
      </w:tr>
      <w:tr w:rsidR="00906C6A" w:rsidRPr="00110CEF" w:rsidTr="0067481C">
        <w:trPr>
          <w:trHeight w:val="360"/>
        </w:trPr>
        <w:tc>
          <w:tcPr>
            <w:tcW w:w="1464" w:type="dxa"/>
          </w:tcPr>
          <w:p w:rsidR="00906C6A" w:rsidRPr="00CC7FCA" w:rsidRDefault="00906C6A" w:rsidP="00906C6A">
            <w:pPr>
              <w:jc w:val="center"/>
              <w:rPr>
                <w:rFonts w:ascii="굴림" w:hAnsi="굴림"/>
              </w:rPr>
            </w:pPr>
            <w:r w:rsidRPr="00CC7FCA">
              <w:rPr>
                <w:rFonts w:ascii="굴림" w:hAnsi="굴림" w:hint="eastAsia"/>
              </w:rPr>
              <w:t>1.0</w:t>
            </w:r>
          </w:p>
        </w:tc>
        <w:tc>
          <w:tcPr>
            <w:tcW w:w="7041" w:type="dxa"/>
          </w:tcPr>
          <w:p w:rsidR="00906C6A" w:rsidRPr="00CC7FCA" w:rsidRDefault="00906C6A" w:rsidP="00906C6A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CC7FCA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906C6A" w:rsidRPr="00CC7FCA" w:rsidRDefault="00906C6A" w:rsidP="00906C6A">
            <w:pPr>
              <w:jc w:val="center"/>
              <w:rPr>
                <w:rFonts w:ascii="굴림" w:hAnsi="굴림"/>
              </w:rPr>
            </w:pPr>
            <w:r w:rsidRPr="00CC7FCA">
              <w:rPr>
                <w:rFonts w:ascii="굴림" w:hAnsi="굴림" w:hint="eastAsia"/>
              </w:rPr>
              <w:t>20</w:t>
            </w:r>
            <w:r>
              <w:rPr>
                <w:rFonts w:ascii="굴림" w:hAnsi="굴림" w:hint="eastAsia"/>
              </w:rPr>
              <w:t>15</w:t>
            </w:r>
            <w:r w:rsidRPr="00CC7FCA">
              <w:rPr>
                <w:rFonts w:ascii="굴림" w:hAnsi="굴림" w:hint="eastAsia"/>
              </w:rPr>
              <w:t>/0</w:t>
            </w:r>
            <w:r>
              <w:rPr>
                <w:rFonts w:ascii="굴림" w:hAnsi="굴림" w:hint="eastAsia"/>
              </w:rPr>
              <w:t>8/17</w:t>
            </w:r>
          </w:p>
        </w:tc>
      </w:tr>
      <w:tr w:rsidR="00D42FF0" w:rsidRPr="00110CEF" w:rsidTr="0067481C">
        <w:trPr>
          <w:trHeight w:val="360"/>
        </w:trPr>
        <w:tc>
          <w:tcPr>
            <w:tcW w:w="1464" w:type="dxa"/>
            <w:vAlign w:val="center"/>
          </w:tcPr>
          <w:p w:rsidR="00D42FF0" w:rsidRPr="00110CE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110CE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110CE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110CEF">
              <w:rPr>
                <w:rFonts w:ascii="굴림"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D42FF0" w:rsidRPr="00110CE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110CEF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110CEF">
              <w:rPr>
                <w:rFonts w:ascii="굴림" w:hAnsi="굴림" w:hint="eastAsia"/>
                <w:b/>
                <w:szCs w:val="20"/>
              </w:rPr>
              <w:t xml:space="preserve"> 일자</w:t>
            </w:r>
          </w:p>
        </w:tc>
      </w:tr>
    </w:tbl>
    <w:p w:rsidR="00437574" w:rsidRPr="00110CEF" w:rsidRDefault="0043757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110CEF" w:rsidRDefault="003368B4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p w:rsidR="007806C7" w:rsidRDefault="007806C7">
      <w:pPr>
        <w:widowControl/>
        <w:wordWrap/>
        <w:autoSpaceDE/>
        <w:autoSpaceDN/>
        <w:jc w:val="left"/>
        <w:rPr>
          <w:rFonts w:ascii="굴림" w:hAnsi="굴림"/>
        </w:rPr>
      </w:pPr>
      <w:r>
        <w:rPr>
          <w:rFonts w:ascii="굴림" w:hAnsi="굴림"/>
        </w:rPr>
        <w:br w:type="page"/>
      </w:r>
    </w:p>
    <w:p w:rsidR="00A71D8B" w:rsidRPr="00110CEF" w:rsidRDefault="00A71D8B">
      <w:pPr>
        <w:rPr>
          <w:rFonts w:ascii="굴림" w:hAnsi="굴림"/>
        </w:rPr>
      </w:pPr>
    </w:p>
    <w:p w:rsidR="00A71D8B" w:rsidRPr="00110CEF" w:rsidRDefault="00A71D8B">
      <w:pPr>
        <w:rPr>
          <w:rFonts w:ascii="굴림" w:hAnsi="굴림"/>
        </w:rPr>
      </w:pPr>
    </w:p>
    <w:sdt>
      <w:sdtPr>
        <w:rPr>
          <w:rFonts w:ascii="Times New Roman" w:eastAsia="굴림" w:hAnsi="Times New Roman"/>
          <w:b w:val="0"/>
          <w:bCs w:val="0"/>
          <w:color w:val="auto"/>
          <w:kern w:val="2"/>
          <w:sz w:val="20"/>
          <w:szCs w:val="24"/>
          <w:lang w:val="ko-KR"/>
        </w:rPr>
        <w:id w:val="-828987908"/>
        <w:docPartObj>
          <w:docPartGallery w:val="Table of Contents"/>
          <w:docPartUnique/>
        </w:docPartObj>
      </w:sdtPr>
      <w:sdtEndPr/>
      <w:sdtContent>
        <w:p w:rsidR="0086794D" w:rsidRDefault="0086794D">
          <w:pPr>
            <w:pStyle w:val="TOC"/>
          </w:pPr>
          <w:r>
            <w:rPr>
              <w:lang w:val="ko-KR"/>
            </w:rPr>
            <w:t>목차</w:t>
          </w:r>
        </w:p>
        <w:p w:rsidR="00DF72D4" w:rsidRDefault="0086794D">
          <w:pPr>
            <w:pStyle w:val="11"/>
            <w:tabs>
              <w:tab w:val="left" w:pos="400"/>
              <w:tab w:val="right" w:leader="dot" w:pos="1487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35608" w:history="1">
            <w:r w:rsidR="00DF72D4" w:rsidRPr="003E2B83">
              <w:rPr>
                <w:rStyle w:val="a8"/>
                <w:rFonts w:asciiTheme="minorEastAsia" w:hAnsiTheme="minorEastAsia"/>
                <w:noProof/>
              </w:rPr>
              <w:t>1</w:t>
            </w:r>
            <w:r w:rsidR="00DF72D4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DF72D4" w:rsidRPr="003E2B83">
              <w:rPr>
                <w:rStyle w:val="a8"/>
                <w:rFonts w:asciiTheme="minorEastAsia" w:hAnsiTheme="minorEastAsia"/>
                <w:noProof/>
              </w:rPr>
              <w:t>테이블</w:t>
            </w:r>
            <w:r w:rsidR="00DF72D4" w:rsidRPr="003E2B83">
              <w:rPr>
                <w:rStyle w:val="a8"/>
                <w:rFonts w:asciiTheme="minorEastAsia" w:hAnsiTheme="minorEastAsia"/>
                <w:noProof/>
              </w:rPr>
              <w:t xml:space="preserve"> </w:t>
            </w:r>
            <w:r w:rsidR="00DF72D4" w:rsidRPr="003E2B83">
              <w:rPr>
                <w:rStyle w:val="a8"/>
                <w:rFonts w:asciiTheme="minorEastAsia" w:hAnsiTheme="minorEastAsia"/>
                <w:noProof/>
              </w:rPr>
              <w:t>목록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_Toc527135608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11"/>
            <w:tabs>
              <w:tab w:val="left" w:pos="400"/>
              <w:tab w:val="right" w:leader="dot" w:pos="1487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527135609" w:history="1">
            <w:r w:rsidR="00DF72D4" w:rsidRPr="003E2B83">
              <w:rPr>
                <w:rStyle w:val="a8"/>
                <w:noProof/>
              </w:rPr>
              <w:t>2</w:t>
            </w:r>
            <w:r w:rsidR="00DF72D4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테이블</w:t>
            </w:r>
            <w:r w:rsidR="00DF72D4" w:rsidRPr="003E2B83">
              <w:rPr>
                <w:rStyle w:val="a8"/>
                <w:noProof/>
              </w:rPr>
              <w:t xml:space="preserve"> </w:t>
            </w:r>
            <w:r w:rsidR="00DF72D4" w:rsidRPr="003E2B83">
              <w:rPr>
                <w:rStyle w:val="a8"/>
                <w:noProof/>
              </w:rPr>
              <w:t>상세</w:t>
            </w:r>
            <w:r w:rsidR="00DF72D4" w:rsidRPr="003E2B83">
              <w:rPr>
                <w:rStyle w:val="a8"/>
                <w:noProof/>
              </w:rPr>
              <w:t xml:space="preserve"> </w:t>
            </w:r>
            <w:r w:rsidR="00DF72D4" w:rsidRPr="003E2B83">
              <w:rPr>
                <w:rStyle w:val="a8"/>
                <w:noProof/>
              </w:rPr>
              <w:t>명세서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_Toc527135609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14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0" w:history="1">
            <w:r w:rsidR="00DF72D4" w:rsidRPr="003E2B83">
              <w:rPr>
                <w:rStyle w:val="a8"/>
                <w:noProof/>
              </w:rPr>
              <w:t>2.1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ADMIN_MENU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14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1" w:history="1">
            <w:r w:rsidR="00DF72D4" w:rsidRPr="003E2B83">
              <w:rPr>
                <w:rStyle w:val="a8"/>
                <w:noProof/>
              </w:rPr>
              <w:t>2.2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BBS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16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2" w:history="1">
            <w:r w:rsidR="00DF72D4" w:rsidRPr="003E2B83">
              <w:rPr>
                <w:rStyle w:val="a8"/>
                <w:noProof/>
              </w:rPr>
              <w:t>2.3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BBS_ATTACH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18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3" w:history="1">
            <w:r w:rsidR="00DF72D4" w:rsidRPr="003E2B83">
              <w:rPr>
                <w:rStyle w:val="a8"/>
                <w:noProof/>
              </w:rPr>
              <w:t>2.4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CODE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4" w:history="1">
            <w:r w:rsidR="00DF72D4" w:rsidRPr="003E2B83">
              <w:rPr>
                <w:rStyle w:val="a8"/>
                <w:noProof/>
              </w:rPr>
              <w:t>2.5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CONN_CNT_STATIC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21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5" w:history="1">
            <w:r w:rsidR="00DF72D4" w:rsidRPr="003E2B83">
              <w:rPr>
                <w:rStyle w:val="a8"/>
                <w:noProof/>
              </w:rPr>
              <w:t>2.6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COPY_DIC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22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6" w:history="1">
            <w:r w:rsidR="00DF72D4" w:rsidRPr="003E2B83">
              <w:rPr>
                <w:rStyle w:val="a8"/>
                <w:noProof/>
              </w:rPr>
              <w:t>2.7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COPY_DIC_IMG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23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7" w:history="1">
            <w:r w:rsidR="00DF72D4" w:rsidRPr="003E2B83">
              <w:rPr>
                <w:rStyle w:val="a8"/>
                <w:noProof/>
              </w:rPr>
              <w:t>2.8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COPYRIGHTER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24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8" w:history="1">
            <w:r w:rsidR="00DF72D4" w:rsidRPr="003E2B83">
              <w:rPr>
                <w:rStyle w:val="a8"/>
                <w:noProof/>
              </w:rPr>
              <w:t>2.9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FTP_SEND_LOG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26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19" w:history="1">
            <w:r w:rsidR="00DF72D4" w:rsidRPr="003E2B83">
              <w:rPr>
                <w:rStyle w:val="a8"/>
                <w:noProof/>
              </w:rPr>
              <w:t>2.10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MAILLING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_Toc527135619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27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0" w:history="1">
            <w:r w:rsidR="00DF72D4" w:rsidRPr="003E2B83">
              <w:rPr>
                <w:rStyle w:val="a8"/>
                <w:noProof/>
              </w:rPr>
              <w:t>2.11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MAILLING_TYPES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29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1" w:history="1">
            <w:r w:rsidR="00DF72D4" w:rsidRPr="003E2B83">
              <w:rPr>
                <w:rStyle w:val="a8"/>
                <w:noProof/>
              </w:rPr>
              <w:t>2.12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MAILLING_USER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30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2" w:history="1">
            <w:r w:rsidR="00DF72D4" w:rsidRPr="003E2B83">
              <w:rPr>
                <w:rStyle w:val="a8"/>
                <w:noProof/>
              </w:rPr>
              <w:t>2.13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META_INFO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32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3" w:history="1">
            <w:r w:rsidR="00DF72D4" w:rsidRPr="003E2B83">
              <w:rPr>
                <w:rStyle w:val="a8"/>
                <w:noProof/>
              </w:rPr>
              <w:t>2.14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MOD_INSTALL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34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4" w:history="1">
            <w:r w:rsidR="00DF72D4" w:rsidRPr="003E2B83">
              <w:rPr>
                <w:rStyle w:val="a8"/>
                <w:noProof/>
              </w:rPr>
              <w:t>2.15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PES_MOBILE_INFO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35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5" w:history="1">
            <w:r w:rsidR="00DF72D4" w:rsidRPr="003E2B83">
              <w:rPr>
                <w:rStyle w:val="a8"/>
                <w:noProof/>
              </w:rPr>
              <w:t>2.16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PES_AUDIO_INFO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37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6" w:history="1">
            <w:r w:rsidR="00DF72D4" w:rsidRPr="003E2B83">
              <w:rPr>
                <w:rStyle w:val="a8"/>
                <w:noProof/>
              </w:rPr>
              <w:t>2.17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PES_AUDIO_SUBSET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40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7" w:history="1">
            <w:r w:rsidR="00DF72D4" w:rsidRPr="003E2B83">
              <w:rPr>
                <w:rStyle w:val="a8"/>
                <w:noProof/>
              </w:rPr>
              <w:t>2.18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PES_CERTI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41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8" w:history="1">
            <w:r w:rsidR="00DF72D4" w:rsidRPr="003E2B83">
              <w:rPr>
                <w:rStyle w:val="a8"/>
                <w:noProof/>
              </w:rPr>
              <w:t>2.19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PES_COLLUSION_MARK_INFO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43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29" w:history="1">
            <w:r w:rsidR="00DF72D4" w:rsidRPr="003E2B83">
              <w:rPr>
                <w:rStyle w:val="a8"/>
                <w:noProof/>
              </w:rPr>
              <w:t>2.20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PES_CONSIST_CONTENT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_Toc527135629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44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0" w:history="1">
            <w:r w:rsidR="00DF72D4" w:rsidRPr="003E2B83">
              <w:rPr>
                <w:rStyle w:val="a8"/>
                <w:noProof/>
              </w:rPr>
              <w:t>2.21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PES_EBOOK_RESULT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45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1" w:history="1">
            <w:r w:rsidR="00DF72D4" w:rsidRPr="003E2B83">
              <w:rPr>
                <w:rStyle w:val="a8"/>
                <w:noProof/>
              </w:rPr>
              <w:t>2.22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PES_EBOOK_WEB_LOG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47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2" w:history="1">
            <w:r w:rsidR="00DF72D4" w:rsidRPr="003E2B83">
              <w:rPr>
                <w:rStyle w:val="a8"/>
                <w:noProof/>
              </w:rPr>
              <w:t>2.23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PES_IMPERCEPT_OBJ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48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3" w:history="1">
            <w:r w:rsidR="00DF72D4" w:rsidRPr="003E2B83">
              <w:rPr>
                <w:rStyle w:val="a8"/>
                <w:noProof/>
              </w:rPr>
              <w:t>2.24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PES_LOG_ANALYSIS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49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4" w:history="1">
            <w:r w:rsidR="00DF72D4" w:rsidRPr="003E2B83">
              <w:rPr>
                <w:rStyle w:val="a8"/>
                <w:noProof/>
              </w:rPr>
              <w:t>2.25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PES_MOD_LOG_CHK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51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5" w:history="1">
            <w:r w:rsidR="00DF72D4" w:rsidRPr="003E2B83">
              <w:rPr>
                <w:rStyle w:val="a8"/>
                <w:noProof/>
              </w:rPr>
              <w:t>2.26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PES_RECEIPT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53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6" w:history="1">
            <w:r w:rsidR="00DF72D4" w:rsidRPr="003E2B83">
              <w:rPr>
                <w:rStyle w:val="a8"/>
                <w:noProof/>
              </w:rPr>
              <w:t>2.27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PES_RECEIPT_HIST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56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7" w:history="1">
            <w:r w:rsidR="00DF72D4" w:rsidRPr="003E2B83">
              <w:rPr>
                <w:rStyle w:val="a8"/>
                <w:noProof/>
              </w:rPr>
              <w:t>2.28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PES_RECEIPT_MODULE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57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8" w:history="1">
            <w:r w:rsidR="00DF72D4" w:rsidRPr="003E2B83">
              <w:rPr>
                <w:rStyle w:val="a8"/>
                <w:noProof/>
              </w:rPr>
              <w:t>2.29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PES_RESOURCE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58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39" w:history="1">
            <w:r w:rsidR="00DF72D4" w:rsidRPr="003E2B83">
              <w:rPr>
                <w:rStyle w:val="a8"/>
                <w:noProof/>
              </w:rPr>
              <w:t>2.30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PES_RESULT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_Toc527135639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59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0" w:history="1">
            <w:r w:rsidR="00DF72D4" w:rsidRPr="003E2B83">
              <w:rPr>
                <w:rStyle w:val="a8"/>
                <w:noProof/>
              </w:rPr>
              <w:t>2.31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PES_ROBUST_PARAM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63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1" w:history="1">
            <w:r w:rsidR="00DF72D4" w:rsidRPr="003E2B83">
              <w:rPr>
                <w:rStyle w:val="a8"/>
                <w:noProof/>
              </w:rPr>
              <w:t>2.32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PES_TEST_ITEM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64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2" w:history="1">
            <w:r w:rsidR="00DF72D4" w:rsidRPr="003E2B83">
              <w:rPr>
                <w:rStyle w:val="a8"/>
                <w:noProof/>
              </w:rPr>
              <w:t>2.33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PES_TEST_PLAN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65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3" w:history="1">
            <w:r w:rsidR="00DF72D4" w:rsidRPr="003E2B83">
              <w:rPr>
                <w:rStyle w:val="a8"/>
                <w:noProof/>
              </w:rPr>
              <w:t>2.34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PES_TEST_PLAN_CONTENTS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66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4" w:history="1">
            <w:r w:rsidR="00DF72D4" w:rsidRPr="003E2B83">
              <w:rPr>
                <w:rStyle w:val="a8"/>
                <w:noProof/>
              </w:rPr>
              <w:t>2.35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PES_TEST_PLAN_FORENSIC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67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5" w:history="1">
            <w:r w:rsidR="00DF72D4" w:rsidRPr="003E2B83">
              <w:rPr>
                <w:rStyle w:val="a8"/>
                <w:noProof/>
              </w:rPr>
              <w:t>2.36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PES_TEST_RESULT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68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6" w:history="1">
            <w:r w:rsidR="00DF72D4" w:rsidRPr="003E2B83">
              <w:rPr>
                <w:rStyle w:val="a8"/>
                <w:noProof/>
              </w:rPr>
              <w:t>2.37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PES_TEST_STATUS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70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7" w:history="1">
            <w:r w:rsidR="00DF72D4" w:rsidRPr="003E2B83">
              <w:rPr>
                <w:rStyle w:val="a8"/>
                <w:noProof/>
              </w:rPr>
              <w:t>2.38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PES_VIDEO_INFO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72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8" w:history="1">
            <w:r w:rsidR="00DF72D4" w:rsidRPr="003E2B83">
              <w:rPr>
                <w:rStyle w:val="a8"/>
                <w:noProof/>
              </w:rPr>
              <w:t>2.39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PES_VIDEO_SUBSET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75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49" w:history="1">
            <w:r w:rsidR="00DF72D4" w:rsidRPr="003E2B83">
              <w:rPr>
                <w:rStyle w:val="a8"/>
                <w:noProof/>
              </w:rPr>
              <w:t>2.40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RECEIVE_LOG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_Toc527135649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76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0" w:history="1">
            <w:r w:rsidR="00DF72D4" w:rsidRPr="003E2B83">
              <w:rPr>
                <w:rStyle w:val="a8"/>
                <w:noProof/>
              </w:rPr>
              <w:t>2.41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SERVICE_MONITOR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78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1" w:history="1">
            <w:r w:rsidR="00DF72D4" w:rsidRPr="003E2B83">
              <w:rPr>
                <w:rStyle w:val="a8"/>
                <w:noProof/>
              </w:rPr>
              <w:t>2.42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SERVICE_ERR_HIST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79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2" w:history="1">
            <w:r w:rsidR="00DF72D4" w:rsidRPr="003E2B83">
              <w:rPr>
                <w:rStyle w:val="a8"/>
                <w:noProof/>
              </w:rPr>
              <w:t>2.43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USERS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80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3" w:history="1">
            <w:r w:rsidR="00DF72D4" w:rsidRPr="003E2B83">
              <w:rPr>
                <w:rStyle w:val="a8"/>
                <w:noProof/>
              </w:rPr>
              <w:t>2.44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USER_APPROVAL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81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4" w:history="1">
            <w:r w:rsidR="00DF72D4" w:rsidRPr="003E2B83">
              <w:rPr>
                <w:rStyle w:val="a8"/>
                <w:noProof/>
              </w:rPr>
              <w:t>2.45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USER_INFO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83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5" w:history="1">
            <w:r w:rsidR="00DF72D4" w:rsidRPr="003E2B83">
              <w:rPr>
                <w:rStyle w:val="a8"/>
                <w:noProof/>
              </w:rPr>
              <w:t>2.46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USER_MOD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85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6" w:history="1">
            <w:r w:rsidR="00DF72D4" w:rsidRPr="003E2B83">
              <w:rPr>
                <w:rStyle w:val="a8"/>
                <w:noProof/>
              </w:rPr>
              <w:t>2.47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USER_UPLOAD_INFO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87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7" w:history="1">
            <w:r w:rsidR="00DF72D4" w:rsidRPr="003E2B83">
              <w:rPr>
                <w:rStyle w:val="a8"/>
                <w:noProof/>
              </w:rPr>
              <w:t>2.48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VIDEO_META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89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8" w:history="1">
            <w:r w:rsidR="00DF72D4" w:rsidRPr="003E2B83">
              <w:rPr>
                <w:rStyle w:val="a8"/>
                <w:noProof/>
              </w:rPr>
              <w:t>2.49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PES_FIELD_TEST_OSP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91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59" w:history="1">
            <w:r w:rsidR="00DF72D4" w:rsidRPr="003E2B83">
              <w:rPr>
                <w:rStyle w:val="a8"/>
                <w:noProof/>
              </w:rPr>
              <w:t>2.50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EXCTRACT_VER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_Toc527135659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93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0" w:history="1">
            <w:r w:rsidR="00DF72D4" w:rsidRPr="003E2B83">
              <w:rPr>
                <w:rStyle w:val="a8"/>
                <w:noProof/>
              </w:rPr>
              <w:t>2.51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OSP_CON_LOG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95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1" w:history="1">
            <w:r w:rsidR="00DF72D4" w:rsidRPr="003E2B83">
              <w:rPr>
                <w:rStyle w:val="a8"/>
                <w:noProof/>
              </w:rPr>
              <w:t>2.52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PES_IMAGE_INFO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96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2" w:history="1">
            <w:r w:rsidR="00DF72D4" w:rsidRPr="003E2B83">
              <w:rPr>
                <w:rStyle w:val="a8"/>
                <w:noProof/>
              </w:rPr>
              <w:t>2.53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RECEIVE_LOG_TECH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98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3" w:history="1">
            <w:r w:rsidR="00DF72D4" w:rsidRPr="003E2B83">
              <w:rPr>
                <w:rStyle w:val="a8"/>
                <w:noProof/>
              </w:rPr>
              <w:t>2.54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TB_ADMIN_MENU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99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4" w:history="1">
            <w:r w:rsidR="00DF72D4" w:rsidRPr="003E2B83">
              <w:rPr>
                <w:rStyle w:val="a8"/>
                <w:noProof/>
              </w:rPr>
              <w:t>2.55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TB_ERR_CD_INFO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101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5" w:history="1">
            <w:r w:rsidR="00DF72D4" w:rsidRPr="003E2B83">
              <w:rPr>
                <w:rStyle w:val="a8"/>
                <w:noProof/>
              </w:rPr>
              <w:t>2.56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TB_FLD_AGT_PC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102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6" w:history="1">
            <w:r w:rsidR="00DF72D4" w:rsidRPr="003E2B83">
              <w:rPr>
                <w:rStyle w:val="a8"/>
                <w:noProof/>
              </w:rPr>
              <w:t>2.57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TB_FLD_CONTENT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103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7" w:history="1">
            <w:r w:rsidR="00DF72D4" w:rsidRPr="003E2B83">
              <w:rPr>
                <w:rStyle w:val="a8"/>
                <w:noProof/>
              </w:rPr>
              <w:t>2.58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TB_FLD_NO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105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8" w:history="1">
            <w:r w:rsidR="00DF72D4" w:rsidRPr="003E2B83">
              <w:rPr>
                <w:rStyle w:val="a8"/>
                <w:noProof/>
              </w:rPr>
              <w:t>2.59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TB_FLD_OSP_CONTENT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107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69" w:history="1">
            <w:r w:rsidR="00DF72D4" w:rsidRPr="003E2B83">
              <w:rPr>
                <w:rStyle w:val="a8"/>
                <w:noProof/>
              </w:rPr>
              <w:t>2.60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TB_FLD_OSP_INFO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_Toc527135669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109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0" w:history="1">
            <w:r w:rsidR="00DF72D4" w:rsidRPr="003E2B83">
              <w:rPr>
                <w:rStyle w:val="a8"/>
                <w:noProof/>
              </w:rPr>
              <w:t>2.61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TB_META_INFO2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111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1" w:history="1">
            <w:r w:rsidR="00DF72D4" w:rsidRPr="003E2B83">
              <w:rPr>
                <w:rStyle w:val="a8"/>
                <w:noProof/>
              </w:rPr>
              <w:t>2.62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TB_OSP_ADD_REQ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113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2" w:history="1">
            <w:r w:rsidR="00DF72D4" w:rsidRPr="003E2B83">
              <w:rPr>
                <w:rStyle w:val="a8"/>
                <w:noProof/>
              </w:rPr>
              <w:t>2.63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TB_OSP_MANGE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115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3" w:history="1">
            <w:r w:rsidR="00DF72D4" w:rsidRPr="003E2B83">
              <w:rPr>
                <w:rStyle w:val="a8"/>
                <w:noProof/>
              </w:rPr>
              <w:t>2.64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TB_OSP_SITES_INFO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117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4" w:history="1">
            <w:r w:rsidR="00DF72D4" w:rsidRPr="003E2B83">
              <w:rPr>
                <w:rStyle w:val="a8"/>
                <w:noProof/>
              </w:rPr>
              <w:t>2.65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TB_PROTO_DNA_INFO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119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5" w:history="1">
            <w:r w:rsidR="00DF72D4" w:rsidRPr="003E2B83">
              <w:rPr>
                <w:rStyle w:val="a8"/>
                <w:noProof/>
              </w:rPr>
              <w:t>2.66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TB_PROTO_DNA_FILE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121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6" w:history="1">
            <w:r w:rsidR="00DF72D4" w:rsidRPr="003E2B83">
              <w:rPr>
                <w:rStyle w:val="a8"/>
                <w:noProof/>
              </w:rPr>
              <w:t>2.67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TB_PROTO_CONTENT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122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7" w:history="1">
            <w:r w:rsidR="00DF72D4" w:rsidRPr="003E2B83">
              <w:rPr>
                <w:rStyle w:val="a8"/>
                <w:noProof/>
              </w:rPr>
              <w:t>2.68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TB_PROTO_CONTENT_FILE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124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8" w:history="1">
            <w:r w:rsidR="00DF72D4" w:rsidRPr="003E2B83">
              <w:rPr>
                <w:rStyle w:val="a8"/>
                <w:noProof/>
              </w:rPr>
              <w:t>2.69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TB_PROTO_FILTER_HIST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125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79" w:history="1">
            <w:r w:rsidR="00DF72D4" w:rsidRPr="003E2B83">
              <w:rPr>
                <w:rStyle w:val="a8"/>
                <w:noProof/>
              </w:rPr>
              <w:t>2.70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TB_SKILL_OSP_SITE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_Toc527135679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127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0" w:history="1">
            <w:r w:rsidR="00DF72D4" w:rsidRPr="003E2B83">
              <w:rPr>
                <w:rStyle w:val="a8"/>
                <w:noProof/>
              </w:rPr>
              <w:t>2.71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TB_STD_DNA_LIST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129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1" w:history="1">
            <w:r w:rsidR="00DF72D4" w:rsidRPr="003E2B83">
              <w:rPr>
                <w:rStyle w:val="a8"/>
                <w:noProof/>
              </w:rPr>
              <w:t>2.72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TB_STD_LOG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131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2" w:history="1">
            <w:r w:rsidR="00DF72D4" w:rsidRPr="003E2B83">
              <w:rPr>
                <w:rStyle w:val="a8"/>
                <w:noProof/>
              </w:rPr>
              <w:t>2.73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TB_STD_TRO_LOG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132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3" w:history="1">
            <w:r w:rsidR="00DF72D4" w:rsidRPr="003E2B83">
              <w:rPr>
                <w:rStyle w:val="a8"/>
                <w:noProof/>
              </w:rPr>
              <w:t>2.74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TB_TECH_DNA_MT_ILL_COPY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134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4" w:history="1">
            <w:r w:rsidR="00DF72D4" w:rsidRPr="003E2B83">
              <w:rPr>
                <w:rStyle w:val="a8"/>
                <w:noProof/>
              </w:rPr>
              <w:t>2.75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TB_VIDEO_META2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135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5" w:history="1">
            <w:r w:rsidR="00DF72D4" w:rsidRPr="003E2B83">
              <w:rPr>
                <w:rStyle w:val="a8"/>
                <w:noProof/>
              </w:rPr>
              <w:t>2.76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TECH_CPR_DATA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137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6" w:history="1">
            <w:r w:rsidR="00DF72D4" w:rsidRPr="003E2B83">
              <w:rPr>
                <w:rStyle w:val="a8"/>
                <w:noProof/>
              </w:rPr>
              <w:t>2.77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TECH_DNA_FL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138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7" w:history="1">
            <w:r w:rsidR="00DF72D4" w:rsidRPr="003E2B83">
              <w:rPr>
                <w:rStyle w:val="a8"/>
                <w:noProof/>
              </w:rPr>
              <w:t>2.78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TECH_DNA_MT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139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8" w:history="1">
            <w:r w:rsidR="00DF72D4" w:rsidRPr="003E2B83">
              <w:rPr>
                <w:rStyle w:val="a8"/>
                <w:noProof/>
              </w:rPr>
              <w:t>2.79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TECH_RESTER_INFO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141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89" w:history="1">
            <w:r w:rsidR="00DF72D4" w:rsidRPr="003E2B83">
              <w:rPr>
                <w:rStyle w:val="a8"/>
                <w:noProof/>
              </w:rPr>
              <w:t>2.80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TMIS_MEMBER_INFO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_Toc527135689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143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0" w:history="1">
            <w:r w:rsidR="00DF72D4" w:rsidRPr="003E2B83">
              <w:rPr>
                <w:rStyle w:val="a8"/>
                <w:noProof/>
              </w:rPr>
              <w:t>2.81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PES_FIELD_RECEIPT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146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1" w:history="1">
            <w:r w:rsidR="00DF72D4" w:rsidRPr="003E2B83">
              <w:rPr>
                <w:rStyle w:val="a8"/>
                <w:noProof/>
              </w:rPr>
              <w:t>2.82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TB_TECH_CONN_INFO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148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2" w:history="1">
            <w:r w:rsidR="00DF72D4" w:rsidRPr="003E2B83">
              <w:rPr>
                <w:rStyle w:val="a8"/>
                <w:noProof/>
              </w:rPr>
              <w:t>2.83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IM_DMAIL_INFO_26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149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3" w:history="1">
            <w:r w:rsidR="00DF72D4" w:rsidRPr="003E2B83">
              <w:rPr>
                <w:rStyle w:val="a8"/>
                <w:noProof/>
              </w:rPr>
              <w:t>2.84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IM_DMAIL_INFO_AUX_26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153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4" w:history="1">
            <w:r w:rsidR="00DF72D4" w:rsidRPr="003E2B83">
              <w:rPr>
                <w:rStyle w:val="a8"/>
                <w:noProof/>
              </w:rPr>
              <w:t>2.85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IM_DMAIL_RESULT_26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155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5" w:history="1">
            <w:r w:rsidR="00DF72D4" w:rsidRPr="003E2B83">
              <w:rPr>
                <w:rStyle w:val="a8"/>
                <w:noProof/>
              </w:rPr>
              <w:t>2.86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IM_ENC_DMAIL_26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157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6" w:history="1">
            <w:r w:rsidR="00DF72D4" w:rsidRPr="003E2B83">
              <w:rPr>
                <w:rStyle w:val="a8"/>
                <w:noProof/>
              </w:rPr>
              <w:t>2.87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ADMIN_EMAIL_SET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159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7" w:history="1">
            <w:r w:rsidR="00DF72D4" w:rsidRPr="003E2B83">
              <w:rPr>
                <w:rStyle w:val="a8"/>
                <w:noProof/>
              </w:rPr>
              <w:t>2.89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PES_FIELD_OSP_CONTENT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161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8" w:history="1">
            <w:r w:rsidR="00DF72D4" w:rsidRPr="003E2B83">
              <w:rPr>
                <w:rStyle w:val="a8"/>
                <w:noProof/>
              </w:rPr>
              <w:t>2.90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PES_FIELD_RIGHT_OSP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163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699" w:history="1">
            <w:r w:rsidR="00DF72D4" w:rsidRPr="003E2B83">
              <w:rPr>
                <w:rStyle w:val="a8"/>
                <w:noProof/>
              </w:rPr>
              <w:t>2.91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LNX_TEST_INFO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_Toc527135699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165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700" w:history="1">
            <w:r w:rsidR="00DF72D4" w:rsidRPr="003E2B83">
              <w:rPr>
                <w:rStyle w:val="a8"/>
                <w:noProof/>
              </w:rPr>
              <w:t>2.92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LNX_TEST_PATH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_Toc527135700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167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701" w:history="1">
            <w:r w:rsidR="00DF72D4" w:rsidRPr="003E2B83">
              <w:rPr>
                <w:rStyle w:val="a8"/>
                <w:noProof/>
              </w:rPr>
              <w:t>2.93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LNX_ROBUST_PARAM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_Toc527135701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169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702" w:history="1">
            <w:r w:rsidR="00DF72D4" w:rsidRPr="003E2B83">
              <w:rPr>
                <w:rStyle w:val="a8"/>
                <w:noProof/>
              </w:rPr>
              <w:t>2.94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PES_FIELD_OSP_SCREEN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_Toc527135702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170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703" w:history="1">
            <w:r w:rsidR="00DF72D4" w:rsidRPr="003E2B83">
              <w:rPr>
                <w:rStyle w:val="a8"/>
                <w:noProof/>
              </w:rPr>
              <w:t>2.95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PES_FIELD_TEST_RIGHT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_Toc527135703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171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704" w:history="1">
            <w:r w:rsidR="00DF72D4" w:rsidRPr="003E2B83">
              <w:rPr>
                <w:rStyle w:val="a8"/>
                <w:noProof/>
              </w:rPr>
              <w:t>2.96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RD_REQUEST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_Toc527135704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173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705" w:history="1">
            <w:r w:rsidR="00DF72D4" w:rsidRPr="003E2B83">
              <w:rPr>
                <w:rStyle w:val="a8"/>
                <w:noProof/>
              </w:rPr>
              <w:t>2.97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RD_REQUEST_REG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_Toc527135705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175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706" w:history="1">
            <w:r w:rsidR="00DF72D4" w:rsidRPr="003E2B83">
              <w:rPr>
                <w:rStyle w:val="a8"/>
                <w:noProof/>
              </w:rPr>
              <w:t>2.98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RD_REQUEST_REG_ATTACH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_Toc527135706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178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800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707" w:history="1">
            <w:r w:rsidR="00DF72D4" w:rsidRPr="003E2B83">
              <w:rPr>
                <w:rStyle w:val="a8"/>
                <w:noProof/>
              </w:rPr>
              <w:t>2.99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RD_INFOMATION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_Toc527135707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179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DF72D4" w:rsidRDefault="004902FC">
          <w:pPr>
            <w:pStyle w:val="21"/>
            <w:tabs>
              <w:tab w:val="left" w:pos="2125"/>
              <w:tab w:val="right" w:leader="dot" w:pos="1487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135708" w:history="1">
            <w:r w:rsidR="00DF72D4" w:rsidRPr="003E2B83">
              <w:rPr>
                <w:rStyle w:val="a8"/>
                <w:noProof/>
              </w:rPr>
              <w:t>2.100</w:t>
            </w:r>
            <w:r w:rsidR="00DF72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F72D4" w:rsidRPr="003E2B83">
              <w:rPr>
                <w:rStyle w:val="a8"/>
                <w:noProof/>
              </w:rPr>
              <w:t>TB_CONT_PATH (</w:t>
            </w:r>
            <w:r w:rsidR="00DF72D4" w:rsidRPr="003E2B83">
              <w:rPr>
                <w:rStyle w:val="a8"/>
                <w:noProof/>
              </w:rPr>
              <w:t>신규</w:t>
            </w:r>
            <w:r w:rsidR="00DF72D4" w:rsidRPr="003E2B83">
              <w:rPr>
                <w:rStyle w:val="a8"/>
                <w:noProof/>
              </w:rPr>
              <w:t>)</w:t>
            </w:r>
            <w:r w:rsidR="00DF72D4">
              <w:rPr>
                <w:noProof/>
                <w:webHidden/>
              </w:rPr>
              <w:tab/>
            </w:r>
            <w:r w:rsidR="00DF72D4">
              <w:rPr>
                <w:noProof/>
                <w:webHidden/>
              </w:rPr>
              <w:fldChar w:fldCharType="begin"/>
            </w:r>
            <w:r w:rsidR="00DF72D4">
              <w:rPr>
                <w:noProof/>
                <w:webHidden/>
              </w:rPr>
              <w:instrText xml:space="preserve"> PAGEREF _Toc527135708 \h </w:instrText>
            </w:r>
            <w:r w:rsidR="00DF72D4">
              <w:rPr>
                <w:noProof/>
                <w:webHidden/>
              </w:rPr>
            </w:r>
            <w:r w:rsidR="00DF72D4">
              <w:rPr>
                <w:noProof/>
                <w:webHidden/>
              </w:rPr>
              <w:fldChar w:fldCharType="separate"/>
            </w:r>
            <w:r w:rsidR="00DF72D4">
              <w:rPr>
                <w:noProof/>
                <w:webHidden/>
              </w:rPr>
              <w:t>181</w:t>
            </w:r>
            <w:r w:rsidR="00DF72D4">
              <w:rPr>
                <w:noProof/>
                <w:webHidden/>
              </w:rPr>
              <w:fldChar w:fldCharType="end"/>
            </w:r>
          </w:hyperlink>
        </w:p>
        <w:p w:rsidR="00E94A55" w:rsidRDefault="0086794D">
          <w:pPr>
            <w:rPr>
              <w:rFonts w:ascii="굴림" w:hAnsi="굴림"/>
            </w:rPr>
            <w:sectPr w:rsidR="00E94A55" w:rsidSect="005B1B75">
              <w:headerReference w:type="default" r:id="rId8"/>
              <w:headerReference w:type="first" r:id="rId9"/>
              <w:footerReference w:type="first" r:id="rId10"/>
              <w:pgSz w:w="16838" w:h="11906" w:orient="landscape" w:code="9"/>
              <w:pgMar w:top="1418" w:right="1103" w:bottom="566" w:left="851" w:header="567" w:footer="567" w:gutter="0"/>
              <w:cols w:space="425"/>
              <w:titlePg/>
              <w:docGrid w:type="linesAndChars"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47A43" w:rsidRDefault="00B47A43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4"/>
          <w:szCs w:val="28"/>
        </w:rPr>
      </w:pPr>
    </w:p>
    <w:p w:rsidR="00E87A9F" w:rsidRDefault="00E87A9F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4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3643B7" w:rsidRPr="00933B73" w:rsidRDefault="003643B7" w:rsidP="0086794D">
      <w:pPr>
        <w:pStyle w:val="10"/>
        <w:spacing w:before="180" w:after="180"/>
        <w:rPr>
          <w:rFonts w:asciiTheme="minorEastAsia" w:eastAsiaTheme="minorEastAsia" w:hAnsiTheme="minorEastAsia"/>
        </w:rPr>
      </w:pPr>
      <w:bookmarkStart w:id="5" w:name="_Toc527135608"/>
      <w:r w:rsidRPr="00933B73">
        <w:rPr>
          <w:rFonts w:asciiTheme="minorEastAsia" w:eastAsiaTheme="minorEastAsia" w:hAnsiTheme="minorEastAsia" w:hint="eastAsia"/>
        </w:rPr>
        <w:lastRenderedPageBreak/>
        <w:t>테이블 목록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677"/>
        <w:gridCol w:w="3561"/>
        <w:gridCol w:w="5365"/>
      </w:tblGrid>
      <w:tr w:rsidR="001E5044" w:rsidRPr="00933B73" w:rsidTr="001E5044">
        <w:tc>
          <w:tcPr>
            <w:tcW w:w="1271" w:type="dxa"/>
            <w:shd w:val="clear" w:color="auto" w:fill="D6E3BC"/>
          </w:tcPr>
          <w:p w:rsidR="001E5044" w:rsidRPr="00933B73" w:rsidRDefault="001E5044" w:rsidP="00173FD2">
            <w:pPr>
              <w:jc w:val="center"/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구분</w:t>
            </w:r>
          </w:p>
        </w:tc>
        <w:tc>
          <w:tcPr>
            <w:tcW w:w="4677" w:type="dxa"/>
            <w:shd w:val="clear" w:color="auto" w:fill="D6E3BC"/>
          </w:tcPr>
          <w:p w:rsidR="001E5044" w:rsidRPr="00933B73" w:rsidRDefault="001E5044" w:rsidP="00173FD2">
            <w:pPr>
              <w:jc w:val="center"/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테이블 ID</w:t>
            </w:r>
          </w:p>
        </w:tc>
        <w:tc>
          <w:tcPr>
            <w:tcW w:w="3561" w:type="dxa"/>
            <w:shd w:val="clear" w:color="auto" w:fill="D6E3BC"/>
          </w:tcPr>
          <w:p w:rsidR="001E5044" w:rsidRPr="00933B73" w:rsidRDefault="001E5044" w:rsidP="00173FD2">
            <w:pPr>
              <w:jc w:val="center"/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테이블 명칭</w:t>
            </w:r>
          </w:p>
        </w:tc>
        <w:tc>
          <w:tcPr>
            <w:tcW w:w="5365" w:type="dxa"/>
            <w:shd w:val="clear" w:color="auto" w:fill="D6E3BC"/>
          </w:tcPr>
          <w:p w:rsidR="001E5044" w:rsidRPr="00933B73" w:rsidRDefault="001E5044" w:rsidP="00173FD2">
            <w:pPr>
              <w:jc w:val="center"/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설명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ADMIN_EMAIL_SET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이메일발송설정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이메일발송설정</w:t>
            </w:r>
            <w:proofErr w:type="spellEnd"/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ADMIN_MENU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관리자메뉴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관리자 사이트 메뉴에 따른 Navigation을 출력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BBS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게시판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게시판(공지사항, 기술동향, 자료실)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BBS_ATTACH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게시판첨부파일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게시판 첨부파일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코드마스터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코드 관리용 테이블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CONN_CNT_STATIC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접속자수통계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사용자 사이트 접속통계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COPY_DIC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용어사전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용어사전등록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COPY_DIC_IMG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용어사전 </w:t>
            </w:r>
            <w:proofErr w:type="gramStart"/>
            <w:r w:rsidRPr="00933B73">
              <w:rPr>
                <w:rFonts w:asciiTheme="minorEastAsia" w:eastAsiaTheme="minorEastAsia" w:hAnsiTheme="minorEastAsia" w:hint="eastAsia"/>
              </w:rPr>
              <w:t xml:space="preserve">이미지  </w:t>
            </w:r>
            <w:proofErr w:type="gramEnd"/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용어사전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등록시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이미지 등록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COPYRIGHTER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권리자 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권리자 정보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EXCTRACT_VER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통합추출기 버전관리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통합추출기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버전관리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FTP_SEND_LOG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FTP전송이력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필터링 업체로의 FTP 전송 이력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MAILLING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메일링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메일링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발송용 Master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MAILLING_TYPES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메일링수신대상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메일링발송시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저장되는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메일링별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그룹 목록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MAILLING_USER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메일링대상자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메일링대상자를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META_INFO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음원메타정보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음원메타정보</w:t>
            </w:r>
            <w:proofErr w:type="spellEnd"/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MOD_INSTALL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추출모듈설치정보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필터링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업체별 추출모듈 설치 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OSP_CON_LOG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OSP 접속 로그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OSP 접속 로그　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PES_AUDIO_INFO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오디오콘텐츠정보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오디오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데이터셋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메타정보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PES_AUDIO_SUBSET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오디오콘텐츠부분매칭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부분매칭용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원본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콘텐츠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PES_CERTI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성능평가 인증 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인증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PES_COLLUSION_MARK_INFO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공모 공격용 마크 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공모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공격용시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사용되는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포렌식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마크정보를 저장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PES_CONSIST_CONTENT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일관성평가대상콘텐츠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일관성 평가를 위한 대상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콘텐츠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PES_EBOOK_RESULT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전자책DRM평가결과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전자책DRM평가결과</w:t>
            </w:r>
          </w:p>
        </w:tc>
      </w:tr>
      <w:tr w:rsidR="00B47A43" w:rsidRPr="00933B73" w:rsidTr="008B6466">
        <w:tc>
          <w:tcPr>
            <w:tcW w:w="1271" w:type="dxa"/>
          </w:tcPr>
          <w:p w:rsidR="00B47A43" w:rsidRPr="00933B73" w:rsidRDefault="00B47A43" w:rsidP="008B6466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B47A43" w:rsidRPr="00933B73" w:rsidRDefault="00B47A43" w:rsidP="008B646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PES_EBOOK_WE</w:t>
            </w:r>
            <w:r>
              <w:rPr>
                <w:rFonts w:asciiTheme="minorEastAsia" w:eastAsiaTheme="minorEastAsia" w:hAnsiTheme="minorEastAsia"/>
              </w:rPr>
              <w:t>B_LOG</w:t>
            </w:r>
          </w:p>
        </w:tc>
        <w:tc>
          <w:tcPr>
            <w:tcW w:w="3561" w:type="dxa"/>
          </w:tcPr>
          <w:p w:rsidR="00B47A43" w:rsidRPr="00933B73" w:rsidRDefault="00B47A43" w:rsidP="008B6466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전자책 DRM 자가진단기 수행 현황</w:t>
            </w:r>
          </w:p>
        </w:tc>
        <w:tc>
          <w:tcPr>
            <w:tcW w:w="5365" w:type="dxa"/>
          </w:tcPr>
          <w:p w:rsidR="00B47A43" w:rsidRPr="00933B73" w:rsidRDefault="00B47A43" w:rsidP="00B47A4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전자책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DRM 자가진단기 수행 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및 접속 </w:t>
            </w: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IP</w:t>
            </w: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현황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B47A4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PES_FIELD_TEST_OSP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필드평가대상 OSP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필드테스트평가 대상 OSP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PES_IMAGE_INFO</w:t>
            </w:r>
          </w:p>
        </w:tc>
        <w:tc>
          <w:tcPr>
            <w:tcW w:w="3561" w:type="dxa"/>
          </w:tcPr>
          <w:p w:rsidR="001E1D52" w:rsidRPr="00933B73" w:rsidRDefault="00841087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841087">
              <w:rPr>
                <w:rFonts w:asciiTheme="minorEastAsia" w:eastAsiaTheme="minorEastAsia" w:hAnsiTheme="minorEastAsia" w:hint="eastAsia"/>
              </w:rPr>
              <w:t>북스캔</w:t>
            </w:r>
            <w:proofErr w:type="spellEnd"/>
            <w:r w:rsidRPr="00841087">
              <w:rPr>
                <w:rFonts w:asciiTheme="minorEastAsia" w:eastAsiaTheme="minorEastAsia" w:hAnsiTheme="minorEastAsia" w:hint="eastAsia"/>
              </w:rPr>
              <w:t xml:space="preserve"> 만화 </w:t>
            </w:r>
            <w:proofErr w:type="spellStart"/>
            <w:r w:rsidR="001E1D52" w:rsidRPr="00933B73">
              <w:rPr>
                <w:rFonts w:asciiTheme="minorEastAsia" w:eastAsiaTheme="minorEastAsia" w:hAnsiTheme="minorEastAsia" w:hint="eastAsia"/>
              </w:rPr>
              <w:t>콘텐츠정보</w:t>
            </w:r>
            <w:proofErr w:type="spellEnd"/>
          </w:p>
        </w:tc>
        <w:tc>
          <w:tcPr>
            <w:tcW w:w="5365" w:type="dxa"/>
          </w:tcPr>
          <w:p w:rsidR="001E1D52" w:rsidRPr="00933B73" w:rsidRDefault="00841087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841087">
              <w:rPr>
                <w:rFonts w:asciiTheme="minorEastAsia" w:eastAsiaTheme="minorEastAsia" w:hAnsiTheme="minorEastAsia" w:hint="eastAsia"/>
              </w:rPr>
              <w:t>북스캔</w:t>
            </w:r>
            <w:proofErr w:type="spellEnd"/>
            <w:r w:rsidRPr="00841087">
              <w:rPr>
                <w:rFonts w:asciiTheme="minorEastAsia" w:eastAsiaTheme="minorEastAsia" w:hAnsiTheme="minorEastAsia" w:hint="eastAsia"/>
              </w:rPr>
              <w:t xml:space="preserve"> 만화 </w:t>
            </w:r>
            <w:proofErr w:type="spellStart"/>
            <w:r w:rsidR="001E1D52" w:rsidRPr="00933B73">
              <w:rPr>
                <w:rFonts w:asciiTheme="minorEastAsia" w:eastAsiaTheme="minorEastAsia" w:hAnsiTheme="minorEastAsia" w:hint="eastAsia"/>
              </w:rPr>
              <w:t>콘텐츠정보</w:t>
            </w:r>
            <w:proofErr w:type="spellEnd"/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PES_IMPERCEPT_OBJ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포렌식비인지성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포렌식비인지성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값 저장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PES_LOG_ANALYSIS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성능평가로그분석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로그 분석 Master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PES_MOBILE_INFO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모바일앱콘텐츠 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모바일앱데이터셋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메타 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PES_MOD_LOG_CHK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성능평가모듈로그검사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성능평가모듈로그검사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B16353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B16353">
              <w:rPr>
                <w:rFonts w:asciiTheme="minorEastAsia" w:eastAsiaTheme="minorEastAsia" w:hAnsiTheme="minorEastAsia" w:hint="eastAsia"/>
                <w:color w:val="FF0000"/>
                <w:szCs w:val="20"/>
              </w:rPr>
              <w:t>수정</w:t>
            </w:r>
          </w:p>
        </w:tc>
        <w:tc>
          <w:tcPr>
            <w:tcW w:w="4677" w:type="dxa"/>
          </w:tcPr>
          <w:p w:rsidR="001E1D52" w:rsidRPr="00B16353" w:rsidRDefault="001E1D52" w:rsidP="001E1D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B16353">
              <w:rPr>
                <w:rFonts w:asciiTheme="minorEastAsia" w:eastAsiaTheme="minorEastAsia" w:hAnsiTheme="minorEastAsia" w:hint="eastAsia"/>
                <w:color w:val="FF0000"/>
              </w:rPr>
              <w:t>PES_RECEIPT</w:t>
            </w:r>
          </w:p>
        </w:tc>
        <w:tc>
          <w:tcPr>
            <w:tcW w:w="3561" w:type="dxa"/>
          </w:tcPr>
          <w:p w:rsidR="001E1D52" w:rsidRPr="00B16353" w:rsidRDefault="001E1D52" w:rsidP="001E1D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B16353">
              <w:rPr>
                <w:rFonts w:asciiTheme="minorEastAsia" w:eastAsiaTheme="minorEastAsia" w:hAnsiTheme="minorEastAsia" w:hint="eastAsia"/>
                <w:color w:val="FF0000"/>
              </w:rPr>
              <w:t>성능평가신청</w:t>
            </w:r>
          </w:p>
        </w:tc>
        <w:tc>
          <w:tcPr>
            <w:tcW w:w="5365" w:type="dxa"/>
          </w:tcPr>
          <w:p w:rsidR="001E1D52" w:rsidRPr="00B16353" w:rsidRDefault="001E1D52" w:rsidP="001E1D52">
            <w:pPr>
              <w:rPr>
                <w:rFonts w:asciiTheme="minorEastAsia" w:eastAsiaTheme="minorEastAsia" w:hAnsiTheme="minorEastAsia"/>
                <w:color w:val="FF0000"/>
              </w:rPr>
            </w:pPr>
            <w:r w:rsidRPr="00B16353">
              <w:rPr>
                <w:rFonts w:asciiTheme="minorEastAsia" w:eastAsiaTheme="minorEastAsia" w:hAnsiTheme="minorEastAsia" w:hint="eastAsia"/>
                <w:color w:val="FF0000"/>
              </w:rPr>
              <w:t>성능평가 신청 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PES_RECEIPT_HIST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성능평가신청처리이력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신청 처리 이력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PES_RECEIPT_MODULE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성능평가 신청 모듈 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성능평가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신청시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모듈 저장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PES_RESOURCE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리소스사용률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수행중의 CPU, Memory 리소스 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PES_RESULT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성능평가결과요약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레포트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결과 출력용 결과 요약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PES_ROBUST_PARAM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강인성세부평가항목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신청업체별 강인성 평가 항목 필수 옵션 구분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PES_TEST_ITEM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변형 항목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강인성 성능평가 항목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PES_TEST_PLAN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시나리오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시나리오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PES_TEST_PLAN_CONTENTS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평가항목별 시나리오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평가항목별 시나리오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PES_TEST_PLAN_FORENSIC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포렌식 평가항목별 시나리오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포렌식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평가항목별 시나리오 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PES_TEST_RESULT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결과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세부 결과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PES_TEST_STATUS 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성능평가 진행상태 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성능평가 진행상태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PES_VIDEO_INFO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비디오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콘텐츠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비디오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데이터셋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메타 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PES_VIDEO_SUBSET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비디오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콘텐츠부분매칭</w:t>
            </w:r>
            <w:proofErr w:type="spellEnd"/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비디오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부분매칭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원본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콘텐츠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RECEIVE_LOG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권리자 추출로그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권리자별콘텐츠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추출 이력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RECEIVE_LOG_TECH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로그 수신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로그 수신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SERVICE_ERR_HIST 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서비스 장애 이력 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서비스 장애 이력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SERVICE_MONITOR 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서비스 모니터링 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서비스 모니터링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TB_ADMIN_MENU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관리자 메뉴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관리자 메뉴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TB_ERR_CD_INFO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장애코드정보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장애코드정보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TB_FLD_AGT_PC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에이전트PC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에이전트PC</w:t>
            </w:r>
          </w:p>
        </w:tc>
      </w:tr>
      <w:tr w:rsidR="00933B73" w:rsidRPr="00933B73" w:rsidTr="001E5044">
        <w:tc>
          <w:tcPr>
            <w:tcW w:w="1271" w:type="dxa"/>
          </w:tcPr>
          <w:p w:rsidR="00933B73" w:rsidRDefault="00933B73" w:rsidP="00933B73">
            <w:r w:rsidRPr="00DB576C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</w:p>
        </w:tc>
        <w:tc>
          <w:tcPr>
            <w:tcW w:w="4677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TB_FLD_CONTENT</w:t>
            </w:r>
          </w:p>
        </w:tc>
        <w:tc>
          <w:tcPr>
            <w:tcW w:w="3561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필드평가대상콘텐츠</w:t>
            </w:r>
          </w:p>
        </w:tc>
        <w:tc>
          <w:tcPr>
            <w:tcW w:w="5365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필드평가대상콘텐츠</w:t>
            </w:r>
            <w:proofErr w:type="spellEnd"/>
          </w:p>
        </w:tc>
      </w:tr>
      <w:tr w:rsidR="00933B73" w:rsidRPr="00933B73" w:rsidTr="001E5044">
        <w:tc>
          <w:tcPr>
            <w:tcW w:w="1271" w:type="dxa"/>
          </w:tcPr>
          <w:p w:rsidR="00933B73" w:rsidRDefault="00933B73" w:rsidP="00933B73">
            <w:proofErr w:type="spellStart"/>
            <w:r w:rsidRPr="00DB576C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TB_FLD_NO</w:t>
            </w:r>
          </w:p>
        </w:tc>
        <w:tc>
          <w:tcPr>
            <w:tcW w:w="3561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필드평가회차</w:t>
            </w:r>
          </w:p>
        </w:tc>
        <w:tc>
          <w:tcPr>
            <w:tcW w:w="5365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필드평가회차</w:t>
            </w:r>
            <w:proofErr w:type="spellEnd"/>
          </w:p>
        </w:tc>
      </w:tr>
      <w:tr w:rsidR="00933B73" w:rsidRPr="00933B73" w:rsidTr="001E5044">
        <w:tc>
          <w:tcPr>
            <w:tcW w:w="1271" w:type="dxa"/>
          </w:tcPr>
          <w:p w:rsidR="00933B73" w:rsidRDefault="00933B73" w:rsidP="00933B73">
            <w:proofErr w:type="spellStart"/>
            <w:r w:rsidRPr="00DB576C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TB_FLD_OSP_CONTENT</w:t>
            </w:r>
          </w:p>
        </w:tc>
        <w:tc>
          <w:tcPr>
            <w:tcW w:w="3561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필드평가OSP별콘텐츠</w:t>
            </w:r>
          </w:p>
        </w:tc>
        <w:tc>
          <w:tcPr>
            <w:tcW w:w="5365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필드평가OSP별콘텐츠</w:t>
            </w:r>
          </w:p>
        </w:tc>
      </w:tr>
      <w:tr w:rsidR="00933B73" w:rsidRPr="00933B73" w:rsidTr="001E5044">
        <w:tc>
          <w:tcPr>
            <w:tcW w:w="1271" w:type="dxa"/>
          </w:tcPr>
          <w:p w:rsidR="00933B73" w:rsidRDefault="00933B73" w:rsidP="00933B73">
            <w:r w:rsidRPr="00DB576C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</w:p>
        </w:tc>
        <w:tc>
          <w:tcPr>
            <w:tcW w:w="4677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TB_FLD_OSP_INFO</w:t>
            </w:r>
          </w:p>
        </w:tc>
        <w:tc>
          <w:tcPr>
            <w:tcW w:w="3561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필드평가OSP</w:t>
            </w:r>
          </w:p>
        </w:tc>
        <w:tc>
          <w:tcPr>
            <w:tcW w:w="5365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필드평가OSP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TB_META_INFO2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음원정보(일반권리자)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음원정보(일반권리자)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TB_OSP_ADD_REQ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OSP추가요청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OSP추가요청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TB_OSP_MANGE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OSP정보관리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OSP정보관리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TB_OSP_SITES_INFO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OSP 업체 사이트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OSP 업체 사이트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TB_PROTO_CONTENT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프로토타입콘텐츠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프로토타입콘텐츠</w:t>
            </w:r>
            <w:proofErr w:type="spellEnd"/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TB_PROTO_CONTENT_FILE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프로토타입콘텐츠파일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프로토타입콘텐츠파일</w:t>
            </w:r>
            <w:proofErr w:type="spellEnd"/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TB_PROTO_DNA_FILE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프로토타입DNA파일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프로토타입DNA파일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TB_PROTO_DNA_INFO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프로토타입DNA정보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프로토타입DNA정보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TB_PROTO_FILTER_HIST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프로토타입필터링이력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  <w:szCs w:val="20"/>
              </w:rPr>
              <w:t>프로토타입필터링이력</w:t>
            </w:r>
            <w:proofErr w:type="spellEnd"/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TB_SKILL_OSP_SITE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기술적인조치신청 OSP 사이트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기술적인조치신청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  <w:szCs w:val="20"/>
              </w:rPr>
              <w:t xml:space="preserve"> OSP 사이트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TB_STD_DNA_LIST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표준서비스 DNA 파일 리스트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표준서비스 DNA 파일 리스트</w:t>
            </w:r>
          </w:p>
        </w:tc>
      </w:tr>
      <w:tr w:rsidR="001E1D52" w:rsidRPr="00933B73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TB_STD_LOG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표준서비스 LOG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표준서비스 LOG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TB_STD_TRO_LOG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표준서비스의 장애 이력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표준서비스의 장애 이력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TB_TECH_DNA_MT_ILL_COPY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불법컨텐츠 모니터링 요청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  <w:szCs w:val="20"/>
              </w:rPr>
              <w:t>불법컨텐츠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  <w:szCs w:val="20"/>
              </w:rPr>
              <w:t xml:space="preserve"> 모니터링 요청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TB_VIDEO_META2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영상정보(일반권리자)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영상정보(일반권리자)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TECH_CPR_DATA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제출서류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제출서류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TECH_DNA_FL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기술적조치 DNA파일상세정보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기술적조치 DNA파일상세정보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TECH_DNA_MT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기술적조치 DNA자료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기술적조치 DNA자료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TECH_RESTER_INFO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기술적조치 신청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기술적조치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  <w:szCs w:val="20"/>
              </w:rPr>
              <w:t xml:space="preserve"> 신청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TMIS_MEMBER_INFO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회원테이블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회원테이블</w:t>
            </w:r>
          </w:p>
        </w:tc>
      </w:tr>
      <w:tr w:rsidR="00933B73" w:rsidRPr="00173FD2" w:rsidTr="001E5044">
        <w:tc>
          <w:tcPr>
            <w:tcW w:w="1271" w:type="dxa"/>
          </w:tcPr>
          <w:p w:rsidR="00933B73" w:rsidRDefault="00933B73" w:rsidP="00933B73">
            <w:proofErr w:type="spellStart"/>
            <w:r w:rsidRPr="005162AB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Pr="00933B73">
              <w:rPr>
                <w:rFonts w:asciiTheme="minorEastAsia" w:eastAsiaTheme="minorEastAsia" w:hAnsiTheme="minorEastAsia"/>
                <w:szCs w:val="20"/>
              </w:rPr>
              <w:t>ES_FIELD_OSP_CONTENT</w:t>
            </w:r>
          </w:p>
        </w:tc>
        <w:tc>
          <w:tcPr>
            <w:tcW w:w="3561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cs="굴림" w:hint="eastAsia"/>
                <w:color w:val="000000"/>
                <w:szCs w:val="20"/>
              </w:rPr>
              <w:t>필드평가OSP</w:t>
            </w:r>
            <w:r w:rsidRPr="00933B73">
              <w:rPr>
                <w:rFonts w:asciiTheme="minorEastAsia" w:eastAsiaTheme="minorEastAsia" w:hAnsiTheme="minorEastAsia" w:cs="굴림"/>
                <w:color w:val="000000"/>
                <w:szCs w:val="20"/>
              </w:rPr>
              <w:t xml:space="preserve"> </w:t>
            </w:r>
            <w:r w:rsidRPr="00933B73">
              <w:rPr>
                <w:rFonts w:asciiTheme="minorEastAsia" w:eastAsiaTheme="minorEastAsia" w:hAnsiTheme="minorEastAsia" w:cs="굴림" w:hint="eastAsia"/>
                <w:color w:val="000000"/>
                <w:szCs w:val="20"/>
              </w:rPr>
              <w:t>컨텐츠</w:t>
            </w:r>
          </w:p>
        </w:tc>
        <w:tc>
          <w:tcPr>
            <w:tcW w:w="5365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cs="굴림" w:hint="eastAsia"/>
                <w:color w:val="000000"/>
                <w:szCs w:val="20"/>
              </w:rPr>
              <w:t>필드평가OSP</w:t>
            </w:r>
            <w:r w:rsidRPr="00933B73">
              <w:rPr>
                <w:rFonts w:asciiTheme="minorEastAsia" w:eastAsiaTheme="minorEastAsia" w:hAnsiTheme="minorEastAsia" w:cs="굴림"/>
                <w:color w:val="000000"/>
                <w:szCs w:val="20"/>
              </w:rPr>
              <w:t xml:space="preserve"> </w:t>
            </w:r>
            <w:r w:rsidRPr="00933B73">
              <w:rPr>
                <w:rFonts w:asciiTheme="minorEastAsia" w:eastAsiaTheme="minorEastAsia" w:hAnsiTheme="minorEastAsia" w:cs="굴림" w:hint="eastAsia"/>
                <w:color w:val="000000"/>
                <w:szCs w:val="20"/>
              </w:rPr>
              <w:t>컨텐츠</w:t>
            </w:r>
          </w:p>
        </w:tc>
      </w:tr>
      <w:tr w:rsidR="00933B73" w:rsidRPr="00173FD2" w:rsidTr="001E5044">
        <w:tc>
          <w:tcPr>
            <w:tcW w:w="1271" w:type="dxa"/>
          </w:tcPr>
          <w:p w:rsidR="00933B73" w:rsidRDefault="00933B73" w:rsidP="00933B73">
            <w:proofErr w:type="spellStart"/>
            <w:r w:rsidRPr="005162AB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PES_FIELD_RECEIPT</w:t>
            </w:r>
          </w:p>
        </w:tc>
        <w:tc>
          <w:tcPr>
            <w:tcW w:w="3561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필드평가신청</w:t>
            </w:r>
          </w:p>
        </w:tc>
        <w:tc>
          <w:tcPr>
            <w:tcW w:w="5365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필드평가신청</w:t>
            </w:r>
          </w:p>
        </w:tc>
      </w:tr>
      <w:tr w:rsidR="00933B73" w:rsidRPr="00173FD2" w:rsidTr="001E5044">
        <w:tc>
          <w:tcPr>
            <w:tcW w:w="1271" w:type="dxa"/>
          </w:tcPr>
          <w:p w:rsidR="00933B73" w:rsidRDefault="00933B73" w:rsidP="00933B73">
            <w:proofErr w:type="spellStart"/>
            <w:r w:rsidRPr="005162AB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PES_</w:t>
            </w:r>
            <w:r w:rsidRPr="00933B73">
              <w:rPr>
                <w:rFonts w:asciiTheme="minorEastAsia" w:eastAsiaTheme="minorEastAsia" w:hAnsiTheme="minorEastAsia"/>
                <w:szCs w:val="20"/>
              </w:rPr>
              <w:t>FIELD_RIGHT_OSP</w:t>
            </w:r>
          </w:p>
        </w:tc>
        <w:tc>
          <w:tcPr>
            <w:tcW w:w="3561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필드평가OS</w:t>
            </w:r>
            <w:r w:rsidRPr="00933B73">
              <w:rPr>
                <w:rFonts w:asciiTheme="minorEastAsia" w:eastAsiaTheme="minorEastAsia" w:hAnsiTheme="minorEastAsia"/>
                <w:szCs w:val="20"/>
              </w:rPr>
              <w:t>P</w:t>
            </w:r>
            <w:r w:rsidRPr="00933B73">
              <w:rPr>
                <w:rFonts w:asciiTheme="minorEastAsia" w:eastAsiaTheme="minorEastAsia" w:hAnsiTheme="minorEastAsia" w:hint="eastAsia"/>
                <w:szCs w:val="20"/>
              </w:rPr>
              <w:t>권리정보</w:t>
            </w:r>
          </w:p>
        </w:tc>
        <w:tc>
          <w:tcPr>
            <w:tcW w:w="5365" w:type="dxa"/>
          </w:tcPr>
          <w:p w:rsidR="00933B73" w:rsidRPr="00933B73" w:rsidRDefault="00933B73" w:rsidP="00933B73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필드평가OS</w:t>
            </w:r>
            <w:r w:rsidRPr="00933B73">
              <w:rPr>
                <w:rFonts w:asciiTheme="minorEastAsia" w:eastAsiaTheme="minorEastAsia" w:hAnsiTheme="minorEastAsia"/>
                <w:szCs w:val="20"/>
              </w:rPr>
              <w:t>P</w:t>
            </w:r>
            <w:r w:rsidRPr="00933B73">
              <w:rPr>
                <w:rFonts w:asciiTheme="minorEastAsia" w:eastAsiaTheme="minorEastAsia" w:hAnsiTheme="minorEastAsia" w:hint="eastAsia"/>
                <w:szCs w:val="20"/>
              </w:rPr>
              <w:t>권리정보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TB_TECH_CONN_INFO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b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기술적조치 열람로그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  <w:szCs w:val="20"/>
              </w:rPr>
              <w:t>기술적조치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  <w:szCs w:val="20"/>
              </w:rPr>
              <w:t xml:space="preserve"> 열람로그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IM_DMAIL_INFO_26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메일발송기본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메일발송기본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IM_DMAIL_INFO_AUX_26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메일보안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메일보안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IM_DMAIL_RESULT_26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메일발송결과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메일발송결과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IM_ENC_DMAIL_26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메일첨부파일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메일첨부파일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LNX_TEST_INFO</w:t>
            </w:r>
          </w:p>
        </w:tc>
        <w:tc>
          <w:tcPr>
            <w:tcW w:w="3561" w:type="dxa"/>
          </w:tcPr>
          <w:p w:rsidR="001E1D52" w:rsidRPr="00933B73" w:rsidRDefault="001E1D52" w:rsidP="00CC5E47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리눅스성능평가수행설정정보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리눅스성능평가수행설정정보</w:t>
            </w:r>
            <w:proofErr w:type="spellEnd"/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LNX_TEST_PATH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리눅스성능평가 환경설정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리눅스성능평가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</w:rPr>
              <w:t xml:space="preserve"> 환경설정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L</w:t>
            </w:r>
            <w:r w:rsidRPr="00933B73">
              <w:rPr>
                <w:rFonts w:asciiTheme="minorEastAsia" w:eastAsiaTheme="minorEastAsia" w:hAnsiTheme="minorEastAsia"/>
              </w:rPr>
              <w:t>NX_ROBUST_PARAM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리눅스강인성세부항목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리눅스강인성세부항목</w:t>
            </w:r>
            <w:proofErr w:type="spellEnd"/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/>
              </w:rPr>
              <w:t>PES_FIELD_OSP_SCREEN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필드평가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화면증적</w:t>
            </w:r>
            <w:proofErr w:type="spellEnd"/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 xml:space="preserve">필드평가 </w:t>
            </w:r>
            <w:proofErr w:type="spellStart"/>
            <w:r w:rsidRPr="00933B73">
              <w:rPr>
                <w:rFonts w:asciiTheme="minorEastAsia" w:eastAsiaTheme="minorEastAsia" w:hAnsiTheme="minorEastAsia" w:hint="eastAsia"/>
              </w:rPr>
              <w:t>화면증적</w:t>
            </w:r>
            <w:proofErr w:type="spellEnd"/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USERS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사용자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사용자 정보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USER_APPROVAL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사용자 승인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사용자 승인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USER_INFO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사용자 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</w:rPr>
              <w:t>사용자 상세 정보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USER_MOD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사용자 모듈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사용자 모듈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USER_UPLOAD_INFO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필터링업체 S/FTP 전송 정보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 w:rsidRPr="00933B73">
              <w:rPr>
                <w:rFonts w:asciiTheme="minorEastAsia" w:eastAsiaTheme="minorEastAsia" w:hAnsiTheme="minorEastAsia" w:hint="eastAsia"/>
                <w:szCs w:val="20"/>
              </w:rPr>
              <w:t>필터링업체</w:t>
            </w:r>
            <w:proofErr w:type="spellEnd"/>
            <w:r w:rsidRPr="00933B73">
              <w:rPr>
                <w:rFonts w:asciiTheme="minorEastAsia" w:eastAsiaTheme="minorEastAsia" w:hAnsiTheme="minorEastAsia" w:hint="eastAsia"/>
                <w:szCs w:val="20"/>
              </w:rPr>
              <w:t xml:space="preserve"> S/FTP 전송 정보 관리</w:t>
            </w:r>
          </w:p>
        </w:tc>
      </w:tr>
      <w:tr w:rsidR="001E1D52" w:rsidRPr="00173FD2" w:rsidTr="001E5044">
        <w:tc>
          <w:tcPr>
            <w:tcW w:w="1271" w:type="dxa"/>
          </w:tcPr>
          <w:p w:rsidR="001E1D52" w:rsidRPr="004F049B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677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VIDEO_META</w:t>
            </w:r>
          </w:p>
        </w:tc>
        <w:tc>
          <w:tcPr>
            <w:tcW w:w="3561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szCs w:val="20"/>
              </w:rPr>
              <w:t>영상 메타</w:t>
            </w:r>
          </w:p>
        </w:tc>
        <w:tc>
          <w:tcPr>
            <w:tcW w:w="5365" w:type="dxa"/>
          </w:tcPr>
          <w:p w:rsidR="001E1D52" w:rsidRPr="00933B73" w:rsidRDefault="001E1D52" w:rsidP="001E1D52">
            <w:pPr>
              <w:rPr>
                <w:rFonts w:asciiTheme="minorEastAsia" w:eastAsiaTheme="minorEastAsia" w:hAnsiTheme="minorEastAsia"/>
                <w:szCs w:val="20"/>
              </w:rPr>
            </w:pPr>
            <w:r w:rsidRPr="00933B73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영상 메타</w:t>
            </w:r>
          </w:p>
        </w:tc>
      </w:tr>
      <w:tr w:rsidR="00CC5E47" w:rsidRPr="00173FD2" w:rsidTr="001E5044">
        <w:tc>
          <w:tcPr>
            <w:tcW w:w="1271" w:type="dxa"/>
          </w:tcPr>
          <w:p w:rsidR="00CC5E47" w:rsidRDefault="00CC5E47" w:rsidP="00CC5E47">
            <w:proofErr w:type="spellStart"/>
            <w:r w:rsidRPr="003304AB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  <w:szCs w:val="20"/>
              </w:rPr>
            </w:pPr>
            <w:r w:rsidRPr="00CC5E47">
              <w:rPr>
                <w:rFonts w:asciiTheme="minorEastAsia" w:eastAsiaTheme="minorEastAsia" w:hAnsiTheme="minorEastAsia"/>
                <w:szCs w:val="20"/>
              </w:rPr>
              <w:t>RD_REQUEST</w:t>
            </w:r>
          </w:p>
        </w:tc>
        <w:tc>
          <w:tcPr>
            <w:tcW w:w="3561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  <w:szCs w:val="20"/>
              </w:rPr>
            </w:pPr>
            <w:r w:rsidRPr="00CC5E47">
              <w:rPr>
                <w:rFonts w:asciiTheme="minorEastAsia" w:eastAsiaTheme="minorEastAsia" w:hAnsiTheme="minorEastAsia" w:hint="eastAsia"/>
                <w:szCs w:val="20"/>
              </w:rPr>
              <w:t>수요조사</w:t>
            </w:r>
          </w:p>
        </w:tc>
        <w:tc>
          <w:tcPr>
            <w:tcW w:w="5365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  <w:szCs w:val="20"/>
              </w:rPr>
            </w:pPr>
            <w:r w:rsidRPr="00CC5E47">
              <w:rPr>
                <w:rFonts w:asciiTheme="minorEastAsia" w:eastAsiaTheme="minorEastAsia" w:hAnsiTheme="minorEastAsia" w:hint="eastAsia"/>
                <w:szCs w:val="20"/>
              </w:rPr>
              <w:t>수요조사</w:t>
            </w:r>
          </w:p>
        </w:tc>
      </w:tr>
      <w:tr w:rsidR="00CC5E47" w:rsidRPr="00173FD2" w:rsidTr="001E5044">
        <w:tc>
          <w:tcPr>
            <w:tcW w:w="1271" w:type="dxa"/>
          </w:tcPr>
          <w:p w:rsidR="00CC5E47" w:rsidRDefault="00CC5E47" w:rsidP="00CC5E47">
            <w:proofErr w:type="spellStart"/>
            <w:r w:rsidRPr="003304AB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</w:rPr>
            </w:pPr>
            <w:r w:rsidRPr="00CC5E47">
              <w:rPr>
                <w:rFonts w:asciiTheme="minorEastAsia" w:eastAsiaTheme="minorEastAsia" w:hAnsiTheme="minorEastAsia" w:hint="eastAsia"/>
              </w:rPr>
              <w:t>RD_REQUEST_REG</w:t>
            </w:r>
          </w:p>
        </w:tc>
        <w:tc>
          <w:tcPr>
            <w:tcW w:w="3561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</w:rPr>
            </w:pPr>
            <w:r w:rsidRPr="00CC5E47">
              <w:rPr>
                <w:rFonts w:asciiTheme="minorEastAsia" w:eastAsiaTheme="minorEastAsia" w:hAnsiTheme="minorEastAsia" w:hint="eastAsia"/>
              </w:rPr>
              <w:t>수요조사등록</w:t>
            </w:r>
          </w:p>
        </w:tc>
        <w:tc>
          <w:tcPr>
            <w:tcW w:w="5365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</w:rPr>
            </w:pPr>
            <w:r w:rsidRPr="00CC5E47">
              <w:rPr>
                <w:rFonts w:asciiTheme="minorEastAsia" w:eastAsiaTheme="minorEastAsia" w:hAnsiTheme="minorEastAsia" w:hint="eastAsia"/>
              </w:rPr>
              <w:t>수요조사등록</w:t>
            </w:r>
          </w:p>
        </w:tc>
      </w:tr>
      <w:tr w:rsidR="00CC5E47" w:rsidRPr="00173FD2" w:rsidTr="001E5044">
        <w:tc>
          <w:tcPr>
            <w:tcW w:w="1271" w:type="dxa"/>
          </w:tcPr>
          <w:p w:rsidR="00CC5E47" w:rsidRDefault="00CC5E47" w:rsidP="00CC5E47">
            <w:proofErr w:type="spellStart"/>
            <w:r w:rsidRPr="003304AB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</w:rPr>
            </w:pPr>
            <w:r w:rsidRPr="00CC5E47">
              <w:rPr>
                <w:rFonts w:asciiTheme="minorEastAsia" w:eastAsiaTheme="minorEastAsia" w:hAnsiTheme="minorEastAsia" w:hint="eastAsia"/>
              </w:rPr>
              <w:t>RD_RESEARCH_REG_ATTACH</w:t>
            </w:r>
          </w:p>
        </w:tc>
        <w:tc>
          <w:tcPr>
            <w:tcW w:w="3561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</w:rPr>
            </w:pPr>
            <w:r w:rsidRPr="00CC5E47">
              <w:rPr>
                <w:rFonts w:asciiTheme="minorEastAsia" w:eastAsiaTheme="minorEastAsia" w:hAnsiTheme="minorEastAsia" w:hint="eastAsia"/>
              </w:rPr>
              <w:t>수요조사첨부</w:t>
            </w:r>
          </w:p>
        </w:tc>
        <w:tc>
          <w:tcPr>
            <w:tcW w:w="5365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</w:rPr>
            </w:pPr>
            <w:r w:rsidRPr="00CC5E47">
              <w:rPr>
                <w:rFonts w:asciiTheme="minorEastAsia" w:eastAsiaTheme="minorEastAsia" w:hAnsiTheme="minorEastAsia" w:hint="eastAsia"/>
              </w:rPr>
              <w:t>수요조사첨부</w:t>
            </w:r>
            <w:r w:rsidRPr="00CC5E47">
              <w:rPr>
                <w:rFonts w:asciiTheme="minorEastAsia" w:eastAsiaTheme="minorEastAsia" w:hAnsiTheme="minorEastAsia"/>
              </w:rPr>
              <w:t>파일</w:t>
            </w:r>
          </w:p>
        </w:tc>
      </w:tr>
      <w:tr w:rsidR="00CC5E47" w:rsidRPr="00173FD2" w:rsidTr="001E5044">
        <w:tc>
          <w:tcPr>
            <w:tcW w:w="1271" w:type="dxa"/>
          </w:tcPr>
          <w:p w:rsidR="00CC5E47" w:rsidRDefault="00CC5E47" w:rsidP="00CC5E47">
            <w:proofErr w:type="spellStart"/>
            <w:r w:rsidRPr="003304AB">
              <w:rPr>
                <w:rFonts w:asciiTheme="minorEastAsia" w:eastAsiaTheme="minorEastAsia" w:hAnsiTheme="minorEastAsia" w:hint="eastAsia"/>
                <w:szCs w:val="20"/>
              </w:rPr>
              <w:t>사용안함</w:t>
            </w:r>
            <w:proofErr w:type="spellEnd"/>
          </w:p>
        </w:tc>
        <w:tc>
          <w:tcPr>
            <w:tcW w:w="4677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</w:rPr>
            </w:pPr>
            <w:r w:rsidRPr="00CC5E47">
              <w:rPr>
                <w:rFonts w:asciiTheme="minorEastAsia" w:eastAsiaTheme="minorEastAsia" w:hAnsiTheme="minorEastAsia" w:hint="eastAsia"/>
              </w:rPr>
              <w:t>R</w:t>
            </w:r>
            <w:r w:rsidRPr="00CC5E47">
              <w:rPr>
                <w:rFonts w:asciiTheme="minorEastAsia" w:eastAsiaTheme="minorEastAsia" w:hAnsiTheme="minorEastAsia"/>
              </w:rPr>
              <w:t>D_INFORMATION</w:t>
            </w:r>
          </w:p>
        </w:tc>
        <w:tc>
          <w:tcPr>
            <w:tcW w:w="3561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</w:rPr>
            </w:pPr>
            <w:r w:rsidRPr="00CC5E47">
              <w:rPr>
                <w:rFonts w:asciiTheme="minorEastAsia" w:eastAsiaTheme="minorEastAsia" w:hAnsiTheme="minorEastAsia"/>
              </w:rPr>
              <w:t xml:space="preserve">저작권 </w:t>
            </w:r>
            <w:r w:rsidRPr="00CC5E47">
              <w:rPr>
                <w:rFonts w:asciiTheme="minorEastAsia" w:eastAsiaTheme="minorEastAsia" w:hAnsiTheme="minorEastAsia" w:hint="eastAsia"/>
              </w:rPr>
              <w:t>기술 소개</w:t>
            </w:r>
          </w:p>
        </w:tc>
        <w:tc>
          <w:tcPr>
            <w:tcW w:w="5365" w:type="dxa"/>
          </w:tcPr>
          <w:p w:rsidR="00CC5E47" w:rsidRPr="00CC5E47" w:rsidRDefault="00CC5E47" w:rsidP="00CC5E47">
            <w:pPr>
              <w:rPr>
                <w:rFonts w:asciiTheme="minorEastAsia" w:eastAsiaTheme="minorEastAsia" w:hAnsiTheme="minorEastAsia"/>
              </w:rPr>
            </w:pPr>
            <w:r w:rsidRPr="00CC5E47">
              <w:rPr>
                <w:rFonts w:asciiTheme="minorEastAsia" w:eastAsiaTheme="minorEastAsia" w:hAnsiTheme="minorEastAsia" w:hint="eastAsia"/>
              </w:rPr>
              <w:t>저작권 기술 소개</w:t>
            </w:r>
          </w:p>
        </w:tc>
      </w:tr>
      <w:tr w:rsidR="00B16353" w:rsidRPr="00173FD2" w:rsidTr="001E5044">
        <w:tc>
          <w:tcPr>
            <w:tcW w:w="1271" w:type="dxa"/>
          </w:tcPr>
          <w:p w:rsidR="00B16353" w:rsidRPr="00B16353" w:rsidRDefault="00B16353" w:rsidP="00CC5E47">
            <w:pPr>
              <w:rPr>
                <w:rFonts w:asciiTheme="minorEastAsia" w:eastAsiaTheme="minorEastAsia" w:hAnsiTheme="minorEastAsia"/>
                <w:color w:val="FF0000"/>
                <w:szCs w:val="20"/>
              </w:rPr>
            </w:pPr>
            <w:r w:rsidRPr="00B16353">
              <w:rPr>
                <w:rFonts w:asciiTheme="minorEastAsia" w:eastAsiaTheme="minorEastAsia" w:hAnsiTheme="minorEastAsia" w:hint="eastAsia"/>
                <w:color w:val="FF0000"/>
                <w:szCs w:val="20"/>
              </w:rPr>
              <w:t>신규</w:t>
            </w:r>
          </w:p>
        </w:tc>
        <w:tc>
          <w:tcPr>
            <w:tcW w:w="4677" w:type="dxa"/>
          </w:tcPr>
          <w:p w:rsidR="00B16353" w:rsidRPr="00B16353" w:rsidRDefault="00B16353" w:rsidP="00CC5E47">
            <w:pPr>
              <w:rPr>
                <w:rFonts w:asciiTheme="minorEastAsia" w:eastAsiaTheme="minorEastAsia" w:hAnsiTheme="minorEastAsia"/>
                <w:color w:val="FF0000"/>
              </w:rPr>
            </w:pPr>
            <w:r w:rsidRPr="00B16353">
              <w:rPr>
                <w:rFonts w:asciiTheme="minorEastAsia" w:eastAsiaTheme="minorEastAsia" w:hAnsiTheme="minorEastAsia"/>
                <w:color w:val="FF0000"/>
              </w:rPr>
              <w:t>TB_CONT_PATH</w:t>
            </w:r>
          </w:p>
        </w:tc>
        <w:tc>
          <w:tcPr>
            <w:tcW w:w="3561" w:type="dxa"/>
          </w:tcPr>
          <w:p w:rsidR="00B16353" w:rsidRPr="00B16353" w:rsidRDefault="00B16353" w:rsidP="00CC5E47">
            <w:pPr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B16353">
              <w:rPr>
                <w:rFonts w:asciiTheme="minorHAnsi" w:eastAsiaTheme="minorEastAsia" w:hAnsiTheme="minorHAnsi" w:cs="굴림" w:hint="eastAsia"/>
                <w:color w:val="FF0000"/>
                <w:szCs w:val="20"/>
              </w:rPr>
              <w:t>장비별</w:t>
            </w:r>
            <w:proofErr w:type="spellEnd"/>
            <w:r w:rsidRPr="00B16353">
              <w:rPr>
                <w:rFonts w:asciiTheme="minorHAnsi" w:eastAsiaTheme="minorEastAsia" w:hAnsiTheme="minorHAnsi" w:cs="굴림" w:hint="eastAsia"/>
                <w:color w:val="FF0000"/>
                <w:szCs w:val="20"/>
              </w:rPr>
              <w:t xml:space="preserve"> </w:t>
            </w:r>
            <w:proofErr w:type="spellStart"/>
            <w:r w:rsidRPr="00B16353">
              <w:rPr>
                <w:rFonts w:asciiTheme="minorHAnsi" w:eastAsiaTheme="minorEastAsia" w:hAnsiTheme="minorHAnsi" w:cs="굴림" w:hint="eastAsia"/>
                <w:color w:val="FF0000"/>
                <w:szCs w:val="20"/>
              </w:rPr>
              <w:t>콘텐츠</w:t>
            </w:r>
            <w:proofErr w:type="spellEnd"/>
            <w:r w:rsidRPr="00B16353">
              <w:rPr>
                <w:rFonts w:asciiTheme="minorHAnsi" w:eastAsiaTheme="minorEastAsia" w:hAnsiTheme="minorHAnsi" w:cs="굴림" w:hint="eastAsia"/>
                <w:color w:val="FF0000"/>
                <w:szCs w:val="20"/>
              </w:rPr>
              <w:t xml:space="preserve"> 경로</w:t>
            </w:r>
          </w:p>
        </w:tc>
        <w:tc>
          <w:tcPr>
            <w:tcW w:w="5365" w:type="dxa"/>
          </w:tcPr>
          <w:p w:rsidR="00B16353" w:rsidRPr="00B16353" w:rsidRDefault="00B16353" w:rsidP="00CC5E47">
            <w:pPr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B16353">
              <w:rPr>
                <w:rFonts w:asciiTheme="minorHAnsi" w:eastAsiaTheme="minorEastAsia" w:hAnsiTheme="minorHAnsi" w:cs="굴림" w:hint="eastAsia"/>
                <w:color w:val="FF0000"/>
                <w:szCs w:val="20"/>
              </w:rPr>
              <w:t>장비별</w:t>
            </w:r>
            <w:proofErr w:type="spellEnd"/>
            <w:r w:rsidRPr="00B16353">
              <w:rPr>
                <w:rFonts w:asciiTheme="minorHAnsi" w:eastAsiaTheme="minorEastAsia" w:hAnsiTheme="minorHAnsi" w:cs="굴림" w:hint="eastAsia"/>
                <w:color w:val="FF0000"/>
                <w:szCs w:val="20"/>
              </w:rPr>
              <w:t xml:space="preserve"> </w:t>
            </w:r>
            <w:proofErr w:type="spellStart"/>
            <w:r w:rsidRPr="00B16353">
              <w:rPr>
                <w:rFonts w:asciiTheme="minorHAnsi" w:eastAsiaTheme="minorEastAsia" w:hAnsiTheme="minorHAnsi" w:cs="굴림" w:hint="eastAsia"/>
                <w:color w:val="FF0000"/>
                <w:szCs w:val="20"/>
              </w:rPr>
              <w:t>콘텐츠</w:t>
            </w:r>
            <w:proofErr w:type="spellEnd"/>
            <w:r w:rsidRPr="00B16353">
              <w:rPr>
                <w:rFonts w:asciiTheme="minorHAnsi" w:eastAsiaTheme="minorEastAsia" w:hAnsiTheme="minorHAnsi" w:cs="굴림" w:hint="eastAsia"/>
                <w:color w:val="FF0000"/>
                <w:szCs w:val="20"/>
              </w:rPr>
              <w:t xml:space="preserve"> 경로 설정</w:t>
            </w:r>
          </w:p>
        </w:tc>
      </w:tr>
    </w:tbl>
    <w:p w:rsidR="00FD4D33" w:rsidRDefault="00FD4D33">
      <w:r>
        <w:br w:type="page"/>
      </w:r>
    </w:p>
    <w:p w:rsidR="0086794D" w:rsidRPr="00933B73" w:rsidRDefault="0086794D" w:rsidP="00A03D99">
      <w:pPr>
        <w:pStyle w:val="10"/>
        <w:spacing w:before="180" w:after="180"/>
        <w:rPr>
          <w:rFonts w:asciiTheme="minorHAnsi" w:eastAsiaTheme="minorEastAsia" w:hAnsiTheme="minorHAnsi"/>
        </w:rPr>
      </w:pPr>
      <w:bookmarkStart w:id="6" w:name="_Toc527135609"/>
      <w:r w:rsidRPr="00933B73">
        <w:rPr>
          <w:rFonts w:asciiTheme="minorHAnsi" w:eastAsiaTheme="minorEastAsia" w:hAnsiTheme="minorHAnsi" w:hint="eastAsia"/>
        </w:rPr>
        <w:lastRenderedPageBreak/>
        <w:t>테이블 상세 명세서</w:t>
      </w:r>
      <w:bookmarkEnd w:id="6"/>
    </w:p>
    <w:p w:rsidR="00A03D99" w:rsidRPr="00933B73" w:rsidRDefault="00A03D9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" w:name="_Toc527135610"/>
      <w:r w:rsidRPr="00933B73">
        <w:rPr>
          <w:rFonts w:asciiTheme="minorHAnsi" w:eastAsiaTheme="minorEastAsia" w:hAnsiTheme="minorHAnsi" w:hint="eastAsia"/>
        </w:rPr>
        <w:t>ADMIN_MENU</w:t>
      </w:r>
      <w:bookmarkEnd w:id="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67481C" w:rsidRPr="00933B73" w:rsidTr="00FD4D33">
        <w:tc>
          <w:tcPr>
            <w:tcW w:w="1668" w:type="dxa"/>
            <w:shd w:val="clear" w:color="auto" w:fill="C2D69B"/>
          </w:tcPr>
          <w:p w:rsidR="0067481C" w:rsidRPr="00933B73" w:rsidRDefault="003643B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bookmarkEnd w:id="0"/>
            <w:bookmarkEnd w:id="1"/>
            <w:bookmarkEnd w:id="2"/>
            <w:bookmarkEnd w:id="3"/>
            <w:r w:rsidR="00303E9D"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67481C" w:rsidRPr="00933B73" w:rsidRDefault="002948A3" w:rsidP="0067481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67481C" w:rsidRPr="00933B73" w:rsidRDefault="00146FB7" w:rsidP="0067481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5B5FB1" w:rsidRPr="00933B73" w:rsidTr="00FD4D33">
        <w:tc>
          <w:tcPr>
            <w:tcW w:w="1668" w:type="dxa"/>
            <w:shd w:val="clear" w:color="auto" w:fill="C2D69B"/>
            <w:vAlign w:val="center"/>
          </w:tcPr>
          <w:p w:rsidR="005B5FB1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5B5FB1" w:rsidRPr="00933B73" w:rsidRDefault="005B5FB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관리자메뉴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5B5FB1" w:rsidRPr="00933B73" w:rsidRDefault="005B5FB1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5B5FB1" w:rsidRPr="00933B73" w:rsidRDefault="005B5FB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ADMIN_MENU</w:t>
            </w:r>
          </w:p>
        </w:tc>
      </w:tr>
      <w:tr w:rsidR="0067481C" w:rsidRPr="00933B73" w:rsidTr="00FD4D33">
        <w:tc>
          <w:tcPr>
            <w:tcW w:w="1668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67481C" w:rsidRPr="00933B73" w:rsidRDefault="005B5FB1" w:rsidP="0067481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관리자 사이트 메뉴에 따른 Navigation을 </w:t>
            </w:r>
            <w:r w:rsidR="001B1064" w:rsidRPr="00933B73">
              <w:rPr>
                <w:rFonts w:asciiTheme="minorHAnsi" w:eastAsiaTheme="minorEastAsia" w:hAnsiTheme="minorHAnsi" w:hint="eastAsia"/>
              </w:rPr>
              <w:t>출력</w:t>
            </w:r>
          </w:p>
        </w:tc>
        <w:tc>
          <w:tcPr>
            <w:tcW w:w="1701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67481C" w:rsidRPr="00933B73" w:rsidRDefault="001B1064" w:rsidP="0067481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601297" w:rsidRPr="00933B73">
              <w:rPr>
                <w:rFonts w:asciiTheme="minorHAnsi" w:eastAsiaTheme="minorEastAsia" w:hAnsiTheme="minorHAnsi" w:hint="eastAsia"/>
              </w:rPr>
              <w:t>0 /년</w:t>
            </w:r>
          </w:p>
        </w:tc>
      </w:tr>
      <w:tr w:rsidR="00C4209F" w:rsidRPr="00933B73" w:rsidTr="00FD4D33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67481C" w:rsidRPr="00933B73" w:rsidRDefault="0067481C" w:rsidP="0067481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03E9D" w:rsidRPr="00933B73" w:rsidTr="006011B9">
        <w:tc>
          <w:tcPr>
            <w:tcW w:w="3227" w:type="dxa"/>
            <w:shd w:val="clear" w:color="auto" w:fill="C2D69B"/>
          </w:tcPr>
          <w:p w:rsidR="0067481C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="00303E9D"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67481C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="00303E9D"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67481C" w:rsidRPr="00933B73" w:rsidRDefault="00303E9D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경로1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DEPTH1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56483" w:rsidRPr="00933B73" w:rsidRDefault="00456483" w:rsidP="00DD75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경로2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DEPTH2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56483" w:rsidRPr="00933B73" w:rsidRDefault="00456483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경로3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DEPTH3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56483" w:rsidRPr="00933B73" w:rsidRDefault="00456483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경로1명칭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DEPTH1_NM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56483" w:rsidRPr="00933B73" w:rsidRDefault="00456483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경로2명칭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DEPTH2_NM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56483" w:rsidRPr="00933B73" w:rsidRDefault="00456483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경로3명칭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DEPTH3_NM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56483" w:rsidRPr="00933B73" w:rsidRDefault="00456483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디렉토리경로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DIR_PATH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56483" w:rsidRPr="00933B73" w:rsidRDefault="00456483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JSP파일명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JSP_FILE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56483" w:rsidRPr="00933B73" w:rsidRDefault="00456483" w:rsidP="0067481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메뉴사용여부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MENU_YN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'Y'</w:t>
            </w:r>
          </w:p>
        </w:tc>
        <w:tc>
          <w:tcPr>
            <w:tcW w:w="1701" w:type="dxa"/>
          </w:tcPr>
          <w:p w:rsidR="00456483" w:rsidRPr="00933B73" w:rsidRDefault="00456483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56483" w:rsidRPr="00933B73" w:rsidTr="006E52B3">
        <w:tc>
          <w:tcPr>
            <w:tcW w:w="32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사용여부</w:t>
            </w:r>
          </w:p>
        </w:tc>
        <w:tc>
          <w:tcPr>
            <w:tcW w:w="3827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USE_YN</w:t>
            </w:r>
          </w:p>
        </w:tc>
        <w:tc>
          <w:tcPr>
            <w:tcW w:w="1843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456483" w:rsidRPr="00933B73" w:rsidRDefault="0045648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456483" w:rsidRPr="00933B73" w:rsidRDefault="0045648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'Y'</w:t>
            </w:r>
          </w:p>
        </w:tc>
        <w:tc>
          <w:tcPr>
            <w:tcW w:w="1701" w:type="dxa"/>
          </w:tcPr>
          <w:p w:rsidR="00456483" w:rsidRPr="00933B73" w:rsidRDefault="00456483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86794D" w:rsidRPr="00933B73" w:rsidRDefault="0086794D" w:rsidP="0067481C">
      <w:pPr>
        <w:rPr>
          <w:rFonts w:asciiTheme="minorHAnsi" w:eastAsiaTheme="minorEastAsia" w:hAnsiTheme="minorHAnsi"/>
        </w:rPr>
      </w:pPr>
    </w:p>
    <w:p w:rsidR="0086794D" w:rsidRPr="00933B73" w:rsidRDefault="0086794D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67481C" w:rsidRPr="00933B73" w:rsidTr="006011B9">
        <w:tc>
          <w:tcPr>
            <w:tcW w:w="15276" w:type="dxa"/>
            <w:gridSpan w:val="4"/>
            <w:shd w:val="clear" w:color="auto" w:fill="C2D69B"/>
          </w:tcPr>
          <w:p w:rsidR="0067481C" w:rsidRPr="00933B73" w:rsidRDefault="0067481C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Foreign Key 정의</w:t>
            </w:r>
          </w:p>
        </w:tc>
      </w:tr>
      <w:tr w:rsidR="003F1D87" w:rsidRPr="00933B73" w:rsidTr="003F1D87">
        <w:tc>
          <w:tcPr>
            <w:tcW w:w="4361" w:type="dxa"/>
            <w:shd w:val="clear" w:color="auto" w:fill="D6E3BC"/>
          </w:tcPr>
          <w:p w:rsidR="003F1D87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6011B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3F1D87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0E486D" w:rsidRPr="00933B73" w:rsidRDefault="000E486D" w:rsidP="000E486D">
      <w:pPr>
        <w:rPr>
          <w:rFonts w:asciiTheme="minorHAnsi" w:eastAsiaTheme="minorEastAsia" w:hAnsiTheme="minorHAnsi"/>
        </w:rPr>
      </w:pPr>
    </w:p>
    <w:p w:rsidR="00146FB7" w:rsidRPr="00933B73" w:rsidRDefault="00146FB7" w:rsidP="000E486D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3F1D87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3F1D87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3F1D87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A71D8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A71D8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1C5CE3" w:rsidP="00A71D8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IDX_ADMIN_MENU_JSP_FILE</w:t>
            </w:r>
          </w:p>
        </w:tc>
        <w:tc>
          <w:tcPr>
            <w:tcW w:w="7769" w:type="dxa"/>
          </w:tcPr>
          <w:p w:rsidR="003F1D87" w:rsidRPr="00933B73" w:rsidRDefault="001C5CE3" w:rsidP="00A71D8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JSP_FILE</w:t>
            </w:r>
          </w:p>
        </w:tc>
        <w:tc>
          <w:tcPr>
            <w:tcW w:w="1525" w:type="dxa"/>
          </w:tcPr>
          <w:p w:rsidR="003F1D87" w:rsidRPr="00933B73" w:rsidRDefault="001C5CE3" w:rsidP="00A71D8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3F1D87" w:rsidRPr="00933B73" w:rsidRDefault="00146FB7" w:rsidP="00A71D8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1C5CE3" w:rsidP="00A71D8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PK_ADMIN_MENU</w:t>
            </w:r>
            <w:r w:rsidR="00357B8F" w:rsidRPr="00933B73">
              <w:rPr>
                <w:rFonts w:asciiTheme="minorHAnsi" w:eastAsiaTheme="minorEastAsia" w:hAnsiTheme="minorHAnsi" w:hint="eastAsia"/>
              </w:rPr>
              <w:t>_DEPTH_JSP_FILE</w:t>
            </w:r>
          </w:p>
        </w:tc>
        <w:tc>
          <w:tcPr>
            <w:tcW w:w="7769" w:type="dxa"/>
          </w:tcPr>
          <w:p w:rsidR="003F1D87" w:rsidRPr="00933B73" w:rsidRDefault="0066119B" w:rsidP="00A71D8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 xml:space="preserve">DEPTH1, DEPTH2, DEPTH3, </w:t>
            </w:r>
            <w:r w:rsidR="001D1F2A" w:rsidRPr="00933B73">
              <w:rPr>
                <w:rFonts w:asciiTheme="minorHAnsi" w:eastAsiaTheme="minorEastAsia" w:hAnsiTheme="minorHAnsi"/>
              </w:rPr>
              <w:t>DEPTH3_NM</w:t>
            </w:r>
            <w:r w:rsidR="001D1F2A"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JSP_FILE</w:t>
            </w:r>
          </w:p>
        </w:tc>
        <w:tc>
          <w:tcPr>
            <w:tcW w:w="1525" w:type="dxa"/>
          </w:tcPr>
          <w:p w:rsidR="003F1D87" w:rsidRPr="00933B73" w:rsidRDefault="001C5CE3" w:rsidP="00A71D8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A71D8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A71D8B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634A86" w:rsidRPr="00933B73" w:rsidRDefault="00634A86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962923" w:rsidRPr="00933B73" w:rsidRDefault="00962923">
      <w:pPr>
        <w:rPr>
          <w:rFonts w:asciiTheme="minorHAnsi" w:eastAsiaTheme="minorEastAsia" w:hAnsiTheme="minorHAnsi"/>
        </w:rPr>
      </w:pPr>
    </w:p>
    <w:p w:rsidR="0086794D" w:rsidRPr="00933B73" w:rsidRDefault="0086794D">
      <w:pPr>
        <w:widowControl/>
        <w:wordWrap/>
        <w:autoSpaceDE/>
        <w:autoSpaceDN/>
        <w:jc w:val="left"/>
        <w:rPr>
          <w:rFonts w:asciiTheme="minorHAnsi" w:eastAsiaTheme="minorEastAsia" w:hAnsiTheme="minorHAnsi"/>
          <w:b/>
          <w:sz w:val="24"/>
          <w:szCs w:val="28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962923" w:rsidRPr="00933B73" w:rsidRDefault="00A03D9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" w:name="_Toc527135611"/>
      <w:r w:rsidRPr="00933B73">
        <w:rPr>
          <w:rFonts w:asciiTheme="minorHAnsi" w:eastAsiaTheme="minorEastAsia" w:hAnsiTheme="minorHAnsi" w:hint="eastAsia"/>
        </w:rPr>
        <w:lastRenderedPageBreak/>
        <w:t>BBS</w:t>
      </w:r>
      <w:bookmarkEnd w:id="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3C0206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B1064" w:rsidRPr="00933B73" w:rsidTr="001B1064">
        <w:tc>
          <w:tcPr>
            <w:tcW w:w="1668" w:type="dxa"/>
            <w:shd w:val="clear" w:color="auto" w:fill="C2D69B"/>
            <w:vAlign w:val="center"/>
          </w:tcPr>
          <w:p w:rsidR="001B10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게시판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B1064" w:rsidRPr="00933B73" w:rsidRDefault="001B10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BBS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게시판(공지사항, 기술동향, 자료실)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  <w:sz w:val="2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634A86">
        <w:trPr>
          <w:trHeight w:val="340"/>
        </w:trPr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게시판번호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BBS_NO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게시판플래그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BBS_FLAG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제목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TITLE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512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첨부파일1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ATTACH1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512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첨부파일2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ATTACH2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512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첨부파일3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ATTACH3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512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조회수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READ_CNT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다운수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DOWN_CNT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링크1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LINK1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512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링크2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LINK2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512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링크3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LINK3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512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키워드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KEYWORD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512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메인순서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MAIN_ORDER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작성자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WRITER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작성일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INSERT_DATE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DATE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SYSDATE                  </w:t>
            </w: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lastRenderedPageBreak/>
              <w:t>수정일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UPDATE_DATE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DATE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내용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CONTENT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CLOB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진행현황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PROGRESS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사업기간시작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SREG_DATE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업로드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UPLOAD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30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962923" w:rsidRPr="00933B73" w:rsidTr="00962923">
        <w:trPr>
          <w:trHeight w:val="340"/>
        </w:trPr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사업기간종료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EREG_DATE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</w:t>
            </w:r>
          </w:p>
        </w:tc>
        <w:tc>
          <w:tcPr>
            <w:tcW w:w="794" w:type="dxa"/>
          </w:tcPr>
          <w:p w:rsidR="00962923" w:rsidRPr="00933B73" w:rsidRDefault="00962923" w:rsidP="0096292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62923" w:rsidRPr="00933B73" w:rsidRDefault="0096292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1C5CE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PK_BBS</w:t>
            </w:r>
            <w:r w:rsidR="00C72364" w:rsidRPr="00933B73">
              <w:rPr>
                <w:rFonts w:asciiTheme="minorHAnsi" w:eastAsiaTheme="minorEastAsia" w:hAnsiTheme="minorHAnsi" w:hint="eastAsia"/>
              </w:rPr>
              <w:t>_NO_FLAG</w:t>
            </w:r>
          </w:p>
        </w:tc>
        <w:tc>
          <w:tcPr>
            <w:tcW w:w="7769" w:type="dxa"/>
          </w:tcPr>
          <w:p w:rsidR="003F1D87" w:rsidRPr="00933B73" w:rsidRDefault="001C5CE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BBS_NO, BBS_FLAG</w:t>
            </w:r>
          </w:p>
        </w:tc>
        <w:tc>
          <w:tcPr>
            <w:tcW w:w="1525" w:type="dxa"/>
          </w:tcPr>
          <w:p w:rsidR="003F1D87" w:rsidRPr="00933B73" w:rsidRDefault="001C5CE3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03D99" w:rsidRPr="00933B73" w:rsidRDefault="00A03D99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1C5CE3" w:rsidRPr="00933B73" w:rsidRDefault="00A03D9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9" w:name="_Toc527135612"/>
      <w:r w:rsidRPr="00933B73">
        <w:rPr>
          <w:rFonts w:asciiTheme="minorHAnsi" w:eastAsiaTheme="minorEastAsia" w:hAnsiTheme="minorHAnsi" w:hint="eastAsia"/>
        </w:rPr>
        <w:lastRenderedPageBreak/>
        <w:t>BBS_ATTACH</w:t>
      </w:r>
      <w:bookmarkEnd w:id="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1C5CE3" w:rsidRPr="00933B73" w:rsidTr="00110CEF">
        <w:tc>
          <w:tcPr>
            <w:tcW w:w="1668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1C5CE3" w:rsidRPr="00933B73" w:rsidRDefault="002948A3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1C5CE3" w:rsidRPr="00933B73" w:rsidRDefault="00756FDC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C5CE3" w:rsidRPr="00933B73" w:rsidTr="00110CEF">
        <w:tc>
          <w:tcPr>
            <w:tcW w:w="1668" w:type="dxa"/>
            <w:shd w:val="clear" w:color="auto" w:fill="C2D69B"/>
            <w:vAlign w:val="center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게시판 첨부파일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BBS_ATTACH</w:t>
            </w:r>
          </w:p>
        </w:tc>
      </w:tr>
      <w:tr w:rsidR="001C5CE3" w:rsidRPr="00933B73" w:rsidTr="00110CEF">
        <w:tc>
          <w:tcPr>
            <w:tcW w:w="1668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1C5CE3" w:rsidRPr="00933B73" w:rsidRDefault="001C5CE3" w:rsidP="001C5CE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게시판 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첨부파일</w:t>
            </w:r>
          </w:p>
        </w:tc>
        <w:tc>
          <w:tcPr>
            <w:tcW w:w="1701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1C5CE3" w:rsidRPr="00933B73" w:rsidRDefault="001C5CE3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 /년</w:t>
            </w:r>
          </w:p>
        </w:tc>
      </w:tr>
      <w:tr w:rsidR="00C4209F" w:rsidRPr="00933B73" w:rsidTr="00110CEF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C5CE3" w:rsidRPr="00933B73" w:rsidRDefault="001C5CE3" w:rsidP="001C5CE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1C5CE3" w:rsidRPr="00933B73" w:rsidTr="00110CEF">
        <w:tc>
          <w:tcPr>
            <w:tcW w:w="3227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C5CE3" w:rsidRPr="00933B73" w:rsidTr="00110CEF">
        <w:tc>
          <w:tcPr>
            <w:tcW w:w="3227" w:type="dxa"/>
            <w:vAlign w:val="center"/>
          </w:tcPr>
          <w:p w:rsidR="001C5CE3" w:rsidRPr="00933B73" w:rsidRDefault="001C5CE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첨부번호</w:t>
            </w:r>
          </w:p>
        </w:tc>
        <w:tc>
          <w:tcPr>
            <w:tcW w:w="3827" w:type="dxa"/>
            <w:vAlign w:val="center"/>
          </w:tcPr>
          <w:p w:rsidR="001C5CE3" w:rsidRPr="00933B73" w:rsidRDefault="001C5CE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ATTACH_NO</w:t>
            </w:r>
          </w:p>
        </w:tc>
        <w:tc>
          <w:tcPr>
            <w:tcW w:w="1843" w:type="dxa"/>
            <w:vAlign w:val="center"/>
          </w:tcPr>
          <w:p w:rsidR="001C5CE3" w:rsidRPr="00933B73" w:rsidRDefault="001C5CE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1C5CE3" w:rsidRPr="00933B73" w:rsidRDefault="001C5CE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1C5CE3" w:rsidRPr="00933B73" w:rsidRDefault="00BF38E4" w:rsidP="00BF38E4">
            <w:pPr>
              <w:jc w:val="center"/>
              <w:rPr>
                <w:rFonts w:asciiTheme="minorHAnsi" w:eastAsiaTheme="minorEastAsia" w:hAnsiTheme="minorHAnsi" w:cs="굴림"/>
                <w:b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C5CE3" w:rsidRPr="00933B73" w:rsidRDefault="001C5CE3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1C5CE3" w:rsidRPr="00933B73" w:rsidTr="00110CEF">
        <w:tc>
          <w:tcPr>
            <w:tcW w:w="3227" w:type="dxa"/>
            <w:vAlign w:val="center"/>
          </w:tcPr>
          <w:p w:rsidR="001C5CE3" w:rsidRPr="00933B73" w:rsidRDefault="001C5CE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게시판번호</w:t>
            </w:r>
          </w:p>
        </w:tc>
        <w:tc>
          <w:tcPr>
            <w:tcW w:w="3827" w:type="dxa"/>
            <w:vAlign w:val="center"/>
          </w:tcPr>
          <w:p w:rsidR="001C5CE3" w:rsidRPr="00933B73" w:rsidRDefault="001C5CE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BBS_NO</w:t>
            </w:r>
          </w:p>
        </w:tc>
        <w:tc>
          <w:tcPr>
            <w:tcW w:w="1843" w:type="dxa"/>
            <w:vAlign w:val="center"/>
          </w:tcPr>
          <w:p w:rsidR="001C5CE3" w:rsidRPr="00933B73" w:rsidRDefault="001C5CE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1C5CE3" w:rsidRPr="00933B73" w:rsidRDefault="001C5CE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1C5CE3" w:rsidRPr="00933B73" w:rsidRDefault="00BF38E4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C5CE3" w:rsidRPr="00933B73" w:rsidRDefault="001C5CE3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  <w:tr w:rsidR="001C5CE3" w:rsidRPr="00933B73" w:rsidTr="00110CEF">
        <w:tc>
          <w:tcPr>
            <w:tcW w:w="3227" w:type="dxa"/>
            <w:vAlign w:val="center"/>
          </w:tcPr>
          <w:p w:rsidR="001C5CE3" w:rsidRPr="00933B73" w:rsidRDefault="001C5CE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첨부파일</w:t>
            </w:r>
          </w:p>
        </w:tc>
        <w:tc>
          <w:tcPr>
            <w:tcW w:w="3827" w:type="dxa"/>
            <w:vAlign w:val="center"/>
          </w:tcPr>
          <w:p w:rsidR="001C5CE3" w:rsidRPr="00933B73" w:rsidRDefault="001C5CE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ATTACH</w:t>
            </w:r>
          </w:p>
        </w:tc>
        <w:tc>
          <w:tcPr>
            <w:tcW w:w="1843" w:type="dxa"/>
            <w:vAlign w:val="center"/>
          </w:tcPr>
          <w:p w:rsidR="001C5CE3" w:rsidRPr="00933B73" w:rsidRDefault="001C5CE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C5CE3" w:rsidRPr="00933B73" w:rsidRDefault="00BF38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</w:t>
            </w:r>
            <w:r w:rsidR="001C5CE3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1C5CE3" w:rsidRPr="00933B73" w:rsidRDefault="001C5CE3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C5CE3" w:rsidRPr="00933B73" w:rsidRDefault="001C5CE3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  <w:vAlign w:val="center"/>
          </w:tcPr>
          <w:p w:rsidR="001C5CE3" w:rsidRPr="00933B73" w:rsidRDefault="001C5CE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</w:tr>
    </w:tbl>
    <w:p w:rsidR="00287466" w:rsidRPr="00933B73" w:rsidRDefault="00287466" w:rsidP="001C5CE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C5CE3" w:rsidRPr="00933B73" w:rsidTr="00110CEF">
        <w:tc>
          <w:tcPr>
            <w:tcW w:w="15276" w:type="dxa"/>
            <w:gridSpan w:val="4"/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1C5CE3" w:rsidRPr="00933B73" w:rsidTr="00110CEF">
        <w:tc>
          <w:tcPr>
            <w:tcW w:w="4361" w:type="dxa"/>
            <w:shd w:val="clear" w:color="auto" w:fill="D6E3BC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110CEF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C5CE3" w:rsidRPr="00933B73" w:rsidRDefault="001C5CE3" w:rsidP="001C5CE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C5CE3" w:rsidRPr="00933B73" w:rsidTr="00110CE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1C5CE3" w:rsidRPr="00933B73" w:rsidTr="00110CEF">
        <w:tc>
          <w:tcPr>
            <w:tcW w:w="4361" w:type="dxa"/>
            <w:shd w:val="clear" w:color="auto" w:fill="EAF1DD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1C5CE3" w:rsidRPr="00933B73" w:rsidTr="00110CEF">
        <w:tc>
          <w:tcPr>
            <w:tcW w:w="4361" w:type="dxa"/>
          </w:tcPr>
          <w:p w:rsidR="001C5CE3" w:rsidRPr="00933B73" w:rsidRDefault="001C5CE3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PK_BBS_ATTACH</w:t>
            </w:r>
          </w:p>
        </w:tc>
        <w:tc>
          <w:tcPr>
            <w:tcW w:w="7769" w:type="dxa"/>
          </w:tcPr>
          <w:p w:rsidR="001C5CE3" w:rsidRPr="00933B73" w:rsidRDefault="001C5CE3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ATTACH_NO</w:t>
            </w:r>
          </w:p>
        </w:tc>
        <w:tc>
          <w:tcPr>
            <w:tcW w:w="1525" w:type="dxa"/>
          </w:tcPr>
          <w:p w:rsidR="001C5CE3" w:rsidRPr="00933B73" w:rsidRDefault="001C5CE3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1C5CE3" w:rsidRPr="00933B73" w:rsidRDefault="00146FB7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1C5CE3" w:rsidRPr="00933B73" w:rsidRDefault="001C5CE3" w:rsidP="001C5CE3">
      <w:pPr>
        <w:rPr>
          <w:rFonts w:asciiTheme="minorHAnsi" w:eastAsiaTheme="minorEastAsia" w:hAnsiTheme="minorHAnsi"/>
        </w:rPr>
      </w:pPr>
    </w:p>
    <w:p w:rsidR="003F1D87" w:rsidRPr="00933B73" w:rsidRDefault="001C5CE3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A03D99" w:rsidRPr="00933B73" w:rsidRDefault="00A03D9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0" w:name="_Toc527135613"/>
      <w:r w:rsidRPr="00933B73">
        <w:rPr>
          <w:rFonts w:asciiTheme="minorHAnsi" w:eastAsiaTheme="minorEastAsia" w:hAnsiTheme="minorHAnsi" w:hint="eastAsia"/>
        </w:rPr>
        <w:lastRenderedPageBreak/>
        <w:t>CODE</w:t>
      </w:r>
      <w:bookmarkEnd w:id="1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B1064" w:rsidRPr="00933B73" w:rsidTr="001B1064">
        <w:tc>
          <w:tcPr>
            <w:tcW w:w="1668" w:type="dxa"/>
            <w:shd w:val="clear" w:color="auto" w:fill="C2D69B"/>
            <w:vAlign w:val="center"/>
          </w:tcPr>
          <w:p w:rsidR="001B10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코드마스터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B1064" w:rsidRPr="00933B73" w:rsidRDefault="001B10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CODE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코드 관리용 테이블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대분류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B_CD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</w:t>
            </w:r>
          </w:p>
        </w:tc>
        <w:tc>
          <w:tcPr>
            <w:tcW w:w="794" w:type="dxa"/>
          </w:tcPr>
          <w:p w:rsidR="00962923" w:rsidRPr="00933B73" w:rsidRDefault="00962923" w:rsidP="00BB4A3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코드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CD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</w:t>
            </w:r>
          </w:p>
        </w:tc>
        <w:tc>
          <w:tcPr>
            <w:tcW w:w="794" w:type="dxa"/>
          </w:tcPr>
          <w:p w:rsidR="00962923" w:rsidRPr="00933B73" w:rsidRDefault="00962923" w:rsidP="00BB4A3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코드명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CD_NM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200</w:t>
            </w:r>
          </w:p>
        </w:tc>
        <w:tc>
          <w:tcPr>
            <w:tcW w:w="794" w:type="dxa"/>
          </w:tcPr>
          <w:p w:rsidR="00962923" w:rsidRPr="00933B73" w:rsidRDefault="00962923" w:rsidP="00BB4A3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중분류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M_CD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</w:t>
            </w:r>
          </w:p>
        </w:tc>
        <w:tc>
          <w:tcPr>
            <w:tcW w:w="794" w:type="dxa"/>
          </w:tcPr>
          <w:p w:rsidR="00962923" w:rsidRPr="00933B73" w:rsidRDefault="00962923" w:rsidP="00BB4A3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소분류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S_CD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</w:t>
            </w:r>
          </w:p>
        </w:tc>
        <w:tc>
          <w:tcPr>
            <w:tcW w:w="794" w:type="dxa"/>
          </w:tcPr>
          <w:p w:rsidR="00962923" w:rsidRPr="00933B73" w:rsidRDefault="00962923" w:rsidP="00BB4A3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등록일시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REG_DATE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DATE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962923" w:rsidRPr="00933B73" w:rsidRDefault="00962923" w:rsidP="00BB4A3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SYSDATE                 </w:t>
            </w: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사용여부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USE_YN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94" w:type="dxa"/>
          </w:tcPr>
          <w:p w:rsidR="00962923" w:rsidRPr="00933B73" w:rsidRDefault="00D47EEF" w:rsidP="00D47EEF">
            <w:pPr>
              <w:tabs>
                <w:tab w:val="left" w:pos="200"/>
                <w:tab w:val="center" w:pos="289"/>
              </w:tabs>
              <w:jc w:val="lef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  <w:szCs w:val="20"/>
              </w:rPr>
              <w:tab/>
            </w: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13585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약어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CD_NM_SHORT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94" w:type="dxa"/>
          </w:tcPr>
          <w:p w:rsidR="00962923" w:rsidRPr="00933B73" w:rsidRDefault="00962923" w:rsidP="00BB4A3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  <w:b/>
              </w:rPr>
            </w:pP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내용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CONTENT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CLOB</w:t>
            </w:r>
          </w:p>
        </w:tc>
        <w:tc>
          <w:tcPr>
            <w:tcW w:w="850" w:type="dxa"/>
          </w:tcPr>
          <w:p w:rsidR="00962923" w:rsidRPr="00933B73" w:rsidRDefault="00962923" w:rsidP="0096292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962923" w:rsidRPr="00933B73" w:rsidRDefault="00962923" w:rsidP="00BB4A3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  <w:b/>
              </w:rPr>
            </w:pPr>
          </w:p>
        </w:tc>
      </w:tr>
      <w:tr w:rsidR="00962923" w:rsidRPr="00933B73" w:rsidTr="00962923">
        <w:tc>
          <w:tcPr>
            <w:tcW w:w="32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정렬순서</w:t>
            </w:r>
          </w:p>
        </w:tc>
        <w:tc>
          <w:tcPr>
            <w:tcW w:w="3827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SORT_SEQ</w:t>
            </w:r>
          </w:p>
        </w:tc>
        <w:tc>
          <w:tcPr>
            <w:tcW w:w="1843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962923" w:rsidRPr="00933B73" w:rsidRDefault="00135851" w:rsidP="006E7694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8,0</w:t>
            </w:r>
          </w:p>
        </w:tc>
        <w:tc>
          <w:tcPr>
            <w:tcW w:w="794" w:type="dxa"/>
          </w:tcPr>
          <w:p w:rsidR="00962923" w:rsidRPr="00933B73" w:rsidRDefault="00962923" w:rsidP="00BB4A34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962923" w:rsidRPr="00933B73" w:rsidRDefault="00962923" w:rsidP="0096292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1701" w:type="dxa"/>
          </w:tcPr>
          <w:p w:rsidR="00962923" w:rsidRPr="00933B73" w:rsidRDefault="00962923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86794D" w:rsidRPr="00933B73" w:rsidRDefault="0086794D" w:rsidP="003F1D87">
      <w:pPr>
        <w:rPr>
          <w:rFonts w:asciiTheme="minorHAnsi" w:eastAsiaTheme="minorEastAsia" w:hAnsiTheme="minorHAnsi"/>
        </w:rPr>
      </w:pPr>
    </w:p>
    <w:p w:rsidR="0086794D" w:rsidRPr="00933B73" w:rsidRDefault="0086794D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6E7694" w:rsidRPr="00933B73" w:rsidRDefault="006E7694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6E7694" w:rsidRPr="00933B73" w:rsidRDefault="006E7694" w:rsidP="003F1D87">
      <w:pPr>
        <w:rPr>
          <w:rFonts w:asciiTheme="minorHAnsi" w:eastAsiaTheme="minorEastAsia" w:hAnsiTheme="minorHAnsi"/>
        </w:rPr>
      </w:pPr>
    </w:p>
    <w:p w:rsidR="006E7694" w:rsidRPr="00933B73" w:rsidRDefault="006E7694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1C5CE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PK_CODE</w:t>
            </w:r>
            <w:r w:rsidR="00B272A0" w:rsidRPr="00933B73">
              <w:rPr>
                <w:rFonts w:asciiTheme="minorHAnsi" w:eastAsiaTheme="minorEastAsia" w:hAnsiTheme="minorHAnsi" w:hint="eastAsia"/>
              </w:rPr>
              <w:t>_B_CD</w:t>
            </w:r>
          </w:p>
        </w:tc>
        <w:tc>
          <w:tcPr>
            <w:tcW w:w="7769" w:type="dxa"/>
          </w:tcPr>
          <w:p w:rsidR="003F1D87" w:rsidRPr="00933B73" w:rsidRDefault="001C5CE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B_CD, CD</w:t>
            </w:r>
          </w:p>
        </w:tc>
        <w:tc>
          <w:tcPr>
            <w:tcW w:w="1525" w:type="dxa"/>
          </w:tcPr>
          <w:p w:rsidR="003F1D87" w:rsidRPr="00933B73" w:rsidRDefault="001C5CE3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A03D99" w:rsidRPr="00933B73" w:rsidRDefault="00A03D9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1" w:name="_Toc527135614"/>
      <w:r w:rsidRPr="00933B73">
        <w:rPr>
          <w:rFonts w:asciiTheme="minorHAnsi" w:eastAsiaTheme="minorEastAsia" w:hAnsiTheme="minorHAnsi" w:hint="eastAsia"/>
        </w:rPr>
        <w:lastRenderedPageBreak/>
        <w:t>C</w:t>
      </w:r>
      <w:r w:rsidRPr="00933B73">
        <w:rPr>
          <w:rFonts w:asciiTheme="minorHAnsi" w:eastAsiaTheme="minorEastAsia" w:hAnsiTheme="minorHAnsi"/>
        </w:rPr>
        <w:t>ONN_CNT_STATIC</w:t>
      </w:r>
      <w:bookmarkEnd w:id="1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B1064" w:rsidRPr="00933B73" w:rsidTr="001B1064">
        <w:tc>
          <w:tcPr>
            <w:tcW w:w="1668" w:type="dxa"/>
            <w:shd w:val="clear" w:color="auto" w:fill="C2D69B"/>
            <w:vAlign w:val="center"/>
          </w:tcPr>
          <w:p w:rsidR="001B10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접속자수통계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B1064" w:rsidRPr="00933B73" w:rsidRDefault="001B10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CONN_CNT_STATIC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사용자 사이트 접속통계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365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BF38E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방문일자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HITDAY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1B1064" w:rsidRPr="00933B73" w:rsidRDefault="00BF38E4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방문자수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HITS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1B1064" w:rsidRPr="00933B73" w:rsidRDefault="00BF38E4" w:rsidP="00BF38E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EAF1DD"/>
          </w:tcPr>
          <w:p w:rsidR="003F1D87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F1D87" w:rsidRPr="00933B73" w:rsidRDefault="003F1D87" w:rsidP="006E7EE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r w:rsidR="006E7EE9" w:rsidRPr="00933B73">
              <w:rPr>
                <w:rFonts w:asciiTheme="minorHAnsi" w:eastAsiaTheme="minorEastAsia" w:hAnsiTheme="minorHAnsi" w:hint="eastAsia"/>
              </w:rPr>
              <w:t xml:space="preserve"> 목록</w:t>
            </w:r>
          </w:p>
        </w:tc>
        <w:tc>
          <w:tcPr>
            <w:tcW w:w="1525" w:type="dxa"/>
            <w:shd w:val="clear" w:color="auto" w:fill="EAF1DD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PK_CONN_CNT_STATIC_001</w:t>
            </w:r>
            <w:r w:rsidR="000E5FC0" w:rsidRPr="00933B73">
              <w:rPr>
                <w:rFonts w:asciiTheme="minorHAnsi" w:eastAsiaTheme="minorEastAsia" w:hAnsiTheme="minorHAnsi" w:hint="eastAsia"/>
              </w:rPr>
              <w:t>_HITDAY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HITDAY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287466" w:rsidRPr="00933B73" w:rsidRDefault="00287466">
      <w:pPr>
        <w:rPr>
          <w:rFonts w:asciiTheme="minorHAnsi" w:eastAsiaTheme="minorEastAsia" w:hAnsiTheme="minorHAnsi"/>
        </w:rPr>
      </w:pPr>
    </w:p>
    <w:p w:rsidR="00287466" w:rsidRPr="00933B73" w:rsidRDefault="00287466">
      <w:pPr>
        <w:rPr>
          <w:rFonts w:asciiTheme="minorHAnsi" w:eastAsiaTheme="minorEastAsia" w:hAnsiTheme="minorHAnsi"/>
        </w:rPr>
      </w:pPr>
    </w:p>
    <w:p w:rsidR="00287466" w:rsidRPr="00933B73" w:rsidRDefault="00287466">
      <w:pPr>
        <w:rPr>
          <w:rFonts w:asciiTheme="minorHAnsi" w:eastAsiaTheme="minorEastAsia" w:hAnsiTheme="minorHAnsi"/>
        </w:rPr>
      </w:pPr>
    </w:p>
    <w:p w:rsidR="00260D16" w:rsidRPr="00933B73" w:rsidRDefault="00260D16">
      <w:pPr>
        <w:rPr>
          <w:rFonts w:asciiTheme="minorHAnsi" w:eastAsiaTheme="minorEastAsia" w:hAnsiTheme="minorHAnsi"/>
        </w:rPr>
      </w:pPr>
    </w:p>
    <w:p w:rsidR="00287466" w:rsidRPr="00933B73" w:rsidRDefault="00287466">
      <w:pPr>
        <w:rPr>
          <w:rFonts w:asciiTheme="minorHAnsi" w:eastAsiaTheme="minorEastAsia" w:hAnsiTheme="minorHAnsi"/>
        </w:rPr>
      </w:pPr>
    </w:p>
    <w:p w:rsidR="00287466" w:rsidRPr="00933B73" w:rsidRDefault="00A03D9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2" w:name="_Toc527135615"/>
      <w:r w:rsidRPr="00933B73">
        <w:rPr>
          <w:rFonts w:asciiTheme="minorHAnsi" w:eastAsiaTheme="minorEastAsia" w:hAnsiTheme="minorHAnsi" w:hint="eastAsia"/>
        </w:rPr>
        <w:lastRenderedPageBreak/>
        <w:t>COPY_DIC</w:t>
      </w:r>
      <w:bookmarkEnd w:id="1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287466" w:rsidRPr="00933B73" w:rsidTr="00EA6EEE">
        <w:tc>
          <w:tcPr>
            <w:tcW w:w="1668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287466" w:rsidRPr="00933B73" w:rsidRDefault="002948A3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287466" w:rsidRPr="00933B73" w:rsidRDefault="00756FDC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287466" w:rsidRPr="00933B73" w:rsidTr="00EA6EEE">
        <w:tc>
          <w:tcPr>
            <w:tcW w:w="1668" w:type="dxa"/>
            <w:shd w:val="clear" w:color="auto" w:fill="C2D69B"/>
            <w:vAlign w:val="center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용어사전등록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COPY_DIC</w:t>
            </w:r>
          </w:p>
        </w:tc>
      </w:tr>
      <w:tr w:rsidR="00287466" w:rsidRPr="00933B73" w:rsidTr="00EA6EEE">
        <w:tc>
          <w:tcPr>
            <w:tcW w:w="1668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용어사전 등록 관리</w:t>
            </w:r>
          </w:p>
        </w:tc>
        <w:tc>
          <w:tcPr>
            <w:tcW w:w="1701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365 /년</w:t>
            </w:r>
          </w:p>
        </w:tc>
      </w:tr>
      <w:tr w:rsidR="00C4209F" w:rsidRPr="00933B73" w:rsidTr="00EA6EEE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287466" w:rsidRPr="00933B73" w:rsidRDefault="00287466" w:rsidP="0028746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287466" w:rsidRPr="00933B73" w:rsidTr="00EA6EEE">
        <w:tc>
          <w:tcPr>
            <w:tcW w:w="3227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87466" w:rsidRPr="00933B73" w:rsidTr="00EA6EEE">
        <w:tc>
          <w:tcPr>
            <w:tcW w:w="3227" w:type="dxa"/>
            <w:vAlign w:val="center"/>
          </w:tcPr>
          <w:p w:rsidR="00287466" w:rsidRPr="00933B73" w:rsidRDefault="00287466" w:rsidP="00E76AC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용어사전ID</w:t>
            </w:r>
          </w:p>
        </w:tc>
        <w:tc>
          <w:tcPr>
            <w:tcW w:w="3827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DIC_ID</w:t>
            </w:r>
          </w:p>
        </w:tc>
        <w:tc>
          <w:tcPr>
            <w:tcW w:w="1843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87466" w:rsidRPr="00933B73" w:rsidRDefault="00CB7E15" w:rsidP="00EA6E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287466" w:rsidRPr="00933B73" w:rsidRDefault="004F11F8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87466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287466" w:rsidRPr="00933B73" w:rsidTr="00EA6EEE">
        <w:tc>
          <w:tcPr>
            <w:tcW w:w="3227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용어</w:t>
            </w:r>
          </w:p>
        </w:tc>
        <w:tc>
          <w:tcPr>
            <w:tcW w:w="3827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DIC_NM</w:t>
            </w:r>
          </w:p>
        </w:tc>
        <w:tc>
          <w:tcPr>
            <w:tcW w:w="1843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87466" w:rsidRPr="00933B73" w:rsidRDefault="004F11F8" w:rsidP="00EA6E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center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287466" w:rsidRPr="00933B73" w:rsidTr="00EA6EEE">
        <w:tc>
          <w:tcPr>
            <w:tcW w:w="3227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키워드</w:t>
            </w:r>
          </w:p>
        </w:tc>
        <w:tc>
          <w:tcPr>
            <w:tcW w:w="3827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KEYWORD</w:t>
            </w:r>
          </w:p>
        </w:tc>
        <w:tc>
          <w:tcPr>
            <w:tcW w:w="1843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87466" w:rsidRPr="00933B73" w:rsidRDefault="004F11F8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512</w:t>
            </w:r>
          </w:p>
        </w:tc>
        <w:tc>
          <w:tcPr>
            <w:tcW w:w="794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287466" w:rsidRPr="00933B73" w:rsidTr="00EA6EEE">
        <w:tc>
          <w:tcPr>
            <w:tcW w:w="3227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조회수</w:t>
            </w:r>
          </w:p>
        </w:tc>
        <w:tc>
          <w:tcPr>
            <w:tcW w:w="3827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READ_CNT</w:t>
            </w:r>
          </w:p>
        </w:tc>
        <w:tc>
          <w:tcPr>
            <w:tcW w:w="1843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287466" w:rsidRPr="00933B73" w:rsidRDefault="00E76AC3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287466" w:rsidRPr="00933B73" w:rsidTr="00EA6EEE">
        <w:tc>
          <w:tcPr>
            <w:tcW w:w="3227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</w:t>
            </w:r>
            <w:r w:rsidR="00E76AC3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G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_D</w:t>
            </w:r>
            <w:r w:rsidR="00B935E0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ATE</w:t>
            </w:r>
          </w:p>
        </w:tc>
        <w:tc>
          <w:tcPr>
            <w:tcW w:w="1843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287466" w:rsidRPr="00933B73" w:rsidRDefault="00287466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287466" w:rsidRPr="00933B73" w:rsidTr="00EA6EEE">
        <w:tc>
          <w:tcPr>
            <w:tcW w:w="3227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변경일시</w:t>
            </w:r>
          </w:p>
        </w:tc>
        <w:tc>
          <w:tcPr>
            <w:tcW w:w="3827" w:type="dxa"/>
            <w:vAlign w:val="center"/>
          </w:tcPr>
          <w:p w:rsidR="00287466" w:rsidRPr="00933B73" w:rsidRDefault="00B935E0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UPT_DATE</w:t>
            </w:r>
          </w:p>
        </w:tc>
        <w:tc>
          <w:tcPr>
            <w:tcW w:w="1843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287466" w:rsidRPr="00933B73" w:rsidRDefault="00287466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287466" w:rsidRPr="00933B73" w:rsidTr="00EA6EEE">
        <w:tc>
          <w:tcPr>
            <w:tcW w:w="3227" w:type="dxa"/>
            <w:vAlign w:val="center"/>
          </w:tcPr>
          <w:p w:rsidR="00287466" w:rsidRPr="00933B73" w:rsidRDefault="00D73F4F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용어설명</w:t>
            </w:r>
          </w:p>
        </w:tc>
        <w:tc>
          <w:tcPr>
            <w:tcW w:w="3827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DIC_DESCRIPT</w:t>
            </w:r>
          </w:p>
        </w:tc>
        <w:tc>
          <w:tcPr>
            <w:tcW w:w="1843" w:type="dxa"/>
            <w:vAlign w:val="center"/>
          </w:tcPr>
          <w:p w:rsidR="00287466" w:rsidRPr="00933B73" w:rsidRDefault="00CB7E15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center"/>
          </w:tcPr>
          <w:p w:rsidR="00287466" w:rsidRPr="00933B73" w:rsidRDefault="00287466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287466" w:rsidRPr="00933B73" w:rsidRDefault="0028746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287466" w:rsidRPr="00933B73" w:rsidTr="00EA6EEE">
        <w:tc>
          <w:tcPr>
            <w:tcW w:w="15276" w:type="dxa"/>
            <w:gridSpan w:val="4"/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287466" w:rsidRPr="00933B73" w:rsidTr="00EA6EEE">
        <w:tc>
          <w:tcPr>
            <w:tcW w:w="4361" w:type="dxa"/>
            <w:shd w:val="clear" w:color="auto" w:fill="D6E3BC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EA6EEE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287466" w:rsidRPr="00933B73" w:rsidRDefault="00287466" w:rsidP="0028746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287466" w:rsidRPr="00933B73" w:rsidTr="00EA6EEE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287466" w:rsidRPr="00933B73" w:rsidTr="00EA6EEE">
        <w:tc>
          <w:tcPr>
            <w:tcW w:w="4361" w:type="dxa"/>
            <w:shd w:val="clear" w:color="auto" w:fill="EAF1DD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287466" w:rsidRPr="00933B73" w:rsidTr="00EA6EEE">
        <w:tc>
          <w:tcPr>
            <w:tcW w:w="4361" w:type="dxa"/>
          </w:tcPr>
          <w:p w:rsidR="00287466" w:rsidRPr="00933B73" w:rsidRDefault="00287466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="004F11F8" w:rsidRPr="00933B73">
              <w:rPr>
                <w:rFonts w:asciiTheme="minorHAnsi" w:eastAsiaTheme="minorEastAsia" w:hAnsiTheme="minorHAnsi" w:hint="eastAsia"/>
              </w:rPr>
              <w:t>DIC_ID</w:t>
            </w:r>
          </w:p>
        </w:tc>
        <w:tc>
          <w:tcPr>
            <w:tcW w:w="7769" w:type="dxa"/>
          </w:tcPr>
          <w:p w:rsidR="00287466" w:rsidRPr="00933B73" w:rsidRDefault="004F11F8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DIC_ID</w:t>
            </w:r>
          </w:p>
        </w:tc>
        <w:tc>
          <w:tcPr>
            <w:tcW w:w="1525" w:type="dxa"/>
          </w:tcPr>
          <w:p w:rsidR="00287466" w:rsidRPr="00933B73" w:rsidRDefault="00287466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287466" w:rsidRPr="00933B73" w:rsidRDefault="00146FB7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287466" w:rsidRPr="00933B73" w:rsidRDefault="00A03D99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3" w:name="_Toc527135616"/>
      <w:r w:rsidRPr="00933B73">
        <w:rPr>
          <w:rFonts w:asciiTheme="minorHAnsi" w:eastAsiaTheme="minorEastAsia" w:hAnsiTheme="minorHAnsi" w:hint="eastAsia"/>
        </w:rPr>
        <w:lastRenderedPageBreak/>
        <w:t>COP</w:t>
      </w:r>
      <w:r w:rsidRPr="00933B73">
        <w:rPr>
          <w:rFonts w:asciiTheme="minorHAnsi" w:eastAsiaTheme="minorEastAsia" w:hAnsiTheme="minorHAnsi"/>
        </w:rPr>
        <w:t>Y_DIC_IMG</w:t>
      </w:r>
      <w:bookmarkEnd w:id="1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4F11F8" w:rsidRPr="00933B73" w:rsidTr="00EA6EEE">
        <w:tc>
          <w:tcPr>
            <w:tcW w:w="1668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4F11F8" w:rsidRPr="00933B73" w:rsidRDefault="002948A3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4F11F8" w:rsidRPr="00933B73" w:rsidRDefault="00756FDC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4F11F8" w:rsidRPr="00933B73" w:rsidTr="00EA6EEE">
        <w:tc>
          <w:tcPr>
            <w:tcW w:w="1668" w:type="dxa"/>
            <w:shd w:val="clear" w:color="auto" w:fill="C2D69B"/>
            <w:vAlign w:val="center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용어사전 내용 이미지 등록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COPY_DIC_IMG</w:t>
            </w:r>
          </w:p>
        </w:tc>
      </w:tr>
      <w:tr w:rsidR="004F11F8" w:rsidRPr="00933B73" w:rsidTr="00EA6EEE">
        <w:tc>
          <w:tcPr>
            <w:tcW w:w="1668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용어사전 내용 이미지 관리</w:t>
            </w:r>
          </w:p>
        </w:tc>
        <w:tc>
          <w:tcPr>
            <w:tcW w:w="1701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365 /년</w:t>
            </w:r>
          </w:p>
        </w:tc>
      </w:tr>
      <w:tr w:rsidR="00C4209F" w:rsidRPr="00933B73" w:rsidTr="00EA6EEE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F11F8" w:rsidRPr="00933B73" w:rsidRDefault="004F11F8" w:rsidP="004F11F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4F11F8" w:rsidRPr="00933B73" w:rsidTr="00EA6EEE">
        <w:tc>
          <w:tcPr>
            <w:tcW w:w="3227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F11F8" w:rsidRPr="00933B73" w:rsidTr="00EA6EEE">
        <w:tc>
          <w:tcPr>
            <w:tcW w:w="3227" w:type="dxa"/>
            <w:vAlign w:val="center"/>
          </w:tcPr>
          <w:p w:rsidR="004F11F8" w:rsidRPr="00933B73" w:rsidRDefault="004F11F8" w:rsidP="00E76AC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용어사전ID</w:t>
            </w:r>
          </w:p>
        </w:tc>
        <w:tc>
          <w:tcPr>
            <w:tcW w:w="3827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DIC_ID</w:t>
            </w:r>
          </w:p>
        </w:tc>
        <w:tc>
          <w:tcPr>
            <w:tcW w:w="1843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4F11F8" w:rsidRPr="00933B73" w:rsidRDefault="004F11F8" w:rsidP="00EA6E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4F11F8" w:rsidRPr="00933B73" w:rsidRDefault="00427FC4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4F11F8" w:rsidRPr="00933B73" w:rsidTr="00EA6EEE">
        <w:tc>
          <w:tcPr>
            <w:tcW w:w="3227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이미지순번</w:t>
            </w:r>
          </w:p>
        </w:tc>
        <w:tc>
          <w:tcPr>
            <w:tcW w:w="3827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IMG_SEQ_NO</w:t>
            </w:r>
          </w:p>
        </w:tc>
        <w:tc>
          <w:tcPr>
            <w:tcW w:w="1843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4F11F8" w:rsidRPr="00933B73" w:rsidRDefault="00E76AC3" w:rsidP="00EA6E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4F11F8" w:rsidRPr="00933B73" w:rsidTr="00EA6EEE">
        <w:tc>
          <w:tcPr>
            <w:tcW w:w="3227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이미지파일명</w:t>
            </w:r>
          </w:p>
        </w:tc>
        <w:tc>
          <w:tcPr>
            <w:tcW w:w="3827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IMG_FILE_NAME</w:t>
            </w:r>
          </w:p>
        </w:tc>
        <w:tc>
          <w:tcPr>
            <w:tcW w:w="1843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4F11F8" w:rsidRPr="00933B73" w:rsidRDefault="004F11F8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</w:rPr>
            </w:pPr>
          </w:p>
        </w:tc>
      </w:tr>
      <w:tr w:rsidR="004F11F8" w:rsidRPr="00933B73" w:rsidTr="00EA6EEE">
        <w:tc>
          <w:tcPr>
            <w:tcW w:w="3227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4F11F8" w:rsidRPr="00933B73" w:rsidRDefault="00B935E0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4F11F8" w:rsidRPr="00933B73" w:rsidRDefault="004F11F8" w:rsidP="00EA6EEE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6E7694" w:rsidRPr="00933B73" w:rsidRDefault="006E7694" w:rsidP="004F11F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4F11F8" w:rsidRPr="00933B73" w:rsidTr="00EA6EEE">
        <w:tc>
          <w:tcPr>
            <w:tcW w:w="15276" w:type="dxa"/>
            <w:gridSpan w:val="4"/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4F11F8" w:rsidRPr="00933B73" w:rsidTr="00EA6EEE">
        <w:tc>
          <w:tcPr>
            <w:tcW w:w="4361" w:type="dxa"/>
            <w:shd w:val="clear" w:color="auto" w:fill="D6E3BC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F11F8" w:rsidRPr="00933B73" w:rsidTr="00EA6EEE">
        <w:tc>
          <w:tcPr>
            <w:tcW w:w="4361" w:type="dxa"/>
          </w:tcPr>
          <w:p w:rsidR="004F11F8" w:rsidRPr="00933B73" w:rsidRDefault="00D6102F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FK_COPY_DIC_IMG_DIC_ID</w:t>
            </w:r>
          </w:p>
        </w:tc>
        <w:tc>
          <w:tcPr>
            <w:tcW w:w="4536" w:type="dxa"/>
          </w:tcPr>
          <w:p w:rsidR="004F11F8" w:rsidRPr="00933B73" w:rsidRDefault="00D6102F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4F11F8" w:rsidRPr="00933B73" w:rsidRDefault="00D6102F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COPY_DIC</w:t>
            </w:r>
          </w:p>
        </w:tc>
        <w:tc>
          <w:tcPr>
            <w:tcW w:w="4111" w:type="dxa"/>
          </w:tcPr>
          <w:p w:rsidR="004F11F8" w:rsidRPr="00933B73" w:rsidRDefault="00135851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DIC_ID</w:t>
            </w:r>
          </w:p>
        </w:tc>
      </w:tr>
    </w:tbl>
    <w:p w:rsidR="004F11F8" w:rsidRPr="00933B73" w:rsidRDefault="004F11F8" w:rsidP="004F11F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4F11F8" w:rsidRPr="00933B73" w:rsidTr="00EA6EEE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4F11F8" w:rsidRPr="00933B73" w:rsidTr="00EA6EEE">
        <w:tc>
          <w:tcPr>
            <w:tcW w:w="4361" w:type="dxa"/>
            <w:shd w:val="clear" w:color="auto" w:fill="EAF1DD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4F11F8" w:rsidRPr="00933B73" w:rsidTr="00EA6EEE">
        <w:tc>
          <w:tcPr>
            <w:tcW w:w="4361" w:type="dxa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Pr="00933B73">
              <w:rPr>
                <w:rFonts w:asciiTheme="minorHAnsi" w:eastAsiaTheme="minorEastAsia" w:hAnsiTheme="minorHAnsi" w:hint="eastAsia"/>
              </w:rPr>
              <w:t>DIC_ID</w:t>
            </w:r>
            <w:r w:rsidR="00EA6EEE" w:rsidRPr="00933B73">
              <w:rPr>
                <w:rFonts w:asciiTheme="minorHAnsi" w:eastAsiaTheme="minorEastAsia" w:hAnsiTheme="minorHAnsi" w:hint="eastAsia"/>
              </w:rPr>
              <w:t>_IMG_SEQ_NO</w:t>
            </w:r>
          </w:p>
        </w:tc>
        <w:tc>
          <w:tcPr>
            <w:tcW w:w="7769" w:type="dxa"/>
          </w:tcPr>
          <w:p w:rsidR="004F11F8" w:rsidRPr="00933B73" w:rsidRDefault="004F11F8" w:rsidP="00EA6EE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DIC_ID, IMG_SEQ_NO</w:t>
            </w:r>
          </w:p>
        </w:tc>
        <w:tc>
          <w:tcPr>
            <w:tcW w:w="1525" w:type="dxa"/>
          </w:tcPr>
          <w:p w:rsidR="004F11F8" w:rsidRPr="00933B73" w:rsidRDefault="004F11F8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4F11F8" w:rsidRPr="00933B73" w:rsidRDefault="00146FB7" w:rsidP="00EA6EE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EA6EEE" w:rsidRPr="00933B73" w:rsidRDefault="00EA6EEE">
      <w:pPr>
        <w:rPr>
          <w:rFonts w:asciiTheme="minorHAnsi" w:eastAsiaTheme="minorEastAsia" w:hAnsiTheme="minorHAnsi"/>
        </w:rPr>
      </w:pPr>
    </w:p>
    <w:p w:rsidR="00FD4D33" w:rsidRPr="00933B73" w:rsidRDefault="00FD4D33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8666FF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4" w:name="_Toc527135617"/>
      <w:r w:rsidRPr="00933B73">
        <w:rPr>
          <w:rFonts w:asciiTheme="minorHAnsi" w:eastAsiaTheme="minorEastAsia" w:hAnsiTheme="minorHAnsi"/>
        </w:rPr>
        <w:lastRenderedPageBreak/>
        <w:t>COPYRIGHTER</w:t>
      </w:r>
      <w:bookmarkEnd w:id="1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EA6EEE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="003F1D87" w:rsidRPr="00933B73">
              <w:rPr>
                <w:rFonts w:asciiTheme="minorHAnsi" w:eastAsiaTheme="minorEastAsia" w:hAnsiTheme="minorHAnsi"/>
              </w:rPr>
              <w:br w:type="page"/>
            </w:r>
            <w:r w:rsidR="003F1D87"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B1064" w:rsidRPr="00933B73" w:rsidTr="001B1064">
        <w:tc>
          <w:tcPr>
            <w:tcW w:w="1668" w:type="dxa"/>
            <w:shd w:val="clear" w:color="auto" w:fill="C2D69B"/>
            <w:vAlign w:val="center"/>
          </w:tcPr>
          <w:p w:rsidR="001B10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B1064" w:rsidRPr="00933B73" w:rsidRDefault="001B1064" w:rsidP="003643B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권리자 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B1064" w:rsidRPr="00933B73" w:rsidRDefault="001B10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COPYRIGHTER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권리자 정보 관리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권리자ID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COPYRIGHT_ID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 w:rsidP="00B1635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권리자명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RIGHT_NAME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비디오제공여부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VIDEO_YN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오디오제공여부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AUDIO_YN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표준서비스IP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STDMANAGER_IP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담당자이름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RESP_NM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담당자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EMail</w:t>
            </w:r>
            <w:proofErr w:type="spellEnd"/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RESP_EMAIL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회사전화번호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RESP_OP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핸드폰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RESP_HP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책임자성명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TECH_NM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책임자이메일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TECH_EMAIL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책임자회사전화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TECH_OP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책임자핸드폰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TECH_HP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콘텐츠저장위치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FTP_FOLDER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추가정보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ETC_INFO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lastRenderedPageBreak/>
              <w:t>등록일시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SYSDATE                   </w:t>
            </w: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변경일시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UPT_DATE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TMIS 사이트의 권리자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맵핑키</w:t>
            </w:r>
            <w:proofErr w:type="spellEnd"/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USERID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012E4" w:rsidRPr="00933B73" w:rsidTr="006E52B3">
        <w:tc>
          <w:tcPr>
            <w:tcW w:w="32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이미지 제공여부</w:t>
            </w:r>
          </w:p>
        </w:tc>
        <w:tc>
          <w:tcPr>
            <w:tcW w:w="3827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IMAGE_YN</w:t>
            </w:r>
          </w:p>
        </w:tc>
        <w:tc>
          <w:tcPr>
            <w:tcW w:w="1843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012E4" w:rsidRPr="00933B73" w:rsidRDefault="00B012E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012E4" w:rsidRPr="00933B73" w:rsidRDefault="00B012E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012E4" w:rsidRPr="00933B73" w:rsidRDefault="00B012E4" w:rsidP="002056C5">
            <w:pPr>
              <w:rPr>
                <w:rFonts w:asciiTheme="minorHAnsi" w:eastAsiaTheme="minorEastAsia" w:hAnsiTheme="minorHAnsi"/>
                <w:b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EA2F06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PK_COPYRIGHTER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COPYRIGHT_ID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8666FF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5" w:name="_Toc527135618"/>
      <w:r w:rsidRPr="00933B73">
        <w:rPr>
          <w:rFonts w:asciiTheme="minorHAnsi" w:eastAsiaTheme="minorEastAsia" w:hAnsiTheme="minorHAnsi"/>
        </w:rPr>
        <w:lastRenderedPageBreak/>
        <w:t>FTP_SEND_LOG</w:t>
      </w:r>
      <w:bookmarkEnd w:id="1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B1064" w:rsidRPr="00933B73" w:rsidTr="001B1064">
        <w:tc>
          <w:tcPr>
            <w:tcW w:w="1668" w:type="dxa"/>
            <w:shd w:val="clear" w:color="auto" w:fill="C2D69B"/>
            <w:vAlign w:val="center"/>
          </w:tcPr>
          <w:p w:rsidR="001B10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B1064" w:rsidRPr="00933B73" w:rsidRDefault="001B1064" w:rsidP="003643B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FTP전송이력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B1064" w:rsidRPr="00933B73" w:rsidRDefault="001B10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A67DF" w:rsidRPr="00933B73" w:rsidRDefault="001B1064" w:rsidP="00710E7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FTP_SEND_LOG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필터링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업체로의 FTP 전송 이력 관리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100,000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DB5E82" w:rsidRPr="00933B73" w:rsidTr="006E52B3">
        <w:tc>
          <w:tcPr>
            <w:tcW w:w="32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권리자ID</w:t>
            </w:r>
          </w:p>
        </w:tc>
        <w:tc>
          <w:tcPr>
            <w:tcW w:w="38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COPYRIGHT_ID</w:t>
            </w:r>
          </w:p>
        </w:tc>
        <w:tc>
          <w:tcPr>
            <w:tcW w:w="1843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DB5E82" w:rsidRPr="00933B73" w:rsidRDefault="00DB5E82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DB5E82" w:rsidRPr="00933B73" w:rsidRDefault="00DB5E8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B5E82" w:rsidRPr="00933B73" w:rsidTr="006E52B3">
        <w:tc>
          <w:tcPr>
            <w:tcW w:w="32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업체키</w:t>
            </w:r>
          </w:p>
        </w:tc>
        <w:tc>
          <w:tcPr>
            <w:tcW w:w="38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USER_ID</w:t>
            </w:r>
          </w:p>
        </w:tc>
        <w:tc>
          <w:tcPr>
            <w:tcW w:w="1843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DB5E82" w:rsidRPr="00933B73" w:rsidRDefault="00DB5E82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7</w:t>
            </w:r>
          </w:p>
        </w:tc>
        <w:tc>
          <w:tcPr>
            <w:tcW w:w="794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DB5E82" w:rsidRPr="00933B73" w:rsidRDefault="00DB5E8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B5E82" w:rsidRPr="00933B73" w:rsidTr="006E52B3">
        <w:tc>
          <w:tcPr>
            <w:tcW w:w="32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파일명칭</w:t>
            </w:r>
          </w:p>
        </w:tc>
        <w:tc>
          <w:tcPr>
            <w:tcW w:w="38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FILE_NAME</w:t>
            </w:r>
          </w:p>
        </w:tc>
        <w:tc>
          <w:tcPr>
            <w:tcW w:w="1843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DB5E82" w:rsidRPr="00933B73" w:rsidRDefault="00DB5E82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250</w:t>
            </w:r>
          </w:p>
        </w:tc>
        <w:tc>
          <w:tcPr>
            <w:tcW w:w="794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DB5E82" w:rsidRPr="00933B73" w:rsidRDefault="00DB5E82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DB5E82" w:rsidRPr="00933B73" w:rsidTr="006E52B3">
        <w:tc>
          <w:tcPr>
            <w:tcW w:w="32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발송시작일시</w:t>
            </w:r>
          </w:p>
        </w:tc>
        <w:tc>
          <w:tcPr>
            <w:tcW w:w="38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SEND_START_DATE</w:t>
            </w:r>
          </w:p>
        </w:tc>
        <w:tc>
          <w:tcPr>
            <w:tcW w:w="1843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DB5E82" w:rsidRPr="00933B73" w:rsidRDefault="00DB5E82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 xml:space="preserve">SYSDATE                  </w:t>
            </w:r>
          </w:p>
        </w:tc>
        <w:tc>
          <w:tcPr>
            <w:tcW w:w="1701" w:type="dxa"/>
          </w:tcPr>
          <w:p w:rsidR="00DB5E82" w:rsidRPr="00933B73" w:rsidRDefault="00DB5E8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B5E82" w:rsidRPr="00933B73" w:rsidTr="006E52B3">
        <w:tc>
          <w:tcPr>
            <w:tcW w:w="32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발송완료일시</w:t>
            </w:r>
          </w:p>
        </w:tc>
        <w:tc>
          <w:tcPr>
            <w:tcW w:w="38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SEND_END_DATE</w:t>
            </w:r>
          </w:p>
        </w:tc>
        <w:tc>
          <w:tcPr>
            <w:tcW w:w="1843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DB5E82" w:rsidRPr="00933B73" w:rsidRDefault="00DB5E82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DB5E82" w:rsidRPr="00933B73" w:rsidRDefault="00DB5E82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B5E82" w:rsidRPr="00933B73" w:rsidTr="006E52B3">
        <w:tc>
          <w:tcPr>
            <w:tcW w:w="32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전송완료여부</w:t>
            </w:r>
          </w:p>
        </w:tc>
        <w:tc>
          <w:tcPr>
            <w:tcW w:w="3827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SEND_YN</w:t>
            </w:r>
          </w:p>
        </w:tc>
        <w:tc>
          <w:tcPr>
            <w:tcW w:w="1843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DB5E82" w:rsidRPr="00933B73" w:rsidRDefault="00DB5E82">
            <w:pPr>
              <w:jc w:val="right"/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DB5E82" w:rsidRPr="00933B73" w:rsidRDefault="00DB5E82">
            <w:pPr>
              <w:rPr>
                <w:rFonts w:asciiTheme="minorHAnsi" w:eastAsiaTheme="minorEastAsia" w:hAnsiTheme="minorHAnsi" w:cs="Courier New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Courier New"/>
                <w:color w:val="000000"/>
                <w:szCs w:val="20"/>
              </w:rPr>
              <w:t xml:space="preserve">'N'               </w:t>
            </w:r>
          </w:p>
        </w:tc>
        <w:tc>
          <w:tcPr>
            <w:tcW w:w="1701" w:type="dxa"/>
          </w:tcPr>
          <w:p w:rsidR="00DB5E82" w:rsidRPr="00933B73" w:rsidRDefault="00DB5E82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EF6BF5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FK_FTP_SEND_LOG</w:t>
            </w:r>
            <w:r w:rsidR="006C05CD" w:rsidRPr="00933B73">
              <w:rPr>
                <w:rFonts w:asciiTheme="minorHAnsi" w:eastAsiaTheme="minorEastAsia" w:hAnsiTheme="minorHAnsi" w:hint="eastAsia"/>
              </w:rPr>
              <w:t>_COPY</w:t>
            </w:r>
            <w:r w:rsidR="00AA67DF" w:rsidRPr="00933B73">
              <w:rPr>
                <w:rFonts w:asciiTheme="minorHAnsi" w:eastAsiaTheme="minorEastAsia" w:hAnsiTheme="minorHAnsi" w:hint="eastAsia"/>
              </w:rPr>
              <w:t>ID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COPYRIGHTER</w:t>
            </w:r>
          </w:p>
        </w:tc>
        <w:tc>
          <w:tcPr>
            <w:tcW w:w="4111" w:type="dxa"/>
          </w:tcPr>
          <w:p w:rsidR="003F1D87" w:rsidRPr="00933B73" w:rsidRDefault="003F1D87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A67D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PK_COPYID_USERID_FILENM</w:t>
            </w:r>
          </w:p>
        </w:tc>
        <w:tc>
          <w:tcPr>
            <w:tcW w:w="7769" w:type="dxa"/>
          </w:tcPr>
          <w:p w:rsidR="003F1D87" w:rsidRPr="00933B73" w:rsidRDefault="00A70FFF" w:rsidP="00A70FF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COPYRIGHT_ID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USER_ID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FILE_NAME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8666FF" w:rsidRPr="00933B73" w:rsidRDefault="008666FF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6" w:name="_Toc527135619"/>
      <w:r w:rsidRPr="00933B73">
        <w:rPr>
          <w:rFonts w:asciiTheme="minorHAnsi" w:eastAsiaTheme="minorEastAsia" w:hAnsiTheme="minorHAnsi"/>
        </w:rPr>
        <w:lastRenderedPageBreak/>
        <w:t>MAILLING</w:t>
      </w:r>
      <w:bookmarkEnd w:id="1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B1064" w:rsidRPr="00933B73" w:rsidTr="001B1064">
        <w:tc>
          <w:tcPr>
            <w:tcW w:w="1668" w:type="dxa"/>
            <w:shd w:val="clear" w:color="auto" w:fill="C2D69B"/>
            <w:vAlign w:val="center"/>
          </w:tcPr>
          <w:p w:rsidR="001B10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메일링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1B1064" w:rsidRPr="00933B73" w:rsidRDefault="001B10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2556A7" w:rsidRPr="00933B73" w:rsidRDefault="001B1064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MAILLING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메일링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발송용 Master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메일링ID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MAILLING_ID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발신인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SENDER_NAME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회신이메일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SENDER_EMAIL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메일유형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MAIL_TYPE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웹진등록여부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WEBZINE_YN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수신대상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TARGET_TYPE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발송유형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SEND_TYPE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발송일자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SEND_DAY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발송시간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SEND_HOUR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발송분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SEND_MIN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메일제목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SUBJECT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메일내용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CONTENTS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메일링등록일시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CREATE_DATE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발송시작일시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SEND_START_DATE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발송종료일시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SEND_END_DATE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lastRenderedPageBreak/>
              <w:t>발송인원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SEND_CNT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 w:rsidP="00B943C6">
            <w:pPr>
              <w:ind w:right="800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전송완료여부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SEND_YN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'N'               </w:t>
            </w: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발송메일목록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SEND_EMAIL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내용1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CONTENT1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내용2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CONTENT2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내용3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CONTENT3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내용4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CONTENT4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테스트발송이메일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TEST_EMAIL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첨부파일폴더명칭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ATTACH_FOLDER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40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DMAIL순번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SEQIDX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300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웹진조회수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WEBZIN_CNT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 w:rsidP="00B943C6">
            <w:pPr>
              <w:ind w:right="800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내용1제목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CONTENT1_TITLE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내용2제목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CONTENT2_TITLE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내용3제목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CONTENT3_TITLE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내용4제목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CONTENT4_TITLE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943C6" w:rsidRPr="00933B73" w:rsidTr="006E52B3">
        <w:tc>
          <w:tcPr>
            <w:tcW w:w="32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Weekly내 발송일자</w:t>
            </w:r>
          </w:p>
        </w:tc>
        <w:tc>
          <w:tcPr>
            <w:tcW w:w="3827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WEEKLY_DAY</w:t>
            </w:r>
          </w:p>
        </w:tc>
        <w:tc>
          <w:tcPr>
            <w:tcW w:w="1843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B943C6" w:rsidRPr="00933B73" w:rsidRDefault="00B943C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B943C6" w:rsidRPr="00933B73" w:rsidRDefault="00B943C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943C6" w:rsidRPr="00933B73" w:rsidRDefault="00B943C6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FD4D33" w:rsidRPr="00933B73" w:rsidRDefault="00FD4D3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E94A55">
        <w:tc>
          <w:tcPr>
            <w:tcW w:w="4361" w:type="dxa"/>
            <w:tcBorders>
              <w:bottom w:val="single" w:sz="4" w:space="0" w:color="auto"/>
            </w:tcBorders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E94A55">
        <w:tc>
          <w:tcPr>
            <w:tcW w:w="4361" w:type="dxa"/>
            <w:shd w:val="clear" w:color="auto" w:fill="auto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  <w:shd w:val="clear" w:color="auto" w:fill="auto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  <w:shd w:val="clear" w:color="auto" w:fill="auto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  <w:shd w:val="clear" w:color="auto" w:fill="auto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lastRenderedPageBreak/>
              <w:t>PK_MALLING</w:t>
            </w:r>
            <w:r w:rsidR="00431208" w:rsidRPr="00933B73">
              <w:rPr>
                <w:rFonts w:asciiTheme="minorHAnsi" w:eastAsiaTheme="minorEastAsia" w:hAnsiTheme="minorHAnsi" w:hint="eastAsia"/>
              </w:rPr>
              <w:t>_M_ID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MAILLING_ID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8666FF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7" w:name="_Toc527135620"/>
      <w:r w:rsidRPr="00933B73">
        <w:rPr>
          <w:rFonts w:asciiTheme="minorHAnsi" w:eastAsiaTheme="minorEastAsia" w:hAnsiTheme="minorHAnsi"/>
        </w:rPr>
        <w:t>MAILLING_TYPES</w:t>
      </w:r>
      <w:bookmarkEnd w:id="1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B1064" w:rsidRPr="00933B73" w:rsidTr="001B1064">
        <w:tc>
          <w:tcPr>
            <w:tcW w:w="1668" w:type="dxa"/>
            <w:shd w:val="clear" w:color="auto" w:fill="C2D69B"/>
            <w:vAlign w:val="center"/>
          </w:tcPr>
          <w:p w:rsidR="001B10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B1064" w:rsidRPr="00933B73" w:rsidRDefault="001B1064" w:rsidP="003643B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메일링수신대상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1B1064" w:rsidRPr="00933B73" w:rsidRDefault="001B10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MAILLING_TYPES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메일링발송시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저장되는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메일링별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그룹 목록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메일링ID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MAILLING_ID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1B1064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B1064" w:rsidRPr="00933B73" w:rsidRDefault="00B30F3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수신대상코드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MAIL_GRP_CD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1B1064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FK_MAILLING_TYPES</w:t>
            </w:r>
            <w:r w:rsidR="00357B8F" w:rsidRPr="00933B73">
              <w:rPr>
                <w:rFonts w:asciiTheme="minorHAnsi" w:eastAsiaTheme="minorEastAsia" w:hAnsiTheme="minorHAnsi" w:hint="eastAsia"/>
              </w:rPr>
              <w:t>_MAILLING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MAILLING</w:t>
            </w:r>
          </w:p>
        </w:tc>
        <w:tc>
          <w:tcPr>
            <w:tcW w:w="4111" w:type="dxa"/>
          </w:tcPr>
          <w:p w:rsidR="003F1D87" w:rsidRPr="00933B73" w:rsidRDefault="003F1D87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PK_MAILLING_TYPES</w:t>
            </w:r>
            <w:r w:rsidR="00757798" w:rsidRPr="00933B73">
              <w:rPr>
                <w:rFonts w:asciiTheme="minorHAnsi" w:eastAsiaTheme="minorEastAsia" w:hAnsiTheme="minorHAnsi" w:hint="eastAsia"/>
              </w:rPr>
              <w:t>_GRP_CD</w:t>
            </w:r>
          </w:p>
        </w:tc>
        <w:tc>
          <w:tcPr>
            <w:tcW w:w="7769" w:type="dxa"/>
          </w:tcPr>
          <w:p w:rsidR="003F1D87" w:rsidRPr="00933B73" w:rsidRDefault="00A70FFF" w:rsidP="00A70FF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MAILLING_ID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MAIL_GRP_CD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8666FF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8" w:name="_Toc527135621"/>
      <w:r w:rsidRPr="00933B73">
        <w:rPr>
          <w:rFonts w:asciiTheme="minorHAnsi" w:eastAsiaTheme="minorEastAsia" w:hAnsiTheme="minorHAnsi"/>
        </w:rPr>
        <w:lastRenderedPageBreak/>
        <w:t>MAILLING_USER</w:t>
      </w:r>
      <w:bookmarkEnd w:id="1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B1064" w:rsidRPr="00933B73" w:rsidTr="001B1064">
        <w:tc>
          <w:tcPr>
            <w:tcW w:w="1668" w:type="dxa"/>
            <w:shd w:val="clear" w:color="auto" w:fill="C2D69B"/>
            <w:vAlign w:val="center"/>
          </w:tcPr>
          <w:p w:rsidR="001B10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메일링대상자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1B1064" w:rsidRPr="00933B73" w:rsidRDefault="001B10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MAILLING_USER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메일링대상자를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관리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이메일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EMAIL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B1064" w:rsidRPr="00933B73" w:rsidRDefault="00D11D1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20</w:t>
            </w:r>
            <w:r w:rsidR="001B1064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  <w:vAlign w:val="center"/>
          </w:tcPr>
          <w:p w:rsidR="001B1064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B1064" w:rsidRPr="00933B73" w:rsidRDefault="00DC6F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성명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USER_NM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1B1064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소속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COMP_NAME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1B1064" w:rsidRPr="00933B73" w:rsidRDefault="001B10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연락처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TEL_NO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1B1064" w:rsidRPr="00933B73" w:rsidRDefault="001B10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수신대상코드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MAIL_GRP_CD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1B1064" w:rsidRPr="00933B73" w:rsidRDefault="001B10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기관유형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COMP_TYPE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1B1064" w:rsidRPr="00933B73" w:rsidRDefault="001B10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수신여부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RECEIVE_YN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1B1064" w:rsidRPr="00933B73" w:rsidRDefault="001B10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216E7C">
            <w:pPr>
              <w:jc w:val="lef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'Y'</w:t>
            </w: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FE6D5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메일링등록일시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CREATE_DATE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216E7C">
            <w:pPr>
              <w:jc w:val="lef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추천인이메일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RECOMMEND_EMAIL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216E7C">
            <w:pPr>
              <w:jc w:val="lef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수신거부일시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REFUSE_DATE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216E7C">
            <w:pPr>
              <w:jc w:val="lef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B1064" w:rsidRPr="00933B73" w:rsidTr="001B1064">
        <w:tc>
          <w:tcPr>
            <w:tcW w:w="32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발송횟수</w:t>
            </w:r>
          </w:p>
        </w:tc>
        <w:tc>
          <w:tcPr>
            <w:tcW w:w="3827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CNT</w:t>
            </w:r>
          </w:p>
        </w:tc>
        <w:tc>
          <w:tcPr>
            <w:tcW w:w="1843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1B1064" w:rsidRPr="00933B73" w:rsidRDefault="001B10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1B1064" w:rsidRPr="00933B73" w:rsidRDefault="001B10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B1064" w:rsidRPr="00933B73" w:rsidRDefault="001B1064" w:rsidP="00216E7C">
            <w:pPr>
              <w:jc w:val="lef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1701" w:type="dxa"/>
          </w:tcPr>
          <w:p w:rsidR="001B1064" w:rsidRPr="00933B73" w:rsidRDefault="001B1064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86794D" w:rsidRPr="00933B73" w:rsidRDefault="0086794D" w:rsidP="003F1D87">
      <w:pPr>
        <w:rPr>
          <w:rFonts w:asciiTheme="minorHAnsi" w:eastAsiaTheme="minorEastAsia" w:hAnsiTheme="minorHAnsi"/>
        </w:rPr>
      </w:pPr>
    </w:p>
    <w:p w:rsidR="0086794D" w:rsidRPr="00933B73" w:rsidRDefault="0086794D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2556A7" w:rsidRPr="00933B73" w:rsidRDefault="002556A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6E7694" w:rsidRPr="00933B73" w:rsidRDefault="006E7694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IDX_MAILLING_USER_GRP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MAIL_GRP_CD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PK_MAILLING_USER</w:t>
            </w:r>
            <w:r w:rsidR="006C159E" w:rsidRPr="00933B73">
              <w:rPr>
                <w:rFonts w:asciiTheme="minorHAnsi" w:eastAsiaTheme="minorEastAsia" w:hAnsiTheme="minorHAnsi" w:hint="eastAsia"/>
              </w:rPr>
              <w:t>_EMAIL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EMAIL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8666FF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9" w:name="_Toc527135622"/>
      <w:r w:rsidRPr="00933B73">
        <w:rPr>
          <w:rFonts w:asciiTheme="minorHAnsi" w:eastAsiaTheme="minorEastAsia" w:hAnsiTheme="minorHAnsi"/>
        </w:rPr>
        <w:lastRenderedPageBreak/>
        <w:t>META_INFO</w:t>
      </w:r>
      <w:bookmarkEnd w:id="1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음원메타정보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META_INFO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음원메타정보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F1D8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15,000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ICN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ICN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73662A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앨범명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ALBUM_TITLE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제목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TITLE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512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디스크면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DISK_SIDE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디스크번호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DISK_NO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트랙번호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TRACK_N</w:t>
            </w:r>
            <w:r w:rsidR="002556A7" w:rsidRPr="00933B73">
              <w:rPr>
                <w:rFonts w:asciiTheme="minorHAnsi" w:eastAsiaTheme="minorEastAsia" w:hAnsiTheme="minorHAnsi" w:hint="eastAsia"/>
                <w:szCs w:val="20"/>
              </w:rPr>
              <w:t>O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가수</w:t>
            </w:r>
          </w:p>
        </w:tc>
        <w:tc>
          <w:tcPr>
            <w:tcW w:w="3827" w:type="dxa"/>
            <w:vAlign w:val="center"/>
          </w:tcPr>
          <w:p w:rsidR="0073662A" w:rsidRPr="00933B73" w:rsidRDefault="00B3495E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SINGER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B3495E">
            <w:pPr>
              <w:jc w:val="right"/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256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b/>
                <w:color w:val="FF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b/>
                <w:color w:val="FF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b/>
                <w:color w:val="FF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b/>
                <w:color w:val="FF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b/>
                <w:color w:val="FF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b/>
                <w:color w:val="FF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b/>
                <w:color w:val="FF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연주자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PLAYER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프로듀서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PRODUCER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지휘자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CONDUCTOR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피쳐링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FEATURING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533A1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곡_</w:t>
            </w:r>
            <w:r w:rsidR="0073662A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작사자</w:t>
            </w:r>
          </w:p>
        </w:tc>
        <w:tc>
          <w:tcPr>
            <w:tcW w:w="3827" w:type="dxa"/>
            <w:vAlign w:val="center"/>
          </w:tcPr>
          <w:p w:rsidR="0073662A" w:rsidRPr="00933B73" w:rsidRDefault="00533A1B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WRITER_NM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작곡가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COMPOSER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편곡자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ARRANGER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음원코드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ALBUM_LABEL_NO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lastRenderedPageBreak/>
              <w:t>발매일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ISSUED_DATE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발매회사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DIS_COM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0E0F6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권리자ID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COPYRIGHT_ID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PK_META_INFO</w:t>
            </w:r>
            <w:r w:rsidR="007E178C" w:rsidRPr="00933B73">
              <w:rPr>
                <w:rFonts w:asciiTheme="minorHAnsi" w:eastAsiaTheme="minorEastAsia" w:hAnsiTheme="minorHAnsi" w:hint="eastAsia"/>
              </w:rPr>
              <w:t>_I</w:t>
            </w:r>
            <w:r w:rsidR="00AE0FD7" w:rsidRPr="00933B73">
              <w:rPr>
                <w:rFonts w:asciiTheme="minorHAnsi" w:eastAsiaTheme="minorEastAsia" w:hAnsiTheme="minorHAnsi" w:hint="eastAsia"/>
              </w:rPr>
              <w:t>CN</w:t>
            </w:r>
          </w:p>
        </w:tc>
        <w:tc>
          <w:tcPr>
            <w:tcW w:w="7769" w:type="dxa"/>
          </w:tcPr>
          <w:p w:rsidR="003F1D87" w:rsidRPr="00933B73" w:rsidRDefault="00A70FFF" w:rsidP="00A70FFF">
            <w:pPr>
              <w:tabs>
                <w:tab w:val="left" w:pos="5000"/>
              </w:tabs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ICN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8666FF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0" w:name="_Toc527135623"/>
      <w:r w:rsidRPr="00933B73">
        <w:rPr>
          <w:rFonts w:asciiTheme="minorHAnsi" w:eastAsiaTheme="minorEastAsia" w:hAnsiTheme="minorHAnsi"/>
        </w:rPr>
        <w:lastRenderedPageBreak/>
        <w:t>MOD_INSTALL</w:t>
      </w:r>
      <w:bookmarkEnd w:id="2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 w:rsidP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추출모듈설치정보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MOD_INSTALL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필터링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업체별 추출모듈 설치 정보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업체키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USER_ID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7</w:t>
            </w:r>
          </w:p>
        </w:tc>
        <w:tc>
          <w:tcPr>
            <w:tcW w:w="794" w:type="dxa"/>
            <w:vAlign w:val="center"/>
          </w:tcPr>
          <w:p w:rsidR="0073662A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설치일자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INSTALL_DAY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변경일시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UPT_DATE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권리자ID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COPYRIGHT_ID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68359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모듈구분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MOD_TYPE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버젼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MOD_VER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216E7C" w:rsidRPr="00933B73" w:rsidRDefault="001358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216E7C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,3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제작업체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MAKER_ID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7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C5417E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FK_MOD_INSTALL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COPYRIGHTER</w:t>
            </w:r>
          </w:p>
        </w:tc>
        <w:tc>
          <w:tcPr>
            <w:tcW w:w="4111" w:type="dxa"/>
          </w:tcPr>
          <w:p w:rsidR="003F1D87" w:rsidRPr="00933B73" w:rsidRDefault="003F1D87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AE0FD7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lastRenderedPageBreak/>
              <w:t>PK_MOD_INSTALL</w:t>
            </w:r>
            <w:r w:rsidR="00AA0ED9" w:rsidRPr="00933B73">
              <w:rPr>
                <w:rFonts w:asciiTheme="minorHAnsi" w:eastAsiaTheme="minorEastAsia" w:hAnsiTheme="minorHAnsi" w:hint="eastAsia"/>
              </w:rPr>
              <w:t>_COPY</w:t>
            </w:r>
            <w:r w:rsidR="002556A7" w:rsidRPr="00933B73">
              <w:rPr>
                <w:rFonts w:asciiTheme="minorHAnsi" w:eastAsiaTheme="minorEastAsia" w:hAnsiTheme="minorHAnsi" w:hint="eastAsia"/>
              </w:rPr>
              <w:t>ID</w:t>
            </w:r>
            <w:r w:rsidR="00AA0ED9" w:rsidRPr="00933B73">
              <w:rPr>
                <w:rFonts w:asciiTheme="minorHAnsi" w:eastAsiaTheme="minorEastAsia" w:hAnsiTheme="minorHAnsi" w:hint="eastAsia"/>
              </w:rPr>
              <w:t>_USER</w:t>
            </w:r>
          </w:p>
        </w:tc>
        <w:tc>
          <w:tcPr>
            <w:tcW w:w="7769" w:type="dxa"/>
          </w:tcPr>
          <w:p w:rsidR="003F1D87" w:rsidRPr="00933B73" w:rsidRDefault="00C5417E" w:rsidP="00A70FF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COPYRIGHT_ID, USER_ID, MOD_TYPE, MOD_VER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MAKER_ID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0411C6" w:rsidRPr="00933B73" w:rsidRDefault="008666FF" w:rsidP="0086794D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1" w:name="_Toc527135624"/>
      <w:r w:rsidRPr="00933B73">
        <w:rPr>
          <w:rFonts w:asciiTheme="minorHAnsi" w:eastAsiaTheme="minorEastAsia" w:hAnsiTheme="minorHAnsi"/>
        </w:rPr>
        <w:t>PES_MOBILE_INFO</w:t>
      </w:r>
      <w:bookmarkEnd w:id="2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0411C6" w:rsidRPr="00933B73" w:rsidTr="00D63E35">
        <w:tc>
          <w:tcPr>
            <w:tcW w:w="1668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0411C6" w:rsidRPr="00933B73" w:rsidTr="00D63E35">
        <w:tc>
          <w:tcPr>
            <w:tcW w:w="1668" w:type="dxa"/>
            <w:shd w:val="clear" w:color="auto" w:fill="C2D69B"/>
            <w:vAlign w:val="center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0411C6" w:rsidRPr="00933B73" w:rsidRDefault="000411C6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모바일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앱콘텐츠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정보 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0411C6" w:rsidRPr="00933B73" w:rsidRDefault="000411C6" w:rsidP="00DC36B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</w:t>
            </w:r>
            <w:r w:rsidR="00DC36BB" w:rsidRPr="00933B73">
              <w:rPr>
                <w:rFonts w:asciiTheme="minorHAnsi" w:eastAsiaTheme="minorEastAsia" w:hAnsiTheme="minorHAnsi"/>
                <w:color w:val="000000"/>
                <w:szCs w:val="20"/>
              </w:rPr>
              <w:t>MOBILE</w:t>
            </w: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_IN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FO</w:t>
            </w:r>
          </w:p>
        </w:tc>
      </w:tr>
      <w:tr w:rsidR="000411C6" w:rsidRPr="00933B73" w:rsidTr="00D63E35">
        <w:tc>
          <w:tcPr>
            <w:tcW w:w="1668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모바일앱데이터셋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메타 정보</w:t>
            </w:r>
          </w:p>
        </w:tc>
        <w:tc>
          <w:tcPr>
            <w:tcW w:w="1701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1,0</w:t>
            </w:r>
            <w:r w:rsidRPr="00933B73">
              <w:rPr>
                <w:rFonts w:asciiTheme="minorHAnsi" w:eastAsiaTheme="minorEastAsia" w:hAnsiTheme="minorHAnsi" w:hint="eastAsia"/>
              </w:rPr>
              <w:t>00 /년</w:t>
            </w:r>
          </w:p>
        </w:tc>
      </w:tr>
      <w:tr w:rsidR="00C4209F" w:rsidRPr="00933B73" w:rsidTr="00D63E35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411C6" w:rsidRPr="00933B73" w:rsidRDefault="000411C6" w:rsidP="000411C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0411C6" w:rsidRPr="00933B73" w:rsidTr="00D63E35">
        <w:tc>
          <w:tcPr>
            <w:tcW w:w="3227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콘텐츠ID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CONTENT_ID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원본변형구분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CONT_TYPE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콘텐츠명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CONT_NAME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장르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GENRE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평가항목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TEST_TYPE_CD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변형파라메타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ROBUST_PARAM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파일명칭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FILE_NAME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파일사이즈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FILE_SIZE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원본콘텐츠ID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ORG_CONT_ID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SYSDATE                  </w:t>
            </w: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사용여부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USE_YN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'Y'</w:t>
            </w: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데이타셋검검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DATASET_CHK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사용자 아이디</w:t>
            </w:r>
          </w:p>
        </w:tc>
        <w:tc>
          <w:tcPr>
            <w:tcW w:w="3827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USER_ID</w:t>
            </w:r>
          </w:p>
        </w:tc>
        <w:tc>
          <w:tcPr>
            <w:tcW w:w="1843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0411C6" w:rsidRPr="00933B73" w:rsidRDefault="000411C6" w:rsidP="00D63E3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411C6" w:rsidRPr="00933B73" w:rsidTr="00D63E35">
        <w:tc>
          <w:tcPr>
            <w:tcW w:w="3227" w:type="dxa"/>
          </w:tcPr>
          <w:p w:rsidR="000411C6" w:rsidRPr="00933B73" w:rsidRDefault="00E2259D" w:rsidP="00D63E35">
            <w:pPr>
              <w:rPr>
                <w:rFonts w:asciiTheme="minorHAnsi" w:eastAsiaTheme="minorEastAsia" w:hAnsiTheme="minorHAnsi"/>
                <w:color w:val="FF0000"/>
              </w:rPr>
            </w:pPr>
            <w:r w:rsidRPr="00933B73">
              <w:rPr>
                <w:rFonts w:asciiTheme="minorHAnsi" w:eastAsiaTheme="minorEastAsia" w:hAnsiTheme="minorHAnsi" w:hint="eastAsia"/>
                <w:color w:val="FF0000"/>
              </w:rPr>
              <w:lastRenderedPageBreak/>
              <w:t>메모</w:t>
            </w:r>
          </w:p>
        </w:tc>
        <w:tc>
          <w:tcPr>
            <w:tcW w:w="3827" w:type="dxa"/>
          </w:tcPr>
          <w:p w:rsidR="000411C6" w:rsidRPr="00933B73" w:rsidRDefault="00E2259D" w:rsidP="00D63E35">
            <w:pPr>
              <w:rPr>
                <w:rFonts w:asciiTheme="minorHAnsi" w:eastAsiaTheme="minorEastAsia" w:hAnsiTheme="minorHAnsi"/>
                <w:color w:val="FF0000"/>
              </w:rPr>
            </w:pPr>
            <w:r w:rsidRPr="00933B73">
              <w:rPr>
                <w:rFonts w:asciiTheme="minorHAnsi" w:eastAsiaTheme="minorEastAsia" w:hAnsiTheme="minorHAnsi" w:hint="eastAsia"/>
                <w:color w:val="FF0000"/>
              </w:rPr>
              <w:t>MEMO</w:t>
            </w:r>
          </w:p>
        </w:tc>
        <w:tc>
          <w:tcPr>
            <w:tcW w:w="1843" w:type="dxa"/>
          </w:tcPr>
          <w:p w:rsidR="000411C6" w:rsidRPr="00933B73" w:rsidRDefault="00E2259D" w:rsidP="00D63E35">
            <w:pPr>
              <w:rPr>
                <w:rFonts w:asciiTheme="minorHAnsi" w:eastAsiaTheme="minorEastAsia" w:hAnsiTheme="minorHAnsi"/>
                <w:color w:val="FF0000"/>
              </w:rPr>
            </w:pPr>
            <w:r w:rsidRPr="00933B73">
              <w:rPr>
                <w:rFonts w:asciiTheme="minorHAnsi" w:eastAsiaTheme="minorEastAsia" w:hAnsiTheme="minorHAnsi" w:hint="eastAsia"/>
                <w:color w:val="FF0000"/>
              </w:rPr>
              <w:t>VARCHAR2</w:t>
            </w:r>
          </w:p>
        </w:tc>
        <w:tc>
          <w:tcPr>
            <w:tcW w:w="850" w:type="dxa"/>
          </w:tcPr>
          <w:p w:rsidR="000411C6" w:rsidRPr="00933B73" w:rsidRDefault="00CB2607" w:rsidP="00D63E35">
            <w:pPr>
              <w:jc w:val="right"/>
              <w:rPr>
                <w:rFonts w:asciiTheme="minorHAnsi" w:eastAsiaTheme="minorEastAsia" w:hAnsiTheme="minorHAnsi"/>
                <w:color w:val="FF0000"/>
              </w:rPr>
            </w:pPr>
            <w:r w:rsidRPr="00933B73">
              <w:rPr>
                <w:rFonts w:asciiTheme="minorHAnsi" w:eastAsiaTheme="minorEastAsia" w:hAnsiTheme="minorHAnsi"/>
                <w:color w:val="FF0000"/>
              </w:rPr>
              <w:t>2000</w:t>
            </w:r>
          </w:p>
        </w:tc>
        <w:tc>
          <w:tcPr>
            <w:tcW w:w="794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color w:val="FF0000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color w:val="FF0000"/>
              </w:rPr>
            </w:pPr>
          </w:p>
        </w:tc>
        <w:tc>
          <w:tcPr>
            <w:tcW w:w="472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color w:val="FF0000"/>
              </w:rPr>
            </w:pPr>
          </w:p>
        </w:tc>
        <w:tc>
          <w:tcPr>
            <w:tcW w:w="2090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color w:val="FF0000"/>
              </w:rPr>
            </w:pPr>
          </w:p>
        </w:tc>
        <w:tc>
          <w:tcPr>
            <w:tcW w:w="170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color w:val="FF0000"/>
              </w:rPr>
            </w:pPr>
          </w:p>
        </w:tc>
      </w:tr>
    </w:tbl>
    <w:p w:rsidR="000411C6" w:rsidRPr="00933B73" w:rsidRDefault="000411C6" w:rsidP="000411C6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tab/>
      </w:r>
    </w:p>
    <w:p w:rsidR="000411C6" w:rsidRPr="00933B73" w:rsidRDefault="000411C6" w:rsidP="000411C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0411C6" w:rsidRPr="00933B73" w:rsidTr="00D63E35">
        <w:tc>
          <w:tcPr>
            <w:tcW w:w="15276" w:type="dxa"/>
            <w:gridSpan w:val="4"/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0411C6" w:rsidRPr="00933B73" w:rsidTr="00D63E35">
        <w:tc>
          <w:tcPr>
            <w:tcW w:w="4361" w:type="dxa"/>
            <w:shd w:val="clear" w:color="auto" w:fill="D6E3BC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411C6" w:rsidRPr="00933B73" w:rsidTr="00D63E35">
        <w:tc>
          <w:tcPr>
            <w:tcW w:w="436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0411C6" w:rsidRPr="00933B73" w:rsidRDefault="000411C6" w:rsidP="000411C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0411C6" w:rsidRPr="00933B73" w:rsidTr="00D63E35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0411C6" w:rsidRPr="00933B73" w:rsidTr="00D63E35">
        <w:tc>
          <w:tcPr>
            <w:tcW w:w="4361" w:type="dxa"/>
            <w:shd w:val="clear" w:color="auto" w:fill="EAF1DD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0411C6" w:rsidRPr="00933B73" w:rsidTr="00D63E35">
        <w:tc>
          <w:tcPr>
            <w:tcW w:w="4361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</w:t>
            </w:r>
            <w:r w:rsidR="00DC36BB" w:rsidRPr="00933B73">
              <w:rPr>
                <w:rFonts w:asciiTheme="minorHAnsi" w:eastAsiaTheme="minorEastAsia" w:hAnsiTheme="minorHAnsi" w:hint="eastAsia"/>
              </w:rPr>
              <w:t>MOBILE</w:t>
            </w:r>
            <w:r w:rsidRPr="00933B73">
              <w:rPr>
                <w:rFonts w:asciiTheme="minorHAnsi" w:eastAsiaTheme="minorEastAsia" w:hAnsiTheme="minorHAnsi"/>
              </w:rPr>
              <w:t>_INFO</w:t>
            </w:r>
            <w:r w:rsidRPr="00933B73">
              <w:rPr>
                <w:rFonts w:asciiTheme="minorHAnsi" w:eastAsiaTheme="minorEastAsia" w:hAnsiTheme="minorHAnsi" w:hint="eastAsia"/>
              </w:rPr>
              <w:t>_C_ID</w:t>
            </w:r>
          </w:p>
        </w:tc>
        <w:tc>
          <w:tcPr>
            <w:tcW w:w="7769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525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0411C6" w:rsidRPr="00933B73" w:rsidTr="00D63E35">
        <w:tc>
          <w:tcPr>
            <w:tcW w:w="4361" w:type="dxa"/>
          </w:tcPr>
          <w:p w:rsidR="000411C6" w:rsidRPr="00933B73" w:rsidRDefault="000411C6" w:rsidP="000411C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IDX_PES_</w:t>
            </w:r>
            <w:r w:rsidR="00DC36BB" w:rsidRPr="00933B73">
              <w:rPr>
                <w:rFonts w:asciiTheme="minorHAnsi" w:eastAsiaTheme="minorEastAsia" w:hAnsiTheme="minorHAnsi"/>
              </w:rPr>
              <w:t>MOBILE</w:t>
            </w:r>
            <w:r w:rsidRPr="00933B73">
              <w:rPr>
                <w:rFonts w:asciiTheme="minorHAnsi" w:eastAsiaTheme="minorEastAsia" w:hAnsiTheme="minorHAnsi"/>
              </w:rPr>
              <w:t>_INFO_ROBUST</w:t>
            </w:r>
          </w:p>
        </w:tc>
        <w:tc>
          <w:tcPr>
            <w:tcW w:w="7769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CONT_TYPE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TEST_TYPE_CD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ROBUST_PARAM</w:t>
            </w:r>
          </w:p>
        </w:tc>
        <w:tc>
          <w:tcPr>
            <w:tcW w:w="1525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NON</w:t>
            </w: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0411C6" w:rsidRPr="00933B73" w:rsidTr="00D63E35">
        <w:tc>
          <w:tcPr>
            <w:tcW w:w="4361" w:type="dxa"/>
          </w:tcPr>
          <w:p w:rsidR="000411C6" w:rsidRPr="00933B73" w:rsidRDefault="000411C6" w:rsidP="000411C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IDX_PES_</w:t>
            </w:r>
            <w:r w:rsidR="00DC36BB" w:rsidRPr="00933B73">
              <w:rPr>
                <w:rFonts w:asciiTheme="minorHAnsi" w:eastAsiaTheme="minorEastAsia" w:hAnsiTheme="minorHAnsi"/>
              </w:rPr>
              <w:t>MOIBILE</w:t>
            </w:r>
            <w:r w:rsidRPr="00933B73">
              <w:rPr>
                <w:rFonts w:asciiTheme="minorHAnsi" w:eastAsiaTheme="minorEastAsia" w:hAnsiTheme="minorHAnsi"/>
              </w:rPr>
              <w:t>_INFO_FILE_NAME</w:t>
            </w:r>
          </w:p>
        </w:tc>
        <w:tc>
          <w:tcPr>
            <w:tcW w:w="7769" w:type="dxa"/>
          </w:tcPr>
          <w:p w:rsidR="000411C6" w:rsidRPr="00933B73" w:rsidRDefault="000411C6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FILE_NAME</w:t>
            </w:r>
          </w:p>
        </w:tc>
        <w:tc>
          <w:tcPr>
            <w:tcW w:w="1525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NON</w:t>
            </w: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0411C6" w:rsidRPr="00933B73" w:rsidRDefault="000411C6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0411C6" w:rsidRPr="00933B73" w:rsidRDefault="000411C6" w:rsidP="000411C6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8666FF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2" w:name="_Toc527135625"/>
      <w:r w:rsidRPr="00933B73">
        <w:rPr>
          <w:rFonts w:asciiTheme="minorHAnsi" w:eastAsiaTheme="minorEastAsia" w:hAnsiTheme="minorHAnsi"/>
        </w:rPr>
        <w:lastRenderedPageBreak/>
        <w:t>PES_AUDIO_INFO</w:t>
      </w:r>
      <w:bookmarkEnd w:id="2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오디오콘텐츠정보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PES_AUDIO_INFO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오디오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데이터셋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메타정보 관리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  <w:r w:rsidR="003F1D87" w:rsidRPr="00933B73">
              <w:rPr>
                <w:rFonts w:asciiTheme="minorHAnsi" w:eastAsiaTheme="minorEastAsia" w:hAnsiTheme="minorHAnsi" w:hint="eastAsia"/>
              </w:rPr>
              <w:t>,000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콘텐츠ID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CONTENT_ID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94" w:type="dxa"/>
          </w:tcPr>
          <w:p w:rsidR="00407F9E" w:rsidRPr="00933B73" w:rsidRDefault="00407F9E" w:rsidP="0085236D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원본변형구분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CONT_TYPE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콘텐츠명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CONT_NAME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200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장르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GENRE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평가항목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TEST_TYPE_CD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변형파라메타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ROBUST_PARAM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파일명칭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FILE_NAME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250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파일사이즈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FILE_SIZE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원본콘텐츠ID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ORG_CONT_ID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플레이시간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PLAY_TIME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오디오포맷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A_FORMAT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30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오디오포맷버젼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A_FORMAT_VER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30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오디오포맷프로파일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A_FORMAT_PROF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30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오디오비트레이트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A_BITRATE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오디오샘플링율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A_SAMPLE_RATE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lastRenderedPageBreak/>
              <w:t>가수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SINGER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256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앨범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A_ALBUM_NAME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250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트랙번호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TRACK_NO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무DB변형물여부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NO_DB_CONT_YN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'N'               </w:t>
            </w: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등록일시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REG_DATE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DATE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SYSDATE                  </w:t>
            </w: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사용여부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USE_YN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‘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Y'</w:t>
            </w: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데이타셋점검용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DATASET_CHK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100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98571E" w:rsidP="0098571E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미디어 유형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MEDIATYPE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98571E" w:rsidP="000411C6">
            <w:pPr>
              <w:rPr>
                <w:rFonts w:asciiTheme="minorHAnsi" w:eastAsiaTheme="minorEastAsia" w:hAnsiTheme="minorHAnsi"/>
                <w:szCs w:val="20"/>
              </w:rPr>
            </w:pP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1.음악,2.비디오</w:t>
            </w:r>
            <w:proofErr w:type="gramEnd"/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98571E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가수명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ATISTNAME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5D3AC8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512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국가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COUNTRYCD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98571E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앨범명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ALBUMNAME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527FE6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512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5D3AC8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앨범발</w:t>
            </w:r>
            <w:r w:rsidR="00436CA6" w:rsidRPr="00933B73">
              <w:rPr>
                <w:rFonts w:asciiTheme="minorHAnsi" w:eastAsiaTheme="minorEastAsia" w:hAnsiTheme="minorHAnsi" w:hint="eastAsia"/>
                <w:szCs w:val="20"/>
              </w:rPr>
              <w:t>매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일</w:t>
            </w:r>
          </w:p>
        </w:tc>
        <w:tc>
          <w:tcPr>
            <w:tcW w:w="3827" w:type="dxa"/>
          </w:tcPr>
          <w:p w:rsidR="00407F9E" w:rsidRPr="00933B73" w:rsidRDefault="005D3AC8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ALBUMDT</w:t>
            </w:r>
          </w:p>
        </w:tc>
        <w:tc>
          <w:tcPr>
            <w:tcW w:w="1843" w:type="dxa"/>
          </w:tcPr>
          <w:p w:rsidR="00407F9E" w:rsidRPr="00933B73" w:rsidRDefault="005D3AC8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5D3AC8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8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567F7D" w:rsidP="0098571E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제목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TITLE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567F7D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512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98571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트랙번호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TRACKNO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장르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GENRECD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07F9E" w:rsidRPr="00933B73" w:rsidTr="00B148EF">
        <w:tc>
          <w:tcPr>
            <w:tcW w:w="32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사용자 아이디</w:t>
            </w:r>
          </w:p>
        </w:tc>
        <w:tc>
          <w:tcPr>
            <w:tcW w:w="3827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USER_ID</w:t>
            </w:r>
          </w:p>
        </w:tc>
        <w:tc>
          <w:tcPr>
            <w:tcW w:w="1843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50" w:type="dxa"/>
          </w:tcPr>
          <w:p w:rsidR="00407F9E" w:rsidRPr="00933B73" w:rsidRDefault="00407F9E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7</w:t>
            </w:r>
          </w:p>
        </w:tc>
        <w:tc>
          <w:tcPr>
            <w:tcW w:w="794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07F9E" w:rsidRPr="00933B73" w:rsidRDefault="00407F9E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07F9E" w:rsidRPr="00933B73" w:rsidRDefault="00407F9E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E2259D" w:rsidRPr="00933B73" w:rsidTr="00B148EF">
        <w:tc>
          <w:tcPr>
            <w:tcW w:w="3227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C4209F">
              <w:rPr>
                <w:rFonts w:asciiTheme="minorHAnsi" w:eastAsiaTheme="minorEastAsia" w:hAnsiTheme="minorHAnsi" w:hint="eastAsia"/>
                <w:szCs w:val="20"/>
              </w:rPr>
              <w:t>메모</w:t>
            </w:r>
          </w:p>
        </w:tc>
        <w:tc>
          <w:tcPr>
            <w:tcW w:w="3827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C4209F">
              <w:rPr>
                <w:rFonts w:asciiTheme="minorHAnsi" w:eastAsiaTheme="minorEastAsia" w:hAnsiTheme="minorHAnsi" w:hint="eastAsia"/>
                <w:szCs w:val="20"/>
              </w:rPr>
              <w:t>MEMO</w:t>
            </w:r>
          </w:p>
        </w:tc>
        <w:tc>
          <w:tcPr>
            <w:tcW w:w="1843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  <w:szCs w:val="20"/>
              </w:rPr>
            </w:pPr>
            <w:r w:rsidRPr="00C4209F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E2259D" w:rsidRPr="00C4209F" w:rsidRDefault="00CB2607" w:rsidP="0085236D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C4209F">
              <w:rPr>
                <w:rFonts w:asciiTheme="minorHAnsi" w:eastAsiaTheme="minorEastAsia" w:hAnsiTheme="minorHAnsi"/>
                <w:szCs w:val="20"/>
              </w:rPr>
              <w:t>20</w:t>
            </w:r>
            <w:r w:rsidR="00E2259D" w:rsidRPr="00C4209F">
              <w:rPr>
                <w:rFonts w:asciiTheme="minorHAnsi" w:eastAsiaTheme="minorEastAsia" w:hAnsiTheme="minorHAnsi"/>
                <w:szCs w:val="20"/>
              </w:rPr>
              <w:t>00</w:t>
            </w:r>
          </w:p>
        </w:tc>
        <w:tc>
          <w:tcPr>
            <w:tcW w:w="794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E2259D" w:rsidRPr="00C4209F" w:rsidRDefault="00E2259D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5D757F" w:rsidRPr="00933B73" w:rsidRDefault="005D757F" w:rsidP="003F1D87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5B5FB1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PK_PES_AUDIO_INFO</w:t>
            </w:r>
            <w:r w:rsidR="00357B8F" w:rsidRPr="00933B73">
              <w:rPr>
                <w:rFonts w:asciiTheme="minorHAnsi" w:eastAsiaTheme="minorEastAsia" w:hAnsiTheme="minorHAnsi" w:hint="eastAsia"/>
              </w:rPr>
              <w:t>_CONTID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85236D" w:rsidRPr="00933B73" w:rsidTr="005B5FB1">
        <w:tc>
          <w:tcPr>
            <w:tcW w:w="4361" w:type="dxa"/>
          </w:tcPr>
          <w:p w:rsidR="0085236D" w:rsidRPr="00933B73" w:rsidRDefault="0085236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IDX_PES_AUDIO_INFO_FILE_NAME</w:t>
            </w:r>
          </w:p>
        </w:tc>
        <w:tc>
          <w:tcPr>
            <w:tcW w:w="7769" w:type="dxa"/>
          </w:tcPr>
          <w:p w:rsidR="0085236D" w:rsidRPr="00933B73" w:rsidRDefault="0085236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CONT_TYPE</w:t>
            </w:r>
            <w:r w:rsidR="00BA7BFF"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="00BA7BFF" w:rsidRPr="00933B73">
              <w:rPr>
                <w:rFonts w:asciiTheme="minorHAnsi" w:eastAsiaTheme="minorEastAsia" w:hAnsiTheme="minorHAnsi"/>
              </w:rPr>
              <w:t>FILE_NAME</w:t>
            </w:r>
          </w:p>
        </w:tc>
        <w:tc>
          <w:tcPr>
            <w:tcW w:w="1525" w:type="dxa"/>
          </w:tcPr>
          <w:p w:rsidR="0085236D" w:rsidRPr="00933B73" w:rsidRDefault="0085236D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85236D" w:rsidRPr="00933B73" w:rsidRDefault="00146FB7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85236D" w:rsidRPr="00933B73" w:rsidTr="005B5FB1">
        <w:tc>
          <w:tcPr>
            <w:tcW w:w="4361" w:type="dxa"/>
          </w:tcPr>
          <w:p w:rsidR="0085236D" w:rsidRPr="00933B73" w:rsidRDefault="00BA7BFF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IDX_PES_AUDIO_INFO_ROBUST</w:t>
            </w:r>
          </w:p>
        </w:tc>
        <w:tc>
          <w:tcPr>
            <w:tcW w:w="7769" w:type="dxa"/>
          </w:tcPr>
          <w:p w:rsidR="0085236D" w:rsidRPr="00933B73" w:rsidRDefault="00BA7BFF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CONT_TYPE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TEST_TYPE_CD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ROBUST_PARAM</w:t>
            </w:r>
          </w:p>
        </w:tc>
        <w:tc>
          <w:tcPr>
            <w:tcW w:w="1525" w:type="dxa"/>
          </w:tcPr>
          <w:p w:rsidR="0085236D" w:rsidRPr="00933B73" w:rsidRDefault="0085236D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85236D" w:rsidRPr="00933B73" w:rsidRDefault="00146FB7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8666FF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3" w:name="_Toc527135626"/>
      <w:r w:rsidRPr="00933B73">
        <w:rPr>
          <w:rFonts w:asciiTheme="minorHAnsi" w:eastAsiaTheme="minorEastAsia" w:hAnsiTheme="minorHAnsi"/>
        </w:rPr>
        <w:lastRenderedPageBreak/>
        <w:t>PES_AUDIO_SUBSET</w:t>
      </w:r>
      <w:bookmarkEnd w:id="2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오디오콘텐츠부분매칭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PES_AUDIO_SUBSET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부분매칭용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원본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콘텐츠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정보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BA7B7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3F1D87" w:rsidRPr="00933B73">
              <w:rPr>
                <w:rFonts w:asciiTheme="minorHAnsi" w:eastAsiaTheme="minorEastAsia" w:hAnsiTheme="minorHAnsi" w:hint="eastAsia"/>
              </w:rPr>
              <w:t>00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콘텐츠ID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CONTENT_ID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E670F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원본콘텐츠ID2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ORG_CONT_ID2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원본콘텐츠ID3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ORG_CONT_ID3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C39DB" w:rsidRPr="00933B73" w:rsidRDefault="001C39DB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EF6BF5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FK_PES_AUDIO_SUBSET</w:t>
            </w:r>
            <w:r w:rsidR="009634A7" w:rsidRPr="00933B73">
              <w:rPr>
                <w:rFonts w:asciiTheme="minorHAnsi" w:eastAsiaTheme="minorEastAsia" w:hAnsiTheme="minorHAnsi" w:hint="eastAsia"/>
              </w:rPr>
              <w:t>_INFO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PES_AUDIO_INFO</w:t>
            </w:r>
          </w:p>
        </w:tc>
        <w:tc>
          <w:tcPr>
            <w:tcW w:w="4111" w:type="dxa"/>
          </w:tcPr>
          <w:p w:rsidR="003F1D87" w:rsidRPr="00933B73" w:rsidRDefault="003F1D87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PK_PES_AUDIO_SUBSET</w:t>
            </w:r>
            <w:r w:rsidR="009634A7" w:rsidRPr="00933B73">
              <w:rPr>
                <w:rFonts w:asciiTheme="minorHAnsi" w:eastAsiaTheme="minorEastAsia" w:hAnsiTheme="minorHAnsi" w:hint="eastAsia"/>
              </w:rPr>
              <w:t>_CONTID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FD4D33" w:rsidRPr="00933B73" w:rsidRDefault="00FD4D33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8666FF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4" w:name="_Toc527135627"/>
      <w:r w:rsidRPr="00933B73">
        <w:rPr>
          <w:rFonts w:asciiTheme="minorHAnsi" w:eastAsiaTheme="minorEastAsia" w:hAnsiTheme="minorHAnsi"/>
        </w:rPr>
        <w:lastRenderedPageBreak/>
        <w:t>PES_CERTI</w:t>
      </w:r>
      <w:bookmarkEnd w:id="2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1C39DB" w:rsidRPr="00933B73" w:rsidTr="00C37F42">
        <w:tc>
          <w:tcPr>
            <w:tcW w:w="1668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br w:type="page"/>
            </w: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1C39DB" w:rsidRPr="00933B73" w:rsidRDefault="002948A3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1C39DB" w:rsidRPr="00933B73" w:rsidRDefault="00756FDC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C39DB" w:rsidRPr="00933B73" w:rsidTr="00C37F42">
        <w:tc>
          <w:tcPr>
            <w:tcW w:w="1668" w:type="dxa"/>
            <w:shd w:val="clear" w:color="auto" w:fill="C2D69B"/>
            <w:vAlign w:val="center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 인증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PES_CERTI</w:t>
            </w:r>
          </w:p>
        </w:tc>
      </w:tr>
      <w:tr w:rsidR="001C39DB" w:rsidRPr="00933B73" w:rsidTr="00C37F42">
        <w:tc>
          <w:tcPr>
            <w:tcW w:w="1668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성능평가 인증 관리</w:t>
            </w:r>
          </w:p>
        </w:tc>
        <w:tc>
          <w:tcPr>
            <w:tcW w:w="1701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500 /년</w:t>
            </w:r>
          </w:p>
        </w:tc>
      </w:tr>
      <w:tr w:rsidR="00C4209F" w:rsidRPr="00933B73" w:rsidTr="00C37F42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C39DB" w:rsidRPr="00933B73" w:rsidRDefault="001C39DB" w:rsidP="001C39D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1C39DB" w:rsidRPr="00933B73" w:rsidTr="00C37F42">
        <w:tc>
          <w:tcPr>
            <w:tcW w:w="3227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C39DB" w:rsidRPr="00933B73" w:rsidTr="00C37F42">
        <w:tc>
          <w:tcPr>
            <w:tcW w:w="3227" w:type="dxa"/>
            <w:vAlign w:val="center"/>
          </w:tcPr>
          <w:p w:rsidR="001C39DB" w:rsidRPr="00933B73" w:rsidRDefault="00457485" w:rsidP="00C37F42">
            <w:pPr>
              <w:rPr>
                <w:rFonts w:asciiTheme="minorHAnsi" w:eastAsiaTheme="minorEastAsia" w:hAnsiTheme="minorHAnsi" w:cs="굴림"/>
                <w:b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평가구분</w:t>
            </w:r>
          </w:p>
        </w:tc>
        <w:tc>
          <w:tcPr>
            <w:tcW w:w="38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TEST_GB</w:t>
            </w:r>
          </w:p>
        </w:tc>
        <w:tc>
          <w:tcPr>
            <w:tcW w:w="1843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C39DB" w:rsidRPr="00933B73" w:rsidRDefault="001C39DB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</w:t>
            </w:r>
          </w:p>
        </w:tc>
        <w:tc>
          <w:tcPr>
            <w:tcW w:w="794" w:type="dxa"/>
            <w:vAlign w:val="center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C39DB" w:rsidRPr="00933B73" w:rsidRDefault="00BA7BF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1C39DB" w:rsidRPr="00933B73" w:rsidTr="00C37F42">
        <w:tc>
          <w:tcPr>
            <w:tcW w:w="32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1C39DB" w:rsidRPr="00933B73" w:rsidRDefault="001C39DB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C39DB" w:rsidRPr="00933B73" w:rsidRDefault="00BA7BF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1C39DB" w:rsidRPr="00933B73" w:rsidTr="00C37F42">
        <w:tc>
          <w:tcPr>
            <w:tcW w:w="32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유효시작일</w:t>
            </w:r>
          </w:p>
        </w:tc>
        <w:tc>
          <w:tcPr>
            <w:tcW w:w="38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CERTI_FROM</w:t>
            </w:r>
          </w:p>
        </w:tc>
        <w:tc>
          <w:tcPr>
            <w:tcW w:w="1843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C39DB" w:rsidRPr="00933B73" w:rsidRDefault="001C39DB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C39DB" w:rsidRPr="00933B73" w:rsidRDefault="00BA7BF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1C39DB" w:rsidRPr="00933B73" w:rsidTr="00C37F42">
        <w:tc>
          <w:tcPr>
            <w:tcW w:w="32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유효종료일</w:t>
            </w:r>
          </w:p>
        </w:tc>
        <w:tc>
          <w:tcPr>
            <w:tcW w:w="38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CERTI_TO</w:t>
            </w:r>
          </w:p>
        </w:tc>
        <w:tc>
          <w:tcPr>
            <w:tcW w:w="1843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1C39DB" w:rsidRPr="00933B73" w:rsidRDefault="001C39DB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1C39DB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BA7BFF" w:rsidRPr="00933B73" w:rsidTr="00B148EF">
        <w:tc>
          <w:tcPr>
            <w:tcW w:w="32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강인성인식률</w:t>
            </w:r>
          </w:p>
        </w:tc>
        <w:tc>
          <w:tcPr>
            <w:tcW w:w="38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ROBUST_OK</w:t>
            </w:r>
          </w:p>
        </w:tc>
        <w:tc>
          <w:tcPr>
            <w:tcW w:w="1843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</w:tcPr>
          <w:p w:rsidR="00BA7BFF" w:rsidRPr="00933B73" w:rsidRDefault="00135851" w:rsidP="00BA7BF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BA7BFF" w:rsidRPr="00933B73" w:rsidRDefault="00BA7BF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BA7BFF" w:rsidRPr="00933B73" w:rsidTr="00B148EF">
        <w:tc>
          <w:tcPr>
            <w:tcW w:w="32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강인성오인식률</w:t>
            </w:r>
          </w:p>
        </w:tc>
        <w:tc>
          <w:tcPr>
            <w:tcW w:w="38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ROBUST_FAIL</w:t>
            </w:r>
          </w:p>
        </w:tc>
        <w:tc>
          <w:tcPr>
            <w:tcW w:w="1843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</w:tcPr>
          <w:p w:rsidR="00BA7BFF" w:rsidRPr="00933B73" w:rsidRDefault="00135851" w:rsidP="00BA7BF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BA7BFF" w:rsidRPr="00933B73" w:rsidRDefault="00BA7BF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BA7BFF" w:rsidRPr="00933B73" w:rsidTr="00B148EF">
        <w:tc>
          <w:tcPr>
            <w:tcW w:w="32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추출일관성률</w:t>
            </w:r>
          </w:p>
        </w:tc>
        <w:tc>
          <w:tcPr>
            <w:tcW w:w="38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CONSIST_EXT</w:t>
            </w:r>
          </w:p>
        </w:tc>
        <w:tc>
          <w:tcPr>
            <w:tcW w:w="1843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</w:tcPr>
          <w:p w:rsidR="00BA7BFF" w:rsidRPr="00933B73" w:rsidRDefault="00135851" w:rsidP="00BA7BF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BA7BFF" w:rsidRPr="00933B73" w:rsidRDefault="00BA7BF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BA7BFF" w:rsidRPr="00933B73" w:rsidTr="00B148EF">
        <w:tc>
          <w:tcPr>
            <w:tcW w:w="32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인식일관성률</w:t>
            </w:r>
          </w:p>
        </w:tc>
        <w:tc>
          <w:tcPr>
            <w:tcW w:w="38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CONSIST_REC</w:t>
            </w:r>
          </w:p>
        </w:tc>
        <w:tc>
          <w:tcPr>
            <w:tcW w:w="1843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</w:tcPr>
          <w:p w:rsidR="00BA7BFF" w:rsidRPr="00933B73" w:rsidRDefault="00135851" w:rsidP="00BA7BF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BA7BFF" w:rsidRPr="00933B73" w:rsidRDefault="00BA7BF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BA7BFF" w:rsidRPr="00933B73" w:rsidTr="00B148EF">
        <w:tc>
          <w:tcPr>
            <w:tcW w:w="32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추출시CPU사용률</w:t>
            </w:r>
          </w:p>
        </w:tc>
        <w:tc>
          <w:tcPr>
            <w:tcW w:w="38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CPU_EXT</w:t>
            </w:r>
          </w:p>
        </w:tc>
        <w:tc>
          <w:tcPr>
            <w:tcW w:w="1843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</w:tcPr>
          <w:p w:rsidR="00BA7BFF" w:rsidRPr="00933B73" w:rsidRDefault="00135851" w:rsidP="00BA7BF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BA7BFF" w:rsidRPr="00933B73" w:rsidRDefault="00BA7BF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BA7BFF" w:rsidRPr="00933B73" w:rsidTr="00B148EF">
        <w:tc>
          <w:tcPr>
            <w:tcW w:w="32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인식시CPU사용률</w:t>
            </w:r>
          </w:p>
        </w:tc>
        <w:tc>
          <w:tcPr>
            <w:tcW w:w="38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CPU_REC</w:t>
            </w:r>
          </w:p>
        </w:tc>
        <w:tc>
          <w:tcPr>
            <w:tcW w:w="1843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</w:tcPr>
          <w:p w:rsidR="00BA7BFF" w:rsidRPr="00933B73" w:rsidRDefault="00135851" w:rsidP="00BA7BF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BA7BFF" w:rsidRPr="00933B73" w:rsidRDefault="00BA7BF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BA7BFF" w:rsidRPr="00933B73" w:rsidTr="00B148EF">
        <w:tc>
          <w:tcPr>
            <w:tcW w:w="32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추출시메모리사용률</w:t>
            </w:r>
          </w:p>
        </w:tc>
        <w:tc>
          <w:tcPr>
            <w:tcW w:w="38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MEM_EXT</w:t>
            </w:r>
          </w:p>
        </w:tc>
        <w:tc>
          <w:tcPr>
            <w:tcW w:w="1843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</w:tcPr>
          <w:p w:rsidR="00BA7BFF" w:rsidRPr="00933B73" w:rsidRDefault="00135851" w:rsidP="00BA7BF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BA7BFF" w:rsidRPr="00933B73" w:rsidRDefault="00BA7BF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BA7BFF" w:rsidRPr="00933B73" w:rsidTr="00B148EF">
        <w:tc>
          <w:tcPr>
            <w:tcW w:w="32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인식시메모리사용률</w:t>
            </w:r>
          </w:p>
        </w:tc>
        <w:tc>
          <w:tcPr>
            <w:tcW w:w="38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MEM_REC</w:t>
            </w:r>
          </w:p>
        </w:tc>
        <w:tc>
          <w:tcPr>
            <w:tcW w:w="1843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</w:tcPr>
          <w:p w:rsidR="00BA7BFF" w:rsidRPr="00933B73" w:rsidRDefault="00135851" w:rsidP="00BA7BF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BA7BFF" w:rsidRPr="00933B73" w:rsidRDefault="00BA7BF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BA7BFF" w:rsidRPr="00933B73" w:rsidTr="00B148EF">
        <w:tc>
          <w:tcPr>
            <w:tcW w:w="32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추출속도</w:t>
            </w:r>
          </w:p>
        </w:tc>
        <w:tc>
          <w:tcPr>
            <w:tcW w:w="3827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EXT_TIME</w:t>
            </w:r>
          </w:p>
        </w:tc>
        <w:tc>
          <w:tcPr>
            <w:tcW w:w="1843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</w:tcPr>
          <w:p w:rsidR="00BA7BFF" w:rsidRPr="00933B73" w:rsidRDefault="00135851" w:rsidP="00BA7BF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BA7BFF" w:rsidRPr="00933B73" w:rsidRDefault="00BA7BF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FF" w:rsidRPr="00933B73" w:rsidRDefault="00BA7BF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1C39DB" w:rsidRPr="00933B73" w:rsidTr="00C37F42">
        <w:tc>
          <w:tcPr>
            <w:tcW w:w="32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축약성</w:t>
            </w:r>
          </w:p>
        </w:tc>
        <w:tc>
          <w:tcPr>
            <w:tcW w:w="38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MINIMUM_REC</w:t>
            </w:r>
          </w:p>
        </w:tc>
        <w:tc>
          <w:tcPr>
            <w:tcW w:w="1843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1C39DB" w:rsidRPr="00933B73" w:rsidRDefault="0077434F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1C39DB" w:rsidRPr="00933B73" w:rsidTr="00C37F42">
        <w:tc>
          <w:tcPr>
            <w:tcW w:w="32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1C39DB" w:rsidRPr="00933B73" w:rsidRDefault="001C39DB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C39DB" w:rsidRPr="00933B73" w:rsidRDefault="001C39DB" w:rsidP="001C39D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C39DB" w:rsidRPr="00933B73" w:rsidTr="00C37F42">
        <w:tc>
          <w:tcPr>
            <w:tcW w:w="15276" w:type="dxa"/>
            <w:gridSpan w:val="4"/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1C39DB" w:rsidRPr="00933B73" w:rsidTr="00C37F42">
        <w:tc>
          <w:tcPr>
            <w:tcW w:w="4361" w:type="dxa"/>
            <w:shd w:val="clear" w:color="auto" w:fill="D6E3BC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7694" w:rsidRPr="00933B73" w:rsidTr="00C37F42">
        <w:tc>
          <w:tcPr>
            <w:tcW w:w="436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6E7694" w:rsidRPr="00933B73" w:rsidRDefault="006E7694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C39DB" w:rsidRPr="00933B73" w:rsidRDefault="001C39DB" w:rsidP="001C39D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C39DB" w:rsidRPr="00933B73" w:rsidTr="00C37F42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1C39DB" w:rsidRPr="00933B73" w:rsidTr="00C37F42">
        <w:tc>
          <w:tcPr>
            <w:tcW w:w="4361" w:type="dxa"/>
            <w:shd w:val="clear" w:color="auto" w:fill="EAF1DD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1C39DB" w:rsidRPr="00933B73" w:rsidTr="00C37F42">
        <w:tc>
          <w:tcPr>
            <w:tcW w:w="4361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</w:t>
            </w:r>
            <w:r w:rsidRPr="00933B73">
              <w:rPr>
                <w:rFonts w:asciiTheme="minorHAnsi" w:eastAsiaTheme="minorEastAsia" w:hAnsiTheme="minorHAnsi" w:hint="eastAsia"/>
              </w:rPr>
              <w:t>CERTI</w:t>
            </w:r>
            <w:r w:rsidRPr="00933B73">
              <w:rPr>
                <w:rFonts w:asciiTheme="minorHAnsi" w:eastAsiaTheme="minorEastAsia" w:hAnsiTheme="minorHAnsi"/>
              </w:rPr>
              <w:t>_</w:t>
            </w:r>
            <w:r w:rsidRPr="00933B73">
              <w:rPr>
                <w:rFonts w:asciiTheme="minorHAnsi" w:eastAsiaTheme="minorEastAsia" w:hAnsiTheme="minorHAnsi" w:hint="eastAsia"/>
              </w:rPr>
              <w:t>TEST_CONTGB_FRTO</w:t>
            </w:r>
          </w:p>
        </w:tc>
        <w:tc>
          <w:tcPr>
            <w:tcW w:w="7769" w:type="dxa"/>
          </w:tcPr>
          <w:p w:rsidR="001C39DB" w:rsidRPr="00933B73" w:rsidRDefault="001C39DB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TEST_GB, CONT_GB, CERTI_FROM, CERTI_TO</w:t>
            </w:r>
          </w:p>
        </w:tc>
        <w:tc>
          <w:tcPr>
            <w:tcW w:w="1525" w:type="dxa"/>
          </w:tcPr>
          <w:p w:rsidR="001C39DB" w:rsidRPr="00933B73" w:rsidRDefault="001C39DB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1C39DB" w:rsidRPr="00933B73" w:rsidRDefault="00146FB7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4801DE" w:rsidRPr="00933B73" w:rsidRDefault="001C39DB" w:rsidP="004801DE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8666FF" w:rsidRPr="00933B73" w:rsidRDefault="008666FF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5" w:name="_Toc527135628"/>
      <w:r w:rsidRPr="00933B73">
        <w:rPr>
          <w:rFonts w:asciiTheme="minorHAnsi" w:eastAsiaTheme="minorEastAsia" w:hAnsiTheme="minorHAnsi"/>
        </w:rPr>
        <w:lastRenderedPageBreak/>
        <w:t>PES_COLLUSION_MARK_INFO</w:t>
      </w:r>
      <w:bookmarkEnd w:id="2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4801DE" w:rsidRPr="00933B73" w:rsidTr="00C37F42">
        <w:tc>
          <w:tcPr>
            <w:tcW w:w="1668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4801DE" w:rsidRPr="00933B73" w:rsidRDefault="002948A3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4801DE" w:rsidRPr="00933B73" w:rsidRDefault="00756FDC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4801DE" w:rsidRPr="00933B73" w:rsidTr="00C37F42">
        <w:tc>
          <w:tcPr>
            <w:tcW w:w="1668" w:type="dxa"/>
            <w:shd w:val="clear" w:color="auto" w:fill="C2D69B"/>
            <w:vAlign w:val="center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4801DE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공모 공격용 마크 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4801DE" w:rsidRPr="00933B73" w:rsidRDefault="004801DE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PES_COLLUSION_MARK_INFO</w:t>
            </w:r>
          </w:p>
        </w:tc>
      </w:tr>
      <w:tr w:rsidR="004801DE" w:rsidRPr="00933B73" w:rsidTr="00C37F42">
        <w:tc>
          <w:tcPr>
            <w:tcW w:w="1668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4801DE" w:rsidRPr="00933B73" w:rsidRDefault="0077434F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공모 공격 대상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콘텐츠들에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삽입된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포렌식코드를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관리</w:t>
            </w:r>
          </w:p>
        </w:tc>
        <w:tc>
          <w:tcPr>
            <w:tcW w:w="1701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4801DE" w:rsidRPr="00933B73" w:rsidRDefault="004801DE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500 /년</w:t>
            </w:r>
          </w:p>
        </w:tc>
      </w:tr>
      <w:tr w:rsidR="00C4209F" w:rsidRPr="00933B73" w:rsidTr="00C37F42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801DE" w:rsidRPr="00933B73" w:rsidRDefault="004801DE" w:rsidP="004801DE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4801DE" w:rsidRPr="00933B73" w:rsidTr="00C37F42">
        <w:tc>
          <w:tcPr>
            <w:tcW w:w="3227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77434F" w:rsidRPr="00933B73" w:rsidTr="00C37F42">
        <w:tc>
          <w:tcPr>
            <w:tcW w:w="3227" w:type="dxa"/>
            <w:vAlign w:val="center"/>
          </w:tcPr>
          <w:p w:rsidR="0077434F" w:rsidRPr="00933B73" w:rsidRDefault="0077434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접수번호</w:t>
            </w:r>
          </w:p>
        </w:tc>
        <w:tc>
          <w:tcPr>
            <w:tcW w:w="3827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RECEIPT_NO</w:t>
            </w:r>
          </w:p>
        </w:tc>
        <w:tc>
          <w:tcPr>
            <w:tcW w:w="1843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7434F" w:rsidRPr="00933B73" w:rsidRDefault="0077434F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77434F" w:rsidRPr="00933B73" w:rsidRDefault="0077434F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7434F" w:rsidRPr="00933B73" w:rsidRDefault="00F60640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7434F" w:rsidRPr="00933B73" w:rsidRDefault="003F16E6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77434F" w:rsidRPr="00933B73" w:rsidTr="00C37F42">
        <w:tc>
          <w:tcPr>
            <w:tcW w:w="3227" w:type="dxa"/>
            <w:vAlign w:val="center"/>
          </w:tcPr>
          <w:p w:rsidR="0077434F" w:rsidRPr="00933B73" w:rsidRDefault="0077434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77434F" w:rsidRPr="00933B73" w:rsidRDefault="0077434F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77434F" w:rsidRPr="00933B73" w:rsidRDefault="0077434F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7434F" w:rsidRPr="00933B73" w:rsidRDefault="00F60640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77434F" w:rsidRPr="00933B73" w:rsidTr="00C37F42">
        <w:tc>
          <w:tcPr>
            <w:tcW w:w="3227" w:type="dxa"/>
            <w:vAlign w:val="center"/>
          </w:tcPr>
          <w:p w:rsidR="0077434F" w:rsidRPr="00933B73" w:rsidRDefault="0077434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콘텐츠ID</w:t>
            </w:r>
          </w:p>
        </w:tc>
        <w:tc>
          <w:tcPr>
            <w:tcW w:w="3827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CONTENT_ID</w:t>
            </w:r>
          </w:p>
        </w:tc>
        <w:tc>
          <w:tcPr>
            <w:tcW w:w="1843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7434F" w:rsidRPr="00933B73" w:rsidRDefault="0077434F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77434F" w:rsidRPr="00933B73" w:rsidRDefault="0077434F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7434F" w:rsidRPr="00933B73" w:rsidRDefault="00F60640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77434F" w:rsidRPr="00933B73" w:rsidTr="00C37F42">
        <w:tc>
          <w:tcPr>
            <w:tcW w:w="3227" w:type="dxa"/>
            <w:vAlign w:val="center"/>
          </w:tcPr>
          <w:p w:rsidR="0077434F" w:rsidRPr="00933B73" w:rsidRDefault="0077434F" w:rsidP="00F0131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공모</w:t>
            </w:r>
            <w:r w:rsidR="00F0131C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공격코드</w:t>
            </w:r>
          </w:p>
        </w:tc>
        <w:tc>
          <w:tcPr>
            <w:tcW w:w="3827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COLLUSION_CODE</w:t>
            </w:r>
          </w:p>
        </w:tc>
        <w:tc>
          <w:tcPr>
            <w:tcW w:w="1843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7434F" w:rsidRPr="00933B73" w:rsidRDefault="00D6102F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77434F" w:rsidRPr="00933B73" w:rsidRDefault="0077434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7434F" w:rsidRPr="00933B73" w:rsidRDefault="00F60640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77434F" w:rsidRPr="00933B73" w:rsidTr="00C37F42">
        <w:tc>
          <w:tcPr>
            <w:tcW w:w="3227" w:type="dxa"/>
            <w:vAlign w:val="center"/>
          </w:tcPr>
          <w:p w:rsidR="0077434F" w:rsidRPr="00933B73" w:rsidRDefault="0077434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포렌식마크</w:t>
            </w:r>
          </w:p>
        </w:tc>
        <w:tc>
          <w:tcPr>
            <w:tcW w:w="3827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FORENSIC_MARK</w:t>
            </w:r>
          </w:p>
        </w:tc>
        <w:tc>
          <w:tcPr>
            <w:tcW w:w="1843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7434F" w:rsidRPr="00933B73" w:rsidRDefault="00D6102F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77434F" w:rsidRPr="00933B73" w:rsidRDefault="0077434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7434F" w:rsidRPr="00933B73" w:rsidRDefault="00F60640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77434F" w:rsidRPr="00933B73" w:rsidTr="00C37F42">
        <w:tc>
          <w:tcPr>
            <w:tcW w:w="3227" w:type="dxa"/>
            <w:vAlign w:val="center"/>
          </w:tcPr>
          <w:p w:rsidR="0077434F" w:rsidRPr="00933B73" w:rsidRDefault="0077434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공모공격인덱스</w:t>
            </w:r>
          </w:p>
        </w:tc>
        <w:tc>
          <w:tcPr>
            <w:tcW w:w="3827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ATK_INDEX</w:t>
            </w:r>
          </w:p>
        </w:tc>
        <w:tc>
          <w:tcPr>
            <w:tcW w:w="1843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77434F" w:rsidRPr="00933B73" w:rsidRDefault="00135851" w:rsidP="00135851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</w:t>
            </w:r>
            <w:r w:rsidR="00BA7BFF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.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  <w:vAlign w:val="center"/>
          </w:tcPr>
          <w:p w:rsidR="0077434F" w:rsidRPr="00933B73" w:rsidRDefault="0077434F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7434F" w:rsidRPr="00933B73" w:rsidRDefault="00F60640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77434F" w:rsidRPr="00933B73" w:rsidRDefault="0077434F" w:rsidP="00C37F42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801DE" w:rsidRPr="00933B73" w:rsidRDefault="004801DE" w:rsidP="004801DE">
      <w:pPr>
        <w:rPr>
          <w:rFonts w:asciiTheme="minorHAnsi" w:eastAsiaTheme="minorEastAsia" w:hAnsiTheme="minorHAnsi"/>
        </w:rPr>
      </w:pPr>
    </w:p>
    <w:p w:rsidR="004801DE" w:rsidRPr="00933B73" w:rsidRDefault="004801DE" w:rsidP="004801DE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4801DE" w:rsidRPr="00933B73" w:rsidTr="00C37F42">
        <w:tc>
          <w:tcPr>
            <w:tcW w:w="15276" w:type="dxa"/>
            <w:gridSpan w:val="4"/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4801DE" w:rsidRPr="00933B73" w:rsidTr="00C37F42">
        <w:tc>
          <w:tcPr>
            <w:tcW w:w="4361" w:type="dxa"/>
            <w:shd w:val="clear" w:color="auto" w:fill="D6E3BC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801DE" w:rsidRPr="00933B73" w:rsidTr="00C37F42">
        <w:tc>
          <w:tcPr>
            <w:tcW w:w="4361" w:type="dxa"/>
          </w:tcPr>
          <w:p w:rsidR="004801DE" w:rsidRPr="00933B73" w:rsidRDefault="00FC7E4B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 COLLUSION_MARK_RNO</w:t>
            </w:r>
          </w:p>
        </w:tc>
        <w:tc>
          <w:tcPr>
            <w:tcW w:w="4536" w:type="dxa"/>
          </w:tcPr>
          <w:p w:rsidR="004801DE" w:rsidRPr="00933B73" w:rsidRDefault="005C7EA7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4801DE" w:rsidRPr="00933B73" w:rsidRDefault="004C7F1E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4801DE" w:rsidRPr="00933B73" w:rsidRDefault="004801DE" w:rsidP="00C37F42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801DE" w:rsidRPr="00933B73" w:rsidRDefault="004801DE" w:rsidP="004801DE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1"/>
        <w:gridCol w:w="8450"/>
        <w:gridCol w:w="1345"/>
        <w:gridCol w:w="1450"/>
      </w:tblGrid>
      <w:tr w:rsidR="004801DE" w:rsidRPr="00933B73" w:rsidTr="00C37F42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DD1971" w:rsidRPr="00933B73" w:rsidTr="00307939">
        <w:tc>
          <w:tcPr>
            <w:tcW w:w="4031" w:type="dxa"/>
            <w:shd w:val="clear" w:color="auto" w:fill="EAF1DD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8450" w:type="dxa"/>
            <w:shd w:val="clear" w:color="auto" w:fill="EAF1DD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345" w:type="dxa"/>
            <w:shd w:val="clear" w:color="auto" w:fill="EAF1DD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450" w:type="dxa"/>
            <w:shd w:val="clear" w:color="auto" w:fill="EAF1DD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DD1971" w:rsidRPr="00933B73" w:rsidTr="00307939">
        <w:tc>
          <w:tcPr>
            <w:tcW w:w="4031" w:type="dxa"/>
          </w:tcPr>
          <w:p w:rsidR="004801DE" w:rsidRPr="00933B73" w:rsidRDefault="00DD1971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PK_COLLUSION_MARK_RNO_ATK</w:t>
            </w:r>
          </w:p>
        </w:tc>
        <w:tc>
          <w:tcPr>
            <w:tcW w:w="8450" w:type="dxa"/>
          </w:tcPr>
          <w:p w:rsidR="004801DE" w:rsidRPr="00933B73" w:rsidRDefault="00DD1971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RECEIPT_NO,CONT_GB,CONTENT_ID,COLLUSION_CODE,FORENSIC_MARK,ATK_INDEX</w:t>
            </w:r>
          </w:p>
        </w:tc>
        <w:tc>
          <w:tcPr>
            <w:tcW w:w="1345" w:type="dxa"/>
          </w:tcPr>
          <w:p w:rsidR="004801DE" w:rsidRPr="00933B73" w:rsidRDefault="004801DE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450" w:type="dxa"/>
          </w:tcPr>
          <w:p w:rsidR="004801DE" w:rsidRPr="00933B73" w:rsidRDefault="00146FB7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8666FF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6" w:name="_Toc527135629"/>
      <w:r w:rsidRPr="00933B73">
        <w:rPr>
          <w:rFonts w:asciiTheme="minorHAnsi" w:eastAsiaTheme="minorEastAsia" w:hAnsiTheme="minorHAnsi"/>
        </w:rPr>
        <w:lastRenderedPageBreak/>
        <w:t>PES_CONSIST_CONTENT</w:t>
      </w:r>
      <w:bookmarkEnd w:id="2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일관성평가대상콘텐츠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PES_CONSIST_CONTENT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63246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일관성 평가를 위한 대상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콘텐츠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정보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BA7B7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3F1D87" w:rsidRPr="00933B73">
              <w:rPr>
                <w:rFonts w:asciiTheme="minorHAnsi" w:eastAsiaTheme="minorEastAsia" w:hAnsiTheme="minorHAnsi" w:hint="eastAsia"/>
              </w:rPr>
              <w:t>00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접수번호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RECEIPT_NO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66664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  <w:r w:rsidR="00216E7C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801DE" w:rsidRPr="00933B73" w:rsidTr="00632464">
        <w:tc>
          <w:tcPr>
            <w:tcW w:w="3227" w:type="dxa"/>
            <w:vAlign w:val="center"/>
          </w:tcPr>
          <w:p w:rsidR="004801DE" w:rsidRPr="00933B73" w:rsidRDefault="004801DE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평가항목</w:t>
            </w:r>
          </w:p>
        </w:tc>
        <w:tc>
          <w:tcPr>
            <w:tcW w:w="3827" w:type="dxa"/>
            <w:vAlign w:val="center"/>
          </w:tcPr>
          <w:p w:rsidR="004801DE" w:rsidRPr="00933B73" w:rsidRDefault="004801DE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TEST_TYPE_CD</w:t>
            </w:r>
          </w:p>
        </w:tc>
        <w:tc>
          <w:tcPr>
            <w:tcW w:w="1843" w:type="dxa"/>
            <w:vAlign w:val="center"/>
          </w:tcPr>
          <w:p w:rsidR="004801DE" w:rsidRPr="00933B73" w:rsidRDefault="004801DE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4801DE" w:rsidRPr="00933B73" w:rsidRDefault="004801DE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center"/>
          </w:tcPr>
          <w:p w:rsidR="004801DE" w:rsidRPr="00933B73" w:rsidRDefault="004801DE" w:rsidP="004801DE">
            <w:pPr>
              <w:ind w:firstLineChars="100" w:firstLine="200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801DE" w:rsidRPr="00933B73" w:rsidRDefault="003025F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4801DE" w:rsidRPr="00933B73" w:rsidRDefault="004801DE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801DE" w:rsidRPr="00933B73" w:rsidRDefault="006E52B3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'X320'</w:t>
            </w:r>
          </w:p>
        </w:tc>
        <w:tc>
          <w:tcPr>
            <w:tcW w:w="1701" w:type="dxa"/>
          </w:tcPr>
          <w:p w:rsidR="004801DE" w:rsidRPr="00933B73" w:rsidRDefault="004801DE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C439E0" w:rsidRPr="00933B73" w:rsidTr="00632464">
        <w:tc>
          <w:tcPr>
            <w:tcW w:w="3227" w:type="dxa"/>
            <w:vAlign w:val="center"/>
          </w:tcPr>
          <w:p w:rsidR="00C439E0" w:rsidRPr="00933B73" w:rsidRDefault="00C439E0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콘텐츠ID</w:t>
            </w:r>
          </w:p>
        </w:tc>
        <w:tc>
          <w:tcPr>
            <w:tcW w:w="3827" w:type="dxa"/>
            <w:vAlign w:val="center"/>
          </w:tcPr>
          <w:p w:rsidR="00C439E0" w:rsidRPr="00933B73" w:rsidRDefault="00C439E0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CONTENT_ID</w:t>
            </w:r>
          </w:p>
        </w:tc>
        <w:tc>
          <w:tcPr>
            <w:tcW w:w="1843" w:type="dxa"/>
            <w:vAlign w:val="center"/>
          </w:tcPr>
          <w:p w:rsidR="00C439E0" w:rsidRPr="00933B73" w:rsidRDefault="00C439E0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C439E0" w:rsidRPr="00933B73" w:rsidRDefault="00C439E0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C439E0" w:rsidRPr="00933B73" w:rsidRDefault="00C439E0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C439E0" w:rsidRPr="00933B73" w:rsidRDefault="003025F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C439E0" w:rsidRPr="00933B73" w:rsidRDefault="00C439E0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C439E0" w:rsidRPr="00933B73" w:rsidRDefault="00C439E0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C439E0" w:rsidRPr="00933B73" w:rsidRDefault="00C439E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결과유형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RES_RESULT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216E7C" w:rsidRPr="00933B73" w:rsidRDefault="003025F5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3025F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3025F5" w:rsidRPr="00933B73" w:rsidTr="00632464">
        <w:tc>
          <w:tcPr>
            <w:tcW w:w="3227" w:type="dxa"/>
            <w:vAlign w:val="center"/>
          </w:tcPr>
          <w:p w:rsidR="003025F5" w:rsidRPr="00933B73" w:rsidRDefault="003025F5" w:rsidP="003D15C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테스트수량</w:t>
            </w:r>
          </w:p>
        </w:tc>
        <w:tc>
          <w:tcPr>
            <w:tcW w:w="3827" w:type="dxa"/>
            <w:vAlign w:val="center"/>
          </w:tcPr>
          <w:p w:rsidR="003025F5" w:rsidRPr="00933B73" w:rsidRDefault="003025F5" w:rsidP="003D15C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TEST_CNT</w:t>
            </w:r>
          </w:p>
        </w:tc>
        <w:tc>
          <w:tcPr>
            <w:tcW w:w="1843" w:type="dxa"/>
            <w:vAlign w:val="center"/>
          </w:tcPr>
          <w:p w:rsidR="003025F5" w:rsidRPr="00933B73" w:rsidRDefault="003025F5" w:rsidP="003D15C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3025F5" w:rsidRPr="00933B73" w:rsidRDefault="003025F5" w:rsidP="003D15CF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3025F5" w:rsidRPr="00933B73" w:rsidRDefault="003025F5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025F5" w:rsidRPr="00933B73" w:rsidRDefault="003025F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025F5" w:rsidRPr="00933B73" w:rsidRDefault="003025F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3025F5" w:rsidRPr="00933B73" w:rsidRDefault="003025F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3025F5" w:rsidRPr="00933B73" w:rsidRDefault="003025F5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3025F5" w:rsidRPr="00933B73" w:rsidTr="00632464">
        <w:tc>
          <w:tcPr>
            <w:tcW w:w="3227" w:type="dxa"/>
            <w:vAlign w:val="center"/>
          </w:tcPr>
          <w:p w:rsidR="003025F5" w:rsidRPr="00933B73" w:rsidRDefault="003025F5" w:rsidP="003D15C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통과수량</w:t>
            </w:r>
          </w:p>
        </w:tc>
        <w:tc>
          <w:tcPr>
            <w:tcW w:w="3827" w:type="dxa"/>
            <w:vAlign w:val="center"/>
          </w:tcPr>
          <w:p w:rsidR="003025F5" w:rsidRPr="00933B73" w:rsidRDefault="003025F5" w:rsidP="003D15C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PASS_CNT</w:t>
            </w:r>
          </w:p>
        </w:tc>
        <w:tc>
          <w:tcPr>
            <w:tcW w:w="1843" w:type="dxa"/>
            <w:vAlign w:val="center"/>
          </w:tcPr>
          <w:p w:rsidR="003025F5" w:rsidRPr="00933B73" w:rsidRDefault="003025F5" w:rsidP="003D15C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3025F5" w:rsidRPr="00933B73" w:rsidRDefault="003025F5" w:rsidP="003D15CF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3025F5" w:rsidRPr="00933B73" w:rsidRDefault="003025F5" w:rsidP="00216E7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025F5" w:rsidRPr="00933B73" w:rsidRDefault="003025F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025F5" w:rsidRPr="00933B73" w:rsidRDefault="003025F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025F5" w:rsidRPr="00933B73" w:rsidRDefault="003025F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025F5" w:rsidRPr="00933B73" w:rsidRDefault="003025F5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3025F5" w:rsidRPr="00933B73" w:rsidTr="00632464">
        <w:tc>
          <w:tcPr>
            <w:tcW w:w="3227" w:type="dxa"/>
            <w:vAlign w:val="center"/>
          </w:tcPr>
          <w:p w:rsidR="003025F5" w:rsidRPr="00933B73" w:rsidRDefault="003025F5" w:rsidP="003D15C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변형파라메타</w:t>
            </w:r>
          </w:p>
        </w:tc>
        <w:tc>
          <w:tcPr>
            <w:tcW w:w="3827" w:type="dxa"/>
            <w:vAlign w:val="center"/>
          </w:tcPr>
          <w:p w:rsidR="003025F5" w:rsidRPr="00933B73" w:rsidRDefault="003025F5" w:rsidP="003D15C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ROBUST_PARAM</w:t>
            </w:r>
          </w:p>
        </w:tc>
        <w:tc>
          <w:tcPr>
            <w:tcW w:w="1843" w:type="dxa"/>
            <w:vAlign w:val="center"/>
          </w:tcPr>
          <w:p w:rsidR="003025F5" w:rsidRPr="00933B73" w:rsidRDefault="003025F5" w:rsidP="003D15CF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3025F5" w:rsidRPr="00933B73" w:rsidRDefault="003025F5" w:rsidP="003D15CF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3025F5" w:rsidRPr="00933B73" w:rsidRDefault="00264B21" w:rsidP="00216E7C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3025F5" w:rsidRPr="00933B73" w:rsidRDefault="00264B21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3025F5" w:rsidRPr="00933B73" w:rsidRDefault="003025F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025F5" w:rsidRPr="00933B73" w:rsidRDefault="003025F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025F5" w:rsidRPr="00933B73" w:rsidRDefault="003025F5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EF6BF5" w:rsidP="00EF6BF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PES_CONSIST_CONTENT</w:t>
            </w:r>
            <w:r w:rsidR="009634A7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_RECEIPT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3F1D87" w:rsidRPr="00933B73" w:rsidRDefault="0013585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1D1F2A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lastRenderedPageBreak/>
              <w:t>PK_CONSIST_CONTENT</w:t>
            </w:r>
          </w:p>
        </w:tc>
        <w:tc>
          <w:tcPr>
            <w:tcW w:w="7769" w:type="dxa"/>
          </w:tcPr>
          <w:p w:rsidR="003F1D87" w:rsidRPr="00933B73" w:rsidRDefault="00A70FFF" w:rsidP="001D1F2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="001D1F2A" w:rsidRPr="00933B73">
              <w:rPr>
                <w:rFonts w:asciiTheme="minorHAnsi" w:eastAsiaTheme="minorEastAsia" w:hAnsiTheme="minorHAnsi"/>
              </w:rPr>
              <w:t>TEST_TYPE_CD</w:t>
            </w:r>
            <w:r w:rsidR="001D1F2A"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="001D1F2A" w:rsidRPr="00933B73">
              <w:rPr>
                <w:rFonts w:asciiTheme="minorHAnsi" w:eastAsiaTheme="minorEastAsia" w:hAnsiTheme="minorHAnsi"/>
              </w:rPr>
              <w:t>ROBUST_PARAM</w:t>
            </w:r>
            <w:r w:rsidR="001D1F2A"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RES_RESULT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032284" w:rsidRPr="00933B73" w:rsidRDefault="008666FF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7" w:name="_Toc527135630"/>
      <w:r w:rsidRPr="00933B73">
        <w:rPr>
          <w:rFonts w:asciiTheme="minorHAnsi" w:eastAsiaTheme="minorEastAsia" w:hAnsiTheme="minorHAnsi"/>
        </w:rPr>
        <w:t>PES_EBOOK_RESULT</w:t>
      </w:r>
      <w:bookmarkEnd w:id="2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032284" w:rsidRPr="00933B73" w:rsidTr="00D63E35">
        <w:tc>
          <w:tcPr>
            <w:tcW w:w="1668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032284" w:rsidRPr="00933B73" w:rsidTr="00D63E35">
        <w:tc>
          <w:tcPr>
            <w:tcW w:w="1668" w:type="dxa"/>
            <w:shd w:val="clear" w:color="auto" w:fill="C2D69B"/>
            <w:vAlign w:val="center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032284" w:rsidRPr="00933B73" w:rsidRDefault="00032284" w:rsidP="0003228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전자책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</w:t>
            </w: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 xml:space="preserve">DRM 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상호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운영성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평가 결과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032284" w:rsidRPr="00933B73" w:rsidRDefault="00032284" w:rsidP="0003228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</w:t>
            </w:r>
            <w:r w:rsidR="00DC36BB" w:rsidRPr="00933B73">
              <w:rPr>
                <w:rFonts w:asciiTheme="minorHAnsi" w:eastAsiaTheme="minorEastAsia" w:hAnsiTheme="minorHAnsi"/>
                <w:color w:val="000000"/>
                <w:szCs w:val="20"/>
              </w:rPr>
              <w:t>EBOOK</w:t>
            </w: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_RESULT</w:t>
            </w:r>
          </w:p>
        </w:tc>
      </w:tr>
      <w:tr w:rsidR="00032284" w:rsidRPr="00933B73" w:rsidTr="00D63E35">
        <w:tc>
          <w:tcPr>
            <w:tcW w:w="1668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전자책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</w:t>
            </w: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 xml:space="preserve">DRM 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상호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운영성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평가 결과</w:t>
            </w:r>
          </w:p>
        </w:tc>
        <w:tc>
          <w:tcPr>
            <w:tcW w:w="1701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 /년</w:t>
            </w:r>
          </w:p>
        </w:tc>
      </w:tr>
      <w:tr w:rsidR="00C4209F" w:rsidRPr="00933B73" w:rsidTr="00D63E35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32284" w:rsidRPr="00933B73" w:rsidRDefault="00032284" w:rsidP="00032284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032284" w:rsidRPr="00933B73" w:rsidTr="00D63E35">
        <w:tc>
          <w:tcPr>
            <w:tcW w:w="3227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32284" w:rsidRPr="00933B73" w:rsidTr="00D63E35">
        <w:tc>
          <w:tcPr>
            <w:tcW w:w="32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접수번호</w:t>
            </w:r>
          </w:p>
        </w:tc>
        <w:tc>
          <w:tcPr>
            <w:tcW w:w="38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RECEIPT_NO</w:t>
            </w:r>
          </w:p>
        </w:tc>
        <w:tc>
          <w:tcPr>
            <w:tcW w:w="1843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032284" w:rsidRPr="00933B73" w:rsidRDefault="00032284" w:rsidP="00D63E3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Y　</w:t>
            </w:r>
          </w:p>
        </w:tc>
        <w:tc>
          <w:tcPr>
            <w:tcW w:w="2090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32284" w:rsidRPr="00933B73" w:rsidTr="00D63E35">
        <w:tc>
          <w:tcPr>
            <w:tcW w:w="32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작업시작일</w:t>
            </w:r>
          </w:p>
        </w:tc>
        <w:tc>
          <w:tcPr>
            <w:tcW w:w="38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START_DATE</w:t>
            </w:r>
          </w:p>
        </w:tc>
        <w:tc>
          <w:tcPr>
            <w:tcW w:w="1843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032284" w:rsidRPr="00933B73" w:rsidRDefault="00032284" w:rsidP="00D63E3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32284" w:rsidRPr="00933B73" w:rsidTr="00D63E35">
        <w:tc>
          <w:tcPr>
            <w:tcW w:w="32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작업종료일</w:t>
            </w:r>
          </w:p>
        </w:tc>
        <w:tc>
          <w:tcPr>
            <w:tcW w:w="38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END_</w:t>
            </w: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032284" w:rsidRPr="00933B73" w:rsidRDefault="00032284" w:rsidP="00D63E35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032284" w:rsidRPr="00933B73" w:rsidRDefault="00032284" w:rsidP="00D63E35">
            <w:pPr>
              <w:ind w:firstLineChars="100" w:firstLine="200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32284" w:rsidRPr="00933B73" w:rsidTr="00D63E35">
        <w:tc>
          <w:tcPr>
            <w:tcW w:w="32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요약결과</w:t>
            </w:r>
          </w:p>
        </w:tc>
        <w:tc>
          <w:tcPr>
            <w:tcW w:w="38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RESULT_SUMMARY</w:t>
            </w:r>
          </w:p>
        </w:tc>
        <w:tc>
          <w:tcPr>
            <w:tcW w:w="1843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center"/>
          </w:tcPr>
          <w:p w:rsidR="00032284" w:rsidRPr="00933B73" w:rsidRDefault="00032284" w:rsidP="00D63E3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32284" w:rsidRPr="00933B73" w:rsidTr="00D63E35">
        <w:tc>
          <w:tcPr>
            <w:tcW w:w="32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상세결과</w:t>
            </w:r>
          </w:p>
        </w:tc>
        <w:tc>
          <w:tcPr>
            <w:tcW w:w="38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RESULT_DETAIL</w:t>
            </w:r>
          </w:p>
        </w:tc>
        <w:tc>
          <w:tcPr>
            <w:tcW w:w="1843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CLOB</w:t>
            </w:r>
          </w:p>
        </w:tc>
        <w:tc>
          <w:tcPr>
            <w:tcW w:w="850" w:type="dxa"/>
            <w:vAlign w:val="center"/>
          </w:tcPr>
          <w:p w:rsidR="00032284" w:rsidRPr="00933B73" w:rsidRDefault="00032284" w:rsidP="00D63E3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32284" w:rsidRPr="00933B73" w:rsidTr="00D63E35">
        <w:tc>
          <w:tcPr>
            <w:tcW w:w="3227" w:type="dxa"/>
            <w:vAlign w:val="center"/>
          </w:tcPr>
          <w:p w:rsidR="00032284" w:rsidRPr="00933B73" w:rsidRDefault="00D63E35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032284" w:rsidRPr="00933B73" w:rsidRDefault="00D63E35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</w:t>
            </w: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_DT</w:t>
            </w:r>
          </w:p>
        </w:tc>
        <w:tc>
          <w:tcPr>
            <w:tcW w:w="1843" w:type="dxa"/>
            <w:vAlign w:val="center"/>
          </w:tcPr>
          <w:p w:rsidR="00032284" w:rsidRPr="00933B73" w:rsidRDefault="00D63E35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032284" w:rsidRPr="00933B73" w:rsidRDefault="00032284" w:rsidP="00D63E35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32284" w:rsidRPr="00933B73" w:rsidRDefault="00D63E35" w:rsidP="00D63E3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32284" w:rsidRPr="00933B73" w:rsidTr="00D63E35">
        <w:tc>
          <w:tcPr>
            <w:tcW w:w="32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032284" w:rsidRPr="00933B73" w:rsidRDefault="00032284" w:rsidP="00D63E35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</w:p>
        </w:tc>
      </w:tr>
      <w:tr w:rsidR="00032284" w:rsidRPr="00933B73" w:rsidTr="00D63E35">
        <w:tc>
          <w:tcPr>
            <w:tcW w:w="32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032284" w:rsidRPr="00933B73" w:rsidRDefault="00032284" w:rsidP="00D63E35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032284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32284" w:rsidRPr="00933B73" w:rsidRDefault="00032284" w:rsidP="00032284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032284" w:rsidRPr="00933B73" w:rsidTr="00D63E35">
        <w:tc>
          <w:tcPr>
            <w:tcW w:w="15276" w:type="dxa"/>
            <w:gridSpan w:val="4"/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032284" w:rsidRPr="00933B73" w:rsidTr="00D63E35">
        <w:tc>
          <w:tcPr>
            <w:tcW w:w="4361" w:type="dxa"/>
            <w:shd w:val="clear" w:color="auto" w:fill="D6E3BC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32284" w:rsidRPr="00933B73" w:rsidTr="00D63E35">
        <w:tc>
          <w:tcPr>
            <w:tcW w:w="4361" w:type="dxa"/>
          </w:tcPr>
          <w:p w:rsidR="00032284" w:rsidRPr="00933B73" w:rsidRDefault="00032284" w:rsidP="00DC36B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</w:t>
            </w:r>
            <w:r w:rsidR="00DC36BB" w:rsidRPr="00933B73">
              <w:rPr>
                <w:rFonts w:asciiTheme="minorHAnsi" w:eastAsiaTheme="minorEastAsia" w:hAnsiTheme="minorHAnsi"/>
                <w:color w:val="000000"/>
                <w:szCs w:val="20"/>
              </w:rPr>
              <w:t>EBOOK</w:t>
            </w: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_RESULT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_RECEIPT</w:t>
            </w:r>
          </w:p>
        </w:tc>
        <w:tc>
          <w:tcPr>
            <w:tcW w:w="4536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032284" w:rsidRPr="00933B73" w:rsidRDefault="00032284" w:rsidP="00D63E3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032284" w:rsidRPr="00933B73" w:rsidRDefault="00032284" w:rsidP="00032284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032284" w:rsidRPr="00933B73" w:rsidTr="00D63E35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032284" w:rsidRPr="00933B73" w:rsidTr="00D63E35">
        <w:tc>
          <w:tcPr>
            <w:tcW w:w="4361" w:type="dxa"/>
            <w:shd w:val="clear" w:color="auto" w:fill="EAF1DD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032284" w:rsidRPr="00933B73" w:rsidRDefault="00032284" w:rsidP="00D63E35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6A2E4C" w:rsidRPr="00933B73" w:rsidTr="00D63E35">
        <w:tc>
          <w:tcPr>
            <w:tcW w:w="4361" w:type="dxa"/>
          </w:tcPr>
          <w:p w:rsidR="006A2E4C" w:rsidRPr="00933B73" w:rsidRDefault="006A2E4C" w:rsidP="006A2E4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PK_PES_EBOOK_RESULT</w:t>
            </w:r>
          </w:p>
        </w:tc>
        <w:tc>
          <w:tcPr>
            <w:tcW w:w="7769" w:type="dxa"/>
          </w:tcPr>
          <w:p w:rsidR="006A2E4C" w:rsidRPr="00933B73" w:rsidRDefault="006A2E4C" w:rsidP="006A2E4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RECEIPT_NO</w:t>
            </w:r>
          </w:p>
        </w:tc>
        <w:tc>
          <w:tcPr>
            <w:tcW w:w="1525" w:type="dxa"/>
          </w:tcPr>
          <w:p w:rsidR="006A2E4C" w:rsidRPr="00933B73" w:rsidRDefault="006A2E4C" w:rsidP="006A2E4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6A2E4C" w:rsidRPr="00933B73" w:rsidRDefault="006A2E4C" w:rsidP="006A2E4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8666FF" w:rsidRPr="00933B73" w:rsidRDefault="008666FF" w:rsidP="000E50F3">
      <w:pPr>
        <w:rPr>
          <w:rFonts w:asciiTheme="minorHAnsi" w:eastAsiaTheme="minorEastAsia" w:hAnsiTheme="minorHAnsi"/>
        </w:rPr>
      </w:pPr>
    </w:p>
    <w:p w:rsidR="00B47A43" w:rsidRDefault="008666F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B47A43" w:rsidRPr="00933B73" w:rsidRDefault="00B47A43" w:rsidP="00B47A43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8" w:name="_Toc527135631"/>
      <w:r w:rsidRPr="00933B73">
        <w:rPr>
          <w:rFonts w:asciiTheme="minorHAnsi" w:eastAsiaTheme="minorEastAsia" w:hAnsiTheme="minorHAnsi"/>
        </w:rPr>
        <w:lastRenderedPageBreak/>
        <w:t>PES_EBOOK_WEB_LOG</w:t>
      </w:r>
      <w:bookmarkEnd w:id="2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B47A43" w:rsidRPr="00933B73" w:rsidTr="008B6466">
        <w:tc>
          <w:tcPr>
            <w:tcW w:w="1668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B47A43" w:rsidRPr="00933B73" w:rsidTr="008B6466">
        <w:tc>
          <w:tcPr>
            <w:tcW w:w="1668" w:type="dxa"/>
            <w:shd w:val="clear" w:color="auto" w:fill="C2D69B"/>
            <w:vAlign w:val="center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B47A43" w:rsidRPr="00933B73" w:rsidRDefault="00B47A43" w:rsidP="008B646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전자책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DRM 자가진단기 수행 현황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B47A43" w:rsidRPr="00933B73" w:rsidRDefault="00B47A43" w:rsidP="008B646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PES_EBOOK_WEB_LOG</w:t>
            </w:r>
          </w:p>
        </w:tc>
      </w:tr>
      <w:tr w:rsidR="00B47A43" w:rsidRPr="00933B73" w:rsidTr="008B6466">
        <w:tc>
          <w:tcPr>
            <w:tcW w:w="1668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전자책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DRM 자가진단기 수행 현황</w:t>
            </w:r>
          </w:p>
        </w:tc>
        <w:tc>
          <w:tcPr>
            <w:tcW w:w="1701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C4209F" w:rsidRPr="00933B73" w:rsidTr="008B6466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B47A43" w:rsidRPr="00933B73" w:rsidRDefault="00B47A43" w:rsidP="00B47A4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B47A43" w:rsidRPr="00933B73" w:rsidTr="008B6466">
        <w:tc>
          <w:tcPr>
            <w:tcW w:w="2452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B47A43" w:rsidRPr="00933B73" w:rsidTr="008B6466">
        <w:tc>
          <w:tcPr>
            <w:tcW w:w="245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접속일시</w:t>
            </w:r>
          </w:p>
        </w:tc>
        <w:tc>
          <w:tcPr>
            <w:tcW w:w="308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684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73" w:type="dxa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N</w:t>
            </w:r>
          </w:p>
        </w:tc>
        <w:tc>
          <w:tcPr>
            <w:tcW w:w="47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47A43" w:rsidRPr="00933B73" w:rsidTr="008B6466">
        <w:tc>
          <w:tcPr>
            <w:tcW w:w="245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IP주소</w:t>
            </w:r>
          </w:p>
        </w:tc>
        <w:tc>
          <w:tcPr>
            <w:tcW w:w="308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IP_ADDRESS</w:t>
            </w:r>
          </w:p>
        </w:tc>
        <w:tc>
          <w:tcPr>
            <w:tcW w:w="1684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73" w:type="dxa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47A43" w:rsidRPr="00933B73" w:rsidTr="008B6466">
        <w:tc>
          <w:tcPr>
            <w:tcW w:w="245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08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684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3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73" w:type="dxa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47A43" w:rsidRPr="00933B73" w:rsidTr="008B6466">
        <w:tc>
          <w:tcPr>
            <w:tcW w:w="245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08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684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3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73" w:type="dxa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47A43" w:rsidRPr="00933B73" w:rsidTr="008B6466">
        <w:tc>
          <w:tcPr>
            <w:tcW w:w="245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08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684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3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73" w:type="dxa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47A43" w:rsidRPr="00933B73" w:rsidTr="008B6466">
        <w:tc>
          <w:tcPr>
            <w:tcW w:w="245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08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684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39" w:type="dxa"/>
          </w:tcPr>
          <w:p w:rsidR="00B47A43" w:rsidRPr="00933B73" w:rsidRDefault="00B47A43" w:rsidP="008B6466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B47A43" w:rsidRPr="00933B73" w:rsidRDefault="00B47A43" w:rsidP="00B47A43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B47A43" w:rsidRPr="00933B73" w:rsidTr="008B6466">
        <w:tc>
          <w:tcPr>
            <w:tcW w:w="15276" w:type="dxa"/>
            <w:gridSpan w:val="4"/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B47A43" w:rsidRPr="00933B73" w:rsidTr="008B6466">
        <w:tc>
          <w:tcPr>
            <w:tcW w:w="4361" w:type="dxa"/>
            <w:shd w:val="clear" w:color="auto" w:fill="D6E3BC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B47A43" w:rsidRPr="00933B73" w:rsidTr="008B6466">
        <w:tc>
          <w:tcPr>
            <w:tcW w:w="4361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B47A43" w:rsidRPr="00933B73" w:rsidRDefault="00B47A43" w:rsidP="00B47A43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B47A43" w:rsidRPr="00933B73" w:rsidTr="008B6466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B47A43" w:rsidRPr="00933B73" w:rsidTr="008B6466">
        <w:tc>
          <w:tcPr>
            <w:tcW w:w="4361" w:type="dxa"/>
            <w:shd w:val="clear" w:color="auto" w:fill="EAF1DD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B47A43" w:rsidRPr="00933B73" w:rsidTr="008B6466">
        <w:tc>
          <w:tcPr>
            <w:tcW w:w="4361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PES_EBOOK_WEB_LOG_PK</w:t>
            </w:r>
          </w:p>
        </w:tc>
        <w:tc>
          <w:tcPr>
            <w:tcW w:w="7769" w:type="dxa"/>
          </w:tcPr>
          <w:p w:rsidR="00B47A43" w:rsidRPr="00933B73" w:rsidRDefault="00B47A43" w:rsidP="008B6466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525" w:type="dxa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B47A43" w:rsidRPr="00933B73" w:rsidRDefault="00B47A43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8666FF" w:rsidRPr="00933B73" w:rsidRDefault="008666F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</w:p>
    <w:p w:rsidR="000E50F3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29" w:name="_Toc527135632"/>
      <w:r w:rsidRPr="00933B73">
        <w:rPr>
          <w:rFonts w:asciiTheme="minorHAnsi" w:eastAsiaTheme="minorEastAsia" w:hAnsiTheme="minorHAnsi"/>
        </w:rPr>
        <w:lastRenderedPageBreak/>
        <w:t>PES_IMPERCEPT_OBJ</w:t>
      </w:r>
      <w:bookmarkEnd w:id="2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0E50F3" w:rsidRPr="00933B73" w:rsidTr="00C37F42">
        <w:tc>
          <w:tcPr>
            <w:tcW w:w="1668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0E50F3" w:rsidRPr="00933B73" w:rsidRDefault="002948A3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0E50F3" w:rsidRPr="00933B73" w:rsidRDefault="00756FDC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0E50F3" w:rsidRPr="00933B73" w:rsidTr="00C37F42">
        <w:tc>
          <w:tcPr>
            <w:tcW w:w="1668" w:type="dxa"/>
            <w:shd w:val="clear" w:color="auto" w:fill="C2D69B"/>
            <w:vAlign w:val="center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포렌식비인지성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PES_IMPERCEPT_OBJ</w:t>
            </w:r>
          </w:p>
        </w:tc>
      </w:tr>
      <w:tr w:rsidR="000E50F3" w:rsidRPr="00933B73" w:rsidTr="00C37F42">
        <w:tc>
          <w:tcPr>
            <w:tcW w:w="1668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포렌식비인지성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관리</w:t>
            </w:r>
          </w:p>
        </w:tc>
        <w:tc>
          <w:tcPr>
            <w:tcW w:w="1701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 /년</w:t>
            </w:r>
          </w:p>
        </w:tc>
      </w:tr>
      <w:tr w:rsidR="00C4209F" w:rsidRPr="00933B73" w:rsidTr="00C37F42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E50F3" w:rsidRPr="00933B73" w:rsidRDefault="000E50F3" w:rsidP="000E50F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0E50F3" w:rsidRPr="00933B73" w:rsidTr="00C37F42">
        <w:tc>
          <w:tcPr>
            <w:tcW w:w="3227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E50F3" w:rsidRPr="00933B73" w:rsidTr="00C37F42">
        <w:tc>
          <w:tcPr>
            <w:tcW w:w="32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접수번호</w:t>
            </w:r>
          </w:p>
        </w:tc>
        <w:tc>
          <w:tcPr>
            <w:tcW w:w="38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RECEIPT_NO</w:t>
            </w:r>
          </w:p>
        </w:tc>
        <w:tc>
          <w:tcPr>
            <w:tcW w:w="1843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0E50F3" w:rsidRPr="00933B73" w:rsidRDefault="000E50F3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0E50F3" w:rsidRPr="00933B73" w:rsidRDefault="00B405B4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E50F3" w:rsidRPr="00933B73" w:rsidRDefault="00B405B4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E50F3" w:rsidRPr="00933B73" w:rsidRDefault="0066505E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  <w:r w:rsidR="000E50F3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0E50F3" w:rsidRPr="00933B73" w:rsidTr="00C37F42">
        <w:tc>
          <w:tcPr>
            <w:tcW w:w="32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0E50F3" w:rsidRPr="00933B73" w:rsidRDefault="000E50F3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0E50F3" w:rsidRPr="00933B73" w:rsidRDefault="00B405B4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E50F3" w:rsidRPr="00933B73" w:rsidRDefault="00B405B4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0E50F3" w:rsidRPr="00933B73" w:rsidTr="00C37F42">
        <w:tc>
          <w:tcPr>
            <w:tcW w:w="32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대상원본</w:t>
            </w:r>
          </w:p>
        </w:tc>
        <w:tc>
          <w:tcPr>
            <w:tcW w:w="38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SRC_CONTENT_ID</w:t>
            </w:r>
          </w:p>
        </w:tc>
        <w:tc>
          <w:tcPr>
            <w:tcW w:w="1843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0E50F3" w:rsidRPr="00933B73" w:rsidRDefault="000E50F3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0E50F3" w:rsidRPr="00933B73" w:rsidRDefault="00B405B4" w:rsidP="00C37F42">
            <w:pPr>
              <w:ind w:firstLineChars="100" w:firstLine="200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E50F3" w:rsidRPr="00933B73" w:rsidRDefault="00B405B4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0E50F3" w:rsidRPr="00933B73" w:rsidTr="00C37F42">
        <w:tc>
          <w:tcPr>
            <w:tcW w:w="32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프레임위치</w:t>
            </w:r>
          </w:p>
        </w:tc>
        <w:tc>
          <w:tcPr>
            <w:tcW w:w="38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FRAME_POS</w:t>
            </w:r>
          </w:p>
        </w:tc>
        <w:tc>
          <w:tcPr>
            <w:tcW w:w="1843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0E50F3" w:rsidRPr="00933B73" w:rsidRDefault="000E50F3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0E50F3" w:rsidRPr="00933B73" w:rsidRDefault="00B405B4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E50F3" w:rsidRPr="00933B73" w:rsidRDefault="00B405B4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0E50F3" w:rsidRPr="00933B73" w:rsidTr="00C37F42">
        <w:tc>
          <w:tcPr>
            <w:tcW w:w="32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객관적비인지성값</w:t>
            </w:r>
            <w:r w:rsidR="00C70DD3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IMPERCEPT_VALUE</w:t>
            </w:r>
          </w:p>
        </w:tc>
        <w:tc>
          <w:tcPr>
            <w:tcW w:w="1843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0E50F3" w:rsidRPr="00933B73" w:rsidRDefault="00B405B4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0E50F3" w:rsidRPr="00933B73" w:rsidTr="00C37F42">
        <w:tc>
          <w:tcPr>
            <w:tcW w:w="3227" w:type="dxa"/>
            <w:vAlign w:val="center"/>
          </w:tcPr>
          <w:p w:rsidR="000E50F3" w:rsidRPr="00933B73" w:rsidRDefault="000E50F3" w:rsidP="00C70DD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객관적비인지</w:t>
            </w:r>
            <w:r w:rsidR="00C70DD3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성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값</w:t>
            </w:r>
            <w:r w:rsidR="00C70DD3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IMPERCEPT_VALUE_2</w:t>
            </w:r>
          </w:p>
        </w:tc>
        <w:tc>
          <w:tcPr>
            <w:tcW w:w="1843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0E50F3" w:rsidRPr="00933B73" w:rsidRDefault="00B405B4" w:rsidP="00C37F4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</w:p>
        </w:tc>
      </w:tr>
      <w:tr w:rsidR="000E50F3" w:rsidRPr="00933B73" w:rsidTr="00C37F42">
        <w:tc>
          <w:tcPr>
            <w:tcW w:w="3227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</w:t>
            </w:r>
            <w:r w:rsidR="00C70DD3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시</w:t>
            </w:r>
          </w:p>
        </w:tc>
        <w:tc>
          <w:tcPr>
            <w:tcW w:w="3827" w:type="dxa"/>
            <w:vAlign w:val="center"/>
          </w:tcPr>
          <w:p w:rsidR="000E50F3" w:rsidRPr="00933B73" w:rsidRDefault="00EE3341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0E50F3" w:rsidRPr="00933B73" w:rsidRDefault="000E50F3" w:rsidP="00C37F4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0E50F3" w:rsidRPr="00933B73" w:rsidRDefault="00B64969" w:rsidP="00C37F4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E50F3" w:rsidRPr="00933B73" w:rsidRDefault="0004269C" w:rsidP="00C37F4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E50F3" w:rsidRPr="00933B73" w:rsidRDefault="000E50F3" w:rsidP="000E50F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0E50F3" w:rsidRPr="00933B73" w:rsidTr="00C37F42">
        <w:tc>
          <w:tcPr>
            <w:tcW w:w="15276" w:type="dxa"/>
            <w:gridSpan w:val="4"/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0E50F3" w:rsidRPr="00933B73" w:rsidTr="00C37F42">
        <w:tc>
          <w:tcPr>
            <w:tcW w:w="4361" w:type="dxa"/>
            <w:shd w:val="clear" w:color="auto" w:fill="D6E3BC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E50F3" w:rsidRPr="00933B73" w:rsidTr="00C37F42">
        <w:tc>
          <w:tcPr>
            <w:tcW w:w="4361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PES_CONSIST_CONTENT_RE</w:t>
            </w:r>
            <w:r w:rsidR="00C37F42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ID</w:t>
            </w:r>
          </w:p>
        </w:tc>
        <w:tc>
          <w:tcPr>
            <w:tcW w:w="4536" w:type="dxa"/>
          </w:tcPr>
          <w:p w:rsidR="000E50F3" w:rsidRPr="00933B73" w:rsidRDefault="005C7EA7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E50F3" w:rsidRPr="00933B73" w:rsidRDefault="000E50F3" w:rsidP="000E50F3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0E50F3" w:rsidRPr="00933B73" w:rsidTr="00C37F42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0E50F3" w:rsidRPr="00933B73" w:rsidTr="00C37F42">
        <w:tc>
          <w:tcPr>
            <w:tcW w:w="4361" w:type="dxa"/>
            <w:shd w:val="clear" w:color="auto" w:fill="EAF1DD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0E50F3" w:rsidRPr="00933B73" w:rsidTr="00C37F42">
        <w:tc>
          <w:tcPr>
            <w:tcW w:w="4361" w:type="dxa"/>
          </w:tcPr>
          <w:p w:rsidR="000E50F3" w:rsidRPr="00933B73" w:rsidRDefault="00C37F42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Pr="00933B73">
              <w:rPr>
                <w:rFonts w:asciiTheme="minorHAnsi" w:eastAsiaTheme="minorEastAsia" w:hAnsiTheme="minorHAnsi" w:hint="eastAsia"/>
              </w:rPr>
              <w:t>REID_CNTGB_CNTID_FRMPOS</w:t>
            </w:r>
          </w:p>
        </w:tc>
        <w:tc>
          <w:tcPr>
            <w:tcW w:w="7769" w:type="dxa"/>
          </w:tcPr>
          <w:p w:rsidR="000E50F3" w:rsidRPr="00933B73" w:rsidRDefault="000E50F3" w:rsidP="00C37F4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="00C37F42" w:rsidRPr="00933B73">
              <w:rPr>
                <w:rFonts w:asciiTheme="minorHAnsi" w:eastAsiaTheme="minorEastAsia" w:hAnsiTheme="minorHAnsi" w:hint="eastAsia"/>
              </w:rPr>
              <w:t>SRC_CONTENT_ID, FRAME_POS</w:t>
            </w:r>
          </w:p>
        </w:tc>
        <w:tc>
          <w:tcPr>
            <w:tcW w:w="1525" w:type="dxa"/>
          </w:tcPr>
          <w:p w:rsidR="000E50F3" w:rsidRPr="00933B73" w:rsidRDefault="000E50F3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0E50F3" w:rsidRPr="00933B73" w:rsidRDefault="00146FB7" w:rsidP="00C37F4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30" w:name="_Toc527135633"/>
      <w:r w:rsidRPr="00933B73">
        <w:rPr>
          <w:rFonts w:asciiTheme="minorHAnsi" w:eastAsiaTheme="minorEastAsia" w:hAnsiTheme="minorHAnsi"/>
        </w:rPr>
        <w:lastRenderedPageBreak/>
        <w:t>PES_LOG_ANALYSIS</w:t>
      </w:r>
      <w:bookmarkEnd w:id="3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성능평가로그분석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PES_LOG_ANALYSIS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 로그 분석 Master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  <w:r w:rsidR="003F1D87" w:rsidRPr="00933B73">
              <w:rPr>
                <w:rFonts w:asciiTheme="minorHAnsi" w:eastAsiaTheme="minorEastAsia" w:hAnsiTheme="minorHAnsi" w:hint="eastAsia"/>
              </w:rPr>
              <w:t>,000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E52B3" w:rsidRPr="00933B73" w:rsidTr="006E52B3">
        <w:tc>
          <w:tcPr>
            <w:tcW w:w="32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일련번호</w:t>
            </w:r>
          </w:p>
        </w:tc>
        <w:tc>
          <w:tcPr>
            <w:tcW w:w="38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SEQ_NO</w:t>
            </w:r>
          </w:p>
        </w:tc>
        <w:tc>
          <w:tcPr>
            <w:tcW w:w="1843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6E52B3" w:rsidRPr="00933B73" w:rsidRDefault="006E52B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E52B3" w:rsidRPr="00933B73" w:rsidRDefault="006E52B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E52B3" w:rsidRPr="00933B73" w:rsidTr="006E52B3">
        <w:tc>
          <w:tcPr>
            <w:tcW w:w="32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접수번호</w:t>
            </w:r>
          </w:p>
        </w:tc>
        <w:tc>
          <w:tcPr>
            <w:tcW w:w="38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RECEIPT_NO</w:t>
            </w:r>
          </w:p>
        </w:tc>
        <w:tc>
          <w:tcPr>
            <w:tcW w:w="1843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E52B3" w:rsidRPr="00933B73" w:rsidRDefault="006E52B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Y　</w:t>
            </w:r>
          </w:p>
        </w:tc>
        <w:tc>
          <w:tcPr>
            <w:tcW w:w="2090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E52B3" w:rsidRPr="00933B73" w:rsidRDefault="006E52B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E52B3" w:rsidRPr="00933B73" w:rsidTr="006E52B3">
        <w:tc>
          <w:tcPr>
            <w:tcW w:w="32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6E52B3" w:rsidRPr="00933B73" w:rsidRDefault="006E52B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E52B3" w:rsidRPr="00933B73" w:rsidRDefault="006E52B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E52B3" w:rsidRPr="00933B73" w:rsidTr="006E52B3">
        <w:tc>
          <w:tcPr>
            <w:tcW w:w="32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평가항목</w:t>
            </w:r>
          </w:p>
        </w:tc>
        <w:tc>
          <w:tcPr>
            <w:tcW w:w="38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TEST_TYPE_CD</w:t>
            </w:r>
          </w:p>
        </w:tc>
        <w:tc>
          <w:tcPr>
            <w:tcW w:w="1843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E52B3" w:rsidRPr="00933B73" w:rsidRDefault="006E52B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E52B3" w:rsidRPr="00933B73" w:rsidRDefault="006E52B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E52B3" w:rsidRPr="00933B73" w:rsidTr="006E52B3">
        <w:tc>
          <w:tcPr>
            <w:tcW w:w="32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변형파라메타</w:t>
            </w:r>
          </w:p>
        </w:tc>
        <w:tc>
          <w:tcPr>
            <w:tcW w:w="38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ROBUST_PARAM</w:t>
            </w:r>
          </w:p>
        </w:tc>
        <w:tc>
          <w:tcPr>
            <w:tcW w:w="1843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E52B3" w:rsidRPr="00933B73" w:rsidRDefault="006E52B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E52B3" w:rsidRPr="00933B73" w:rsidRDefault="006E52B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E52B3" w:rsidRPr="00933B73" w:rsidTr="006E52B3">
        <w:tc>
          <w:tcPr>
            <w:tcW w:w="32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결과분석여부</w:t>
            </w:r>
          </w:p>
        </w:tc>
        <w:tc>
          <w:tcPr>
            <w:tcW w:w="38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RESULT_ANALYSIS_YN</w:t>
            </w:r>
          </w:p>
        </w:tc>
        <w:tc>
          <w:tcPr>
            <w:tcW w:w="1843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6E52B3" w:rsidRPr="00933B73" w:rsidRDefault="006E52B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E52B3" w:rsidRPr="00933B73" w:rsidRDefault="006E52B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E52B3" w:rsidRPr="00933B73" w:rsidTr="006E52B3">
        <w:tc>
          <w:tcPr>
            <w:tcW w:w="32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결과분석일시</w:t>
            </w:r>
          </w:p>
        </w:tc>
        <w:tc>
          <w:tcPr>
            <w:tcW w:w="38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RESULT_ANALYSIS_DT</w:t>
            </w:r>
          </w:p>
        </w:tc>
        <w:tc>
          <w:tcPr>
            <w:tcW w:w="1843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6E52B3" w:rsidRPr="00933B73" w:rsidRDefault="006E52B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E52B3" w:rsidRPr="00933B73" w:rsidRDefault="006E52B3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E52B3" w:rsidRPr="00933B73" w:rsidTr="006E52B3">
        <w:tc>
          <w:tcPr>
            <w:tcW w:w="32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6E52B3" w:rsidRPr="00933B73" w:rsidRDefault="006E52B3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E52B3" w:rsidRPr="00933B73" w:rsidRDefault="006E52B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6E52B3" w:rsidRPr="00933B73" w:rsidRDefault="006E52B3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3F1D87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EF6BF5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FK_PES_LOG_ANALYSIS</w:t>
            </w:r>
            <w:r w:rsidR="006E43BD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_RECEIPT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3F1D87" w:rsidRPr="00933B73" w:rsidRDefault="0013585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IDX_LOG_ANALYSIS_CONT_TYPE</w:t>
            </w:r>
          </w:p>
        </w:tc>
        <w:tc>
          <w:tcPr>
            <w:tcW w:w="7769" w:type="dxa"/>
          </w:tcPr>
          <w:p w:rsidR="003F1D87" w:rsidRPr="00933B73" w:rsidRDefault="00A70FFF" w:rsidP="00A70FF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TEST_TYPE_CD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ROBUST_PARAM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PK_LOG_ANALYSIS</w:t>
            </w:r>
            <w:r w:rsidR="001343F2" w:rsidRPr="00933B73">
              <w:rPr>
                <w:rFonts w:asciiTheme="minorHAnsi" w:eastAsiaTheme="minorEastAsia" w:hAnsiTheme="minorHAnsi" w:hint="eastAsia"/>
              </w:rPr>
              <w:t>_SEQ_NO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SEQ_NO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29583B" w:rsidRPr="00933B73" w:rsidRDefault="0029583B" w:rsidP="0029583B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31" w:name="_Toc527135634"/>
      <w:r w:rsidRPr="00933B73">
        <w:rPr>
          <w:rFonts w:asciiTheme="minorHAnsi" w:eastAsiaTheme="minorEastAsia" w:hAnsiTheme="minorHAnsi"/>
        </w:rPr>
        <w:lastRenderedPageBreak/>
        <w:t>PES_MOD_LOG_CHK</w:t>
      </w:r>
      <w:bookmarkEnd w:id="3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29583B" w:rsidRPr="00933B73" w:rsidTr="003C4A82">
        <w:tc>
          <w:tcPr>
            <w:tcW w:w="1668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29583B" w:rsidRPr="00933B73" w:rsidRDefault="002948A3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29583B" w:rsidRPr="00933B73" w:rsidRDefault="00756FDC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29583B" w:rsidRPr="00933B73" w:rsidTr="003C4A82">
        <w:tc>
          <w:tcPr>
            <w:tcW w:w="1668" w:type="dxa"/>
            <w:shd w:val="clear" w:color="auto" w:fill="C2D69B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29583B" w:rsidRPr="00933B73" w:rsidRDefault="0029583B" w:rsidP="00051E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성능평가모듈로그검사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PES_MOD_LOG_CHK</w:t>
            </w:r>
          </w:p>
        </w:tc>
      </w:tr>
      <w:tr w:rsidR="0029583B" w:rsidRPr="00933B73" w:rsidTr="003C4A82">
        <w:tc>
          <w:tcPr>
            <w:tcW w:w="1668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29583B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성능평가모듈로그검사</w:t>
            </w:r>
          </w:p>
        </w:tc>
        <w:tc>
          <w:tcPr>
            <w:tcW w:w="1701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300 /년</w:t>
            </w:r>
          </w:p>
        </w:tc>
      </w:tr>
      <w:tr w:rsidR="00C4209F" w:rsidRPr="00933B73" w:rsidTr="003C4A82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29583B" w:rsidRPr="00933B73" w:rsidRDefault="0029583B" w:rsidP="0029583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1664"/>
        <w:gridCol w:w="2127"/>
      </w:tblGrid>
      <w:tr w:rsidR="0029583B" w:rsidRPr="00933B73" w:rsidTr="00FB5584">
        <w:tc>
          <w:tcPr>
            <w:tcW w:w="3227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664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2127" w:type="dxa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검사일자</w:t>
            </w:r>
          </w:p>
        </w:tc>
        <w:tc>
          <w:tcPr>
            <w:tcW w:w="38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CHK_DT</w:t>
            </w:r>
          </w:p>
        </w:tc>
        <w:tc>
          <w:tcPr>
            <w:tcW w:w="1843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29583B" w:rsidRPr="00933B73" w:rsidRDefault="0029583B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1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검사순번</w:t>
            </w:r>
          </w:p>
        </w:tc>
        <w:tc>
          <w:tcPr>
            <w:tcW w:w="38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CHK_SEQ</w:t>
            </w:r>
          </w:p>
        </w:tc>
        <w:tc>
          <w:tcPr>
            <w:tcW w:w="1843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  <w:vAlign w:val="center"/>
          </w:tcPr>
          <w:p w:rsidR="0029583B" w:rsidRPr="00933B73" w:rsidRDefault="0029583B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9583B" w:rsidRPr="00933B73" w:rsidRDefault="006A2E4C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1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검사시간</w:t>
            </w:r>
          </w:p>
        </w:tc>
        <w:tc>
          <w:tcPr>
            <w:tcW w:w="38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CHK_TIME</w:t>
            </w:r>
          </w:p>
        </w:tc>
        <w:tc>
          <w:tcPr>
            <w:tcW w:w="1843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29583B" w:rsidRPr="00933B73" w:rsidRDefault="0029583B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1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D977A0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사업자명</w:t>
            </w:r>
          </w:p>
        </w:tc>
        <w:tc>
          <w:tcPr>
            <w:tcW w:w="38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BIZ_NM</w:t>
            </w:r>
          </w:p>
        </w:tc>
        <w:tc>
          <w:tcPr>
            <w:tcW w:w="1843" w:type="dxa"/>
          </w:tcPr>
          <w:p w:rsidR="0029583B" w:rsidRPr="00933B73" w:rsidRDefault="0029583B" w:rsidP="0029583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29583B" w:rsidRPr="00933B73" w:rsidRDefault="0029583B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1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457485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평가구분</w:t>
            </w:r>
          </w:p>
        </w:tc>
        <w:tc>
          <w:tcPr>
            <w:tcW w:w="3827" w:type="dxa"/>
          </w:tcPr>
          <w:p w:rsidR="0029583B" w:rsidRPr="00933B73" w:rsidRDefault="00F56B62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</w:t>
            </w:r>
            <w:r w:rsidR="00F80842" w:rsidRPr="00933B73">
              <w:rPr>
                <w:rFonts w:asciiTheme="minorHAnsi" w:eastAsiaTheme="minorEastAsia" w:hAnsiTheme="minorHAnsi" w:hint="eastAsia"/>
              </w:rPr>
              <w:t>_GB</w:t>
            </w:r>
          </w:p>
        </w:tc>
        <w:tc>
          <w:tcPr>
            <w:tcW w:w="1843" w:type="dxa"/>
          </w:tcPr>
          <w:p w:rsidR="0029583B" w:rsidRPr="00933B73" w:rsidRDefault="002478D8" w:rsidP="0029583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29583B" w:rsidRPr="00933B73" w:rsidRDefault="00F56B62" w:rsidP="003C4A82">
            <w:pPr>
              <w:jc w:val="right"/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　</w:t>
            </w: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　</w:t>
            </w:r>
          </w:p>
        </w:tc>
        <w:tc>
          <w:tcPr>
            <w:tcW w:w="2127" w:type="dxa"/>
          </w:tcPr>
          <w:p w:rsidR="0029583B" w:rsidRPr="00933B73" w:rsidRDefault="00F80842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</w:t>
            </w:r>
            <w:r w:rsidR="00F56B62" w:rsidRPr="00933B73">
              <w:rPr>
                <w:rFonts w:asciiTheme="minorHAnsi" w:eastAsiaTheme="minorEastAsia" w:hAnsiTheme="minorHAnsi" w:hint="eastAsia"/>
              </w:rPr>
              <w:t>F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:필터링</w:t>
            </w:r>
            <w:proofErr w:type="gramEnd"/>
            <w:r w:rsidRPr="00933B73">
              <w:rPr>
                <w:rFonts w:asciiTheme="minorHAnsi" w:eastAsiaTheme="minorEastAsia" w:hAnsiTheme="minorHAnsi" w:hint="eastAsia"/>
              </w:rPr>
              <w:t>/W</w:t>
            </w:r>
            <w:r w:rsidR="00F56B62" w:rsidRPr="00933B73">
              <w:rPr>
                <w:rFonts w:asciiTheme="minorHAnsi" w:eastAsiaTheme="minorEastAsia" w:hAnsiTheme="minorHAnsi" w:hint="eastAsia"/>
              </w:rPr>
              <w:t>F</w:t>
            </w:r>
            <w:r w:rsidRPr="00933B73">
              <w:rPr>
                <w:rFonts w:asciiTheme="minorHAnsi" w:eastAsiaTheme="minorEastAsia" w:hAnsiTheme="minorHAnsi" w:hint="eastAsia"/>
              </w:rPr>
              <w:t>:포렌식</w:t>
            </w: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8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843" w:type="dxa"/>
          </w:tcPr>
          <w:p w:rsidR="0029583B" w:rsidRPr="00933B73" w:rsidRDefault="0029583B" w:rsidP="0029583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850" w:type="dxa"/>
            <w:vAlign w:val="center"/>
          </w:tcPr>
          <w:p w:rsidR="0029583B" w:rsidRPr="00933B73" w:rsidRDefault="0029583B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127" w:type="dxa"/>
          </w:tcPr>
          <w:p w:rsidR="0029583B" w:rsidRPr="00933B73" w:rsidRDefault="00F80842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:오디오</w:t>
            </w:r>
            <w:proofErr w:type="gramEnd"/>
            <w:r w:rsidRPr="00933B73">
              <w:rPr>
                <w:rFonts w:asciiTheme="minorHAnsi" w:eastAsiaTheme="minorEastAsia" w:hAnsiTheme="minorHAnsi" w:hint="eastAsia"/>
              </w:rPr>
              <w:t>/V:비디오</w:t>
            </w:r>
            <w:r w:rsidR="009106F0" w:rsidRPr="00933B73">
              <w:rPr>
                <w:rFonts w:asciiTheme="minorHAnsi" w:eastAsiaTheme="minorEastAsia" w:hAnsiTheme="minorHAnsi" w:hint="eastAsia"/>
              </w:rPr>
              <w:t>/I:</w:t>
            </w:r>
            <w:r w:rsidR="00841087">
              <w:rPr>
                <w:rFonts w:hint="eastAsia"/>
              </w:rPr>
              <w:t xml:space="preserve"> </w:t>
            </w:r>
            <w:r w:rsidR="00841087" w:rsidRPr="00841087">
              <w:rPr>
                <w:rFonts w:asciiTheme="minorHAnsi" w:eastAsiaTheme="minorEastAsia" w:hAnsiTheme="minorHAnsi" w:hint="eastAsia"/>
              </w:rPr>
              <w:t>북스캔 만화</w:t>
            </w:r>
            <w:r w:rsidR="00841087">
              <w:rPr>
                <w:rFonts w:asciiTheme="minorHAnsi" w:eastAsiaTheme="minorEastAsia" w:hAnsiTheme="minorHAnsi" w:hint="eastAsia"/>
              </w:rPr>
              <w:t>/</w:t>
            </w:r>
            <w:r w:rsidR="00841087">
              <w:rPr>
                <w:rFonts w:asciiTheme="minorHAnsi" w:eastAsiaTheme="minorEastAsia" w:hAnsiTheme="minorHAnsi"/>
              </w:rPr>
              <w:t>M:</w:t>
            </w:r>
            <w:r w:rsidR="00841087">
              <w:rPr>
                <w:rFonts w:asciiTheme="minorHAnsi" w:eastAsiaTheme="minorEastAsia" w:hAnsiTheme="minorHAnsi" w:hint="eastAsia"/>
              </w:rPr>
              <w:t>모바일앱</w:t>
            </w: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로그유형</w:t>
            </w:r>
          </w:p>
        </w:tc>
        <w:tc>
          <w:tcPr>
            <w:tcW w:w="38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LOG_TYPE</w:t>
            </w:r>
          </w:p>
        </w:tc>
        <w:tc>
          <w:tcPr>
            <w:tcW w:w="1843" w:type="dxa"/>
          </w:tcPr>
          <w:p w:rsidR="0029583B" w:rsidRPr="00933B73" w:rsidRDefault="0029583B" w:rsidP="0029583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850" w:type="dxa"/>
            <w:vAlign w:val="center"/>
          </w:tcPr>
          <w:p w:rsidR="0029583B" w:rsidRPr="00933B73" w:rsidRDefault="00F56B62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127" w:type="dxa"/>
          </w:tcPr>
          <w:p w:rsidR="0029583B" w:rsidRPr="00933B73" w:rsidRDefault="005E3BC7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:추출</w:t>
            </w:r>
            <w:proofErr w:type="gramEnd"/>
            <w:r w:rsidRPr="00933B73">
              <w:rPr>
                <w:rFonts w:asciiTheme="minorHAnsi" w:eastAsiaTheme="minorEastAsia" w:hAnsiTheme="minorHAnsi" w:hint="eastAsia"/>
              </w:rPr>
              <w:t>/</w:t>
            </w:r>
            <w:r w:rsidRPr="00933B73">
              <w:rPr>
                <w:rFonts w:asciiTheme="minorHAnsi" w:eastAsiaTheme="minorEastAsia" w:hAnsiTheme="minorHAnsi"/>
              </w:rPr>
              <w:t>2:</w:t>
            </w:r>
            <w:r w:rsidRPr="00933B73">
              <w:rPr>
                <w:rFonts w:asciiTheme="minorHAnsi" w:eastAsiaTheme="minorEastAsia" w:hAnsiTheme="minorHAnsi" w:hint="eastAsia"/>
              </w:rPr>
              <w:t>인식</w:t>
            </w: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검사결과</w:t>
            </w:r>
          </w:p>
        </w:tc>
        <w:tc>
          <w:tcPr>
            <w:tcW w:w="38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CHK_RESULT</w:t>
            </w:r>
          </w:p>
        </w:tc>
        <w:tc>
          <w:tcPr>
            <w:tcW w:w="1843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850" w:type="dxa"/>
            <w:vAlign w:val="center"/>
          </w:tcPr>
          <w:p w:rsidR="0029583B" w:rsidRPr="00933B73" w:rsidRDefault="0029583B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127" w:type="dxa"/>
          </w:tcPr>
          <w:p w:rsidR="0029583B" w:rsidRPr="00933B73" w:rsidRDefault="005E3BC7" w:rsidP="005E3BC7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</w:t>
            </w:r>
            <w:proofErr w:type="gramStart"/>
            <w:r w:rsidR="004D055F" w:rsidRPr="00933B73">
              <w:rPr>
                <w:rFonts w:asciiTheme="minorHAnsi" w:eastAsiaTheme="minorEastAsia" w:hAnsiTheme="minorHAnsi" w:hint="eastAsia"/>
              </w:rPr>
              <w:t>:정상</w:t>
            </w:r>
            <w:proofErr w:type="gramEnd"/>
            <w:r w:rsidR="004D055F" w:rsidRPr="00933B73">
              <w:rPr>
                <w:rFonts w:asciiTheme="minorHAnsi" w:eastAsiaTheme="minorEastAsia" w:hAnsiTheme="minorHAnsi" w:hint="eastAsia"/>
              </w:rPr>
              <w:t>/</w:t>
            </w:r>
            <w:r w:rsidRPr="00933B73">
              <w:rPr>
                <w:rFonts w:asciiTheme="minorHAnsi" w:eastAsiaTheme="minorEastAsia" w:hAnsiTheme="minorHAnsi"/>
              </w:rPr>
              <w:t>F</w:t>
            </w:r>
            <w:r w:rsidR="004D055F" w:rsidRPr="00933B73">
              <w:rPr>
                <w:rFonts w:asciiTheme="minorHAnsi" w:eastAsiaTheme="minorEastAsia" w:hAnsiTheme="minorHAnsi" w:hint="eastAsia"/>
              </w:rPr>
              <w:t>:오류</w:t>
            </w: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3263B3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오류메세지</w:t>
            </w:r>
          </w:p>
        </w:tc>
        <w:tc>
          <w:tcPr>
            <w:tcW w:w="38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ERR_MSG</w:t>
            </w:r>
          </w:p>
        </w:tc>
        <w:tc>
          <w:tcPr>
            <w:tcW w:w="1843" w:type="dxa"/>
          </w:tcPr>
          <w:p w:rsidR="0029583B" w:rsidRPr="00933B73" w:rsidRDefault="0029583B" w:rsidP="0029583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29583B" w:rsidRPr="00933B73" w:rsidRDefault="0029583B" w:rsidP="003C4A8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2000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1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9583B" w:rsidRPr="00933B73" w:rsidTr="00FB5584">
        <w:tc>
          <w:tcPr>
            <w:tcW w:w="32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로그파일</w:t>
            </w:r>
          </w:p>
        </w:tc>
        <w:tc>
          <w:tcPr>
            <w:tcW w:w="38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LOG_FILE</w:t>
            </w:r>
          </w:p>
        </w:tc>
        <w:tc>
          <w:tcPr>
            <w:tcW w:w="1843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29583B" w:rsidRPr="00933B73" w:rsidRDefault="0029583B" w:rsidP="003C4A8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500</w:t>
            </w:r>
          </w:p>
        </w:tc>
        <w:tc>
          <w:tcPr>
            <w:tcW w:w="794" w:type="dxa"/>
            <w:vAlign w:val="center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664" w:type="dxa"/>
            <w:vAlign w:val="center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127" w:type="dxa"/>
          </w:tcPr>
          <w:p w:rsidR="0029583B" w:rsidRPr="00933B73" w:rsidRDefault="0029583B" w:rsidP="003C4A82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29583B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29583B" w:rsidRPr="00933B73" w:rsidRDefault="0029583B" w:rsidP="0029583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29583B" w:rsidRPr="00933B73" w:rsidTr="003C4A82">
        <w:tc>
          <w:tcPr>
            <w:tcW w:w="15276" w:type="dxa"/>
            <w:gridSpan w:val="4"/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29583B" w:rsidRPr="00933B73" w:rsidTr="003C4A82">
        <w:tc>
          <w:tcPr>
            <w:tcW w:w="4361" w:type="dxa"/>
            <w:shd w:val="clear" w:color="auto" w:fill="D6E3BC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3C4A82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29583B" w:rsidRPr="00933B73" w:rsidRDefault="0029583B" w:rsidP="0029583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29583B" w:rsidRPr="00933B73" w:rsidTr="003C4A82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29583B" w:rsidRPr="00933B73" w:rsidTr="003C4A82">
        <w:tc>
          <w:tcPr>
            <w:tcW w:w="4361" w:type="dxa"/>
            <w:shd w:val="clear" w:color="auto" w:fill="EAF1DD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29583B" w:rsidRPr="00933B73" w:rsidTr="003C4A82">
        <w:tc>
          <w:tcPr>
            <w:tcW w:w="4361" w:type="dxa"/>
          </w:tcPr>
          <w:p w:rsidR="0029583B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PK_PES_MOD_LOG_CHK</w:t>
            </w:r>
          </w:p>
        </w:tc>
        <w:tc>
          <w:tcPr>
            <w:tcW w:w="7769" w:type="dxa"/>
          </w:tcPr>
          <w:p w:rsidR="0029583B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CHK_DT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CHK_SEQ</w:t>
            </w:r>
          </w:p>
        </w:tc>
        <w:tc>
          <w:tcPr>
            <w:tcW w:w="1525" w:type="dxa"/>
          </w:tcPr>
          <w:p w:rsidR="0029583B" w:rsidRPr="00933B73" w:rsidRDefault="0029583B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29583B" w:rsidRPr="00933B73" w:rsidRDefault="00146FB7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29583B" w:rsidRPr="00933B73" w:rsidRDefault="0029583B" w:rsidP="0029583B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32" w:name="_Toc527135635"/>
      <w:r w:rsidRPr="00933B73">
        <w:rPr>
          <w:rFonts w:asciiTheme="minorHAnsi" w:eastAsiaTheme="minorEastAsia" w:hAnsiTheme="minorHAnsi"/>
        </w:rPr>
        <w:lastRenderedPageBreak/>
        <w:t>PES_RECEIPT</w:t>
      </w:r>
      <w:bookmarkEnd w:id="3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성능평가신청</w:t>
            </w:r>
            <w:r w:rsidR="00DB6AC2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(</w:t>
            </w:r>
            <w:r w:rsidR="00051EB9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이전</w:t>
            </w:r>
            <w:r w:rsidR="00DB6AC2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)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PES_RECEIPT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성능평가 신청 정보 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B16353" w:rsidP="00C4209F">
            <w:pPr>
              <w:rPr>
                <w:rFonts w:asciiTheme="minorHAnsi" w:eastAsiaTheme="minorEastAsia" w:hAnsiTheme="minorHAnsi"/>
              </w:rPr>
            </w:pPr>
            <w:r w:rsidRPr="00B16353">
              <w:rPr>
                <w:rFonts w:asciiTheme="minorHAnsi" w:eastAsiaTheme="minorEastAsia" w:hAnsiTheme="minorHAnsi" w:hint="eastAsia"/>
                <w:color w:val="FF0000"/>
              </w:rPr>
              <w:t>2018년 자체 장비 사용 여부 추가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1806"/>
        <w:gridCol w:w="1985"/>
      </w:tblGrid>
      <w:tr w:rsidR="003F1D87" w:rsidRPr="00933B73" w:rsidTr="00F80842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806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985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RECEIPT_NO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9106F0" w:rsidRPr="00933B73" w:rsidRDefault="009106F0" w:rsidP="009106F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신청일시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RECEIPT_DATE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SYSDATE                  </w:t>
            </w:r>
          </w:p>
        </w:tc>
        <w:tc>
          <w:tcPr>
            <w:tcW w:w="1985" w:type="dxa"/>
          </w:tcPr>
          <w:p w:rsidR="009106F0" w:rsidRPr="00933B73" w:rsidRDefault="009106F0" w:rsidP="00F80842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사업자명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BIZ_NM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사업자번호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BIZ_NO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527FE6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  <w:r w:rsidR="009106F0"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대표자명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CEO_NM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사업분야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BIZ_AREA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우편번호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ZIP_NO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주소1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ADDR1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주소2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ADDR2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대표전화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BIZ_OP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설립년월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CREATE_YM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6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책임자성명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TECH_NM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책임자이메일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TECH_EMAIL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CB5F9F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20</w:t>
            </w:r>
            <w:r w:rsidR="009106F0"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책임자회사전화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TECH_OP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</w:t>
            </w:r>
            <w:r w:rsidR="00E62094" w:rsidRPr="00933B73">
              <w:rPr>
                <w:rFonts w:asciiTheme="minorHAnsi" w:eastAsiaTheme="minorEastAsia" w:hAnsiTheme="minorHAnsi"/>
              </w:rPr>
              <w:t>0</w:t>
            </w:r>
            <w:r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책임자핸드폰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TECH_HP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</w:t>
            </w:r>
            <w:r w:rsidR="00E62094" w:rsidRPr="00933B73">
              <w:rPr>
                <w:rFonts w:asciiTheme="minorHAnsi" w:eastAsiaTheme="minorEastAsia" w:hAnsiTheme="minorHAnsi"/>
              </w:rPr>
              <w:t>0</w:t>
            </w:r>
            <w:r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프로그램명칭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PROGRAM_NM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프로그램버젼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PROGRAM_VER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대상OS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USE_OS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오디오신청여부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AUDIO_TEST_YN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비디오신청여부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VIDEO_TEST_YN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최종신청상태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LAST_PROC_STATUS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비밀번호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PWD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FTP정보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FTP_IP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FTP포트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FTP_PORT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프로토콜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PROTOCOL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FTP아이디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FTP_ID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FTP비밀번호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FTP_PASS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FTP저장경로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FTP_PATH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업무담당자 부서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TECH_DEPT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업무담당자 직급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TECH_TITLE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업무담당자 FAX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TECH_FAX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개요및특성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PROGRAM_DESC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76420B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</w:t>
            </w:r>
            <w:r w:rsidR="009106F0" w:rsidRPr="00933B73">
              <w:rPr>
                <w:rFonts w:asciiTheme="minorHAnsi" w:eastAsiaTheme="minorEastAsia" w:hAnsiTheme="minorHAnsi" w:hint="eastAsia"/>
              </w:rPr>
              <w:t>000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1985" w:type="dxa"/>
          </w:tcPr>
          <w:p w:rsidR="009106F0" w:rsidRPr="00933B73" w:rsidRDefault="009106F0" w:rsidP="006E52B3">
            <w:pPr>
              <w:rPr>
                <w:rFonts w:asciiTheme="minorHAnsi" w:eastAsiaTheme="minorEastAsia" w:hAnsiTheme="minorHAnsi"/>
                <w:b/>
                <w:color w:val="FF0000"/>
                <w:szCs w:val="20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추출모듈명칭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EXTRACT_NM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인식모듈명칭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RECOGNIZE_NM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부분매칭모듈명칭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SUBSET_NM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신청업체홈페이지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HOMEPAGE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평가구분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TEST_GB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A7561F" w:rsidP="005B5FB1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FF/</w:t>
            </w:r>
            <w:r>
              <w:rPr>
                <w:rFonts w:asciiTheme="minorHAnsi" w:eastAsiaTheme="minorEastAsia" w:hAnsiTheme="minorHAnsi"/>
                <w:szCs w:val="20"/>
              </w:rPr>
              <w:t>WF/ED/MW</w:t>
            </w:r>
          </w:p>
        </w:tc>
      </w:tr>
      <w:tr w:rsidR="009106F0" w:rsidRPr="00933B73" w:rsidTr="00B148EF"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공모공격여부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ATTACK_TEST_YN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74529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‘</w:t>
            </w:r>
            <w:r w:rsidR="009106F0" w:rsidRPr="00933B73">
              <w:rPr>
                <w:rFonts w:asciiTheme="minorHAnsi" w:eastAsiaTheme="minorEastAsia" w:hAnsiTheme="minorHAnsi" w:hint="eastAsia"/>
              </w:rPr>
              <w:t>N'</w:t>
            </w: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rPr>
          <w:trHeight w:val="70"/>
        </w:trPr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삽입모듈명칭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EMBEDDER_NM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rPr>
          <w:trHeight w:val="70"/>
        </w:trPr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성능평가신청메모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RECEIPT_MEMO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3000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rPr>
          <w:trHeight w:val="70"/>
        </w:trPr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로고파일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LOGO_FILE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rPr>
          <w:trHeight w:val="70"/>
        </w:trPr>
        <w:tc>
          <w:tcPr>
            <w:tcW w:w="32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사용자 아이디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USERID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20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06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106F0" w:rsidRPr="00933B73" w:rsidTr="00B148EF">
        <w:trPr>
          <w:trHeight w:val="70"/>
        </w:trPr>
        <w:tc>
          <w:tcPr>
            <w:tcW w:w="3227" w:type="dxa"/>
          </w:tcPr>
          <w:p w:rsidR="009106F0" w:rsidRPr="00933B73" w:rsidRDefault="00841087" w:rsidP="00B148EF">
            <w:pPr>
              <w:rPr>
                <w:rFonts w:asciiTheme="minorHAnsi" w:eastAsiaTheme="minorEastAsia" w:hAnsiTheme="minorHAnsi"/>
              </w:rPr>
            </w:pPr>
            <w:r w:rsidRPr="00841087">
              <w:rPr>
                <w:rFonts w:asciiTheme="minorHAnsi" w:eastAsiaTheme="minorEastAsia" w:hAnsiTheme="minorHAnsi" w:hint="eastAsia"/>
              </w:rPr>
              <w:t>북스캔만화</w:t>
            </w:r>
            <w:r w:rsidR="009106F0" w:rsidRPr="00933B73">
              <w:rPr>
                <w:rFonts w:asciiTheme="minorHAnsi" w:eastAsiaTheme="minorEastAsia" w:hAnsiTheme="minorHAnsi" w:hint="eastAsia"/>
              </w:rPr>
              <w:t>신청여부</w:t>
            </w:r>
          </w:p>
        </w:tc>
        <w:tc>
          <w:tcPr>
            <w:tcW w:w="3827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IMAGE_TEST_YN</w:t>
            </w:r>
          </w:p>
        </w:tc>
        <w:tc>
          <w:tcPr>
            <w:tcW w:w="1843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9106F0" w:rsidRPr="00933B73" w:rsidRDefault="009106F0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472" w:type="dxa"/>
          </w:tcPr>
          <w:p w:rsidR="009106F0" w:rsidRPr="00933B73" w:rsidRDefault="009106F0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1806" w:type="dxa"/>
          </w:tcPr>
          <w:p w:rsidR="009106F0" w:rsidRPr="0036306D" w:rsidRDefault="0036306D" w:rsidP="00B148EF">
            <w:pPr>
              <w:rPr>
                <w:rFonts w:asciiTheme="minorHAnsi" w:eastAsiaTheme="minorEastAsia" w:hAnsiTheme="minorHAnsi"/>
                <w:color w:val="FF0000"/>
              </w:rPr>
            </w:pPr>
            <w:r w:rsidRPr="0036306D">
              <w:rPr>
                <w:rFonts w:asciiTheme="minorHAnsi" w:eastAsiaTheme="minorEastAsia" w:hAnsiTheme="minorHAnsi"/>
              </w:rPr>
              <w:t>‘N’</w:t>
            </w:r>
          </w:p>
        </w:tc>
        <w:tc>
          <w:tcPr>
            <w:tcW w:w="1985" w:type="dxa"/>
          </w:tcPr>
          <w:p w:rsidR="009106F0" w:rsidRPr="00933B73" w:rsidRDefault="009106F0" w:rsidP="005B5FB1">
            <w:pPr>
              <w:rPr>
                <w:rFonts w:asciiTheme="minorHAnsi" w:eastAsiaTheme="minorEastAsia" w:hAnsiTheme="minorHAnsi"/>
                <w:b/>
                <w:color w:val="FF0000"/>
                <w:szCs w:val="20"/>
              </w:rPr>
            </w:pPr>
          </w:p>
        </w:tc>
      </w:tr>
      <w:tr w:rsidR="003058C6" w:rsidRPr="00933B73" w:rsidTr="00B148EF">
        <w:trPr>
          <w:trHeight w:val="70"/>
        </w:trPr>
        <w:tc>
          <w:tcPr>
            <w:tcW w:w="3227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모바일앱</w:t>
            </w:r>
            <w:r w:rsidRPr="00933B73">
              <w:rPr>
                <w:rFonts w:asciiTheme="minorHAnsi" w:eastAsiaTheme="minorEastAsia" w:hAnsiTheme="minorHAnsi" w:hint="eastAsia"/>
              </w:rPr>
              <w:t>신청여부</w:t>
            </w:r>
          </w:p>
        </w:tc>
        <w:tc>
          <w:tcPr>
            <w:tcW w:w="3827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APP_</w:t>
            </w:r>
            <w:r w:rsidRPr="00933B73">
              <w:rPr>
                <w:rFonts w:asciiTheme="minorHAnsi" w:eastAsiaTheme="minorEastAsia" w:hAnsiTheme="minorHAnsi"/>
              </w:rPr>
              <w:t>TEST_YN</w:t>
            </w:r>
          </w:p>
        </w:tc>
        <w:tc>
          <w:tcPr>
            <w:tcW w:w="1843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</w:t>
            </w:r>
            <w:r w:rsidRPr="00933B73">
              <w:rPr>
                <w:rFonts w:asciiTheme="minorHAnsi" w:eastAsiaTheme="minorEastAsia" w:hAnsiTheme="minorHAnsi"/>
              </w:rPr>
              <w:t>HAR</w:t>
            </w:r>
          </w:p>
        </w:tc>
        <w:tc>
          <w:tcPr>
            <w:tcW w:w="850" w:type="dxa"/>
          </w:tcPr>
          <w:p w:rsidR="003058C6" w:rsidRPr="00933B73" w:rsidRDefault="003058C6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472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1806" w:type="dxa"/>
          </w:tcPr>
          <w:p w:rsidR="003058C6" w:rsidRPr="00933B73" w:rsidRDefault="0036306D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  <w:r w:rsidRPr="0036306D">
              <w:rPr>
                <w:rFonts w:asciiTheme="minorHAnsi" w:eastAsiaTheme="minorEastAsia" w:hAnsiTheme="minorHAnsi"/>
              </w:rPr>
              <w:t>‘N’</w:t>
            </w:r>
          </w:p>
        </w:tc>
        <w:tc>
          <w:tcPr>
            <w:tcW w:w="1985" w:type="dxa"/>
          </w:tcPr>
          <w:p w:rsidR="003058C6" w:rsidRPr="00933B73" w:rsidRDefault="003058C6" w:rsidP="005B5FB1">
            <w:pPr>
              <w:rPr>
                <w:rFonts w:asciiTheme="minorHAnsi" w:eastAsiaTheme="minorEastAsia" w:hAnsiTheme="minorHAnsi"/>
                <w:b/>
                <w:color w:val="FF0000"/>
                <w:szCs w:val="20"/>
              </w:rPr>
            </w:pPr>
          </w:p>
        </w:tc>
      </w:tr>
      <w:tr w:rsidR="003058C6" w:rsidRPr="00933B73" w:rsidTr="00B148EF">
        <w:trPr>
          <w:trHeight w:val="70"/>
        </w:trPr>
        <w:tc>
          <w:tcPr>
            <w:tcW w:w="3227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전자책D</w:t>
            </w:r>
            <w:r w:rsidRPr="00933B73">
              <w:rPr>
                <w:rFonts w:asciiTheme="minorHAnsi" w:eastAsiaTheme="minorEastAsia" w:hAnsiTheme="minorHAnsi"/>
              </w:rPr>
              <w:t>RM</w:t>
            </w:r>
            <w:r w:rsidRPr="00933B73">
              <w:rPr>
                <w:rFonts w:asciiTheme="minorHAnsi" w:eastAsiaTheme="minorEastAsia" w:hAnsiTheme="minorHAnsi" w:hint="eastAsia"/>
              </w:rPr>
              <w:t>신청여부</w:t>
            </w:r>
          </w:p>
        </w:tc>
        <w:tc>
          <w:tcPr>
            <w:tcW w:w="3827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EBOOK_TEST_YN</w:t>
            </w:r>
          </w:p>
        </w:tc>
        <w:tc>
          <w:tcPr>
            <w:tcW w:w="1843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850" w:type="dxa"/>
          </w:tcPr>
          <w:p w:rsidR="003058C6" w:rsidRPr="00933B73" w:rsidRDefault="003058C6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472" w:type="dxa"/>
          </w:tcPr>
          <w:p w:rsidR="003058C6" w:rsidRPr="00933B73" w:rsidRDefault="003058C6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1806" w:type="dxa"/>
          </w:tcPr>
          <w:p w:rsidR="003058C6" w:rsidRPr="00933B73" w:rsidRDefault="0036306D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  <w:r w:rsidRPr="0036306D">
              <w:rPr>
                <w:rFonts w:asciiTheme="minorHAnsi" w:eastAsiaTheme="minorEastAsia" w:hAnsiTheme="minorHAnsi"/>
              </w:rPr>
              <w:t>‘N’</w:t>
            </w:r>
          </w:p>
        </w:tc>
        <w:tc>
          <w:tcPr>
            <w:tcW w:w="1985" w:type="dxa"/>
          </w:tcPr>
          <w:p w:rsidR="003058C6" w:rsidRPr="00933B73" w:rsidRDefault="003058C6" w:rsidP="005B5FB1">
            <w:pPr>
              <w:rPr>
                <w:rFonts w:asciiTheme="minorHAnsi" w:eastAsiaTheme="minorEastAsia" w:hAnsiTheme="minorHAnsi"/>
                <w:b/>
                <w:color w:val="FF0000"/>
                <w:szCs w:val="20"/>
              </w:rPr>
            </w:pPr>
          </w:p>
        </w:tc>
      </w:tr>
      <w:tr w:rsidR="00032284" w:rsidRPr="00933B73" w:rsidTr="00B148EF">
        <w:trPr>
          <w:trHeight w:val="70"/>
        </w:trPr>
        <w:tc>
          <w:tcPr>
            <w:tcW w:w="3227" w:type="dxa"/>
          </w:tcPr>
          <w:p w:rsidR="00032284" w:rsidRPr="00933B73" w:rsidRDefault="00032284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전자책DRM신청구분</w:t>
            </w:r>
          </w:p>
        </w:tc>
        <w:tc>
          <w:tcPr>
            <w:tcW w:w="3827" w:type="dxa"/>
          </w:tcPr>
          <w:p w:rsidR="00032284" w:rsidRPr="00933B73" w:rsidRDefault="00032284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</w:t>
            </w:r>
            <w:r w:rsidRPr="00933B73">
              <w:rPr>
                <w:rFonts w:asciiTheme="minorHAnsi" w:eastAsiaTheme="minorEastAsia" w:hAnsiTheme="minorHAnsi"/>
              </w:rPr>
              <w:t>RM_TEST_GB</w:t>
            </w:r>
          </w:p>
        </w:tc>
        <w:tc>
          <w:tcPr>
            <w:tcW w:w="1843" w:type="dxa"/>
          </w:tcPr>
          <w:p w:rsidR="00032284" w:rsidRPr="00933B73" w:rsidRDefault="00032284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032284" w:rsidRPr="00933B73" w:rsidRDefault="00032284" w:rsidP="009106F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032284" w:rsidRPr="00933B73" w:rsidRDefault="00032284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32284" w:rsidRPr="00933B73" w:rsidRDefault="00032284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472" w:type="dxa"/>
          </w:tcPr>
          <w:p w:rsidR="00032284" w:rsidRPr="00933B73" w:rsidRDefault="00032284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1806" w:type="dxa"/>
          </w:tcPr>
          <w:p w:rsidR="00032284" w:rsidRPr="00933B73" w:rsidRDefault="00032284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1985" w:type="dxa"/>
          </w:tcPr>
          <w:p w:rsidR="00032284" w:rsidRPr="00933B73" w:rsidRDefault="00032284" w:rsidP="005B5FB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D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:데이터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>,</w:t>
            </w:r>
            <w:r w:rsidRPr="00933B73">
              <w:rPr>
                <w:rFonts w:asciiTheme="minorHAnsi" w:eastAsiaTheme="minorEastAsia" w:hAnsiTheme="minorHAnsi"/>
                <w:szCs w:val="20"/>
              </w:rPr>
              <w:t xml:space="preserve"> T: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기능</w:t>
            </w:r>
          </w:p>
        </w:tc>
      </w:tr>
      <w:tr w:rsidR="008241E8" w:rsidRPr="00933B73" w:rsidTr="003042F1">
        <w:trPr>
          <w:trHeight w:val="70"/>
        </w:trPr>
        <w:tc>
          <w:tcPr>
            <w:tcW w:w="3227" w:type="dxa"/>
            <w:shd w:val="clear" w:color="auto" w:fill="FFFF00"/>
          </w:tcPr>
          <w:p w:rsidR="008241E8" w:rsidRPr="00933B73" w:rsidRDefault="008241E8" w:rsidP="00B148E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자체 장비 사용 여부</w:t>
            </w:r>
          </w:p>
        </w:tc>
        <w:tc>
          <w:tcPr>
            <w:tcW w:w="3827" w:type="dxa"/>
            <w:shd w:val="clear" w:color="auto" w:fill="FFFF00"/>
          </w:tcPr>
          <w:p w:rsidR="008241E8" w:rsidRPr="00933B73" w:rsidRDefault="008241E8" w:rsidP="00B148E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EQUIPTMENT_USE</w:t>
            </w:r>
          </w:p>
        </w:tc>
        <w:tc>
          <w:tcPr>
            <w:tcW w:w="1843" w:type="dxa"/>
            <w:shd w:val="clear" w:color="auto" w:fill="FFFF00"/>
          </w:tcPr>
          <w:p w:rsidR="008241E8" w:rsidRPr="00933B73" w:rsidRDefault="008241E8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  <w:shd w:val="clear" w:color="auto" w:fill="FFFF00"/>
          </w:tcPr>
          <w:p w:rsidR="008241E8" w:rsidRPr="00933B73" w:rsidRDefault="008241E8" w:rsidP="009106F0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  <w:shd w:val="clear" w:color="auto" w:fill="FFFF00"/>
          </w:tcPr>
          <w:p w:rsidR="008241E8" w:rsidRPr="00933B73" w:rsidRDefault="008241E8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shd w:val="clear" w:color="auto" w:fill="FFFF00"/>
          </w:tcPr>
          <w:p w:rsidR="008241E8" w:rsidRPr="00933B73" w:rsidRDefault="008241E8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472" w:type="dxa"/>
            <w:shd w:val="clear" w:color="auto" w:fill="FFFF00"/>
          </w:tcPr>
          <w:p w:rsidR="008241E8" w:rsidRPr="00933B73" w:rsidRDefault="008241E8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  <w:tc>
          <w:tcPr>
            <w:tcW w:w="1806" w:type="dxa"/>
            <w:shd w:val="clear" w:color="auto" w:fill="FFFF00"/>
          </w:tcPr>
          <w:p w:rsidR="008241E8" w:rsidRPr="00933B73" w:rsidRDefault="0036306D" w:rsidP="00B148EF">
            <w:pPr>
              <w:rPr>
                <w:rFonts w:asciiTheme="minorHAnsi" w:eastAsiaTheme="minorEastAsia" w:hAnsiTheme="minorHAnsi"/>
                <w:b/>
                <w:color w:val="FF0000"/>
              </w:rPr>
            </w:pPr>
            <w:r w:rsidRPr="0036306D">
              <w:rPr>
                <w:rFonts w:asciiTheme="minorHAnsi" w:eastAsiaTheme="minorEastAsia" w:hAnsiTheme="minorHAnsi"/>
              </w:rPr>
              <w:t>‘N’</w:t>
            </w:r>
          </w:p>
        </w:tc>
        <w:tc>
          <w:tcPr>
            <w:tcW w:w="1985" w:type="dxa"/>
            <w:shd w:val="clear" w:color="auto" w:fill="FFFF00"/>
          </w:tcPr>
          <w:p w:rsidR="008241E8" w:rsidRPr="00933B73" w:rsidRDefault="008241E8" w:rsidP="005B5FB1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Y/</w:t>
            </w:r>
            <w:r>
              <w:rPr>
                <w:rFonts w:asciiTheme="minorHAnsi" w:eastAsiaTheme="minorEastAsia" w:hAnsiTheme="minorHAnsi"/>
                <w:szCs w:val="20"/>
              </w:rPr>
              <w:t>N</w:t>
            </w:r>
          </w:p>
        </w:tc>
      </w:tr>
    </w:tbl>
    <w:p w:rsidR="00C37F42" w:rsidRPr="00933B73" w:rsidRDefault="00C37F42" w:rsidP="003F1D87">
      <w:pPr>
        <w:rPr>
          <w:rFonts w:asciiTheme="minorHAnsi" w:eastAsiaTheme="minorEastAsia" w:hAnsiTheme="minorHAnsi"/>
        </w:rPr>
      </w:pPr>
    </w:p>
    <w:p w:rsidR="00C37F42" w:rsidRPr="00933B73" w:rsidRDefault="00C37F42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5B5FB1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PK_PES_RECEIPT_</w:t>
            </w:r>
            <w:r w:rsidR="009162B8" w:rsidRPr="00933B73">
              <w:rPr>
                <w:rFonts w:asciiTheme="minorHAnsi" w:eastAsiaTheme="minorEastAsia" w:hAnsiTheme="minorHAnsi" w:hint="eastAsia"/>
              </w:rPr>
              <w:t>SEQ_</w:t>
            </w:r>
            <w:r w:rsidRPr="00933B73">
              <w:rPr>
                <w:rFonts w:asciiTheme="minorHAnsi" w:eastAsiaTheme="minorEastAsia" w:hAnsiTheme="minorHAnsi"/>
              </w:rPr>
              <w:t>NO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33" w:name="_Toc527135636"/>
      <w:r w:rsidRPr="00933B73">
        <w:rPr>
          <w:rFonts w:asciiTheme="minorHAnsi" w:eastAsiaTheme="minorEastAsia" w:hAnsiTheme="minorHAnsi"/>
        </w:rPr>
        <w:lastRenderedPageBreak/>
        <w:t>PES_RECEIPT_HIST</w:t>
      </w:r>
      <w:bookmarkEnd w:id="3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성능평가신청처리이력</w:t>
            </w:r>
            <w:r w:rsidR="00DB6AC2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(</w:t>
            </w:r>
            <w:r w:rsidR="00051EB9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이전</w:t>
            </w:r>
            <w:r w:rsidR="00DB6AC2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)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PES_RECEIPT_HIST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성능평가 신청 처리 이력 관리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접수번호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RECEIPT_NO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D85E0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  <w:r w:rsidR="00216E7C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처리순번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PROC_SEQ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처리일시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PROC_DATE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처리상태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PROC_STATUS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A5561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메모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MEMO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4121C" w:rsidRPr="00933B73" w:rsidRDefault="0094121C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EF6BF5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FK_PES_RECEIPT_HIST</w:t>
            </w:r>
            <w:r w:rsidR="001C230D" w:rsidRPr="00933B73">
              <w:rPr>
                <w:rFonts w:asciiTheme="minorHAnsi" w:eastAsiaTheme="minorEastAsia" w:hAnsiTheme="minorHAnsi" w:hint="eastAsia"/>
              </w:rPr>
              <w:t>_RECEIPT_NO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3F1D87" w:rsidRPr="00933B73" w:rsidRDefault="006B60D5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PK_PES_RECEIPT_HIST</w:t>
            </w:r>
            <w:r w:rsidR="001C230D" w:rsidRPr="00933B73">
              <w:rPr>
                <w:rFonts w:asciiTheme="minorHAnsi" w:eastAsiaTheme="minorEastAsia" w:hAnsiTheme="minorHAnsi" w:hint="eastAsia"/>
              </w:rPr>
              <w:t>_RE</w:t>
            </w:r>
            <w:r w:rsidR="0094121C" w:rsidRPr="00933B73">
              <w:rPr>
                <w:rFonts w:asciiTheme="minorHAnsi" w:eastAsiaTheme="minorEastAsia" w:hAnsiTheme="minorHAnsi" w:hint="eastAsia"/>
              </w:rPr>
              <w:t>ID</w:t>
            </w:r>
            <w:r w:rsidR="001C230D" w:rsidRPr="00933B73">
              <w:rPr>
                <w:rFonts w:asciiTheme="minorHAnsi" w:eastAsiaTheme="minorEastAsia" w:hAnsiTheme="minorHAnsi" w:hint="eastAsia"/>
              </w:rPr>
              <w:t>_PROC</w:t>
            </w:r>
          </w:p>
        </w:tc>
        <w:tc>
          <w:tcPr>
            <w:tcW w:w="7769" w:type="dxa"/>
          </w:tcPr>
          <w:p w:rsidR="003F1D87" w:rsidRPr="00933B73" w:rsidRDefault="00A70FFF" w:rsidP="00A70FF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PROC_SEQ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D26E0C" w:rsidRPr="00933B73" w:rsidRDefault="0094121C" w:rsidP="00D26E0C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34" w:name="_Toc527135637"/>
      <w:r w:rsidRPr="00933B73">
        <w:rPr>
          <w:rFonts w:asciiTheme="minorHAnsi" w:eastAsiaTheme="minorEastAsia" w:hAnsiTheme="minorHAnsi"/>
        </w:rPr>
        <w:lastRenderedPageBreak/>
        <w:t>PES_RECEIPT_MODULE</w:t>
      </w:r>
      <w:bookmarkEnd w:id="3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D26E0C" w:rsidRPr="00933B73" w:rsidTr="00AA034A">
        <w:tc>
          <w:tcPr>
            <w:tcW w:w="1668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D26E0C" w:rsidRPr="00933B73" w:rsidRDefault="002948A3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D26E0C" w:rsidRPr="00933B73" w:rsidRDefault="00756FDC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D26E0C" w:rsidRPr="00933B73" w:rsidTr="00AA034A">
        <w:tc>
          <w:tcPr>
            <w:tcW w:w="1668" w:type="dxa"/>
            <w:shd w:val="clear" w:color="auto" w:fill="C2D69B"/>
            <w:vAlign w:val="center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성능평가신청 모듈저장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PES_RECEIPT_MODULE</w:t>
            </w:r>
          </w:p>
        </w:tc>
      </w:tr>
      <w:tr w:rsidR="00D26E0C" w:rsidRPr="00933B73" w:rsidTr="00AA034A">
        <w:tc>
          <w:tcPr>
            <w:tcW w:w="1668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D26E0C" w:rsidRPr="00933B73" w:rsidRDefault="00D26E0C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성능평가신청 모듈저장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 관리</w:t>
            </w:r>
          </w:p>
        </w:tc>
        <w:tc>
          <w:tcPr>
            <w:tcW w:w="1701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D26E0C" w:rsidRPr="00933B73" w:rsidRDefault="00D26E0C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 /년</w:t>
            </w:r>
          </w:p>
        </w:tc>
      </w:tr>
      <w:tr w:rsidR="00C4209F" w:rsidRPr="00933B73" w:rsidTr="00AA034A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D26E0C" w:rsidRPr="00933B73" w:rsidRDefault="00D26E0C" w:rsidP="00D26E0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D26E0C" w:rsidRPr="00933B73" w:rsidTr="00AA034A">
        <w:tc>
          <w:tcPr>
            <w:tcW w:w="3227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D26E0C" w:rsidRPr="00933B73" w:rsidTr="00AA034A">
        <w:tc>
          <w:tcPr>
            <w:tcW w:w="3227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접수번호</w:t>
            </w:r>
          </w:p>
        </w:tc>
        <w:tc>
          <w:tcPr>
            <w:tcW w:w="3827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RECEIPT_NO</w:t>
            </w:r>
          </w:p>
        </w:tc>
        <w:tc>
          <w:tcPr>
            <w:tcW w:w="1843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D26E0C" w:rsidRPr="00933B73" w:rsidRDefault="00D26E0C" w:rsidP="00AA034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D26E0C" w:rsidRPr="00933B73" w:rsidRDefault="00D26E0C" w:rsidP="00AA034A">
            <w:pPr>
              <w:rPr>
                <w:rFonts w:asciiTheme="minorHAnsi" w:eastAsiaTheme="minorEastAsia" w:hAnsiTheme="minorHAnsi"/>
              </w:rPr>
            </w:pPr>
          </w:p>
        </w:tc>
      </w:tr>
      <w:tr w:rsidR="00D26E0C" w:rsidRPr="00933B73" w:rsidTr="00AA034A">
        <w:tc>
          <w:tcPr>
            <w:tcW w:w="3227" w:type="dxa"/>
            <w:vAlign w:val="center"/>
          </w:tcPr>
          <w:p w:rsidR="00D26E0C" w:rsidRPr="00933B73" w:rsidRDefault="00533A1B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모듈업로드일시</w:t>
            </w:r>
          </w:p>
        </w:tc>
        <w:tc>
          <w:tcPr>
            <w:tcW w:w="3827" w:type="dxa"/>
            <w:vAlign w:val="center"/>
          </w:tcPr>
          <w:p w:rsidR="00D26E0C" w:rsidRPr="00933B73" w:rsidRDefault="00533A1B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UPLOAD_DAYTIME</w:t>
            </w:r>
          </w:p>
        </w:tc>
        <w:tc>
          <w:tcPr>
            <w:tcW w:w="1843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D26E0C" w:rsidRPr="00933B73" w:rsidRDefault="00D26E0C" w:rsidP="00AA034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14</w:t>
            </w:r>
          </w:p>
        </w:tc>
        <w:tc>
          <w:tcPr>
            <w:tcW w:w="794" w:type="dxa"/>
            <w:vAlign w:val="center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D26E0C" w:rsidRPr="00933B73" w:rsidRDefault="00D26E0C" w:rsidP="00AA034A">
            <w:pPr>
              <w:rPr>
                <w:rFonts w:asciiTheme="minorHAnsi" w:eastAsiaTheme="minorEastAsia" w:hAnsiTheme="minorHAnsi"/>
              </w:rPr>
            </w:pPr>
          </w:p>
        </w:tc>
      </w:tr>
      <w:tr w:rsidR="00D26E0C" w:rsidRPr="00933B73" w:rsidTr="00AA034A">
        <w:tc>
          <w:tcPr>
            <w:tcW w:w="3227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파일사이즈</w:t>
            </w:r>
          </w:p>
        </w:tc>
        <w:tc>
          <w:tcPr>
            <w:tcW w:w="3827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FILE_SIZE</w:t>
            </w:r>
          </w:p>
        </w:tc>
        <w:tc>
          <w:tcPr>
            <w:tcW w:w="1843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D26E0C" w:rsidRPr="00933B73" w:rsidRDefault="002850E9" w:rsidP="00AA034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center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D26E0C" w:rsidRPr="00933B73" w:rsidRDefault="00D26E0C" w:rsidP="00AA034A">
            <w:pPr>
              <w:rPr>
                <w:rFonts w:asciiTheme="minorHAnsi" w:eastAsiaTheme="minorEastAsia" w:hAnsiTheme="minorHAnsi"/>
              </w:rPr>
            </w:pPr>
          </w:p>
        </w:tc>
      </w:tr>
      <w:tr w:rsidR="00D26E0C" w:rsidRPr="00933B73" w:rsidTr="00AA034A">
        <w:tc>
          <w:tcPr>
            <w:tcW w:w="3227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파일명칭</w:t>
            </w:r>
          </w:p>
        </w:tc>
        <w:tc>
          <w:tcPr>
            <w:tcW w:w="3827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FILE_NAME</w:t>
            </w:r>
          </w:p>
        </w:tc>
        <w:tc>
          <w:tcPr>
            <w:tcW w:w="1843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D26E0C" w:rsidRPr="00933B73" w:rsidRDefault="00D26E0C" w:rsidP="00AA034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250</w:t>
            </w:r>
          </w:p>
        </w:tc>
        <w:tc>
          <w:tcPr>
            <w:tcW w:w="794" w:type="dxa"/>
            <w:vAlign w:val="center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D26E0C" w:rsidRPr="00933B73" w:rsidRDefault="00D26E0C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D26E0C" w:rsidRPr="00933B73" w:rsidRDefault="00D26E0C" w:rsidP="00AA034A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D26E0C" w:rsidRPr="00933B73" w:rsidRDefault="00D26E0C" w:rsidP="00D26E0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D26E0C" w:rsidRPr="00933B73" w:rsidTr="00AA034A">
        <w:tc>
          <w:tcPr>
            <w:tcW w:w="15276" w:type="dxa"/>
            <w:gridSpan w:val="4"/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D26E0C" w:rsidRPr="00933B73" w:rsidTr="00AA034A">
        <w:tc>
          <w:tcPr>
            <w:tcW w:w="4361" w:type="dxa"/>
            <w:shd w:val="clear" w:color="auto" w:fill="D6E3BC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D26E0C" w:rsidRPr="00933B73" w:rsidTr="00AA034A">
        <w:tc>
          <w:tcPr>
            <w:tcW w:w="4361" w:type="dxa"/>
          </w:tcPr>
          <w:p w:rsidR="00D26E0C" w:rsidRPr="00933B73" w:rsidRDefault="00D26E0C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</w:t>
            </w:r>
            <w:r w:rsidRPr="00933B73">
              <w:rPr>
                <w:rFonts w:asciiTheme="minorHAnsi" w:eastAsiaTheme="minorEastAsia" w:hAnsiTheme="minorHAnsi" w:hint="eastAsia"/>
              </w:rPr>
              <w:t>RECEIPT</w:t>
            </w:r>
            <w:r w:rsidR="00AF3BFB" w:rsidRPr="00933B73">
              <w:rPr>
                <w:rFonts w:asciiTheme="minorHAnsi" w:eastAsiaTheme="minorEastAsia" w:hAnsiTheme="minorHAnsi" w:hint="eastAsia"/>
              </w:rPr>
              <w:t>_MOD</w:t>
            </w:r>
            <w:r w:rsidRPr="00933B73">
              <w:rPr>
                <w:rFonts w:asciiTheme="minorHAnsi" w:eastAsiaTheme="minorEastAsia" w:hAnsiTheme="minorHAnsi" w:hint="eastAsia"/>
              </w:rPr>
              <w:t>_</w:t>
            </w:r>
            <w:r w:rsidR="00AF3BFB" w:rsidRPr="00933B73">
              <w:rPr>
                <w:rFonts w:asciiTheme="minorHAnsi" w:eastAsiaTheme="minorEastAsia" w:hAnsiTheme="minorHAnsi" w:hint="eastAsia"/>
              </w:rPr>
              <w:t>REID</w:t>
            </w:r>
          </w:p>
        </w:tc>
        <w:tc>
          <w:tcPr>
            <w:tcW w:w="4536" w:type="dxa"/>
          </w:tcPr>
          <w:p w:rsidR="00D26E0C" w:rsidRPr="00933B73" w:rsidRDefault="005C7EA7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D26E0C" w:rsidRPr="00933B73" w:rsidRDefault="00D26E0C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D26E0C" w:rsidRPr="00933B73" w:rsidRDefault="006B60D5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D26E0C" w:rsidRPr="00933B73" w:rsidRDefault="00D26E0C" w:rsidP="00D26E0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D26E0C" w:rsidRPr="00933B73" w:rsidTr="00AA034A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D26E0C" w:rsidRPr="00933B73" w:rsidTr="00AA034A">
        <w:tc>
          <w:tcPr>
            <w:tcW w:w="4361" w:type="dxa"/>
            <w:shd w:val="clear" w:color="auto" w:fill="EAF1DD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D26E0C" w:rsidRPr="00933B73" w:rsidTr="00AA034A">
        <w:tc>
          <w:tcPr>
            <w:tcW w:w="4361" w:type="dxa"/>
          </w:tcPr>
          <w:p w:rsidR="00D26E0C" w:rsidRPr="00933B73" w:rsidRDefault="00E301A3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</w:t>
            </w:r>
            <w:r w:rsidR="00AF3BFB" w:rsidRPr="00933B73">
              <w:rPr>
                <w:rFonts w:asciiTheme="minorHAnsi" w:eastAsiaTheme="minorEastAsia" w:hAnsiTheme="minorHAnsi"/>
              </w:rPr>
              <w:t>K_</w:t>
            </w:r>
            <w:r w:rsidR="00AF3BFB" w:rsidRPr="00933B73">
              <w:rPr>
                <w:rFonts w:asciiTheme="minorHAnsi" w:eastAsiaTheme="minorEastAsia" w:hAnsiTheme="minorHAnsi" w:hint="eastAsia"/>
              </w:rPr>
              <w:t>RECEIPT_MOD_REGDT</w:t>
            </w:r>
          </w:p>
        </w:tc>
        <w:tc>
          <w:tcPr>
            <w:tcW w:w="7769" w:type="dxa"/>
          </w:tcPr>
          <w:p w:rsidR="00D26E0C" w:rsidRPr="00933B73" w:rsidRDefault="00D26E0C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="00476355"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UPLOAD_DAYTIME</w:t>
            </w:r>
          </w:p>
        </w:tc>
        <w:tc>
          <w:tcPr>
            <w:tcW w:w="1525" w:type="dxa"/>
          </w:tcPr>
          <w:p w:rsidR="00D26E0C" w:rsidRPr="00933B73" w:rsidRDefault="00D26E0C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D26E0C" w:rsidRPr="00933B73" w:rsidRDefault="00146FB7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94121C" w:rsidP="005D757F">
      <w:pPr>
        <w:pStyle w:val="2"/>
        <w:spacing w:before="180" w:after="180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column"/>
      </w:r>
      <w:bookmarkStart w:id="35" w:name="_Toc527135638"/>
      <w:r w:rsidR="000C7EA4" w:rsidRPr="00933B73">
        <w:rPr>
          <w:rFonts w:asciiTheme="minorHAnsi" w:eastAsiaTheme="minorEastAsia" w:hAnsiTheme="minorHAnsi"/>
        </w:rPr>
        <w:lastRenderedPageBreak/>
        <w:t>PES_RESOURCE</w:t>
      </w:r>
      <w:bookmarkEnd w:id="3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리소스사용률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PES_RESOURCE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성능평가 수행중의 CPU, Memory 리소스 정보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BA7B7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  <w:r w:rsidR="003F1D87" w:rsidRPr="00933B73">
              <w:rPr>
                <w:rFonts w:asciiTheme="minorHAnsi" w:eastAsiaTheme="minorEastAsia" w:hAnsiTheme="minorHAnsi" w:hint="eastAsia"/>
              </w:rPr>
              <w:t>,000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접수번호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RECEIPT_NO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C5274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  <w:r w:rsidR="00216E7C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평가항목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TEST_TYPE_CD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확인일시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CHK_DATE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EC1E26" w:rsidRPr="00933B73" w:rsidTr="00632464">
        <w:tc>
          <w:tcPr>
            <w:tcW w:w="3227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CPU사용률</w:t>
            </w:r>
          </w:p>
        </w:tc>
        <w:tc>
          <w:tcPr>
            <w:tcW w:w="3827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CPU_USAGE</w:t>
            </w:r>
          </w:p>
        </w:tc>
        <w:tc>
          <w:tcPr>
            <w:tcW w:w="1843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EC1E26" w:rsidRPr="00933B73" w:rsidRDefault="006B60D5" w:rsidP="00EC1E2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EC1E26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EC1E26" w:rsidRPr="00933B73" w:rsidRDefault="00EC1E26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EC1E26" w:rsidRPr="00933B73" w:rsidRDefault="00EC1E2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EC1E26" w:rsidRPr="00933B73" w:rsidTr="00632464">
        <w:tc>
          <w:tcPr>
            <w:tcW w:w="3227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MEM사용률</w:t>
            </w:r>
          </w:p>
        </w:tc>
        <w:tc>
          <w:tcPr>
            <w:tcW w:w="3827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MEM_USAGE</w:t>
            </w:r>
          </w:p>
        </w:tc>
        <w:tc>
          <w:tcPr>
            <w:tcW w:w="1843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 w:rsidR="00EC1E26" w:rsidRPr="00933B73" w:rsidRDefault="006B60D5" w:rsidP="00EC1E2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  <w:r w:rsidR="00EC1E26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,2</w:t>
            </w:r>
          </w:p>
        </w:tc>
        <w:tc>
          <w:tcPr>
            <w:tcW w:w="794" w:type="dxa"/>
            <w:vAlign w:val="center"/>
          </w:tcPr>
          <w:p w:rsidR="00EC1E26" w:rsidRPr="00933B73" w:rsidRDefault="00EC1E26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EC1E26" w:rsidRPr="00933B73" w:rsidRDefault="00EC1E2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EC1E26" w:rsidRPr="00933B73" w:rsidRDefault="00EC1E2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EF6BF5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FK_PES_RESOURCE</w:t>
            </w:r>
            <w:r w:rsidR="00BB2C50" w:rsidRPr="00933B73">
              <w:rPr>
                <w:rFonts w:asciiTheme="minorHAnsi" w:eastAsiaTheme="minorEastAsia" w:hAnsiTheme="minorHAnsi" w:hint="eastAsia"/>
              </w:rPr>
              <w:t>_RECEIPT_NO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3F1D87" w:rsidRPr="00933B73" w:rsidRDefault="00D8029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PK_PES_RESOURCE</w:t>
            </w:r>
            <w:r w:rsidR="00BB2C50" w:rsidRPr="00933B73">
              <w:rPr>
                <w:rFonts w:asciiTheme="minorHAnsi" w:eastAsiaTheme="minorEastAsia" w:hAnsiTheme="minorHAnsi" w:hint="eastAsia"/>
              </w:rPr>
              <w:t>_CHK_TYP_CONT</w:t>
            </w:r>
          </w:p>
        </w:tc>
        <w:tc>
          <w:tcPr>
            <w:tcW w:w="7769" w:type="dxa"/>
          </w:tcPr>
          <w:p w:rsidR="003F1D87" w:rsidRPr="00933B73" w:rsidRDefault="00A70FFF" w:rsidP="00A70FFF">
            <w:pPr>
              <w:tabs>
                <w:tab w:val="left" w:pos="5000"/>
              </w:tabs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CHK_DATE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TEST_TYPE_CD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36" w:name="_Toc527135639"/>
      <w:r w:rsidRPr="00933B73">
        <w:rPr>
          <w:rFonts w:asciiTheme="minorHAnsi" w:eastAsiaTheme="minorEastAsia" w:hAnsiTheme="minorHAnsi"/>
        </w:rPr>
        <w:t>PES_RESULT</w:t>
      </w:r>
      <w:bookmarkEnd w:id="3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성능평가결과요약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PES_RESULT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레포트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결과 출력용 결과 요약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</w:t>
            </w:r>
            <w:r w:rsidR="003F1D87" w:rsidRPr="00933B73">
              <w:rPr>
                <w:rFonts w:asciiTheme="minorHAnsi" w:eastAsiaTheme="minorEastAsia" w:hAnsiTheme="minorHAnsi" w:hint="eastAsia"/>
              </w:rPr>
              <w:t>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RECEIPT_NO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2850E9" w:rsidRPr="00933B73" w:rsidRDefault="002850E9" w:rsidP="002850E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CONT_GB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2850E9" w:rsidRPr="00933B73" w:rsidRDefault="002850E9" w:rsidP="002850E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강인성인식률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ROBUST_OK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강인성오인식률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ROBUST_FAIL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강인성불인식률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ROBUST_NOT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강인성결과_무DB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ROBUST_NO_DB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일관성_인식_인식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CONSIST_OK_OK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일관성_인식_오인식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CONSIST_OK_FAIL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일관성_인식_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불인식</w:t>
            </w:r>
            <w:proofErr w:type="spellEnd"/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CONSIST_OK_NOT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일관성_인식_무DB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CONSIST_OK_NO_DB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일관성_오인식_인식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CONSIST_FAIL_OK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일관성_오인식_오인식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CONSIST_FAIL_FAIL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일관성_오인식_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불인식</w:t>
            </w:r>
            <w:proofErr w:type="spellEnd"/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CONSIST_FAIL_NOT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일관성_오인식_무DB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CONSIST_FAIL_NO_DB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불인식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_인식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CONSIST_NOT_OK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불인식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_오인식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CONSIST_NOT_FAIL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불인식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_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불인식</w:t>
            </w:r>
            <w:proofErr w:type="spellEnd"/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CONSIST_NOT_NOT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불인식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_무DB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CONSIST_NOT_NO_DB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일관성_무DB_인식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CONSIST_NO_DB_OK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일관성_무DB_오인식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CONSIST_NO_DB_FAIL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일관성_무DB_불인식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CONSIST_NO_DB_NOT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일관성_무DB_무DB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CONSIST_NO_DB_NO_DB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CPU사용률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CPU_USAGE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MEM사용률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MEM_USAGE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특징점사이즈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DNA_SIZE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  <w:r w:rsidR="002850E9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특징점추출시간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DNA_EXTRACT_TIME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6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검색비교속도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COMPARE_SPEED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6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2개콘텐츠인식건수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PART_RECOGNIZE1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3개콘텐츠인식건수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PART_RECOGNIZE2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최소단위1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MINIMUN1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최소단위2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MINIMUN2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최소단위3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MINIMUN3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최소단위4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MINIMUN4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최소단위5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MINIMUN5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최소단위6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MINIMUN6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최소단위7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MINIMUN7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최소단위8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MINIMUN8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최소단위9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MINIMUN9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최소단위10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MINIMUN10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강인성CPU사용률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ROBUST_CPU_USAGE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강인성MEM사용률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ROBUST_MEM_USAGE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부분인식인식건수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PARK_OK_CNT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부분인식인식률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PART_OK_PER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부분인식오인식건수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PART_FAIL_CNT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부분인식오인식률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PART_FAIL_PER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부분인식불인식건수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PART_NOT_CNT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부분인식불인식률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PART_NOT_PER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745296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부분매칭인식율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PART_RECOGNIZE_PER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57084E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포렌식마크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FORENSIC_MARK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인증통과여부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PASS_YN</w:t>
            </w:r>
          </w:p>
        </w:tc>
        <w:tc>
          <w:tcPr>
            <w:tcW w:w="1843" w:type="dxa"/>
          </w:tcPr>
          <w:p w:rsidR="002850E9" w:rsidRPr="00933B73" w:rsidRDefault="00A26D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긍정오류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FALSE_POSITIVE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57084E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부정오류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FALSE_NEGATIVE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2850E9" w:rsidRPr="00933B73" w:rsidRDefault="0057084E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2850E9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확인서번호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CERTI_NUM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확인서발행일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CERTI_DAY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유효기간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VALID_TO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프로그램명칭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PROGRAM_NM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QR이미지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QR_FILE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제한조치대상여부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RESTRICT_YN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850E9" w:rsidRPr="00933B73" w:rsidTr="00B148EF">
        <w:tc>
          <w:tcPr>
            <w:tcW w:w="32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확인서이미지</w:t>
            </w:r>
          </w:p>
        </w:tc>
        <w:tc>
          <w:tcPr>
            <w:tcW w:w="3827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CONFIRMIMG</w:t>
            </w:r>
          </w:p>
        </w:tc>
        <w:tc>
          <w:tcPr>
            <w:tcW w:w="1843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850E9" w:rsidRPr="00933B73" w:rsidRDefault="002850E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850E9" w:rsidRPr="00933B73" w:rsidRDefault="002850E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850E9" w:rsidRPr="00933B73" w:rsidRDefault="002850E9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43EF9" w:rsidRPr="00933B73" w:rsidTr="00B148EF">
        <w:tc>
          <w:tcPr>
            <w:tcW w:w="3227" w:type="dxa"/>
          </w:tcPr>
          <w:p w:rsidR="00F43EF9" w:rsidRPr="00933B73" w:rsidRDefault="00F43EF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부하테스트시 인식시간</w:t>
            </w:r>
          </w:p>
        </w:tc>
        <w:tc>
          <w:tcPr>
            <w:tcW w:w="3827" w:type="dxa"/>
          </w:tcPr>
          <w:p w:rsidR="00F43EF9" w:rsidRPr="00933B73" w:rsidRDefault="00F43EF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LOADTEST_SPEED</w:t>
            </w:r>
          </w:p>
        </w:tc>
        <w:tc>
          <w:tcPr>
            <w:tcW w:w="1843" w:type="dxa"/>
          </w:tcPr>
          <w:p w:rsidR="00F43EF9" w:rsidRPr="00933B73" w:rsidRDefault="00F43EF9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F43EF9" w:rsidRPr="00933B73" w:rsidRDefault="00F43EF9" w:rsidP="002850E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6,2</w:t>
            </w:r>
          </w:p>
        </w:tc>
        <w:tc>
          <w:tcPr>
            <w:tcW w:w="794" w:type="dxa"/>
          </w:tcPr>
          <w:p w:rsidR="00F43EF9" w:rsidRPr="00933B73" w:rsidRDefault="00F43EF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43EF9" w:rsidRPr="00933B73" w:rsidRDefault="00F43EF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43EF9" w:rsidRPr="00933B73" w:rsidRDefault="00F43EF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43EF9" w:rsidRPr="00933B73" w:rsidRDefault="00F43EF9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43EF9" w:rsidRPr="00933B73" w:rsidRDefault="00F43EF9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EF6BF5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FK_PES_RESULT</w:t>
            </w:r>
            <w:r w:rsidR="00265321" w:rsidRPr="00933B73">
              <w:rPr>
                <w:rFonts w:asciiTheme="minorHAnsi" w:eastAsiaTheme="minorEastAsia" w:hAnsiTheme="minorHAnsi" w:hint="eastAsia"/>
              </w:rPr>
              <w:t>_RECEIPT_NO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3F1D87" w:rsidRPr="00933B73" w:rsidRDefault="00D8029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PK_PES_RESULT</w:t>
            </w:r>
            <w:r w:rsidR="00265321" w:rsidRPr="00933B73">
              <w:rPr>
                <w:rFonts w:asciiTheme="minorHAnsi" w:eastAsiaTheme="minorEastAsia" w:hAnsiTheme="minorHAnsi" w:hint="eastAsia"/>
              </w:rPr>
              <w:t>_RECEIP</w:t>
            </w:r>
            <w:r w:rsidR="00343669" w:rsidRPr="00933B73">
              <w:rPr>
                <w:rFonts w:asciiTheme="minorHAnsi" w:eastAsiaTheme="minorEastAsia" w:hAnsiTheme="minorHAnsi" w:hint="eastAsia"/>
              </w:rPr>
              <w:t>T</w:t>
            </w:r>
          </w:p>
        </w:tc>
        <w:tc>
          <w:tcPr>
            <w:tcW w:w="7769" w:type="dxa"/>
          </w:tcPr>
          <w:p w:rsidR="003F1D87" w:rsidRPr="00933B73" w:rsidRDefault="00A70FFF" w:rsidP="00A70FF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051EB9" w:rsidRPr="00933B73" w:rsidRDefault="003F1D87" w:rsidP="00051EB9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37" w:name="_Toc527135640"/>
      <w:r w:rsidRPr="00933B73">
        <w:rPr>
          <w:rFonts w:asciiTheme="minorHAnsi" w:eastAsiaTheme="minorEastAsia" w:hAnsiTheme="minorHAnsi"/>
        </w:rPr>
        <w:lastRenderedPageBreak/>
        <w:t>PES_ROBUST_PARAM</w:t>
      </w:r>
      <w:bookmarkEnd w:id="3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051EB9" w:rsidRPr="00933B73" w:rsidTr="003C4A82">
        <w:tc>
          <w:tcPr>
            <w:tcW w:w="1668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051EB9" w:rsidRPr="00933B73" w:rsidRDefault="002948A3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051EB9" w:rsidRPr="00933B73" w:rsidRDefault="00756FDC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051EB9" w:rsidRPr="00933B73" w:rsidTr="003C4A82">
        <w:tc>
          <w:tcPr>
            <w:tcW w:w="1668" w:type="dxa"/>
            <w:shd w:val="clear" w:color="auto" w:fill="C2D69B"/>
            <w:vAlign w:val="center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강인성세부평가항목 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051EB9" w:rsidRPr="00933B73" w:rsidRDefault="00051EB9" w:rsidP="00214E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</w:t>
            </w:r>
            <w:r w:rsidR="00214E19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ROBUST_PARAM</w:t>
            </w:r>
          </w:p>
        </w:tc>
      </w:tr>
      <w:tr w:rsidR="00051EB9" w:rsidRPr="00933B73" w:rsidTr="003C4A82">
        <w:tc>
          <w:tcPr>
            <w:tcW w:w="1668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업체별 강인성 세부 평가 항목 필수/옵션 지정</w:t>
            </w:r>
          </w:p>
        </w:tc>
        <w:tc>
          <w:tcPr>
            <w:tcW w:w="1701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051EB9" w:rsidRPr="00933B73" w:rsidRDefault="00214E19" w:rsidP="00214E1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  <w:r w:rsidR="00051EB9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3C4A82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51EB9" w:rsidRPr="00933B73" w:rsidRDefault="00051EB9" w:rsidP="00051EB9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051EB9" w:rsidRPr="00933B73" w:rsidTr="003C4A82">
        <w:tc>
          <w:tcPr>
            <w:tcW w:w="3227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51EB9" w:rsidRPr="00933B73" w:rsidTr="003C4A82">
        <w:tc>
          <w:tcPr>
            <w:tcW w:w="32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8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  <w:tc>
          <w:tcPr>
            <w:tcW w:w="1843" w:type="dxa"/>
            <w:vAlign w:val="center"/>
          </w:tcPr>
          <w:p w:rsidR="00051EB9" w:rsidRPr="00933B73" w:rsidRDefault="00051EB9" w:rsidP="00051EB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051EB9" w:rsidRPr="00933B73" w:rsidRDefault="00F2428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51EB9" w:rsidRPr="00933B73" w:rsidRDefault="00AB5042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  <w:r w:rsidR="00051EB9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051EB9" w:rsidRPr="00933B73" w:rsidTr="003C4A82">
        <w:tc>
          <w:tcPr>
            <w:tcW w:w="32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8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843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051EB9" w:rsidRPr="00933B73" w:rsidRDefault="00F2428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051EB9" w:rsidRPr="00933B73" w:rsidTr="003C4A82">
        <w:tc>
          <w:tcPr>
            <w:tcW w:w="32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변형파라메터코드</w:t>
            </w:r>
          </w:p>
        </w:tc>
        <w:tc>
          <w:tcPr>
            <w:tcW w:w="38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PARAM_CD</w:t>
            </w:r>
          </w:p>
        </w:tc>
        <w:tc>
          <w:tcPr>
            <w:tcW w:w="1843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051EB9" w:rsidRPr="00933B73" w:rsidRDefault="00051EB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51EB9" w:rsidRPr="00933B73" w:rsidRDefault="00D70438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051EB9" w:rsidRPr="00933B73" w:rsidTr="003C4A82">
        <w:tc>
          <w:tcPr>
            <w:tcW w:w="32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필수여부</w:t>
            </w:r>
          </w:p>
        </w:tc>
        <w:tc>
          <w:tcPr>
            <w:tcW w:w="38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ESSENTIAL_YN</w:t>
            </w:r>
          </w:p>
        </w:tc>
        <w:tc>
          <w:tcPr>
            <w:tcW w:w="1843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051EB9" w:rsidRPr="00933B73" w:rsidRDefault="00051EB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051EB9" w:rsidRPr="00933B73" w:rsidTr="003C4A82">
        <w:tc>
          <w:tcPr>
            <w:tcW w:w="32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사용여부</w:t>
            </w:r>
          </w:p>
        </w:tc>
        <w:tc>
          <w:tcPr>
            <w:tcW w:w="3827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USE_YN</w:t>
            </w:r>
          </w:p>
        </w:tc>
        <w:tc>
          <w:tcPr>
            <w:tcW w:w="1843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051EB9" w:rsidRPr="00933B73" w:rsidRDefault="00051EB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51EB9" w:rsidRPr="00933B73" w:rsidRDefault="00051EB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51EB9" w:rsidRPr="00933B73" w:rsidRDefault="00051EB9" w:rsidP="003C4A82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51EB9" w:rsidRPr="00933B73" w:rsidRDefault="00051EB9" w:rsidP="00051EB9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051EB9" w:rsidRPr="00933B73" w:rsidTr="003C4A82">
        <w:tc>
          <w:tcPr>
            <w:tcW w:w="15276" w:type="dxa"/>
            <w:gridSpan w:val="4"/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051EB9" w:rsidRPr="00933B73" w:rsidTr="003C4A82">
        <w:tc>
          <w:tcPr>
            <w:tcW w:w="4361" w:type="dxa"/>
            <w:shd w:val="clear" w:color="auto" w:fill="D6E3BC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4E19" w:rsidRPr="00933B73" w:rsidTr="003C4A82">
        <w:tc>
          <w:tcPr>
            <w:tcW w:w="436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</w:t>
            </w:r>
            <w:r w:rsidRPr="00933B73">
              <w:rPr>
                <w:rFonts w:asciiTheme="minorHAnsi" w:eastAsiaTheme="minorEastAsia" w:hAnsiTheme="minorHAnsi"/>
              </w:rPr>
              <w:t>K_PES_</w:t>
            </w:r>
            <w:r w:rsidRPr="00933B73">
              <w:rPr>
                <w:rFonts w:asciiTheme="minorHAnsi" w:eastAsiaTheme="minorEastAsia" w:hAnsiTheme="minorHAnsi" w:hint="eastAsia"/>
              </w:rPr>
              <w:t>ROBUST_PARAM</w:t>
            </w:r>
            <w:r w:rsidR="00502F81" w:rsidRPr="00933B73">
              <w:rPr>
                <w:rFonts w:asciiTheme="minorHAnsi" w:eastAsiaTheme="minorEastAsia" w:hAnsiTheme="minorHAnsi" w:hint="eastAsia"/>
              </w:rPr>
              <w:t>_RE</w:t>
            </w:r>
            <w:r w:rsidR="00AA034A" w:rsidRPr="00933B73">
              <w:rPr>
                <w:rFonts w:asciiTheme="minorHAnsi" w:eastAsiaTheme="minorEastAsia" w:hAnsiTheme="minorHAnsi" w:hint="eastAsia"/>
              </w:rPr>
              <w:t>ID</w:t>
            </w:r>
          </w:p>
        </w:tc>
        <w:tc>
          <w:tcPr>
            <w:tcW w:w="4536" w:type="dxa"/>
          </w:tcPr>
          <w:p w:rsidR="00214E19" w:rsidRPr="00933B73" w:rsidRDefault="005C7EA7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214E19" w:rsidRPr="00933B73" w:rsidRDefault="00D80292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051EB9" w:rsidRPr="00933B73" w:rsidRDefault="00051EB9" w:rsidP="00051EB9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051EB9" w:rsidRPr="00933B73" w:rsidTr="003C4A82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051EB9" w:rsidRPr="00933B73" w:rsidTr="003C4A82">
        <w:tc>
          <w:tcPr>
            <w:tcW w:w="4361" w:type="dxa"/>
            <w:shd w:val="clear" w:color="auto" w:fill="EAF1DD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051EB9" w:rsidRPr="00933B73" w:rsidTr="003C4A82">
        <w:tc>
          <w:tcPr>
            <w:tcW w:w="4361" w:type="dxa"/>
          </w:tcPr>
          <w:p w:rsidR="00051EB9" w:rsidRPr="00933B73" w:rsidRDefault="00655D52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</w:t>
            </w:r>
            <w:r w:rsidRPr="00933B73">
              <w:rPr>
                <w:rFonts w:asciiTheme="minorHAnsi" w:eastAsiaTheme="minorEastAsia" w:hAnsiTheme="minorHAnsi" w:hint="eastAsia"/>
              </w:rPr>
              <w:t>ROBUST_PARAM</w:t>
            </w:r>
            <w:r w:rsidR="00502F81" w:rsidRPr="00933B73">
              <w:rPr>
                <w:rFonts w:asciiTheme="minorHAnsi" w:eastAsiaTheme="minorEastAsia" w:hAnsiTheme="minorHAnsi" w:hint="eastAsia"/>
              </w:rPr>
              <w:t>_</w:t>
            </w:r>
            <w:r w:rsidR="00A4064F" w:rsidRPr="00933B73">
              <w:rPr>
                <w:rFonts w:asciiTheme="minorHAnsi" w:eastAsiaTheme="minorEastAsia" w:hAnsiTheme="minorHAnsi" w:hint="eastAsia"/>
              </w:rPr>
              <w:t>CD</w:t>
            </w:r>
          </w:p>
        </w:tc>
        <w:tc>
          <w:tcPr>
            <w:tcW w:w="7769" w:type="dxa"/>
          </w:tcPr>
          <w:p w:rsidR="00051EB9" w:rsidRPr="00933B73" w:rsidRDefault="00655D52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RECEIPT_NO</w:t>
            </w:r>
            <w:r w:rsidR="001767BC" w:rsidRPr="00933B73">
              <w:rPr>
                <w:rFonts w:asciiTheme="minorHAnsi" w:eastAsiaTheme="minorEastAsia" w:hAnsiTheme="minorHAnsi" w:hint="eastAsia"/>
              </w:rPr>
              <w:t>, CONT_GB, PARAM_CD</w:t>
            </w:r>
          </w:p>
        </w:tc>
        <w:tc>
          <w:tcPr>
            <w:tcW w:w="1525" w:type="dxa"/>
          </w:tcPr>
          <w:p w:rsidR="00051EB9" w:rsidRPr="00933B73" w:rsidRDefault="00051EB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051EB9" w:rsidRPr="00933B73" w:rsidRDefault="00146FB7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051EB9" w:rsidRPr="00933B73" w:rsidRDefault="00051EB9" w:rsidP="00051EB9">
      <w:pPr>
        <w:rPr>
          <w:rFonts w:asciiTheme="minorHAnsi" w:eastAsiaTheme="minorEastAsia" w:hAnsiTheme="minorHAnsi"/>
        </w:rPr>
      </w:pPr>
    </w:p>
    <w:p w:rsidR="003F1D87" w:rsidRPr="00933B73" w:rsidRDefault="00051EB9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38" w:name="_Toc527135641"/>
      <w:r w:rsidRPr="00933B73">
        <w:rPr>
          <w:rFonts w:asciiTheme="minorHAnsi" w:eastAsiaTheme="minorEastAsia" w:hAnsiTheme="minorHAnsi"/>
        </w:rPr>
        <w:lastRenderedPageBreak/>
        <w:t>PES_TEST_ITEM</w:t>
      </w:r>
      <w:bookmarkEnd w:id="3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성능평가변형항목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PES_TEST_ITEM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강인성 </w:t>
            </w:r>
            <w:r w:rsidR="00DB6AC2" w:rsidRPr="00933B73">
              <w:rPr>
                <w:rFonts w:asciiTheme="minorHAnsi" w:eastAsiaTheme="minorEastAsia" w:hAnsiTheme="minorHAnsi" w:hint="eastAsia"/>
              </w:rPr>
              <w:t>성능평가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 항목 관리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BA7B7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변형파라메터코드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PARAM_CD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사용여부</w:t>
            </w:r>
          </w:p>
        </w:tc>
        <w:tc>
          <w:tcPr>
            <w:tcW w:w="3827" w:type="dxa"/>
            <w:vAlign w:val="center"/>
          </w:tcPr>
          <w:p w:rsidR="0073662A" w:rsidRPr="00933B73" w:rsidRDefault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USE_YN</w:t>
            </w:r>
          </w:p>
        </w:tc>
        <w:tc>
          <w:tcPr>
            <w:tcW w:w="1843" w:type="dxa"/>
            <w:vAlign w:val="center"/>
          </w:tcPr>
          <w:p w:rsidR="0073662A" w:rsidRPr="00933B73" w:rsidRDefault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73662A" w:rsidRPr="00933B73" w:rsidRDefault="00AA034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3662A" w:rsidRPr="00933B73" w:rsidRDefault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‘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’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5B5FB1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PK_PES_TEST_ITEM</w:t>
            </w:r>
            <w:r w:rsidR="00007AAE" w:rsidRPr="00933B73">
              <w:rPr>
                <w:rFonts w:asciiTheme="minorHAnsi" w:eastAsiaTheme="minorEastAsia" w:hAnsiTheme="minorHAnsi" w:hint="eastAsia"/>
              </w:rPr>
              <w:t>_PARAM</w:t>
            </w:r>
            <w:r w:rsidR="00742E47" w:rsidRPr="00933B73">
              <w:rPr>
                <w:rFonts w:asciiTheme="minorHAnsi" w:eastAsiaTheme="minorEastAsia" w:hAnsiTheme="minorHAnsi" w:hint="eastAsia"/>
              </w:rPr>
              <w:t>_CD</w:t>
            </w:r>
          </w:p>
        </w:tc>
        <w:tc>
          <w:tcPr>
            <w:tcW w:w="7769" w:type="dxa"/>
          </w:tcPr>
          <w:p w:rsidR="003F1D87" w:rsidRPr="00933B73" w:rsidRDefault="00A70FFF" w:rsidP="00A70FF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PARAM_CD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AA034A" w:rsidRPr="00933B73" w:rsidRDefault="00AA034A" w:rsidP="00AA034A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39" w:name="_Toc527135642"/>
      <w:r w:rsidRPr="00933B73">
        <w:rPr>
          <w:rFonts w:asciiTheme="minorHAnsi" w:eastAsiaTheme="minorEastAsia" w:hAnsiTheme="minorHAnsi"/>
        </w:rPr>
        <w:lastRenderedPageBreak/>
        <w:t>PES_TEST_PLAN</w:t>
      </w:r>
      <w:bookmarkEnd w:id="3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A034A" w:rsidRPr="00933B73" w:rsidTr="00AA034A">
        <w:tc>
          <w:tcPr>
            <w:tcW w:w="1668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A034A" w:rsidRPr="00933B73" w:rsidRDefault="002948A3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A034A" w:rsidRPr="00933B73" w:rsidRDefault="00756FDC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A034A" w:rsidRPr="00933B73" w:rsidTr="00AA034A">
        <w:tc>
          <w:tcPr>
            <w:tcW w:w="1668" w:type="dxa"/>
            <w:shd w:val="clear" w:color="auto" w:fill="C2D69B"/>
            <w:vAlign w:val="center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A034A" w:rsidRPr="00933B73" w:rsidRDefault="00AA034A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 시나리오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A034A" w:rsidRPr="00933B73" w:rsidRDefault="00AA034A" w:rsidP="00AA034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PES_TEST_PLAN</w:t>
            </w:r>
          </w:p>
        </w:tc>
      </w:tr>
      <w:tr w:rsidR="00AA034A" w:rsidRPr="00933B73" w:rsidTr="00AA034A">
        <w:tc>
          <w:tcPr>
            <w:tcW w:w="1668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A034A" w:rsidRPr="00933B73" w:rsidRDefault="00AA034A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강인성 </w:t>
            </w: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시나리오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 관리</w:t>
            </w:r>
          </w:p>
        </w:tc>
        <w:tc>
          <w:tcPr>
            <w:tcW w:w="1701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A034A" w:rsidRPr="00933B73" w:rsidRDefault="00AA034A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 /년</w:t>
            </w:r>
          </w:p>
        </w:tc>
      </w:tr>
      <w:tr w:rsidR="00C4209F" w:rsidRPr="00933B73" w:rsidTr="00AA034A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A034A" w:rsidRPr="00933B73" w:rsidRDefault="00AA034A" w:rsidP="00AA034A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AA034A" w:rsidRPr="00933B73" w:rsidTr="00AA034A">
        <w:tc>
          <w:tcPr>
            <w:tcW w:w="3227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65BDB" w:rsidRPr="00933B73" w:rsidTr="00B148EF">
        <w:tc>
          <w:tcPr>
            <w:tcW w:w="32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시나리오ID</w:t>
            </w:r>
          </w:p>
        </w:tc>
        <w:tc>
          <w:tcPr>
            <w:tcW w:w="38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TEST_PLAN_ID</w:t>
            </w:r>
          </w:p>
        </w:tc>
        <w:tc>
          <w:tcPr>
            <w:tcW w:w="1843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65BDB" w:rsidRPr="00933B73" w:rsidRDefault="00865BDB" w:rsidP="00865BD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865BDB" w:rsidRPr="00933B73" w:rsidRDefault="00865BDB" w:rsidP="00865B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65BDB" w:rsidRPr="00933B73" w:rsidRDefault="00865BDB" w:rsidP="00AA034A">
            <w:pPr>
              <w:rPr>
                <w:rFonts w:asciiTheme="minorHAnsi" w:eastAsiaTheme="minorEastAsia" w:hAnsiTheme="minorHAnsi"/>
              </w:rPr>
            </w:pPr>
          </w:p>
        </w:tc>
      </w:tr>
      <w:tr w:rsidR="00865BDB" w:rsidRPr="00933B73" w:rsidTr="00B148EF">
        <w:tc>
          <w:tcPr>
            <w:tcW w:w="32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시나리오명칭</w:t>
            </w:r>
          </w:p>
        </w:tc>
        <w:tc>
          <w:tcPr>
            <w:tcW w:w="38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TEST_PLAN_NM</w:t>
            </w:r>
          </w:p>
        </w:tc>
        <w:tc>
          <w:tcPr>
            <w:tcW w:w="1843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65BDB" w:rsidRPr="00933B73" w:rsidRDefault="00865BDB" w:rsidP="00865BD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865BDB" w:rsidRPr="00933B73" w:rsidRDefault="00865BDB" w:rsidP="00865B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65BDB" w:rsidRPr="00933B73" w:rsidRDefault="00865BDB" w:rsidP="00AA034A">
            <w:pPr>
              <w:rPr>
                <w:rFonts w:asciiTheme="minorHAnsi" w:eastAsiaTheme="minorEastAsia" w:hAnsiTheme="minorHAnsi"/>
              </w:rPr>
            </w:pPr>
          </w:p>
        </w:tc>
      </w:tr>
      <w:tr w:rsidR="00865BDB" w:rsidRPr="00933B73" w:rsidTr="00B148EF">
        <w:tc>
          <w:tcPr>
            <w:tcW w:w="32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사용여부</w:t>
            </w:r>
          </w:p>
        </w:tc>
        <w:tc>
          <w:tcPr>
            <w:tcW w:w="38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USE_YN</w:t>
            </w:r>
          </w:p>
        </w:tc>
        <w:tc>
          <w:tcPr>
            <w:tcW w:w="1843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865BDB" w:rsidRPr="00933B73" w:rsidRDefault="00865BDB" w:rsidP="00865BD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865BDB" w:rsidRPr="00933B73" w:rsidRDefault="00865BDB" w:rsidP="00865BD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'Y'               </w:t>
            </w:r>
          </w:p>
        </w:tc>
        <w:tc>
          <w:tcPr>
            <w:tcW w:w="1701" w:type="dxa"/>
          </w:tcPr>
          <w:p w:rsidR="00865BDB" w:rsidRPr="00933B73" w:rsidRDefault="00865BDB" w:rsidP="00AA034A">
            <w:pPr>
              <w:rPr>
                <w:rFonts w:asciiTheme="minorHAnsi" w:eastAsiaTheme="minorEastAsia" w:hAnsiTheme="minorHAnsi"/>
              </w:rPr>
            </w:pPr>
          </w:p>
        </w:tc>
      </w:tr>
      <w:tr w:rsidR="00865BDB" w:rsidRPr="00933B73" w:rsidTr="00B148EF">
        <w:tc>
          <w:tcPr>
            <w:tcW w:w="32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865BDB" w:rsidRPr="00933B73" w:rsidRDefault="00865BDB" w:rsidP="00865BD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865BDB" w:rsidRPr="00933B73" w:rsidRDefault="00865BDB" w:rsidP="00865BD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SYSDATE                  </w:t>
            </w:r>
          </w:p>
        </w:tc>
        <w:tc>
          <w:tcPr>
            <w:tcW w:w="1701" w:type="dxa"/>
          </w:tcPr>
          <w:p w:rsidR="00865BDB" w:rsidRPr="00933B73" w:rsidRDefault="00865BDB" w:rsidP="00AA034A">
            <w:pPr>
              <w:rPr>
                <w:rFonts w:asciiTheme="minorHAnsi" w:eastAsiaTheme="minorEastAsia" w:hAnsiTheme="minorHAnsi"/>
              </w:rPr>
            </w:pPr>
          </w:p>
        </w:tc>
      </w:tr>
      <w:tr w:rsidR="00865BDB" w:rsidRPr="00933B73" w:rsidTr="00B148EF">
        <w:tc>
          <w:tcPr>
            <w:tcW w:w="32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평가구분</w:t>
            </w:r>
          </w:p>
        </w:tc>
        <w:tc>
          <w:tcPr>
            <w:tcW w:w="38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TEST_GB</w:t>
            </w:r>
          </w:p>
        </w:tc>
        <w:tc>
          <w:tcPr>
            <w:tcW w:w="1843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65BDB" w:rsidRPr="00933B73" w:rsidRDefault="00865BDB" w:rsidP="00865BD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</w:t>
            </w:r>
          </w:p>
        </w:tc>
        <w:tc>
          <w:tcPr>
            <w:tcW w:w="794" w:type="dxa"/>
          </w:tcPr>
          <w:p w:rsidR="00865BDB" w:rsidRPr="00933B73" w:rsidRDefault="00865BDB" w:rsidP="00865BD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65BDB" w:rsidRPr="00933B73" w:rsidRDefault="00865BDB" w:rsidP="00AA034A">
            <w:pPr>
              <w:rPr>
                <w:rFonts w:asciiTheme="minorHAnsi" w:eastAsiaTheme="minorEastAsia" w:hAnsiTheme="minorHAnsi"/>
              </w:rPr>
            </w:pPr>
          </w:p>
        </w:tc>
      </w:tr>
      <w:tr w:rsidR="00865BDB" w:rsidRPr="00933B73" w:rsidTr="00B148EF">
        <w:tc>
          <w:tcPr>
            <w:tcW w:w="32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오디오제거비디오비율</w:t>
            </w:r>
          </w:p>
        </w:tc>
        <w:tc>
          <w:tcPr>
            <w:tcW w:w="3827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AUDIO_REMOVE_RATE</w:t>
            </w:r>
          </w:p>
        </w:tc>
        <w:tc>
          <w:tcPr>
            <w:tcW w:w="1843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865BDB" w:rsidRPr="00933B73" w:rsidRDefault="00865BDB" w:rsidP="00865BD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865BDB" w:rsidRPr="00933B73" w:rsidRDefault="00865BDB" w:rsidP="00865BD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65BDB" w:rsidRPr="00933B73" w:rsidRDefault="00865BD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1701" w:type="dxa"/>
          </w:tcPr>
          <w:p w:rsidR="00865BDB" w:rsidRPr="00933B73" w:rsidRDefault="00865BDB" w:rsidP="00AA034A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A034A" w:rsidRPr="00933B73" w:rsidRDefault="00AA034A" w:rsidP="00AA034A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A034A" w:rsidRPr="00933B73" w:rsidTr="00AA034A">
        <w:tc>
          <w:tcPr>
            <w:tcW w:w="15276" w:type="dxa"/>
            <w:gridSpan w:val="4"/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A034A" w:rsidRPr="00933B73" w:rsidTr="00AA034A">
        <w:tc>
          <w:tcPr>
            <w:tcW w:w="4361" w:type="dxa"/>
            <w:shd w:val="clear" w:color="auto" w:fill="D6E3BC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AA034A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AA034A" w:rsidRPr="00933B73" w:rsidRDefault="00AA034A" w:rsidP="00AA034A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A034A" w:rsidRPr="00933B73" w:rsidTr="00AA034A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A034A" w:rsidRPr="00933B73" w:rsidTr="00AA034A">
        <w:tc>
          <w:tcPr>
            <w:tcW w:w="4361" w:type="dxa"/>
            <w:shd w:val="clear" w:color="auto" w:fill="EAF1DD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A034A" w:rsidRPr="00933B73" w:rsidTr="00AA034A">
        <w:tc>
          <w:tcPr>
            <w:tcW w:w="4361" w:type="dxa"/>
          </w:tcPr>
          <w:p w:rsidR="00AA034A" w:rsidRPr="00933B73" w:rsidRDefault="00AA034A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PK_PES_TEST</w:t>
            </w:r>
            <w:r w:rsidR="00E147EE" w:rsidRPr="00933B73">
              <w:rPr>
                <w:rFonts w:asciiTheme="minorHAnsi" w:eastAsiaTheme="minorEastAsia" w:hAnsiTheme="minorHAnsi" w:hint="eastAsia"/>
              </w:rPr>
              <w:t>_PLAN_ID</w:t>
            </w:r>
          </w:p>
        </w:tc>
        <w:tc>
          <w:tcPr>
            <w:tcW w:w="7769" w:type="dxa"/>
          </w:tcPr>
          <w:p w:rsidR="00AA034A" w:rsidRPr="00933B73" w:rsidRDefault="00E147EE" w:rsidP="00AA03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TEST_PLAN_ID</w:t>
            </w:r>
          </w:p>
        </w:tc>
        <w:tc>
          <w:tcPr>
            <w:tcW w:w="1525" w:type="dxa"/>
          </w:tcPr>
          <w:p w:rsidR="00AA034A" w:rsidRPr="00933B73" w:rsidRDefault="00AA034A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A034A" w:rsidRPr="00933B73" w:rsidRDefault="00146FB7" w:rsidP="00AA034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AA034A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0" w:name="_Toc527135643"/>
      <w:r w:rsidRPr="00933B73">
        <w:rPr>
          <w:rFonts w:asciiTheme="minorHAnsi" w:eastAsiaTheme="minorEastAsia" w:hAnsiTheme="minorHAnsi"/>
        </w:rPr>
        <w:lastRenderedPageBreak/>
        <w:t>PES_TEST_PLAN_CONTENTS</w:t>
      </w:r>
      <w:bookmarkEnd w:id="4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ED6ECC" w:rsidP="00736E3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평가항목별 시나리오 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PES_TEST_PLAN_CONTENTS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ED6EC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평가항목별 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시나리오  </w:t>
            </w:r>
            <w:r w:rsidR="00BA7B7C" w:rsidRPr="00933B73">
              <w:rPr>
                <w:rFonts w:asciiTheme="minorHAnsi" w:eastAsiaTheme="minorEastAsia" w:hAnsiTheme="minorHAnsi" w:hint="eastAsia"/>
              </w:rPr>
              <w:t>관리</w:t>
            </w:r>
            <w:proofErr w:type="gramEnd"/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시나리오ID</w:t>
            </w:r>
          </w:p>
        </w:tc>
        <w:tc>
          <w:tcPr>
            <w:tcW w:w="3827" w:type="dxa"/>
            <w:vAlign w:val="center"/>
          </w:tcPr>
          <w:p w:rsidR="00216E7C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TEST_PLAN_ID</w:t>
            </w:r>
          </w:p>
        </w:tc>
        <w:tc>
          <w:tcPr>
            <w:tcW w:w="1843" w:type="dxa"/>
            <w:vAlign w:val="center"/>
          </w:tcPr>
          <w:p w:rsidR="00216E7C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E147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7</w:t>
            </w:r>
          </w:p>
        </w:tc>
        <w:tc>
          <w:tcPr>
            <w:tcW w:w="794" w:type="dxa"/>
            <w:vAlign w:val="center"/>
          </w:tcPr>
          <w:p w:rsidR="00216E7C" w:rsidRPr="00933B73" w:rsidRDefault="004163A5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D20E9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5445B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F046F" w:rsidRPr="00933B73" w:rsidTr="009B0188">
        <w:tc>
          <w:tcPr>
            <w:tcW w:w="3227" w:type="dxa"/>
            <w:vAlign w:val="center"/>
          </w:tcPr>
          <w:p w:rsidR="004F046F" w:rsidRPr="00933B73" w:rsidRDefault="00E147EE" w:rsidP="009B01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center"/>
          </w:tcPr>
          <w:p w:rsidR="004F046F" w:rsidRPr="00933B73" w:rsidRDefault="00E147EE" w:rsidP="009B01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center"/>
          </w:tcPr>
          <w:p w:rsidR="004F046F" w:rsidRPr="00933B73" w:rsidRDefault="00E147EE" w:rsidP="009B01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4F046F" w:rsidRPr="00933B73" w:rsidRDefault="00E147EE" w:rsidP="009B0188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4F046F" w:rsidRPr="00933B73" w:rsidRDefault="004163A5" w:rsidP="009B018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F046F" w:rsidRPr="00933B73" w:rsidRDefault="00D20E9B" w:rsidP="009B01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4F046F" w:rsidRPr="00933B73" w:rsidRDefault="004F046F" w:rsidP="009B01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F046F" w:rsidRPr="00933B73" w:rsidRDefault="004F046F" w:rsidP="009B018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F046F" w:rsidRPr="00933B73" w:rsidRDefault="004F046F" w:rsidP="009B0188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평가항목</w:t>
            </w:r>
          </w:p>
        </w:tc>
        <w:tc>
          <w:tcPr>
            <w:tcW w:w="3827" w:type="dxa"/>
            <w:vAlign w:val="center"/>
          </w:tcPr>
          <w:p w:rsidR="00216E7C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TEST_TYPE_CD</w:t>
            </w:r>
          </w:p>
        </w:tc>
        <w:tc>
          <w:tcPr>
            <w:tcW w:w="1843" w:type="dxa"/>
            <w:vAlign w:val="center"/>
          </w:tcPr>
          <w:p w:rsidR="00216E7C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E147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center"/>
          </w:tcPr>
          <w:p w:rsidR="00216E7C" w:rsidRPr="00933B73" w:rsidRDefault="004163A5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D20E9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E38" w:rsidRPr="00933B73" w:rsidTr="00632464">
        <w:tc>
          <w:tcPr>
            <w:tcW w:w="3227" w:type="dxa"/>
            <w:vAlign w:val="center"/>
          </w:tcPr>
          <w:p w:rsidR="00736E38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콘텐츠ID</w:t>
            </w:r>
          </w:p>
        </w:tc>
        <w:tc>
          <w:tcPr>
            <w:tcW w:w="3827" w:type="dxa"/>
            <w:vAlign w:val="center"/>
          </w:tcPr>
          <w:p w:rsidR="00736E38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CONTENT_ID</w:t>
            </w:r>
          </w:p>
        </w:tc>
        <w:tc>
          <w:tcPr>
            <w:tcW w:w="1843" w:type="dxa"/>
            <w:vAlign w:val="center"/>
          </w:tcPr>
          <w:p w:rsidR="00736E38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E38" w:rsidRPr="00933B73" w:rsidRDefault="00E147E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736E38" w:rsidRPr="00933B73" w:rsidRDefault="004163A5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36E38" w:rsidRPr="00933B73" w:rsidRDefault="00D20E9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36E38" w:rsidRPr="00933B73" w:rsidRDefault="00736E3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36E38" w:rsidRPr="00933B73" w:rsidRDefault="00736E3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736E38" w:rsidRPr="00933B73" w:rsidRDefault="00736E38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E38" w:rsidRPr="00933B73" w:rsidTr="00632464">
        <w:tc>
          <w:tcPr>
            <w:tcW w:w="3227" w:type="dxa"/>
            <w:vAlign w:val="center"/>
          </w:tcPr>
          <w:p w:rsidR="00736E38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736E38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center"/>
          </w:tcPr>
          <w:p w:rsidR="00736E38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736E38" w:rsidRPr="00933B73" w:rsidRDefault="00736E38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736E38" w:rsidRPr="00933B73" w:rsidRDefault="00736E38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E38" w:rsidRPr="00933B73" w:rsidRDefault="00736E3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E38" w:rsidRPr="00933B73" w:rsidRDefault="00736E3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36E38" w:rsidRPr="00933B73" w:rsidRDefault="00ED6EC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736E38" w:rsidRPr="00933B73" w:rsidRDefault="00736E38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BA7B7C" w:rsidRPr="00933B73" w:rsidTr="00632464">
        <w:tc>
          <w:tcPr>
            <w:tcW w:w="3227" w:type="dxa"/>
            <w:vAlign w:val="center"/>
          </w:tcPr>
          <w:p w:rsidR="00BA7B7C" w:rsidRPr="00933B73" w:rsidRDefault="00E147EE" w:rsidP="008217C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포렌</w:t>
            </w:r>
            <w:r w:rsidR="008217C8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식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마크</w:t>
            </w:r>
          </w:p>
        </w:tc>
        <w:tc>
          <w:tcPr>
            <w:tcW w:w="3827" w:type="dxa"/>
            <w:vAlign w:val="center"/>
          </w:tcPr>
          <w:p w:rsidR="00BA7B7C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FORENSIC_MARK</w:t>
            </w:r>
          </w:p>
        </w:tc>
        <w:tc>
          <w:tcPr>
            <w:tcW w:w="1843" w:type="dxa"/>
            <w:vAlign w:val="center"/>
          </w:tcPr>
          <w:p w:rsidR="00BA7B7C" w:rsidRPr="00933B73" w:rsidRDefault="00E147E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BA7B7C" w:rsidRPr="00933B73" w:rsidRDefault="00E147EE" w:rsidP="008217C8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center"/>
          </w:tcPr>
          <w:p w:rsidR="00BA7B7C" w:rsidRPr="00933B73" w:rsidRDefault="00BA7B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7C" w:rsidRPr="00933B73" w:rsidRDefault="00BA7B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BA7B7C" w:rsidRPr="00933B73" w:rsidRDefault="00BA7B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BA7B7C" w:rsidRPr="00933B73" w:rsidRDefault="00BA7B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BA7B7C" w:rsidRPr="00933B73" w:rsidRDefault="00BA7B7C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E147EE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FK_PES_TEST_PLAN_CONTENTS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62043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PES_TEST_PLAN</w:t>
            </w:r>
          </w:p>
        </w:tc>
        <w:tc>
          <w:tcPr>
            <w:tcW w:w="4111" w:type="dxa"/>
          </w:tcPr>
          <w:p w:rsidR="003F1D87" w:rsidRPr="00933B73" w:rsidRDefault="00D8029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TEST_PLAN_ID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="00301BA9" w:rsidRPr="00933B73">
              <w:rPr>
                <w:rFonts w:asciiTheme="minorHAnsi" w:eastAsiaTheme="minorEastAsia" w:hAnsiTheme="minorHAnsi" w:hint="eastAsia"/>
              </w:rPr>
              <w:t>PES_</w:t>
            </w:r>
            <w:r w:rsidRPr="00933B73">
              <w:rPr>
                <w:rFonts w:asciiTheme="minorHAnsi" w:eastAsiaTheme="minorEastAsia" w:hAnsiTheme="minorHAnsi"/>
              </w:rPr>
              <w:t>TEST_PLAN</w:t>
            </w:r>
            <w:r w:rsidR="00D013B7" w:rsidRPr="00933B73">
              <w:rPr>
                <w:rFonts w:asciiTheme="minorHAnsi" w:eastAsiaTheme="minorEastAsia" w:hAnsiTheme="minorHAnsi" w:hint="eastAsia"/>
              </w:rPr>
              <w:t>_</w:t>
            </w:r>
            <w:r w:rsidR="00301BA9" w:rsidRPr="00933B73">
              <w:rPr>
                <w:rFonts w:asciiTheme="minorHAnsi" w:eastAsiaTheme="minorEastAsia" w:hAnsiTheme="minorHAnsi" w:hint="eastAsia"/>
              </w:rPr>
              <w:t>CONTENTS</w:t>
            </w:r>
            <w:r w:rsidR="00E147EE" w:rsidRPr="00933B73">
              <w:rPr>
                <w:rFonts w:asciiTheme="minorHAnsi" w:eastAsiaTheme="minorEastAsia" w:hAnsiTheme="minorHAnsi" w:hint="eastAsia"/>
              </w:rPr>
              <w:t>_C</w:t>
            </w:r>
            <w:r w:rsidR="00301BA9" w:rsidRPr="00933B73">
              <w:rPr>
                <w:rFonts w:asciiTheme="minorHAnsi" w:eastAsiaTheme="minorEastAsia" w:hAnsiTheme="minorHAnsi" w:hint="eastAsia"/>
              </w:rPr>
              <w:t>_</w:t>
            </w:r>
            <w:r w:rsidR="00E147EE" w:rsidRPr="00933B73">
              <w:rPr>
                <w:rFonts w:asciiTheme="minorHAnsi" w:eastAsiaTheme="minorEastAsia" w:hAnsiTheme="minorHAnsi" w:hint="eastAsia"/>
              </w:rPr>
              <w:t>ID</w:t>
            </w:r>
          </w:p>
        </w:tc>
        <w:tc>
          <w:tcPr>
            <w:tcW w:w="7769" w:type="dxa"/>
          </w:tcPr>
          <w:p w:rsidR="003F1D87" w:rsidRPr="00933B73" w:rsidRDefault="00A70FF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TEST_PLAN_ID</w:t>
            </w:r>
            <w:r w:rsidR="00E147EE" w:rsidRPr="00933B73">
              <w:rPr>
                <w:rFonts w:asciiTheme="minorHAnsi" w:eastAsiaTheme="minorEastAsia" w:hAnsiTheme="minorHAnsi" w:hint="eastAsia"/>
              </w:rPr>
              <w:t>, CONT_GB, TEST_TYPE_CD, CONTENT_ID</w:t>
            </w:r>
          </w:p>
        </w:tc>
        <w:tc>
          <w:tcPr>
            <w:tcW w:w="1525" w:type="dxa"/>
          </w:tcPr>
          <w:p w:rsidR="003F1D87" w:rsidRPr="00933B73" w:rsidRDefault="00A70FFF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1" w:name="_Toc527135644"/>
      <w:r w:rsidRPr="00933B73">
        <w:rPr>
          <w:rFonts w:asciiTheme="minorHAnsi" w:eastAsiaTheme="minorEastAsia" w:hAnsiTheme="minorHAnsi"/>
        </w:rPr>
        <w:lastRenderedPageBreak/>
        <w:t>PES_TEST_PLAN_FORENSIC</w:t>
      </w:r>
      <w:bookmarkEnd w:id="4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736E38" w:rsidRPr="00933B73" w:rsidTr="00110CEF">
        <w:tc>
          <w:tcPr>
            <w:tcW w:w="1668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736E38" w:rsidRPr="00933B73" w:rsidRDefault="002948A3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736E38" w:rsidRPr="00933B73" w:rsidRDefault="00756FDC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E38" w:rsidRPr="00933B73" w:rsidTr="00110CEF">
        <w:tc>
          <w:tcPr>
            <w:tcW w:w="1668" w:type="dxa"/>
            <w:shd w:val="clear" w:color="auto" w:fill="C2D69B"/>
            <w:vAlign w:val="center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E38" w:rsidRPr="00933B73" w:rsidRDefault="00ED6ECC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포렌식</w:t>
            </w:r>
            <w:r w:rsidR="00736E38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평가항목별시나리오</w:t>
            </w:r>
            <w:proofErr w:type="spellEnd"/>
            <w:r w:rsidR="00736E38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E38" w:rsidRPr="00933B73" w:rsidRDefault="00ED6ECC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PES_TEST_PLAN_FORENSIC</w:t>
            </w:r>
          </w:p>
        </w:tc>
      </w:tr>
      <w:tr w:rsidR="00736E38" w:rsidRPr="00933B73" w:rsidTr="00110CEF">
        <w:tc>
          <w:tcPr>
            <w:tcW w:w="1668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736E38" w:rsidRPr="00933B73" w:rsidRDefault="00ED6ECC" w:rsidP="00110CEF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포렌식</w:t>
            </w:r>
            <w:r w:rsidR="00736E38" w:rsidRPr="00933B73">
              <w:rPr>
                <w:rFonts w:asciiTheme="minorHAnsi" w:eastAsiaTheme="minorEastAsia" w:hAnsiTheme="minorHAnsi" w:hint="eastAsia"/>
              </w:rPr>
              <w:t>평가항목별</w:t>
            </w:r>
            <w:proofErr w:type="spellEnd"/>
            <w:r w:rsidR="00736E38" w:rsidRPr="00933B73">
              <w:rPr>
                <w:rFonts w:asciiTheme="minorHAnsi" w:eastAsiaTheme="minorEastAsia" w:hAnsiTheme="minorHAnsi" w:hint="eastAsia"/>
              </w:rPr>
              <w:t xml:space="preserve"> 시나리오 관리</w:t>
            </w:r>
          </w:p>
        </w:tc>
        <w:tc>
          <w:tcPr>
            <w:tcW w:w="1701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736E38" w:rsidRPr="00933B73" w:rsidRDefault="00736E38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30,000 /년</w:t>
            </w:r>
          </w:p>
        </w:tc>
      </w:tr>
      <w:tr w:rsidR="00C4209F" w:rsidRPr="00933B73" w:rsidTr="00110CEF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736E38" w:rsidRPr="00933B73" w:rsidRDefault="00736E38" w:rsidP="00736E3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736E38" w:rsidRPr="00933B73" w:rsidTr="00110CEF">
        <w:tc>
          <w:tcPr>
            <w:tcW w:w="3227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736E38" w:rsidRPr="00933B73" w:rsidRDefault="00736E38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6E7C" w:rsidRPr="00933B73" w:rsidTr="00110CEF">
        <w:tc>
          <w:tcPr>
            <w:tcW w:w="3227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시나리오ID</w:t>
            </w:r>
          </w:p>
        </w:tc>
        <w:tc>
          <w:tcPr>
            <w:tcW w:w="3827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TEST_PLAN_ID</w:t>
            </w:r>
          </w:p>
        </w:tc>
        <w:tc>
          <w:tcPr>
            <w:tcW w:w="1843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6A4AEA" w:rsidP="00110CE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7</w:t>
            </w:r>
          </w:p>
        </w:tc>
        <w:tc>
          <w:tcPr>
            <w:tcW w:w="794" w:type="dxa"/>
            <w:vAlign w:val="center"/>
          </w:tcPr>
          <w:p w:rsidR="00216E7C" w:rsidRPr="00933B73" w:rsidRDefault="00D20E9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006F53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216E7C" w:rsidRPr="00933B73" w:rsidRDefault="00216E7C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16E7C" w:rsidRPr="00933B73" w:rsidRDefault="00216E7C" w:rsidP="00110CEF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110CEF">
        <w:tc>
          <w:tcPr>
            <w:tcW w:w="3227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평가항목</w:t>
            </w:r>
          </w:p>
        </w:tc>
        <w:tc>
          <w:tcPr>
            <w:tcW w:w="3827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TEST_TYPE_CD</w:t>
            </w:r>
          </w:p>
        </w:tc>
        <w:tc>
          <w:tcPr>
            <w:tcW w:w="1843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D20E9B" w:rsidP="00110CE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center"/>
          </w:tcPr>
          <w:p w:rsidR="00216E7C" w:rsidRPr="00933B73" w:rsidRDefault="00D20E9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16E7C" w:rsidRPr="00933B73" w:rsidRDefault="00216E7C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16E7C" w:rsidRPr="00933B73" w:rsidRDefault="00216E7C" w:rsidP="00110CEF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110CEF">
        <w:tc>
          <w:tcPr>
            <w:tcW w:w="3227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콘텐츠ID</w:t>
            </w:r>
          </w:p>
        </w:tc>
        <w:tc>
          <w:tcPr>
            <w:tcW w:w="3827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CONTENT_ID</w:t>
            </w:r>
          </w:p>
        </w:tc>
        <w:tc>
          <w:tcPr>
            <w:tcW w:w="1843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D20E9B" w:rsidP="00110CE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216E7C" w:rsidRPr="00933B73" w:rsidRDefault="00D20E9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216E7C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16E7C" w:rsidRPr="00933B73" w:rsidRDefault="00216E7C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216E7C" w:rsidRPr="00933B73" w:rsidRDefault="00216E7C" w:rsidP="00110CEF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110CEF">
        <w:tc>
          <w:tcPr>
            <w:tcW w:w="3227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216E7C" w:rsidRPr="00933B73" w:rsidRDefault="00216E7C" w:rsidP="00110CE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16E7C" w:rsidRPr="00933B73" w:rsidRDefault="00216E7C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16E7C" w:rsidRPr="00933B73" w:rsidRDefault="00216E7C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216E7C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216E7C" w:rsidRPr="00933B73" w:rsidRDefault="00216E7C" w:rsidP="00110CEF">
            <w:pPr>
              <w:rPr>
                <w:rFonts w:asciiTheme="minorHAnsi" w:eastAsiaTheme="minorEastAsia" w:hAnsiTheme="minorHAnsi"/>
              </w:rPr>
            </w:pPr>
          </w:p>
        </w:tc>
      </w:tr>
      <w:tr w:rsidR="00736E38" w:rsidRPr="00933B73" w:rsidTr="00110CEF">
        <w:tc>
          <w:tcPr>
            <w:tcW w:w="3227" w:type="dxa"/>
            <w:vAlign w:val="center"/>
          </w:tcPr>
          <w:p w:rsidR="00736E38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center"/>
          </w:tcPr>
          <w:p w:rsidR="00736E38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center"/>
          </w:tcPr>
          <w:p w:rsidR="00736E38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736E38" w:rsidRPr="00933B73" w:rsidRDefault="00D20E9B" w:rsidP="00110CE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736E38" w:rsidRPr="00933B73" w:rsidRDefault="00D20E9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36E38" w:rsidRPr="00933B73" w:rsidRDefault="00D20E9B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36E38" w:rsidRPr="00933B73" w:rsidRDefault="00736E38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36E38" w:rsidRPr="00933B73" w:rsidRDefault="00736E38" w:rsidP="00110C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736E38" w:rsidRPr="00933B73" w:rsidRDefault="00736E38" w:rsidP="00110CEF">
            <w:pPr>
              <w:rPr>
                <w:rFonts w:asciiTheme="minorHAnsi" w:eastAsiaTheme="minorEastAsia" w:hAnsiTheme="minorHAnsi"/>
              </w:rPr>
            </w:pPr>
          </w:p>
        </w:tc>
      </w:tr>
      <w:tr w:rsidR="00736E38" w:rsidRPr="00933B73" w:rsidTr="00110CEF">
        <w:tc>
          <w:tcPr>
            <w:tcW w:w="3227" w:type="dxa"/>
            <w:vAlign w:val="center"/>
          </w:tcPr>
          <w:p w:rsidR="00736E38" w:rsidRPr="00933B73" w:rsidRDefault="00D20E9B" w:rsidP="00110CEF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szCs w:val="20"/>
              </w:rPr>
              <w:t>변형파라메타</w:t>
            </w:r>
          </w:p>
        </w:tc>
        <w:tc>
          <w:tcPr>
            <w:tcW w:w="3827" w:type="dxa"/>
            <w:vAlign w:val="center"/>
          </w:tcPr>
          <w:p w:rsidR="00736E38" w:rsidRPr="00933B73" w:rsidRDefault="00D20E9B" w:rsidP="00110CEF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szCs w:val="20"/>
              </w:rPr>
              <w:t>ROBUST_PARAM</w:t>
            </w:r>
          </w:p>
        </w:tc>
        <w:tc>
          <w:tcPr>
            <w:tcW w:w="1843" w:type="dxa"/>
            <w:vAlign w:val="center"/>
          </w:tcPr>
          <w:p w:rsidR="00736E38" w:rsidRPr="00933B73" w:rsidRDefault="00D20E9B" w:rsidP="004F046F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E38" w:rsidRPr="00933B73" w:rsidRDefault="00D20E9B" w:rsidP="00110CEF">
            <w:pPr>
              <w:jc w:val="right"/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736E38" w:rsidRPr="00933B73" w:rsidRDefault="00D20E9B" w:rsidP="00216E7C">
            <w:pPr>
              <w:jc w:val="center"/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736E38" w:rsidRPr="00933B73" w:rsidRDefault="00D20E9B" w:rsidP="00110CEF">
            <w:pPr>
              <w:rPr>
                <w:rFonts w:asciiTheme="minorHAnsi" w:eastAsiaTheme="minorEastAsia" w:hAnsiTheme="minorHAnsi" w:cs="굴림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36E38" w:rsidRPr="00933B73" w:rsidRDefault="00736E38" w:rsidP="00110CEF">
            <w:pPr>
              <w:rPr>
                <w:rFonts w:asciiTheme="minorHAnsi" w:eastAsiaTheme="minorEastAsia" w:hAnsiTheme="minorHAnsi" w:cs="굴림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736E38" w:rsidRPr="00933B73" w:rsidRDefault="00736E38" w:rsidP="00110CEF">
            <w:pPr>
              <w:rPr>
                <w:rFonts w:asciiTheme="minorHAnsi" w:eastAsiaTheme="minorEastAsia" w:hAnsiTheme="minorHAnsi" w:cs="굴림"/>
                <w:szCs w:val="20"/>
              </w:rPr>
            </w:pPr>
          </w:p>
        </w:tc>
        <w:tc>
          <w:tcPr>
            <w:tcW w:w="1701" w:type="dxa"/>
          </w:tcPr>
          <w:p w:rsidR="00736E38" w:rsidRPr="00933B73" w:rsidRDefault="00736E38" w:rsidP="00110CE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ED6ECC" w:rsidRPr="00933B73" w:rsidRDefault="00ED6ECC" w:rsidP="00736E3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736E38" w:rsidRPr="00933B73" w:rsidTr="00110CEF">
        <w:tc>
          <w:tcPr>
            <w:tcW w:w="15276" w:type="dxa"/>
            <w:gridSpan w:val="4"/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736E38" w:rsidRPr="00933B73" w:rsidTr="00110CEF">
        <w:tc>
          <w:tcPr>
            <w:tcW w:w="4361" w:type="dxa"/>
            <w:shd w:val="clear" w:color="auto" w:fill="D6E3BC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736E38" w:rsidRPr="00933B73" w:rsidTr="00110CEF">
        <w:tc>
          <w:tcPr>
            <w:tcW w:w="4361" w:type="dxa"/>
          </w:tcPr>
          <w:p w:rsidR="00736E38" w:rsidRPr="00933B73" w:rsidRDefault="00817AA1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FK_PES_TEST_PLAN_CONTENTS</w:t>
            </w:r>
            <w:r w:rsidR="00B72E42" w:rsidRPr="00933B73">
              <w:rPr>
                <w:rFonts w:asciiTheme="minorHAnsi" w:eastAsiaTheme="minorEastAsia" w:hAnsiTheme="minorHAnsi" w:hint="eastAsia"/>
              </w:rPr>
              <w:t>_PLAN</w:t>
            </w:r>
          </w:p>
        </w:tc>
        <w:tc>
          <w:tcPr>
            <w:tcW w:w="4536" w:type="dxa"/>
          </w:tcPr>
          <w:p w:rsidR="00736E38" w:rsidRPr="00933B73" w:rsidRDefault="005C7EA7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736E38" w:rsidRPr="00933B73" w:rsidRDefault="00463414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PES_TEST_PLAN</w:t>
            </w:r>
          </w:p>
        </w:tc>
        <w:tc>
          <w:tcPr>
            <w:tcW w:w="4111" w:type="dxa"/>
          </w:tcPr>
          <w:p w:rsidR="00736E38" w:rsidRPr="00933B73" w:rsidRDefault="00D80292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TEST_PLAN_ID</w:t>
            </w:r>
          </w:p>
        </w:tc>
      </w:tr>
    </w:tbl>
    <w:p w:rsidR="00736E38" w:rsidRPr="00933B73" w:rsidRDefault="00736E38" w:rsidP="00736E3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736E38" w:rsidRPr="00933B73" w:rsidTr="00110CE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736E38" w:rsidRPr="00933B73" w:rsidTr="00110CEF">
        <w:tc>
          <w:tcPr>
            <w:tcW w:w="4361" w:type="dxa"/>
            <w:shd w:val="clear" w:color="auto" w:fill="EAF1DD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736E38" w:rsidRPr="00933B73" w:rsidTr="00110CEF">
        <w:tc>
          <w:tcPr>
            <w:tcW w:w="4361" w:type="dxa"/>
          </w:tcPr>
          <w:p w:rsidR="00736E38" w:rsidRPr="00933B73" w:rsidRDefault="00736E38" w:rsidP="00110C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="0043506B" w:rsidRPr="00933B73">
              <w:rPr>
                <w:rFonts w:asciiTheme="minorHAnsi" w:eastAsiaTheme="minorEastAsia" w:hAnsiTheme="minorHAnsi" w:hint="eastAsia"/>
              </w:rPr>
              <w:t>PES_</w:t>
            </w:r>
            <w:r w:rsidRPr="00933B73">
              <w:rPr>
                <w:rFonts w:asciiTheme="minorHAnsi" w:eastAsiaTheme="minorEastAsia" w:hAnsiTheme="minorHAnsi"/>
              </w:rPr>
              <w:t>TEST_PLAN_</w:t>
            </w:r>
            <w:r w:rsidR="0043506B" w:rsidRPr="00933B73">
              <w:rPr>
                <w:rFonts w:asciiTheme="minorHAnsi" w:eastAsiaTheme="minorEastAsia" w:hAnsiTheme="minorHAnsi" w:hint="eastAsia"/>
              </w:rPr>
              <w:t>FORENSIC_C_ID</w:t>
            </w:r>
          </w:p>
        </w:tc>
        <w:tc>
          <w:tcPr>
            <w:tcW w:w="7769" w:type="dxa"/>
          </w:tcPr>
          <w:p w:rsidR="00736E38" w:rsidRPr="00933B73" w:rsidRDefault="00736E38" w:rsidP="00736E3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TEST_PLAN_ID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TEST_TYPE_CD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="005354DB" w:rsidRPr="00933B73">
              <w:rPr>
                <w:rFonts w:asciiTheme="minorHAnsi" w:eastAsiaTheme="minorEastAsia" w:hAnsiTheme="minorHAnsi" w:hint="eastAsia"/>
              </w:rPr>
              <w:t xml:space="preserve">ROBUST_PARAM, </w:t>
            </w: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525" w:type="dxa"/>
          </w:tcPr>
          <w:p w:rsidR="00736E38" w:rsidRPr="00933B73" w:rsidRDefault="00736E38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736E38" w:rsidRPr="00933B73" w:rsidRDefault="00146FB7" w:rsidP="00110C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736E38" w:rsidRPr="00933B73" w:rsidRDefault="00736E38" w:rsidP="00736E38">
      <w:pPr>
        <w:rPr>
          <w:rFonts w:asciiTheme="minorHAnsi" w:eastAsiaTheme="minorEastAsia" w:hAnsiTheme="minorHAnsi"/>
        </w:rPr>
      </w:pP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2" w:name="_Toc527135645"/>
      <w:r w:rsidRPr="00933B73">
        <w:rPr>
          <w:rFonts w:asciiTheme="minorHAnsi" w:eastAsiaTheme="minorEastAsia" w:hAnsiTheme="minorHAnsi"/>
        </w:rPr>
        <w:lastRenderedPageBreak/>
        <w:t>PES_TEST_RESULT</w:t>
      </w:r>
      <w:bookmarkEnd w:id="4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성능평가결과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PES_TEST_RESULT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성능평가 세부 결과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F1D87" w:rsidP="00395C7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395C7F" w:rsidRPr="00933B73">
              <w:rPr>
                <w:rFonts w:asciiTheme="minorHAnsi" w:eastAsiaTheme="minorEastAsia" w:hAnsiTheme="minorHAnsi" w:hint="eastAsia"/>
              </w:rPr>
              <w:t>00</w:t>
            </w:r>
            <w:r w:rsidRPr="00933B73">
              <w:rPr>
                <w:rFonts w:asciiTheme="minorHAnsi" w:eastAsiaTheme="minorEastAsia" w:hAnsiTheme="minorHAnsi" w:hint="eastAsia"/>
              </w:rPr>
              <w:t>,000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일련번호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SEQ_NO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RECEIPT_NO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CONT_GB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평가항목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TEST_TYPE_CD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변형파라메타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ROBUST_PARAM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대상원본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SRC_CONTENT_ID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실행시작일시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TEST_START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인식시작일시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QUERY_START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실행종료일시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TEST_END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인식결과ID1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RESULT_ID1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인식결과ID2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RESULT_ID2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인식결과ID3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RESULT_ID3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인식결과ID4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RESULT_ID4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인식결과ID5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RESULT_ID5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인식결과1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RESULT1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인식결과2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RESULT2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인식결과3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RESULT3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인식결과4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RESULT4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인식결과5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RESULT5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오류메세지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ERR_MSG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특징점사이즈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DNA_SIZE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4649CB" w:rsidRPr="00933B73" w:rsidRDefault="00D80292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  <w:r w:rsidR="004649CB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로그라인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LOG_LINE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4649CB" w:rsidRPr="00933B73" w:rsidRDefault="00D80292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6</w:t>
            </w:r>
            <w:r w:rsidR="004649CB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포렌식마크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FORENSIC_MARK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649CB" w:rsidRPr="00933B73" w:rsidRDefault="004649CB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4649CB" w:rsidRPr="00933B73" w:rsidTr="00B148EF">
        <w:tc>
          <w:tcPr>
            <w:tcW w:w="32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비인지성값</w:t>
            </w:r>
          </w:p>
        </w:tc>
        <w:tc>
          <w:tcPr>
            <w:tcW w:w="3827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IMPERCEPT_OBJ_VALUE</w:t>
            </w:r>
          </w:p>
        </w:tc>
        <w:tc>
          <w:tcPr>
            <w:tcW w:w="1843" w:type="dxa"/>
          </w:tcPr>
          <w:p w:rsidR="004649CB" w:rsidRPr="00933B73" w:rsidRDefault="004649CB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4649CB" w:rsidRPr="00933B73" w:rsidRDefault="00D80292" w:rsidP="004649C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4649CB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  <w:vAlign w:val="center"/>
          </w:tcPr>
          <w:p w:rsidR="004649CB" w:rsidRPr="00933B73" w:rsidRDefault="004649CB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649CB" w:rsidRPr="00933B73" w:rsidRDefault="004649CB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649CB" w:rsidRPr="00933B73" w:rsidRDefault="004649CB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817A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FK_PES_TEST_RESULT</w:t>
            </w:r>
            <w:r w:rsidR="009F4F24" w:rsidRPr="00933B73">
              <w:rPr>
                <w:rFonts w:asciiTheme="minorHAnsi" w:eastAsiaTheme="minorEastAsia" w:hAnsiTheme="minorHAnsi" w:hint="eastAsia"/>
              </w:rPr>
              <w:t>_RECEIPT_NO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463414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3F1D87" w:rsidRPr="00933B73" w:rsidRDefault="00D8029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IDX_TEST_RESULT_CONT_TYPE</w:t>
            </w:r>
          </w:p>
        </w:tc>
        <w:tc>
          <w:tcPr>
            <w:tcW w:w="7769" w:type="dxa"/>
          </w:tcPr>
          <w:p w:rsidR="003F1D87" w:rsidRPr="00933B73" w:rsidRDefault="00736E38" w:rsidP="00736E3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TEST_TYPE_CD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ROBUST_PARAM</w:t>
            </w:r>
          </w:p>
        </w:tc>
        <w:tc>
          <w:tcPr>
            <w:tcW w:w="1525" w:type="dxa"/>
          </w:tcPr>
          <w:p w:rsidR="003F1D87" w:rsidRPr="00933B73" w:rsidRDefault="00736E3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="00E54C97" w:rsidRPr="00933B73">
              <w:rPr>
                <w:rFonts w:asciiTheme="minorHAnsi" w:eastAsiaTheme="minorEastAsia" w:hAnsiTheme="minorHAnsi" w:hint="eastAsia"/>
              </w:rPr>
              <w:t>PES_</w:t>
            </w:r>
            <w:r w:rsidRPr="00933B73">
              <w:rPr>
                <w:rFonts w:asciiTheme="minorHAnsi" w:eastAsiaTheme="minorEastAsia" w:hAnsiTheme="minorHAnsi"/>
              </w:rPr>
              <w:t>TEST_</w:t>
            </w:r>
            <w:r w:rsidR="00E54C97" w:rsidRPr="00933B73">
              <w:rPr>
                <w:rFonts w:asciiTheme="minorHAnsi" w:eastAsiaTheme="minorEastAsia" w:hAnsiTheme="minorHAnsi" w:hint="eastAsia"/>
              </w:rPr>
              <w:t>RESULT_SEQ</w:t>
            </w:r>
          </w:p>
        </w:tc>
        <w:tc>
          <w:tcPr>
            <w:tcW w:w="7769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SEQ_NO</w:t>
            </w:r>
          </w:p>
        </w:tc>
        <w:tc>
          <w:tcPr>
            <w:tcW w:w="1525" w:type="dxa"/>
          </w:tcPr>
          <w:p w:rsidR="003F1D87" w:rsidRPr="00933B73" w:rsidRDefault="00736E3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214E19" w:rsidRPr="00933B73" w:rsidRDefault="003F1D87" w:rsidP="00214E19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3" w:name="_Toc527135646"/>
      <w:r w:rsidRPr="00933B73">
        <w:rPr>
          <w:rFonts w:asciiTheme="minorHAnsi" w:eastAsiaTheme="minorEastAsia" w:hAnsiTheme="minorHAnsi"/>
        </w:rPr>
        <w:lastRenderedPageBreak/>
        <w:t>PES_TEST_STATUS</w:t>
      </w:r>
      <w:bookmarkEnd w:id="4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214E19" w:rsidRPr="00933B73" w:rsidTr="003C4A82">
        <w:tc>
          <w:tcPr>
            <w:tcW w:w="1668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214E19" w:rsidRPr="00933B73" w:rsidRDefault="002948A3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214E19" w:rsidRPr="00933B73" w:rsidRDefault="00756FDC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214E19" w:rsidRPr="00933B73" w:rsidTr="003C4A82">
        <w:tc>
          <w:tcPr>
            <w:tcW w:w="1668" w:type="dxa"/>
            <w:shd w:val="clear" w:color="auto" w:fill="C2D69B"/>
            <w:vAlign w:val="center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성능평가진행상태 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214E19" w:rsidRPr="00933B73" w:rsidRDefault="00214E19" w:rsidP="00214E1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PES_TEST_STATUS</w:t>
            </w:r>
          </w:p>
        </w:tc>
      </w:tr>
      <w:tr w:rsidR="00214E19" w:rsidRPr="00933B73" w:rsidTr="003C4A82">
        <w:tc>
          <w:tcPr>
            <w:tcW w:w="1668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업체별 성능평가 진행 상태</w:t>
            </w:r>
          </w:p>
        </w:tc>
        <w:tc>
          <w:tcPr>
            <w:tcW w:w="1701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500 /년</w:t>
            </w:r>
          </w:p>
        </w:tc>
      </w:tr>
      <w:tr w:rsidR="00C4209F" w:rsidRPr="00933B73" w:rsidTr="003C4A82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214E19" w:rsidRPr="00933B73" w:rsidRDefault="00214E19" w:rsidP="00214E19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214E19" w:rsidRPr="00933B73" w:rsidTr="003C4A82">
        <w:tc>
          <w:tcPr>
            <w:tcW w:w="3227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4E19" w:rsidRPr="00933B73" w:rsidTr="003C4A82">
        <w:tc>
          <w:tcPr>
            <w:tcW w:w="32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8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  <w:tc>
          <w:tcPr>
            <w:tcW w:w="1843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214E19" w:rsidRPr="00933B73" w:rsidRDefault="00214E1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4E19" w:rsidRPr="00933B73" w:rsidRDefault="00D27EC6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14E19" w:rsidRPr="00933B73" w:rsidTr="003C4A82">
        <w:tc>
          <w:tcPr>
            <w:tcW w:w="32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8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843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850" w:type="dxa"/>
            <w:vAlign w:val="center"/>
          </w:tcPr>
          <w:p w:rsidR="00214E19" w:rsidRPr="00933B73" w:rsidRDefault="00214E1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14E19" w:rsidRPr="00933B73" w:rsidTr="003C4A82">
        <w:tc>
          <w:tcPr>
            <w:tcW w:w="32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평가항목</w:t>
            </w:r>
          </w:p>
        </w:tc>
        <w:tc>
          <w:tcPr>
            <w:tcW w:w="38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TEST_TYPE_CD</w:t>
            </w:r>
          </w:p>
        </w:tc>
        <w:tc>
          <w:tcPr>
            <w:tcW w:w="1843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214E19" w:rsidRPr="00933B73" w:rsidRDefault="00214E1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4</w:t>
            </w:r>
          </w:p>
        </w:tc>
        <w:tc>
          <w:tcPr>
            <w:tcW w:w="794" w:type="dxa"/>
            <w:vAlign w:val="center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14E19" w:rsidRPr="00933B73" w:rsidTr="003C4A82">
        <w:tc>
          <w:tcPr>
            <w:tcW w:w="32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변형파라메타</w:t>
            </w:r>
          </w:p>
        </w:tc>
        <w:tc>
          <w:tcPr>
            <w:tcW w:w="38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ROBUST_PARAM</w:t>
            </w:r>
          </w:p>
        </w:tc>
        <w:tc>
          <w:tcPr>
            <w:tcW w:w="1843" w:type="dxa"/>
          </w:tcPr>
          <w:p w:rsidR="00214E19" w:rsidRPr="00933B73" w:rsidRDefault="00214E19" w:rsidP="00214E1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214E19" w:rsidRPr="00933B73" w:rsidRDefault="00214E1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14E19" w:rsidRPr="00933B73" w:rsidTr="003C4A82">
        <w:tc>
          <w:tcPr>
            <w:tcW w:w="32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작업시작일시</w:t>
            </w:r>
          </w:p>
        </w:tc>
        <w:tc>
          <w:tcPr>
            <w:tcW w:w="38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START_DATE</w:t>
            </w:r>
          </w:p>
        </w:tc>
        <w:tc>
          <w:tcPr>
            <w:tcW w:w="1843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850" w:type="dxa"/>
            <w:vAlign w:val="center"/>
          </w:tcPr>
          <w:p w:rsidR="00214E19" w:rsidRPr="00933B73" w:rsidRDefault="00214E1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14E19" w:rsidRPr="00933B73" w:rsidTr="003C4A82">
        <w:tc>
          <w:tcPr>
            <w:tcW w:w="32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작업종료일시</w:t>
            </w:r>
          </w:p>
        </w:tc>
        <w:tc>
          <w:tcPr>
            <w:tcW w:w="38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END_DATE</w:t>
            </w:r>
          </w:p>
        </w:tc>
        <w:tc>
          <w:tcPr>
            <w:tcW w:w="1843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850" w:type="dxa"/>
            <w:vAlign w:val="center"/>
          </w:tcPr>
          <w:p w:rsidR="00214E19" w:rsidRPr="00933B73" w:rsidRDefault="00214E1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214E19" w:rsidRPr="00933B73" w:rsidTr="003C4A82">
        <w:tc>
          <w:tcPr>
            <w:tcW w:w="32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로그분석일시</w:t>
            </w:r>
          </w:p>
        </w:tc>
        <w:tc>
          <w:tcPr>
            <w:tcW w:w="3827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LOG_ANAL_DATE</w:t>
            </w:r>
          </w:p>
        </w:tc>
        <w:tc>
          <w:tcPr>
            <w:tcW w:w="1843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850" w:type="dxa"/>
            <w:vAlign w:val="center"/>
          </w:tcPr>
          <w:p w:rsidR="00214E19" w:rsidRPr="00933B73" w:rsidRDefault="00214E19" w:rsidP="003C4A82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4E19" w:rsidRPr="00933B73" w:rsidRDefault="00214E19" w:rsidP="003C4A82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</w:p>
        </w:tc>
      </w:tr>
      <w:tr w:rsidR="00134CAC" w:rsidRPr="00933B73" w:rsidTr="003C4A82">
        <w:tc>
          <w:tcPr>
            <w:tcW w:w="3227" w:type="dxa"/>
          </w:tcPr>
          <w:p w:rsidR="00134CAC" w:rsidRPr="00933B73" w:rsidRDefault="00134CAC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진행상태</w:t>
            </w:r>
          </w:p>
        </w:tc>
        <w:tc>
          <w:tcPr>
            <w:tcW w:w="3827" w:type="dxa"/>
          </w:tcPr>
          <w:p w:rsidR="00134CAC" w:rsidRPr="00933B73" w:rsidRDefault="00134CAC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TEST_STATUS</w:t>
            </w:r>
          </w:p>
        </w:tc>
        <w:tc>
          <w:tcPr>
            <w:tcW w:w="1843" w:type="dxa"/>
          </w:tcPr>
          <w:p w:rsidR="00134CAC" w:rsidRPr="00933B73" w:rsidRDefault="00134CAC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850" w:type="dxa"/>
            <w:vAlign w:val="center"/>
          </w:tcPr>
          <w:p w:rsidR="00134CAC" w:rsidRPr="00933B73" w:rsidRDefault="00134CAC" w:rsidP="003C4A8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134CAC" w:rsidRPr="00933B73" w:rsidRDefault="00134CAC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34CAC" w:rsidRPr="00933B73" w:rsidRDefault="00134CAC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134CAC" w:rsidRPr="00933B73" w:rsidRDefault="00134CAC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134CAC" w:rsidRPr="00933B73" w:rsidRDefault="00134CAC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134CAC" w:rsidRPr="00933B73" w:rsidRDefault="00134CAC" w:rsidP="003C4A82">
            <w:pPr>
              <w:rPr>
                <w:rFonts w:asciiTheme="minorHAnsi" w:eastAsiaTheme="minorEastAsia" w:hAnsiTheme="minorHAnsi"/>
                <w:bCs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:</w:t>
            </w:r>
            <w:r w:rsidRPr="00933B73">
              <w:rPr>
                <w:rFonts w:asciiTheme="minorHAnsi" w:eastAsiaTheme="minorEastAsia" w:hAnsiTheme="minorHAnsi" w:hint="eastAsia"/>
                <w:bCs/>
              </w:rPr>
              <w:t>평가수행중</w:t>
            </w:r>
            <w:proofErr w:type="gramEnd"/>
          </w:p>
          <w:p w:rsidR="00134CAC" w:rsidRPr="00933B73" w:rsidRDefault="00134CAC" w:rsidP="003C4A82">
            <w:pPr>
              <w:rPr>
                <w:rFonts w:asciiTheme="minorHAnsi" w:eastAsiaTheme="minorEastAsia" w:hAnsiTheme="minorHAnsi"/>
                <w:bCs/>
              </w:rPr>
            </w:pPr>
            <w:r w:rsidRPr="00933B73">
              <w:rPr>
                <w:rFonts w:asciiTheme="minorHAnsi" w:eastAsiaTheme="minorEastAsia" w:hAnsiTheme="minorHAnsi" w:hint="eastAsia"/>
                <w:bCs/>
              </w:rPr>
              <w:t>2: 로그등록완료</w:t>
            </w:r>
          </w:p>
          <w:p w:rsidR="00134CAC" w:rsidRPr="00933B73" w:rsidRDefault="00134CAC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bCs/>
              </w:rPr>
              <w:t>3: 분석완료</w:t>
            </w:r>
          </w:p>
        </w:tc>
      </w:tr>
      <w:tr w:rsidR="003022A1" w:rsidRPr="00933B73" w:rsidTr="003C4A82">
        <w:tc>
          <w:tcPr>
            <w:tcW w:w="3227" w:type="dxa"/>
          </w:tcPr>
          <w:p w:rsidR="003022A1" w:rsidRPr="00933B73" w:rsidRDefault="003022A1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서버타입명</w:t>
            </w:r>
          </w:p>
        </w:tc>
        <w:tc>
          <w:tcPr>
            <w:tcW w:w="3827" w:type="dxa"/>
          </w:tcPr>
          <w:p w:rsidR="003022A1" w:rsidRPr="00933B73" w:rsidRDefault="003022A1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SERVER_TYPE_NM</w:t>
            </w:r>
          </w:p>
        </w:tc>
        <w:tc>
          <w:tcPr>
            <w:tcW w:w="1843" w:type="dxa"/>
          </w:tcPr>
          <w:p w:rsidR="003022A1" w:rsidRPr="00933B73" w:rsidRDefault="003022A1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3022A1" w:rsidRPr="00933B73" w:rsidRDefault="003022A1" w:rsidP="003C4A82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12</w:t>
            </w:r>
          </w:p>
        </w:tc>
        <w:tc>
          <w:tcPr>
            <w:tcW w:w="794" w:type="dxa"/>
            <w:vAlign w:val="center"/>
          </w:tcPr>
          <w:p w:rsidR="003022A1" w:rsidRPr="00933B73" w:rsidRDefault="003022A1" w:rsidP="003C4A82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022A1" w:rsidRPr="00933B73" w:rsidRDefault="003022A1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3022A1" w:rsidRPr="00933B73" w:rsidRDefault="003022A1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3022A1" w:rsidRPr="00933B73" w:rsidRDefault="003022A1" w:rsidP="003C4A82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3022A1" w:rsidRPr="00933B73" w:rsidRDefault="003022A1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MOBILE</w:t>
            </w:r>
          </w:p>
          <w:p w:rsidR="003022A1" w:rsidRPr="00933B73" w:rsidRDefault="003022A1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WEB</w:t>
            </w:r>
          </w:p>
        </w:tc>
      </w:tr>
      <w:tr w:rsidR="00445245" w:rsidRPr="00933B73" w:rsidTr="003C4A82">
        <w:tc>
          <w:tcPr>
            <w:tcW w:w="3227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에러코드</w:t>
            </w:r>
          </w:p>
        </w:tc>
        <w:tc>
          <w:tcPr>
            <w:tcW w:w="3827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ERR_CD</w:t>
            </w:r>
          </w:p>
        </w:tc>
        <w:tc>
          <w:tcPr>
            <w:tcW w:w="1843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445245" w:rsidRPr="00933B73" w:rsidRDefault="00445245" w:rsidP="00445245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center"/>
          </w:tcPr>
          <w:p w:rsidR="00445245" w:rsidRPr="00933B73" w:rsidRDefault="00445245" w:rsidP="0044524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1(예약),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2(미실행),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3(실행중),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 xml:space="preserve">4(에러),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5(정상종료),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6(실행중지 및 예약취소)</w:t>
            </w:r>
          </w:p>
        </w:tc>
      </w:tr>
      <w:tr w:rsidR="00445245" w:rsidRPr="00933B73" w:rsidTr="003C4A82">
        <w:tc>
          <w:tcPr>
            <w:tcW w:w="3227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에러메세지</w:t>
            </w:r>
          </w:p>
        </w:tc>
        <w:tc>
          <w:tcPr>
            <w:tcW w:w="3827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ERR_MSG</w:t>
            </w:r>
          </w:p>
        </w:tc>
        <w:tc>
          <w:tcPr>
            <w:tcW w:w="1843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445245" w:rsidRPr="00933B73" w:rsidRDefault="00445245" w:rsidP="00445245">
            <w:pPr>
              <w:jc w:val="righ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2500</w:t>
            </w:r>
          </w:p>
        </w:tc>
        <w:tc>
          <w:tcPr>
            <w:tcW w:w="794" w:type="dxa"/>
            <w:vAlign w:val="center"/>
          </w:tcPr>
          <w:p w:rsidR="00445245" w:rsidRPr="00933B73" w:rsidRDefault="00445245" w:rsidP="0044524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34CAC" w:rsidRPr="00933B73" w:rsidRDefault="00134CA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214E19" w:rsidRPr="00933B73" w:rsidTr="003C4A82">
        <w:tc>
          <w:tcPr>
            <w:tcW w:w="15276" w:type="dxa"/>
            <w:gridSpan w:val="4"/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214E19" w:rsidRPr="00933B73" w:rsidTr="003C4A82">
        <w:tc>
          <w:tcPr>
            <w:tcW w:w="4361" w:type="dxa"/>
            <w:shd w:val="clear" w:color="auto" w:fill="D6E3BC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4E19" w:rsidRPr="00933B73" w:rsidTr="003C4A82">
        <w:tc>
          <w:tcPr>
            <w:tcW w:w="436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 PES_TEST_STATUS</w:t>
            </w:r>
            <w:r w:rsidR="008B4B60" w:rsidRPr="00933B73">
              <w:rPr>
                <w:rFonts w:asciiTheme="minorHAnsi" w:eastAsiaTheme="minorEastAsia" w:hAnsiTheme="minorHAnsi" w:hint="eastAsia"/>
              </w:rPr>
              <w:t>_RECEIPT_NO</w:t>
            </w:r>
          </w:p>
        </w:tc>
        <w:tc>
          <w:tcPr>
            <w:tcW w:w="4536" w:type="dxa"/>
          </w:tcPr>
          <w:p w:rsidR="00214E19" w:rsidRPr="00933B73" w:rsidRDefault="005C7EA7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214E19" w:rsidRPr="00933B73" w:rsidRDefault="00D80292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214E19" w:rsidRPr="00933B73" w:rsidRDefault="00214E19" w:rsidP="00214E19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214E19" w:rsidRPr="00933B73" w:rsidTr="003C4A82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214E19" w:rsidRPr="00933B73" w:rsidTr="003C4A82">
        <w:tc>
          <w:tcPr>
            <w:tcW w:w="4361" w:type="dxa"/>
            <w:shd w:val="clear" w:color="auto" w:fill="EAF1DD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214E19" w:rsidRPr="00933B73" w:rsidTr="003C4A82">
        <w:tc>
          <w:tcPr>
            <w:tcW w:w="4361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PK_PES_TEST_STATUS</w:t>
            </w:r>
            <w:r w:rsidR="008B4B60" w:rsidRPr="00933B73">
              <w:rPr>
                <w:rFonts w:asciiTheme="minorHAnsi" w:eastAsiaTheme="minorEastAsia" w:hAnsiTheme="minorHAnsi" w:hint="eastAsia"/>
              </w:rPr>
              <w:t>_</w:t>
            </w:r>
            <w:r w:rsidR="00776D3A" w:rsidRPr="00933B73">
              <w:rPr>
                <w:rFonts w:asciiTheme="minorHAnsi" w:eastAsiaTheme="minorEastAsia" w:hAnsiTheme="minorHAnsi" w:hint="eastAsia"/>
              </w:rPr>
              <w:t>PARAM</w:t>
            </w:r>
          </w:p>
        </w:tc>
        <w:tc>
          <w:tcPr>
            <w:tcW w:w="7769" w:type="dxa"/>
          </w:tcPr>
          <w:p w:rsidR="00214E19" w:rsidRPr="00933B73" w:rsidRDefault="00214E19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TEST_TYPE_CD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ROBUST_PARAM</w:t>
            </w:r>
          </w:p>
        </w:tc>
        <w:tc>
          <w:tcPr>
            <w:tcW w:w="1525" w:type="dxa"/>
          </w:tcPr>
          <w:p w:rsidR="00214E19" w:rsidRPr="00933B73" w:rsidRDefault="00214E19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214E19" w:rsidRPr="00933B73" w:rsidRDefault="00146FB7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214E19" w:rsidRPr="00933B73" w:rsidRDefault="00214E19" w:rsidP="00214E19">
      <w:pPr>
        <w:rPr>
          <w:rFonts w:asciiTheme="minorHAnsi" w:eastAsiaTheme="minorEastAsia" w:hAnsiTheme="minorHAnsi"/>
        </w:rPr>
      </w:pPr>
    </w:p>
    <w:p w:rsidR="003F1D87" w:rsidRPr="00933B73" w:rsidRDefault="00214E19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4" w:name="_Toc527135647"/>
      <w:r w:rsidRPr="00933B73">
        <w:rPr>
          <w:rFonts w:asciiTheme="minorHAnsi" w:eastAsiaTheme="minorEastAsia" w:hAnsiTheme="minorHAnsi"/>
        </w:rPr>
        <w:lastRenderedPageBreak/>
        <w:t>PES_VIDEO_INFO</w:t>
      </w:r>
      <w:bookmarkEnd w:id="4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비디오콘텐츠정보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PES_VIDEO_INFO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비디오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데이터셋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메타 정보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F1D87" w:rsidP="00395C7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395C7F" w:rsidRPr="00933B73">
              <w:rPr>
                <w:rFonts w:asciiTheme="minorHAnsi" w:eastAsiaTheme="minorEastAsia" w:hAnsiTheme="minorHAnsi" w:hint="eastAsia"/>
              </w:rPr>
              <w:t>0</w:t>
            </w:r>
            <w:r w:rsidRPr="00933B73">
              <w:rPr>
                <w:rFonts w:asciiTheme="minorHAnsi" w:eastAsiaTheme="minorEastAsia" w:hAnsiTheme="minorHAnsi" w:hint="eastAsia"/>
              </w:rPr>
              <w:t>,000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콘텐츠ID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CONTENT_ID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원본변형구분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CONT_TYPE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콘텐츠명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CONT_NAME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장르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GENRE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평가항목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TEST_TYPE_CD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변형파라메타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ROBUST_PARAM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파일명칭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FILE_NAME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파일사이즈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FILE_SIZE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원본콘텐츠ID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ORG_CONT_ID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플레이시간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PLAY_TIME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코덱포맷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V_FORMAT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/>
              </w:rPr>
              <w:t>BitRate</w:t>
            </w:r>
            <w:proofErr w:type="spellEnd"/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V_BITRATE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22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가로폭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V_WIDTH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세로폭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V_HEIGHT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비율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V_ASPECT_RATIO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프레임비율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V_FRAME_RATE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37EA0" w:rsidRPr="00933B73" w:rsidRDefault="00314D76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A37EA0" w:rsidRPr="00933B73">
              <w:rPr>
                <w:rFonts w:asciiTheme="minorHAnsi" w:eastAsiaTheme="minorEastAsia" w:hAnsiTheme="minorHAnsi" w:hint="eastAsia"/>
              </w:rPr>
              <w:t>,2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총프레임수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V_TOTAL_FRAMES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오디오포맷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A_FORMAT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오디오포맷버젼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A_FORMAT_VER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오디오포맷프로파일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A_FORMAT_PROF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A37EA0" w:rsidRPr="00933B73" w:rsidRDefault="00A37EA0" w:rsidP="00DF53D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오디오비트레이트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A_BITRATE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오디오샘플링율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A_SAMPLE_RATE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무DB변형물여부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NO_DB_CONT_YN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SYSDATE                  </w:t>
            </w: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사용여부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USE_YN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'Y'</w:t>
            </w: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데이타셋검검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DATASET_CHK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8B6FF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매체유형 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MEDIATYPE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8B6FF0" w:rsidP="005B5FB1">
            <w:pPr>
              <w:rPr>
                <w:rFonts w:asciiTheme="minorHAnsi" w:eastAsiaTheme="minorEastAsia" w:hAnsiTheme="minorHAnsi"/>
              </w:rPr>
            </w:pP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1.비디오,2.음악</w:t>
            </w:r>
            <w:proofErr w:type="gramEnd"/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8B6FF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제목 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TITLE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567F7D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512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국가이름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COUNTRYCD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8B6F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비디오타임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VIDEOTIME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8B6FF0" w:rsidP="005B5FB1">
            <w:pPr>
              <w:rPr>
                <w:rFonts w:asciiTheme="minorHAnsi" w:eastAsiaTheme="minorEastAsia" w:hAnsiTheme="minorHAnsi"/>
              </w:rPr>
            </w:pP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스페셜.0,영화.1</w:t>
            </w:r>
            <w:proofErr w:type="gramEnd"/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8B6FF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등급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GRADECD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8B6FF0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전체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,12,15,18세이상</w:t>
            </w:r>
            <w:proofErr w:type="gramEnd"/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장르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GENRECD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권리사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RIGHTOWNERNAME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CB5F9F" w:rsidP="00CB5F9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512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개봉일/방영일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OPENDATE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구분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TYPECD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A37EA0" w:rsidRPr="00933B73" w:rsidTr="00B148EF">
        <w:tc>
          <w:tcPr>
            <w:tcW w:w="32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사용자 아이디</w:t>
            </w:r>
          </w:p>
        </w:tc>
        <w:tc>
          <w:tcPr>
            <w:tcW w:w="3827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USER_ID</w:t>
            </w:r>
          </w:p>
        </w:tc>
        <w:tc>
          <w:tcPr>
            <w:tcW w:w="1843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37EA0" w:rsidRPr="00933B73" w:rsidRDefault="00A37EA0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37EA0" w:rsidRPr="00933B73" w:rsidRDefault="00A37EA0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37EA0" w:rsidRPr="00933B73" w:rsidRDefault="00A37EA0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E2259D" w:rsidRPr="00933B73" w:rsidTr="00B148EF">
        <w:tc>
          <w:tcPr>
            <w:tcW w:w="3227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</w:rPr>
            </w:pPr>
            <w:r w:rsidRPr="00C4209F">
              <w:rPr>
                <w:rFonts w:asciiTheme="minorHAnsi" w:eastAsiaTheme="minorEastAsia" w:hAnsiTheme="minorHAnsi" w:hint="eastAsia"/>
              </w:rPr>
              <w:t>메모</w:t>
            </w:r>
          </w:p>
        </w:tc>
        <w:tc>
          <w:tcPr>
            <w:tcW w:w="3827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</w:rPr>
            </w:pPr>
            <w:r w:rsidRPr="00C4209F">
              <w:rPr>
                <w:rFonts w:asciiTheme="minorHAnsi" w:eastAsiaTheme="minorEastAsia" w:hAnsiTheme="minorHAnsi" w:hint="eastAsia"/>
              </w:rPr>
              <w:t>MEMO</w:t>
            </w:r>
          </w:p>
        </w:tc>
        <w:tc>
          <w:tcPr>
            <w:tcW w:w="1843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</w:rPr>
            </w:pPr>
            <w:r w:rsidRPr="00C4209F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E2259D" w:rsidRPr="00C4209F" w:rsidRDefault="00CB2607" w:rsidP="00DF53D0">
            <w:pPr>
              <w:jc w:val="right"/>
              <w:rPr>
                <w:rFonts w:asciiTheme="minorHAnsi" w:eastAsiaTheme="minorEastAsia" w:hAnsiTheme="minorHAnsi"/>
              </w:rPr>
            </w:pPr>
            <w:r w:rsidRPr="00C4209F">
              <w:rPr>
                <w:rFonts w:asciiTheme="minorHAnsi" w:eastAsiaTheme="minorEastAsia" w:hAnsiTheme="minorHAnsi"/>
              </w:rPr>
              <w:t>20</w:t>
            </w:r>
            <w:r w:rsidR="00E2259D" w:rsidRPr="00C4209F">
              <w:rPr>
                <w:rFonts w:asciiTheme="minorHAnsi" w:eastAsiaTheme="minorEastAsia" w:hAnsiTheme="minorHAnsi" w:hint="eastAsia"/>
              </w:rPr>
              <w:t>00</w:t>
            </w:r>
          </w:p>
        </w:tc>
        <w:tc>
          <w:tcPr>
            <w:tcW w:w="794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E2259D" w:rsidRPr="00C4209F" w:rsidRDefault="00E2259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E2259D" w:rsidRPr="00C4209F" w:rsidRDefault="00E2259D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37EA0" w:rsidRPr="00933B73" w:rsidRDefault="00A37EA0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5B5FB1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PK_PES_VIDEO_INFO</w:t>
            </w:r>
            <w:r w:rsidR="006146A8" w:rsidRPr="00933B73">
              <w:rPr>
                <w:rFonts w:asciiTheme="minorHAnsi" w:eastAsiaTheme="minorEastAsia" w:hAnsiTheme="minorHAnsi" w:hint="eastAsia"/>
              </w:rPr>
              <w:t>_C_ID</w:t>
            </w:r>
          </w:p>
        </w:tc>
        <w:tc>
          <w:tcPr>
            <w:tcW w:w="7769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525" w:type="dxa"/>
          </w:tcPr>
          <w:p w:rsidR="003F1D87" w:rsidRPr="00933B73" w:rsidRDefault="00736E3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DF53D0" w:rsidRPr="00933B73" w:rsidTr="005B5FB1">
        <w:tc>
          <w:tcPr>
            <w:tcW w:w="4361" w:type="dxa"/>
          </w:tcPr>
          <w:p w:rsidR="00DF53D0" w:rsidRPr="00933B73" w:rsidRDefault="00DF53D0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IDX_PES_VIDEO_INFO_ROBUST</w:t>
            </w:r>
          </w:p>
        </w:tc>
        <w:tc>
          <w:tcPr>
            <w:tcW w:w="7769" w:type="dxa"/>
          </w:tcPr>
          <w:p w:rsidR="00DF53D0" w:rsidRPr="00933B73" w:rsidRDefault="00DF53D0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CONT_TYPE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TEST_TYPE_CD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ROBUST_PARAM</w:t>
            </w:r>
          </w:p>
        </w:tc>
        <w:tc>
          <w:tcPr>
            <w:tcW w:w="1525" w:type="dxa"/>
          </w:tcPr>
          <w:p w:rsidR="00DF53D0" w:rsidRPr="00933B73" w:rsidRDefault="00DF53D0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NON</w:t>
            </w: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DF53D0" w:rsidRPr="00933B73" w:rsidRDefault="00146FB7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DF53D0" w:rsidRPr="00933B73" w:rsidTr="005B5FB1">
        <w:tc>
          <w:tcPr>
            <w:tcW w:w="4361" w:type="dxa"/>
          </w:tcPr>
          <w:p w:rsidR="00DF53D0" w:rsidRPr="00933B73" w:rsidRDefault="00DF53D0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IDX_PES_VIDEO_INFO_FILE_NAME</w:t>
            </w:r>
          </w:p>
        </w:tc>
        <w:tc>
          <w:tcPr>
            <w:tcW w:w="7769" w:type="dxa"/>
          </w:tcPr>
          <w:p w:rsidR="00DF53D0" w:rsidRPr="00933B73" w:rsidRDefault="00DF53D0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FILE_NAME</w:t>
            </w:r>
          </w:p>
        </w:tc>
        <w:tc>
          <w:tcPr>
            <w:tcW w:w="1525" w:type="dxa"/>
          </w:tcPr>
          <w:p w:rsidR="00DF53D0" w:rsidRPr="00933B73" w:rsidRDefault="00DF53D0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NON</w:t>
            </w: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DF53D0" w:rsidRPr="00933B73" w:rsidRDefault="00146FB7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5" w:name="_Toc527135648"/>
      <w:r w:rsidRPr="00933B73">
        <w:rPr>
          <w:rFonts w:asciiTheme="minorHAnsi" w:eastAsiaTheme="minorEastAsia" w:hAnsiTheme="minorHAnsi"/>
        </w:rPr>
        <w:lastRenderedPageBreak/>
        <w:t>PES_VIDEO_SUBSET</w:t>
      </w:r>
      <w:bookmarkEnd w:id="4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 w:rsidP="00E94A5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비디오콘텐츠부분매칭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PES_VIDEO_SUBSET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비디오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부분매칭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원본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콘텐츠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정보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95C7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3F1D87" w:rsidRPr="00933B73">
              <w:rPr>
                <w:rFonts w:asciiTheme="minorHAnsi" w:eastAsiaTheme="minorEastAsia" w:hAnsiTheme="minorHAnsi" w:hint="eastAsia"/>
              </w:rPr>
              <w:t>00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콘텐츠ID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CONTENT_ID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8426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원본콘텐츠ID2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ORG_CONT_ID2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73662A" w:rsidRPr="00933B73" w:rsidTr="00632464">
        <w:tc>
          <w:tcPr>
            <w:tcW w:w="32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원본콘텐츠ID3</w:t>
            </w:r>
          </w:p>
        </w:tc>
        <w:tc>
          <w:tcPr>
            <w:tcW w:w="3827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ORG_CONT_ID3</w:t>
            </w:r>
          </w:p>
        </w:tc>
        <w:tc>
          <w:tcPr>
            <w:tcW w:w="184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73662A" w:rsidRPr="00933B73" w:rsidRDefault="0073662A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73662A" w:rsidRPr="00933B73" w:rsidRDefault="0073662A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73662A" w:rsidRPr="00933B73" w:rsidRDefault="0073662A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EF1A31" w:rsidRPr="00933B73" w:rsidRDefault="00EF1A31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817A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FK_PES_VIDEO_SUBSET</w:t>
            </w:r>
            <w:r w:rsidR="006146A8" w:rsidRPr="00933B73">
              <w:rPr>
                <w:rFonts w:asciiTheme="minorHAnsi" w:eastAsiaTheme="minorEastAsia" w:hAnsiTheme="minorHAnsi" w:hint="eastAsia"/>
              </w:rPr>
              <w:t>_</w:t>
            </w:r>
            <w:r w:rsidR="0094052B" w:rsidRPr="00933B73">
              <w:rPr>
                <w:rFonts w:asciiTheme="minorHAnsi" w:eastAsiaTheme="minorEastAsia" w:hAnsiTheme="minorHAnsi" w:hint="eastAsia"/>
              </w:rPr>
              <w:t>C_ID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386B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PES_VIDEO_INFO</w:t>
            </w:r>
          </w:p>
        </w:tc>
        <w:tc>
          <w:tcPr>
            <w:tcW w:w="4111" w:type="dxa"/>
          </w:tcPr>
          <w:p w:rsidR="003F1D87" w:rsidRPr="00933B73" w:rsidRDefault="00D8029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PK_PES_VIDEO_SUBSET</w:t>
            </w:r>
            <w:r w:rsidR="006146A8" w:rsidRPr="00933B73">
              <w:rPr>
                <w:rFonts w:asciiTheme="minorHAnsi" w:eastAsiaTheme="minorEastAsia" w:hAnsiTheme="minorHAnsi" w:hint="eastAsia"/>
              </w:rPr>
              <w:t>_C_ID</w:t>
            </w:r>
          </w:p>
        </w:tc>
        <w:tc>
          <w:tcPr>
            <w:tcW w:w="7769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525" w:type="dxa"/>
          </w:tcPr>
          <w:p w:rsidR="003F1D87" w:rsidRPr="00933B73" w:rsidRDefault="00736E3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6" w:name="_Toc527135649"/>
      <w:r w:rsidRPr="00933B73">
        <w:rPr>
          <w:rFonts w:asciiTheme="minorHAnsi" w:eastAsiaTheme="minorEastAsia" w:hAnsiTheme="minorHAnsi"/>
        </w:rPr>
        <w:lastRenderedPageBreak/>
        <w:t>RECEIVE_LOG</w:t>
      </w:r>
      <w:bookmarkEnd w:id="4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권리자추출로그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RECEIVE_LOG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권리자별콘텐츠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추출 이력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95C7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200,000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85256" w:rsidRPr="00933B73" w:rsidTr="00B148EF">
        <w:tc>
          <w:tcPr>
            <w:tcW w:w="32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로그순번</w:t>
            </w:r>
          </w:p>
        </w:tc>
        <w:tc>
          <w:tcPr>
            <w:tcW w:w="38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LOG_SEQ</w:t>
            </w:r>
          </w:p>
        </w:tc>
        <w:tc>
          <w:tcPr>
            <w:tcW w:w="1843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685256" w:rsidRPr="00933B73" w:rsidRDefault="00685256" w:rsidP="0068525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685256" w:rsidRPr="00933B73" w:rsidRDefault="00685256" w:rsidP="0068525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85256" w:rsidRPr="00933B73" w:rsidRDefault="0068525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85256" w:rsidRPr="00933B73" w:rsidTr="00B148EF">
        <w:tc>
          <w:tcPr>
            <w:tcW w:w="32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권리자ID</w:t>
            </w:r>
          </w:p>
        </w:tc>
        <w:tc>
          <w:tcPr>
            <w:tcW w:w="38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COPYRIGHT_ID</w:t>
            </w:r>
          </w:p>
        </w:tc>
        <w:tc>
          <w:tcPr>
            <w:tcW w:w="1843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685256" w:rsidRPr="00933B73" w:rsidRDefault="00685256" w:rsidP="0068525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</w:p>
        </w:tc>
        <w:tc>
          <w:tcPr>
            <w:tcW w:w="794" w:type="dxa"/>
          </w:tcPr>
          <w:p w:rsidR="00685256" w:rsidRPr="00933B73" w:rsidRDefault="00685256" w:rsidP="0068525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Y　</w:t>
            </w:r>
          </w:p>
        </w:tc>
        <w:tc>
          <w:tcPr>
            <w:tcW w:w="2090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85256" w:rsidRPr="00933B73" w:rsidRDefault="0068525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85256" w:rsidRPr="00933B73" w:rsidTr="00B148EF">
        <w:tc>
          <w:tcPr>
            <w:tcW w:w="32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전송일시</w:t>
            </w:r>
          </w:p>
        </w:tc>
        <w:tc>
          <w:tcPr>
            <w:tcW w:w="38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RECEIVE_DATE</w:t>
            </w:r>
          </w:p>
        </w:tc>
        <w:tc>
          <w:tcPr>
            <w:tcW w:w="1843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685256" w:rsidRPr="00933B73" w:rsidRDefault="00685256" w:rsidP="00685256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685256" w:rsidRPr="00933B73" w:rsidRDefault="00685256" w:rsidP="00685256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85256" w:rsidRPr="00933B73" w:rsidRDefault="0068525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85256" w:rsidRPr="00933B73" w:rsidTr="00B148EF">
        <w:tc>
          <w:tcPr>
            <w:tcW w:w="32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파일유형</w:t>
            </w:r>
          </w:p>
        </w:tc>
        <w:tc>
          <w:tcPr>
            <w:tcW w:w="38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FILE_TYPE</w:t>
            </w:r>
          </w:p>
        </w:tc>
        <w:tc>
          <w:tcPr>
            <w:tcW w:w="1843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685256" w:rsidRPr="00933B73" w:rsidRDefault="00685256" w:rsidP="0068525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</w:t>
            </w:r>
          </w:p>
        </w:tc>
        <w:tc>
          <w:tcPr>
            <w:tcW w:w="794" w:type="dxa"/>
          </w:tcPr>
          <w:p w:rsidR="00685256" w:rsidRPr="00933B73" w:rsidRDefault="00685256" w:rsidP="0068525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85256" w:rsidRPr="00933B73" w:rsidRDefault="0068525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85256" w:rsidRPr="00933B73" w:rsidTr="00B148EF">
        <w:tc>
          <w:tcPr>
            <w:tcW w:w="32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파일명칭</w:t>
            </w:r>
          </w:p>
        </w:tc>
        <w:tc>
          <w:tcPr>
            <w:tcW w:w="38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FILE_NAME</w:t>
            </w:r>
          </w:p>
        </w:tc>
        <w:tc>
          <w:tcPr>
            <w:tcW w:w="1843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685256" w:rsidRPr="00933B73" w:rsidRDefault="00685256" w:rsidP="0068525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94" w:type="dxa"/>
          </w:tcPr>
          <w:p w:rsidR="00685256" w:rsidRPr="00933B73" w:rsidRDefault="00685256" w:rsidP="0068525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85256" w:rsidRPr="00933B73" w:rsidRDefault="0068525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85256" w:rsidRPr="00933B73" w:rsidTr="00B148EF">
        <w:tc>
          <w:tcPr>
            <w:tcW w:w="32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파일사이즈</w:t>
            </w:r>
          </w:p>
        </w:tc>
        <w:tc>
          <w:tcPr>
            <w:tcW w:w="38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FILE_SIZE</w:t>
            </w:r>
          </w:p>
        </w:tc>
        <w:tc>
          <w:tcPr>
            <w:tcW w:w="1843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685256" w:rsidRPr="00933B73" w:rsidRDefault="00685256" w:rsidP="0068525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685256" w:rsidRPr="00933B73" w:rsidRDefault="00685256" w:rsidP="00685256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85256" w:rsidRPr="00933B73" w:rsidRDefault="0068525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85256" w:rsidRPr="00933B73" w:rsidTr="00B148EF">
        <w:tc>
          <w:tcPr>
            <w:tcW w:w="32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업체키</w:t>
            </w:r>
          </w:p>
        </w:tc>
        <w:tc>
          <w:tcPr>
            <w:tcW w:w="38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USER_ID</w:t>
            </w:r>
          </w:p>
        </w:tc>
        <w:tc>
          <w:tcPr>
            <w:tcW w:w="1843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685256" w:rsidRPr="00933B73" w:rsidRDefault="00685256" w:rsidP="0068525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685256" w:rsidRPr="00933B73" w:rsidRDefault="00685256" w:rsidP="0068525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85256" w:rsidRPr="00933B73" w:rsidRDefault="0068525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85256" w:rsidRPr="00933B73" w:rsidTr="00B148EF">
        <w:tc>
          <w:tcPr>
            <w:tcW w:w="32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실제전송파일명</w:t>
            </w:r>
          </w:p>
        </w:tc>
        <w:tc>
          <w:tcPr>
            <w:tcW w:w="38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REAL_FILE_NAME</w:t>
            </w:r>
          </w:p>
        </w:tc>
        <w:tc>
          <w:tcPr>
            <w:tcW w:w="1843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685256" w:rsidRPr="00933B73" w:rsidRDefault="00685256" w:rsidP="0068525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94" w:type="dxa"/>
          </w:tcPr>
          <w:p w:rsidR="00685256" w:rsidRPr="00933B73" w:rsidRDefault="00685256" w:rsidP="00685256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85256" w:rsidRPr="00933B73" w:rsidRDefault="00685256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85256" w:rsidRPr="00933B73" w:rsidTr="00B148EF">
        <w:tc>
          <w:tcPr>
            <w:tcW w:w="32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827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CONT_GB</w:t>
            </w:r>
          </w:p>
        </w:tc>
        <w:tc>
          <w:tcPr>
            <w:tcW w:w="1843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685256" w:rsidRPr="00933B73" w:rsidRDefault="00685256" w:rsidP="0068525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685256" w:rsidRPr="00933B73" w:rsidRDefault="00685256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685256" w:rsidRPr="00933B73" w:rsidRDefault="00685256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85256" w:rsidRPr="00933B73" w:rsidRDefault="00685256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3F1D87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EF1A31" w:rsidRPr="00933B73" w:rsidRDefault="00EF1A31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386B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FK_RECEIVE_LOG</w:t>
            </w:r>
            <w:r w:rsidR="00016E19" w:rsidRPr="00933B73">
              <w:rPr>
                <w:rFonts w:asciiTheme="minorHAnsi" w:eastAsiaTheme="minorEastAsia" w:hAnsiTheme="minorHAnsi" w:hint="eastAsia"/>
              </w:rPr>
              <w:t>_COPY</w:t>
            </w:r>
            <w:r w:rsidR="005A012B" w:rsidRPr="00933B73">
              <w:rPr>
                <w:rFonts w:asciiTheme="minorHAnsi" w:eastAsiaTheme="minorEastAsia" w:hAnsiTheme="minorHAnsi" w:hint="eastAsia"/>
              </w:rPr>
              <w:t>_ID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386B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COPYRIGHTER</w:t>
            </w:r>
          </w:p>
        </w:tc>
        <w:tc>
          <w:tcPr>
            <w:tcW w:w="4111" w:type="dxa"/>
          </w:tcPr>
          <w:p w:rsidR="003F1D87" w:rsidRPr="00933B73" w:rsidRDefault="00D8029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COPYRIGHT_ID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IDX_RECEIVE_LOG_COPY_USER</w:t>
            </w:r>
          </w:p>
        </w:tc>
        <w:tc>
          <w:tcPr>
            <w:tcW w:w="7769" w:type="dxa"/>
          </w:tcPr>
          <w:p w:rsidR="003F1D87" w:rsidRPr="00933B73" w:rsidRDefault="00736E38" w:rsidP="00736E3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COPYRIGHT_ID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USER_ID</w:t>
            </w:r>
          </w:p>
        </w:tc>
        <w:tc>
          <w:tcPr>
            <w:tcW w:w="1525" w:type="dxa"/>
          </w:tcPr>
          <w:p w:rsidR="003F1D87" w:rsidRPr="00933B73" w:rsidRDefault="00736E3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IDX_RECEIVE_LOG_DATE</w:t>
            </w:r>
          </w:p>
        </w:tc>
        <w:tc>
          <w:tcPr>
            <w:tcW w:w="7769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RECEIVE_DATE</w:t>
            </w:r>
          </w:p>
        </w:tc>
        <w:tc>
          <w:tcPr>
            <w:tcW w:w="1525" w:type="dxa"/>
          </w:tcPr>
          <w:p w:rsidR="003F1D87" w:rsidRPr="00933B73" w:rsidRDefault="00736E3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IDX_RECEIVE_LOG_USER_COPY</w:t>
            </w:r>
          </w:p>
        </w:tc>
        <w:tc>
          <w:tcPr>
            <w:tcW w:w="7769" w:type="dxa"/>
          </w:tcPr>
          <w:p w:rsidR="003F1D87" w:rsidRPr="00933B73" w:rsidRDefault="00736E38" w:rsidP="00736E3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COPYRIGHT_ID</w:t>
            </w:r>
          </w:p>
        </w:tc>
        <w:tc>
          <w:tcPr>
            <w:tcW w:w="1525" w:type="dxa"/>
          </w:tcPr>
          <w:p w:rsidR="003F1D87" w:rsidRPr="00933B73" w:rsidRDefault="00736E3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6D767A" w:rsidRPr="00933B73" w:rsidTr="005B5FB1">
        <w:tc>
          <w:tcPr>
            <w:tcW w:w="4361" w:type="dxa"/>
          </w:tcPr>
          <w:p w:rsidR="006D767A" w:rsidRPr="00933B73" w:rsidRDefault="006D767A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IDX_RECEIVE_LOG_COPY_USER_FILE</w:t>
            </w:r>
          </w:p>
        </w:tc>
        <w:tc>
          <w:tcPr>
            <w:tcW w:w="7769" w:type="dxa"/>
          </w:tcPr>
          <w:p w:rsidR="006D767A" w:rsidRPr="00933B73" w:rsidRDefault="006D767A" w:rsidP="00736E3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COPYRIGHT_ID, USER_ID, REAL_FILE_NAME, FILE_TYPE</w:t>
            </w:r>
          </w:p>
        </w:tc>
        <w:tc>
          <w:tcPr>
            <w:tcW w:w="1525" w:type="dxa"/>
          </w:tcPr>
          <w:p w:rsidR="006D767A" w:rsidRPr="00933B73" w:rsidRDefault="006D767A" w:rsidP="009436B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6D767A" w:rsidRPr="00933B73" w:rsidRDefault="00146FB7" w:rsidP="009436B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E38" w:rsidRPr="00933B73" w:rsidTr="005B5FB1">
        <w:tc>
          <w:tcPr>
            <w:tcW w:w="4361" w:type="dxa"/>
          </w:tcPr>
          <w:p w:rsidR="00736E38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PK_RECEIVE_LOG</w:t>
            </w:r>
            <w:r w:rsidR="00EF1A31" w:rsidRPr="00933B73">
              <w:rPr>
                <w:rFonts w:asciiTheme="minorHAnsi" w:eastAsiaTheme="minorEastAsia" w:hAnsiTheme="minorHAnsi" w:hint="eastAsia"/>
              </w:rPr>
              <w:t>_SEQ</w:t>
            </w:r>
          </w:p>
        </w:tc>
        <w:tc>
          <w:tcPr>
            <w:tcW w:w="7769" w:type="dxa"/>
          </w:tcPr>
          <w:p w:rsidR="00736E38" w:rsidRPr="00933B73" w:rsidRDefault="00736E38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LOG_SEQ</w:t>
            </w:r>
          </w:p>
        </w:tc>
        <w:tc>
          <w:tcPr>
            <w:tcW w:w="1525" w:type="dxa"/>
          </w:tcPr>
          <w:p w:rsidR="00736E38" w:rsidRPr="00933B73" w:rsidRDefault="00736E38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736E38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7" w:name="_Toc527135650"/>
      <w:r w:rsidRPr="00933B73">
        <w:rPr>
          <w:rFonts w:asciiTheme="minorHAnsi" w:eastAsiaTheme="minorEastAsia" w:hAnsiTheme="minorHAnsi"/>
        </w:rPr>
        <w:lastRenderedPageBreak/>
        <w:t>SERVICE_MONITOR</w:t>
      </w:r>
      <w:bookmarkEnd w:id="4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0475AE" w:rsidP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서비스 모니터링 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97602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</w:rPr>
              <w:t>SERVICE_MONITOR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0475AE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외부 서비스 모니터링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0475AE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  <w:r w:rsidR="00395C7F" w:rsidRPr="00933B73">
              <w:rPr>
                <w:rFonts w:asciiTheme="minorHAnsi" w:eastAsiaTheme="minorEastAsia" w:hAnsiTheme="minorHAnsi" w:hint="eastAsia"/>
              </w:rPr>
              <w:t>00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475AE" w:rsidRPr="00933B73" w:rsidTr="003C4A82">
        <w:tc>
          <w:tcPr>
            <w:tcW w:w="32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IP주소</w:t>
            </w:r>
          </w:p>
        </w:tc>
        <w:tc>
          <w:tcPr>
            <w:tcW w:w="38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IP_ADDRESS</w:t>
            </w:r>
          </w:p>
        </w:tc>
        <w:tc>
          <w:tcPr>
            <w:tcW w:w="1843" w:type="dxa"/>
          </w:tcPr>
          <w:p w:rsidR="000475AE" w:rsidRPr="00933B73" w:rsidRDefault="000475AE" w:rsidP="000475A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0475AE" w:rsidRPr="00933B73" w:rsidRDefault="00EF1A3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0475AE" w:rsidRPr="00933B73" w:rsidRDefault="000475AE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475AE" w:rsidRPr="00933B73" w:rsidRDefault="000475AE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0475AE" w:rsidRPr="00933B73" w:rsidTr="003C4A82">
        <w:tc>
          <w:tcPr>
            <w:tcW w:w="32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PORT번호</w:t>
            </w:r>
          </w:p>
        </w:tc>
        <w:tc>
          <w:tcPr>
            <w:tcW w:w="38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PORT_NUMBER</w:t>
            </w:r>
          </w:p>
        </w:tc>
        <w:tc>
          <w:tcPr>
            <w:tcW w:w="1843" w:type="dxa"/>
          </w:tcPr>
          <w:p w:rsidR="000475AE" w:rsidRPr="00933B73" w:rsidRDefault="000475AE" w:rsidP="000475A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0475AE" w:rsidRPr="00933B73" w:rsidRDefault="000475A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0475AE" w:rsidRPr="00933B73" w:rsidRDefault="000475AE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475AE" w:rsidRPr="00933B73" w:rsidRDefault="000475AE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0475AE" w:rsidRPr="00933B73" w:rsidTr="003C4A82">
        <w:tc>
          <w:tcPr>
            <w:tcW w:w="32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서비스명칭</w:t>
            </w:r>
          </w:p>
        </w:tc>
        <w:tc>
          <w:tcPr>
            <w:tcW w:w="38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SERVICE_NM</w:t>
            </w:r>
          </w:p>
        </w:tc>
        <w:tc>
          <w:tcPr>
            <w:tcW w:w="1843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0475AE" w:rsidRPr="00933B73" w:rsidRDefault="000475A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  <w:vAlign w:val="center"/>
          </w:tcPr>
          <w:p w:rsidR="000475AE" w:rsidRPr="00933B73" w:rsidRDefault="000475AE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0475AE" w:rsidRPr="00933B73" w:rsidRDefault="000475AE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0475AE" w:rsidRPr="00933B73" w:rsidTr="003C4A82">
        <w:tc>
          <w:tcPr>
            <w:tcW w:w="32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모니터링주기</w:t>
            </w:r>
          </w:p>
        </w:tc>
        <w:tc>
          <w:tcPr>
            <w:tcW w:w="38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MON_INTERVAL</w:t>
            </w:r>
          </w:p>
        </w:tc>
        <w:tc>
          <w:tcPr>
            <w:tcW w:w="1843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  <w:vAlign w:val="center"/>
          </w:tcPr>
          <w:p w:rsidR="000475AE" w:rsidRPr="00933B73" w:rsidRDefault="00D60B3F" w:rsidP="003D626B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</w:t>
            </w:r>
            <w:r w:rsidR="003D626B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,0</w:t>
            </w:r>
          </w:p>
        </w:tc>
        <w:tc>
          <w:tcPr>
            <w:tcW w:w="794" w:type="dxa"/>
            <w:vAlign w:val="center"/>
          </w:tcPr>
          <w:p w:rsidR="000475AE" w:rsidRPr="00933B73" w:rsidRDefault="000475AE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0475AE" w:rsidRPr="00933B73" w:rsidRDefault="000475AE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0475AE" w:rsidRPr="00933B73" w:rsidRDefault="000475AE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0475AE" w:rsidRPr="00933B73" w:rsidTr="005B5FB1">
        <w:tc>
          <w:tcPr>
            <w:tcW w:w="32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843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850" w:type="dxa"/>
          </w:tcPr>
          <w:p w:rsidR="000475AE" w:rsidRPr="00933B73" w:rsidRDefault="000475AE" w:rsidP="000475AE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0475AE" w:rsidRPr="00933B73" w:rsidRDefault="000475AE" w:rsidP="00216E7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75AE" w:rsidRPr="00933B73" w:rsidRDefault="000475AE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75AE" w:rsidRPr="00933B73" w:rsidRDefault="000475AE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75AE" w:rsidRPr="00933B73" w:rsidRDefault="000475AE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75AE" w:rsidRPr="00933B73" w:rsidRDefault="000475AE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0475AE" w:rsidRPr="00933B73" w:rsidTr="005B5FB1">
        <w:tc>
          <w:tcPr>
            <w:tcW w:w="32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서비스 상태</w:t>
            </w:r>
          </w:p>
        </w:tc>
        <w:tc>
          <w:tcPr>
            <w:tcW w:w="3827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SERVICE_STATUS</w:t>
            </w:r>
          </w:p>
        </w:tc>
        <w:tc>
          <w:tcPr>
            <w:tcW w:w="1843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850" w:type="dxa"/>
          </w:tcPr>
          <w:p w:rsidR="000475AE" w:rsidRPr="00933B73" w:rsidRDefault="00EF1A31" w:rsidP="000475AE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0475AE" w:rsidRPr="00933B73" w:rsidRDefault="000475AE" w:rsidP="00216E7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75AE" w:rsidRPr="00933B73" w:rsidRDefault="000475AE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0475AE" w:rsidRPr="00933B73" w:rsidRDefault="000475AE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0475AE" w:rsidRPr="00933B73" w:rsidRDefault="000475AE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0475AE" w:rsidRPr="00933B73" w:rsidRDefault="000475AE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3F1D87" w:rsidRPr="00933B73" w:rsidTr="005B5FB1">
        <w:tc>
          <w:tcPr>
            <w:tcW w:w="3227" w:type="dxa"/>
          </w:tcPr>
          <w:p w:rsidR="003F1D87" w:rsidRPr="00933B73" w:rsidRDefault="00EF1A31" w:rsidP="00EF1A3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모니터링 여부</w:t>
            </w:r>
          </w:p>
        </w:tc>
        <w:tc>
          <w:tcPr>
            <w:tcW w:w="3827" w:type="dxa"/>
          </w:tcPr>
          <w:p w:rsidR="003F1D87" w:rsidRPr="00933B73" w:rsidRDefault="00EF1A3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MON_YN</w:t>
            </w:r>
          </w:p>
        </w:tc>
        <w:tc>
          <w:tcPr>
            <w:tcW w:w="1843" w:type="dxa"/>
          </w:tcPr>
          <w:p w:rsidR="003F1D87" w:rsidRPr="00933B73" w:rsidRDefault="00EF1A3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3F1D87" w:rsidRPr="00933B73" w:rsidRDefault="00EF1A31" w:rsidP="00EF1A31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F1D87" w:rsidRPr="00933B73" w:rsidRDefault="003F1D87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EF1A31" w:rsidRPr="00933B73" w:rsidRDefault="00EF1A31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5B5FB1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0475AE" w:rsidRPr="00933B73" w:rsidTr="003C4A82">
        <w:tc>
          <w:tcPr>
            <w:tcW w:w="4361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PK_SERVICE_MONITOR</w:t>
            </w:r>
            <w:r w:rsidR="00016E19" w:rsidRPr="00933B73">
              <w:rPr>
                <w:rFonts w:asciiTheme="minorHAnsi" w:eastAsiaTheme="minorEastAsia" w:hAnsiTheme="minorHAnsi" w:hint="eastAsia"/>
              </w:rPr>
              <w:t>_IP_PORT</w:t>
            </w:r>
          </w:p>
        </w:tc>
        <w:tc>
          <w:tcPr>
            <w:tcW w:w="7769" w:type="dxa"/>
          </w:tcPr>
          <w:p w:rsidR="000475AE" w:rsidRPr="00933B73" w:rsidRDefault="000475AE" w:rsidP="003C4A8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IP_ADDRESS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PORT_NUMBER</w:t>
            </w:r>
          </w:p>
        </w:tc>
        <w:tc>
          <w:tcPr>
            <w:tcW w:w="1525" w:type="dxa"/>
          </w:tcPr>
          <w:p w:rsidR="000475AE" w:rsidRPr="00933B73" w:rsidRDefault="000475AE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0475AE" w:rsidRPr="00933B73" w:rsidRDefault="00146FB7" w:rsidP="003C4A82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976025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8" w:name="_Toc527135651"/>
      <w:r w:rsidRPr="00933B73">
        <w:rPr>
          <w:rFonts w:asciiTheme="minorHAnsi" w:eastAsiaTheme="minorEastAsia" w:hAnsiTheme="minorHAnsi"/>
        </w:rPr>
        <w:lastRenderedPageBreak/>
        <w:t>SERVICE_ERR_HIST</w:t>
      </w:r>
      <w:bookmarkEnd w:id="4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976025" w:rsidRPr="00933B73" w:rsidTr="00ED0BAF">
        <w:tc>
          <w:tcPr>
            <w:tcW w:w="1668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976025" w:rsidRPr="00933B73" w:rsidRDefault="002948A3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976025" w:rsidRPr="00933B73" w:rsidRDefault="00756FDC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976025" w:rsidRPr="00933B73" w:rsidTr="00ED0BAF">
        <w:tc>
          <w:tcPr>
            <w:tcW w:w="1668" w:type="dxa"/>
            <w:shd w:val="clear" w:color="auto" w:fill="C2D69B"/>
            <w:vAlign w:val="center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서비스장애이력 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</w:rPr>
              <w:t>SERVICE_</w:t>
            </w:r>
            <w:r w:rsidRPr="00933B73">
              <w:rPr>
                <w:rFonts w:asciiTheme="minorHAnsi" w:eastAsiaTheme="minorEastAsia" w:hAnsiTheme="minorHAnsi" w:hint="eastAsia"/>
              </w:rPr>
              <w:t>ERR_HIST</w:t>
            </w:r>
          </w:p>
        </w:tc>
      </w:tr>
      <w:tr w:rsidR="00976025" w:rsidRPr="00933B73" w:rsidTr="00ED0BAF">
        <w:tc>
          <w:tcPr>
            <w:tcW w:w="1668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976025" w:rsidRPr="00933B73" w:rsidRDefault="00976025" w:rsidP="0097602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서비스 장애 이력</w:t>
            </w:r>
          </w:p>
        </w:tc>
        <w:tc>
          <w:tcPr>
            <w:tcW w:w="1701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1000 /년</w:t>
            </w:r>
          </w:p>
        </w:tc>
      </w:tr>
      <w:tr w:rsidR="00C4209F" w:rsidRPr="00933B73" w:rsidTr="00ED0BAF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76025" w:rsidRPr="00933B73" w:rsidRDefault="00976025" w:rsidP="00976025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976025" w:rsidRPr="00933B73" w:rsidTr="00ED0BAF">
        <w:tc>
          <w:tcPr>
            <w:tcW w:w="3227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976025" w:rsidRPr="00933B73" w:rsidTr="00ED0BAF">
        <w:tc>
          <w:tcPr>
            <w:tcW w:w="32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IP주소</w:t>
            </w:r>
          </w:p>
        </w:tc>
        <w:tc>
          <w:tcPr>
            <w:tcW w:w="38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IP_ADDRESS</w:t>
            </w:r>
          </w:p>
        </w:tc>
        <w:tc>
          <w:tcPr>
            <w:tcW w:w="1843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976025" w:rsidRPr="00933B73" w:rsidRDefault="00232D63" w:rsidP="00ED0BA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976025" w:rsidRPr="00933B73" w:rsidRDefault="0041612C" w:rsidP="0041612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</w:p>
        </w:tc>
      </w:tr>
      <w:tr w:rsidR="00976025" w:rsidRPr="00933B73" w:rsidTr="00ED0BAF">
        <w:tc>
          <w:tcPr>
            <w:tcW w:w="32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PORT번호</w:t>
            </w:r>
          </w:p>
        </w:tc>
        <w:tc>
          <w:tcPr>
            <w:tcW w:w="38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PORT_NUMBER</w:t>
            </w:r>
          </w:p>
        </w:tc>
        <w:tc>
          <w:tcPr>
            <w:tcW w:w="1843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  <w:vAlign w:val="center"/>
          </w:tcPr>
          <w:p w:rsidR="00976025" w:rsidRPr="00933B73" w:rsidRDefault="00976025" w:rsidP="00ED0BA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6</w:t>
            </w:r>
          </w:p>
        </w:tc>
        <w:tc>
          <w:tcPr>
            <w:tcW w:w="794" w:type="dxa"/>
            <w:vAlign w:val="center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976025" w:rsidRPr="00933B73" w:rsidRDefault="0041612C" w:rsidP="0041612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</w:p>
        </w:tc>
      </w:tr>
      <w:tr w:rsidR="00976025" w:rsidRPr="00933B73" w:rsidTr="00ED0BAF">
        <w:tc>
          <w:tcPr>
            <w:tcW w:w="32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장애일시</w:t>
            </w:r>
          </w:p>
        </w:tc>
        <w:tc>
          <w:tcPr>
            <w:tcW w:w="38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ERR_DATE</w:t>
            </w:r>
          </w:p>
        </w:tc>
        <w:tc>
          <w:tcPr>
            <w:tcW w:w="1843" w:type="dxa"/>
          </w:tcPr>
          <w:p w:rsidR="00976025" w:rsidRPr="00933B73" w:rsidRDefault="00F7181F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  <w:vAlign w:val="center"/>
          </w:tcPr>
          <w:p w:rsidR="00976025" w:rsidRPr="00933B73" w:rsidRDefault="00976025" w:rsidP="00ED0BA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976025" w:rsidRPr="00933B73" w:rsidRDefault="007429FC" w:rsidP="00ED0BA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976025" w:rsidRPr="00933B73" w:rsidRDefault="007429FC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976025" w:rsidRPr="00933B73" w:rsidRDefault="00976025" w:rsidP="0041612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</w:p>
        </w:tc>
      </w:tr>
      <w:tr w:rsidR="00976025" w:rsidRPr="00933B73" w:rsidTr="00ED0BAF">
        <w:tc>
          <w:tcPr>
            <w:tcW w:w="3227" w:type="dxa"/>
          </w:tcPr>
          <w:p w:rsidR="00976025" w:rsidRPr="00933B73" w:rsidRDefault="00FF6246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장애내용</w:t>
            </w:r>
          </w:p>
        </w:tc>
        <w:tc>
          <w:tcPr>
            <w:tcW w:w="38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ERR_MESSAGE</w:t>
            </w:r>
          </w:p>
        </w:tc>
        <w:tc>
          <w:tcPr>
            <w:tcW w:w="1843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976025" w:rsidRPr="00933B73" w:rsidRDefault="00976025" w:rsidP="00ED0BA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2000</w:t>
            </w:r>
          </w:p>
        </w:tc>
        <w:tc>
          <w:tcPr>
            <w:tcW w:w="794" w:type="dxa"/>
            <w:vAlign w:val="center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976025" w:rsidRPr="00933B73" w:rsidRDefault="00976025" w:rsidP="00ED0BA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</w:p>
        </w:tc>
      </w:tr>
      <w:tr w:rsidR="00976025" w:rsidRPr="00933B73" w:rsidTr="00ED0BAF">
        <w:tc>
          <w:tcPr>
            <w:tcW w:w="32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알람여부</w:t>
            </w:r>
          </w:p>
        </w:tc>
        <w:tc>
          <w:tcPr>
            <w:tcW w:w="38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ALARM_YN</w:t>
            </w:r>
          </w:p>
        </w:tc>
        <w:tc>
          <w:tcPr>
            <w:tcW w:w="1843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976025" w:rsidRPr="00933B73" w:rsidRDefault="00976025" w:rsidP="00ED0BA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</w:p>
        </w:tc>
      </w:tr>
      <w:tr w:rsidR="00976025" w:rsidRPr="00933B73" w:rsidTr="00ED0BAF">
        <w:tc>
          <w:tcPr>
            <w:tcW w:w="3227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복구확인일시</w:t>
            </w:r>
          </w:p>
        </w:tc>
        <w:tc>
          <w:tcPr>
            <w:tcW w:w="3827" w:type="dxa"/>
          </w:tcPr>
          <w:p w:rsidR="00976025" w:rsidRPr="00933B73" w:rsidRDefault="005E3397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RECEVERY_CHK_DATE</w:t>
            </w:r>
          </w:p>
        </w:tc>
        <w:tc>
          <w:tcPr>
            <w:tcW w:w="1843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976025" w:rsidRPr="00933B73" w:rsidRDefault="00976025" w:rsidP="00ED0BA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76025" w:rsidRPr="00933B73" w:rsidRDefault="00976025" w:rsidP="00976025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976025" w:rsidRPr="00933B73" w:rsidTr="00ED0BAF">
        <w:tc>
          <w:tcPr>
            <w:tcW w:w="15276" w:type="dxa"/>
            <w:gridSpan w:val="4"/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976025" w:rsidRPr="00933B73" w:rsidTr="00ED0BAF">
        <w:tc>
          <w:tcPr>
            <w:tcW w:w="4361" w:type="dxa"/>
            <w:shd w:val="clear" w:color="auto" w:fill="D6E3BC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976025" w:rsidRPr="00933B73" w:rsidTr="00ED0BAF">
        <w:tc>
          <w:tcPr>
            <w:tcW w:w="4361" w:type="dxa"/>
          </w:tcPr>
          <w:p w:rsidR="00976025" w:rsidRPr="00933B73" w:rsidRDefault="0041612C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</w:t>
            </w:r>
            <w:r w:rsidRPr="00933B73">
              <w:rPr>
                <w:rFonts w:asciiTheme="minorHAnsi" w:eastAsiaTheme="minorEastAsia" w:hAnsiTheme="minorHAnsi"/>
              </w:rPr>
              <w:t>SERVICE_</w:t>
            </w:r>
            <w:r w:rsidR="00C959EC" w:rsidRPr="00933B73">
              <w:rPr>
                <w:rFonts w:asciiTheme="minorHAnsi" w:eastAsiaTheme="minorEastAsia" w:hAnsiTheme="minorHAnsi" w:hint="eastAsia"/>
              </w:rPr>
              <w:t>ERR_HIST_IP_PORT</w:t>
            </w:r>
          </w:p>
        </w:tc>
        <w:tc>
          <w:tcPr>
            <w:tcW w:w="4536" w:type="dxa"/>
          </w:tcPr>
          <w:p w:rsidR="00976025" w:rsidRPr="00933B73" w:rsidRDefault="005C7EA7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976025" w:rsidRPr="00933B73" w:rsidRDefault="0041612C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SERVICE_</w:t>
            </w:r>
            <w:r w:rsidRPr="00933B73">
              <w:rPr>
                <w:rFonts w:asciiTheme="minorHAnsi" w:eastAsiaTheme="minorEastAsia" w:hAnsiTheme="minorHAnsi" w:hint="eastAsia"/>
              </w:rPr>
              <w:t>MONITOR</w:t>
            </w:r>
          </w:p>
        </w:tc>
        <w:tc>
          <w:tcPr>
            <w:tcW w:w="4111" w:type="dxa"/>
          </w:tcPr>
          <w:p w:rsidR="00976025" w:rsidRPr="00933B73" w:rsidRDefault="00D80292" w:rsidP="00D8029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IP_ADDRESS, PORT_NUMBER</w:t>
            </w:r>
          </w:p>
        </w:tc>
      </w:tr>
    </w:tbl>
    <w:p w:rsidR="00976025" w:rsidRPr="00933B73" w:rsidRDefault="00976025" w:rsidP="00976025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976025" w:rsidRPr="00933B73" w:rsidTr="00ED0BA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976025" w:rsidRPr="00933B73" w:rsidTr="00ED0BAF">
        <w:tc>
          <w:tcPr>
            <w:tcW w:w="4361" w:type="dxa"/>
            <w:shd w:val="clear" w:color="auto" w:fill="EAF1DD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976025" w:rsidRPr="00933B73" w:rsidTr="00ED0BAF">
        <w:tc>
          <w:tcPr>
            <w:tcW w:w="4361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="0041612C" w:rsidRPr="00933B73">
              <w:rPr>
                <w:rFonts w:asciiTheme="minorHAnsi" w:eastAsiaTheme="minorEastAsia" w:hAnsiTheme="minorHAnsi"/>
              </w:rPr>
              <w:t xml:space="preserve"> SERVICE_</w:t>
            </w:r>
            <w:r w:rsidR="0041612C" w:rsidRPr="00933B73">
              <w:rPr>
                <w:rFonts w:asciiTheme="minorHAnsi" w:eastAsiaTheme="minorEastAsia" w:hAnsiTheme="minorHAnsi" w:hint="eastAsia"/>
              </w:rPr>
              <w:t>ERR_HIST</w:t>
            </w:r>
            <w:r w:rsidR="00016E19" w:rsidRPr="00933B73">
              <w:rPr>
                <w:rFonts w:asciiTheme="minorHAnsi" w:eastAsiaTheme="minorEastAsia" w:hAnsiTheme="minorHAnsi" w:hint="eastAsia"/>
              </w:rPr>
              <w:t>_IP_PORT</w:t>
            </w:r>
            <w:r w:rsidR="00C959EC" w:rsidRPr="00933B73">
              <w:rPr>
                <w:rFonts w:asciiTheme="minorHAnsi" w:eastAsiaTheme="minorEastAsia" w:hAnsiTheme="minorHAnsi" w:hint="eastAsia"/>
              </w:rPr>
              <w:t>_DT</w:t>
            </w:r>
          </w:p>
        </w:tc>
        <w:tc>
          <w:tcPr>
            <w:tcW w:w="7769" w:type="dxa"/>
          </w:tcPr>
          <w:p w:rsidR="00976025" w:rsidRPr="00933B73" w:rsidRDefault="00976025" w:rsidP="00ED0BA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IP_ADDRESS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PORT_NUMBER</w:t>
            </w:r>
            <w:r w:rsidR="0041612C" w:rsidRPr="00933B73">
              <w:rPr>
                <w:rFonts w:asciiTheme="minorHAnsi" w:eastAsiaTheme="minorEastAsia" w:hAnsiTheme="minorHAnsi" w:hint="eastAsia"/>
              </w:rPr>
              <w:t>, ERR_DATE</w:t>
            </w:r>
          </w:p>
        </w:tc>
        <w:tc>
          <w:tcPr>
            <w:tcW w:w="1525" w:type="dxa"/>
          </w:tcPr>
          <w:p w:rsidR="00976025" w:rsidRPr="00933B73" w:rsidRDefault="00976025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976025" w:rsidRPr="00933B73" w:rsidRDefault="00146FB7" w:rsidP="00ED0BA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976025" w:rsidRPr="00933B73" w:rsidRDefault="00976025" w:rsidP="00976025">
      <w:pPr>
        <w:rPr>
          <w:rFonts w:asciiTheme="minorHAnsi" w:eastAsiaTheme="minorEastAsia" w:hAnsiTheme="minorHAnsi"/>
        </w:rPr>
      </w:pPr>
    </w:p>
    <w:p w:rsidR="003F1D87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49" w:name="_Toc527135652"/>
      <w:r w:rsidRPr="00933B73">
        <w:rPr>
          <w:rFonts w:asciiTheme="minorHAnsi" w:eastAsiaTheme="minorEastAsia" w:hAnsiTheme="minorHAnsi"/>
        </w:rPr>
        <w:lastRenderedPageBreak/>
        <w:t>USERS</w:t>
      </w:r>
      <w:bookmarkEnd w:id="4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3662A" w:rsidRPr="00933B73" w:rsidTr="00632464">
        <w:tc>
          <w:tcPr>
            <w:tcW w:w="1668" w:type="dxa"/>
            <w:shd w:val="clear" w:color="auto" w:fill="C2D69B"/>
            <w:vAlign w:val="center"/>
          </w:tcPr>
          <w:p w:rsidR="0073662A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사용자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3662A" w:rsidRPr="00933B73" w:rsidRDefault="0073662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3662A" w:rsidRPr="00933B73" w:rsidRDefault="0073662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USERS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사용자 정보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95C7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D7186C" w:rsidRPr="00933B73" w:rsidTr="00B148EF">
        <w:tc>
          <w:tcPr>
            <w:tcW w:w="32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업체키</w:t>
            </w:r>
          </w:p>
        </w:tc>
        <w:tc>
          <w:tcPr>
            <w:tcW w:w="38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USER_ID</w:t>
            </w:r>
          </w:p>
        </w:tc>
        <w:tc>
          <w:tcPr>
            <w:tcW w:w="1843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D7186C" w:rsidRPr="00933B73" w:rsidRDefault="00D7186C" w:rsidP="00D7186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D7186C" w:rsidRPr="00933B73" w:rsidRDefault="00D7186C" w:rsidP="00D7186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D7186C" w:rsidRPr="00933B73" w:rsidRDefault="00D7186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7186C" w:rsidRPr="00933B73" w:rsidTr="00B148EF">
        <w:tc>
          <w:tcPr>
            <w:tcW w:w="32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사업자번호</w:t>
            </w:r>
          </w:p>
        </w:tc>
        <w:tc>
          <w:tcPr>
            <w:tcW w:w="38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BIZ_NO</w:t>
            </w:r>
          </w:p>
        </w:tc>
        <w:tc>
          <w:tcPr>
            <w:tcW w:w="1843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D7186C" w:rsidRPr="00933B73" w:rsidRDefault="00527FE6" w:rsidP="00D7186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</w:t>
            </w:r>
            <w:r w:rsidR="00D7186C" w:rsidRPr="00933B73">
              <w:rPr>
                <w:rFonts w:asciiTheme="minorHAnsi" w:eastAsiaTheme="minorEastAsia" w:hAnsiTheme="minorHAnsi" w:hint="eastAsia"/>
              </w:rPr>
              <w:t>00</w:t>
            </w:r>
          </w:p>
        </w:tc>
        <w:tc>
          <w:tcPr>
            <w:tcW w:w="794" w:type="dxa"/>
          </w:tcPr>
          <w:p w:rsidR="00D7186C" w:rsidRPr="00933B73" w:rsidRDefault="00D7186C" w:rsidP="00D7186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D7186C" w:rsidRPr="00933B73" w:rsidRDefault="00D7186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7186C" w:rsidRPr="00933B73" w:rsidTr="00B148EF">
        <w:tc>
          <w:tcPr>
            <w:tcW w:w="32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사업자명</w:t>
            </w:r>
          </w:p>
        </w:tc>
        <w:tc>
          <w:tcPr>
            <w:tcW w:w="38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BIZ_NM</w:t>
            </w:r>
          </w:p>
        </w:tc>
        <w:tc>
          <w:tcPr>
            <w:tcW w:w="1843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D7186C" w:rsidRPr="00933B73" w:rsidRDefault="00D7186C" w:rsidP="00D7186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D7186C" w:rsidRPr="00933B73" w:rsidRDefault="00D7186C" w:rsidP="00D7186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D7186C" w:rsidRPr="00933B73" w:rsidRDefault="00D7186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7186C" w:rsidRPr="00933B73" w:rsidTr="00B148EF">
        <w:tc>
          <w:tcPr>
            <w:tcW w:w="32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서비스URL</w:t>
            </w:r>
          </w:p>
        </w:tc>
        <w:tc>
          <w:tcPr>
            <w:tcW w:w="38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SERVICE_URL</w:t>
            </w:r>
          </w:p>
        </w:tc>
        <w:tc>
          <w:tcPr>
            <w:tcW w:w="1843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D7186C" w:rsidRPr="00933B73" w:rsidRDefault="00D7186C" w:rsidP="00D7186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D7186C" w:rsidRPr="00933B73" w:rsidRDefault="00D7186C" w:rsidP="00D7186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D7186C" w:rsidRPr="00933B73" w:rsidRDefault="00D7186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7186C" w:rsidRPr="00933B73" w:rsidTr="00B148EF">
        <w:tc>
          <w:tcPr>
            <w:tcW w:w="32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회원구분</w:t>
            </w:r>
          </w:p>
        </w:tc>
        <w:tc>
          <w:tcPr>
            <w:tcW w:w="38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USER_TYPE</w:t>
            </w:r>
          </w:p>
        </w:tc>
        <w:tc>
          <w:tcPr>
            <w:tcW w:w="1843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D7186C" w:rsidRPr="00933B73" w:rsidRDefault="00D7186C" w:rsidP="00D7186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D7186C" w:rsidRPr="00933B73" w:rsidRDefault="00D7186C" w:rsidP="00D7186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D7186C" w:rsidRPr="00933B73" w:rsidRDefault="00D7186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7186C" w:rsidRPr="00933B73" w:rsidTr="00B148EF">
        <w:tc>
          <w:tcPr>
            <w:tcW w:w="32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비밀번호</w:t>
            </w:r>
          </w:p>
        </w:tc>
        <w:tc>
          <w:tcPr>
            <w:tcW w:w="38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PWD</w:t>
            </w:r>
          </w:p>
        </w:tc>
        <w:tc>
          <w:tcPr>
            <w:tcW w:w="1843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D7186C" w:rsidRPr="00933B73" w:rsidRDefault="007A42F7" w:rsidP="00D7186C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20</w:t>
            </w:r>
            <w:bookmarkStart w:id="50" w:name="_GoBack"/>
            <w:bookmarkEnd w:id="50"/>
            <w:r w:rsidR="00D7186C"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D7186C" w:rsidRPr="00933B73" w:rsidRDefault="00D7186C" w:rsidP="00D7186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D7186C" w:rsidRPr="00933B73" w:rsidRDefault="00D7186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7186C" w:rsidRPr="00933B73" w:rsidTr="00B148EF">
        <w:tc>
          <w:tcPr>
            <w:tcW w:w="32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D7186C" w:rsidRPr="00933B73" w:rsidRDefault="00D7186C" w:rsidP="00D7186C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D7186C" w:rsidRPr="00933B73" w:rsidRDefault="00D7186C" w:rsidP="00D7186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SYSDATE                 </w:t>
            </w:r>
          </w:p>
        </w:tc>
        <w:tc>
          <w:tcPr>
            <w:tcW w:w="1701" w:type="dxa"/>
          </w:tcPr>
          <w:p w:rsidR="00D7186C" w:rsidRPr="00933B73" w:rsidRDefault="00D7186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D7186C" w:rsidRPr="00933B73" w:rsidTr="00B148EF">
        <w:tc>
          <w:tcPr>
            <w:tcW w:w="32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업체아이피</w:t>
            </w:r>
          </w:p>
        </w:tc>
        <w:tc>
          <w:tcPr>
            <w:tcW w:w="3827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BIZ_IP</w:t>
            </w:r>
          </w:p>
        </w:tc>
        <w:tc>
          <w:tcPr>
            <w:tcW w:w="1843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D7186C" w:rsidRPr="00933B73" w:rsidRDefault="00D7186C" w:rsidP="00D7186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15</w:t>
            </w:r>
          </w:p>
        </w:tc>
        <w:tc>
          <w:tcPr>
            <w:tcW w:w="794" w:type="dxa"/>
          </w:tcPr>
          <w:p w:rsidR="00D7186C" w:rsidRPr="00933B73" w:rsidRDefault="00D7186C" w:rsidP="00D7186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D7186C" w:rsidRPr="00933B73" w:rsidRDefault="00D7186C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D7186C" w:rsidRPr="00933B73" w:rsidRDefault="00D7186C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5B5FB1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6217DD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lastRenderedPageBreak/>
              <w:t>PK_USERS</w:t>
            </w:r>
            <w:r w:rsidR="00016E19" w:rsidRPr="00933B73">
              <w:rPr>
                <w:rFonts w:asciiTheme="minorHAnsi" w:eastAsiaTheme="minorEastAsia" w:hAnsiTheme="minorHAnsi" w:hint="eastAsia"/>
              </w:rPr>
              <w:t>_U_ID</w:t>
            </w:r>
          </w:p>
        </w:tc>
        <w:tc>
          <w:tcPr>
            <w:tcW w:w="7769" w:type="dxa"/>
          </w:tcPr>
          <w:p w:rsidR="003F1D87" w:rsidRPr="00933B73" w:rsidRDefault="006217DD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</w:p>
        </w:tc>
        <w:tc>
          <w:tcPr>
            <w:tcW w:w="1525" w:type="dxa"/>
          </w:tcPr>
          <w:p w:rsidR="003F1D87" w:rsidRPr="00933B73" w:rsidRDefault="006217DD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51" w:name="_Toc527135653"/>
      <w:r w:rsidRPr="00933B73">
        <w:rPr>
          <w:rFonts w:asciiTheme="minorHAnsi" w:eastAsiaTheme="minorEastAsia" w:hAnsiTheme="minorHAnsi"/>
        </w:rPr>
        <w:t>USER_APPROVAL</w:t>
      </w:r>
      <w:bookmarkEnd w:id="5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632464" w:rsidRPr="00933B73" w:rsidTr="00632464">
        <w:tc>
          <w:tcPr>
            <w:tcW w:w="1668" w:type="dxa"/>
            <w:shd w:val="clear" w:color="auto" w:fill="C2D69B"/>
            <w:vAlign w:val="center"/>
          </w:tcPr>
          <w:p w:rsidR="006324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사용자 승인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632464" w:rsidRPr="00933B73" w:rsidRDefault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USER_APPROVAL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사용자 승인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95C7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업체키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USER_ID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7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216E7C" w:rsidRPr="00933B73" w:rsidRDefault="008674A3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216E7C" w:rsidRPr="00933B73" w:rsidTr="00632464">
        <w:tc>
          <w:tcPr>
            <w:tcW w:w="32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승인상태</w:t>
            </w:r>
          </w:p>
        </w:tc>
        <w:tc>
          <w:tcPr>
            <w:tcW w:w="3827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APPR_STATUS</w:t>
            </w:r>
          </w:p>
        </w:tc>
        <w:tc>
          <w:tcPr>
            <w:tcW w:w="1843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216E7C" w:rsidRPr="00933B73" w:rsidRDefault="00216E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216E7C" w:rsidRPr="00933B73" w:rsidRDefault="00216E7C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216E7C" w:rsidRPr="00933B73" w:rsidRDefault="00216E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216E7C" w:rsidRPr="00933B73" w:rsidRDefault="00216E7C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32464" w:rsidRPr="00933B73" w:rsidTr="00632464">
        <w:tc>
          <w:tcPr>
            <w:tcW w:w="32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승인상태사유</w:t>
            </w:r>
          </w:p>
        </w:tc>
        <w:tc>
          <w:tcPr>
            <w:tcW w:w="38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APPR_DESC</w:t>
            </w:r>
          </w:p>
        </w:tc>
        <w:tc>
          <w:tcPr>
            <w:tcW w:w="184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center"/>
          </w:tcPr>
          <w:p w:rsidR="00632464" w:rsidRPr="00933B73" w:rsidRDefault="006324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1000</w:t>
            </w:r>
          </w:p>
        </w:tc>
        <w:tc>
          <w:tcPr>
            <w:tcW w:w="794" w:type="dxa"/>
            <w:vAlign w:val="center"/>
          </w:tcPr>
          <w:p w:rsidR="00632464" w:rsidRPr="00933B73" w:rsidRDefault="006324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32464" w:rsidRPr="00933B73" w:rsidRDefault="006324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32464" w:rsidRPr="00933B73" w:rsidTr="00632464">
        <w:tc>
          <w:tcPr>
            <w:tcW w:w="32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승인기간FROM</w:t>
            </w:r>
          </w:p>
        </w:tc>
        <w:tc>
          <w:tcPr>
            <w:tcW w:w="38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APPR_FROM</w:t>
            </w:r>
          </w:p>
        </w:tc>
        <w:tc>
          <w:tcPr>
            <w:tcW w:w="184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632464" w:rsidRPr="00933B73" w:rsidRDefault="006324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632464" w:rsidRPr="00933B73" w:rsidRDefault="006324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32464" w:rsidRPr="00933B73" w:rsidRDefault="006324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32464" w:rsidRPr="00933B73" w:rsidTr="00632464">
        <w:tc>
          <w:tcPr>
            <w:tcW w:w="32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승인기간TO</w:t>
            </w:r>
          </w:p>
        </w:tc>
        <w:tc>
          <w:tcPr>
            <w:tcW w:w="38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APPR_TO</w:t>
            </w:r>
          </w:p>
        </w:tc>
        <w:tc>
          <w:tcPr>
            <w:tcW w:w="184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632464" w:rsidRPr="00933B73" w:rsidRDefault="006324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:rsidR="00632464" w:rsidRPr="00933B73" w:rsidRDefault="006324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32464" w:rsidRPr="00933B73" w:rsidRDefault="006324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32464" w:rsidRPr="00933B73" w:rsidTr="00632464">
        <w:tc>
          <w:tcPr>
            <w:tcW w:w="32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등록일시</w:t>
            </w:r>
          </w:p>
        </w:tc>
        <w:tc>
          <w:tcPr>
            <w:tcW w:w="38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REG_DATE</w:t>
            </w:r>
          </w:p>
        </w:tc>
        <w:tc>
          <w:tcPr>
            <w:tcW w:w="184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632464" w:rsidRPr="00933B73" w:rsidRDefault="006324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632464" w:rsidRPr="00933B73" w:rsidRDefault="006324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632464" w:rsidRPr="00933B73" w:rsidRDefault="006324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32464" w:rsidRPr="00933B73" w:rsidTr="00632464">
        <w:tc>
          <w:tcPr>
            <w:tcW w:w="32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상태변경일</w:t>
            </w:r>
          </w:p>
        </w:tc>
        <w:tc>
          <w:tcPr>
            <w:tcW w:w="38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UPDT_DATE</w:t>
            </w:r>
          </w:p>
        </w:tc>
        <w:tc>
          <w:tcPr>
            <w:tcW w:w="184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center"/>
          </w:tcPr>
          <w:p w:rsidR="00632464" w:rsidRPr="00933B73" w:rsidRDefault="006324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632464" w:rsidRPr="00933B73" w:rsidRDefault="006324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32464" w:rsidRPr="00933B73" w:rsidRDefault="00632464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632464" w:rsidRPr="00933B73" w:rsidTr="00632464">
        <w:tc>
          <w:tcPr>
            <w:tcW w:w="32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수정자</w:t>
            </w:r>
          </w:p>
        </w:tc>
        <w:tc>
          <w:tcPr>
            <w:tcW w:w="3827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UPDT_ID</w:t>
            </w:r>
          </w:p>
        </w:tc>
        <w:tc>
          <w:tcPr>
            <w:tcW w:w="184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632464" w:rsidRPr="00933B73" w:rsidRDefault="0063246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7</w:t>
            </w:r>
          </w:p>
        </w:tc>
        <w:tc>
          <w:tcPr>
            <w:tcW w:w="794" w:type="dxa"/>
            <w:vAlign w:val="center"/>
          </w:tcPr>
          <w:p w:rsidR="00632464" w:rsidRPr="00933B73" w:rsidRDefault="00632464" w:rsidP="00216E7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472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632464" w:rsidRPr="00933B73" w:rsidRDefault="00632464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386B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FK_USER_APPROVAL_</w:t>
            </w:r>
            <w:r w:rsidR="00016E19" w:rsidRPr="00933B73">
              <w:rPr>
                <w:rFonts w:asciiTheme="minorHAnsi" w:eastAsiaTheme="minorEastAsia" w:hAnsiTheme="minorHAnsi" w:hint="eastAsia"/>
              </w:rPr>
              <w:t>U_ID</w:t>
            </w:r>
          </w:p>
        </w:tc>
        <w:tc>
          <w:tcPr>
            <w:tcW w:w="4536" w:type="dxa"/>
          </w:tcPr>
          <w:p w:rsidR="003F1D87" w:rsidRPr="00933B73" w:rsidRDefault="005C7EA7" w:rsidP="00386BA1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386B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USERS</w:t>
            </w:r>
          </w:p>
        </w:tc>
        <w:tc>
          <w:tcPr>
            <w:tcW w:w="4111" w:type="dxa"/>
          </w:tcPr>
          <w:p w:rsidR="003F1D87" w:rsidRPr="00933B73" w:rsidRDefault="00D8029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6217DD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PK_USER_APPROVAL</w:t>
            </w:r>
            <w:r w:rsidR="00016E19" w:rsidRPr="00933B73">
              <w:rPr>
                <w:rFonts w:asciiTheme="minorHAnsi" w:eastAsiaTheme="minorEastAsia" w:hAnsiTheme="minorHAnsi" w:hint="eastAsia"/>
              </w:rPr>
              <w:t>_U_ID</w:t>
            </w:r>
          </w:p>
        </w:tc>
        <w:tc>
          <w:tcPr>
            <w:tcW w:w="7769" w:type="dxa"/>
          </w:tcPr>
          <w:p w:rsidR="003F1D87" w:rsidRPr="00933B73" w:rsidRDefault="006217DD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</w:p>
        </w:tc>
        <w:tc>
          <w:tcPr>
            <w:tcW w:w="1525" w:type="dxa"/>
          </w:tcPr>
          <w:p w:rsidR="003F1D87" w:rsidRPr="00933B73" w:rsidRDefault="006217DD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C3083C" w:rsidRDefault="00C3083C" w:rsidP="00C3083C">
      <w:pPr>
        <w:pStyle w:val="2"/>
        <w:numPr>
          <w:ilvl w:val="0"/>
          <w:numId w:val="0"/>
        </w:numPr>
        <w:spacing w:before="180" w:after="180"/>
        <w:ind w:left="567" w:hanging="567"/>
        <w:rPr>
          <w:rFonts w:asciiTheme="minorHAnsi" w:eastAsiaTheme="minorEastAsia" w:hAnsiTheme="minorHAnsi"/>
        </w:rPr>
      </w:pPr>
    </w:p>
    <w:p w:rsidR="00C3083C" w:rsidRDefault="00C3083C">
      <w:pPr>
        <w:widowControl/>
        <w:wordWrap/>
        <w:autoSpaceDE/>
        <w:autoSpaceDN/>
        <w:jc w:val="left"/>
        <w:rPr>
          <w:rFonts w:asciiTheme="minorHAnsi" w:eastAsiaTheme="minorEastAsia" w:hAnsiTheme="minorHAnsi"/>
          <w:b/>
          <w:sz w:val="22"/>
        </w:rPr>
      </w:pPr>
      <w:r>
        <w:rPr>
          <w:rFonts w:asciiTheme="minorHAnsi" w:eastAsiaTheme="minorEastAsia" w:hAnsiTheme="minorHAnsi"/>
        </w:rPr>
        <w:br w:type="page"/>
      </w:r>
    </w:p>
    <w:p w:rsidR="003F1D87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52" w:name="_Toc527135654"/>
      <w:r w:rsidRPr="00933B73">
        <w:rPr>
          <w:rFonts w:asciiTheme="minorHAnsi" w:eastAsiaTheme="minorEastAsia" w:hAnsiTheme="minorHAnsi"/>
        </w:rPr>
        <w:lastRenderedPageBreak/>
        <w:t>USER_INFO</w:t>
      </w:r>
      <w:bookmarkEnd w:id="5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632464" w:rsidRPr="00933B73" w:rsidTr="00632464">
        <w:tc>
          <w:tcPr>
            <w:tcW w:w="1668" w:type="dxa"/>
            <w:shd w:val="clear" w:color="auto" w:fill="C2D69B"/>
            <w:vAlign w:val="center"/>
          </w:tcPr>
          <w:p w:rsidR="006324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사용자 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632464" w:rsidRPr="00933B73" w:rsidRDefault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USER_INFO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사용자 상세 정보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95C7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업체키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USER_ID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Y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사업분야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BIZ_AREA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대표자명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CEO_NM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담당자이름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RESP_NM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담당자핸드폰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RESP_CP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담당자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EMail</w:t>
            </w:r>
            <w:proofErr w:type="spellEnd"/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RESP_EMAIL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150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회사전화번호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RESP_OP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</w:t>
            </w:r>
            <w:r w:rsidR="009813FA" w:rsidRPr="00933B73">
              <w:rPr>
                <w:rFonts w:asciiTheme="minorHAnsi" w:eastAsiaTheme="minorEastAsia" w:hAnsiTheme="minorHAnsi"/>
              </w:rPr>
              <w:t>0</w:t>
            </w:r>
            <w:r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회사팩스번호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RESP_FAX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우편번호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ZIP_NO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회사주소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OFFICE_ADDR1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번지이하주소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OFFICE_ADDR2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등록IP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REG_IP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60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197C5D" w:rsidRPr="00933B73" w:rsidTr="00B148EF">
        <w:tc>
          <w:tcPr>
            <w:tcW w:w="32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담당자직급</w:t>
            </w:r>
          </w:p>
        </w:tc>
        <w:tc>
          <w:tcPr>
            <w:tcW w:w="3827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RESP_PL</w:t>
            </w:r>
          </w:p>
        </w:tc>
        <w:tc>
          <w:tcPr>
            <w:tcW w:w="1843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97C5D" w:rsidRPr="00933B73" w:rsidRDefault="00197C5D" w:rsidP="00197C5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197C5D" w:rsidRPr="00933B73" w:rsidRDefault="00197C5D" w:rsidP="00197C5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97C5D" w:rsidRPr="00933B73" w:rsidRDefault="00197C5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197C5D" w:rsidRPr="00933B73" w:rsidRDefault="00197C5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197C5D" w:rsidRPr="00933B73" w:rsidRDefault="00197C5D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9E4553" w:rsidRPr="00933B73" w:rsidRDefault="009E4553" w:rsidP="003F1D87">
      <w:pPr>
        <w:rPr>
          <w:rFonts w:asciiTheme="minorHAnsi" w:eastAsiaTheme="minorEastAsia" w:hAnsiTheme="minorHAnsi"/>
        </w:rPr>
      </w:pPr>
    </w:p>
    <w:p w:rsidR="00AC1DCC" w:rsidRPr="00933B73" w:rsidRDefault="00AC1DCC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386BA1" w:rsidP="005B5FB1">
            <w:pPr>
              <w:rPr>
                <w:rFonts w:asciiTheme="minorHAnsi" w:eastAsiaTheme="minorEastAsia" w:hAnsiTheme="minorHAnsi"/>
                <w:lang w:val="de-DE"/>
              </w:rPr>
            </w:pPr>
            <w:r w:rsidRPr="00933B73">
              <w:rPr>
                <w:rFonts w:asciiTheme="minorHAnsi" w:eastAsiaTheme="minorEastAsia" w:hAnsiTheme="minorHAnsi"/>
                <w:lang w:val="de-DE"/>
              </w:rPr>
              <w:t>FK_USER_INFO_</w:t>
            </w:r>
            <w:r w:rsidR="00016E19" w:rsidRPr="00933B73">
              <w:rPr>
                <w:rFonts w:asciiTheme="minorHAnsi" w:eastAsiaTheme="minorEastAsia" w:hAnsiTheme="minorHAnsi" w:hint="eastAsia"/>
                <w:lang w:val="de-DE"/>
              </w:rPr>
              <w:t>U_ID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  <w:lang w:val="de-DE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386B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USERS</w:t>
            </w:r>
          </w:p>
        </w:tc>
        <w:tc>
          <w:tcPr>
            <w:tcW w:w="4111" w:type="dxa"/>
          </w:tcPr>
          <w:p w:rsidR="003F1D87" w:rsidRPr="00933B73" w:rsidRDefault="00D8029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6217DD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PK_USER_INFO</w:t>
            </w:r>
            <w:r w:rsidR="00016E19" w:rsidRPr="00933B73">
              <w:rPr>
                <w:rFonts w:asciiTheme="minorHAnsi" w:eastAsiaTheme="minorEastAsia" w:hAnsiTheme="minorHAnsi" w:hint="eastAsia"/>
              </w:rPr>
              <w:t>_U_ID</w:t>
            </w:r>
          </w:p>
        </w:tc>
        <w:tc>
          <w:tcPr>
            <w:tcW w:w="7769" w:type="dxa"/>
          </w:tcPr>
          <w:p w:rsidR="003F1D87" w:rsidRPr="00933B73" w:rsidRDefault="006217DD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</w:p>
        </w:tc>
        <w:tc>
          <w:tcPr>
            <w:tcW w:w="1525" w:type="dxa"/>
          </w:tcPr>
          <w:p w:rsidR="003F1D87" w:rsidRPr="00933B73" w:rsidRDefault="006217DD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53" w:name="_Toc527135655"/>
      <w:r w:rsidRPr="00933B73">
        <w:rPr>
          <w:rFonts w:asciiTheme="minorHAnsi" w:eastAsiaTheme="minorEastAsia" w:hAnsiTheme="minorHAnsi"/>
        </w:rPr>
        <w:lastRenderedPageBreak/>
        <w:t>USER_MOD</w:t>
      </w:r>
      <w:bookmarkEnd w:id="5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632464" w:rsidRPr="00933B73" w:rsidTr="00632464">
        <w:tc>
          <w:tcPr>
            <w:tcW w:w="1668" w:type="dxa"/>
            <w:shd w:val="clear" w:color="auto" w:fill="C2D69B"/>
            <w:vAlign w:val="center"/>
          </w:tcPr>
          <w:p w:rsidR="006324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사용자 모듈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632464" w:rsidRPr="00933B73" w:rsidRDefault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USER_MOD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사용자 모듈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95C7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  <w:r w:rsidR="003F1D87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216E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716CD" w:rsidRPr="00933B73" w:rsidTr="00B148EF">
        <w:tc>
          <w:tcPr>
            <w:tcW w:w="32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업체키</w:t>
            </w:r>
          </w:p>
        </w:tc>
        <w:tc>
          <w:tcPr>
            <w:tcW w:w="38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USER_ID</w:t>
            </w:r>
          </w:p>
        </w:tc>
        <w:tc>
          <w:tcPr>
            <w:tcW w:w="1843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8716CD" w:rsidRPr="00933B73" w:rsidRDefault="008716CD" w:rsidP="008716C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8716CD" w:rsidRPr="00933B73" w:rsidRDefault="008716CD" w:rsidP="008716C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Y　</w:t>
            </w:r>
          </w:p>
        </w:tc>
        <w:tc>
          <w:tcPr>
            <w:tcW w:w="2090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8716CD" w:rsidRPr="00933B73" w:rsidRDefault="008716C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16CD" w:rsidRPr="00933B73" w:rsidTr="00B148EF">
        <w:tc>
          <w:tcPr>
            <w:tcW w:w="32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모듈구분</w:t>
            </w:r>
          </w:p>
        </w:tc>
        <w:tc>
          <w:tcPr>
            <w:tcW w:w="38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MOD_TYPE</w:t>
            </w:r>
          </w:p>
        </w:tc>
        <w:tc>
          <w:tcPr>
            <w:tcW w:w="1843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716CD" w:rsidRPr="00933B73" w:rsidRDefault="008716CD" w:rsidP="008716C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8716CD" w:rsidRPr="00933B73" w:rsidRDefault="008716CD" w:rsidP="008716C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8716CD" w:rsidRPr="00933B73" w:rsidRDefault="008716C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16CD" w:rsidRPr="00933B73" w:rsidTr="00B148EF">
        <w:tc>
          <w:tcPr>
            <w:tcW w:w="32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버전</w:t>
            </w:r>
          </w:p>
        </w:tc>
        <w:tc>
          <w:tcPr>
            <w:tcW w:w="38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MOD_VER</w:t>
            </w:r>
          </w:p>
        </w:tc>
        <w:tc>
          <w:tcPr>
            <w:tcW w:w="1843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8716CD" w:rsidRPr="00933B73" w:rsidRDefault="006F26F3" w:rsidP="008716C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8716CD" w:rsidRPr="00933B73">
              <w:rPr>
                <w:rFonts w:asciiTheme="minorHAnsi" w:eastAsiaTheme="minorEastAsia" w:hAnsiTheme="minorHAnsi" w:hint="eastAsia"/>
              </w:rPr>
              <w:t>,3</w:t>
            </w:r>
          </w:p>
        </w:tc>
        <w:tc>
          <w:tcPr>
            <w:tcW w:w="794" w:type="dxa"/>
          </w:tcPr>
          <w:p w:rsidR="008716CD" w:rsidRPr="00933B73" w:rsidRDefault="008716CD" w:rsidP="008716C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8716CD" w:rsidRPr="00933B73" w:rsidRDefault="008716C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16CD" w:rsidRPr="00933B73" w:rsidTr="00B148EF">
        <w:tc>
          <w:tcPr>
            <w:tcW w:w="32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제작업체</w:t>
            </w:r>
          </w:p>
        </w:tc>
        <w:tc>
          <w:tcPr>
            <w:tcW w:w="38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MAKER_ID</w:t>
            </w:r>
          </w:p>
        </w:tc>
        <w:tc>
          <w:tcPr>
            <w:tcW w:w="1843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716CD" w:rsidRPr="00933B73" w:rsidRDefault="008716CD" w:rsidP="008716C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8716CD" w:rsidRPr="00933B73" w:rsidRDefault="008716CD" w:rsidP="008716C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8716CD" w:rsidRPr="00933B73" w:rsidRDefault="008716C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16CD" w:rsidRPr="00933B73" w:rsidTr="00B148EF">
        <w:tc>
          <w:tcPr>
            <w:tcW w:w="32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모듈키</w:t>
            </w:r>
          </w:p>
        </w:tc>
        <w:tc>
          <w:tcPr>
            <w:tcW w:w="38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MOD_NO</w:t>
            </w:r>
          </w:p>
        </w:tc>
        <w:tc>
          <w:tcPr>
            <w:tcW w:w="1843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716CD" w:rsidRPr="00933B73" w:rsidRDefault="008716CD" w:rsidP="008716C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8716CD" w:rsidRPr="00933B73" w:rsidRDefault="008716CD" w:rsidP="008716C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8716CD" w:rsidRPr="00933B73" w:rsidRDefault="008716C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16CD" w:rsidRPr="00933B73" w:rsidTr="00B148EF">
        <w:tc>
          <w:tcPr>
            <w:tcW w:w="32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8716CD" w:rsidRPr="00933B73" w:rsidRDefault="008716CD" w:rsidP="008716C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8716CD" w:rsidRPr="00933B73" w:rsidRDefault="008716CD" w:rsidP="008716C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SYSDATE</w:t>
            </w:r>
          </w:p>
        </w:tc>
        <w:tc>
          <w:tcPr>
            <w:tcW w:w="1701" w:type="dxa"/>
          </w:tcPr>
          <w:p w:rsidR="008716CD" w:rsidRPr="00933B73" w:rsidRDefault="008716C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16CD" w:rsidRPr="00933B73" w:rsidTr="00B148EF">
        <w:tc>
          <w:tcPr>
            <w:tcW w:w="32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모듈경로</w:t>
            </w:r>
          </w:p>
        </w:tc>
        <w:tc>
          <w:tcPr>
            <w:tcW w:w="38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MOD_PATH</w:t>
            </w:r>
          </w:p>
        </w:tc>
        <w:tc>
          <w:tcPr>
            <w:tcW w:w="1843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716CD" w:rsidRPr="00933B73" w:rsidRDefault="008716CD" w:rsidP="008716C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8716CD" w:rsidRPr="00933B73" w:rsidRDefault="008716CD" w:rsidP="008716C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8716CD" w:rsidRPr="00933B73" w:rsidRDefault="008716C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16CD" w:rsidRPr="00933B73" w:rsidTr="00B148EF">
        <w:tc>
          <w:tcPr>
            <w:tcW w:w="32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모듈설명</w:t>
            </w:r>
          </w:p>
        </w:tc>
        <w:tc>
          <w:tcPr>
            <w:tcW w:w="38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MOD_DESC</w:t>
            </w:r>
          </w:p>
        </w:tc>
        <w:tc>
          <w:tcPr>
            <w:tcW w:w="1843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CLOB</w:t>
            </w:r>
          </w:p>
        </w:tc>
        <w:tc>
          <w:tcPr>
            <w:tcW w:w="850" w:type="dxa"/>
          </w:tcPr>
          <w:p w:rsidR="008716CD" w:rsidRPr="00933B73" w:rsidRDefault="008716CD" w:rsidP="008716C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8716CD" w:rsidRPr="00933B73" w:rsidRDefault="008716CD" w:rsidP="008716C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8716CD" w:rsidRPr="00933B73" w:rsidRDefault="008716C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8716CD" w:rsidRPr="00933B73" w:rsidRDefault="008716C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8716CD" w:rsidRPr="00933B73" w:rsidTr="005B5FB1">
        <w:tc>
          <w:tcPr>
            <w:tcW w:w="32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모둘처리상태</w:t>
            </w:r>
          </w:p>
        </w:tc>
        <w:tc>
          <w:tcPr>
            <w:tcW w:w="3827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MOD_STATUS</w:t>
            </w:r>
          </w:p>
        </w:tc>
        <w:tc>
          <w:tcPr>
            <w:tcW w:w="1843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8716CD" w:rsidRPr="00933B73" w:rsidRDefault="008716CD" w:rsidP="008716C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8716CD" w:rsidRPr="00933B73" w:rsidRDefault="008716CD" w:rsidP="008716C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716CD" w:rsidRPr="00933B73" w:rsidRDefault="008716C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716CD" w:rsidRPr="00933B73" w:rsidRDefault="008716CD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716CD" w:rsidRPr="00933B73" w:rsidRDefault="008716CD" w:rsidP="005B5FB1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716CD" w:rsidRPr="00933B73" w:rsidRDefault="008716CD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3F1D87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386B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FK_USER_MOD_</w:t>
            </w:r>
            <w:r w:rsidR="00016E19" w:rsidRPr="00933B73">
              <w:rPr>
                <w:rFonts w:asciiTheme="minorHAnsi" w:eastAsiaTheme="minorEastAsia" w:hAnsiTheme="minorHAnsi" w:hint="eastAsia"/>
              </w:rPr>
              <w:t>U_ID</w:t>
            </w:r>
          </w:p>
        </w:tc>
        <w:tc>
          <w:tcPr>
            <w:tcW w:w="4536" w:type="dxa"/>
          </w:tcPr>
          <w:p w:rsidR="003F1D87" w:rsidRPr="00933B73" w:rsidRDefault="005C7EA7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3F1D87" w:rsidRPr="00933B73" w:rsidRDefault="00386BA1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USERS</w:t>
            </w:r>
          </w:p>
        </w:tc>
        <w:tc>
          <w:tcPr>
            <w:tcW w:w="4111" w:type="dxa"/>
          </w:tcPr>
          <w:p w:rsidR="003F1D87" w:rsidRPr="00933B73" w:rsidRDefault="00D8029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6217DD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PK_USER_MOD</w:t>
            </w:r>
            <w:r w:rsidR="00B63D1B" w:rsidRPr="00933B73">
              <w:rPr>
                <w:rFonts w:asciiTheme="minorHAnsi" w:eastAsiaTheme="minorEastAsia" w:hAnsiTheme="minorHAnsi" w:hint="eastAsia"/>
              </w:rPr>
              <w:t>_MAKER</w:t>
            </w:r>
          </w:p>
        </w:tc>
        <w:tc>
          <w:tcPr>
            <w:tcW w:w="7769" w:type="dxa"/>
          </w:tcPr>
          <w:p w:rsidR="003F1D87" w:rsidRPr="00933B73" w:rsidRDefault="006217DD" w:rsidP="006217D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MOD_TYPE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MOD_VER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MAKER_ID</w:t>
            </w:r>
          </w:p>
        </w:tc>
        <w:tc>
          <w:tcPr>
            <w:tcW w:w="1525" w:type="dxa"/>
          </w:tcPr>
          <w:p w:rsidR="003F1D87" w:rsidRPr="00933B73" w:rsidRDefault="006217DD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C1DCC" w:rsidRPr="00933B73" w:rsidRDefault="00AC1DCC" w:rsidP="00AC1DCC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54" w:name="_Toc527135656"/>
      <w:r w:rsidRPr="00933B73">
        <w:rPr>
          <w:rFonts w:asciiTheme="minorHAnsi" w:eastAsiaTheme="minorEastAsia" w:hAnsiTheme="minorHAnsi"/>
        </w:rPr>
        <w:lastRenderedPageBreak/>
        <w:t>USER_UPLOAD_INFO</w:t>
      </w:r>
      <w:bookmarkEnd w:id="5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C1DCC" w:rsidRPr="00933B73" w:rsidTr="007E23EA">
        <w:tc>
          <w:tcPr>
            <w:tcW w:w="1668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C1DCC" w:rsidRPr="00933B73" w:rsidRDefault="002948A3" w:rsidP="007E23E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C1DCC" w:rsidRPr="00933B73" w:rsidRDefault="00756FDC" w:rsidP="007E23E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C1DCC" w:rsidRPr="00933B73" w:rsidTr="007E23EA">
        <w:tc>
          <w:tcPr>
            <w:tcW w:w="1668" w:type="dxa"/>
            <w:shd w:val="clear" w:color="auto" w:fill="C2D69B"/>
            <w:vAlign w:val="center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C1DCC" w:rsidRPr="00933B73" w:rsidRDefault="00AC1DC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필터링업체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S/FTP 전송 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C1DCC" w:rsidRPr="00933B73" w:rsidRDefault="00AC1DC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USER_UPLOAD_INFO</w:t>
            </w:r>
          </w:p>
        </w:tc>
      </w:tr>
      <w:tr w:rsidR="00AC1DCC" w:rsidRPr="00933B73" w:rsidTr="007E23EA">
        <w:tc>
          <w:tcPr>
            <w:tcW w:w="1668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C1DCC" w:rsidRPr="00933B73" w:rsidRDefault="00AC1DCC" w:rsidP="007E23EA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필터링업체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S/FTP 전송 정보</w:t>
            </w:r>
          </w:p>
        </w:tc>
        <w:tc>
          <w:tcPr>
            <w:tcW w:w="1701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C1DCC" w:rsidRPr="00933B73" w:rsidRDefault="00AC1DCC" w:rsidP="007E23E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 /년</w:t>
            </w:r>
          </w:p>
        </w:tc>
      </w:tr>
      <w:tr w:rsidR="00C4209F" w:rsidRPr="00933B73" w:rsidTr="007E23EA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C1DCC" w:rsidRPr="00933B73" w:rsidRDefault="00AC1DCC" w:rsidP="00AC1DC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AC1DCC" w:rsidRPr="00933B73" w:rsidTr="007E23EA">
        <w:tc>
          <w:tcPr>
            <w:tcW w:w="3227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9775C" w:rsidRPr="00933B73" w:rsidTr="00B148EF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업체키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USER_ID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B148EF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일련번호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SEQ_NO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B148EF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업로드주소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UPLOAD_ADDR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B148EF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업로드포트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UPLOAD_PORT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B148EF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업로드프로토콜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UPLOAD_PROTOCOL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B148EF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업로드계정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UPLOAD_ID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B148EF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업로드비밀번호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UPLOAD_PASS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B148EF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업로드경로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UPLOAD_PATH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49775C" w:rsidRPr="00933B73" w:rsidRDefault="0049775C" w:rsidP="007E23E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7E23EA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생성일시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9775C" w:rsidRPr="00933B73" w:rsidRDefault="0049775C" w:rsidP="007E23E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9775C" w:rsidRPr="00933B73" w:rsidRDefault="0049775C" w:rsidP="007E23E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7E23EA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사용여부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USE_YN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9775C" w:rsidRPr="00933B73" w:rsidRDefault="0049775C" w:rsidP="007E23E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9775C" w:rsidRPr="00933B73" w:rsidRDefault="0049775C" w:rsidP="007E23E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9775C" w:rsidRPr="00933B73" w:rsidRDefault="0049775C" w:rsidP="007E23E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  <w:tr w:rsidR="0049775C" w:rsidRPr="00933B73" w:rsidTr="007E23EA">
        <w:tc>
          <w:tcPr>
            <w:tcW w:w="32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 상태</w:t>
            </w:r>
          </w:p>
        </w:tc>
        <w:tc>
          <w:tcPr>
            <w:tcW w:w="3827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UPLOAD_STATUS</w:t>
            </w:r>
          </w:p>
        </w:tc>
        <w:tc>
          <w:tcPr>
            <w:tcW w:w="1843" w:type="dxa"/>
          </w:tcPr>
          <w:p w:rsidR="0049775C" w:rsidRPr="00933B73" w:rsidRDefault="0049775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49775C" w:rsidRPr="00933B73" w:rsidRDefault="0049775C" w:rsidP="0049775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49775C" w:rsidRPr="00933B73" w:rsidRDefault="0049775C" w:rsidP="0049775C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9775C" w:rsidRPr="00933B73" w:rsidRDefault="0049775C" w:rsidP="007E23E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9775C" w:rsidRPr="00933B73" w:rsidRDefault="0049775C" w:rsidP="007E23E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9775C" w:rsidRPr="00933B73" w:rsidRDefault="0049775C" w:rsidP="007E23E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9775C" w:rsidRPr="00933B73" w:rsidRDefault="0049775C" w:rsidP="007E23EA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AC1DCC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AC1DCC" w:rsidRPr="00933B73" w:rsidRDefault="00AC1DCC" w:rsidP="00AC1DC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C1DCC" w:rsidRPr="00933B73" w:rsidTr="007E23EA">
        <w:tc>
          <w:tcPr>
            <w:tcW w:w="15276" w:type="dxa"/>
            <w:gridSpan w:val="4"/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C1DCC" w:rsidRPr="00933B73" w:rsidTr="007E23EA">
        <w:tc>
          <w:tcPr>
            <w:tcW w:w="4361" w:type="dxa"/>
            <w:shd w:val="clear" w:color="auto" w:fill="D6E3BC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C1DCC" w:rsidRPr="00933B73" w:rsidTr="007E23EA">
        <w:tc>
          <w:tcPr>
            <w:tcW w:w="4361" w:type="dxa"/>
          </w:tcPr>
          <w:p w:rsidR="00AC1DCC" w:rsidRPr="00933B73" w:rsidRDefault="00AC1DCC" w:rsidP="007E23E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FK_USER_</w:t>
            </w:r>
            <w:r w:rsidRPr="00933B73">
              <w:rPr>
                <w:rFonts w:asciiTheme="minorHAnsi" w:eastAsiaTheme="minorEastAsia" w:hAnsiTheme="minorHAnsi" w:hint="eastAsia"/>
              </w:rPr>
              <w:t>UPLOAD_INFO_USERID</w:t>
            </w:r>
          </w:p>
        </w:tc>
        <w:tc>
          <w:tcPr>
            <w:tcW w:w="4536" w:type="dxa"/>
          </w:tcPr>
          <w:p w:rsidR="00AC1DCC" w:rsidRPr="00933B73" w:rsidRDefault="005C7EA7" w:rsidP="007E23E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AC1DCC" w:rsidRPr="00933B73" w:rsidRDefault="00AC1DCC" w:rsidP="007E23E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USER_INFO</w:t>
            </w:r>
          </w:p>
        </w:tc>
        <w:tc>
          <w:tcPr>
            <w:tcW w:w="4111" w:type="dxa"/>
          </w:tcPr>
          <w:p w:rsidR="00AC1DCC" w:rsidRPr="00933B73" w:rsidRDefault="00D80292" w:rsidP="007E23E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</w:p>
        </w:tc>
      </w:tr>
    </w:tbl>
    <w:p w:rsidR="00AC1DCC" w:rsidRPr="00933B73" w:rsidRDefault="00AC1DCC" w:rsidP="00AC1DCC">
      <w:pPr>
        <w:rPr>
          <w:rFonts w:asciiTheme="minorHAnsi" w:eastAsiaTheme="minorEastAsia" w:hAnsiTheme="minorHAnsi"/>
        </w:rPr>
      </w:pPr>
    </w:p>
    <w:p w:rsidR="00307939" w:rsidRPr="00933B73" w:rsidRDefault="00307939" w:rsidP="00AC1DC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C1DCC" w:rsidRPr="00933B73" w:rsidTr="007E23EA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C1DCC" w:rsidRPr="00933B73" w:rsidTr="007E23EA">
        <w:tc>
          <w:tcPr>
            <w:tcW w:w="4361" w:type="dxa"/>
            <w:shd w:val="clear" w:color="auto" w:fill="EAF1DD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C1DCC" w:rsidRPr="00933B73" w:rsidTr="007E23EA">
        <w:tc>
          <w:tcPr>
            <w:tcW w:w="4361" w:type="dxa"/>
          </w:tcPr>
          <w:p w:rsidR="00AC1DCC" w:rsidRPr="00933B73" w:rsidRDefault="00AC1DCC" w:rsidP="007E23E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PK_USER</w:t>
            </w:r>
            <w:r w:rsidRPr="00933B73">
              <w:rPr>
                <w:rFonts w:asciiTheme="minorHAnsi" w:eastAsiaTheme="minorEastAsia" w:hAnsiTheme="minorHAnsi" w:hint="eastAsia"/>
              </w:rPr>
              <w:t>_UPLOAD_</w:t>
            </w:r>
            <w:r w:rsidR="00A67304" w:rsidRPr="00933B73">
              <w:rPr>
                <w:rFonts w:asciiTheme="minorHAnsi" w:eastAsiaTheme="minorEastAsia" w:hAnsiTheme="minorHAnsi" w:hint="eastAsia"/>
              </w:rPr>
              <w:t>INFO_</w:t>
            </w:r>
            <w:r w:rsidRPr="00933B73">
              <w:rPr>
                <w:rFonts w:asciiTheme="minorHAnsi" w:eastAsiaTheme="minorEastAsia" w:hAnsiTheme="minorHAnsi" w:hint="eastAsia"/>
              </w:rPr>
              <w:t>ID_SEQ</w:t>
            </w:r>
          </w:p>
        </w:tc>
        <w:tc>
          <w:tcPr>
            <w:tcW w:w="7769" w:type="dxa"/>
          </w:tcPr>
          <w:p w:rsidR="00AC1DCC" w:rsidRPr="00933B73" w:rsidRDefault="00AC1DCC" w:rsidP="007E23E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USER_ID</w:t>
            </w:r>
            <w:r w:rsidRPr="00933B73">
              <w:rPr>
                <w:rFonts w:asciiTheme="minorHAnsi" w:eastAsiaTheme="minorEastAsia" w:hAnsiTheme="minorHAnsi" w:hint="eastAsia"/>
              </w:rPr>
              <w:t>, SEQ_NO</w:t>
            </w:r>
          </w:p>
        </w:tc>
        <w:tc>
          <w:tcPr>
            <w:tcW w:w="1525" w:type="dxa"/>
          </w:tcPr>
          <w:p w:rsidR="00AC1DCC" w:rsidRPr="00933B73" w:rsidRDefault="00AC1DCC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C1DCC" w:rsidRPr="00933B73" w:rsidRDefault="00146FB7" w:rsidP="007E23E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55" w:name="_Toc527135657"/>
      <w:r w:rsidRPr="00933B73">
        <w:rPr>
          <w:rFonts w:asciiTheme="minorHAnsi" w:eastAsiaTheme="minorEastAsia" w:hAnsiTheme="minorHAnsi"/>
        </w:rPr>
        <w:lastRenderedPageBreak/>
        <w:t>VIDEO_META</w:t>
      </w:r>
      <w:bookmarkEnd w:id="5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F1D87" w:rsidRPr="00933B73" w:rsidRDefault="002948A3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F1D87" w:rsidRPr="00933B73" w:rsidRDefault="00756FDC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632464" w:rsidRPr="00933B73" w:rsidTr="00632464">
        <w:tc>
          <w:tcPr>
            <w:tcW w:w="1668" w:type="dxa"/>
            <w:shd w:val="clear" w:color="auto" w:fill="C2D69B"/>
            <w:vAlign w:val="center"/>
          </w:tcPr>
          <w:p w:rsidR="00632464" w:rsidRPr="00933B73" w:rsidRDefault="002504B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영상메타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632464" w:rsidRPr="00933B73" w:rsidRDefault="00632464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632464" w:rsidRPr="00933B73" w:rsidRDefault="00632464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VIDEO_META</w:t>
            </w:r>
          </w:p>
        </w:tc>
      </w:tr>
      <w:tr w:rsidR="003F1D87" w:rsidRPr="00933B73" w:rsidTr="005B5FB1">
        <w:tc>
          <w:tcPr>
            <w:tcW w:w="1668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F1D87" w:rsidRPr="00933B73" w:rsidRDefault="00DB6AC2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영상메타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F1D87" w:rsidRPr="00933B73" w:rsidRDefault="00395C7F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30,000/년</w:t>
            </w:r>
          </w:p>
        </w:tc>
      </w:tr>
      <w:tr w:rsidR="00C4209F" w:rsidRPr="00933B73" w:rsidTr="005B5FB1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F1D87" w:rsidRPr="00933B73" w:rsidTr="005B5FB1">
        <w:tc>
          <w:tcPr>
            <w:tcW w:w="32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CID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CID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512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제목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TITLE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장르명칭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GENRE_NM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등급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GRADE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감독/연출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DIRECTOR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출연자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ACTOR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국내/국외/드라마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COUNTRY_FLAG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'1'       </w:t>
            </w: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20자평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COMMENTARY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제작사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OFFER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심의번호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DELI_NO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RCID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RCID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50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SYSDATE              </w:t>
            </w: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등록자ID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REG_ID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변경일시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UPT_DATE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수정자ID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UPT_ID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32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권리자ID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COPYRIGHT_ID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'SBS'          </w:t>
            </w: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793B0D">
        <w:tc>
          <w:tcPr>
            <w:tcW w:w="3227" w:type="dxa"/>
            <w:shd w:val="clear" w:color="auto" w:fill="auto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파일명칭</w:t>
            </w:r>
          </w:p>
        </w:tc>
        <w:tc>
          <w:tcPr>
            <w:tcW w:w="3827" w:type="dxa"/>
            <w:shd w:val="clear" w:color="auto" w:fill="auto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FILE_NAME</w:t>
            </w:r>
          </w:p>
        </w:tc>
        <w:tc>
          <w:tcPr>
            <w:tcW w:w="1843" w:type="dxa"/>
            <w:shd w:val="clear" w:color="auto" w:fill="auto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shd w:val="clear" w:color="auto" w:fill="auto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94" w:type="dxa"/>
            <w:shd w:val="clear" w:color="auto" w:fill="auto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shd w:val="clear" w:color="auto" w:fill="auto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shd w:val="clear" w:color="auto" w:fill="auto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  <w:shd w:val="clear" w:color="auto" w:fill="auto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shd w:val="clear" w:color="auto" w:fill="auto"/>
          </w:tcPr>
          <w:p w:rsidR="00FB39DD" w:rsidRPr="00933B73" w:rsidRDefault="00FB39DD" w:rsidP="009E4553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방송날짜와시간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RELEASE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FB39DD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14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  <w:tr w:rsidR="00FB39DD" w:rsidRPr="00933B73" w:rsidTr="00B148EF">
        <w:tc>
          <w:tcPr>
            <w:tcW w:w="32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Play 시간(초단위)</w:t>
            </w:r>
          </w:p>
        </w:tc>
        <w:tc>
          <w:tcPr>
            <w:tcW w:w="3827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PLAYTIME</w:t>
            </w:r>
          </w:p>
        </w:tc>
        <w:tc>
          <w:tcPr>
            <w:tcW w:w="1843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39DD" w:rsidRPr="00933B73" w:rsidRDefault="007F0451" w:rsidP="00FB39D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6</w:t>
            </w:r>
          </w:p>
        </w:tc>
        <w:tc>
          <w:tcPr>
            <w:tcW w:w="794" w:type="dxa"/>
          </w:tcPr>
          <w:p w:rsidR="00FB39DD" w:rsidRPr="00933B73" w:rsidRDefault="00FB39DD" w:rsidP="00FB39D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39DD" w:rsidRPr="00933B73" w:rsidRDefault="00FB39DD" w:rsidP="00B148E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39DD" w:rsidRPr="00933B73" w:rsidRDefault="00FB39DD" w:rsidP="005B5FB1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F1D87" w:rsidRPr="00933B73" w:rsidTr="005B5FB1">
        <w:tc>
          <w:tcPr>
            <w:tcW w:w="15276" w:type="dxa"/>
            <w:gridSpan w:val="4"/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F1D87" w:rsidRPr="00933B73" w:rsidTr="005B5FB1">
        <w:tc>
          <w:tcPr>
            <w:tcW w:w="436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5B5FB1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F1D87" w:rsidRPr="00933B73" w:rsidTr="005B5FB1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F1D87" w:rsidRPr="00933B73" w:rsidRDefault="003F1D8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6E7EE9" w:rsidRPr="00933B73" w:rsidTr="005B5FB1">
        <w:tc>
          <w:tcPr>
            <w:tcW w:w="4361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6E7EE9" w:rsidRPr="00933B73" w:rsidRDefault="006E7EE9" w:rsidP="00BA7B7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6E7EE9" w:rsidRPr="00933B73" w:rsidRDefault="006E7EE9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F1D87" w:rsidRPr="00933B73" w:rsidTr="005B5FB1">
        <w:tc>
          <w:tcPr>
            <w:tcW w:w="4361" w:type="dxa"/>
          </w:tcPr>
          <w:p w:rsidR="003F1D87" w:rsidRPr="00933B73" w:rsidRDefault="006217DD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PK_VIDEO_META</w:t>
            </w:r>
            <w:r w:rsidR="00BA1CE5" w:rsidRPr="00933B73">
              <w:rPr>
                <w:rFonts w:asciiTheme="minorHAnsi" w:eastAsiaTheme="minorEastAsia" w:hAnsiTheme="minorHAnsi" w:hint="eastAsia"/>
              </w:rPr>
              <w:t>_CID</w:t>
            </w:r>
          </w:p>
        </w:tc>
        <w:tc>
          <w:tcPr>
            <w:tcW w:w="7769" w:type="dxa"/>
          </w:tcPr>
          <w:p w:rsidR="003F1D87" w:rsidRPr="00933B73" w:rsidRDefault="006217DD" w:rsidP="005B5FB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CID</w:t>
            </w:r>
          </w:p>
        </w:tc>
        <w:tc>
          <w:tcPr>
            <w:tcW w:w="1525" w:type="dxa"/>
          </w:tcPr>
          <w:p w:rsidR="003F1D87" w:rsidRPr="00933B73" w:rsidRDefault="006217DD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F1D87" w:rsidRPr="00933B73" w:rsidRDefault="00146FB7" w:rsidP="005B5FB1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F1D87" w:rsidRPr="00933B73" w:rsidRDefault="003F1D87" w:rsidP="003F1D87">
      <w:pPr>
        <w:rPr>
          <w:rFonts w:asciiTheme="minorHAnsi" w:eastAsiaTheme="minorEastAsia" w:hAnsiTheme="minorHAnsi"/>
        </w:rPr>
      </w:pP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56" w:name="_Toc527135658"/>
      <w:r w:rsidRPr="00933B73">
        <w:rPr>
          <w:rFonts w:asciiTheme="minorHAnsi" w:eastAsiaTheme="minorEastAsia" w:hAnsiTheme="minorHAnsi"/>
        </w:rPr>
        <w:lastRenderedPageBreak/>
        <w:t>PES_FIELD_TEST_OSP</w:t>
      </w:r>
      <w:bookmarkEnd w:id="5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2556F" w:rsidRPr="00933B73" w:rsidRDefault="002948A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2556F" w:rsidRPr="00933B73" w:rsidRDefault="00756FD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필드평가대상OSP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PES_FIELD_TEST_OSP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필드평가대상OSP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C4209F" w:rsidRPr="00933B73" w:rsidTr="00A2556F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A2556F" w:rsidRPr="00933B73" w:rsidTr="00A2556F">
        <w:tc>
          <w:tcPr>
            <w:tcW w:w="32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Y　</w:t>
            </w:r>
          </w:p>
        </w:tc>
        <w:tc>
          <w:tcPr>
            <w:tcW w:w="2090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  <w:vAlign w:val="center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OSP명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OSP_NAME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홈페이지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HOMEPAGE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80</w:t>
            </w:r>
          </w:p>
        </w:tc>
        <w:tc>
          <w:tcPr>
            <w:tcW w:w="794" w:type="dxa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A2556F" w:rsidRPr="00933B73" w:rsidRDefault="00F870EB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사업자명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BIZ_NM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업로드계정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UPLOAD_ID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업로드비밀번호</w:t>
            </w:r>
          </w:p>
        </w:tc>
        <w:tc>
          <w:tcPr>
            <w:tcW w:w="3827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UPLOAD_PASS</w:t>
            </w:r>
          </w:p>
        </w:tc>
        <w:tc>
          <w:tcPr>
            <w:tcW w:w="1843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  <w:vAlign w:val="center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인증통과여부</w:t>
            </w:r>
          </w:p>
        </w:tc>
        <w:tc>
          <w:tcPr>
            <w:tcW w:w="3827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PASS_YN</w:t>
            </w:r>
          </w:p>
        </w:tc>
        <w:tc>
          <w:tcPr>
            <w:tcW w:w="1843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center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:rsidR="00A2556F" w:rsidRPr="00933B73" w:rsidRDefault="00F870EB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center"/>
          </w:tcPr>
          <w:p w:rsidR="00A2556F" w:rsidRPr="00933B73" w:rsidRDefault="00F870EB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2090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　</w:t>
            </w:r>
          </w:p>
        </w:tc>
        <w:tc>
          <w:tcPr>
            <w:tcW w:w="1701" w:type="dxa"/>
          </w:tcPr>
          <w:p w:rsidR="00A2556F" w:rsidRPr="00933B73" w:rsidRDefault="00F870EB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:신청,Y:승인,R:반려</w:t>
            </w:r>
            <w:proofErr w:type="gramEnd"/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로그파일명칭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LOG_FILE_NAME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F411E6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승인상태</w:t>
            </w:r>
          </w:p>
        </w:tc>
        <w:tc>
          <w:tcPr>
            <w:tcW w:w="3827" w:type="dxa"/>
          </w:tcPr>
          <w:p w:rsidR="00A2556F" w:rsidRPr="00933B73" w:rsidRDefault="00F411E6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PROC_STATUS</w:t>
            </w:r>
          </w:p>
        </w:tc>
        <w:tc>
          <w:tcPr>
            <w:tcW w:w="1843" w:type="dxa"/>
          </w:tcPr>
          <w:p w:rsidR="00A2556F" w:rsidRPr="00933B73" w:rsidRDefault="00F411E6" w:rsidP="00F411E6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F411E6" w:rsidP="00F411E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E258D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필드평가신청번호</w:t>
            </w:r>
          </w:p>
        </w:tc>
        <w:tc>
          <w:tcPr>
            <w:tcW w:w="3827" w:type="dxa"/>
          </w:tcPr>
          <w:p w:rsidR="00A2556F" w:rsidRPr="00933B73" w:rsidRDefault="00AE258D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FIELD_RECEIPT_NO</w:t>
            </w:r>
          </w:p>
        </w:tc>
        <w:tc>
          <w:tcPr>
            <w:tcW w:w="1843" w:type="dxa"/>
          </w:tcPr>
          <w:p w:rsidR="00A2556F" w:rsidRPr="00933B73" w:rsidRDefault="00AE258D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2556F" w:rsidRPr="00933B73" w:rsidRDefault="00AE258D" w:rsidP="009E4553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2556F" w:rsidRPr="00933B73" w:rsidRDefault="00AE258D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E258D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090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A2556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2556F" w:rsidRPr="00933B73" w:rsidTr="00A2556F">
        <w:tc>
          <w:tcPr>
            <w:tcW w:w="15276" w:type="dxa"/>
            <w:gridSpan w:val="4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FK_PES_FIELD_TEST_RECEIPT_CONT</w:t>
            </w:r>
          </w:p>
        </w:tc>
        <w:tc>
          <w:tcPr>
            <w:tcW w:w="4536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PES_RESULT</w:t>
            </w:r>
          </w:p>
        </w:tc>
        <w:tc>
          <w:tcPr>
            <w:tcW w:w="411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RECEIPT_NO,CONT_GB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2556F" w:rsidRPr="00933B73" w:rsidTr="00A2556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CC2D9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PK_PES_FIELD_TEST_OSP</w:t>
            </w:r>
          </w:p>
        </w:tc>
        <w:tc>
          <w:tcPr>
            <w:tcW w:w="7769" w:type="dxa"/>
          </w:tcPr>
          <w:p w:rsidR="00A2556F" w:rsidRPr="00933B73" w:rsidRDefault="00A2556F" w:rsidP="00F870E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RECEIPT_NO,CONT_GB,</w:t>
            </w:r>
            <w:r w:rsidR="00F870EB" w:rsidRPr="00933B73">
              <w:rPr>
                <w:rFonts w:asciiTheme="minorHAnsi" w:eastAsiaTheme="minorEastAsia" w:hAnsiTheme="minorHAnsi" w:hint="eastAsia"/>
              </w:rPr>
              <w:t>HOMEPAGE,PASS_YN</w:t>
            </w:r>
          </w:p>
        </w:tc>
        <w:tc>
          <w:tcPr>
            <w:tcW w:w="1525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0475AE" w:rsidRPr="00933B73" w:rsidRDefault="003F1D87" w:rsidP="000475AE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B148EF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57" w:name="_Toc527135659"/>
      <w:r w:rsidRPr="00933B73">
        <w:rPr>
          <w:rFonts w:asciiTheme="minorHAnsi" w:eastAsiaTheme="minorEastAsia" w:hAnsiTheme="minorHAnsi"/>
        </w:rPr>
        <w:lastRenderedPageBreak/>
        <w:t>EXCTRACT_VER</w:t>
      </w:r>
      <w:bookmarkEnd w:id="5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B148EF" w:rsidRPr="00933B73" w:rsidTr="00B148EF">
        <w:tc>
          <w:tcPr>
            <w:tcW w:w="1668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B148EF" w:rsidRPr="00933B73" w:rsidRDefault="002948A3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B148EF" w:rsidRPr="00933B73" w:rsidRDefault="00756FDC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B148EF" w:rsidRPr="00933B73" w:rsidTr="00B148EF">
        <w:tc>
          <w:tcPr>
            <w:tcW w:w="1668" w:type="dxa"/>
            <w:shd w:val="clear" w:color="auto" w:fill="C2D69B"/>
            <w:vAlign w:val="center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B148EF" w:rsidRPr="00933B73" w:rsidRDefault="00A2556F" w:rsidP="00B148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통합추출기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버전관리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B148EF" w:rsidRPr="00933B73" w:rsidRDefault="00A2556F" w:rsidP="00B148E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EXCTRACT_VER</w:t>
            </w:r>
          </w:p>
        </w:tc>
      </w:tr>
      <w:tr w:rsidR="00B148EF" w:rsidRPr="00933B73" w:rsidTr="00B148EF">
        <w:tc>
          <w:tcPr>
            <w:tcW w:w="1668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B148EF" w:rsidRPr="00933B73" w:rsidRDefault="00A2556F" w:rsidP="00B148EF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통합추출기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 xml:space="preserve"> 버전관리</w:t>
            </w:r>
          </w:p>
        </w:tc>
        <w:tc>
          <w:tcPr>
            <w:tcW w:w="1701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B148EF" w:rsidRPr="00933B73" w:rsidRDefault="00B148EF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C4209F" w:rsidRPr="00933B73" w:rsidTr="00B148EF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B148EF" w:rsidRPr="00933B73" w:rsidRDefault="00B148EF" w:rsidP="00B148E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B148EF" w:rsidRPr="00933B73" w:rsidTr="00B148EF">
        <w:tc>
          <w:tcPr>
            <w:tcW w:w="3227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시퀀스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SEQ_NO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B148E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 구분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OS_GUBUN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B148E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업데이트 구분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UPDATE_GUBUN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B148E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버젼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VERSION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B148E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FILE_NAME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5B4C8C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</w:t>
            </w:r>
            <w:r w:rsidR="00A2556F"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B148E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업체아이디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COMP_ID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B148E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사용여부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USE_YN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'Y'</w:t>
            </w:r>
          </w:p>
        </w:tc>
        <w:tc>
          <w:tcPr>
            <w:tcW w:w="1701" w:type="dxa"/>
          </w:tcPr>
          <w:p w:rsidR="00A2556F" w:rsidRPr="00933B73" w:rsidRDefault="00A2556F" w:rsidP="00B148E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B148EF">
        <w:tc>
          <w:tcPr>
            <w:tcW w:w="3227" w:type="dxa"/>
          </w:tcPr>
          <w:p w:rsidR="00A2556F" w:rsidRPr="00933B73" w:rsidRDefault="00EF1957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메모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MEMO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EF1957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20</w:t>
            </w:r>
            <w:r w:rsidR="00A2556F" w:rsidRPr="00933B73">
              <w:rPr>
                <w:rFonts w:asciiTheme="minorHAnsi" w:eastAsiaTheme="minorEastAsia" w:hAnsiTheme="minorHAnsi" w:hint="eastAsia"/>
              </w:rPr>
              <w:t>00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B148E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B148E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등록일자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B148E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B148E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B148EF" w:rsidRPr="00933B73" w:rsidRDefault="00B148EF" w:rsidP="00B148E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B148EF" w:rsidRPr="00933B73" w:rsidTr="00B148EF">
        <w:tc>
          <w:tcPr>
            <w:tcW w:w="15276" w:type="dxa"/>
            <w:gridSpan w:val="4"/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B148EF" w:rsidRPr="00933B73" w:rsidTr="00B148EF">
        <w:tc>
          <w:tcPr>
            <w:tcW w:w="4361" w:type="dxa"/>
            <w:shd w:val="clear" w:color="auto" w:fill="D6E3BC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B148EF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B148EF" w:rsidRPr="00933B73" w:rsidRDefault="00B148EF" w:rsidP="00B148E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B148EF" w:rsidRPr="00933B73" w:rsidTr="00B148E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B148EF" w:rsidRPr="00933B73" w:rsidTr="00B148EF">
        <w:tc>
          <w:tcPr>
            <w:tcW w:w="4361" w:type="dxa"/>
            <w:shd w:val="clear" w:color="auto" w:fill="EAF1DD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B148EF" w:rsidRPr="00933B73" w:rsidTr="00B148EF">
        <w:tc>
          <w:tcPr>
            <w:tcW w:w="4361" w:type="dxa"/>
          </w:tcPr>
          <w:p w:rsidR="00B148EF" w:rsidRPr="00933B73" w:rsidRDefault="00E14BBE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PK_EXCTRACT_VER</w:t>
            </w:r>
          </w:p>
        </w:tc>
        <w:tc>
          <w:tcPr>
            <w:tcW w:w="7769" w:type="dxa"/>
          </w:tcPr>
          <w:p w:rsidR="00B148EF" w:rsidRPr="00933B73" w:rsidRDefault="00E14BBE" w:rsidP="00B148E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SEQ_NO</w:t>
            </w:r>
          </w:p>
        </w:tc>
        <w:tc>
          <w:tcPr>
            <w:tcW w:w="1525" w:type="dxa"/>
          </w:tcPr>
          <w:p w:rsidR="00B148EF" w:rsidRPr="00933B73" w:rsidRDefault="00B148EF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B148EF" w:rsidRPr="00933B73" w:rsidRDefault="00146FB7" w:rsidP="00B148E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2556F" w:rsidRPr="00933B73" w:rsidRDefault="00B148EF" w:rsidP="00A2556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58" w:name="_Toc527135660"/>
      <w:r w:rsidRPr="00933B73">
        <w:rPr>
          <w:rFonts w:asciiTheme="minorHAnsi" w:eastAsiaTheme="minorEastAsia" w:hAnsiTheme="minorHAnsi"/>
        </w:rPr>
        <w:lastRenderedPageBreak/>
        <w:t>OSP_CON_LOG</w:t>
      </w:r>
      <w:bookmarkEnd w:id="5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2556F" w:rsidRPr="00933B73" w:rsidRDefault="002948A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2556F" w:rsidRPr="00933B73" w:rsidRDefault="00756FD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OSP 접속 로그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OSP_CON_LOG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OSP 접속 로그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C4209F" w:rsidRPr="00933B73" w:rsidTr="00A2556F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A2556F" w:rsidRPr="00933B73" w:rsidTr="00A2556F">
        <w:tc>
          <w:tcPr>
            <w:tcW w:w="32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8255F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 순번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OSP_CON_LOG_SEQ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</w:tcPr>
          <w:p w:rsidR="00A2556F" w:rsidRPr="00933B73" w:rsidRDefault="0004349D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A2556F" w:rsidRPr="00933B73">
              <w:rPr>
                <w:rFonts w:asciiTheme="minorHAnsi" w:eastAsiaTheme="minorEastAsia" w:hAnsiTheme="minorHAnsi"/>
              </w:rPr>
              <w:t>,0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472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8255F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이미지정보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콘텐츠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번호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D_SEQ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</w:tcPr>
          <w:p w:rsidR="00A2556F" w:rsidRPr="00933B73" w:rsidRDefault="0004349D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A2556F" w:rsidRPr="00933B73">
              <w:rPr>
                <w:rFonts w:asciiTheme="minorHAnsi" w:eastAsiaTheme="minorEastAsia" w:hAnsiTheme="minorHAnsi"/>
              </w:rPr>
              <w:t>,0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8255F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사용자 아이디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USERID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8255F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등록일자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2556F" w:rsidRPr="00933B73" w:rsidTr="00A2556F">
        <w:tc>
          <w:tcPr>
            <w:tcW w:w="15276" w:type="dxa"/>
            <w:gridSpan w:val="4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A2556F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2556F" w:rsidRPr="00933B73" w:rsidTr="00A2556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OSP_CON_LOG_PK</w:t>
            </w:r>
          </w:p>
        </w:tc>
        <w:tc>
          <w:tcPr>
            <w:tcW w:w="7769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OSP_CON_LOG_SEQ</w:t>
            </w:r>
          </w:p>
        </w:tc>
        <w:tc>
          <w:tcPr>
            <w:tcW w:w="1525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59" w:name="_Toc527135661"/>
      <w:r w:rsidRPr="00933B73">
        <w:rPr>
          <w:rFonts w:asciiTheme="minorHAnsi" w:eastAsiaTheme="minorEastAsia" w:hAnsiTheme="minorHAnsi"/>
        </w:rPr>
        <w:lastRenderedPageBreak/>
        <w:t>PES_IMAGE_INFO</w:t>
      </w:r>
      <w:bookmarkEnd w:id="5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2556F" w:rsidRPr="00933B73" w:rsidRDefault="002948A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2556F" w:rsidRPr="00933B73" w:rsidRDefault="00756FD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2556F" w:rsidRPr="00933B73" w:rsidRDefault="00841087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841087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북스캔</w:t>
            </w:r>
            <w:proofErr w:type="spellEnd"/>
            <w:r w:rsidRPr="00841087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만화 </w:t>
            </w:r>
            <w:proofErr w:type="spellStart"/>
            <w:r w:rsidR="00A2556F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콘텐츠정보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PES_IMAGE_INFO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2556F" w:rsidRPr="00933B73" w:rsidRDefault="00841087" w:rsidP="00A2556F">
            <w:pPr>
              <w:rPr>
                <w:rFonts w:asciiTheme="minorHAnsi" w:eastAsiaTheme="minorEastAsia" w:hAnsiTheme="minorHAnsi"/>
              </w:rPr>
            </w:pPr>
            <w:proofErr w:type="spellStart"/>
            <w:r w:rsidRPr="00841087">
              <w:rPr>
                <w:rFonts w:asciiTheme="minorHAnsi" w:eastAsiaTheme="minorEastAsia" w:hAnsiTheme="minorHAnsi" w:hint="eastAsia"/>
              </w:rPr>
              <w:t>북스캔</w:t>
            </w:r>
            <w:proofErr w:type="spellEnd"/>
            <w:r w:rsidRPr="00841087">
              <w:rPr>
                <w:rFonts w:asciiTheme="minorHAnsi" w:eastAsiaTheme="minorEastAsia" w:hAnsiTheme="minorHAnsi" w:hint="eastAsia"/>
              </w:rPr>
              <w:t xml:space="preserve"> 만화 </w:t>
            </w:r>
            <w:proofErr w:type="spellStart"/>
            <w:r w:rsidR="00A2556F" w:rsidRPr="00933B73">
              <w:rPr>
                <w:rFonts w:asciiTheme="minorHAnsi" w:eastAsiaTheme="minorEastAsia" w:hAnsiTheme="minorHAnsi" w:hint="eastAsia"/>
              </w:rPr>
              <w:t>콘텐츠정보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2556F" w:rsidRPr="00933B73" w:rsidRDefault="007F1566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  <w:r w:rsidR="00A2556F" w:rsidRPr="00933B73">
              <w:rPr>
                <w:rFonts w:asciiTheme="minorHAnsi" w:eastAsiaTheme="minorEastAsia" w:hAnsiTheme="minorHAnsi" w:hint="eastAsia"/>
              </w:rPr>
              <w:t>0</w:t>
            </w:r>
            <w:r w:rsidR="00021A7D" w:rsidRPr="00933B73">
              <w:rPr>
                <w:rFonts w:asciiTheme="minorHAnsi" w:eastAsiaTheme="minorEastAsia" w:hAnsiTheme="minorHAnsi" w:hint="eastAsia"/>
              </w:rPr>
              <w:t>00</w:t>
            </w:r>
            <w:r w:rsidR="00A2556F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C4209F" w:rsidRPr="00933B73" w:rsidTr="00A2556F">
        <w:tc>
          <w:tcPr>
            <w:tcW w:w="1668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C4209F" w:rsidRPr="00933B73" w:rsidRDefault="00C4209F" w:rsidP="00C4209F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C4209F" w:rsidRPr="00933B73" w:rsidRDefault="00C4209F" w:rsidP="00C4209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A2556F" w:rsidRPr="00933B73" w:rsidTr="00A2556F">
        <w:tc>
          <w:tcPr>
            <w:tcW w:w="32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콘텐츠ID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CONTENT_ID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콘텐츠명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CONT_NAME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장르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GENRE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397A99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원본변형구분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CONT_TYPE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5A3C5E" w:rsidP="005A3C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1:</w:t>
            </w:r>
            <w:r w:rsidR="003858C1" w:rsidRPr="00933B73">
              <w:rPr>
                <w:rFonts w:asciiTheme="minorHAnsi" w:eastAsiaTheme="minorEastAsia" w:hAnsiTheme="minorHAnsi" w:hint="eastAsia"/>
              </w:rPr>
              <w:t>3분원본,'0'</w:t>
            </w:r>
            <w:proofErr w:type="gramStart"/>
            <w:r w:rsidR="003858C1" w:rsidRPr="00933B73">
              <w:rPr>
                <w:rFonts w:asciiTheme="minorHAnsi" w:eastAsiaTheme="minorEastAsia" w:hAnsiTheme="minorHAnsi" w:hint="eastAsia"/>
              </w:rPr>
              <w:t>:원본</w:t>
            </w:r>
            <w:proofErr w:type="gramEnd"/>
            <w:r w:rsidR="003858C1" w:rsidRPr="00933B73">
              <w:rPr>
                <w:rFonts w:asciiTheme="minorHAnsi" w:eastAsiaTheme="minorEastAsia" w:hAnsiTheme="minorHAnsi" w:hint="eastAsia"/>
              </w:rPr>
              <w:t>,'2':변형물</w:t>
            </w: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파일명칭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FILE_NAME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평가항목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TEST_TYPE_CD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변형파라메타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ROBUST_PARAM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원본콘텐츠ID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ORG_CONT_ID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무DB변형물여부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NO_DB_CONT_YN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5A3C5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사용여부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USE_YN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5A3C5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사용자 아이디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USER_ID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파일크기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FILE_SIZE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국가</w:t>
            </w:r>
            <w:r w:rsidR="00863DC2" w:rsidRPr="00933B73">
              <w:rPr>
                <w:rFonts w:asciiTheme="minorHAnsi" w:eastAsiaTheme="minorEastAsia" w:hAnsiTheme="minorHAnsi" w:hint="eastAsia"/>
              </w:rPr>
              <w:t>코드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COUNTRYCD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가로픽셀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HORIZON_PIXEL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세로픽셀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VERTICAL_PIXEL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D81CBF" w:rsidRPr="00933B73" w:rsidTr="00A2556F">
        <w:tc>
          <w:tcPr>
            <w:tcW w:w="3227" w:type="dxa"/>
          </w:tcPr>
          <w:p w:rsidR="00D81CBF" w:rsidRPr="00933B73" w:rsidRDefault="00D81CB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이미지수</w:t>
            </w:r>
          </w:p>
        </w:tc>
        <w:tc>
          <w:tcPr>
            <w:tcW w:w="3827" w:type="dxa"/>
          </w:tcPr>
          <w:p w:rsidR="00D81CBF" w:rsidRPr="00933B73" w:rsidRDefault="00D81CB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IMAGE_CNT</w:t>
            </w:r>
          </w:p>
        </w:tc>
        <w:tc>
          <w:tcPr>
            <w:tcW w:w="1843" w:type="dxa"/>
          </w:tcPr>
          <w:p w:rsidR="00D81CBF" w:rsidRPr="00933B73" w:rsidRDefault="00D81CBF" w:rsidP="00046CE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D81CBF" w:rsidRPr="00933B73" w:rsidRDefault="00D81CBF" w:rsidP="00046CE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D81CBF" w:rsidRPr="00933B73" w:rsidRDefault="00D81CB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81CBF" w:rsidRPr="00933B73" w:rsidRDefault="00D81CB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D81CBF" w:rsidRPr="00933B73" w:rsidRDefault="00D81CB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D81CBF" w:rsidRPr="00933B73" w:rsidRDefault="00D81CB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D81CBF" w:rsidRPr="00933B73" w:rsidRDefault="00D81CB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출판사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PUBLISHER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255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A2556F" w:rsidRPr="00933B73" w:rsidTr="00A2556F">
        <w:tc>
          <w:tcPr>
            <w:tcW w:w="32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글쓴이</w:t>
            </w:r>
          </w:p>
        </w:tc>
        <w:tc>
          <w:tcPr>
            <w:tcW w:w="3827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AUTHOR</w:t>
            </w:r>
          </w:p>
        </w:tc>
        <w:tc>
          <w:tcPr>
            <w:tcW w:w="184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2556F" w:rsidRPr="00933B73" w:rsidRDefault="00A2556F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255</w:t>
            </w:r>
          </w:p>
        </w:tc>
        <w:tc>
          <w:tcPr>
            <w:tcW w:w="79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8E06CC" w:rsidRPr="00933B73" w:rsidTr="00A2556F">
        <w:tc>
          <w:tcPr>
            <w:tcW w:w="3227" w:type="dxa"/>
          </w:tcPr>
          <w:p w:rsidR="008E06CC" w:rsidRPr="00933B73" w:rsidRDefault="008E06C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웹툰여부</w:t>
            </w:r>
          </w:p>
        </w:tc>
        <w:tc>
          <w:tcPr>
            <w:tcW w:w="3827" w:type="dxa"/>
          </w:tcPr>
          <w:p w:rsidR="008E06CC" w:rsidRPr="00933B73" w:rsidRDefault="008E06C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WEBTOON_YN</w:t>
            </w:r>
          </w:p>
        </w:tc>
        <w:tc>
          <w:tcPr>
            <w:tcW w:w="1843" w:type="dxa"/>
          </w:tcPr>
          <w:p w:rsidR="008E06CC" w:rsidRPr="00933B73" w:rsidRDefault="008E06C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8E06CC" w:rsidRPr="00933B73" w:rsidRDefault="008E06CC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8E06CC" w:rsidRPr="00933B73" w:rsidRDefault="008E06CC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E06CC" w:rsidRPr="00933B73" w:rsidRDefault="008E06CC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E06CC" w:rsidRPr="00933B73" w:rsidRDefault="008E06CC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E06CC" w:rsidRPr="00933B73" w:rsidRDefault="008E06C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1701" w:type="dxa"/>
          </w:tcPr>
          <w:p w:rsidR="008E06CC" w:rsidRPr="00933B73" w:rsidRDefault="008E06C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E2259D" w:rsidRPr="00933B73" w:rsidTr="00A2556F">
        <w:tc>
          <w:tcPr>
            <w:tcW w:w="3227" w:type="dxa"/>
          </w:tcPr>
          <w:p w:rsidR="00E2259D" w:rsidRPr="00C4209F" w:rsidRDefault="00E2259D" w:rsidP="00A2556F">
            <w:pPr>
              <w:rPr>
                <w:rFonts w:asciiTheme="minorHAnsi" w:eastAsiaTheme="minorEastAsia" w:hAnsiTheme="minorHAnsi"/>
              </w:rPr>
            </w:pPr>
            <w:r w:rsidRPr="00C4209F">
              <w:rPr>
                <w:rFonts w:asciiTheme="minorHAnsi" w:eastAsiaTheme="minorEastAsia" w:hAnsiTheme="minorHAnsi" w:hint="eastAsia"/>
              </w:rPr>
              <w:t>메모</w:t>
            </w:r>
          </w:p>
        </w:tc>
        <w:tc>
          <w:tcPr>
            <w:tcW w:w="3827" w:type="dxa"/>
          </w:tcPr>
          <w:p w:rsidR="00E2259D" w:rsidRPr="00C4209F" w:rsidRDefault="00E2259D" w:rsidP="00A2556F">
            <w:pPr>
              <w:rPr>
                <w:rFonts w:asciiTheme="minorHAnsi" w:eastAsiaTheme="minorEastAsia" w:hAnsiTheme="minorHAnsi"/>
              </w:rPr>
            </w:pPr>
            <w:r w:rsidRPr="00C4209F">
              <w:rPr>
                <w:rFonts w:asciiTheme="minorHAnsi" w:eastAsiaTheme="minorEastAsia" w:hAnsiTheme="minorHAnsi" w:hint="eastAsia"/>
              </w:rPr>
              <w:t>MEMO</w:t>
            </w:r>
          </w:p>
        </w:tc>
        <w:tc>
          <w:tcPr>
            <w:tcW w:w="1843" w:type="dxa"/>
          </w:tcPr>
          <w:p w:rsidR="00E2259D" w:rsidRPr="00C4209F" w:rsidRDefault="00E2259D" w:rsidP="00A2556F">
            <w:pPr>
              <w:rPr>
                <w:rFonts w:asciiTheme="minorHAnsi" w:eastAsiaTheme="minorEastAsia" w:hAnsiTheme="minorHAnsi"/>
              </w:rPr>
            </w:pPr>
            <w:r w:rsidRPr="00C4209F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E2259D" w:rsidRPr="00C4209F" w:rsidRDefault="00CB2607" w:rsidP="00A2556F">
            <w:pPr>
              <w:jc w:val="right"/>
              <w:rPr>
                <w:rFonts w:asciiTheme="minorHAnsi" w:eastAsiaTheme="minorEastAsia" w:hAnsiTheme="minorHAnsi"/>
              </w:rPr>
            </w:pPr>
            <w:r w:rsidRPr="00C4209F">
              <w:rPr>
                <w:rFonts w:asciiTheme="minorHAnsi" w:eastAsiaTheme="minorEastAsia" w:hAnsiTheme="minorHAnsi"/>
              </w:rPr>
              <w:t>20</w:t>
            </w:r>
            <w:r w:rsidR="00E2259D" w:rsidRPr="00C4209F">
              <w:rPr>
                <w:rFonts w:asciiTheme="minorHAnsi" w:eastAsiaTheme="minorEastAsia" w:hAnsiTheme="minorHAnsi" w:hint="eastAsia"/>
              </w:rPr>
              <w:t>00</w:t>
            </w:r>
          </w:p>
        </w:tc>
        <w:tc>
          <w:tcPr>
            <w:tcW w:w="794" w:type="dxa"/>
          </w:tcPr>
          <w:p w:rsidR="00E2259D" w:rsidRPr="00C4209F" w:rsidRDefault="00E2259D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E2259D" w:rsidRPr="00C4209F" w:rsidRDefault="00E2259D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E2259D" w:rsidRPr="00C4209F" w:rsidRDefault="00E2259D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E2259D" w:rsidRPr="00C4209F" w:rsidRDefault="00E2259D" w:rsidP="00A2556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E2259D" w:rsidRPr="00C4209F" w:rsidRDefault="00E2259D" w:rsidP="00A2556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2556F" w:rsidRPr="00933B73" w:rsidTr="00A2556F">
        <w:tc>
          <w:tcPr>
            <w:tcW w:w="15276" w:type="dxa"/>
            <w:gridSpan w:val="4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352D9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FK_PES_IMAGE_INFO_001</w:t>
            </w:r>
          </w:p>
        </w:tc>
        <w:tc>
          <w:tcPr>
            <w:tcW w:w="4536" w:type="dxa"/>
          </w:tcPr>
          <w:p w:rsidR="00A2556F" w:rsidRPr="00933B73" w:rsidRDefault="00352D9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Restricted</w:t>
            </w:r>
          </w:p>
        </w:tc>
        <w:tc>
          <w:tcPr>
            <w:tcW w:w="2268" w:type="dxa"/>
          </w:tcPr>
          <w:p w:rsidR="00A2556F" w:rsidRPr="00933B73" w:rsidRDefault="00352D9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PES_IMAGE_INFO</w:t>
            </w:r>
          </w:p>
        </w:tc>
        <w:tc>
          <w:tcPr>
            <w:tcW w:w="4111" w:type="dxa"/>
          </w:tcPr>
          <w:p w:rsidR="00A2556F" w:rsidRPr="00933B73" w:rsidRDefault="00352D9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ORG_CONT_ID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2556F" w:rsidRPr="00933B73" w:rsidTr="00A2556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0F0586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PK_PES_IMAGE_INFO</w:t>
            </w:r>
          </w:p>
        </w:tc>
        <w:tc>
          <w:tcPr>
            <w:tcW w:w="7769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525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6D2ED3" w:rsidP="00FD4E9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IDX_PES_IMAGE_INFO</w:t>
            </w:r>
            <w:r w:rsidR="00F059B0" w:rsidRPr="00933B73">
              <w:rPr>
                <w:rFonts w:asciiTheme="minorHAnsi" w:eastAsiaTheme="minorEastAsia" w:hAnsiTheme="minorHAnsi" w:hint="eastAsia"/>
              </w:rPr>
              <w:t>_001</w:t>
            </w:r>
          </w:p>
        </w:tc>
        <w:tc>
          <w:tcPr>
            <w:tcW w:w="7769" w:type="dxa"/>
          </w:tcPr>
          <w:p w:rsidR="00A2556F" w:rsidRPr="00933B73" w:rsidRDefault="006D2ED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ORG_CONT_ID,CONTENT_ID</w:t>
            </w:r>
          </w:p>
        </w:tc>
        <w:tc>
          <w:tcPr>
            <w:tcW w:w="1525" w:type="dxa"/>
          </w:tcPr>
          <w:p w:rsidR="00A2556F" w:rsidRPr="00933B73" w:rsidRDefault="006D2ED3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NONUNIQUE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B148EF" w:rsidP="00A2556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0" w:name="_Toc527135662"/>
      <w:r w:rsidRPr="00933B73">
        <w:rPr>
          <w:rFonts w:asciiTheme="minorHAnsi" w:eastAsiaTheme="minorEastAsia" w:hAnsiTheme="minorHAnsi"/>
        </w:rPr>
        <w:lastRenderedPageBreak/>
        <w:t>RECEIVE_LOG_TECH</w:t>
      </w:r>
      <w:bookmarkEnd w:id="6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2556F" w:rsidRPr="00933B73" w:rsidRDefault="002948A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2556F" w:rsidRPr="00933B73" w:rsidRDefault="00756FD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로그 수신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2556F" w:rsidRPr="00933B73" w:rsidRDefault="00A2556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RECEIVE_LOG_TECH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로그 수신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2556F" w:rsidRPr="00933B73" w:rsidRDefault="00A2556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2556F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0"/>
        <w:gridCol w:w="3694"/>
        <w:gridCol w:w="1781"/>
        <w:gridCol w:w="829"/>
        <w:gridCol w:w="1228"/>
        <w:gridCol w:w="472"/>
        <w:gridCol w:w="472"/>
        <w:gridCol w:w="2031"/>
        <w:gridCol w:w="1639"/>
      </w:tblGrid>
      <w:tr w:rsidR="00A2556F" w:rsidRPr="00933B73" w:rsidTr="007A7B3F">
        <w:tc>
          <w:tcPr>
            <w:tcW w:w="313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694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78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29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122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3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639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7A7B3F" w:rsidRPr="00933B73" w:rsidTr="007A7B3F">
        <w:tc>
          <w:tcPr>
            <w:tcW w:w="3130" w:type="dxa"/>
          </w:tcPr>
          <w:p w:rsidR="007A7B3F" w:rsidRPr="00933B73" w:rsidRDefault="008255F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 순번</w:t>
            </w:r>
          </w:p>
        </w:tc>
        <w:tc>
          <w:tcPr>
            <w:tcW w:w="3694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LOG_SEQ</w:t>
            </w:r>
          </w:p>
        </w:tc>
        <w:tc>
          <w:tcPr>
            <w:tcW w:w="1781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29" w:type="dxa"/>
          </w:tcPr>
          <w:p w:rsidR="007A7B3F" w:rsidRPr="00933B73" w:rsidRDefault="001353DE" w:rsidP="00756FD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22,0</w:t>
            </w:r>
          </w:p>
        </w:tc>
        <w:tc>
          <w:tcPr>
            <w:tcW w:w="1228" w:type="dxa"/>
          </w:tcPr>
          <w:p w:rsidR="007A7B3F" w:rsidRPr="00933B73" w:rsidRDefault="007A7B3F" w:rsidP="0090242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472" w:type="dxa"/>
            <w:vAlign w:val="center"/>
          </w:tcPr>
          <w:p w:rsidR="007A7B3F" w:rsidRPr="00933B73" w:rsidRDefault="00E14BBE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31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639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7A7B3F">
        <w:tc>
          <w:tcPr>
            <w:tcW w:w="3130" w:type="dxa"/>
          </w:tcPr>
          <w:p w:rsidR="007A7B3F" w:rsidRPr="00933B73" w:rsidRDefault="008255F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기술적인조치 DNA자료 순번</w:t>
            </w:r>
          </w:p>
        </w:tc>
        <w:tc>
          <w:tcPr>
            <w:tcW w:w="3694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M_SEQ</w:t>
            </w:r>
          </w:p>
        </w:tc>
        <w:tc>
          <w:tcPr>
            <w:tcW w:w="1781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29" w:type="dxa"/>
          </w:tcPr>
          <w:p w:rsidR="007A7B3F" w:rsidRPr="00933B73" w:rsidRDefault="001353DE" w:rsidP="00756FD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11,0</w:t>
            </w:r>
          </w:p>
        </w:tc>
        <w:tc>
          <w:tcPr>
            <w:tcW w:w="1228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31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639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7A7B3F">
        <w:tc>
          <w:tcPr>
            <w:tcW w:w="3130" w:type="dxa"/>
          </w:tcPr>
          <w:p w:rsidR="007A7B3F" w:rsidRPr="00933B73" w:rsidRDefault="008255F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기술적인조치 DNA파일 순번</w:t>
            </w:r>
          </w:p>
        </w:tc>
        <w:tc>
          <w:tcPr>
            <w:tcW w:w="3694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D_SEQ</w:t>
            </w:r>
          </w:p>
        </w:tc>
        <w:tc>
          <w:tcPr>
            <w:tcW w:w="1781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29" w:type="dxa"/>
          </w:tcPr>
          <w:p w:rsidR="007A7B3F" w:rsidRPr="00933B73" w:rsidRDefault="001353DE" w:rsidP="00756FD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11,0</w:t>
            </w:r>
          </w:p>
        </w:tc>
        <w:tc>
          <w:tcPr>
            <w:tcW w:w="1228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31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639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7A7B3F">
        <w:tc>
          <w:tcPr>
            <w:tcW w:w="3130" w:type="dxa"/>
          </w:tcPr>
          <w:p w:rsidR="007A7B3F" w:rsidRPr="00933B73" w:rsidRDefault="008255F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등록일자</w:t>
            </w:r>
          </w:p>
        </w:tc>
        <w:tc>
          <w:tcPr>
            <w:tcW w:w="3694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781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829" w:type="dxa"/>
          </w:tcPr>
          <w:p w:rsidR="007A7B3F" w:rsidRPr="00933B73" w:rsidRDefault="007A7B3F" w:rsidP="0090242E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1228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31" w:type="dxa"/>
            <w:vAlign w:val="center"/>
          </w:tcPr>
          <w:p w:rsidR="007A7B3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639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2556F" w:rsidRPr="00933B73" w:rsidTr="00A2556F">
        <w:tc>
          <w:tcPr>
            <w:tcW w:w="15276" w:type="dxa"/>
            <w:gridSpan w:val="4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A2556F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2556F" w:rsidRPr="00933B73" w:rsidTr="00A2556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RECEIVE_LOG_TECH_PK</w:t>
            </w:r>
          </w:p>
        </w:tc>
        <w:tc>
          <w:tcPr>
            <w:tcW w:w="7769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LOG_SEQ</w:t>
            </w:r>
          </w:p>
        </w:tc>
        <w:tc>
          <w:tcPr>
            <w:tcW w:w="1525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B148EF" w:rsidP="00A2556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1" w:name="_Toc527135663"/>
      <w:r w:rsidRPr="00933B73">
        <w:rPr>
          <w:rFonts w:asciiTheme="minorHAnsi" w:eastAsiaTheme="minorEastAsia" w:hAnsiTheme="minorHAnsi"/>
        </w:rPr>
        <w:lastRenderedPageBreak/>
        <w:t>TB_ADMIN_MENU</w:t>
      </w:r>
      <w:bookmarkEnd w:id="6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2556F" w:rsidRPr="00933B73" w:rsidRDefault="002948A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2556F" w:rsidRPr="00933B73" w:rsidRDefault="00756FDC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2556F" w:rsidRPr="00933B73" w:rsidRDefault="00297B78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관리자 메뉴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2556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</w:t>
            </w:r>
            <w:r w:rsidR="00297B78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ADMIN_MENU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2556F" w:rsidRPr="00933B73" w:rsidRDefault="00297B7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관리자 메뉴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2556F" w:rsidRPr="00933B73" w:rsidRDefault="00297B7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A2556F" w:rsidRPr="00933B73">
              <w:rPr>
                <w:rFonts w:asciiTheme="minorHAnsi" w:eastAsiaTheme="minorEastAsia" w:hAnsiTheme="minorHAnsi" w:hint="eastAsia"/>
              </w:rPr>
              <w:t>0 /년</w:t>
            </w:r>
          </w:p>
        </w:tc>
      </w:tr>
      <w:tr w:rsidR="00DF72D4" w:rsidRPr="00933B73" w:rsidTr="00A2556F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297B78" w:rsidRPr="00933B73" w:rsidTr="00A2556F">
        <w:tc>
          <w:tcPr>
            <w:tcW w:w="32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메뉴 번호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MENU_NO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297B78" w:rsidRPr="00933B73" w:rsidRDefault="00DC6F85" w:rsidP="00297B78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상위 메뉴 번호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UPPER_MENU_NO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최상위 메뉴 번호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TOP_MENU_NO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대체 메뉴 번호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ALT_MENU_NO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경로1명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DEPTH1_NM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VARCHAR2(30)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경로2명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DEPTH2_NM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VARCHAR2(50)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경로3명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DEPTH3_NM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VARCHAR2(50)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프로그램ID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PGM_ID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VARCHAR2(100)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이미지명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IMAGE_NM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VARCHAR2(50)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정렬 번호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SORT_NO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메뉴 여부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MENU_YN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CHAR(1)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 여부</w:t>
            </w: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USE_YN</w:t>
            </w: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CHAR(1)</w:t>
            </w: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A5211D">
        <w:tc>
          <w:tcPr>
            <w:tcW w:w="32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827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43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850" w:type="dxa"/>
          </w:tcPr>
          <w:p w:rsidR="00297B78" w:rsidRPr="00933B73" w:rsidRDefault="00297B78" w:rsidP="00297B78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297B78" w:rsidRPr="00933B73" w:rsidRDefault="00297B78" w:rsidP="00297B78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297B78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297B78" w:rsidRPr="00933B73" w:rsidRDefault="00297B78" w:rsidP="00A2556F">
      <w:pPr>
        <w:rPr>
          <w:rFonts w:asciiTheme="minorHAnsi" w:eastAsiaTheme="minorEastAsia" w:hAnsiTheme="minorHAnsi"/>
        </w:rPr>
      </w:pPr>
    </w:p>
    <w:p w:rsidR="00297B78" w:rsidRPr="00933B73" w:rsidRDefault="00297B78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2556F" w:rsidRPr="00933B73" w:rsidTr="00A2556F">
        <w:tc>
          <w:tcPr>
            <w:tcW w:w="15276" w:type="dxa"/>
            <w:gridSpan w:val="4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A2556F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2556F" w:rsidRPr="00933B73" w:rsidTr="00A2556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297B7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TB_ADMIN_MENU_PK</w:t>
            </w:r>
          </w:p>
        </w:tc>
        <w:tc>
          <w:tcPr>
            <w:tcW w:w="7769" w:type="dxa"/>
          </w:tcPr>
          <w:p w:rsidR="00A2556F" w:rsidRPr="00933B73" w:rsidRDefault="00297B78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MEMU_NO</w:t>
            </w:r>
          </w:p>
        </w:tc>
        <w:tc>
          <w:tcPr>
            <w:tcW w:w="1525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4A0326" w:rsidRPr="00933B73" w:rsidRDefault="004A0326" w:rsidP="00A2556F">
      <w:pPr>
        <w:rPr>
          <w:rFonts w:asciiTheme="minorHAnsi" w:eastAsiaTheme="minorEastAsia" w:hAnsiTheme="minorHAnsi"/>
        </w:rPr>
      </w:pPr>
    </w:p>
    <w:p w:rsidR="004A0326" w:rsidRPr="00933B73" w:rsidRDefault="004A0326" w:rsidP="004A0326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297B78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2" w:name="_Toc527135664"/>
      <w:r w:rsidRPr="00933B73">
        <w:rPr>
          <w:rFonts w:asciiTheme="minorHAnsi" w:eastAsiaTheme="minorEastAsia" w:hAnsiTheme="minorHAnsi"/>
        </w:rPr>
        <w:lastRenderedPageBreak/>
        <w:t>TB_ERR_CD_INFO</w:t>
      </w:r>
      <w:bookmarkEnd w:id="6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297B78" w:rsidRPr="00933B73" w:rsidTr="00EE31D9">
        <w:tc>
          <w:tcPr>
            <w:tcW w:w="1668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297B78" w:rsidRPr="00933B73" w:rsidTr="00EE31D9">
        <w:tc>
          <w:tcPr>
            <w:tcW w:w="1668" w:type="dxa"/>
            <w:shd w:val="clear" w:color="auto" w:fill="C2D69B"/>
            <w:vAlign w:val="center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297B78" w:rsidRPr="00933B73" w:rsidRDefault="00297B78" w:rsidP="00EE31D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장애코드정보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297B78" w:rsidRPr="00933B73" w:rsidRDefault="00297B78" w:rsidP="00EE31D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TB_ERR_CD_INFO</w:t>
            </w:r>
          </w:p>
        </w:tc>
      </w:tr>
      <w:tr w:rsidR="00297B78" w:rsidRPr="00933B73" w:rsidTr="00EE31D9">
        <w:tc>
          <w:tcPr>
            <w:tcW w:w="1668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장애코드정보</w:t>
            </w:r>
          </w:p>
        </w:tc>
        <w:tc>
          <w:tcPr>
            <w:tcW w:w="1701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 /년</w:t>
            </w:r>
          </w:p>
        </w:tc>
      </w:tr>
      <w:tr w:rsidR="00DF72D4" w:rsidRPr="00933B73" w:rsidTr="00EE31D9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297B78" w:rsidRPr="00933B73" w:rsidRDefault="00297B78" w:rsidP="00297B7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297B78" w:rsidRPr="00933B73" w:rsidTr="00EE31D9">
        <w:tc>
          <w:tcPr>
            <w:tcW w:w="3227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97B78" w:rsidRPr="00933B73" w:rsidTr="00EE31D9">
        <w:tc>
          <w:tcPr>
            <w:tcW w:w="32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해결방안</w:t>
            </w:r>
          </w:p>
        </w:tc>
        <w:tc>
          <w:tcPr>
            <w:tcW w:w="38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SOLU_INFO</w:t>
            </w:r>
          </w:p>
        </w:tc>
        <w:tc>
          <w:tcPr>
            <w:tcW w:w="184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97B78" w:rsidRPr="00933B73" w:rsidRDefault="00297B78" w:rsidP="00EE31D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EE31D9">
        <w:tc>
          <w:tcPr>
            <w:tcW w:w="32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장애명</w:t>
            </w:r>
          </w:p>
        </w:tc>
        <w:tc>
          <w:tcPr>
            <w:tcW w:w="38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ERR_NM</w:t>
            </w:r>
          </w:p>
        </w:tc>
        <w:tc>
          <w:tcPr>
            <w:tcW w:w="184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97B78" w:rsidRPr="00933B73" w:rsidRDefault="00297B78" w:rsidP="00EE31D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EE31D9">
        <w:tc>
          <w:tcPr>
            <w:tcW w:w="32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장애유형코드</w:t>
            </w:r>
          </w:p>
        </w:tc>
        <w:tc>
          <w:tcPr>
            <w:tcW w:w="38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ERR_TYPE_CD</w:t>
            </w:r>
          </w:p>
        </w:tc>
        <w:tc>
          <w:tcPr>
            <w:tcW w:w="184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97B78" w:rsidRPr="00933B73" w:rsidRDefault="00297B78" w:rsidP="00EE31D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EE31D9">
        <w:tc>
          <w:tcPr>
            <w:tcW w:w="32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8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297B78" w:rsidRPr="00933B73" w:rsidRDefault="00297B78" w:rsidP="00EE31D9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EE31D9">
        <w:tc>
          <w:tcPr>
            <w:tcW w:w="32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장애원인</w:t>
            </w:r>
          </w:p>
        </w:tc>
        <w:tc>
          <w:tcPr>
            <w:tcW w:w="38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ERR_REASON</w:t>
            </w:r>
          </w:p>
        </w:tc>
        <w:tc>
          <w:tcPr>
            <w:tcW w:w="184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97B78" w:rsidRPr="00933B73" w:rsidRDefault="00297B78" w:rsidP="00EE31D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EE31D9">
        <w:tc>
          <w:tcPr>
            <w:tcW w:w="32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38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NOTE</w:t>
            </w:r>
          </w:p>
        </w:tc>
        <w:tc>
          <w:tcPr>
            <w:tcW w:w="184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97B78" w:rsidRPr="00933B73" w:rsidRDefault="00297B78" w:rsidP="00EE31D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255</w:t>
            </w:r>
          </w:p>
        </w:tc>
        <w:tc>
          <w:tcPr>
            <w:tcW w:w="794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EE31D9">
        <w:tc>
          <w:tcPr>
            <w:tcW w:w="32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입력자</w:t>
            </w:r>
          </w:p>
        </w:tc>
        <w:tc>
          <w:tcPr>
            <w:tcW w:w="38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REG_USERID</w:t>
            </w:r>
          </w:p>
        </w:tc>
        <w:tc>
          <w:tcPr>
            <w:tcW w:w="184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97B78" w:rsidRPr="00933B73" w:rsidRDefault="00297B78" w:rsidP="00EE31D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</w:tr>
      <w:tr w:rsidR="00297B78" w:rsidRPr="00933B73" w:rsidTr="00EE31D9">
        <w:tc>
          <w:tcPr>
            <w:tcW w:w="32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장애코드</w:t>
            </w:r>
          </w:p>
        </w:tc>
        <w:tc>
          <w:tcPr>
            <w:tcW w:w="3827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ERR_CD</w:t>
            </w:r>
          </w:p>
        </w:tc>
        <w:tc>
          <w:tcPr>
            <w:tcW w:w="1843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97B78" w:rsidRPr="00933B73" w:rsidRDefault="00297B78" w:rsidP="00EE31D9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297B78" w:rsidRPr="00933B73" w:rsidRDefault="00297B78" w:rsidP="00297B7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297B78" w:rsidRPr="00933B73" w:rsidTr="00EE31D9">
        <w:tc>
          <w:tcPr>
            <w:tcW w:w="15276" w:type="dxa"/>
            <w:gridSpan w:val="4"/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297B78" w:rsidRPr="00933B73" w:rsidTr="00EE31D9">
        <w:tc>
          <w:tcPr>
            <w:tcW w:w="4361" w:type="dxa"/>
            <w:shd w:val="clear" w:color="auto" w:fill="D6E3BC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97B78" w:rsidRPr="00933B73" w:rsidTr="00EE31D9">
        <w:tc>
          <w:tcPr>
            <w:tcW w:w="436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297B78" w:rsidRPr="00933B73" w:rsidRDefault="00297B78" w:rsidP="00297B78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297B78" w:rsidRPr="00933B73" w:rsidTr="00EE31D9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297B78" w:rsidRPr="00933B73" w:rsidTr="00EE31D9">
        <w:tc>
          <w:tcPr>
            <w:tcW w:w="4361" w:type="dxa"/>
            <w:shd w:val="clear" w:color="auto" w:fill="EAF1DD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297B78" w:rsidRPr="00933B73" w:rsidTr="00EE31D9">
        <w:tc>
          <w:tcPr>
            <w:tcW w:w="4361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lastRenderedPageBreak/>
              <w:t>PK_TB_ERR_CD_INFO</w:t>
            </w:r>
          </w:p>
        </w:tc>
        <w:tc>
          <w:tcPr>
            <w:tcW w:w="7769" w:type="dxa"/>
          </w:tcPr>
          <w:p w:rsidR="00297B78" w:rsidRPr="00933B73" w:rsidRDefault="00297B78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ERR_CD</w:t>
            </w:r>
          </w:p>
        </w:tc>
        <w:tc>
          <w:tcPr>
            <w:tcW w:w="1525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297B78" w:rsidRPr="00933B73" w:rsidRDefault="00297B78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297B78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3" w:name="_Toc527135665"/>
      <w:r w:rsidRPr="00933B73">
        <w:rPr>
          <w:rFonts w:asciiTheme="minorHAnsi" w:eastAsiaTheme="minorEastAsia" w:hAnsiTheme="minorHAnsi"/>
        </w:rPr>
        <w:t>TB_FLD_AGT_PC</w:t>
      </w:r>
      <w:bookmarkEnd w:id="6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4A0326" w:rsidRPr="00933B73" w:rsidTr="00AE03E8">
        <w:tc>
          <w:tcPr>
            <w:tcW w:w="1668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4A0326" w:rsidRPr="00933B73" w:rsidRDefault="002948A3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4A0326" w:rsidRPr="00933B73" w:rsidRDefault="00FB3781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4A0326" w:rsidRPr="00933B73" w:rsidTr="00AE03E8">
        <w:tc>
          <w:tcPr>
            <w:tcW w:w="1668" w:type="dxa"/>
            <w:shd w:val="clear" w:color="auto" w:fill="C2D69B"/>
            <w:vAlign w:val="center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4A0326" w:rsidRPr="00933B73" w:rsidRDefault="004A0326" w:rsidP="00AE03E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에이전트PC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4A0326" w:rsidRPr="00933B73" w:rsidRDefault="004A0326" w:rsidP="00AE03E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TB_FLD_AGT_PC</w:t>
            </w:r>
          </w:p>
        </w:tc>
      </w:tr>
      <w:tr w:rsidR="004A0326" w:rsidRPr="00933B73" w:rsidTr="00AE03E8">
        <w:tc>
          <w:tcPr>
            <w:tcW w:w="1668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에이전트PC</w:t>
            </w:r>
          </w:p>
        </w:tc>
        <w:tc>
          <w:tcPr>
            <w:tcW w:w="1701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4A0326" w:rsidRPr="00933B73" w:rsidRDefault="00894BD1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4A0326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DF72D4" w:rsidRPr="00933B73" w:rsidTr="00AE03E8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A0326" w:rsidRPr="00933B73" w:rsidRDefault="004A0326" w:rsidP="004A032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4A0326" w:rsidRPr="00933B73" w:rsidTr="00AE03E8">
        <w:tc>
          <w:tcPr>
            <w:tcW w:w="3227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A0326" w:rsidRPr="00933B73" w:rsidTr="00AE03E8">
        <w:tc>
          <w:tcPr>
            <w:tcW w:w="3227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3827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NOTE</w:t>
            </w:r>
          </w:p>
        </w:tc>
        <w:tc>
          <w:tcPr>
            <w:tcW w:w="1843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A0326" w:rsidRPr="00933B73" w:rsidRDefault="004A0326" w:rsidP="004A032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255</w:t>
            </w:r>
          </w:p>
        </w:tc>
        <w:tc>
          <w:tcPr>
            <w:tcW w:w="794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</w:tr>
      <w:tr w:rsidR="004A0326" w:rsidRPr="00933B73" w:rsidTr="00AE03E8">
        <w:tc>
          <w:tcPr>
            <w:tcW w:w="3227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에이전트PC명</w:t>
            </w:r>
          </w:p>
        </w:tc>
        <w:tc>
          <w:tcPr>
            <w:tcW w:w="3827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AGT_NM</w:t>
            </w:r>
          </w:p>
        </w:tc>
        <w:tc>
          <w:tcPr>
            <w:tcW w:w="1843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A0326" w:rsidRPr="00933B73" w:rsidRDefault="004A0326" w:rsidP="004A032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</w:tr>
      <w:tr w:rsidR="003022A1" w:rsidRPr="00933B73" w:rsidTr="00AE03E8">
        <w:tc>
          <w:tcPr>
            <w:tcW w:w="3227" w:type="dxa"/>
          </w:tcPr>
          <w:p w:rsidR="003022A1" w:rsidRPr="00933B73" w:rsidRDefault="003022A1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서버타입명</w:t>
            </w:r>
          </w:p>
        </w:tc>
        <w:tc>
          <w:tcPr>
            <w:tcW w:w="3827" w:type="dxa"/>
          </w:tcPr>
          <w:p w:rsidR="003022A1" w:rsidRPr="00933B73" w:rsidRDefault="003022A1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SERVER_TYPE</w:t>
            </w:r>
            <w:r w:rsidRPr="00933B73">
              <w:rPr>
                <w:rFonts w:asciiTheme="minorHAnsi" w:eastAsiaTheme="minorEastAsia" w:hAnsiTheme="minorHAnsi"/>
              </w:rPr>
              <w:t>_NM</w:t>
            </w:r>
          </w:p>
        </w:tc>
        <w:tc>
          <w:tcPr>
            <w:tcW w:w="1843" w:type="dxa"/>
          </w:tcPr>
          <w:p w:rsidR="003022A1" w:rsidRPr="00933B73" w:rsidRDefault="003022A1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3022A1" w:rsidRPr="00933B73" w:rsidRDefault="003022A1" w:rsidP="004A032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12</w:t>
            </w:r>
          </w:p>
        </w:tc>
        <w:tc>
          <w:tcPr>
            <w:tcW w:w="794" w:type="dxa"/>
          </w:tcPr>
          <w:p w:rsidR="003022A1" w:rsidRPr="00933B73" w:rsidRDefault="003022A1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022A1" w:rsidRPr="00933B73" w:rsidRDefault="003022A1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022A1" w:rsidRPr="00933B73" w:rsidRDefault="003022A1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022A1" w:rsidRPr="00933B73" w:rsidRDefault="003022A1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022A1" w:rsidRPr="00933B73" w:rsidRDefault="003022A1" w:rsidP="00AE03E8">
            <w:pPr>
              <w:rPr>
                <w:rFonts w:asciiTheme="minorHAnsi" w:eastAsiaTheme="minorEastAsia" w:hAnsiTheme="minorHAnsi"/>
              </w:rPr>
            </w:pPr>
          </w:p>
        </w:tc>
      </w:tr>
      <w:tr w:rsidR="004A0326" w:rsidRPr="00933B73" w:rsidTr="00AE03E8">
        <w:tc>
          <w:tcPr>
            <w:tcW w:w="3227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에이전트IP</w:t>
            </w:r>
          </w:p>
        </w:tc>
        <w:tc>
          <w:tcPr>
            <w:tcW w:w="3827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AGT_IP</w:t>
            </w:r>
          </w:p>
        </w:tc>
        <w:tc>
          <w:tcPr>
            <w:tcW w:w="1843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A0326" w:rsidRPr="00933B73" w:rsidRDefault="004A0326" w:rsidP="004A0326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15</w:t>
            </w:r>
          </w:p>
        </w:tc>
        <w:tc>
          <w:tcPr>
            <w:tcW w:w="794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</w:tr>
      <w:tr w:rsidR="004A0326" w:rsidRPr="00933B73" w:rsidTr="00AE03E8">
        <w:tc>
          <w:tcPr>
            <w:tcW w:w="3227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827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4A0326" w:rsidRPr="00933B73" w:rsidRDefault="004A0326" w:rsidP="004A0326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A0326" w:rsidRPr="00933B73" w:rsidRDefault="004A0326" w:rsidP="004A032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4A0326" w:rsidRPr="00933B73" w:rsidTr="00AE03E8">
        <w:tc>
          <w:tcPr>
            <w:tcW w:w="15276" w:type="dxa"/>
            <w:gridSpan w:val="4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4A0326" w:rsidRPr="00933B73" w:rsidTr="00AE03E8">
        <w:tc>
          <w:tcPr>
            <w:tcW w:w="4361" w:type="dxa"/>
            <w:shd w:val="clear" w:color="auto" w:fill="D6E3BC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AE03E8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4A0326" w:rsidRPr="00933B73" w:rsidRDefault="004A0326" w:rsidP="004A032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4A0326" w:rsidRPr="00933B73" w:rsidTr="00AE03E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4A0326" w:rsidRPr="00933B73" w:rsidTr="00AE03E8">
        <w:tc>
          <w:tcPr>
            <w:tcW w:w="4361" w:type="dxa"/>
            <w:shd w:val="clear" w:color="auto" w:fill="EAF1DD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4A0326" w:rsidRPr="00933B73" w:rsidTr="00AE03E8">
        <w:tc>
          <w:tcPr>
            <w:tcW w:w="4361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PK_TB_FLD_AGT_PC</w:t>
            </w:r>
          </w:p>
        </w:tc>
        <w:tc>
          <w:tcPr>
            <w:tcW w:w="7769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AGT_IP</w:t>
            </w:r>
          </w:p>
        </w:tc>
        <w:tc>
          <w:tcPr>
            <w:tcW w:w="1525" w:type="dxa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4A0326" w:rsidRPr="00933B73" w:rsidRDefault="00146FB7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2556F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4" w:name="_Toc527135666"/>
      <w:r w:rsidRPr="00933B73">
        <w:rPr>
          <w:rFonts w:asciiTheme="minorHAnsi" w:eastAsiaTheme="minorEastAsia" w:hAnsiTheme="minorHAnsi"/>
        </w:rPr>
        <w:lastRenderedPageBreak/>
        <w:t>TB_FLD_CONTENT</w:t>
      </w:r>
      <w:bookmarkEnd w:id="6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2556F" w:rsidRPr="00933B73" w:rsidRDefault="002948A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2556F" w:rsidRPr="00933B73" w:rsidRDefault="00FB3781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2556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필드평가대상콘텐츠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2556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TB_FLD_CONTENT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2556F" w:rsidRPr="00933B73" w:rsidRDefault="007A7B3F" w:rsidP="00A2556F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필드평가대상콘텐츠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2556F" w:rsidRPr="00933B73" w:rsidRDefault="0083322D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</w:t>
            </w:r>
            <w:r w:rsidR="00A2556F" w:rsidRPr="00933B73">
              <w:rPr>
                <w:rFonts w:asciiTheme="minorHAnsi" w:eastAsiaTheme="minorEastAsia" w:hAnsiTheme="minorHAnsi" w:hint="eastAsia"/>
              </w:rPr>
              <w:t>0 /년</w:t>
            </w:r>
          </w:p>
        </w:tc>
      </w:tr>
      <w:tr w:rsidR="00DF72D4" w:rsidRPr="00933B73" w:rsidTr="00A2556F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A2556F" w:rsidRPr="00933B73" w:rsidTr="00A2556F">
        <w:tc>
          <w:tcPr>
            <w:tcW w:w="32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변형파라메타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ROBUST_PARAM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제목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TITLE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567F7D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512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회차번호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FLD_NO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24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입력일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장르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GENRE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재생시간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PLAY_TIME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무DB변형물여부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NO_DB_CONT_YN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'N'</w:t>
            </w: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비고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NOTE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255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입력자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REG_USERID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콘텐츠ID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CONTENT_ID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권리사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RIGHT_NAME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권리정보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RIGHT_INFO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EE46FE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과금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PAY_INFO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사용여부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USE_YN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N'</w:t>
            </w: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307939" w:rsidRPr="00933B73" w:rsidRDefault="00307939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2556F" w:rsidRPr="00933B73" w:rsidTr="00A2556F">
        <w:tc>
          <w:tcPr>
            <w:tcW w:w="15276" w:type="dxa"/>
            <w:gridSpan w:val="4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8221ED" w:rsidP="008E2D3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</w:t>
            </w:r>
            <w:r w:rsidR="008E2D38" w:rsidRPr="00933B73">
              <w:rPr>
                <w:rFonts w:asciiTheme="minorHAnsi" w:eastAsiaTheme="minorEastAsia" w:hAnsiTheme="minorHAnsi" w:hint="eastAsia"/>
              </w:rPr>
              <w:t>TB_</w:t>
            </w:r>
            <w:r w:rsidRPr="00933B73">
              <w:rPr>
                <w:rFonts w:asciiTheme="minorHAnsi" w:eastAsiaTheme="minorEastAsia" w:hAnsiTheme="minorHAnsi" w:hint="eastAsia"/>
              </w:rPr>
              <w:t>FLD_CONTENT_</w:t>
            </w:r>
            <w:r w:rsidR="003F6428" w:rsidRPr="00933B73">
              <w:rPr>
                <w:rFonts w:asciiTheme="minorHAnsi" w:eastAsiaTheme="minorEastAsia" w:hAnsiTheme="minorHAnsi" w:hint="eastAsia"/>
              </w:rPr>
              <w:t>001</w:t>
            </w:r>
          </w:p>
        </w:tc>
        <w:tc>
          <w:tcPr>
            <w:tcW w:w="4536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TB_FLD_NO</w:t>
            </w:r>
          </w:p>
        </w:tc>
        <w:tc>
          <w:tcPr>
            <w:tcW w:w="4111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2556F" w:rsidRPr="00933B73" w:rsidTr="00A2556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E14BBE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PK_TB_FLD_CONTENT</w:t>
            </w:r>
          </w:p>
        </w:tc>
        <w:tc>
          <w:tcPr>
            <w:tcW w:w="7769" w:type="dxa"/>
          </w:tcPr>
          <w:p w:rsidR="00A2556F" w:rsidRPr="00933B73" w:rsidRDefault="00E14BBE" w:rsidP="006B4A36">
            <w:pPr>
              <w:tabs>
                <w:tab w:val="left" w:pos="2800"/>
              </w:tabs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="006B4A36" w:rsidRPr="00933B73">
              <w:rPr>
                <w:rFonts w:asciiTheme="minorHAnsi" w:eastAsiaTheme="minorEastAsia" w:hAnsiTheme="minorHAnsi" w:hint="eastAsia"/>
              </w:rPr>
              <w:t>CONT_GB,</w:t>
            </w:r>
            <w:r w:rsidR="006B4A36"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525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B148EF" w:rsidP="00A2556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C7EA4" w:rsidRPr="00933B73" w:rsidRDefault="000C7EA4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5" w:name="_Toc527135667"/>
      <w:r w:rsidRPr="00933B73">
        <w:rPr>
          <w:rFonts w:asciiTheme="minorHAnsi" w:eastAsiaTheme="minorEastAsia" w:hAnsiTheme="minorHAnsi"/>
        </w:rPr>
        <w:lastRenderedPageBreak/>
        <w:t>TB_FLD_NO</w:t>
      </w:r>
      <w:bookmarkEnd w:id="6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2556F" w:rsidRPr="00933B73" w:rsidRDefault="002948A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2556F" w:rsidRPr="00933B73" w:rsidRDefault="00FB3781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2556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필드평가회차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2556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TB_FLD_NO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2556F" w:rsidRPr="00933B73" w:rsidRDefault="007A7B3F" w:rsidP="00A2556F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필드평가회차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2556F" w:rsidRPr="00933B73" w:rsidRDefault="002D618D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  <w:r w:rsidR="00A2556F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DF72D4" w:rsidRPr="00933B73" w:rsidTr="00A2556F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A2556F" w:rsidRPr="00933B73" w:rsidTr="00A2556F">
        <w:tc>
          <w:tcPr>
            <w:tcW w:w="32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7A7B3F" w:rsidRPr="00933B73" w:rsidTr="00A5211D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평가시작일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START_DT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7A7B3F" w:rsidRPr="00933B73" w:rsidRDefault="00E14BBE" w:rsidP="007A7B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A5211D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정기평가여부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REGULAR_YN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258B5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7A7B3F" w:rsidRPr="00933B73" w:rsidTr="00A5211D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회차번호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FLD_NO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24</w:t>
            </w: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A5211D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A5211D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평가종료일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END_DT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A5211D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평가명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FLD_NM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A5211D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평가수행여부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FINISH_YN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258B5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7A7B3F" w:rsidRPr="00933B73" w:rsidTr="00A5211D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NOTE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255</w:t>
            </w: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A2556F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입력자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REG_USERID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A2556F">
        <w:tc>
          <w:tcPr>
            <w:tcW w:w="32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827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RECEIPT_NO</w:t>
            </w:r>
          </w:p>
        </w:tc>
        <w:tc>
          <w:tcPr>
            <w:tcW w:w="1843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7A7B3F" w:rsidRPr="00933B73" w:rsidRDefault="00A03DA7" w:rsidP="007A7B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E2398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  <w:tr w:rsidR="007A7B3F" w:rsidRPr="00933B73" w:rsidTr="00A2556F">
        <w:tc>
          <w:tcPr>
            <w:tcW w:w="3227" w:type="dxa"/>
          </w:tcPr>
          <w:p w:rsidR="007A7B3F" w:rsidRPr="00933B73" w:rsidRDefault="0087338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예약일시</w:t>
            </w:r>
          </w:p>
        </w:tc>
        <w:tc>
          <w:tcPr>
            <w:tcW w:w="3827" w:type="dxa"/>
          </w:tcPr>
          <w:p w:rsidR="007A7B3F" w:rsidRPr="00933B73" w:rsidRDefault="0087338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RESERVE_DT</w:t>
            </w:r>
          </w:p>
        </w:tc>
        <w:tc>
          <w:tcPr>
            <w:tcW w:w="1843" w:type="dxa"/>
          </w:tcPr>
          <w:p w:rsidR="007A7B3F" w:rsidRPr="00933B73" w:rsidRDefault="0087338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7A7B3F" w:rsidRPr="00933B73" w:rsidRDefault="007A7B3F" w:rsidP="007A7B3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7A7B3F" w:rsidRPr="00933B73" w:rsidRDefault="007A7B3F" w:rsidP="007A7B3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A7B3F" w:rsidRPr="00933B73" w:rsidRDefault="007A7B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A7B3F" w:rsidRPr="00933B73" w:rsidRDefault="007A7B3F" w:rsidP="00A2556F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A2556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2556F" w:rsidRPr="00933B73" w:rsidTr="00A2556F">
        <w:tc>
          <w:tcPr>
            <w:tcW w:w="15276" w:type="dxa"/>
            <w:gridSpan w:val="4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8221ED" w:rsidP="00C0688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</w:t>
            </w:r>
            <w:r w:rsidR="003B6096" w:rsidRPr="00933B73">
              <w:rPr>
                <w:rFonts w:asciiTheme="minorHAnsi" w:eastAsiaTheme="minorEastAsia" w:hAnsiTheme="minorHAnsi" w:hint="eastAsia"/>
              </w:rPr>
              <w:t>TB_</w:t>
            </w:r>
            <w:r w:rsidR="008E2D38" w:rsidRPr="00933B73">
              <w:rPr>
                <w:rFonts w:asciiTheme="minorHAnsi" w:eastAsiaTheme="minorEastAsia" w:hAnsiTheme="minorHAnsi" w:hint="eastAsia"/>
              </w:rPr>
              <w:t>FLD_NO_</w:t>
            </w:r>
            <w:r w:rsidR="00C06884" w:rsidRPr="00933B73">
              <w:rPr>
                <w:rFonts w:asciiTheme="minorHAnsi" w:eastAsiaTheme="minorEastAsia" w:hAnsiTheme="minorHAnsi" w:hint="eastAsia"/>
              </w:rPr>
              <w:t>001</w:t>
            </w:r>
          </w:p>
        </w:tc>
        <w:tc>
          <w:tcPr>
            <w:tcW w:w="4536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PES_RECEIPT</w:t>
            </w:r>
          </w:p>
        </w:tc>
        <w:tc>
          <w:tcPr>
            <w:tcW w:w="4111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307939" w:rsidRPr="00933B73" w:rsidRDefault="00307939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2556F" w:rsidRPr="00933B73" w:rsidTr="00A2556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PK_TB_FLD_NO</w:t>
            </w:r>
          </w:p>
        </w:tc>
        <w:tc>
          <w:tcPr>
            <w:tcW w:w="7769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</w:p>
        </w:tc>
        <w:tc>
          <w:tcPr>
            <w:tcW w:w="1525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5A7A52" w:rsidRPr="00933B73" w:rsidRDefault="00B148E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5A7A52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6" w:name="_Toc527135668"/>
      <w:r w:rsidRPr="00933B73">
        <w:rPr>
          <w:rFonts w:asciiTheme="minorHAnsi" w:eastAsiaTheme="minorEastAsia" w:hAnsiTheme="minorHAnsi"/>
        </w:rPr>
        <w:lastRenderedPageBreak/>
        <w:t>TB_FLD_OSP_CONTENT</w:t>
      </w:r>
      <w:bookmarkEnd w:id="6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2556F" w:rsidRPr="00933B73" w:rsidRDefault="002948A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2556F" w:rsidRPr="00933B73" w:rsidRDefault="00FB3781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2556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필드평가OSP별콘텐츠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2556F" w:rsidRPr="00933B73" w:rsidRDefault="007A7B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TB_FLD_OSP_CONTENT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2556F" w:rsidRPr="00933B73" w:rsidRDefault="007A7B3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필드평가OSP별콘텐츠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2556F" w:rsidRPr="00933B73" w:rsidRDefault="00B64E4A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D659B6" w:rsidRPr="00933B73">
              <w:rPr>
                <w:rFonts w:asciiTheme="minorHAnsi" w:eastAsiaTheme="minorEastAsia" w:hAnsiTheme="minorHAnsi" w:hint="eastAsia"/>
              </w:rPr>
              <w:t>00</w:t>
            </w:r>
            <w:r w:rsidR="00A2556F" w:rsidRPr="00933B73">
              <w:rPr>
                <w:rFonts w:asciiTheme="minorHAnsi" w:eastAsiaTheme="minorEastAsia" w:hAnsiTheme="minorHAnsi" w:hint="eastAsia"/>
              </w:rPr>
              <w:t>00 /년</w:t>
            </w:r>
          </w:p>
        </w:tc>
      </w:tr>
      <w:tr w:rsidR="00DF72D4" w:rsidRPr="00933B73" w:rsidTr="00A2556F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A2556F" w:rsidRPr="00933B73" w:rsidTr="00A2556F">
        <w:tc>
          <w:tcPr>
            <w:tcW w:w="32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종료일시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CONT_END_DT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시작일시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CONT_START_DT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회차번호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FLD_NO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24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입력일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업로드상태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UP_STATE_INFO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삭제여부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DEL_YN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로그생성여부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LOG_CRE_YN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파일명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FILE_NM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입력자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REG_USERID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콘텐츠ID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CONTENT_ID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로그_시간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LOG_TIME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로그_동작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LOG_ACT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로그_제목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LOG_TITLE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CB70A8">
        <w:tc>
          <w:tcPr>
            <w:tcW w:w="3227" w:type="dxa"/>
          </w:tcPr>
          <w:p w:rsidR="00614680" w:rsidRPr="00933B73" w:rsidRDefault="00614680" w:rsidP="00CB70A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콘텐츠구분</w:t>
            </w:r>
          </w:p>
        </w:tc>
        <w:tc>
          <w:tcPr>
            <w:tcW w:w="3827" w:type="dxa"/>
          </w:tcPr>
          <w:p w:rsidR="00614680" w:rsidRPr="00933B73" w:rsidRDefault="00614680" w:rsidP="00CB70A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CONT_GB</w:t>
            </w:r>
          </w:p>
        </w:tc>
        <w:tc>
          <w:tcPr>
            <w:tcW w:w="1843" w:type="dxa"/>
          </w:tcPr>
          <w:p w:rsidR="00614680" w:rsidRPr="00933B73" w:rsidRDefault="00614680" w:rsidP="00CB70A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CHAR</w:t>
            </w:r>
          </w:p>
        </w:tc>
        <w:tc>
          <w:tcPr>
            <w:tcW w:w="850" w:type="dxa"/>
          </w:tcPr>
          <w:p w:rsidR="00614680" w:rsidRPr="00933B73" w:rsidRDefault="00614680" w:rsidP="00FB3781">
            <w:pPr>
              <w:ind w:firstLineChars="250" w:firstLine="500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</w:tcPr>
          <w:p w:rsidR="00614680" w:rsidRPr="00933B73" w:rsidRDefault="00614680" w:rsidP="00CB70A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</w:tcPr>
          <w:p w:rsidR="00614680" w:rsidRPr="00933B73" w:rsidRDefault="00614680" w:rsidP="00CB70A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</w:tcPr>
          <w:p w:rsidR="00614680" w:rsidRPr="00933B73" w:rsidRDefault="00614680" w:rsidP="00CB70A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</w:tcPr>
          <w:p w:rsidR="00614680" w:rsidRPr="00933B73" w:rsidRDefault="00614680" w:rsidP="00CB70A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:오디오,V:비디오</w:t>
            </w:r>
            <w:proofErr w:type="gramEnd"/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lastRenderedPageBreak/>
              <w:t>홈페이지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HOMEPAGE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로그_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권리사</w:t>
            </w:r>
            <w:proofErr w:type="spellEnd"/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LOG_RIGHT_NAME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100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로그_권리정보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LOG_RIGHT_INFO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로그_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과금</w:t>
            </w:r>
            <w:proofErr w:type="spellEnd"/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LOG_PAY_INFO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로그_비고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LOG_NOTE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255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업로드상태내용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UP_STATE_DETAIL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614680" w:rsidRPr="00933B73" w:rsidTr="00226F51">
        <w:tc>
          <w:tcPr>
            <w:tcW w:w="32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에러파일명</w:t>
            </w:r>
          </w:p>
        </w:tc>
        <w:tc>
          <w:tcPr>
            <w:tcW w:w="3827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ERR_FILE_NM</w:t>
            </w:r>
          </w:p>
        </w:tc>
        <w:tc>
          <w:tcPr>
            <w:tcW w:w="1843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614680" w:rsidRPr="00933B73" w:rsidRDefault="00614680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80</w:t>
            </w:r>
          </w:p>
        </w:tc>
        <w:tc>
          <w:tcPr>
            <w:tcW w:w="794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614680" w:rsidRPr="00933B73" w:rsidRDefault="0061468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614680" w:rsidRPr="00933B73" w:rsidRDefault="00614680" w:rsidP="007F581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614680" w:rsidRPr="00933B73" w:rsidRDefault="00614680" w:rsidP="00901940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2556F" w:rsidRPr="00933B73" w:rsidTr="00A2556F">
        <w:tc>
          <w:tcPr>
            <w:tcW w:w="15276" w:type="dxa"/>
            <w:gridSpan w:val="4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2F7649" w:rsidP="009C0AE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FK_TB_FLD_OSP_</w:t>
            </w:r>
            <w:r w:rsidR="009C0AE3" w:rsidRPr="00933B73">
              <w:rPr>
                <w:rFonts w:asciiTheme="minorHAnsi" w:eastAsiaTheme="minorEastAsia" w:hAnsiTheme="minorHAnsi" w:hint="eastAsia"/>
              </w:rPr>
              <w:t>CONTENT_001</w:t>
            </w:r>
          </w:p>
        </w:tc>
        <w:tc>
          <w:tcPr>
            <w:tcW w:w="4536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Restricted</w:t>
            </w:r>
          </w:p>
        </w:tc>
        <w:tc>
          <w:tcPr>
            <w:tcW w:w="2268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TB_FLD_OSP_INFO</w:t>
            </w:r>
          </w:p>
        </w:tc>
        <w:tc>
          <w:tcPr>
            <w:tcW w:w="4111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HOMEPAGE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2F7649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FK_TB_FLD_</w:t>
            </w:r>
            <w:r w:rsidR="009C0AE3" w:rsidRPr="00933B73">
              <w:rPr>
                <w:rFonts w:asciiTheme="minorHAnsi" w:eastAsiaTheme="minorEastAsia" w:hAnsiTheme="minorHAnsi" w:hint="eastAsia"/>
              </w:rPr>
              <w:t>OSP_</w:t>
            </w:r>
            <w:r w:rsidRPr="00933B73">
              <w:rPr>
                <w:rFonts w:asciiTheme="minorHAnsi" w:eastAsiaTheme="minorEastAsia" w:hAnsiTheme="minorHAnsi" w:hint="eastAsia"/>
              </w:rPr>
              <w:t>CONTENT</w:t>
            </w:r>
            <w:r w:rsidR="009C0AE3" w:rsidRPr="00933B73">
              <w:rPr>
                <w:rFonts w:asciiTheme="minorHAnsi" w:eastAsiaTheme="minorEastAsia" w:hAnsiTheme="minorHAnsi" w:hint="eastAsia"/>
              </w:rPr>
              <w:t>_002</w:t>
            </w:r>
          </w:p>
        </w:tc>
        <w:tc>
          <w:tcPr>
            <w:tcW w:w="4536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Restricted</w:t>
            </w:r>
          </w:p>
        </w:tc>
        <w:tc>
          <w:tcPr>
            <w:tcW w:w="2268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TB_FLD_CONTENT</w:t>
            </w:r>
          </w:p>
        </w:tc>
        <w:tc>
          <w:tcPr>
            <w:tcW w:w="4111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="00AD4300" w:rsidRPr="00933B73">
              <w:rPr>
                <w:rFonts w:asciiTheme="minorHAnsi" w:eastAsiaTheme="minorEastAsia" w:hAnsiTheme="minorHAnsi" w:hint="eastAsia"/>
              </w:rPr>
              <w:t>CONT_GB,</w:t>
            </w: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2556F" w:rsidRPr="00933B73" w:rsidTr="00A2556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PK_TB_FLD_OSP_CONTENT</w:t>
            </w:r>
          </w:p>
        </w:tc>
        <w:tc>
          <w:tcPr>
            <w:tcW w:w="7769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CONTENT_ID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HOMEPAGE</w:t>
            </w:r>
          </w:p>
        </w:tc>
        <w:tc>
          <w:tcPr>
            <w:tcW w:w="1525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p w:rsidR="00A2556F" w:rsidRPr="00933B73" w:rsidRDefault="00B148EF" w:rsidP="00A2556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7" w:name="_Toc527135669"/>
      <w:r w:rsidRPr="00933B73">
        <w:rPr>
          <w:rFonts w:asciiTheme="minorHAnsi" w:eastAsiaTheme="minorEastAsia" w:hAnsiTheme="minorHAnsi"/>
        </w:rPr>
        <w:lastRenderedPageBreak/>
        <w:t>TB_FLD_OSP_INFO</w:t>
      </w:r>
      <w:bookmarkEnd w:id="6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2556F" w:rsidRPr="00933B73" w:rsidRDefault="002948A3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2556F" w:rsidRPr="00933B73" w:rsidRDefault="00FB3781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2556F" w:rsidRPr="00933B73" w:rsidRDefault="003225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필드평가OSP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2556F" w:rsidRPr="00933B73" w:rsidRDefault="0032253F" w:rsidP="00A2556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TB_FLD_OSP_INFO</w:t>
            </w:r>
          </w:p>
        </w:tc>
      </w:tr>
      <w:tr w:rsidR="00A2556F" w:rsidRPr="00933B73" w:rsidTr="00A2556F">
        <w:tc>
          <w:tcPr>
            <w:tcW w:w="1668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2556F" w:rsidRPr="00933B73" w:rsidRDefault="0032253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필드평가OSP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2556F" w:rsidRPr="00933B73" w:rsidRDefault="00355615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300</w:t>
            </w:r>
            <w:r w:rsidR="00A2556F"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DF72D4" w:rsidRPr="00933B73" w:rsidTr="00A2556F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A2556F" w:rsidRPr="00933B73" w:rsidTr="00A2556F">
        <w:tc>
          <w:tcPr>
            <w:tcW w:w="32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2253F" w:rsidRPr="00933B73" w:rsidTr="00A5211D">
        <w:tc>
          <w:tcPr>
            <w:tcW w:w="32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사이트명</w:t>
            </w:r>
          </w:p>
        </w:tc>
        <w:tc>
          <w:tcPr>
            <w:tcW w:w="38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SITE_SNM</w:t>
            </w:r>
          </w:p>
        </w:tc>
        <w:tc>
          <w:tcPr>
            <w:tcW w:w="184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32253F" w:rsidRPr="00933B73" w:rsidRDefault="0032253F" w:rsidP="003225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32253F" w:rsidRPr="00933B73" w:rsidRDefault="0032253F" w:rsidP="003225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2253F" w:rsidRPr="00933B73" w:rsidTr="00A5211D">
        <w:tc>
          <w:tcPr>
            <w:tcW w:w="32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직접입력여부</w:t>
            </w:r>
          </w:p>
        </w:tc>
        <w:tc>
          <w:tcPr>
            <w:tcW w:w="38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REGISER_YN</w:t>
            </w:r>
          </w:p>
        </w:tc>
        <w:tc>
          <w:tcPr>
            <w:tcW w:w="184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32253F" w:rsidRPr="00933B73" w:rsidRDefault="0032253F" w:rsidP="003225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32253F" w:rsidRPr="00933B73" w:rsidRDefault="0032253F" w:rsidP="003225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2253F" w:rsidRPr="00933B73" w:rsidRDefault="00613E4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32253F" w:rsidRPr="00933B73" w:rsidTr="00A5211D">
        <w:tc>
          <w:tcPr>
            <w:tcW w:w="32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회차번호</w:t>
            </w:r>
          </w:p>
        </w:tc>
        <w:tc>
          <w:tcPr>
            <w:tcW w:w="38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FLD_NO</w:t>
            </w:r>
          </w:p>
        </w:tc>
        <w:tc>
          <w:tcPr>
            <w:tcW w:w="184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32253F" w:rsidRPr="00933B73" w:rsidRDefault="0032253F" w:rsidP="003225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24</w:t>
            </w:r>
          </w:p>
        </w:tc>
        <w:tc>
          <w:tcPr>
            <w:tcW w:w="794" w:type="dxa"/>
          </w:tcPr>
          <w:p w:rsidR="0032253F" w:rsidRPr="00933B73" w:rsidRDefault="0032253F" w:rsidP="003225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32253F" w:rsidRPr="00933B73" w:rsidRDefault="00E2398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090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2253F" w:rsidRPr="00933B73" w:rsidTr="00A5211D">
        <w:tc>
          <w:tcPr>
            <w:tcW w:w="32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8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32253F" w:rsidRPr="00933B73" w:rsidRDefault="0032253F" w:rsidP="0032253F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32253F" w:rsidRPr="00933B73" w:rsidRDefault="0032253F" w:rsidP="0032253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2253F" w:rsidRPr="00933B73" w:rsidTr="00A5211D">
        <w:tc>
          <w:tcPr>
            <w:tcW w:w="32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회사명</w:t>
            </w:r>
          </w:p>
        </w:tc>
        <w:tc>
          <w:tcPr>
            <w:tcW w:w="38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COMPANY_NM</w:t>
            </w:r>
          </w:p>
        </w:tc>
        <w:tc>
          <w:tcPr>
            <w:tcW w:w="184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32253F" w:rsidRPr="00933B73" w:rsidRDefault="00AF6966" w:rsidP="003225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32253F"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32253F" w:rsidRPr="00933B73" w:rsidRDefault="0032253F" w:rsidP="0032253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2253F" w:rsidRPr="00933B73" w:rsidTr="00A5211D">
        <w:tc>
          <w:tcPr>
            <w:tcW w:w="32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업로드아이디</w:t>
            </w:r>
          </w:p>
        </w:tc>
        <w:tc>
          <w:tcPr>
            <w:tcW w:w="38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UP_ID</w:t>
            </w:r>
          </w:p>
        </w:tc>
        <w:tc>
          <w:tcPr>
            <w:tcW w:w="184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32253F" w:rsidRPr="00933B73" w:rsidRDefault="0032253F" w:rsidP="003225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32253F" w:rsidRPr="00933B73" w:rsidRDefault="0032253F" w:rsidP="0032253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2253F" w:rsidRPr="00933B73" w:rsidTr="00A5211D">
        <w:tc>
          <w:tcPr>
            <w:tcW w:w="32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업로드패스워드</w:t>
            </w:r>
          </w:p>
        </w:tc>
        <w:tc>
          <w:tcPr>
            <w:tcW w:w="38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UP_PWD</w:t>
            </w:r>
          </w:p>
        </w:tc>
        <w:tc>
          <w:tcPr>
            <w:tcW w:w="184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32253F" w:rsidRPr="00933B73" w:rsidRDefault="0032253F" w:rsidP="003225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32253F" w:rsidRPr="00933B73" w:rsidRDefault="0032253F" w:rsidP="0032253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2253F" w:rsidRPr="00933B73" w:rsidTr="00A5211D">
        <w:tc>
          <w:tcPr>
            <w:tcW w:w="32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대기시간</w:t>
            </w:r>
          </w:p>
        </w:tc>
        <w:tc>
          <w:tcPr>
            <w:tcW w:w="3827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STANBY_TIME_CNT</w:t>
            </w:r>
          </w:p>
        </w:tc>
        <w:tc>
          <w:tcPr>
            <w:tcW w:w="184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32253F" w:rsidRPr="00933B73" w:rsidRDefault="0032253F" w:rsidP="0032253F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32253F" w:rsidRPr="00933B73" w:rsidRDefault="0032253F" w:rsidP="0032253F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NOTE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86CE7" w:rsidRPr="00933B73" w:rsidRDefault="00786CE7" w:rsidP="0090194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255</w:t>
            </w:r>
          </w:p>
        </w:tc>
        <w:tc>
          <w:tcPr>
            <w:tcW w:w="794" w:type="dxa"/>
          </w:tcPr>
          <w:p w:rsidR="00786CE7" w:rsidRPr="00933B73" w:rsidRDefault="00786CE7" w:rsidP="0090194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입력자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REG_USERID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86CE7" w:rsidRPr="00933B73" w:rsidRDefault="00786CE7" w:rsidP="0090194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786CE7" w:rsidRPr="00933B73" w:rsidRDefault="00786CE7" w:rsidP="0090194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CONT_GB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786CE7" w:rsidRPr="00933B73" w:rsidRDefault="00786CE7" w:rsidP="0090194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786CE7" w:rsidRPr="00933B73" w:rsidRDefault="00786CE7" w:rsidP="0090194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613E41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:오디오,V:비디오</w:t>
            </w:r>
            <w:proofErr w:type="gramEnd"/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홈페이지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HOMEPAGE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86CE7" w:rsidRPr="00933B73" w:rsidRDefault="00786CE7" w:rsidP="0090194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94" w:type="dxa"/>
          </w:tcPr>
          <w:p w:rsidR="00786CE7" w:rsidRPr="00933B73" w:rsidRDefault="00786CE7" w:rsidP="0090194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평가완료여부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FLD_FINAL_YN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86CE7" w:rsidRPr="00933B73" w:rsidRDefault="00786CE7" w:rsidP="0090194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786CE7" w:rsidRPr="00933B73" w:rsidRDefault="00786CE7" w:rsidP="0090194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613E41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평가시작일시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FLD_START_DT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786CE7" w:rsidRPr="00933B73" w:rsidRDefault="00786CE7" w:rsidP="00901940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786CE7" w:rsidRPr="00933B73" w:rsidRDefault="00786CE7" w:rsidP="0090194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평가종료일시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FLD_END_DT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786CE7" w:rsidRPr="00933B73" w:rsidRDefault="00786CE7" w:rsidP="00901940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786CE7" w:rsidRPr="00933B73" w:rsidRDefault="00786CE7" w:rsidP="0090194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판정코드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JUDGE_CD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86CE7" w:rsidRPr="00933B73" w:rsidRDefault="009F5FF3" w:rsidP="0090194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786CE7" w:rsidRPr="00933B73" w:rsidRDefault="00786CE7" w:rsidP="0090194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평가의견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JUDGE_OPINION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86CE7" w:rsidRPr="00933B73" w:rsidRDefault="00786CE7" w:rsidP="0090194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</w:tr>
      <w:tr w:rsidR="00786CE7" w:rsidRPr="00933B73" w:rsidTr="00A2556F">
        <w:tc>
          <w:tcPr>
            <w:tcW w:w="32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에이전트IP</w:t>
            </w:r>
          </w:p>
        </w:tc>
        <w:tc>
          <w:tcPr>
            <w:tcW w:w="3827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AGT_IP</w:t>
            </w:r>
          </w:p>
        </w:tc>
        <w:tc>
          <w:tcPr>
            <w:tcW w:w="1843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786CE7" w:rsidRPr="00933B73" w:rsidRDefault="00786CE7" w:rsidP="0090194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15</w:t>
            </w:r>
          </w:p>
        </w:tc>
        <w:tc>
          <w:tcPr>
            <w:tcW w:w="794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090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86CE7" w:rsidRPr="00933B73" w:rsidRDefault="00786CE7" w:rsidP="00901940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A2556F" w:rsidRPr="00933B73" w:rsidTr="00A2556F">
        <w:tc>
          <w:tcPr>
            <w:tcW w:w="15276" w:type="dxa"/>
            <w:gridSpan w:val="4"/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4D3139" w:rsidP="008944A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FK_TB_FLD_OSP_INFO_</w:t>
            </w:r>
            <w:r w:rsidR="008944A6" w:rsidRPr="00933B73">
              <w:rPr>
                <w:rFonts w:asciiTheme="minorHAnsi" w:eastAsiaTheme="minorEastAsia" w:hAnsiTheme="minorHAnsi" w:hint="eastAsia"/>
              </w:rPr>
              <w:t>001</w:t>
            </w:r>
          </w:p>
        </w:tc>
        <w:tc>
          <w:tcPr>
            <w:tcW w:w="4536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Restricted</w:t>
            </w:r>
          </w:p>
        </w:tc>
        <w:tc>
          <w:tcPr>
            <w:tcW w:w="2268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TB_FLD_AGT_PC</w:t>
            </w:r>
          </w:p>
        </w:tc>
        <w:tc>
          <w:tcPr>
            <w:tcW w:w="4111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AGT_IP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4D3139" w:rsidP="008944A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FK_TB_FLD_OSP_INFO_</w:t>
            </w:r>
            <w:r w:rsidR="008944A6" w:rsidRPr="00933B73">
              <w:rPr>
                <w:rFonts w:asciiTheme="minorHAnsi" w:eastAsiaTheme="minorEastAsia" w:hAnsiTheme="minorHAnsi" w:hint="eastAsia"/>
              </w:rPr>
              <w:t>002</w:t>
            </w:r>
          </w:p>
        </w:tc>
        <w:tc>
          <w:tcPr>
            <w:tcW w:w="4536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Restricted</w:t>
            </w:r>
          </w:p>
        </w:tc>
        <w:tc>
          <w:tcPr>
            <w:tcW w:w="2268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TB_FLD_NO</w:t>
            </w:r>
          </w:p>
        </w:tc>
        <w:tc>
          <w:tcPr>
            <w:tcW w:w="4111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</w:p>
        </w:tc>
      </w:tr>
    </w:tbl>
    <w:p w:rsidR="00A2556F" w:rsidRPr="00933B73" w:rsidRDefault="00A2556F" w:rsidP="00A2556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A2556F" w:rsidRPr="00933B73" w:rsidTr="00A2556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A2556F" w:rsidRPr="00933B73" w:rsidTr="00A2556F">
        <w:tc>
          <w:tcPr>
            <w:tcW w:w="436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A2556F" w:rsidRPr="00933B73" w:rsidTr="00A2556F">
        <w:tc>
          <w:tcPr>
            <w:tcW w:w="4361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PK_TB_FLD_OSP_INFO</w:t>
            </w:r>
          </w:p>
        </w:tc>
        <w:tc>
          <w:tcPr>
            <w:tcW w:w="7769" w:type="dxa"/>
          </w:tcPr>
          <w:p w:rsidR="00A2556F" w:rsidRPr="00933B73" w:rsidRDefault="00E2398F" w:rsidP="00A2556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CONT_GB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HOMEPAGE</w:t>
            </w:r>
          </w:p>
        </w:tc>
        <w:tc>
          <w:tcPr>
            <w:tcW w:w="1525" w:type="dxa"/>
          </w:tcPr>
          <w:p w:rsidR="00A2556F" w:rsidRPr="00933B73" w:rsidRDefault="00A2556F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A2556F" w:rsidRPr="00933B73" w:rsidRDefault="00146FB7" w:rsidP="00A2556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A2556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8" w:name="_Toc527135670"/>
      <w:r w:rsidRPr="00933B73">
        <w:rPr>
          <w:rFonts w:asciiTheme="minorHAnsi" w:eastAsiaTheme="minorEastAsia" w:hAnsiTheme="minorHAnsi"/>
        </w:rPr>
        <w:lastRenderedPageBreak/>
        <w:t>TB_META_INFO2</w:t>
      </w:r>
      <w:bookmarkEnd w:id="6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음원정보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(일반권리자)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TB_META_INFO2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음원정보(일반권리자)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콘텐츠번호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D_SEQ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3B68D7" w:rsidRPr="00933B73" w:rsidRDefault="002C3BF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11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567F7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제목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TITLE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512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콘텐츠유형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MEDIATYPE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'A'</w:t>
            </w: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436CA6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앨범발매일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ALBUMDT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트랙번호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TRACKNO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앨범명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ALBUMNAME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512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5D3AC8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가수명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ATISTNAME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512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국가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COUNTRY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512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장르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GENRE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512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재생시간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PLAYTIME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권리자명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RIGHTOWNERNAME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512</w:t>
            </w: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3B68D7" w:rsidRPr="00933B73" w:rsidRDefault="003B68D7" w:rsidP="0090242E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저작권정책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RIGHTPOLICY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저작권금액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RIGHTPAYMENT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07939" w:rsidRPr="00933B73" w:rsidRDefault="00307939" w:rsidP="0032253F">
      <w:pPr>
        <w:rPr>
          <w:rFonts w:asciiTheme="minorHAnsi" w:eastAsiaTheme="minorEastAsia" w:hAnsiTheme="minorHAnsi"/>
        </w:rPr>
      </w:pPr>
    </w:p>
    <w:p w:rsidR="00307939" w:rsidRPr="00933B73" w:rsidRDefault="00307939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A5211D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META_INFO2_PK</w:t>
            </w:r>
          </w:p>
        </w:tc>
        <w:tc>
          <w:tcPr>
            <w:tcW w:w="7769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D_SEQ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69" w:name="_Toc527135671"/>
      <w:r w:rsidRPr="00933B73">
        <w:rPr>
          <w:rFonts w:asciiTheme="minorHAnsi" w:eastAsiaTheme="minorEastAsia" w:hAnsiTheme="minorHAnsi"/>
        </w:rPr>
        <w:lastRenderedPageBreak/>
        <w:t>TB_OSP_ADD_REQ</w:t>
      </w:r>
      <w:bookmarkEnd w:id="6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OSP추가요청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TB_OSP_ADD_REQ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OSP추가요청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9C033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32253F" w:rsidRPr="00933B73">
              <w:rPr>
                <w:rFonts w:asciiTheme="minorHAnsi" w:eastAsiaTheme="minorEastAsia" w:hAnsiTheme="minorHAnsi" w:hint="eastAsia"/>
              </w:rPr>
              <w:t>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업무담당자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OFC_NM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사업자번호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BIZ_NO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527FE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  <w:r w:rsidR="003B68D7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홈페이지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HOMEPAGE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입력일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전화번호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PHONE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비고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NOTE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255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입력자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REG_USERID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회사명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COMPANY_NM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이메일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EMAIL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515F8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20</w:t>
            </w:r>
            <w:r w:rsidR="003B68D7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상태코드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STATE_CD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승인일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APPR_DT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승인자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APPR_USERID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OSP추가요청번호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REQ_NO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3B68D7" w:rsidRPr="00933B73" w:rsidTr="00226F51">
        <w:tc>
          <w:tcPr>
            <w:tcW w:w="32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사이트주소</w:t>
            </w:r>
          </w:p>
        </w:tc>
        <w:tc>
          <w:tcPr>
            <w:tcW w:w="3827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SITE_SNM</w:t>
            </w:r>
          </w:p>
        </w:tc>
        <w:tc>
          <w:tcPr>
            <w:tcW w:w="1843" w:type="dxa"/>
            <w:vAlign w:val="bottom"/>
          </w:tcPr>
          <w:p w:rsidR="003B68D7" w:rsidRPr="00933B73" w:rsidRDefault="003B68D7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3B68D7" w:rsidRPr="00933B73" w:rsidRDefault="003B68D7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</w:tcPr>
          <w:p w:rsidR="003B68D7" w:rsidRPr="00933B73" w:rsidRDefault="003B68D7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3B68D7" w:rsidRPr="00933B73" w:rsidRDefault="003B68D7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226F51" w:rsidRPr="00933B73" w:rsidRDefault="00226F51" w:rsidP="0032253F">
      <w:pPr>
        <w:rPr>
          <w:rFonts w:asciiTheme="minorHAnsi" w:eastAsiaTheme="minorEastAsia" w:hAnsiTheme="minorHAnsi"/>
        </w:rPr>
      </w:pPr>
    </w:p>
    <w:p w:rsidR="00226F51" w:rsidRPr="00933B73" w:rsidRDefault="00226F51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226F5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N/A</w:t>
            </w:r>
          </w:p>
        </w:tc>
        <w:tc>
          <w:tcPr>
            <w:tcW w:w="4536" w:type="dxa"/>
          </w:tcPr>
          <w:p w:rsidR="0032253F" w:rsidRPr="00933B73" w:rsidRDefault="00226F5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N/A</w:t>
            </w:r>
          </w:p>
        </w:tc>
        <w:tc>
          <w:tcPr>
            <w:tcW w:w="2268" w:type="dxa"/>
          </w:tcPr>
          <w:p w:rsidR="0032253F" w:rsidRPr="00933B73" w:rsidRDefault="00226F5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N/A</w:t>
            </w:r>
          </w:p>
        </w:tc>
        <w:tc>
          <w:tcPr>
            <w:tcW w:w="4111" w:type="dxa"/>
          </w:tcPr>
          <w:p w:rsidR="0032253F" w:rsidRPr="00933B73" w:rsidRDefault="00226F5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PK_TB_OSP_ADD_REQ</w:t>
            </w:r>
          </w:p>
        </w:tc>
        <w:tc>
          <w:tcPr>
            <w:tcW w:w="7769" w:type="dxa"/>
          </w:tcPr>
          <w:p w:rsidR="0032253F" w:rsidRPr="00933B73" w:rsidRDefault="006A766C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OSP_</w:t>
            </w:r>
            <w:r w:rsidR="001937D4" w:rsidRPr="00933B73">
              <w:rPr>
                <w:rFonts w:asciiTheme="minorHAnsi" w:eastAsiaTheme="minorEastAsia" w:hAnsiTheme="minorHAnsi"/>
              </w:rPr>
              <w:t>REQ_</w:t>
            </w:r>
            <w:r w:rsidR="0047688A" w:rsidRPr="00933B73">
              <w:rPr>
                <w:rFonts w:asciiTheme="minorHAnsi" w:eastAsiaTheme="minorEastAsia" w:hAnsiTheme="minorHAnsi" w:hint="eastAsia"/>
              </w:rPr>
              <w:t>NO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0" w:name="_Toc527135672"/>
      <w:r w:rsidRPr="00933B73">
        <w:rPr>
          <w:rFonts w:asciiTheme="minorHAnsi" w:eastAsiaTheme="minorEastAsia" w:hAnsiTheme="minorHAnsi"/>
        </w:rPr>
        <w:lastRenderedPageBreak/>
        <w:t>TB_OSP_MANGE</w:t>
      </w:r>
      <w:bookmarkEnd w:id="7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OSP정보관리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TB_OSP_MANGE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OSP정보관리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1E26B5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32253F" w:rsidRPr="00933B73">
              <w:rPr>
                <w:rFonts w:asciiTheme="minorHAnsi" w:eastAsiaTheme="minorEastAsia" w:hAnsiTheme="minorHAnsi" w:hint="eastAsia"/>
              </w:rPr>
              <w:t>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업무담당자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OFC_NM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30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사업자번호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BIZ_NO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527FE6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  <w:r w:rsidR="00226F51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홈페이지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HOMEPAGE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80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입력일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전화번호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PHONE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200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비고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NOTE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255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입력자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REG_USERID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회사명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COMPANY_NM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이메일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EMAIL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5B4C8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20</w:t>
            </w:r>
            <w:r w:rsidR="00226F51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사용상태코드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USE_STATE_CD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회원정보여부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USER_INFO_YN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1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Y/N</w:t>
            </w: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OSP추가요청번호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REQ_NO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사이트주소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SITE_SNM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26F51" w:rsidRPr="00933B73" w:rsidTr="00226F51">
        <w:tc>
          <w:tcPr>
            <w:tcW w:w="32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기술업체아이디</w:t>
            </w:r>
          </w:p>
        </w:tc>
        <w:tc>
          <w:tcPr>
            <w:tcW w:w="3827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TECH_ID_TO_OSP</w:t>
            </w:r>
          </w:p>
        </w:tc>
        <w:tc>
          <w:tcPr>
            <w:tcW w:w="1843" w:type="dxa"/>
            <w:vAlign w:val="bottom"/>
          </w:tcPr>
          <w:p w:rsidR="00226F51" w:rsidRPr="00933B73" w:rsidRDefault="00226F5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226F51" w:rsidRPr="00933B73" w:rsidRDefault="00226F51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</w:tcPr>
          <w:p w:rsidR="00226F51" w:rsidRPr="00933B73" w:rsidRDefault="00226F51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226F51" w:rsidRPr="00933B73" w:rsidRDefault="00226F51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07939" w:rsidRPr="00933B73" w:rsidRDefault="00307939" w:rsidP="0032253F">
      <w:pPr>
        <w:rPr>
          <w:rFonts w:asciiTheme="minorHAnsi" w:eastAsiaTheme="minorEastAsia" w:hAnsiTheme="minorHAnsi"/>
        </w:rPr>
      </w:pPr>
    </w:p>
    <w:p w:rsidR="00307939" w:rsidRPr="00933B73" w:rsidRDefault="00307939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6A766C" w:rsidP="00671897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FK_TB_OSP_</w:t>
            </w:r>
            <w:r w:rsidR="007A3560" w:rsidRPr="00933B73">
              <w:rPr>
                <w:rFonts w:asciiTheme="minorHAnsi" w:eastAsiaTheme="minorEastAsia" w:hAnsiTheme="minorHAnsi" w:hint="eastAsia"/>
              </w:rPr>
              <w:t>MANGE_</w:t>
            </w:r>
            <w:r w:rsidR="00671897" w:rsidRPr="00933B73">
              <w:rPr>
                <w:rFonts w:asciiTheme="minorHAnsi" w:eastAsiaTheme="minorEastAsia" w:hAnsiTheme="minorHAnsi" w:hint="eastAsia"/>
              </w:rPr>
              <w:t>001</w:t>
            </w:r>
          </w:p>
        </w:tc>
        <w:tc>
          <w:tcPr>
            <w:tcW w:w="4536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Restricted</w:t>
            </w:r>
          </w:p>
        </w:tc>
        <w:tc>
          <w:tcPr>
            <w:tcW w:w="2268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TB_OSP_ADD_</w:t>
            </w:r>
            <w:r w:rsidR="00FE5DB6" w:rsidRPr="00933B73">
              <w:rPr>
                <w:rFonts w:asciiTheme="minorHAnsi" w:eastAsiaTheme="minorEastAsia" w:hAnsiTheme="minorHAnsi" w:hint="eastAsia"/>
              </w:rPr>
              <w:t>REQ</w:t>
            </w:r>
          </w:p>
        </w:tc>
        <w:tc>
          <w:tcPr>
            <w:tcW w:w="4111" w:type="dxa"/>
          </w:tcPr>
          <w:p w:rsidR="0032253F" w:rsidRPr="00933B73" w:rsidRDefault="006A766C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OSP_</w:t>
            </w:r>
            <w:r w:rsidR="001937D4" w:rsidRPr="00933B73">
              <w:rPr>
                <w:rFonts w:asciiTheme="minorHAnsi" w:eastAsiaTheme="minorEastAsia" w:hAnsiTheme="minorHAnsi"/>
              </w:rPr>
              <w:t>REQ_NO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PK_TB_OSP_MANGE</w:t>
            </w:r>
          </w:p>
        </w:tc>
        <w:tc>
          <w:tcPr>
            <w:tcW w:w="7769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HOMEPAGE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1" w:name="_Toc527135673"/>
      <w:r w:rsidRPr="00933B73">
        <w:rPr>
          <w:rFonts w:asciiTheme="minorHAnsi" w:eastAsiaTheme="minorEastAsia" w:hAnsiTheme="minorHAnsi"/>
        </w:rPr>
        <w:lastRenderedPageBreak/>
        <w:t>TB_OSP_SITES_INFO</w:t>
      </w:r>
      <w:bookmarkEnd w:id="7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OSP 업체 사이트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TB_OSP_SITES_INFO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 업체 사이트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사용자ID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USERID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사이트주소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SITE_URL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사이트명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SITE_SNM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담당자명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PER_SNM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담당자메일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PER_EM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150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담당자 회사 전화번호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PER_COM_TEL_NO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담당자 HP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PER_HP_NO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기술담당자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SKILL_PER_SNM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기술담당자메일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SKILL_PER_EM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기술담당자회사전화번호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SKILL_PER_COM_TEL_NO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기술담당자HP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SKILL_PER_HP_NO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OSP_버전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OSP_VER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00651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OSP매핑주소</w:t>
            </w:r>
          </w:p>
        </w:tc>
        <w:tc>
          <w:tcPr>
            <w:tcW w:w="3827" w:type="dxa"/>
          </w:tcPr>
          <w:p w:rsidR="00A5211D" w:rsidRPr="00933B73" w:rsidRDefault="0000651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OSP_MAP_HOMEPAGE</w:t>
            </w:r>
          </w:p>
        </w:tc>
        <w:tc>
          <w:tcPr>
            <w:tcW w:w="1843" w:type="dxa"/>
          </w:tcPr>
          <w:p w:rsidR="00A5211D" w:rsidRPr="00933B73" w:rsidRDefault="0000651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00651F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C60C86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신규컬럼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07939" w:rsidRPr="00933B73" w:rsidRDefault="00307939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A5211D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IDX_TB_OSP_SITES_INFO_USERID</w:t>
            </w:r>
          </w:p>
        </w:tc>
        <w:tc>
          <w:tcPr>
            <w:tcW w:w="7769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USERID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, </w:t>
            </w:r>
            <w:r w:rsidRPr="00933B73">
              <w:rPr>
                <w:rFonts w:asciiTheme="minorHAnsi" w:eastAsiaTheme="minorEastAsia" w:hAnsiTheme="minorHAnsi"/>
              </w:rPr>
              <w:t>SITE_URL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9761D2" w:rsidRPr="00933B73" w:rsidRDefault="0032253F" w:rsidP="009761D2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2" w:name="_Toc527135674"/>
      <w:r w:rsidRPr="00933B73">
        <w:rPr>
          <w:rFonts w:asciiTheme="minorHAnsi" w:eastAsiaTheme="minorEastAsia" w:hAnsiTheme="minorHAnsi"/>
        </w:rPr>
        <w:lastRenderedPageBreak/>
        <w:t>TB_PROTO_DNA_INFO</w:t>
      </w:r>
      <w:bookmarkEnd w:id="7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9761D2" w:rsidRPr="00933B73" w:rsidTr="00567C5A">
        <w:tc>
          <w:tcPr>
            <w:tcW w:w="1668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9761D2" w:rsidRPr="00933B73" w:rsidRDefault="009761D2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9761D2" w:rsidRPr="00933B73" w:rsidRDefault="00FB3781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9761D2" w:rsidRPr="00933B73" w:rsidTr="00567C5A">
        <w:tc>
          <w:tcPr>
            <w:tcW w:w="1668" w:type="dxa"/>
            <w:shd w:val="clear" w:color="auto" w:fill="C2D69B"/>
            <w:vAlign w:val="center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9761D2" w:rsidRPr="00933B73" w:rsidRDefault="001A5106" w:rsidP="00567C5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프로토타입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DNA 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9761D2" w:rsidRPr="00933B73" w:rsidRDefault="009761D2" w:rsidP="00B9287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TB_PROTO_</w:t>
            </w:r>
            <w:r w:rsidR="00B92876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DNA_INFO</w:t>
            </w:r>
          </w:p>
        </w:tc>
      </w:tr>
      <w:tr w:rsidR="009761D2" w:rsidRPr="00933B73" w:rsidTr="00567C5A">
        <w:tc>
          <w:tcPr>
            <w:tcW w:w="1668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9761D2" w:rsidRPr="00933B73" w:rsidRDefault="001A5106" w:rsidP="00567C5A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프로토타입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DNA 정보</w:t>
            </w:r>
          </w:p>
        </w:tc>
        <w:tc>
          <w:tcPr>
            <w:tcW w:w="1701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9761D2" w:rsidRPr="00933B73" w:rsidRDefault="0096124E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9761D2" w:rsidRPr="00933B73">
              <w:rPr>
                <w:rFonts w:asciiTheme="minorHAnsi" w:eastAsiaTheme="minorEastAsia" w:hAnsiTheme="minorHAnsi" w:hint="eastAsia"/>
              </w:rPr>
              <w:t>00 /년</w:t>
            </w:r>
          </w:p>
        </w:tc>
      </w:tr>
      <w:tr w:rsidR="00DF72D4" w:rsidRPr="00933B73" w:rsidTr="00567C5A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761D2" w:rsidRPr="00933B73" w:rsidRDefault="009761D2" w:rsidP="009761D2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9761D2" w:rsidRPr="00933B73" w:rsidTr="00567C5A">
        <w:tc>
          <w:tcPr>
            <w:tcW w:w="3227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9761D2" w:rsidRPr="00933B73" w:rsidTr="00567C5A">
        <w:tc>
          <w:tcPr>
            <w:tcW w:w="3227" w:type="dxa"/>
          </w:tcPr>
          <w:p w:rsidR="009761D2" w:rsidRPr="00933B73" w:rsidRDefault="00B9287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프로토타입DNA번호</w:t>
            </w:r>
          </w:p>
        </w:tc>
        <w:tc>
          <w:tcPr>
            <w:tcW w:w="3827" w:type="dxa"/>
          </w:tcPr>
          <w:p w:rsidR="009761D2" w:rsidRPr="00933B73" w:rsidRDefault="00B9287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PROTO_DNA_NO</w:t>
            </w:r>
          </w:p>
        </w:tc>
        <w:tc>
          <w:tcPr>
            <w:tcW w:w="1843" w:type="dxa"/>
          </w:tcPr>
          <w:p w:rsidR="009761D2" w:rsidRPr="00933B73" w:rsidRDefault="00B9287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9761D2" w:rsidRPr="00933B73" w:rsidRDefault="00B92876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  <w:r w:rsidR="00240BC7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9761D2" w:rsidRPr="00933B73" w:rsidRDefault="00B9287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9761D2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9761D2" w:rsidRPr="00933B73" w:rsidRDefault="009761D2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9761D2" w:rsidRPr="00933B73" w:rsidRDefault="009761D2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9761D2" w:rsidRPr="00933B73" w:rsidRDefault="009761D2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B92876" w:rsidRPr="00933B73" w:rsidTr="00567C5A">
        <w:tc>
          <w:tcPr>
            <w:tcW w:w="3227" w:type="dxa"/>
          </w:tcPr>
          <w:p w:rsidR="00B92876" w:rsidRPr="00933B73" w:rsidRDefault="00B9287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제목</w:t>
            </w:r>
          </w:p>
        </w:tc>
        <w:tc>
          <w:tcPr>
            <w:tcW w:w="3827" w:type="dxa"/>
          </w:tcPr>
          <w:p w:rsidR="00B92876" w:rsidRPr="00933B73" w:rsidRDefault="00B9287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TITLE</w:t>
            </w:r>
          </w:p>
        </w:tc>
        <w:tc>
          <w:tcPr>
            <w:tcW w:w="1843" w:type="dxa"/>
          </w:tcPr>
          <w:p w:rsidR="00B92876" w:rsidRPr="00933B73" w:rsidRDefault="00B9287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B92876" w:rsidRPr="00933B73" w:rsidRDefault="00567F7D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512</w:t>
            </w:r>
          </w:p>
        </w:tc>
        <w:tc>
          <w:tcPr>
            <w:tcW w:w="794" w:type="dxa"/>
          </w:tcPr>
          <w:p w:rsidR="00B92876" w:rsidRPr="00933B73" w:rsidRDefault="00B9287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B92876" w:rsidRPr="00933B73" w:rsidRDefault="00B92876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B92876" w:rsidRPr="00933B73" w:rsidRDefault="00B92876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B92876" w:rsidRPr="00933B73" w:rsidRDefault="00B92876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B92876" w:rsidRPr="00933B73" w:rsidRDefault="00B92876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FB21ED" w:rsidRPr="00933B73" w:rsidTr="00567C5A">
        <w:tc>
          <w:tcPr>
            <w:tcW w:w="3227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글쓴이</w:t>
            </w:r>
          </w:p>
        </w:tc>
        <w:tc>
          <w:tcPr>
            <w:tcW w:w="3827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AUTHOR</w:t>
            </w:r>
          </w:p>
        </w:tc>
        <w:tc>
          <w:tcPr>
            <w:tcW w:w="1843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21ED" w:rsidRPr="00933B73" w:rsidRDefault="00FB21ED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255</w:t>
            </w:r>
          </w:p>
        </w:tc>
        <w:tc>
          <w:tcPr>
            <w:tcW w:w="794" w:type="dxa"/>
          </w:tcPr>
          <w:p w:rsidR="00FB21ED" w:rsidRPr="00933B73" w:rsidRDefault="00FB21ED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FB21ED" w:rsidRPr="00933B73" w:rsidTr="00567C5A">
        <w:tc>
          <w:tcPr>
            <w:tcW w:w="3227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그림</w:t>
            </w:r>
          </w:p>
        </w:tc>
        <w:tc>
          <w:tcPr>
            <w:tcW w:w="3827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ARTIST</w:t>
            </w:r>
          </w:p>
        </w:tc>
        <w:tc>
          <w:tcPr>
            <w:tcW w:w="1843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FB21ED" w:rsidRPr="00933B73" w:rsidRDefault="00FB21ED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255</w:t>
            </w:r>
          </w:p>
        </w:tc>
        <w:tc>
          <w:tcPr>
            <w:tcW w:w="794" w:type="dxa"/>
          </w:tcPr>
          <w:p w:rsidR="00FB21ED" w:rsidRPr="00933B73" w:rsidRDefault="00FB21ED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장르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GENRE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B_CD = </w:t>
            </w:r>
            <w:r w:rsidRPr="00933B73">
              <w:rPr>
                <w:rFonts w:asciiTheme="minorHAnsi" w:eastAsiaTheme="minorEastAsia" w:hAnsiTheme="minorHAnsi"/>
              </w:rPr>
              <w:t>‘</w:t>
            </w:r>
            <w:r w:rsidRPr="00933B73">
              <w:rPr>
                <w:rFonts w:asciiTheme="minorHAnsi" w:eastAsiaTheme="minorEastAsia" w:hAnsiTheme="minorHAnsi" w:hint="eastAsia"/>
              </w:rPr>
              <w:t>GI00</w:t>
            </w:r>
            <w:r w:rsidRPr="00933B73">
              <w:rPr>
                <w:rFonts w:asciiTheme="minorHAnsi" w:eastAsiaTheme="minorEastAsia" w:hAnsiTheme="minorHAnsi"/>
              </w:rPr>
              <w:t>’</w:t>
            </w: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출판사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PUBLISHER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255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등급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GRADECD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B_CD = </w:t>
            </w:r>
            <w:r w:rsidRPr="00933B73">
              <w:rPr>
                <w:rFonts w:asciiTheme="minorHAnsi" w:eastAsiaTheme="minorEastAsia" w:hAnsiTheme="minorHAnsi"/>
              </w:rPr>
              <w:t>‘GCV0’</w:t>
            </w: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설명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EXPLAIN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35B6B" w:rsidRPr="00933B73" w:rsidRDefault="0096124E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2000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권리정보</w:t>
            </w:r>
            <w:r w:rsidR="00FB7BD0" w:rsidRPr="00933B73">
              <w:rPr>
                <w:rFonts w:asciiTheme="minorHAnsi" w:eastAsiaTheme="minorEastAsia" w:hAnsiTheme="minorHAnsi" w:hint="eastAsia"/>
              </w:rPr>
              <w:t>코드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RIGHT_INFO</w:t>
            </w:r>
            <w:r w:rsidR="00FB7BD0" w:rsidRPr="00933B73">
              <w:rPr>
                <w:rFonts w:asciiTheme="minorHAnsi" w:eastAsiaTheme="minorEastAsia" w:hAnsiTheme="minorHAnsi" w:hint="eastAsia"/>
              </w:rPr>
              <w:t>_CD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B_CD = </w:t>
            </w:r>
            <w:r w:rsidRPr="00933B73">
              <w:rPr>
                <w:rFonts w:asciiTheme="minorHAnsi" w:eastAsiaTheme="minorEastAsia" w:hAnsiTheme="minorHAnsi"/>
              </w:rPr>
              <w:t>‘</w:t>
            </w:r>
            <w:r w:rsidRPr="00933B73">
              <w:rPr>
                <w:rFonts w:asciiTheme="minorHAnsi" w:eastAsiaTheme="minorEastAsia" w:hAnsiTheme="minorHAnsi" w:hint="eastAsia"/>
              </w:rPr>
              <w:t>X550</w:t>
            </w:r>
            <w:r w:rsidRPr="00933B73">
              <w:rPr>
                <w:rFonts w:asciiTheme="minorHAnsi" w:eastAsiaTheme="minorEastAsia" w:hAnsiTheme="minorHAnsi"/>
              </w:rPr>
              <w:t>’</w:t>
            </w:r>
          </w:p>
        </w:tc>
      </w:tr>
      <w:tr w:rsidR="00FB21ED" w:rsidRPr="00933B73" w:rsidTr="00567C5A">
        <w:tc>
          <w:tcPr>
            <w:tcW w:w="3227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827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FB21ED" w:rsidRPr="00933B73" w:rsidRDefault="00FB21ED" w:rsidP="00567C5A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FB21ED" w:rsidRPr="00933B73" w:rsidRDefault="00FB21ED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FB21ED" w:rsidRPr="00933B73" w:rsidRDefault="00226F51" w:rsidP="00226F5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SYSDATE</w:t>
            </w:r>
          </w:p>
        </w:tc>
        <w:tc>
          <w:tcPr>
            <w:tcW w:w="1701" w:type="dxa"/>
          </w:tcPr>
          <w:p w:rsidR="00FB21ED" w:rsidRPr="00933B73" w:rsidRDefault="00FB21ED" w:rsidP="00567C5A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9761D2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9761D2" w:rsidRPr="00933B73" w:rsidRDefault="009761D2" w:rsidP="009761D2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9761D2" w:rsidRPr="00933B73" w:rsidTr="00567C5A">
        <w:tc>
          <w:tcPr>
            <w:tcW w:w="15276" w:type="dxa"/>
            <w:gridSpan w:val="4"/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9761D2" w:rsidRPr="00933B73" w:rsidTr="00567C5A">
        <w:tc>
          <w:tcPr>
            <w:tcW w:w="4361" w:type="dxa"/>
            <w:shd w:val="clear" w:color="auto" w:fill="D6E3BC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07939" w:rsidRPr="00933B73" w:rsidTr="00567C5A">
        <w:tc>
          <w:tcPr>
            <w:tcW w:w="436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07939" w:rsidRPr="00933B73" w:rsidRDefault="00307939" w:rsidP="0030793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07939" w:rsidRPr="00933B73" w:rsidRDefault="00307939" w:rsidP="009761D2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9761D2" w:rsidRPr="00933B73" w:rsidTr="00567C5A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9761D2" w:rsidRPr="00933B73" w:rsidTr="00567C5A">
        <w:tc>
          <w:tcPr>
            <w:tcW w:w="4361" w:type="dxa"/>
            <w:shd w:val="clear" w:color="auto" w:fill="EAF1DD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9761D2" w:rsidRPr="00933B73" w:rsidTr="00567C5A">
        <w:tc>
          <w:tcPr>
            <w:tcW w:w="4361" w:type="dxa"/>
          </w:tcPr>
          <w:p w:rsidR="009761D2" w:rsidRPr="00933B73" w:rsidRDefault="009761D2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</w:t>
            </w:r>
            <w:r w:rsidR="001A5106"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TB_PROTO_</w:t>
            </w:r>
            <w:r w:rsidR="001A5106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DNA_INFO</w:t>
            </w:r>
          </w:p>
        </w:tc>
        <w:tc>
          <w:tcPr>
            <w:tcW w:w="7769" w:type="dxa"/>
          </w:tcPr>
          <w:p w:rsidR="009761D2" w:rsidRPr="00933B73" w:rsidRDefault="001A510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PROTO_DNA_NO</w:t>
            </w:r>
          </w:p>
        </w:tc>
        <w:tc>
          <w:tcPr>
            <w:tcW w:w="1525" w:type="dxa"/>
          </w:tcPr>
          <w:p w:rsidR="009761D2" w:rsidRPr="00933B73" w:rsidRDefault="009761D2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9761D2" w:rsidRPr="00933B73" w:rsidRDefault="00146FB7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1A5106" w:rsidRPr="00933B73" w:rsidRDefault="001A5106" w:rsidP="009761D2">
      <w:pPr>
        <w:rPr>
          <w:rFonts w:asciiTheme="minorHAnsi" w:eastAsiaTheme="minorEastAsia" w:hAnsiTheme="minorHAnsi"/>
        </w:rPr>
      </w:pPr>
    </w:p>
    <w:p w:rsidR="001A5106" w:rsidRPr="00933B73" w:rsidRDefault="001A5106" w:rsidP="001A5106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3" w:name="_Toc527135675"/>
      <w:r w:rsidRPr="00933B73">
        <w:rPr>
          <w:rFonts w:asciiTheme="minorHAnsi" w:eastAsiaTheme="minorEastAsia" w:hAnsiTheme="minorHAnsi"/>
        </w:rPr>
        <w:lastRenderedPageBreak/>
        <w:t>TB_PROTO_DNA_FILE</w:t>
      </w:r>
      <w:bookmarkEnd w:id="7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1A5106" w:rsidRPr="00933B73" w:rsidTr="00567C5A">
        <w:tc>
          <w:tcPr>
            <w:tcW w:w="1668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1A5106" w:rsidRPr="00933B73" w:rsidRDefault="001A510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1A5106" w:rsidRPr="00933B73" w:rsidRDefault="00FB3781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A5106" w:rsidRPr="00933B73" w:rsidTr="00567C5A">
        <w:tc>
          <w:tcPr>
            <w:tcW w:w="1668" w:type="dxa"/>
            <w:shd w:val="clear" w:color="auto" w:fill="C2D69B"/>
            <w:vAlign w:val="center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A5106" w:rsidRPr="00933B73" w:rsidRDefault="00835B6B" w:rsidP="00835B6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프로토타입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DNA 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파일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A5106" w:rsidRPr="00933B73" w:rsidRDefault="001A5106" w:rsidP="001A510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TB_PROTO_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DNA_FILE</w:t>
            </w:r>
          </w:p>
        </w:tc>
      </w:tr>
      <w:tr w:rsidR="001A5106" w:rsidRPr="00933B73" w:rsidTr="00567C5A">
        <w:tc>
          <w:tcPr>
            <w:tcW w:w="1668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1A5106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프로토타입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DNA 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파일</w:t>
            </w:r>
          </w:p>
        </w:tc>
        <w:tc>
          <w:tcPr>
            <w:tcW w:w="1701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1A5106" w:rsidRPr="00933B73" w:rsidRDefault="009F1AD9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  <w:r w:rsidR="001A5106" w:rsidRPr="00933B73">
              <w:rPr>
                <w:rFonts w:asciiTheme="minorHAnsi" w:eastAsiaTheme="minorEastAsia" w:hAnsiTheme="minorHAnsi" w:hint="eastAsia"/>
              </w:rPr>
              <w:t>00 /년</w:t>
            </w:r>
          </w:p>
        </w:tc>
      </w:tr>
      <w:tr w:rsidR="00DF72D4" w:rsidRPr="00933B73" w:rsidTr="00567C5A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A5106" w:rsidRPr="00933B73" w:rsidRDefault="001A5106" w:rsidP="001A510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1A5106" w:rsidRPr="00933B73" w:rsidTr="00567C5A">
        <w:tc>
          <w:tcPr>
            <w:tcW w:w="3227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 파일 번호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DNA_FILE_NO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  <w:r w:rsidR="001D0923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1A5106" w:rsidRPr="00933B73" w:rsidTr="00567C5A">
        <w:tc>
          <w:tcPr>
            <w:tcW w:w="3227" w:type="dxa"/>
          </w:tcPr>
          <w:p w:rsidR="001A5106" w:rsidRPr="00933B73" w:rsidRDefault="001A510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프로토타입DNA번호</w:t>
            </w:r>
          </w:p>
        </w:tc>
        <w:tc>
          <w:tcPr>
            <w:tcW w:w="3827" w:type="dxa"/>
          </w:tcPr>
          <w:p w:rsidR="001A5106" w:rsidRPr="00933B73" w:rsidRDefault="001A510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PROTO_DNA_NO</w:t>
            </w:r>
          </w:p>
        </w:tc>
        <w:tc>
          <w:tcPr>
            <w:tcW w:w="1843" w:type="dxa"/>
          </w:tcPr>
          <w:p w:rsidR="001A5106" w:rsidRPr="00933B73" w:rsidRDefault="001A5106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A5106" w:rsidRPr="00933B73" w:rsidRDefault="001A5106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  <w:r w:rsidR="001D0923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1A5106" w:rsidRPr="00933B73" w:rsidRDefault="001A5106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A5106" w:rsidRPr="00933B73" w:rsidRDefault="001A5106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A5106" w:rsidRPr="00933B73" w:rsidRDefault="001A5106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A5106" w:rsidRPr="00933B73" w:rsidRDefault="001A5106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</w:t>
            </w:r>
            <w:r w:rsidR="00354250" w:rsidRPr="00933B73">
              <w:rPr>
                <w:rFonts w:asciiTheme="minorHAnsi" w:eastAsiaTheme="minorEastAsia" w:hAnsiTheme="minorHAnsi" w:hint="eastAsia"/>
              </w:rPr>
              <w:t>칭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FILE_NAME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 정보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DNA_INFO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A5106" w:rsidRPr="00933B73" w:rsidRDefault="001A5106" w:rsidP="001A510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7"/>
        <w:gridCol w:w="4505"/>
        <w:gridCol w:w="12"/>
        <w:gridCol w:w="2311"/>
        <w:gridCol w:w="10"/>
        <w:gridCol w:w="4091"/>
      </w:tblGrid>
      <w:tr w:rsidR="001A5106" w:rsidRPr="00933B73" w:rsidTr="00567C5A">
        <w:tc>
          <w:tcPr>
            <w:tcW w:w="15276" w:type="dxa"/>
            <w:gridSpan w:val="6"/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1A5106" w:rsidRPr="00933B73" w:rsidTr="00307939">
        <w:tc>
          <w:tcPr>
            <w:tcW w:w="4347" w:type="dxa"/>
            <w:shd w:val="clear" w:color="auto" w:fill="D6E3BC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17" w:type="dxa"/>
            <w:gridSpan w:val="2"/>
            <w:shd w:val="clear" w:color="auto" w:fill="D6E3BC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311" w:type="dxa"/>
            <w:shd w:val="clear" w:color="auto" w:fill="D6E3BC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01" w:type="dxa"/>
            <w:gridSpan w:val="2"/>
            <w:shd w:val="clear" w:color="auto" w:fill="D6E3BC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35B6B" w:rsidRPr="00933B73" w:rsidTr="00307939">
        <w:tc>
          <w:tcPr>
            <w:tcW w:w="4347" w:type="dxa"/>
          </w:tcPr>
          <w:p w:rsidR="00835B6B" w:rsidRPr="00933B73" w:rsidRDefault="00835B6B" w:rsidP="009F1A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FK_TB_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PROTO_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DNA_FILE</w:t>
            </w:r>
            <w:r w:rsidRPr="00933B73">
              <w:rPr>
                <w:rFonts w:asciiTheme="minorHAnsi" w:eastAsiaTheme="minorEastAsia" w:hAnsiTheme="minorHAnsi" w:hint="eastAsia"/>
              </w:rPr>
              <w:t>_001</w:t>
            </w:r>
          </w:p>
        </w:tc>
        <w:tc>
          <w:tcPr>
            <w:tcW w:w="4505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Restricted</w:t>
            </w:r>
          </w:p>
        </w:tc>
        <w:tc>
          <w:tcPr>
            <w:tcW w:w="2333" w:type="dxa"/>
            <w:gridSpan w:val="3"/>
          </w:tcPr>
          <w:p w:rsidR="00835B6B" w:rsidRPr="00933B73" w:rsidRDefault="00835B6B" w:rsidP="003D3CE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TB_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PROTO_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DNA_</w:t>
            </w:r>
            <w:r w:rsidR="003D3CE1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INFO</w:t>
            </w:r>
          </w:p>
        </w:tc>
        <w:tc>
          <w:tcPr>
            <w:tcW w:w="409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PROTO_DNA_NO</w:t>
            </w:r>
          </w:p>
        </w:tc>
      </w:tr>
    </w:tbl>
    <w:p w:rsidR="001A5106" w:rsidRPr="00933B73" w:rsidRDefault="001A5106" w:rsidP="001A510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A5106" w:rsidRPr="00933B73" w:rsidTr="00567C5A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1A5106" w:rsidRPr="00933B73" w:rsidTr="00567C5A">
        <w:tc>
          <w:tcPr>
            <w:tcW w:w="4361" w:type="dxa"/>
            <w:shd w:val="clear" w:color="auto" w:fill="EAF1DD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1A5106" w:rsidRPr="00933B73" w:rsidTr="00567C5A">
        <w:tc>
          <w:tcPr>
            <w:tcW w:w="4361" w:type="dxa"/>
          </w:tcPr>
          <w:p w:rsidR="001A5106" w:rsidRPr="00933B73" w:rsidRDefault="001D0923" w:rsidP="00835B6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TB_PROTO_DNA_FILE_PK</w:t>
            </w:r>
          </w:p>
        </w:tc>
        <w:tc>
          <w:tcPr>
            <w:tcW w:w="7769" w:type="dxa"/>
          </w:tcPr>
          <w:p w:rsidR="001A5106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DNA_FILE_NO</w:t>
            </w:r>
          </w:p>
        </w:tc>
        <w:tc>
          <w:tcPr>
            <w:tcW w:w="1525" w:type="dxa"/>
          </w:tcPr>
          <w:p w:rsidR="001A5106" w:rsidRPr="00933B73" w:rsidRDefault="001A5106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1A5106" w:rsidRPr="00933B73" w:rsidRDefault="00146FB7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1A5106" w:rsidRPr="00933B73" w:rsidRDefault="001A5106" w:rsidP="001A5106">
      <w:pPr>
        <w:rPr>
          <w:rFonts w:asciiTheme="minorHAnsi" w:eastAsiaTheme="minorEastAsia" w:hAnsiTheme="minorHAnsi"/>
        </w:rPr>
      </w:pPr>
    </w:p>
    <w:p w:rsidR="009761D2" w:rsidRPr="00933B73" w:rsidRDefault="009761D2" w:rsidP="009761D2">
      <w:pPr>
        <w:rPr>
          <w:rFonts w:asciiTheme="minorHAnsi" w:eastAsiaTheme="minorEastAsia" w:hAnsiTheme="minorHAnsi"/>
        </w:rPr>
      </w:pP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4" w:name="_Toc527135676"/>
      <w:r w:rsidRPr="00933B73">
        <w:rPr>
          <w:rFonts w:asciiTheme="minorHAnsi" w:eastAsiaTheme="minorEastAsia" w:hAnsiTheme="minorHAnsi"/>
        </w:rPr>
        <w:lastRenderedPageBreak/>
        <w:t>TB_PROTO_CONTENT</w:t>
      </w:r>
      <w:bookmarkEnd w:id="7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프로토타입콘텐츠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TB_PROTO_CONTENT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프로토타입콘텐츠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BA3C0C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32253F" w:rsidRPr="00933B73">
              <w:rPr>
                <w:rFonts w:asciiTheme="minorHAnsi" w:eastAsiaTheme="minorEastAsia" w:hAnsiTheme="minorHAnsi" w:hint="eastAsia"/>
              </w:rPr>
              <w:t>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장르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GENRE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26149B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9761D2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B_CD = </w:t>
            </w:r>
            <w:r w:rsidRPr="00933B73">
              <w:rPr>
                <w:rFonts w:asciiTheme="minorHAnsi" w:eastAsiaTheme="minorEastAsia" w:hAnsiTheme="minorHAnsi"/>
              </w:rPr>
              <w:t>‘</w:t>
            </w:r>
            <w:r w:rsidRPr="00933B73">
              <w:rPr>
                <w:rFonts w:asciiTheme="minorHAnsi" w:eastAsiaTheme="minorEastAsia" w:hAnsiTheme="minorHAnsi" w:hint="eastAsia"/>
              </w:rPr>
              <w:t>GI00</w:t>
            </w:r>
            <w:r w:rsidRPr="00933B73">
              <w:rPr>
                <w:rFonts w:asciiTheme="minorHAnsi" w:eastAsiaTheme="minorEastAsia" w:hAnsiTheme="minorHAnsi"/>
              </w:rPr>
              <w:t>’</w:t>
            </w:r>
          </w:p>
        </w:tc>
      </w:tr>
      <w:tr w:rsidR="00846BC6" w:rsidRPr="00933B73" w:rsidTr="00A5211D">
        <w:tc>
          <w:tcPr>
            <w:tcW w:w="3227" w:type="dxa"/>
          </w:tcPr>
          <w:p w:rsidR="00846BC6" w:rsidRPr="00933B73" w:rsidRDefault="00846BC6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파일크기</w:t>
            </w:r>
          </w:p>
        </w:tc>
        <w:tc>
          <w:tcPr>
            <w:tcW w:w="3827" w:type="dxa"/>
          </w:tcPr>
          <w:p w:rsidR="00846BC6" w:rsidRPr="00933B73" w:rsidRDefault="00846BC6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FILE_SIZE</w:t>
            </w:r>
          </w:p>
        </w:tc>
        <w:tc>
          <w:tcPr>
            <w:tcW w:w="1843" w:type="dxa"/>
          </w:tcPr>
          <w:p w:rsidR="00846BC6" w:rsidRPr="00933B73" w:rsidRDefault="00846BC6" w:rsidP="00046CE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846BC6" w:rsidRPr="00933B73" w:rsidRDefault="00846BC6" w:rsidP="00046CE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846BC6" w:rsidRPr="00933B73" w:rsidRDefault="00846BC6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46BC6" w:rsidRPr="00933B73" w:rsidRDefault="00846BC6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46BC6" w:rsidRPr="00933B73" w:rsidRDefault="00846BC6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46BC6" w:rsidRPr="00933B73" w:rsidRDefault="00846BC6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46BC6" w:rsidRPr="00933B73" w:rsidRDefault="00846BC6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5F234F" w:rsidP="00141E6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프로토타입콘텐츠</w:t>
            </w:r>
            <w:r w:rsidR="00A5211D" w:rsidRPr="00933B73">
              <w:rPr>
                <w:rFonts w:asciiTheme="minorHAnsi" w:eastAsiaTheme="minorEastAsia" w:hAnsiTheme="minorHAnsi" w:hint="eastAsia"/>
              </w:rPr>
              <w:t>번호</w:t>
            </w:r>
          </w:p>
        </w:tc>
        <w:tc>
          <w:tcPr>
            <w:tcW w:w="3827" w:type="dxa"/>
          </w:tcPr>
          <w:p w:rsidR="00A5211D" w:rsidRPr="00933B73" w:rsidRDefault="005F234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PROTO_CONTENT_</w:t>
            </w:r>
            <w:r w:rsidR="00141E64" w:rsidRPr="00933B73">
              <w:rPr>
                <w:rFonts w:asciiTheme="minorHAnsi" w:eastAsiaTheme="minorEastAsia" w:hAnsiTheme="minorHAnsi" w:hint="eastAsia"/>
              </w:rPr>
              <w:t>NO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입력자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REG_USERID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D5308C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제목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TITLE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567F7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512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설명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EXPLAIN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9F1AD9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744585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업로드유형코드</w:t>
            </w:r>
          </w:p>
        </w:tc>
        <w:tc>
          <w:tcPr>
            <w:tcW w:w="3827" w:type="dxa"/>
          </w:tcPr>
          <w:p w:rsidR="00A5211D" w:rsidRPr="00933B73" w:rsidRDefault="00A3602B" w:rsidP="009C778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UP_DOWN_GB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9F1AD9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9F1AD9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U,D</w:t>
            </w:r>
          </w:p>
        </w:tc>
      </w:tr>
      <w:tr w:rsidR="00126857" w:rsidRPr="00933B73" w:rsidTr="00A5211D">
        <w:tc>
          <w:tcPr>
            <w:tcW w:w="32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권리정보</w:t>
            </w:r>
            <w:r w:rsidR="005C5AD3" w:rsidRPr="00933B73">
              <w:rPr>
                <w:rFonts w:asciiTheme="minorHAnsi" w:eastAsiaTheme="minorEastAsia" w:hAnsiTheme="minorHAnsi" w:hint="eastAsia"/>
              </w:rPr>
              <w:t>코드</w:t>
            </w:r>
          </w:p>
        </w:tc>
        <w:tc>
          <w:tcPr>
            <w:tcW w:w="38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RIGHT_INFO</w:t>
            </w:r>
            <w:r w:rsidR="005C5AD3" w:rsidRPr="00933B73">
              <w:rPr>
                <w:rFonts w:asciiTheme="minorHAnsi" w:eastAsiaTheme="minorEastAsia" w:hAnsiTheme="minorHAnsi" w:hint="eastAsia"/>
              </w:rPr>
              <w:t>_CD</w:t>
            </w:r>
          </w:p>
        </w:tc>
        <w:tc>
          <w:tcPr>
            <w:tcW w:w="1843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26857" w:rsidRPr="00933B73" w:rsidRDefault="005C5AD3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126857" w:rsidRPr="00933B73" w:rsidRDefault="00126857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B_CD = </w:t>
            </w:r>
            <w:r w:rsidRPr="00933B73">
              <w:rPr>
                <w:rFonts w:asciiTheme="minorHAnsi" w:eastAsiaTheme="minorEastAsia" w:hAnsiTheme="minorHAnsi"/>
              </w:rPr>
              <w:t>‘</w:t>
            </w:r>
            <w:r w:rsidRPr="00933B73">
              <w:rPr>
                <w:rFonts w:asciiTheme="minorHAnsi" w:eastAsiaTheme="minorEastAsia" w:hAnsiTheme="minorHAnsi" w:hint="eastAsia"/>
              </w:rPr>
              <w:t>X550</w:t>
            </w:r>
            <w:r w:rsidRPr="00933B73">
              <w:rPr>
                <w:rFonts w:asciiTheme="minorHAnsi" w:eastAsiaTheme="minorEastAsia" w:hAnsiTheme="minorHAnsi"/>
              </w:rPr>
              <w:t>’</w:t>
            </w:r>
          </w:p>
        </w:tc>
      </w:tr>
    </w:tbl>
    <w:p w:rsidR="005D757F" w:rsidRPr="00933B73" w:rsidRDefault="005D757F" w:rsidP="0032253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PK_TB_PROTO_CONTENT</w:t>
            </w:r>
          </w:p>
        </w:tc>
        <w:tc>
          <w:tcPr>
            <w:tcW w:w="7769" w:type="dxa"/>
          </w:tcPr>
          <w:p w:rsidR="0032253F" w:rsidRPr="00933B73" w:rsidRDefault="00141E6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PROTO_CONTENT_NO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4A0326" w:rsidRPr="00933B73" w:rsidRDefault="004A0326" w:rsidP="004A0326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5" w:name="_Toc527135677"/>
      <w:r w:rsidRPr="00933B73">
        <w:rPr>
          <w:rFonts w:asciiTheme="minorHAnsi" w:eastAsiaTheme="minorEastAsia" w:hAnsiTheme="minorHAnsi"/>
        </w:rPr>
        <w:lastRenderedPageBreak/>
        <w:t>TB_PROTO_CONTENT_FILE</w:t>
      </w:r>
      <w:bookmarkEnd w:id="7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4A0326" w:rsidRPr="00933B73" w:rsidTr="00AE03E8">
        <w:tc>
          <w:tcPr>
            <w:tcW w:w="1668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4A0326" w:rsidRPr="00933B73" w:rsidRDefault="002948A3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4A0326" w:rsidRPr="00933B73" w:rsidRDefault="00FB3781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4A0326" w:rsidRPr="00933B73" w:rsidTr="00AE03E8">
        <w:tc>
          <w:tcPr>
            <w:tcW w:w="1668" w:type="dxa"/>
            <w:shd w:val="clear" w:color="auto" w:fill="C2D69B"/>
            <w:vAlign w:val="center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4A0326" w:rsidRPr="00933B73" w:rsidRDefault="004A0326" w:rsidP="00AE03E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프로토타입콘텐츠파일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4A0326" w:rsidRPr="00933B73" w:rsidRDefault="004A0326" w:rsidP="00AE03E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TB_PROTO_CONTENT_FILE</w:t>
            </w:r>
          </w:p>
        </w:tc>
      </w:tr>
      <w:tr w:rsidR="004A0326" w:rsidRPr="00933B73" w:rsidTr="00AE03E8">
        <w:tc>
          <w:tcPr>
            <w:tcW w:w="1668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프로토타입콘텐츠파일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4A0326" w:rsidRPr="00933B73" w:rsidRDefault="00BA3C0C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  <w:r w:rsidR="004A0326" w:rsidRPr="00933B73">
              <w:rPr>
                <w:rFonts w:asciiTheme="minorHAnsi" w:eastAsiaTheme="minorEastAsia" w:hAnsiTheme="minorHAnsi" w:hint="eastAsia"/>
              </w:rPr>
              <w:t>00 /년</w:t>
            </w:r>
          </w:p>
        </w:tc>
      </w:tr>
      <w:tr w:rsidR="00DF72D4" w:rsidRPr="00933B73" w:rsidTr="00AE03E8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A0326" w:rsidRPr="00933B73" w:rsidRDefault="004A0326" w:rsidP="004A032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4A0326" w:rsidRPr="00933B73" w:rsidTr="00AE03E8">
        <w:tc>
          <w:tcPr>
            <w:tcW w:w="3227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744585" w:rsidRPr="00933B73" w:rsidTr="006E7694">
        <w:tc>
          <w:tcPr>
            <w:tcW w:w="32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프로토타입콘텐츠번호</w:t>
            </w:r>
          </w:p>
        </w:tc>
        <w:tc>
          <w:tcPr>
            <w:tcW w:w="38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PROTO_CONTENT_NO</w:t>
            </w:r>
          </w:p>
        </w:tc>
        <w:tc>
          <w:tcPr>
            <w:tcW w:w="1843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744585" w:rsidRPr="00933B73" w:rsidRDefault="0074458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</w:tr>
      <w:tr w:rsidR="00744585" w:rsidRPr="00933B73" w:rsidTr="006E7694">
        <w:tc>
          <w:tcPr>
            <w:tcW w:w="32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파일명</w:t>
            </w:r>
            <w:r w:rsidR="00354250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칭</w:t>
            </w:r>
          </w:p>
        </w:tc>
        <w:tc>
          <w:tcPr>
            <w:tcW w:w="38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FILE_NAME</w:t>
            </w:r>
          </w:p>
        </w:tc>
        <w:tc>
          <w:tcPr>
            <w:tcW w:w="1843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744585" w:rsidRPr="00933B73" w:rsidRDefault="0074458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250</w:t>
            </w:r>
          </w:p>
        </w:tc>
        <w:tc>
          <w:tcPr>
            <w:tcW w:w="794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</w:tr>
      <w:tr w:rsidR="00744585" w:rsidRPr="00933B73" w:rsidTr="006E7694">
        <w:tc>
          <w:tcPr>
            <w:tcW w:w="32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서버측파일명</w:t>
            </w:r>
          </w:p>
        </w:tc>
        <w:tc>
          <w:tcPr>
            <w:tcW w:w="38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SERVER_FILE_NAME</w:t>
            </w:r>
          </w:p>
        </w:tc>
        <w:tc>
          <w:tcPr>
            <w:tcW w:w="1843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744585" w:rsidRPr="00933B73" w:rsidRDefault="0074458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250</w:t>
            </w:r>
          </w:p>
        </w:tc>
        <w:tc>
          <w:tcPr>
            <w:tcW w:w="794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</w:tr>
      <w:tr w:rsidR="00744585" w:rsidRPr="00933B73" w:rsidTr="006E7694">
        <w:tc>
          <w:tcPr>
            <w:tcW w:w="32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프로토타입파일번호</w:t>
            </w:r>
          </w:p>
        </w:tc>
        <w:tc>
          <w:tcPr>
            <w:tcW w:w="38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PROTO_FILE_NO</w:t>
            </w:r>
          </w:p>
        </w:tc>
        <w:tc>
          <w:tcPr>
            <w:tcW w:w="1843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744585" w:rsidRPr="00933B73" w:rsidRDefault="0074458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</w:tr>
      <w:tr w:rsidR="00744585" w:rsidRPr="00933B73" w:rsidTr="006E7694">
        <w:tc>
          <w:tcPr>
            <w:tcW w:w="32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파일사이즈</w:t>
            </w:r>
          </w:p>
        </w:tc>
        <w:tc>
          <w:tcPr>
            <w:tcW w:w="3827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FILE_SIZE</w:t>
            </w:r>
          </w:p>
        </w:tc>
        <w:tc>
          <w:tcPr>
            <w:tcW w:w="1843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744585" w:rsidRPr="00933B73" w:rsidRDefault="00744585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  <w:r w:rsidR="001D0923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,0</w:t>
            </w:r>
          </w:p>
        </w:tc>
        <w:tc>
          <w:tcPr>
            <w:tcW w:w="794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744585" w:rsidRPr="00933B73" w:rsidRDefault="00744585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1701" w:type="dxa"/>
          </w:tcPr>
          <w:p w:rsidR="00744585" w:rsidRPr="00933B73" w:rsidRDefault="00744585" w:rsidP="00AE03E8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A0326" w:rsidRPr="00933B73" w:rsidRDefault="004A0326" w:rsidP="004A032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3"/>
        <w:gridCol w:w="2273"/>
        <w:gridCol w:w="4109"/>
      </w:tblGrid>
      <w:tr w:rsidR="004A0326" w:rsidRPr="00933B73" w:rsidTr="00AE03E8">
        <w:tc>
          <w:tcPr>
            <w:tcW w:w="15276" w:type="dxa"/>
            <w:gridSpan w:val="4"/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4A0326" w:rsidRPr="00933B73" w:rsidTr="00332EF5">
        <w:tc>
          <w:tcPr>
            <w:tcW w:w="4361" w:type="dxa"/>
            <w:shd w:val="clear" w:color="auto" w:fill="D6E3BC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3" w:type="dxa"/>
            <w:shd w:val="clear" w:color="auto" w:fill="D6E3BC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73" w:type="dxa"/>
            <w:shd w:val="clear" w:color="auto" w:fill="D6E3BC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09" w:type="dxa"/>
            <w:shd w:val="clear" w:color="auto" w:fill="D6E3BC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A0326" w:rsidRPr="00933B73" w:rsidTr="00332EF5">
        <w:tc>
          <w:tcPr>
            <w:tcW w:w="4361" w:type="dxa"/>
          </w:tcPr>
          <w:p w:rsidR="004A0326" w:rsidRPr="00933B73" w:rsidRDefault="007A3560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FK_TB_PROTO_CONTENT_FILE_</w:t>
            </w:r>
            <w:r w:rsidR="00352D93" w:rsidRPr="00933B73">
              <w:rPr>
                <w:rFonts w:asciiTheme="minorHAnsi" w:eastAsiaTheme="minorEastAsia" w:hAnsiTheme="minorHAnsi" w:hint="eastAsia"/>
              </w:rPr>
              <w:t>001</w:t>
            </w:r>
          </w:p>
        </w:tc>
        <w:tc>
          <w:tcPr>
            <w:tcW w:w="4533" w:type="dxa"/>
          </w:tcPr>
          <w:p w:rsidR="004A0326" w:rsidRPr="00933B73" w:rsidRDefault="007A3560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Restricted</w:t>
            </w:r>
          </w:p>
        </w:tc>
        <w:tc>
          <w:tcPr>
            <w:tcW w:w="2273" w:type="dxa"/>
          </w:tcPr>
          <w:p w:rsidR="004A0326" w:rsidRPr="00933B73" w:rsidRDefault="00126857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TB_PROTO_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DNA_FILE</w:t>
            </w:r>
          </w:p>
        </w:tc>
        <w:tc>
          <w:tcPr>
            <w:tcW w:w="4109" w:type="dxa"/>
          </w:tcPr>
          <w:p w:rsidR="004A0326" w:rsidRPr="00933B73" w:rsidRDefault="00126857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DNA_FILE_NO</w:t>
            </w:r>
          </w:p>
        </w:tc>
      </w:tr>
    </w:tbl>
    <w:p w:rsidR="004A0326" w:rsidRPr="00933B73" w:rsidRDefault="004A0326" w:rsidP="004A032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4A0326" w:rsidRPr="00933B73" w:rsidTr="00AE03E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4A0326" w:rsidRPr="00933B73" w:rsidTr="00AE03E8">
        <w:tc>
          <w:tcPr>
            <w:tcW w:w="4361" w:type="dxa"/>
            <w:shd w:val="clear" w:color="auto" w:fill="EAF1DD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4A0326" w:rsidRPr="00933B73" w:rsidTr="00AE03E8">
        <w:tc>
          <w:tcPr>
            <w:tcW w:w="4361" w:type="dxa"/>
          </w:tcPr>
          <w:p w:rsidR="004A0326" w:rsidRPr="00933B73" w:rsidRDefault="004A0326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PK_TB_PROTO_CONTENT_FILE</w:t>
            </w:r>
          </w:p>
        </w:tc>
        <w:tc>
          <w:tcPr>
            <w:tcW w:w="7769" w:type="dxa"/>
          </w:tcPr>
          <w:p w:rsidR="004A0326" w:rsidRPr="00933B73" w:rsidRDefault="001D0923" w:rsidP="00AE03E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PROTO_CONTENT_NO</w:t>
            </w:r>
            <w:r w:rsidRPr="00933B73">
              <w:rPr>
                <w:rFonts w:asciiTheme="minorHAnsi" w:eastAsiaTheme="minorEastAsia" w:hAnsiTheme="minorHAnsi" w:hint="eastAsia"/>
              </w:rPr>
              <w:t>,</w:t>
            </w:r>
            <w:r w:rsidR="00D351E1" w:rsidRPr="00933B73">
              <w:rPr>
                <w:rFonts w:asciiTheme="minorHAnsi" w:eastAsiaTheme="minorEastAsia" w:hAnsiTheme="minorHAnsi" w:hint="eastAsia"/>
              </w:rPr>
              <w:t>PROTO_</w:t>
            </w:r>
            <w:r w:rsidR="004A0326" w:rsidRPr="00933B73">
              <w:rPr>
                <w:rFonts w:asciiTheme="minorHAnsi" w:eastAsiaTheme="minorEastAsia" w:hAnsiTheme="minorHAnsi"/>
              </w:rPr>
              <w:t>FILE_NO</w:t>
            </w:r>
          </w:p>
        </w:tc>
        <w:tc>
          <w:tcPr>
            <w:tcW w:w="1525" w:type="dxa"/>
          </w:tcPr>
          <w:p w:rsidR="004A0326" w:rsidRPr="00933B73" w:rsidRDefault="004A0326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4A0326" w:rsidRPr="00933B73" w:rsidRDefault="00146FB7" w:rsidP="00AE03E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835B6B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6" w:name="_Toc527135678"/>
      <w:r w:rsidRPr="00933B73">
        <w:rPr>
          <w:rFonts w:asciiTheme="minorHAnsi" w:eastAsiaTheme="minorEastAsia" w:hAnsiTheme="minorHAnsi"/>
        </w:rPr>
        <w:t>TB_PROTO_FILTER_HIST</w:t>
      </w:r>
      <w:bookmarkEnd w:id="7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835B6B" w:rsidRPr="00933B73" w:rsidTr="00567C5A">
        <w:tc>
          <w:tcPr>
            <w:tcW w:w="1668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835B6B" w:rsidRPr="00933B73" w:rsidRDefault="00FB3781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835B6B" w:rsidRPr="00933B73" w:rsidTr="00567C5A">
        <w:tc>
          <w:tcPr>
            <w:tcW w:w="1668" w:type="dxa"/>
            <w:shd w:val="clear" w:color="auto" w:fill="C2D69B"/>
            <w:vAlign w:val="center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835B6B" w:rsidRPr="00933B73" w:rsidRDefault="00835B6B" w:rsidP="00567C5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프로토타입필터링이력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835B6B" w:rsidRPr="00933B73" w:rsidRDefault="00835B6B" w:rsidP="00567C5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TB_PROTO_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FILTER_HIST</w:t>
            </w:r>
          </w:p>
        </w:tc>
      </w:tr>
      <w:tr w:rsidR="00835B6B" w:rsidRPr="00933B73" w:rsidTr="00567C5A">
        <w:tc>
          <w:tcPr>
            <w:tcW w:w="1668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프로토타입필터링이력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1000 /년</w:t>
            </w:r>
          </w:p>
        </w:tc>
      </w:tr>
      <w:tr w:rsidR="00DF72D4" w:rsidRPr="00933B73" w:rsidTr="00567C5A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835B6B" w:rsidRPr="00933B73" w:rsidRDefault="00835B6B" w:rsidP="00835B6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835B6B" w:rsidRPr="00933B73" w:rsidTr="00567C5A">
        <w:tc>
          <w:tcPr>
            <w:tcW w:w="3227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프로토타입</w:t>
            </w:r>
            <w:r w:rsidR="00126857" w:rsidRPr="00933B73">
              <w:rPr>
                <w:rFonts w:asciiTheme="minorHAnsi" w:eastAsiaTheme="minorEastAsia" w:hAnsiTheme="minorHAnsi" w:hint="eastAsia"/>
              </w:rPr>
              <w:t>필터링</w:t>
            </w:r>
            <w:r w:rsidRPr="00933B73">
              <w:rPr>
                <w:rFonts w:asciiTheme="minorHAnsi" w:eastAsiaTheme="minorEastAsia" w:hAnsiTheme="minorHAnsi" w:hint="eastAsia"/>
              </w:rPr>
              <w:t>번호</w:t>
            </w:r>
          </w:p>
        </w:tc>
        <w:tc>
          <w:tcPr>
            <w:tcW w:w="3827" w:type="dxa"/>
          </w:tcPr>
          <w:p w:rsidR="00835B6B" w:rsidRPr="00933B73" w:rsidRDefault="00835B6B" w:rsidP="00126857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PROTO_</w:t>
            </w:r>
            <w:r w:rsidR="00126857" w:rsidRPr="00933B73">
              <w:rPr>
                <w:rFonts w:asciiTheme="minorHAnsi" w:eastAsiaTheme="minorEastAsia" w:hAnsiTheme="minorHAnsi" w:hint="eastAsia"/>
              </w:rPr>
              <w:t>FILTER</w:t>
            </w:r>
            <w:r w:rsidRPr="00933B73">
              <w:rPr>
                <w:rFonts w:asciiTheme="minorHAnsi" w:eastAsiaTheme="minorEastAsia" w:hAnsiTheme="minorHAnsi" w:hint="eastAsia"/>
              </w:rPr>
              <w:t>_NO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  <w:r w:rsidR="00EB220B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835B6B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835B6B" w:rsidRPr="00933B73" w:rsidTr="00567C5A">
        <w:tc>
          <w:tcPr>
            <w:tcW w:w="32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</w:t>
            </w:r>
          </w:p>
        </w:tc>
        <w:tc>
          <w:tcPr>
            <w:tcW w:w="3827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FILE_NAME</w:t>
            </w:r>
          </w:p>
        </w:tc>
        <w:tc>
          <w:tcPr>
            <w:tcW w:w="1843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835B6B" w:rsidRPr="00933B73" w:rsidRDefault="00835B6B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94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126857" w:rsidRPr="00933B73" w:rsidTr="00567C5A">
        <w:tc>
          <w:tcPr>
            <w:tcW w:w="32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입력자</w:t>
            </w:r>
          </w:p>
        </w:tc>
        <w:tc>
          <w:tcPr>
            <w:tcW w:w="38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REG_USERID</w:t>
            </w:r>
          </w:p>
        </w:tc>
        <w:tc>
          <w:tcPr>
            <w:tcW w:w="1843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26857" w:rsidRPr="00933B73" w:rsidRDefault="00126857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126857" w:rsidRPr="00933B73" w:rsidRDefault="00126857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126857" w:rsidRPr="00933B73" w:rsidTr="00567C5A">
        <w:tc>
          <w:tcPr>
            <w:tcW w:w="3227" w:type="dxa"/>
          </w:tcPr>
          <w:p w:rsidR="00126857" w:rsidRPr="00933B73" w:rsidRDefault="009439A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업다운구분</w:t>
            </w:r>
          </w:p>
        </w:tc>
        <w:tc>
          <w:tcPr>
            <w:tcW w:w="38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UP_</w:t>
            </w:r>
            <w:r w:rsidR="009439AD" w:rsidRPr="00933B73">
              <w:rPr>
                <w:rFonts w:asciiTheme="minorHAnsi" w:eastAsiaTheme="minorEastAsia" w:hAnsiTheme="minorHAnsi" w:hint="eastAsia"/>
              </w:rPr>
              <w:t>DOWN_GB</w:t>
            </w:r>
          </w:p>
        </w:tc>
        <w:tc>
          <w:tcPr>
            <w:tcW w:w="1843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26857" w:rsidRPr="00933B73" w:rsidRDefault="009439AD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126857" w:rsidRPr="00933B73" w:rsidRDefault="00126857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26857" w:rsidRPr="00933B73" w:rsidRDefault="009439AD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U,D</w:t>
            </w:r>
          </w:p>
        </w:tc>
      </w:tr>
      <w:tr w:rsidR="00126857" w:rsidRPr="00933B73" w:rsidTr="00567C5A">
        <w:tc>
          <w:tcPr>
            <w:tcW w:w="32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권리정보</w:t>
            </w:r>
          </w:p>
        </w:tc>
        <w:tc>
          <w:tcPr>
            <w:tcW w:w="38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RIGHT_INFO</w:t>
            </w:r>
            <w:r w:rsidR="00FB7BD0" w:rsidRPr="00933B73">
              <w:rPr>
                <w:rFonts w:asciiTheme="minorHAnsi" w:eastAsiaTheme="minorEastAsia" w:hAnsiTheme="minorHAnsi" w:hint="eastAsia"/>
              </w:rPr>
              <w:t>_CD</w:t>
            </w:r>
          </w:p>
        </w:tc>
        <w:tc>
          <w:tcPr>
            <w:tcW w:w="1843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26857" w:rsidRPr="00933B73" w:rsidRDefault="00FB7BD0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94" w:type="dxa"/>
          </w:tcPr>
          <w:p w:rsidR="00126857" w:rsidRPr="00933B73" w:rsidRDefault="00126857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B_CD = </w:t>
            </w:r>
            <w:r w:rsidRPr="00933B73">
              <w:rPr>
                <w:rFonts w:asciiTheme="minorHAnsi" w:eastAsiaTheme="minorEastAsia" w:hAnsiTheme="minorHAnsi"/>
              </w:rPr>
              <w:t>‘</w:t>
            </w:r>
            <w:r w:rsidRPr="00933B73">
              <w:rPr>
                <w:rFonts w:asciiTheme="minorHAnsi" w:eastAsiaTheme="minorEastAsia" w:hAnsiTheme="minorHAnsi" w:hint="eastAsia"/>
              </w:rPr>
              <w:t>X550</w:t>
            </w:r>
            <w:r w:rsidRPr="00933B73">
              <w:rPr>
                <w:rFonts w:asciiTheme="minorHAnsi" w:eastAsiaTheme="minorEastAsia" w:hAnsiTheme="minorHAnsi"/>
              </w:rPr>
              <w:t>’</w:t>
            </w:r>
          </w:p>
        </w:tc>
      </w:tr>
      <w:tr w:rsidR="00126857" w:rsidRPr="00933B73" w:rsidTr="00567C5A">
        <w:tc>
          <w:tcPr>
            <w:tcW w:w="32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 파일 번호</w:t>
            </w:r>
          </w:p>
        </w:tc>
        <w:tc>
          <w:tcPr>
            <w:tcW w:w="38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DNA_FILE_NO</w:t>
            </w:r>
          </w:p>
        </w:tc>
        <w:tc>
          <w:tcPr>
            <w:tcW w:w="1843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26857" w:rsidRPr="00933B73" w:rsidRDefault="00126857" w:rsidP="00567C5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  <w:r w:rsidR="00EB220B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126857" w:rsidRPr="00933B73" w:rsidRDefault="00126857" w:rsidP="00567C5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</w:tr>
      <w:tr w:rsidR="00126857" w:rsidRPr="00933B73" w:rsidTr="00567C5A">
        <w:tc>
          <w:tcPr>
            <w:tcW w:w="32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827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126857" w:rsidRPr="00933B73" w:rsidRDefault="00126857" w:rsidP="00D80292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26857" w:rsidRPr="00933B73" w:rsidRDefault="00126857" w:rsidP="00567C5A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835B6B" w:rsidRPr="00933B73" w:rsidRDefault="00835B6B" w:rsidP="00835B6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534"/>
        <w:gridCol w:w="2273"/>
        <w:gridCol w:w="4109"/>
      </w:tblGrid>
      <w:tr w:rsidR="00835B6B" w:rsidRPr="00933B73" w:rsidTr="00567C5A">
        <w:tc>
          <w:tcPr>
            <w:tcW w:w="15276" w:type="dxa"/>
            <w:gridSpan w:val="4"/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835B6B" w:rsidRPr="00933B73" w:rsidTr="00332EF5">
        <w:tc>
          <w:tcPr>
            <w:tcW w:w="4360" w:type="dxa"/>
            <w:shd w:val="clear" w:color="auto" w:fill="D6E3BC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4" w:type="dxa"/>
            <w:shd w:val="clear" w:color="auto" w:fill="D6E3BC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73" w:type="dxa"/>
            <w:shd w:val="clear" w:color="auto" w:fill="D6E3BC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09" w:type="dxa"/>
            <w:shd w:val="clear" w:color="auto" w:fill="D6E3BC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35B6B" w:rsidRPr="00933B73" w:rsidTr="00332EF5">
        <w:tc>
          <w:tcPr>
            <w:tcW w:w="4360" w:type="dxa"/>
          </w:tcPr>
          <w:p w:rsidR="00835B6B" w:rsidRPr="00933B73" w:rsidRDefault="00835B6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</w:t>
            </w:r>
            <w:r w:rsidR="00126857" w:rsidRPr="00933B73">
              <w:rPr>
                <w:rFonts w:asciiTheme="minorHAnsi" w:eastAsiaTheme="minorEastAsia" w:hAnsiTheme="minorHAnsi"/>
              </w:rPr>
              <w:t>TB_</w:t>
            </w:r>
            <w:r w:rsidR="00126857"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PROTO_</w:t>
            </w:r>
            <w:r w:rsidR="00126857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FILTER_HIST</w:t>
            </w:r>
            <w:r w:rsidRPr="00933B73">
              <w:rPr>
                <w:rFonts w:asciiTheme="minorHAnsi" w:eastAsiaTheme="minorEastAsia" w:hAnsiTheme="minorHAnsi" w:hint="eastAsia"/>
              </w:rPr>
              <w:t>_001</w:t>
            </w:r>
          </w:p>
        </w:tc>
        <w:tc>
          <w:tcPr>
            <w:tcW w:w="4534" w:type="dxa"/>
          </w:tcPr>
          <w:p w:rsidR="00835B6B" w:rsidRPr="00933B73" w:rsidRDefault="009F1AD9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73" w:type="dxa"/>
          </w:tcPr>
          <w:p w:rsidR="00835B6B" w:rsidRPr="00933B73" w:rsidRDefault="00835B6B" w:rsidP="003D3CE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TB_PROTO_</w:t>
            </w:r>
            <w:r w:rsidR="003D3CE1" w:rsidRPr="00933B73">
              <w:rPr>
                <w:rFonts w:asciiTheme="minorHAnsi" w:eastAsiaTheme="minorEastAsia" w:hAnsiTheme="minorHAnsi" w:hint="eastAsia"/>
              </w:rPr>
              <w:t>DNA_FILE</w:t>
            </w:r>
          </w:p>
        </w:tc>
        <w:tc>
          <w:tcPr>
            <w:tcW w:w="4109" w:type="dxa"/>
          </w:tcPr>
          <w:p w:rsidR="00835B6B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DNA_FILE_NO</w:t>
            </w:r>
          </w:p>
        </w:tc>
      </w:tr>
    </w:tbl>
    <w:p w:rsidR="00835B6B" w:rsidRPr="00933B73" w:rsidRDefault="00835B6B" w:rsidP="00835B6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835B6B" w:rsidRPr="00933B73" w:rsidTr="00567C5A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835B6B" w:rsidRPr="00933B73" w:rsidTr="00567C5A">
        <w:tc>
          <w:tcPr>
            <w:tcW w:w="4361" w:type="dxa"/>
            <w:shd w:val="clear" w:color="auto" w:fill="EAF1DD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835B6B" w:rsidRPr="00933B73" w:rsidTr="00567C5A">
        <w:tc>
          <w:tcPr>
            <w:tcW w:w="4361" w:type="dxa"/>
          </w:tcPr>
          <w:p w:rsidR="00835B6B" w:rsidRPr="00933B73" w:rsidRDefault="00EB220B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TB_PROTO_FILTER_HIST_PK</w:t>
            </w:r>
          </w:p>
        </w:tc>
        <w:tc>
          <w:tcPr>
            <w:tcW w:w="7769" w:type="dxa"/>
          </w:tcPr>
          <w:p w:rsidR="00835B6B" w:rsidRPr="00933B73" w:rsidRDefault="00126857" w:rsidP="00567C5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PROTO_FILTER_NO</w:t>
            </w:r>
          </w:p>
        </w:tc>
        <w:tc>
          <w:tcPr>
            <w:tcW w:w="1525" w:type="dxa"/>
          </w:tcPr>
          <w:p w:rsidR="00835B6B" w:rsidRPr="00933B73" w:rsidRDefault="00835B6B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835B6B" w:rsidRPr="00933B73" w:rsidRDefault="00146FB7" w:rsidP="00567C5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835B6B" w:rsidRPr="00933B73" w:rsidRDefault="00835B6B" w:rsidP="00835B6B">
      <w:pPr>
        <w:rPr>
          <w:rFonts w:asciiTheme="minorHAnsi" w:eastAsiaTheme="minorEastAsia" w:hAnsiTheme="minorHAnsi"/>
        </w:rPr>
      </w:pPr>
    </w:p>
    <w:p w:rsidR="00C3083C" w:rsidRDefault="00C3083C">
      <w:pPr>
        <w:widowControl/>
        <w:wordWrap/>
        <w:autoSpaceDE/>
        <w:autoSpaceDN/>
        <w:jc w:val="left"/>
        <w:rPr>
          <w:rFonts w:asciiTheme="minorHAnsi" w:eastAsiaTheme="minorEastAsia" w:hAnsiTheme="minorHAnsi"/>
          <w:b/>
          <w:sz w:val="22"/>
        </w:rPr>
      </w:pPr>
      <w:r>
        <w:rPr>
          <w:rFonts w:asciiTheme="minorHAnsi" w:eastAsiaTheme="minorEastAsia" w:hAnsiTheme="minorHAnsi"/>
        </w:rPr>
        <w:br w:type="page"/>
      </w:r>
    </w:p>
    <w:p w:rsidR="0032253F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7" w:name="_Toc527135679"/>
      <w:r w:rsidRPr="00933B73">
        <w:rPr>
          <w:rFonts w:asciiTheme="minorHAnsi" w:eastAsiaTheme="minorEastAsia" w:hAnsiTheme="minorHAnsi"/>
        </w:rPr>
        <w:lastRenderedPageBreak/>
        <w:t>TB_SKILL_OSP_SITE</w:t>
      </w:r>
      <w:bookmarkEnd w:id="7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기술적인조치신청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OSP 사이트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TB_SKILL_OSP_SITE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기술적인조치신청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OSP 사이트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744585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시퀀스번호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O_SEQ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6B76B0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A5211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기술적인 조치 대상 콘텐트 번호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D_SEQ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6B76B0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A5211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사용자ID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USERID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사이트 URL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SITE_URL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사이트명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SITE_SNM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상태여부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STATE_YN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744585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'T'</w:t>
            </w: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메일발송번호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EMAIL_SEND_NO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6B76B0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  <w:r w:rsidR="00A5211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메일발송일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EMAIL_SEND_DT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컨텐츠정책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CONT_POLICY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정책설정시작일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POLICY_APLY_FR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정책설정종료일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POLICY_APLY_TO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8255F8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처리일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CPY_DT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32253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IDX_TB_SKILL_OSP_SITES</w:t>
            </w:r>
          </w:p>
        </w:tc>
        <w:tc>
          <w:tcPr>
            <w:tcW w:w="7769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O_SEQ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0A7AE0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IDX)TB_SKILL_OSP_SITE</w:t>
            </w:r>
          </w:p>
        </w:tc>
        <w:tc>
          <w:tcPr>
            <w:tcW w:w="7769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D_SEQ, CONT_POLICY</w:t>
            </w:r>
          </w:p>
        </w:tc>
        <w:tc>
          <w:tcPr>
            <w:tcW w:w="1525" w:type="dxa"/>
          </w:tcPr>
          <w:p w:rsidR="0032253F" w:rsidRPr="00933B73" w:rsidRDefault="001937D4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8" w:name="_Toc527135680"/>
      <w:r w:rsidRPr="00933B73">
        <w:rPr>
          <w:rFonts w:asciiTheme="minorHAnsi" w:eastAsiaTheme="minorEastAsia" w:hAnsiTheme="minorHAnsi"/>
        </w:rPr>
        <w:lastRenderedPageBreak/>
        <w:t>TB_STD_DNA_LIST</w:t>
      </w:r>
      <w:bookmarkEnd w:id="7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표준서비스 DNA 파일 리스트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TB_STD_DNA_LIST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표준서비스 DNA 파일 리스트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시퀀스번호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SEQ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6B76B0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A5211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 파일 명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FILE_NM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수신일시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REV_DT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파일사이즈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FILE_SIZE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D342F5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22</w:t>
            </w:r>
            <w:r w:rsidR="00A5211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파일사이즈 통과여부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SIZE_YN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디렉토리 위치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DIR_LOC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권리자명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OWNER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기술업체명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TECH_NM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 마지막 수정일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FILE_DT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32253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6B76B0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IDX_STD_DNA_LIST_SEQ</w:t>
            </w:r>
          </w:p>
        </w:tc>
        <w:tc>
          <w:tcPr>
            <w:tcW w:w="7769" w:type="dxa"/>
          </w:tcPr>
          <w:p w:rsidR="0032253F" w:rsidRPr="00933B73" w:rsidRDefault="001937D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79" w:name="_Toc527135681"/>
      <w:r w:rsidRPr="00933B73">
        <w:rPr>
          <w:rFonts w:asciiTheme="minorHAnsi" w:eastAsiaTheme="minorEastAsia" w:hAnsiTheme="minorHAnsi"/>
        </w:rPr>
        <w:lastRenderedPageBreak/>
        <w:t>TB_STD_LOG</w:t>
      </w:r>
      <w:bookmarkEnd w:id="7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표준서비스 LOG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TB_STD_LOG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표준서비스 LOG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시퀀스번호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SEQ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DF53E4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A5211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 Alive 여부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FTP_YN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 디스크 용량 정보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FTP_DINFO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Web Service(자바) Alive 여부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WEB_YN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Web Service(java) 프로세스 수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WEB_CNT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DF53E4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A5211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스토레이지 디스크 용량 정보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ST_DINFO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기록 날짜 시간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LOG_DT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5211D" w:rsidRPr="00933B73" w:rsidRDefault="00A5211D" w:rsidP="00A5211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5211D" w:rsidRPr="00933B73" w:rsidRDefault="00A5211D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IDX_STD_LOG_SEQ</w:t>
            </w:r>
          </w:p>
        </w:tc>
        <w:tc>
          <w:tcPr>
            <w:tcW w:w="7769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0" w:name="_Toc527135682"/>
      <w:r w:rsidRPr="00933B73">
        <w:rPr>
          <w:rFonts w:asciiTheme="minorHAnsi" w:eastAsiaTheme="minorEastAsia" w:hAnsiTheme="minorHAnsi"/>
        </w:rPr>
        <w:lastRenderedPageBreak/>
        <w:t>TB_STD_TRO_LOG</w:t>
      </w:r>
      <w:bookmarkEnd w:id="8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표준서비스의 장애 이력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A5211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TB_STD_TRO_LOG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표준서비스의 장애 이력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시퀀스번호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SEQ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D1425A" w:rsidP="007F650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A5211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A5211D" w:rsidRPr="00933B73" w:rsidRDefault="00A5211D" w:rsidP="007F650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A5211D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표준서비스시퀀스번호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STD_SEQ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A5211D" w:rsidRPr="00933B73" w:rsidRDefault="00D1425A" w:rsidP="007F650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A5211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A5211D" w:rsidRPr="00933B73" w:rsidRDefault="00A5211D" w:rsidP="007F650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NULL </w:t>
            </w: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서비스 코드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SER_CD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7F650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A5211D" w:rsidRPr="00933B73" w:rsidRDefault="00A5211D" w:rsidP="007F650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  <w:sz w:val="16"/>
              </w:rPr>
              <w:t>(1 DNA, 2 FTP, 3 WEB, 4 STORAGE)</w:t>
            </w: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서비스명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SER_NM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</w:tcPr>
          <w:p w:rsidR="00A5211D" w:rsidRPr="00933B73" w:rsidRDefault="00A5211D" w:rsidP="007F650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</w:t>
            </w:r>
          </w:p>
        </w:tc>
        <w:tc>
          <w:tcPr>
            <w:tcW w:w="794" w:type="dxa"/>
          </w:tcPr>
          <w:p w:rsidR="00A5211D" w:rsidRPr="00933B73" w:rsidRDefault="00A5211D" w:rsidP="007F650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744585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1. FILE</w:t>
            </w:r>
            <w:proofErr w:type="gramStart"/>
            <w:r w:rsidRPr="00933B73">
              <w:rPr>
                <w:rFonts w:asciiTheme="minorHAnsi" w:eastAsiaTheme="minorEastAsia" w:hAnsiTheme="minorHAnsi"/>
              </w:rPr>
              <w:t>,2</w:t>
            </w:r>
            <w:proofErr w:type="gramEnd"/>
            <w:r w:rsidRPr="00933B73">
              <w:rPr>
                <w:rFonts w:asciiTheme="minorHAnsi" w:eastAsiaTheme="minorEastAsia" w:hAnsiTheme="minorHAnsi"/>
              </w:rPr>
              <w:t>. ALIVE</w:t>
            </w:r>
            <w:proofErr w:type="gramStart"/>
            <w:r w:rsidRPr="00933B73">
              <w:rPr>
                <w:rFonts w:asciiTheme="minorHAnsi" w:eastAsiaTheme="minorEastAsia" w:hAnsiTheme="minorHAnsi"/>
              </w:rPr>
              <w:t>,3</w:t>
            </w:r>
            <w:proofErr w:type="gramEnd"/>
            <w:r w:rsidRPr="00933B73">
              <w:rPr>
                <w:rFonts w:asciiTheme="minorHAnsi" w:eastAsiaTheme="minorEastAsia" w:hAnsiTheme="minorHAnsi"/>
              </w:rPr>
              <w:t xml:space="preserve">. DISK, </w:t>
            </w:r>
          </w:p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 xml:space="preserve">4 </w:t>
            </w:r>
            <w:r w:rsidR="00744585" w:rsidRPr="00933B73">
              <w:rPr>
                <w:rFonts w:asciiTheme="minorHAnsi" w:eastAsiaTheme="minorEastAsia" w:hAnsiTheme="minorHAnsi" w:hint="eastAsia"/>
              </w:rPr>
              <w:t>.</w:t>
            </w:r>
            <w:r w:rsidRPr="00933B73">
              <w:rPr>
                <w:rFonts w:asciiTheme="minorHAnsi" w:eastAsiaTheme="minorEastAsia" w:hAnsiTheme="minorHAnsi"/>
              </w:rPr>
              <w:t>CNT</w:t>
            </w: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발생시간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TRO_DT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A5211D" w:rsidRPr="00933B73" w:rsidRDefault="00A5211D" w:rsidP="007F650B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A5211D" w:rsidRPr="00933B73" w:rsidRDefault="00A5211D" w:rsidP="007F650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A5211D" w:rsidRPr="00933B73" w:rsidTr="00A5211D">
        <w:tc>
          <w:tcPr>
            <w:tcW w:w="32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메일 발송 여부</w:t>
            </w:r>
          </w:p>
        </w:tc>
        <w:tc>
          <w:tcPr>
            <w:tcW w:w="3827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MAIL_YN</w:t>
            </w:r>
          </w:p>
        </w:tc>
        <w:tc>
          <w:tcPr>
            <w:tcW w:w="1843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A5211D" w:rsidRPr="00933B73" w:rsidRDefault="00A5211D" w:rsidP="007F650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A5211D" w:rsidRPr="00933B73" w:rsidRDefault="00A5211D" w:rsidP="007F650B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A5211D" w:rsidRPr="00933B73" w:rsidRDefault="00A5211D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32253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IDX_STD_TRO_LOG</w:t>
            </w:r>
          </w:p>
        </w:tc>
        <w:tc>
          <w:tcPr>
            <w:tcW w:w="7769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1" w:name="_Toc527135683"/>
      <w:r w:rsidRPr="00933B73">
        <w:rPr>
          <w:rFonts w:asciiTheme="minorHAnsi" w:eastAsiaTheme="minorEastAsia" w:hAnsiTheme="minorHAnsi"/>
        </w:rPr>
        <w:lastRenderedPageBreak/>
        <w:t>TB_TECH_DNA_MT_ILL_COPY</w:t>
      </w:r>
      <w:bookmarkEnd w:id="8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17451A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불법컨텐츠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모니터링 요청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17451A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TB_TECH_DNA_MT_ILL_COPY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17451A" w:rsidP="00A5211D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불법컨텐츠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모니터링 요청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시퀀스번호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IC_SEQ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7451A" w:rsidRPr="00933B73" w:rsidRDefault="00D1425A" w:rsidP="0074458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11,0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17451A" w:rsidRPr="00933B73" w:rsidRDefault="00FF0F94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콘텐츠번호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D_SEQ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7451A" w:rsidRPr="00933B73" w:rsidRDefault="00D1425A" w:rsidP="00744585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11,0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17451A" w:rsidRPr="00933B73" w:rsidRDefault="0017451A" w:rsidP="00744585">
            <w:pPr>
              <w:ind w:firstLineChars="300" w:firstLine="600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TECH_DNA_MT_ILL_COPY_PK</w:t>
            </w:r>
          </w:p>
        </w:tc>
        <w:tc>
          <w:tcPr>
            <w:tcW w:w="7769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IC_SEQ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2" w:name="_Toc527135684"/>
      <w:r w:rsidRPr="00933B73">
        <w:rPr>
          <w:rFonts w:asciiTheme="minorHAnsi" w:eastAsiaTheme="minorEastAsia" w:hAnsiTheme="minorHAnsi"/>
        </w:rPr>
        <w:lastRenderedPageBreak/>
        <w:t>TB_VIDEO_META2</w:t>
      </w:r>
      <w:bookmarkEnd w:id="8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17451A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영상정보(일반권리자)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17451A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TB_VIDEO_META2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17451A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영상정보(일반권리자)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콘텐츠번호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D_SEQ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7451A" w:rsidRPr="00933B73" w:rsidRDefault="00D1425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17451A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17451A" w:rsidRPr="00933B73" w:rsidRDefault="00FF0F94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콘텐츠명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TITLE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콘텐츠타입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MEDIATYPE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744585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'V'</w:t>
            </w: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개봉일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OPENDATE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EP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EP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22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등급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GRADE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국가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COUNTRY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쟝르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GENRE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재생시간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PLAYTIME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권리자명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RIGHTOWNERNAME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EF3E77" w:rsidRPr="00933B73" w:rsidTr="00A5211D">
        <w:tc>
          <w:tcPr>
            <w:tcW w:w="3227" w:type="dxa"/>
          </w:tcPr>
          <w:p w:rsidR="00EF3E77" w:rsidRPr="00933B73" w:rsidRDefault="00EF3E77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저작권정책</w:t>
            </w:r>
          </w:p>
        </w:tc>
        <w:tc>
          <w:tcPr>
            <w:tcW w:w="3827" w:type="dxa"/>
          </w:tcPr>
          <w:p w:rsidR="00EF3E77" w:rsidRPr="00933B73" w:rsidRDefault="00EF3E77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RIGHTPOLICY</w:t>
            </w:r>
          </w:p>
        </w:tc>
        <w:tc>
          <w:tcPr>
            <w:tcW w:w="1843" w:type="dxa"/>
          </w:tcPr>
          <w:p w:rsidR="00EF3E77" w:rsidRPr="00933B73" w:rsidRDefault="00EF3E77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EF3E77" w:rsidRPr="00933B73" w:rsidRDefault="00EF3E77" w:rsidP="00744585">
            <w:pPr>
              <w:ind w:firstLineChars="200" w:firstLine="400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EF3E77" w:rsidRPr="00933B73" w:rsidRDefault="00EF3E77" w:rsidP="00B00DC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EF3E77" w:rsidRPr="00933B73" w:rsidRDefault="00EF3E77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EF3E77" w:rsidRPr="00933B73" w:rsidRDefault="00EF3E77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EF3E77" w:rsidRPr="00933B73" w:rsidRDefault="00EF3E77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EF3E77" w:rsidRPr="00933B73" w:rsidRDefault="00EF3E77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EF3E77" w:rsidRPr="00933B73" w:rsidTr="00A5211D">
        <w:tc>
          <w:tcPr>
            <w:tcW w:w="3227" w:type="dxa"/>
          </w:tcPr>
          <w:p w:rsidR="00EF3E77" w:rsidRPr="00933B73" w:rsidRDefault="00EF3E77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저작권금액</w:t>
            </w:r>
          </w:p>
        </w:tc>
        <w:tc>
          <w:tcPr>
            <w:tcW w:w="3827" w:type="dxa"/>
          </w:tcPr>
          <w:p w:rsidR="00EF3E77" w:rsidRPr="00933B73" w:rsidRDefault="00EF3E77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RIGHTPAYMENT</w:t>
            </w:r>
          </w:p>
        </w:tc>
        <w:tc>
          <w:tcPr>
            <w:tcW w:w="1843" w:type="dxa"/>
          </w:tcPr>
          <w:p w:rsidR="00EF3E77" w:rsidRPr="00933B73" w:rsidRDefault="00EF3E77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EF3E77" w:rsidRPr="00933B73" w:rsidRDefault="00744585" w:rsidP="0074458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    22</w:t>
            </w:r>
          </w:p>
        </w:tc>
        <w:tc>
          <w:tcPr>
            <w:tcW w:w="794" w:type="dxa"/>
          </w:tcPr>
          <w:p w:rsidR="00EF3E77" w:rsidRPr="00933B73" w:rsidRDefault="00EF3E77" w:rsidP="00B00DC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EF3E77" w:rsidRPr="00933B73" w:rsidRDefault="00EF3E77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EF3E77" w:rsidRPr="00933B73" w:rsidRDefault="00EF3E77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EF3E77" w:rsidRPr="00933B73" w:rsidRDefault="00EF3E77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EF3E77" w:rsidRPr="00933B73" w:rsidRDefault="00EF3E77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32253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VIDEO_META2_PK</w:t>
            </w:r>
          </w:p>
        </w:tc>
        <w:tc>
          <w:tcPr>
            <w:tcW w:w="7769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D_SEQ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3" w:name="_Toc527135685"/>
      <w:r w:rsidRPr="00933B73">
        <w:rPr>
          <w:rFonts w:asciiTheme="minorHAnsi" w:eastAsiaTheme="minorEastAsia" w:hAnsiTheme="minorHAnsi"/>
        </w:rPr>
        <w:lastRenderedPageBreak/>
        <w:t>TECH_CPR_DATA</w:t>
      </w:r>
      <w:bookmarkEnd w:id="8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17451A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제출서류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17451A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TECH_CPR_DATA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17451A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제출서류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일련번호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C_SEQ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7451A" w:rsidRPr="00933B73" w:rsidRDefault="00D1425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17451A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17451A" w:rsidRPr="00933B73" w:rsidRDefault="00FF0F94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신청일련번호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M_SEQ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7451A" w:rsidRPr="00933B73" w:rsidRDefault="00D1425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17451A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파일구분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CPR_DT_GB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BB7E5E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'P'</w:t>
            </w: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제출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서류명</w:t>
            </w:r>
            <w:proofErr w:type="spellEnd"/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CPR_DATA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파일경로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CPR_DATA_FLPATH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7451A" w:rsidRPr="00933B73" w:rsidTr="00A5211D">
        <w:tc>
          <w:tcPr>
            <w:tcW w:w="32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</w:t>
            </w:r>
          </w:p>
        </w:tc>
        <w:tc>
          <w:tcPr>
            <w:tcW w:w="3827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17451A" w:rsidRPr="00933B73" w:rsidRDefault="0017451A" w:rsidP="0017451A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17451A" w:rsidRPr="00933B73" w:rsidRDefault="0017451A" w:rsidP="0017451A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7451A" w:rsidRPr="00933B73" w:rsidRDefault="0017451A" w:rsidP="001110C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7451A" w:rsidRPr="00933B73" w:rsidRDefault="0017451A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D1425A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SYS_C009803</w:t>
            </w:r>
          </w:p>
        </w:tc>
        <w:tc>
          <w:tcPr>
            <w:tcW w:w="7769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C_SEQ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4" w:name="_Toc527135686"/>
      <w:r w:rsidRPr="00933B73">
        <w:rPr>
          <w:rFonts w:asciiTheme="minorHAnsi" w:eastAsiaTheme="minorEastAsia" w:hAnsiTheme="minorHAnsi"/>
        </w:rPr>
        <w:lastRenderedPageBreak/>
        <w:t>TECH_DNA_FL</w:t>
      </w:r>
      <w:bookmarkEnd w:id="8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14137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기술적조치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DNA파일상세정보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14137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TECH_DNA_FL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14137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기술적조치 DNA파일상세정보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4137D" w:rsidRPr="00933B73" w:rsidTr="00A5211D">
        <w:tc>
          <w:tcPr>
            <w:tcW w:w="32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일련번호</w:t>
            </w:r>
          </w:p>
        </w:tc>
        <w:tc>
          <w:tcPr>
            <w:tcW w:w="38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F_SEQ</w:t>
            </w:r>
          </w:p>
        </w:tc>
        <w:tc>
          <w:tcPr>
            <w:tcW w:w="1843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4137D" w:rsidRPr="00933B73" w:rsidRDefault="00D1425A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14137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14137D" w:rsidRPr="00933B73" w:rsidRDefault="00FF0F94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4137D" w:rsidRPr="00933B73" w:rsidRDefault="0014137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4137D" w:rsidRPr="00933B73" w:rsidTr="00A5211D">
        <w:tc>
          <w:tcPr>
            <w:tcW w:w="32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마스터일련번호</w:t>
            </w:r>
          </w:p>
        </w:tc>
        <w:tc>
          <w:tcPr>
            <w:tcW w:w="38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D_SEQ</w:t>
            </w:r>
          </w:p>
        </w:tc>
        <w:tc>
          <w:tcPr>
            <w:tcW w:w="1843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14137D" w:rsidRPr="00933B73" w:rsidRDefault="00D1425A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</w:t>
            </w:r>
            <w:r w:rsidR="0014137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4137D" w:rsidRPr="00933B73" w:rsidRDefault="0014137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4137D" w:rsidRPr="00933B73" w:rsidTr="00A5211D">
        <w:tc>
          <w:tcPr>
            <w:tcW w:w="32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DNA 파일명</w:t>
            </w:r>
          </w:p>
        </w:tc>
        <w:tc>
          <w:tcPr>
            <w:tcW w:w="38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MK_DNA</w:t>
            </w:r>
          </w:p>
        </w:tc>
        <w:tc>
          <w:tcPr>
            <w:tcW w:w="1843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4137D" w:rsidRPr="00933B73" w:rsidRDefault="0014137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4137D" w:rsidRPr="00933B73" w:rsidRDefault="0014137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4137D" w:rsidRPr="00933B73" w:rsidTr="00A5211D">
        <w:tc>
          <w:tcPr>
            <w:tcW w:w="32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파일경로</w:t>
            </w:r>
          </w:p>
        </w:tc>
        <w:tc>
          <w:tcPr>
            <w:tcW w:w="38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MK_DNA_FLPATH</w:t>
            </w:r>
          </w:p>
        </w:tc>
        <w:tc>
          <w:tcPr>
            <w:tcW w:w="1843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14137D" w:rsidRPr="00933B73" w:rsidRDefault="0014137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4137D" w:rsidRPr="00933B73" w:rsidRDefault="0014137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14137D" w:rsidRPr="00933B73" w:rsidTr="00A5211D">
        <w:tc>
          <w:tcPr>
            <w:tcW w:w="32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</w:t>
            </w:r>
          </w:p>
        </w:tc>
        <w:tc>
          <w:tcPr>
            <w:tcW w:w="3827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14137D" w:rsidRPr="00933B73" w:rsidRDefault="0014137D" w:rsidP="00C426E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14137D" w:rsidRPr="00933B73" w:rsidRDefault="0014137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14137D" w:rsidRPr="00933B73" w:rsidRDefault="0014137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4137D" w:rsidRPr="00933B73" w:rsidRDefault="0014137D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D1425A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SYS_C009806</w:t>
            </w:r>
          </w:p>
        </w:tc>
        <w:tc>
          <w:tcPr>
            <w:tcW w:w="7769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F_SEQ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5" w:name="_Toc527135687"/>
      <w:r w:rsidRPr="00933B73">
        <w:rPr>
          <w:rFonts w:asciiTheme="minorHAnsi" w:eastAsiaTheme="minorEastAsia" w:hAnsiTheme="minorHAnsi"/>
        </w:rPr>
        <w:lastRenderedPageBreak/>
        <w:t>TECH_DNA_MT</w:t>
      </w:r>
      <w:bookmarkEnd w:id="8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C426E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기술적조치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DNA자료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C426E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TECH_DNA_MT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C426E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기술적조치 DNA자료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일련번호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D_SEQ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C426ED" w:rsidRPr="00933B73" w:rsidRDefault="001C3E31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11,0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FF0F94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신청일련번호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M_SEQ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C426ED" w:rsidRPr="00933B73" w:rsidRDefault="001C3E31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11,0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저작물명칭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MK_NM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자료 유형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MT_TYPE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ICN_CID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실제파일명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REAL_FILE_NAME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장르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GENRE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512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소명자료</w:t>
            </w:r>
            <w:r w:rsidR="00C60C86" w:rsidRPr="00933B73">
              <w:rPr>
                <w:rFonts w:asciiTheme="minorHAnsi" w:eastAsiaTheme="minorEastAsia" w:hAnsiTheme="minorHAnsi" w:hint="eastAsia"/>
              </w:rPr>
              <w:t>_</w:t>
            </w:r>
            <w:r w:rsidR="00791015" w:rsidRPr="00933B73">
              <w:rPr>
                <w:rFonts w:asciiTheme="minorHAnsi" w:eastAsiaTheme="minorEastAsia" w:hAnsiTheme="minorHAnsi" w:hint="eastAsia"/>
              </w:rPr>
              <w:t>파일명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VDC_FILE_NAME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273EC2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원일련번호</w:t>
            </w:r>
          </w:p>
        </w:tc>
        <w:tc>
          <w:tcPr>
            <w:tcW w:w="3827" w:type="dxa"/>
          </w:tcPr>
          <w:p w:rsidR="00C426ED" w:rsidRPr="00933B73" w:rsidRDefault="00273EC2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ORG_D_SEQ</w:t>
            </w:r>
          </w:p>
        </w:tc>
        <w:tc>
          <w:tcPr>
            <w:tcW w:w="1843" w:type="dxa"/>
          </w:tcPr>
          <w:p w:rsidR="00C426ED" w:rsidRPr="00933B73" w:rsidRDefault="00273EC2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C426ED" w:rsidRPr="00933B73" w:rsidRDefault="001C3E31" w:rsidP="00BB7E5E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11,0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462770" w:rsidRPr="00933B73" w:rsidTr="00A5211D">
        <w:tc>
          <w:tcPr>
            <w:tcW w:w="3227" w:type="dxa"/>
          </w:tcPr>
          <w:p w:rsidR="00462770" w:rsidRPr="00933B73" w:rsidRDefault="00462770" w:rsidP="004845B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메일발송여부</w:t>
            </w:r>
          </w:p>
        </w:tc>
        <w:tc>
          <w:tcPr>
            <w:tcW w:w="3827" w:type="dxa"/>
          </w:tcPr>
          <w:p w:rsidR="00462770" w:rsidRPr="00933B73" w:rsidRDefault="00462770" w:rsidP="004845B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MAIL_SEND_YN</w:t>
            </w:r>
          </w:p>
        </w:tc>
        <w:tc>
          <w:tcPr>
            <w:tcW w:w="1843" w:type="dxa"/>
          </w:tcPr>
          <w:p w:rsidR="00462770" w:rsidRPr="00933B73" w:rsidRDefault="00462770" w:rsidP="004845B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462770" w:rsidRPr="00933B73" w:rsidRDefault="00462770" w:rsidP="00BB7E5E">
            <w:pPr>
              <w:ind w:firstLineChars="250" w:firstLine="500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462770" w:rsidRPr="00933B73" w:rsidRDefault="00462770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62770" w:rsidRPr="00933B73" w:rsidRDefault="00462770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62770" w:rsidRPr="00933B73" w:rsidRDefault="00462770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62770" w:rsidRPr="00933B73" w:rsidRDefault="00462770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62770" w:rsidRPr="00933B73" w:rsidRDefault="00462770" w:rsidP="00A5211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32253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B3C2A" w:rsidRPr="00933B73" w:rsidTr="00A5211D">
        <w:tc>
          <w:tcPr>
            <w:tcW w:w="4361" w:type="dxa"/>
          </w:tcPr>
          <w:p w:rsidR="00CB3C2A" w:rsidRPr="00933B73" w:rsidRDefault="00CB3C2A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CB3C2A" w:rsidRPr="00933B73" w:rsidRDefault="00CB3C2A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CB3C2A" w:rsidRPr="00933B73" w:rsidRDefault="00CB3C2A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CB3C2A" w:rsidRPr="00933B73" w:rsidRDefault="00CB3C2A" w:rsidP="00D63E3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32EF5" w:rsidRPr="00933B73" w:rsidRDefault="00332EF5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1C3E3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SYS_C009810</w:t>
            </w:r>
          </w:p>
        </w:tc>
        <w:tc>
          <w:tcPr>
            <w:tcW w:w="7769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D_SEQ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1C3E3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IDX_TECH_DNA_MT_01</w:t>
            </w:r>
          </w:p>
        </w:tc>
        <w:tc>
          <w:tcPr>
            <w:tcW w:w="7769" w:type="dxa"/>
          </w:tcPr>
          <w:p w:rsidR="0032253F" w:rsidRPr="00933B73" w:rsidRDefault="001C3E3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M_SEQ</w:t>
            </w:r>
          </w:p>
        </w:tc>
        <w:tc>
          <w:tcPr>
            <w:tcW w:w="1525" w:type="dxa"/>
          </w:tcPr>
          <w:p w:rsidR="0032253F" w:rsidRPr="00933B73" w:rsidRDefault="00273EC2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NONUNIQUE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6" w:name="_Toc527135688"/>
      <w:r w:rsidRPr="00933B73">
        <w:rPr>
          <w:rFonts w:asciiTheme="minorHAnsi" w:eastAsiaTheme="minorEastAsia" w:hAnsiTheme="minorHAnsi"/>
        </w:rPr>
        <w:lastRenderedPageBreak/>
        <w:t>TECH_RESTER_INFO</w:t>
      </w:r>
      <w:bookmarkEnd w:id="8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C426E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기술적조치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신청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C426E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TECH_RESTER_INFO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C426ED" w:rsidP="00A5211D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기술적조치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신청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일련번호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M_SEQ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C426ED" w:rsidRPr="00933B73" w:rsidRDefault="007D23CE" w:rsidP="00BB7E5E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11,0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B01B80" w:rsidP="00B01B8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회원아이디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USERID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회원성명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USER_NM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전화번호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PHONE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이메일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EMAIL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주소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ADDR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상세주소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ADDR_DT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OSP선택구분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OSPINGB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BB7E5E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'S'</w:t>
            </w: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OSP업체명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OSP_NAME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7F19E7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</w:t>
            </w:r>
            <w:r w:rsidR="00C426ED"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상태코드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ST_CD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BB7E5E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'T'</w:t>
            </w: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273EC2" w:rsidRPr="00933B73" w:rsidTr="00A5211D">
        <w:tc>
          <w:tcPr>
            <w:tcW w:w="3227" w:type="dxa"/>
          </w:tcPr>
          <w:p w:rsidR="00273EC2" w:rsidRPr="00933B73" w:rsidRDefault="00273EC2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기술적인조치신청여부</w:t>
            </w:r>
          </w:p>
        </w:tc>
        <w:tc>
          <w:tcPr>
            <w:tcW w:w="3827" w:type="dxa"/>
          </w:tcPr>
          <w:p w:rsidR="00273EC2" w:rsidRPr="00933B73" w:rsidRDefault="00273EC2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TECH_RESTER_YN</w:t>
            </w:r>
          </w:p>
        </w:tc>
        <w:tc>
          <w:tcPr>
            <w:tcW w:w="1843" w:type="dxa"/>
          </w:tcPr>
          <w:p w:rsidR="00273EC2" w:rsidRPr="00933B73" w:rsidRDefault="00273EC2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273EC2" w:rsidRPr="00933B73" w:rsidRDefault="00273EC2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273EC2" w:rsidRPr="00933B73" w:rsidRDefault="00273EC2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73EC2" w:rsidRPr="00933B73" w:rsidRDefault="00273EC2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273EC2" w:rsidRPr="00933B73" w:rsidRDefault="00273EC2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273EC2" w:rsidRPr="00933B73" w:rsidRDefault="002A09F5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'N'</w:t>
            </w:r>
          </w:p>
        </w:tc>
        <w:tc>
          <w:tcPr>
            <w:tcW w:w="1701" w:type="dxa"/>
          </w:tcPr>
          <w:p w:rsidR="00273EC2" w:rsidRPr="00933B73" w:rsidRDefault="00273EC2" w:rsidP="00A5211D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</w:tr>
    </w:tbl>
    <w:p w:rsidR="005D757F" w:rsidRPr="00933B73" w:rsidRDefault="005D757F" w:rsidP="0032253F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7D23CE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SYS_C009814</w:t>
            </w:r>
          </w:p>
        </w:tc>
        <w:tc>
          <w:tcPr>
            <w:tcW w:w="7769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M_SEQ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D23CE" w:rsidRPr="00933B73" w:rsidTr="00A5211D">
        <w:tc>
          <w:tcPr>
            <w:tcW w:w="4361" w:type="dxa"/>
          </w:tcPr>
          <w:p w:rsidR="007D23CE" w:rsidRPr="00933B73" w:rsidRDefault="007D23CE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IDX_TECH_RESTER_INFO_01</w:t>
            </w:r>
          </w:p>
        </w:tc>
        <w:tc>
          <w:tcPr>
            <w:tcW w:w="7769" w:type="dxa"/>
          </w:tcPr>
          <w:p w:rsidR="007D23CE" w:rsidRPr="00933B73" w:rsidRDefault="007D23CE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USERID</w:t>
            </w:r>
          </w:p>
        </w:tc>
        <w:tc>
          <w:tcPr>
            <w:tcW w:w="1525" w:type="dxa"/>
          </w:tcPr>
          <w:p w:rsidR="007D23CE" w:rsidRPr="00933B73" w:rsidRDefault="007D23CE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7D23CE" w:rsidRPr="00933B73" w:rsidRDefault="007D23CE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D23CE" w:rsidRPr="00933B73" w:rsidTr="00A5211D">
        <w:tc>
          <w:tcPr>
            <w:tcW w:w="4361" w:type="dxa"/>
          </w:tcPr>
          <w:p w:rsidR="007D23CE" w:rsidRPr="00933B73" w:rsidRDefault="007D23CE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IDX_TECH_RESTER_INFO_02</w:t>
            </w:r>
          </w:p>
        </w:tc>
        <w:tc>
          <w:tcPr>
            <w:tcW w:w="7769" w:type="dxa"/>
          </w:tcPr>
          <w:p w:rsidR="007D23CE" w:rsidRPr="00933B73" w:rsidRDefault="007D23CE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ST_CD</w:t>
            </w:r>
          </w:p>
        </w:tc>
        <w:tc>
          <w:tcPr>
            <w:tcW w:w="1525" w:type="dxa"/>
          </w:tcPr>
          <w:p w:rsidR="007D23CE" w:rsidRPr="00933B73" w:rsidRDefault="007D23CE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NONUNIQUE</w:t>
            </w:r>
          </w:p>
        </w:tc>
        <w:tc>
          <w:tcPr>
            <w:tcW w:w="1621" w:type="dxa"/>
          </w:tcPr>
          <w:p w:rsidR="007D23CE" w:rsidRPr="00933B73" w:rsidRDefault="007D23CE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7" w:name="_Toc527135689"/>
      <w:r w:rsidRPr="00933B73">
        <w:rPr>
          <w:rFonts w:asciiTheme="minorHAnsi" w:eastAsiaTheme="minorEastAsia" w:hAnsiTheme="minorHAnsi"/>
        </w:rPr>
        <w:lastRenderedPageBreak/>
        <w:t>TMIS_MEMBER_INFO</w:t>
      </w:r>
      <w:bookmarkEnd w:id="8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32253F" w:rsidRPr="00933B73" w:rsidRDefault="002948A3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32253F" w:rsidRPr="00933B73" w:rsidRDefault="00FB3781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32253F" w:rsidRPr="00933B73" w:rsidRDefault="00C426E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회원테이블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32253F" w:rsidRPr="00933B73" w:rsidRDefault="00C426ED" w:rsidP="00A5211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TMIS_MEMBER_INFO</w:t>
            </w:r>
          </w:p>
        </w:tc>
      </w:tr>
      <w:tr w:rsidR="0032253F" w:rsidRPr="00933B73" w:rsidTr="00A5211D">
        <w:tc>
          <w:tcPr>
            <w:tcW w:w="1668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32253F" w:rsidRPr="00933B73" w:rsidRDefault="00C426E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회원테이블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32253F" w:rsidRPr="00933B73" w:rsidRDefault="0032253F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 /년</w:t>
            </w:r>
          </w:p>
        </w:tc>
      </w:tr>
      <w:tr w:rsidR="00DF72D4" w:rsidRPr="00933B73" w:rsidTr="00A5211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32253F" w:rsidRPr="00933B73" w:rsidTr="00A5211D">
        <w:tc>
          <w:tcPr>
            <w:tcW w:w="32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회원ID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USERID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FF0F94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회원비밀번호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USERPWD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회원성명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USER_NM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회원타입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MEM_TP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회원구분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MEM_GB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실명구분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JOIN_GB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아이핀인증코드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IPIN_ID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우편번호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ZIP_CD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주소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ADDR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상세주소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ADDR_DT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전화번호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PHONE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휴대전화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MOBILE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회사명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COMPANY_NM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AF6966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</w:t>
            </w:r>
            <w:r w:rsidR="00C426ED"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대표자명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CEO_NM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62553C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</w:t>
            </w:r>
            <w:r w:rsidR="00C426ED"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사업자번호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BIZ_NO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업태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BIZ_ST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팩스번호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FAX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이메일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EMAIL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5B4C8C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20</w:t>
            </w:r>
            <w:r w:rsidR="00C426ED" w:rsidRPr="00933B73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이메일구분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EMAIL_SL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업무담당자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OFC_NM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업무담당자이메일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OFC_EM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업무담당자전화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OFC_TEL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업무담당자휴대폰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OFC_CEL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기술담당자명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TCH_NM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기술담당자이메일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TCH_EM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기술담당자전화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TCH_TEL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기술담당자휴대폰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TCH_CEL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회원상태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MEM_AUTH_CD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BB7E5E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'Y'</w:t>
            </w: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기술업체아이디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TECH_ID_TO_OSP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기술업체명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TECH_NM_TO_OSP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기존기술업체아이디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TECH_USER_ID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대표사이트명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MAJOR_SITE_NM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대표사이트URL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MAJOR_SITE_URL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최종 접속 일자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LST_CONN_DT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비밀번호 입력 오류 횟수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ERR_CNT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C426ED" w:rsidRPr="00933B73" w:rsidRDefault="00B8258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C426ED" w:rsidRPr="00933B73">
              <w:rPr>
                <w:rFonts w:asciiTheme="minorHAnsi" w:eastAsiaTheme="minorEastAsia" w:hAnsiTheme="minorHAnsi" w:hint="eastAsia"/>
              </w:rPr>
              <w:t>,0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A5211D">
            <w:pPr>
              <w:rPr>
                <w:rFonts w:asciiTheme="minorHAnsi" w:eastAsiaTheme="minorEastAsia" w:hAnsiTheme="minorHAnsi"/>
              </w:rPr>
            </w:pPr>
          </w:p>
        </w:tc>
      </w:tr>
      <w:tr w:rsidR="00C426ED" w:rsidRPr="00933B73" w:rsidTr="00A5211D">
        <w:tc>
          <w:tcPr>
            <w:tcW w:w="32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신탁업체여부</w:t>
            </w:r>
            <w:r w:rsidR="00F73572" w:rsidRPr="00933B73">
              <w:rPr>
                <w:rFonts w:asciiTheme="minorHAnsi" w:eastAsiaTheme="minorEastAsia" w:hAnsiTheme="minorHAnsi" w:hint="eastAsia"/>
              </w:rPr>
              <w:t>_권리자</w:t>
            </w:r>
          </w:p>
        </w:tc>
        <w:tc>
          <w:tcPr>
            <w:tcW w:w="3827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TRUST_YN</w:t>
            </w:r>
          </w:p>
        </w:tc>
        <w:tc>
          <w:tcPr>
            <w:tcW w:w="1843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C426ED" w:rsidRPr="00933B73" w:rsidRDefault="00C426ED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94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C426ED" w:rsidRPr="00933B73" w:rsidRDefault="00C426ED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C426ED" w:rsidRPr="00933B73" w:rsidRDefault="00C426ED" w:rsidP="00BB7E5E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</w:tr>
      <w:tr w:rsidR="00403FB0" w:rsidRPr="00933B73" w:rsidTr="00A5211D">
        <w:tc>
          <w:tcPr>
            <w:tcW w:w="3227" w:type="dxa"/>
          </w:tcPr>
          <w:p w:rsidR="00403FB0" w:rsidRPr="00933B73" w:rsidRDefault="00403FB0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공용특징정보_권리자ID</w:t>
            </w:r>
          </w:p>
        </w:tc>
        <w:tc>
          <w:tcPr>
            <w:tcW w:w="3827" w:type="dxa"/>
          </w:tcPr>
          <w:p w:rsidR="00403FB0" w:rsidRPr="00933B73" w:rsidRDefault="00403FB0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COPYRIGHT_ID</w:t>
            </w:r>
          </w:p>
        </w:tc>
        <w:tc>
          <w:tcPr>
            <w:tcW w:w="1843" w:type="dxa"/>
          </w:tcPr>
          <w:p w:rsidR="00403FB0" w:rsidRPr="00933B73" w:rsidRDefault="00403FB0" w:rsidP="00C426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03FB0" w:rsidRPr="00933B73" w:rsidRDefault="00403FB0" w:rsidP="00C426ED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</w:p>
        </w:tc>
        <w:tc>
          <w:tcPr>
            <w:tcW w:w="794" w:type="dxa"/>
          </w:tcPr>
          <w:p w:rsidR="00403FB0" w:rsidRPr="00933B73" w:rsidRDefault="00403FB0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03FB0" w:rsidRPr="00933B73" w:rsidRDefault="00403FB0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03FB0" w:rsidRPr="00933B73" w:rsidRDefault="00403FB0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03FB0" w:rsidRPr="00933B73" w:rsidRDefault="00403FB0" w:rsidP="00C426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03FB0" w:rsidRPr="00933B73" w:rsidRDefault="00403FB0" w:rsidP="00A5211D">
            <w:pPr>
              <w:rPr>
                <w:rFonts w:asciiTheme="minorHAnsi" w:eastAsiaTheme="minorEastAsia" w:hAnsiTheme="minorHAnsi"/>
                <w:b/>
                <w:color w:val="FF0000"/>
              </w:rPr>
            </w:pP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32253F" w:rsidRPr="00933B73" w:rsidTr="00A5211D">
        <w:tc>
          <w:tcPr>
            <w:tcW w:w="15276" w:type="dxa"/>
            <w:gridSpan w:val="4"/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A5211D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32253F" w:rsidRPr="00933B73" w:rsidTr="00A5211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32253F" w:rsidRPr="00933B73" w:rsidTr="00A5211D">
        <w:tc>
          <w:tcPr>
            <w:tcW w:w="436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2253F" w:rsidRPr="00933B73" w:rsidTr="00A5211D">
        <w:tc>
          <w:tcPr>
            <w:tcW w:w="4361" w:type="dxa"/>
          </w:tcPr>
          <w:p w:rsidR="0032253F" w:rsidRPr="00933B73" w:rsidRDefault="00B8258D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SYS_C009823</w:t>
            </w:r>
          </w:p>
        </w:tc>
        <w:tc>
          <w:tcPr>
            <w:tcW w:w="7769" w:type="dxa"/>
          </w:tcPr>
          <w:p w:rsidR="0032253F" w:rsidRPr="00933B73" w:rsidRDefault="00FF0F94" w:rsidP="00A5211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USERID</w:t>
            </w:r>
          </w:p>
        </w:tc>
        <w:tc>
          <w:tcPr>
            <w:tcW w:w="1525" w:type="dxa"/>
          </w:tcPr>
          <w:p w:rsidR="0032253F" w:rsidRPr="00933B73" w:rsidRDefault="0032253F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UNIQUE</w:t>
            </w:r>
          </w:p>
        </w:tc>
        <w:tc>
          <w:tcPr>
            <w:tcW w:w="1621" w:type="dxa"/>
          </w:tcPr>
          <w:p w:rsidR="0032253F" w:rsidRPr="00933B73" w:rsidRDefault="00146FB7" w:rsidP="00A5211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</w:p>
    <w:p w:rsidR="0032253F" w:rsidRPr="00933B73" w:rsidRDefault="0032253F" w:rsidP="0032253F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8" w:name="_Toc527135690"/>
      <w:r w:rsidRPr="00933B73">
        <w:rPr>
          <w:rFonts w:asciiTheme="minorHAnsi" w:eastAsiaTheme="minorEastAsia" w:hAnsiTheme="minorHAnsi" w:hint="eastAsia"/>
        </w:rPr>
        <w:lastRenderedPageBreak/>
        <w:t>PES_FIELD_RECEIPT</w:t>
      </w:r>
      <w:bookmarkEnd w:id="8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BC2B26" w:rsidRPr="00933B73" w:rsidTr="00F40DED">
        <w:tc>
          <w:tcPr>
            <w:tcW w:w="1668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BC2B26" w:rsidRPr="00933B73" w:rsidRDefault="00BC2B26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BC2B26" w:rsidRPr="00933B73" w:rsidRDefault="00FB3781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BC2B26" w:rsidRPr="00933B73" w:rsidTr="00F40DED">
        <w:tc>
          <w:tcPr>
            <w:tcW w:w="1668" w:type="dxa"/>
            <w:shd w:val="clear" w:color="auto" w:fill="C2D69B"/>
            <w:vAlign w:val="center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BC2B26" w:rsidRPr="00933B73" w:rsidRDefault="00BC2B26" w:rsidP="00F40DE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필드평가신청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BC2B26" w:rsidRPr="00933B73" w:rsidRDefault="00BC2B26" w:rsidP="00F40DED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PES_FIELD_RECEIPT</w:t>
            </w:r>
          </w:p>
        </w:tc>
      </w:tr>
      <w:tr w:rsidR="00BC2B26" w:rsidRPr="00933B73" w:rsidTr="00F40DED">
        <w:tc>
          <w:tcPr>
            <w:tcW w:w="1668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BC2B26" w:rsidRPr="00933B73" w:rsidRDefault="00BC2B26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필드평가신청</w:t>
            </w:r>
          </w:p>
        </w:tc>
        <w:tc>
          <w:tcPr>
            <w:tcW w:w="1701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BC2B26" w:rsidRPr="00933B73" w:rsidRDefault="00BC2B26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300 /년</w:t>
            </w:r>
          </w:p>
        </w:tc>
      </w:tr>
      <w:tr w:rsidR="00DF72D4" w:rsidRPr="00933B73" w:rsidTr="00F40DED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BC2B26" w:rsidRPr="00933B73" w:rsidRDefault="00BC2B26" w:rsidP="00BC2B2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BC2B26" w:rsidRPr="00933B73" w:rsidTr="00F40DED">
        <w:tc>
          <w:tcPr>
            <w:tcW w:w="3227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책임자회사전화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TECH_OP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1E587C" w:rsidRPr="00933B73" w:rsidRDefault="00567F7D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2</w:t>
            </w:r>
            <w:r w:rsidR="001E587C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00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책임자이메일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TECH_EMAIL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1E587C" w:rsidRPr="00933B73" w:rsidRDefault="00CB5F9F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/>
                <w:color w:val="000000"/>
                <w:szCs w:val="20"/>
              </w:rPr>
              <w:t>20</w:t>
            </w:r>
            <w:r w:rsidR="001E587C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책임자성명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TECH_NM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1E587C" w:rsidRPr="00933B73" w:rsidRDefault="001E58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입력일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REG_DT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DATE</w:t>
            </w:r>
          </w:p>
        </w:tc>
        <w:tc>
          <w:tcPr>
            <w:tcW w:w="850" w:type="dxa"/>
            <w:vAlign w:val="bottom"/>
          </w:tcPr>
          <w:p w:rsidR="001E587C" w:rsidRPr="00933B73" w:rsidRDefault="001E58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책임자핸드폰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TECH_HP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1E587C" w:rsidRPr="00933B73" w:rsidRDefault="00E62094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</w:t>
            </w:r>
            <w:r w:rsidR="001E587C"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00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업무담당자_부서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TECH_DEPT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1E587C" w:rsidRPr="00933B73" w:rsidRDefault="001E58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입력자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REG_USERID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1E587C" w:rsidRPr="00933B73" w:rsidRDefault="001E58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필드평가신청번호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FIELD_RECEIPT_NO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NUMBER</w:t>
            </w:r>
          </w:p>
        </w:tc>
        <w:tc>
          <w:tcPr>
            <w:tcW w:w="850" w:type="dxa"/>
            <w:vAlign w:val="bottom"/>
          </w:tcPr>
          <w:p w:rsidR="001E587C" w:rsidRPr="00933B73" w:rsidRDefault="001E58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22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접수번호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RECEIPT_NO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1E587C" w:rsidRPr="00933B73" w:rsidRDefault="001E58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N</w:t>
            </w: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Y</w:t>
            </w: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업무담당자_직급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TECH_TITLE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1E587C" w:rsidRPr="00933B73" w:rsidRDefault="001E58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50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  <w:tr w:rsidR="001E587C" w:rsidRPr="00933B73" w:rsidTr="006E7694">
        <w:tc>
          <w:tcPr>
            <w:tcW w:w="32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업무담당자_FAX</w:t>
            </w:r>
          </w:p>
        </w:tc>
        <w:tc>
          <w:tcPr>
            <w:tcW w:w="3827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TECH_FAX</w:t>
            </w:r>
          </w:p>
        </w:tc>
        <w:tc>
          <w:tcPr>
            <w:tcW w:w="1843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VARCHAR2</w:t>
            </w:r>
          </w:p>
        </w:tc>
        <w:tc>
          <w:tcPr>
            <w:tcW w:w="850" w:type="dxa"/>
            <w:vAlign w:val="bottom"/>
          </w:tcPr>
          <w:p w:rsidR="001E587C" w:rsidRPr="00933B73" w:rsidRDefault="001E587C">
            <w:pPr>
              <w:jc w:val="right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20</w:t>
            </w:r>
          </w:p>
        </w:tc>
        <w:tc>
          <w:tcPr>
            <w:tcW w:w="794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bottom"/>
          </w:tcPr>
          <w:p w:rsidR="001E587C" w:rsidRPr="00933B73" w:rsidRDefault="001E587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2090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1E587C" w:rsidRPr="00933B73" w:rsidRDefault="001E587C" w:rsidP="00F40DED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D757F" w:rsidRPr="00933B73" w:rsidRDefault="005D757F" w:rsidP="00BC2B26">
      <w:pPr>
        <w:rPr>
          <w:rFonts w:asciiTheme="minorHAnsi" w:eastAsiaTheme="minorEastAsia" w:hAnsiTheme="minorHAnsi"/>
        </w:rPr>
      </w:pPr>
    </w:p>
    <w:p w:rsidR="005D757F" w:rsidRPr="00933B73" w:rsidRDefault="005D757F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BC2B26" w:rsidRPr="00933B73" w:rsidRDefault="00BC2B26" w:rsidP="00BC2B2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BC2B26" w:rsidRPr="00933B73" w:rsidTr="00F40DED">
        <w:tc>
          <w:tcPr>
            <w:tcW w:w="15276" w:type="dxa"/>
            <w:gridSpan w:val="4"/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BC2B26" w:rsidRPr="00933B73" w:rsidTr="00F40DED">
        <w:tc>
          <w:tcPr>
            <w:tcW w:w="4361" w:type="dxa"/>
            <w:shd w:val="clear" w:color="auto" w:fill="D6E3BC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BC2B26" w:rsidRPr="00933B73" w:rsidTr="00F40DED">
        <w:tc>
          <w:tcPr>
            <w:tcW w:w="4361" w:type="dxa"/>
          </w:tcPr>
          <w:p w:rsidR="00BC2B26" w:rsidRPr="00933B73" w:rsidRDefault="00A4760A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FK_PES_FIELD_RECEIPT_001</w:t>
            </w:r>
          </w:p>
        </w:tc>
        <w:tc>
          <w:tcPr>
            <w:tcW w:w="4536" w:type="dxa"/>
          </w:tcPr>
          <w:p w:rsidR="00BC2B26" w:rsidRPr="00933B73" w:rsidRDefault="00A4760A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BC2B26" w:rsidRPr="00933B73" w:rsidRDefault="00A4760A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PES_RECEIPT</w:t>
            </w:r>
          </w:p>
        </w:tc>
        <w:tc>
          <w:tcPr>
            <w:tcW w:w="4111" w:type="dxa"/>
          </w:tcPr>
          <w:p w:rsidR="00BC2B26" w:rsidRPr="00933B73" w:rsidRDefault="00A4760A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RECEIPT_NO</w:t>
            </w:r>
          </w:p>
        </w:tc>
      </w:tr>
    </w:tbl>
    <w:p w:rsidR="00BC2B26" w:rsidRPr="00933B73" w:rsidRDefault="00BC2B26" w:rsidP="00BC2B26">
      <w:pPr>
        <w:rPr>
          <w:rFonts w:asciiTheme="minorHAnsi" w:eastAsiaTheme="minorEastAsia" w:hAnsiTheme="minorHAnsi"/>
        </w:rPr>
      </w:pPr>
    </w:p>
    <w:p w:rsidR="00332EF5" w:rsidRPr="00933B73" w:rsidRDefault="00332EF5" w:rsidP="00BC2B2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BC2B26" w:rsidRPr="00933B73" w:rsidTr="00F40DED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BC2B26" w:rsidRPr="00933B73" w:rsidTr="00F40DED">
        <w:tc>
          <w:tcPr>
            <w:tcW w:w="4361" w:type="dxa"/>
            <w:shd w:val="clear" w:color="auto" w:fill="EAF1DD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BC2B26" w:rsidRPr="00933B73" w:rsidRDefault="00BC2B26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BC2B26" w:rsidRPr="00933B73" w:rsidTr="00F40DED">
        <w:tc>
          <w:tcPr>
            <w:tcW w:w="4361" w:type="dxa"/>
          </w:tcPr>
          <w:p w:rsidR="00BC2B26" w:rsidRPr="00933B73" w:rsidRDefault="00A4760A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PK_PES_FIELD_RECEIPT</w:t>
            </w:r>
          </w:p>
        </w:tc>
        <w:tc>
          <w:tcPr>
            <w:tcW w:w="7769" w:type="dxa"/>
          </w:tcPr>
          <w:p w:rsidR="00BC2B26" w:rsidRPr="00933B73" w:rsidRDefault="00A4760A" w:rsidP="00F40DE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FIELD_RECEIPT_NO</w:t>
            </w:r>
          </w:p>
        </w:tc>
        <w:tc>
          <w:tcPr>
            <w:tcW w:w="1525" w:type="dxa"/>
          </w:tcPr>
          <w:p w:rsidR="00BC2B26" w:rsidRPr="00933B73" w:rsidRDefault="00A4760A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UNIQUE</w:t>
            </w:r>
          </w:p>
        </w:tc>
        <w:tc>
          <w:tcPr>
            <w:tcW w:w="1621" w:type="dxa"/>
          </w:tcPr>
          <w:p w:rsidR="00BC2B26" w:rsidRPr="00933B73" w:rsidRDefault="00146FB7" w:rsidP="00F40DED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BC2B26" w:rsidRPr="00933B73" w:rsidRDefault="00BC2B26" w:rsidP="00BC2B26">
      <w:pPr>
        <w:rPr>
          <w:rFonts w:asciiTheme="minorHAnsi" w:eastAsiaTheme="minorEastAsia" w:hAnsiTheme="minorHAnsi"/>
        </w:rPr>
      </w:pPr>
    </w:p>
    <w:p w:rsidR="00BC2B26" w:rsidRPr="00933B73" w:rsidRDefault="00BC2B26" w:rsidP="00BC2B26">
      <w:pPr>
        <w:rPr>
          <w:rFonts w:asciiTheme="minorHAnsi" w:eastAsiaTheme="minorEastAsia" w:hAnsiTheme="minorHAnsi"/>
        </w:rPr>
      </w:pPr>
    </w:p>
    <w:p w:rsidR="004B118A" w:rsidRPr="00933B73" w:rsidRDefault="004B118A" w:rsidP="004B118A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89" w:name="_Toc527135691"/>
      <w:r w:rsidRPr="00933B73">
        <w:rPr>
          <w:rFonts w:asciiTheme="minorHAnsi" w:eastAsiaTheme="minorEastAsia" w:hAnsiTheme="minorHAnsi" w:hint="eastAsia"/>
        </w:rPr>
        <w:lastRenderedPageBreak/>
        <w:t>TB_TECH_CONN_INFO</w:t>
      </w:r>
      <w:bookmarkEnd w:id="8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4B118A" w:rsidRPr="00933B73" w:rsidTr="008D6850">
        <w:tc>
          <w:tcPr>
            <w:tcW w:w="1668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4B118A" w:rsidRPr="00933B73" w:rsidRDefault="00FB3781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4B118A" w:rsidRPr="00933B73" w:rsidTr="008D6850">
        <w:tc>
          <w:tcPr>
            <w:tcW w:w="1668" w:type="dxa"/>
            <w:shd w:val="clear" w:color="auto" w:fill="C2D69B"/>
            <w:vAlign w:val="center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4B118A" w:rsidRPr="00933B73" w:rsidRDefault="004B118A" w:rsidP="004B118A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기술적조치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열람로그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4B118A" w:rsidRPr="00933B73" w:rsidRDefault="004B118A" w:rsidP="008D6850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TB_TECH_CONN_INFO</w:t>
            </w:r>
          </w:p>
        </w:tc>
      </w:tr>
      <w:tr w:rsidR="004B118A" w:rsidRPr="00933B73" w:rsidTr="008D6850">
        <w:tc>
          <w:tcPr>
            <w:tcW w:w="1668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기술적조치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열람로그</w:t>
            </w:r>
          </w:p>
        </w:tc>
        <w:tc>
          <w:tcPr>
            <w:tcW w:w="1701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700 /년</w:t>
            </w:r>
          </w:p>
        </w:tc>
      </w:tr>
      <w:tr w:rsidR="00DF72D4" w:rsidRPr="00933B73" w:rsidTr="008D6850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B118A" w:rsidRPr="00933B73" w:rsidRDefault="004B118A" w:rsidP="004B118A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4B118A" w:rsidRPr="00933B73" w:rsidTr="008D6850">
        <w:tc>
          <w:tcPr>
            <w:tcW w:w="3227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B118A" w:rsidRPr="00933B73" w:rsidTr="008D6850">
        <w:tc>
          <w:tcPr>
            <w:tcW w:w="3227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일련번호</w:t>
            </w:r>
          </w:p>
        </w:tc>
        <w:tc>
          <w:tcPr>
            <w:tcW w:w="3827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D_SEQ</w:t>
            </w:r>
          </w:p>
        </w:tc>
        <w:tc>
          <w:tcPr>
            <w:tcW w:w="1843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850" w:type="dxa"/>
          </w:tcPr>
          <w:p w:rsidR="004B118A" w:rsidRPr="00933B73" w:rsidRDefault="0090501B" w:rsidP="001E587C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11,0</w:t>
            </w:r>
          </w:p>
        </w:tc>
        <w:tc>
          <w:tcPr>
            <w:tcW w:w="794" w:type="dxa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</w:tr>
      <w:tr w:rsidR="004B118A" w:rsidRPr="00933B73" w:rsidTr="008D6850">
        <w:tc>
          <w:tcPr>
            <w:tcW w:w="3227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접속IP</w:t>
            </w:r>
          </w:p>
        </w:tc>
        <w:tc>
          <w:tcPr>
            <w:tcW w:w="3827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CONN_IP</w:t>
            </w:r>
          </w:p>
        </w:tc>
        <w:tc>
          <w:tcPr>
            <w:tcW w:w="1843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850" w:type="dxa"/>
          </w:tcPr>
          <w:p w:rsidR="004B118A" w:rsidRPr="00933B73" w:rsidRDefault="004B118A" w:rsidP="008D6850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15</w:t>
            </w:r>
          </w:p>
        </w:tc>
        <w:tc>
          <w:tcPr>
            <w:tcW w:w="794" w:type="dxa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</w:tr>
      <w:tr w:rsidR="004B118A" w:rsidRPr="00933B73" w:rsidTr="008D6850">
        <w:tc>
          <w:tcPr>
            <w:tcW w:w="3227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827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REG_DT</w:t>
            </w:r>
          </w:p>
        </w:tc>
        <w:tc>
          <w:tcPr>
            <w:tcW w:w="1843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850" w:type="dxa"/>
          </w:tcPr>
          <w:p w:rsidR="004B118A" w:rsidRPr="00933B73" w:rsidRDefault="004B118A" w:rsidP="008D6850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94" w:type="dxa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72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90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</w:tcPr>
          <w:p w:rsidR="004B118A" w:rsidRPr="00933B73" w:rsidRDefault="004B118A" w:rsidP="008D6850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B118A" w:rsidRPr="00933B73" w:rsidRDefault="004B118A" w:rsidP="004B118A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4B118A" w:rsidRPr="00933B73" w:rsidTr="008D6850">
        <w:tc>
          <w:tcPr>
            <w:tcW w:w="15276" w:type="dxa"/>
            <w:gridSpan w:val="4"/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정의</w:t>
            </w:r>
          </w:p>
        </w:tc>
      </w:tr>
      <w:tr w:rsidR="004B118A" w:rsidRPr="00933B73" w:rsidTr="008D6850">
        <w:tc>
          <w:tcPr>
            <w:tcW w:w="4361" w:type="dxa"/>
            <w:shd w:val="clear" w:color="auto" w:fill="D6E3BC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332EF5" w:rsidRPr="00933B73" w:rsidTr="008D6850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4B118A" w:rsidRPr="00933B73" w:rsidRDefault="004B118A" w:rsidP="004B118A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4B118A" w:rsidRPr="00933B73" w:rsidTr="008D6850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Index 정의</w:t>
            </w:r>
          </w:p>
        </w:tc>
      </w:tr>
      <w:tr w:rsidR="004B118A" w:rsidRPr="00933B73" w:rsidTr="008D6850">
        <w:tc>
          <w:tcPr>
            <w:tcW w:w="4361" w:type="dxa"/>
            <w:shd w:val="clear" w:color="auto" w:fill="EAF1DD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4B118A" w:rsidRPr="00933B73" w:rsidRDefault="004B118A" w:rsidP="008D6850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</w:tr>
      <w:tr w:rsidR="00332EF5" w:rsidRPr="00933B73" w:rsidTr="008D6850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7769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1525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162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332EF5" w:rsidRPr="00933B73" w:rsidRDefault="00332EF5" w:rsidP="0032253F">
      <w:pPr>
        <w:rPr>
          <w:rFonts w:asciiTheme="minorHAnsi" w:eastAsiaTheme="minorEastAsia" w:hAnsiTheme="minorHAnsi"/>
        </w:rPr>
      </w:pPr>
    </w:p>
    <w:p w:rsidR="00B2780D" w:rsidRPr="00933B73" w:rsidRDefault="00332EF5" w:rsidP="00332EF5">
      <w:pPr>
        <w:widowControl/>
        <w:wordWrap/>
        <w:autoSpaceDE/>
        <w:autoSpaceDN/>
        <w:jc w:val="left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90" w:name="_Toc527135692"/>
      <w:r w:rsidRPr="00933B73">
        <w:rPr>
          <w:rFonts w:asciiTheme="minorHAnsi" w:eastAsiaTheme="minorEastAsia" w:hAnsiTheme="minorHAnsi" w:hint="eastAsia"/>
        </w:rPr>
        <w:lastRenderedPageBreak/>
        <w:t>IM_DMAIL_INFO_26</w:t>
      </w:r>
      <w:bookmarkEnd w:id="9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BE3301" w:rsidRPr="00933B73" w:rsidTr="00B00DC9">
        <w:tc>
          <w:tcPr>
            <w:tcW w:w="1668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BE3301" w:rsidRPr="00933B73" w:rsidRDefault="00FB3781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BE3301" w:rsidRPr="00933B73" w:rsidTr="00B00DC9">
        <w:tc>
          <w:tcPr>
            <w:tcW w:w="1668" w:type="dxa"/>
            <w:shd w:val="clear" w:color="auto" w:fill="C2D69B"/>
            <w:vAlign w:val="center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BE3301" w:rsidRPr="00933B73" w:rsidRDefault="00BE3301" w:rsidP="00BE330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메일발송기본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BE3301" w:rsidRPr="00933B73" w:rsidRDefault="00BE3301" w:rsidP="00B00DC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IM_DMAIL_INFO_26</w:t>
            </w:r>
          </w:p>
        </w:tc>
      </w:tr>
      <w:tr w:rsidR="00BE3301" w:rsidRPr="00933B73" w:rsidTr="00B00DC9">
        <w:tc>
          <w:tcPr>
            <w:tcW w:w="1668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메일발송기본</w:t>
            </w:r>
          </w:p>
        </w:tc>
        <w:tc>
          <w:tcPr>
            <w:tcW w:w="1701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20000 /년</w:t>
            </w:r>
          </w:p>
        </w:tc>
      </w:tr>
      <w:tr w:rsidR="00DF72D4" w:rsidRPr="00933B73" w:rsidTr="00B00DC9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BE3301" w:rsidRPr="00933B73" w:rsidRDefault="00BE3301" w:rsidP="00BE3301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3"/>
        <w:gridCol w:w="3455"/>
        <w:gridCol w:w="1697"/>
        <w:gridCol w:w="811"/>
        <w:gridCol w:w="777"/>
        <w:gridCol w:w="472"/>
        <w:gridCol w:w="470"/>
        <w:gridCol w:w="1824"/>
        <w:gridCol w:w="2887"/>
      </w:tblGrid>
      <w:tr w:rsidR="00BE3301" w:rsidRPr="00933B73" w:rsidTr="005266DD">
        <w:tc>
          <w:tcPr>
            <w:tcW w:w="2888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461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99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12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7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828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2869" w:type="dxa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BE3301" w:rsidRPr="00933B73" w:rsidTr="005266DD">
        <w:tc>
          <w:tcPr>
            <w:tcW w:w="2888" w:type="dxa"/>
          </w:tcPr>
          <w:p w:rsidR="00BE330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발송메일 고유번호</w:t>
            </w:r>
          </w:p>
        </w:tc>
        <w:tc>
          <w:tcPr>
            <w:tcW w:w="3461" w:type="dxa"/>
          </w:tcPr>
          <w:p w:rsidR="00BE330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SEQIDX</w:t>
            </w:r>
          </w:p>
        </w:tc>
        <w:tc>
          <w:tcPr>
            <w:tcW w:w="1699" w:type="dxa"/>
          </w:tcPr>
          <w:p w:rsidR="00BE330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BE3301" w:rsidRPr="00933B73" w:rsidRDefault="0043074A" w:rsidP="00B00DC9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E3301" w:rsidRPr="00933B73" w:rsidTr="005266DD">
        <w:tc>
          <w:tcPr>
            <w:tcW w:w="2888" w:type="dxa"/>
          </w:tcPr>
          <w:p w:rsidR="00BE330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발송메일 제목</w:t>
            </w:r>
          </w:p>
        </w:tc>
        <w:tc>
          <w:tcPr>
            <w:tcW w:w="3461" w:type="dxa"/>
          </w:tcPr>
          <w:p w:rsidR="00BE330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SUBJECT</w:t>
            </w:r>
          </w:p>
        </w:tc>
        <w:tc>
          <w:tcPr>
            <w:tcW w:w="1699" w:type="dxa"/>
          </w:tcPr>
          <w:p w:rsidR="00BE330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VARCHAR2</w:t>
            </w:r>
          </w:p>
        </w:tc>
        <w:tc>
          <w:tcPr>
            <w:tcW w:w="812" w:type="dxa"/>
          </w:tcPr>
          <w:p w:rsidR="00BE3301" w:rsidRPr="00933B73" w:rsidRDefault="00860D71" w:rsidP="00B00DC9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255</w:t>
            </w:r>
          </w:p>
        </w:tc>
        <w:tc>
          <w:tcPr>
            <w:tcW w:w="777" w:type="dxa"/>
          </w:tcPr>
          <w:p w:rsidR="00BE330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E3301" w:rsidRPr="00933B73" w:rsidTr="005266DD">
        <w:tc>
          <w:tcPr>
            <w:tcW w:w="2888" w:type="dxa"/>
          </w:tcPr>
          <w:p w:rsidR="00BE330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발송대상이 되는 EMAIL</w:t>
            </w:r>
          </w:p>
        </w:tc>
        <w:tc>
          <w:tcPr>
            <w:tcW w:w="3461" w:type="dxa"/>
          </w:tcPr>
          <w:p w:rsidR="00BE330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SQL</w:t>
            </w:r>
          </w:p>
        </w:tc>
        <w:tc>
          <w:tcPr>
            <w:tcW w:w="1699" w:type="dxa"/>
          </w:tcPr>
          <w:p w:rsidR="00BE330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VARCHAR2</w:t>
            </w:r>
          </w:p>
        </w:tc>
        <w:tc>
          <w:tcPr>
            <w:tcW w:w="812" w:type="dxa"/>
          </w:tcPr>
          <w:p w:rsidR="00BE3301" w:rsidRPr="00933B73" w:rsidRDefault="00860D71" w:rsidP="00B00DC9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4000</w:t>
            </w:r>
          </w:p>
        </w:tc>
        <w:tc>
          <w:tcPr>
            <w:tcW w:w="777" w:type="dxa"/>
          </w:tcPr>
          <w:p w:rsidR="00BE330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BE3301" w:rsidRPr="00933B73" w:rsidRDefault="00BE330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발송대상이 되는 email 명단추출을 위한 입력입니다.</w:t>
            </w:r>
          </w:p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SSV:infoweb@infoweb.co.kr</w:t>
            </w:r>
          </w:p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;infoweb2@infoweb.co.kr</w:t>
            </w:r>
          </w:p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SQL:selectemail,name,hobbye</w:t>
            </w:r>
            <w:proofErr w:type="spellEnd"/>
          </w:p>
          <w:p w:rsidR="00BE330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form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mytbl</w:t>
            </w:r>
            <w:proofErr w:type="spellEnd"/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발송거부 그룹 IDX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REJECT_SLIST_IDX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860D71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 xml:space="preserve">block group </w:t>
            </w:r>
            <w:proofErr w:type="spellStart"/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idx</w:t>
            </w:r>
            <w:proofErr w:type="spellEnd"/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BLOCK_GROUP_IDX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860D71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보내는 사람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MAILFROM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VARCHAR2</w:t>
            </w:r>
          </w:p>
        </w:tc>
        <w:tc>
          <w:tcPr>
            <w:tcW w:w="812" w:type="dxa"/>
          </w:tcPr>
          <w:p w:rsidR="00860D71" w:rsidRPr="00933B73" w:rsidRDefault="00860D71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255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보내는 사람에 해당하는 필드입니다</w:t>
            </w:r>
          </w:p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“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아무개</w:t>
            </w:r>
            <w:r w:rsidRPr="00933B73">
              <w:rPr>
                <w:rFonts w:asciiTheme="minorHAnsi" w:eastAsiaTheme="minorEastAsia" w:hAnsiTheme="minorHAnsi"/>
                <w:szCs w:val="20"/>
              </w:rPr>
              <w:t>”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&lt;aaa@infoweb.co.kr&gt;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받는 사람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MAILTO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VARCHAR2</w:t>
            </w:r>
          </w:p>
        </w:tc>
        <w:tc>
          <w:tcPr>
            <w:tcW w:w="812" w:type="dxa"/>
          </w:tcPr>
          <w:p w:rsidR="00860D71" w:rsidRPr="00933B73" w:rsidRDefault="00860D71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255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받는 사람에 해당하는 필드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lastRenderedPageBreak/>
              <w:t>입니다.</w:t>
            </w:r>
          </w:p>
          <w:p w:rsidR="00860D71" w:rsidRPr="00933B73" w:rsidRDefault="00860D71" w:rsidP="00860D71">
            <w:pPr>
              <w:rPr>
                <w:rFonts w:asciiTheme="minorHAnsi" w:eastAsiaTheme="minorEastAsia" w:hAnsiTheme="minorHAnsi"/>
                <w:b/>
                <w:bCs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b/>
                <w:bCs/>
                <w:szCs w:val="20"/>
              </w:rPr>
              <w:t>동보</w:t>
            </w:r>
          </w:p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“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홍길동</w:t>
            </w:r>
            <w:r w:rsidRPr="00933B73">
              <w:rPr>
                <w:rFonts w:asciiTheme="minorHAnsi" w:eastAsiaTheme="minorEastAsia" w:hAnsiTheme="minorHAnsi"/>
                <w:szCs w:val="20"/>
              </w:rPr>
              <w:t>”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ccc@infoweb.co.kr</w:t>
            </w:r>
          </w:p>
          <w:p w:rsidR="00860D71" w:rsidRPr="00933B73" w:rsidRDefault="00860D71" w:rsidP="00860D71">
            <w:pPr>
              <w:rPr>
                <w:rFonts w:asciiTheme="minorHAnsi" w:eastAsiaTheme="minorEastAsia" w:hAnsiTheme="minorHAnsi"/>
                <w:b/>
                <w:bCs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b/>
                <w:bCs/>
                <w:szCs w:val="20"/>
              </w:rPr>
              <w:t>개별</w:t>
            </w:r>
          </w:p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“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[$csv1$]</w:t>
            </w:r>
            <w:r w:rsidRPr="00933B73">
              <w:rPr>
                <w:rFonts w:asciiTheme="minorHAnsi" w:eastAsiaTheme="minorEastAsia" w:hAnsiTheme="minorHAnsi"/>
                <w:szCs w:val="20"/>
              </w:rPr>
              <w:t>”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&lt;[$csv0$]&gt;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lastRenderedPageBreak/>
              <w:t>회신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REPLYTO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VARCHAR2</w:t>
            </w:r>
          </w:p>
        </w:tc>
        <w:tc>
          <w:tcPr>
            <w:tcW w:w="812" w:type="dxa"/>
          </w:tcPr>
          <w:p w:rsidR="00860D71" w:rsidRPr="00933B73" w:rsidRDefault="00860D71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255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에러 회신 주소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ERRORSTO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VARCHAR2</w:t>
            </w:r>
          </w:p>
        </w:tc>
        <w:tc>
          <w:tcPr>
            <w:tcW w:w="812" w:type="dxa"/>
          </w:tcPr>
          <w:p w:rsidR="00860D71" w:rsidRPr="00933B73" w:rsidRDefault="00860D71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255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메일의 text/html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HTML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860D71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 : html  , 0 : text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메일의 text/base64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ENCODING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860D71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1: base64 , 0 : text </w:t>
            </w:r>
          </w:p>
          <w:p w:rsidR="00860D71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2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text + file 첨부 ,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메일의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Charater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Set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CHARSET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VARCHAR2</w:t>
            </w:r>
          </w:p>
        </w:tc>
        <w:tc>
          <w:tcPr>
            <w:tcW w:w="812" w:type="dxa"/>
          </w:tcPr>
          <w:p w:rsidR="00860D71" w:rsidRPr="00933B73" w:rsidRDefault="00860D71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해당 메일의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Charater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Set을 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지정하는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필드입니다.</w:t>
            </w:r>
          </w:p>
          <w:p w:rsidR="00860D71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EUC-KR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메일의 발송 날짜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SDATE</w:t>
            </w:r>
          </w:p>
        </w:tc>
        <w:tc>
          <w:tcPr>
            <w:tcW w:w="1699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12" w:type="dxa"/>
          </w:tcPr>
          <w:p w:rsidR="00860D71" w:rsidRPr="00933B73" w:rsidRDefault="00860D71" w:rsidP="00B00DC9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14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200103021311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(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YYYYMMDDhhmmss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)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860D7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메일의 수신 확인 종료 시각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TDATE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12" w:type="dxa"/>
          </w:tcPr>
          <w:p w:rsidR="00860D71" w:rsidRPr="00933B73" w:rsidRDefault="00860D71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14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200103021311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(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YYYYMMDDhhmmss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)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DURATION_SET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DURATION_SET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860D71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0: 측정하지 않음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1: duration 측정</w:t>
            </w:r>
          </w:p>
          <w:p w:rsidR="00860D71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2: open 측정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CLICK_SET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CLICK_SET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860D71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0:no 1이상:set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SITE_SET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SITE_SET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860D71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0:no 1:set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첨부파일 개수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ATC_SET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860D71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lastRenderedPageBreak/>
              <w:t>구분 값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GUBUN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VARCHAR2</w:t>
            </w:r>
          </w:p>
        </w:tc>
        <w:tc>
          <w:tcPr>
            <w:tcW w:w="812" w:type="dxa"/>
          </w:tcPr>
          <w:p w:rsidR="00860D71" w:rsidRPr="00933B73" w:rsidRDefault="00860D71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24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860D71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구분 값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:ex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>&gt;회원ID</w:t>
            </w:r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참조명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RNAME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VARCHAR2</w:t>
            </w:r>
          </w:p>
        </w:tc>
        <w:tc>
          <w:tcPr>
            <w:tcW w:w="812" w:type="dxa"/>
          </w:tcPr>
          <w:p w:rsidR="00860D71" w:rsidRPr="00933B73" w:rsidRDefault="00860D71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128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참조명에 해당합니다.</w:t>
            </w:r>
          </w:p>
          <w:p w:rsidR="00860D71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ex&gt;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email,name</w:t>
            </w:r>
            <w:proofErr w:type="spellEnd"/>
          </w:p>
        </w:tc>
      </w:tr>
      <w:tr w:rsidR="00860D71" w:rsidRPr="00933B73" w:rsidTr="005266DD">
        <w:tc>
          <w:tcPr>
            <w:tcW w:w="288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MTYPE</w:t>
            </w:r>
          </w:p>
        </w:tc>
        <w:tc>
          <w:tcPr>
            <w:tcW w:w="3461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MTYPE</w:t>
            </w:r>
          </w:p>
        </w:tc>
        <w:tc>
          <w:tcPr>
            <w:tcW w:w="1699" w:type="dxa"/>
          </w:tcPr>
          <w:p w:rsidR="00860D71" w:rsidRPr="00933B73" w:rsidRDefault="00860D71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860D71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860D71" w:rsidRPr="00933B73" w:rsidRDefault="00860D7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860D71" w:rsidRPr="00933B73" w:rsidRDefault="00860D71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0: 일반메일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1: html + text 메일</w:t>
            </w:r>
          </w:p>
          <w:p w:rsidR="00860D71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2: 보안메일</w:t>
            </w:r>
          </w:p>
        </w:tc>
      </w:tr>
      <w:tr w:rsidR="005266DD" w:rsidRPr="00933B73" w:rsidTr="005266DD">
        <w:tc>
          <w:tcPr>
            <w:tcW w:w="2888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User 고유 번호</w:t>
            </w:r>
          </w:p>
        </w:tc>
        <w:tc>
          <w:tcPr>
            <w:tcW w:w="3461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U_IDX</w:t>
            </w:r>
          </w:p>
        </w:tc>
        <w:tc>
          <w:tcPr>
            <w:tcW w:w="1699" w:type="dxa"/>
          </w:tcPr>
          <w:p w:rsidR="005266DD" w:rsidRPr="00933B73" w:rsidRDefault="005266DD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5266DD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5266DD" w:rsidRPr="00933B73" w:rsidRDefault="005266DD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5266DD" w:rsidRPr="00933B73" w:rsidRDefault="005266DD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User 고유 번호 1</w:t>
            </w:r>
          </w:p>
        </w:tc>
      </w:tr>
      <w:tr w:rsidR="005266DD" w:rsidRPr="00933B73" w:rsidTr="005266DD">
        <w:tc>
          <w:tcPr>
            <w:tcW w:w="2888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Group 고유 번호</w:t>
            </w:r>
          </w:p>
        </w:tc>
        <w:tc>
          <w:tcPr>
            <w:tcW w:w="3461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G_IDX</w:t>
            </w:r>
          </w:p>
        </w:tc>
        <w:tc>
          <w:tcPr>
            <w:tcW w:w="1699" w:type="dxa"/>
          </w:tcPr>
          <w:p w:rsidR="005266DD" w:rsidRPr="00933B73" w:rsidRDefault="005266DD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5266DD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5266DD" w:rsidRPr="00933B73" w:rsidRDefault="005266DD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5266DD" w:rsidRPr="00933B73" w:rsidRDefault="005266DD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Group 고유 번호 1</w:t>
            </w:r>
          </w:p>
        </w:tc>
      </w:tr>
      <w:tr w:rsidR="005266DD" w:rsidRPr="00933B73" w:rsidTr="005266DD">
        <w:tc>
          <w:tcPr>
            <w:tcW w:w="2888" w:type="dxa"/>
          </w:tcPr>
          <w:p w:rsidR="005266DD" w:rsidRPr="00933B73" w:rsidRDefault="005266DD" w:rsidP="00860D71">
            <w:pPr>
              <w:jc w:val="lef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메세지</w:t>
            </w:r>
            <w:r w:rsidR="00BA4D7A" w:rsidRPr="00933B73">
              <w:rPr>
                <w:rFonts w:asciiTheme="minorHAnsi" w:eastAsiaTheme="minorEastAsia" w:hAnsiTheme="minorHAnsi" w:hint="eastAsia"/>
                <w:szCs w:val="20"/>
              </w:rPr>
              <w:t>FLAG</w:t>
            </w:r>
          </w:p>
        </w:tc>
        <w:tc>
          <w:tcPr>
            <w:tcW w:w="3461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MSGFLAG</w:t>
            </w:r>
          </w:p>
        </w:tc>
        <w:tc>
          <w:tcPr>
            <w:tcW w:w="1699" w:type="dxa"/>
          </w:tcPr>
          <w:p w:rsidR="005266DD" w:rsidRPr="00933B73" w:rsidRDefault="005266DD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12" w:type="dxa"/>
          </w:tcPr>
          <w:p w:rsidR="005266DD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77" w:type="dxa"/>
          </w:tcPr>
          <w:p w:rsidR="005266DD" w:rsidRPr="00933B73" w:rsidRDefault="005266DD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0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아직 발송등록이 되지 않았다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1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발송등록 성공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-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1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메일 내용이 없다.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-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2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메일 내용에 문제가 있다.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-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3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발송할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이메일주소가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모두 에러이다.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-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4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발송할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이메일주소가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없다.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-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5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시스템 에러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-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6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기타에러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-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7 :</w:t>
            </w:r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첨부파일에러</w:t>
            </w:r>
          </w:p>
          <w:p w:rsidR="005266DD" w:rsidRPr="00933B73" w:rsidRDefault="005266DD" w:rsidP="005266DD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-</w:t>
            </w:r>
            <w:proofErr w:type="gramStart"/>
            <w:r w:rsidRPr="00933B73">
              <w:rPr>
                <w:rFonts w:asciiTheme="minorHAnsi" w:eastAsiaTheme="minorEastAsia" w:hAnsiTheme="minorHAnsi" w:hint="eastAsia"/>
                <w:szCs w:val="20"/>
              </w:rPr>
              <w:t>99 :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sql</w:t>
            </w:r>
            <w:proofErr w:type="spellEnd"/>
            <w:proofErr w:type="gramEnd"/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 필드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잘못입력</w:t>
            </w:r>
            <w:proofErr w:type="spellEnd"/>
          </w:p>
        </w:tc>
      </w:tr>
      <w:tr w:rsidR="005266DD" w:rsidRPr="00933B73" w:rsidTr="005266DD">
        <w:tc>
          <w:tcPr>
            <w:tcW w:w="2888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메일 내용</w:t>
            </w:r>
          </w:p>
        </w:tc>
        <w:tc>
          <w:tcPr>
            <w:tcW w:w="3461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CONTENT</w:t>
            </w:r>
          </w:p>
        </w:tc>
        <w:tc>
          <w:tcPr>
            <w:tcW w:w="1699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LONG</w:t>
            </w:r>
          </w:p>
        </w:tc>
        <w:tc>
          <w:tcPr>
            <w:tcW w:w="812" w:type="dxa"/>
          </w:tcPr>
          <w:p w:rsidR="005266DD" w:rsidRPr="00933B73" w:rsidRDefault="005266DD" w:rsidP="00B00DC9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7" w:type="dxa"/>
          </w:tcPr>
          <w:p w:rsidR="005266DD" w:rsidRPr="00933B73" w:rsidRDefault="005266DD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828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869" w:type="dxa"/>
          </w:tcPr>
          <w:p w:rsidR="005266DD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BE3301" w:rsidRPr="00933B73" w:rsidRDefault="00BE3301" w:rsidP="00BE3301">
      <w:pPr>
        <w:rPr>
          <w:rFonts w:asciiTheme="minorHAnsi" w:eastAsiaTheme="minorEastAsia" w:hAnsiTheme="minorHAnsi"/>
          <w:szCs w:val="20"/>
        </w:rPr>
      </w:pPr>
    </w:p>
    <w:p w:rsidR="00332EF5" w:rsidRPr="00933B73" w:rsidRDefault="00332EF5" w:rsidP="00BE3301">
      <w:pPr>
        <w:rPr>
          <w:rFonts w:asciiTheme="minorHAnsi" w:eastAsiaTheme="minorEastAsia" w:hAnsiTheme="minorHAnsi"/>
          <w:szCs w:val="20"/>
        </w:rPr>
      </w:pPr>
    </w:p>
    <w:p w:rsidR="00332EF5" w:rsidRPr="00933B73" w:rsidRDefault="00332EF5" w:rsidP="00BE3301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BE3301" w:rsidRPr="00933B73" w:rsidTr="00B00DC9">
        <w:tc>
          <w:tcPr>
            <w:tcW w:w="15276" w:type="dxa"/>
            <w:gridSpan w:val="4"/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BE3301" w:rsidRPr="00933B73" w:rsidTr="00B00DC9">
        <w:tc>
          <w:tcPr>
            <w:tcW w:w="4361" w:type="dxa"/>
            <w:shd w:val="clear" w:color="auto" w:fill="D6E3BC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332EF5" w:rsidRPr="00933B73" w:rsidTr="00B00DC9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BE3301" w:rsidRPr="00933B73" w:rsidRDefault="00BE3301" w:rsidP="00BE3301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BE3301" w:rsidRPr="00933B73" w:rsidTr="00B00DC9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BE3301" w:rsidRPr="00933B73" w:rsidTr="00B00DC9">
        <w:tc>
          <w:tcPr>
            <w:tcW w:w="4361" w:type="dxa"/>
            <w:shd w:val="clear" w:color="auto" w:fill="EAF1DD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BE3301" w:rsidRPr="00933B73" w:rsidTr="00B00DC9">
        <w:tc>
          <w:tcPr>
            <w:tcW w:w="4361" w:type="dxa"/>
          </w:tcPr>
          <w:p w:rsidR="00BE3301" w:rsidRPr="00933B73" w:rsidRDefault="0043074A" w:rsidP="006113C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</w:rPr>
              <w:t>SYS_C009511</w:t>
            </w:r>
          </w:p>
        </w:tc>
        <w:tc>
          <w:tcPr>
            <w:tcW w:w="7769" w:type="dxa"/>
          </w:tcPr>
          <w:p w:rsidR="00BE3301" w:rsidRPr="00933B73" w:rsidRDefault="005266DD" w:rsidP="00B00DC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SEQIDX</w:t>
            </w:r>
          </w:p>
        </w:tc>
        <w:tc>
          <w:tcPr>
            <w:tcW w:w="1525" w:type="dxa"/>
          </w:tcPr>
          <w:p w:rsidR="00BE3301" w:rsidRPr="00933B73" w:rsidRDefault="00BE3301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BE3301" w:rsidRPr="00933B73" w:rsidRDefault="00146FB7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CTIS</w:t>
            </w:r>
          </w:p>
        </w:tc>
      </w:tr>
      <w:tr w:rsidR="00BE3301" w:rsidRPr="00933B73" w:rsidTr="00B00DC9">
        <w:tc>
          <w:tcPr>
            <w:tcW w:w="4361" w:type="dxa"/>
          </w:tcPr>
          <w:p w:rsidR="00BE3301" w:rsidRPr="00933B73" w:rsidRDefault="005266DD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IM_DMAIL_INFO_26_IDX</w:t>
            </w:r>
          </w:p>
        </w:tc>
        <w:tc>
          <w:tcPr>
            <w:tcW w:w="7769" w:type="dxa"/>
          </w:tcPr>
          <w:p w:rsidR="00BE3301" w:rsidRPr="00933B73" w:rsidRDefault="005266DD" w:rsidP="00B00DC9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MSGFLAG, SDATE</w:t>
            </w:r>
          </w:p>
        </w:tc>
        <w:tc>
          <w:tcPr>
            <w:tcW w:w="1525" w:type="dxa"/>
          </w:tcPr>
          <w:p w:rsidR="00BE3301" w:rsidRPr="00933B73" w:rsidRDefault="005266DD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NON</w:t>
            </w:r>
            <w:r w:rsidR="00BE3301"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BE3301" w:rsidRPr="00933B73" w:rsidRDefault="00146FB7" w:rsidP="00B00DC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CTIS</w:t>
            </w:r>
          </w:p>
        </w:tc>
      </w:tr>
    </w:tbl>
    <w:p w:rsidR="00BE3301" w:rsidRPr="00933B73" w:rsidRDefault="00BE3301" w:rsidP="00BE3301">
      <w:pPr>
        <w:rPr>
          <w:rFonts w:asciiTheme="minorHAnsi" w:eastAsiaTheme="minorEastAsia" w:hAnsiTheme="minorHAnsi"/>
        </w:rPr>
      </w:pPr>
    </w:p>
    <w:p w:rsidR="00BE3301" w:rsidRPr="00933B73" w:rsidRDefault="00BE3301" w:rsidP="00BE3301">
      <w:pPr>
        <w:rPr>
          <w:rFonts w:asciiTheme="minorHAnsi" w:eastAsiaTheme="minorEastAsia" w:hAnsiTheme="minorHAnsi"/>
        </w:rPr>
      </w:pPr>
    </w:p>
    <w:p w:rsidR="00921986" w:rsidRPr="00933B73" w:rsidRDefault="00921986" w:rsidP="00921986">
      <w:pPr>
        <w:rPr>
          <w:rFonts w:asciiTheme="minorHAnsi" w:eastAsiaTheme="minorEastAsia" w:hAnsiTheme="minorHAnsi"/>
        </w:rPr>
      </w:pPr>
    </w:p>
    <w:p w:rsidR="000937F6" w:rsidRPr="00933B73" w:rsidRDefault="00921986" w:rsidP="000937F6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91" w:name="_Toc527135693"/>
      <w:r w:rsidRPr="00933B73">
        <w:rPr>
          <w:rFonts w:asciiTheme="minorHAnsi" w:eastAsiaTheme="minorEastAsia" w:hAnsiTheme="minorHAnsi" w:hint="eastAsia"/>
        </w:rPr>
        <w:lastRenderedPageBreak/>
        <w:t>IM_DMAIL_INFO_AUX_26</w:t>
      </w:r>
      <w:bookmarkEnd w:id="9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0937F6" w:rsidRPr="00933B73" w:rsidTr="002D1D0C">
        <w:tc>
          <w:tcPr>
            <w:tcW w:w="1668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0937F6" w:rsidRPr="00933B73" w:rsidRDefault="00FB3781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0937F6" w:rsidRPr="00933B73" w:rsidTr="002D1D0C">
        <w:tc>
          <w:tcPr>
            <w:tcW w:w="1668" w:type="dxa"/>
            <w:shd w:val="clear" w:color="auto" w:fill="C2D69B"/>
            <w:vAlign w:val="center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0937F6" w:rsidRPr="00933B73" w:rsidRDefault="000937F6" w:rsidP="002D1D0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메일보안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0937F6" w:rsidRPr="00933B73" w:rsidRDefault="000937F6" w:rsidP="002D1D0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IM_DMAIL_INFO_AUX_26</w:t>
            </w:r>
          </w:p>
        </w:tc>
      </w:tr>
      <w:tr w:rsidR="000937F6" w:rsidRPr="00933B73" w:rsidTr="002D1D0C">
        <w:tc>
          <w:tcPr>
            <w:tcW w:w="1668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메일보안</w:t>
            </w:r>
          </w:p>
        </w:tc>
        <w:tc>
          <w:tcPr>
            <w:tcW w:w="1701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DF72D4" w:rsidRPr="00933B73" w:rsidTr="002D1D0C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937F6" w:rsidRPr="00933B73" w:rsidRDefault="000937F6" w:rsidP="000937F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0937F6" w:rsidRPr="00933B73" w:rsidTr="002D1D0C">
        <w:tc>
          <w:tcPr>
            <w:tcW w:w="3227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937F6" w:rsidRPr="00933B73" w:rsidTr="002D1D0C">
        <w:tc>
          <w:tcPr>
            <w:tcW w:w="32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메일내용의 고유번호</w:t>
            </w:r>
          </w:p>
        </w:tc>
        <w:tc>
          <w:tcPr>
            <w:tcW w:w="38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SEQIDX</w:t>
            </w:r>
          </w:p>
        </w:tc>
        <w:tc>
          <w:tcPr>
            <w:tcW w:w="1843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0937F6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94" w:type="dxa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0937F6" w:rsidRPr="00933B73" w:rsidRDefault="005427B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이 번호에 해당하는 메일 정보는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im_dmail_info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의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seqidx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이여야 합니다.</w:t>
            </w:r>
          </w:p>
        </w:tc>
      </w:tr>
      <w:tr w:rsidR="000937F6" w:rsidRPr="00933B73" w:rsidTr="002D1D0C">
        <w:tc>
          <w:tcPr>
            <w:tcW w:w="32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보안메일의 제목</w:t>
            </w:r>
          </w:p>
        </w:tc>
        <w:tc>
          <w:tcPr>
            <w:tcW w:w="38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SUBJECT</w:t>
            </w:r>
          </w:p>
        </w:tc>
        <w:tc>
          <w:tcPr>
            <w:tcW w:w="1843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0937F6" w:rsidRPr="00933B73" w:rsidRDefault="000937F6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255</w:t>
            </w:r>
          </w:p>
        </w:tc>
        <w:tc>
          <w:tcPr>
            <w:tcW w:w="794" w:type="dxa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937F6" w:rsidRPr="00933B73" w:rsidTr="002D1D0C">
        <w:tc>
          <w:tcPr>
            <w:tcW w:w="32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힌트질문</w:t>
            </w:r>
          </w:p>
        </w:tc>
        <w:tc>
          <w:tcPr>
            <w:tcW w:w="38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HINT</w:t>
            </w:r>
          </w:p>
        </w:tc>
        <w:tc>
          <w:tcPr>
            <w:tcW w:w="1843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0937F6" w:rsidRPr="00933B73" w:rsidRDefault="000937F6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255</w:t>
            </w:r>
          </w:p>
        </w:tc>
        <w:tc>
          <w:tcPr>
            <w:tcW w:w="794" w:type="dxa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0937F6" w:rsidRPr="00933B73" w:rsidRDefault="005427B2" w:rsidP="002D1D0C">
            <w:pPr>
              <w:rPr>
                <w:rFonts w:asciiTheme="minorHAnsi" w:eastAsiaTheme="minorEastAsia" w:hAnsiTheme="minorHAnsi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key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,password</w:t>
            </w:r>
            <w:proofErr w:type="spellEnd"/>
            <w:proofErr w:type="gramEnd"/>
            <w:r w:rsidRPr="00933B73">
              <w:rPr>
                <w:rFonts w:asciiTheme="minorHAnsi" w:eastAsiaTheme="minorEastAsia" w:hAnsiTheme="minorHAnsi" w:hint="eastAsia"/>
              </w:rPr>
              <w:t xml:space="preserve"> 의 힌트 질문</w:t>
            </w:r>
          </w:p>
        </w:tc>
      </w:tr>
      <w:tr w:rsidR="000937F6" w:rsidRPr="00933B73" w:rsidTr="002D1D0C">
        <w:tc>
          <w:tcPr>
            <w:tcW w:w="32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 xml:space="preserve">보안메일서의 </w:t>
            </w:r>
            <w:proofErr w:type="spellStart"/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키필드</w:t>
            </w:r>
            <w:proofErr w:type="spellEnd"/>
          </w:p>
        </w:tc>
        <w:tc>
          <w:tcPr>
            <w:tcW w:w="38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SKEY</w:t>
            </w:r>
          </w:p>
        </w:tc>
        <w:tc>
          <w:tcPr>
            <w:tcW w:w="1843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0937F6" w:rsidRPr="00933B73" w:rsidRDefault="000937F6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94" w:type="dxa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937F6" w:rsidRPr="00933B73" w:rsidTr="002D1D0C">
        <w:tc>
          <w:tcPr>
            <w:tcW w:w="32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첨부파일제목</w:t>
            </w:r>
          </w:p>
        </w:tc>
        <w:tc>
          <w:tcPr>
            <w:tcW w:w="38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FILENAME</w:t>
            </w:r>
          </w:p>
        </w:tc>
        <w:tc>
          <w:tcPr>
            <w:tcW w:w="1843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0937F6" w:rsidRPr="00933B73" w:rsidRDefault="000937F6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255</w:t>
            </w:r>
          </w:p>
        </w:tc>
        <w:tc>
          <w:tcPr>
            <w:tcW w:w="794" w:type="dxa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0937F6" w:rsidRPr="00933B73" w:rsidRDefault="005427B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Event Mail 에서 첨부파일 제목</w:t>
            </w:r>
          </w:p>
        </w:tc>
      </w:tr>
      <w:tr w:rsidR="000937F6" w:rsidRPr="00933B73" w:rsidTr="002D1D0C">
        <w:tc>
          <w:tcPr>
            <w:tcW w:w="32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 w:hint="eastAsia"/>
                <w:kern w:val="0"/>
                <w:szCs w:val="20"/>
              </w:rPr>
              <w:t>보안메일내용</w:t>
            </w:r>
          </w:p>
        </w:tc>
        <w:tc>
          <w:tcPr>
            <w:tcW w:w="3827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CONTENT</w:t>
            </w:r>
          </w:p>
        </w:tc>
        <w:tc>
          <w:tcPr>
            <w:tcW w:w="1843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LONG</w:t>
            </w:r>
          </w:p>
        </w:tc>
        <w:tc>
          <w:tcPr>
            <w:tcW w:w="850" w:type="dxa"/>
          </w:tcPr>
          <w:p w:rsidR="000937F6" w:rsidRPr="00933B73" w:rsidRDefault="000937F6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94" w:type="dxa"/>
          </w:tcPr>
          <w:p w:rsidR="000937F6" w:rsidRPr="00933B73" w:rsidRDefault="00BA4D7A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0937F6" w:rsidRPr="00933B73" w:rsidRDefault="006D3B2C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보안메일내용 혹은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html+text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메일에서 text </w:t>
            </w:r>
            <w:r w:rsidRPr="00933B73">
              <w:rPr>
                <w:rFonts w:asciiTheme="minorHAnsi" w:eastAsiaTheme="minorEastAsia" w:hAnsiTheme="minorHAnsi" w:hint="eastAsia"/>
              </w:rPr>
              <w:lastRenderedPageBreak/>
              <w:t>메일 내용</w:t>
            </w:r>
          </w:p>
        </w:tc>
      </w:tr>
    </w:tbl>
    <w:p w:rsidR="000937F6" w:rsidRPr="00933B73" w:rsidRDefault="000937F6" w:rsidP="000937F6">
      <w:pPr>
        <w:rPr>
          <w:rFonts w:asciiTheme="minorHAnsi" w:eastAsiaTheme="minorEastAsia" w:hAnsiTheme="minorHAnsi"/>
          <w:szCs w:val="20"/>
        </w:rPr>
      </w:pPr>
    </w:p>
    <w:p w:rsidR="00332EF5" w:rsidRPr="00933B73" w:rsidRDefault="00332EF5" w:rsidP="000937F6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0937F6" w:rsidRPr="00933B73" w:rsidTr="002D1D0C">
        <w:tc>
          <w:tcPr>
            <w:tcW w:w="15276" w:type="dxa"/>
            <w:gridSpan w:val="4"/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0937F6" w:rsidRPr="00933B73" w:rsidTr="002D1D0C">
        <w:tc>
          <w:tcPr>
            <w:tcW w:w="4361" w:type="dxa"/>
            <w:shd w:val="clear" w:color="auto" w:fill="D6E3BC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332EF5" w:rsidRPr="00933B73" w:rsidTr="002D1D0C">
        <w:tc>
          <w:tcPr>
            <w:tcW w:w="436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332EF5" w:rsidRPr="00933B73" w:rsidRDefault="00332EF5" w:rsidP="00332EF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0937F6" w:rsidRPr="00933B73" w:rsidRDefault="000937F6" w:rsidP="000937F6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0937F6" w:rsidRPr="00933B73" w:rsidTr="002D1D0C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0937F6" w:rsidRPr="00933B73" w:rsidTr="002D1D0C">
        <w:tc>
          <w:tcPr>
            <w:tcW w:w="4361" w:type="dxa"/>
            <w:shd w:val="clear" w:color="auto" w:fill="EAF1DD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0937F6" w:rsidRPr="00933B73" w:rsidTr="002D1D0C">
        <w:tc>
          <w:tcPr>
            <w:tcW w:w="4361" w:type="dxa"/>
          </w:tcPr>
          <w:p w:rsidR="000937F6" w:rsidRPr="00933B73" w:rsidRDefault="0043074A" w:rsidP="000937F6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SYS_C009517</w:t>
            </w:r>
          </w:p>
        </w:tc>
        <w:tc>
          <w:tcPr>
            <w:tcW w:w="7769" w:type="dxa"/>
          </w:tcPr>
          <w:p w:rsidR="000937F6" w:rsidRPr="00933B73" w:rsidRDefault="000937F6" w:rsidP="002D1D0C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>SEQIDX</w:t>
            </w:r>
          </w:p>
        </w:tc>
        <w:tc>
          <w:tcPr>
            <w:tcW w:w="1525" w:type="dxa"/>
          </w:tcPr>
          <w:p w:rsidR="000937F6" w:rsidRPr="00933B73" w:rsidRDefault="000937F6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0937F6" w:rsidRPr="00933B73" w:rsidRDefault="00146FB7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32253F" w:rsidRPr="00933B73" w:rsidRDefault="0032253F" w:rsidP="00921986">
      <w:pPr>
        <w:rPr>
          <w:rFonts w:asciiTheme="minorHAnsi" w:eastAsiaTheme="minorEastAsia" w:hAnsiTheme="minorHAnsi"/>
        </w:rPr>
      </w:pPr>
    </w:p>
    <w:p w:rsidR="004279E4" w:rsidRPr="00933B73" w:rsidRDefault="003F5459" w:rsidP="004279E4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92" w:name="_Toc527135694"/>
      <w:r w:rsidRPr="00933B73">
        <w:rPr>
          <w:rFonts w:asciiTheme="minorHAnsi" w:eastAsiaTheme="minorEastAsia" w:hAnsiTheme="minorHAnsi" w:hint="eastAsia"/>
        </w:rPr>
        <w:lastRenderedPageBreak/>
        <w:t>IM_DMAIL_RESULT_26</w:t>
      </w:r>
      <w:bookmarkEnd w:id="9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4279E4" w:rsidRPr="00933B73" w:rsidTr="002D1D0C">
        <w:tc>
          <w:tcPr>
            <w:tcW w:w="1668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4279E4" w:rsidRPr="00933B73" w:rsidRDefault="00FB3781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4279E4" w:rsidRPr="00933B73" w:rsidTr="002D1D0C">
        <w:tc>
          <w:tcPr>
            <w:tcW w:w="1668" w:type="dxa"/>
            <w:shd w:val="clear" w:color="auto" w:fill="C2D69B"/>
            <w:vAlign w:val="center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4279E4" w:rsidRPr="00933B73" w:rsidRDefault="004279E4" w:rsidP="002D1D0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메일발송결과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4279E4" w:rsidRPr="00933B73" w:rsidRDefault="004279E4" w:rsidP="002D1D0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IM_DMAIL_RESULT_26</w:t>
            </w:r>
          </w:p>
        </w:tc>
      </w:tr>
      <w:tr w:rsidR="004279E4" w:rsidRPr="00933B73" w:rsidTr="002D1D0C">
        <w:tc>
          <w:tcPr>
            <w:tcW w:w="1668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메일발송결과</w:t>
            </w:r>
          </w:p>
        </w:tc>
        <w:tc>
          <w:tcPr>
            <w:tcW w:w="1701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20000 /년</w:t>
            </w:r>
          </w:p>
        </w:tc>
      </w:tr>
      <w:tr w:rsidR="00DF72D4" w:rsidRPr="00933B73" w:rsidTr="002D1D0C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4279E4" w:rsidRPr="00933B73" w:rsidRDefault="004279E4" w:rsidP="004279E4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827"/>
        <w:gridCol w:w="1843"/>
        <w:gridCol w:w="850"/>
        <w:gridCol w:w="794"/>
        <w:gridCol w:w="472"/>
        <w:gridCol w:w="472"/>
        <w:gridCol w:w="2090"/>
        <w:gridCol w:w="1701"/>
      </w:tblGrid>
      <w:tr w:rsidR="004279E4" w:rsidRPr="00933B73" w:rsidTr="002D1D0C">
        <w:tc>
          <w:tcPr>
            <w:tcW w:w="3227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827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850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94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2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2090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1701" w:type="dxa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메일고유등록번호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DMIDX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279E4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메일 한 통당 고유번호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SEQIDX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279E4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발송된 email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EMAIL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279E4" w:rsidRPr="00933B73" w:rsidRDefault="004279E4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발송 결과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ERRCODE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279E4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발송날짜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STIME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50" w:type="dxa"/>
          </w:tcPr>
          <w:p w:rsidR="004279E4" w:rsidRPr="00933B73" w:rsidRDefault="004279E4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14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메일을 개봉한 시각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OTIME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CHAR</w:t>
            </w:r>
          </w:p>
        </w:tc>
        <w:tc>
          <w:tcPr>
            <w:tcW w:w="850" w:type="dxa"/>
          </w:tcPr>
          <w:p w:rsidR="004279E4" w:rsidRPr="00933B73" w:rsidRDefault="004279E4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14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DURATION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DTIME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279E4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열어본횟수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OCNT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850" w:type="dxa"/>
          </w:tcPr>
          <w:p w:rsidR="004279E4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10,0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group에서 지정된 고유정보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PK1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279E4" w:rsidRPr="00933B73" w:rsidRDefault="004279E4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279E4" w:rsidRPr="00933B73" w:rsidTr="002D1D0C">
        <w:tc>
          <w:tcPr>
            <w:tcW w:w="32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group에서 지정된 고유정보</w:t>
            </w:r>
            <w:r w:rsidR="001C40F5" w:rsidRPr="00933B73">
              <w:rPr>
                <w:rFonts w:asciiTheme="minorHAnsi" w:eastAsiaTheme="minorEastAsia" w:hAnsiTheme="minorHAnsi" w:cs="Courier" w:hint="eastAsia"/>
                <w:kern w:val="0"/>
                <w:szCs w:val="20"/>
              </w:rPr>
              <w:t>2</w:t>
            </w:r>
          </w:p>
        </w:tc>
        <w:tc>
          <w:tcPr>
            <w:tcW w:w="3827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PK2</w:t>
            </w:r>
          </w:p>
        </w:tc>
        <w:tc>
          <w:tcPr>
            <w:tcW w:w="1843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850" w:type="dxa"/>
          </w:tcPr>
          <w:p w:rsidR="004279E4" w:rsidRPr="00933B73" w:rsidRDefault="004279E4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</w:t>
            </w:r>
          </w:p>
        </w:tc>
        <w:tc>
          <w:tcPr>
            <w:tcW w:w="794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090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0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1E587C" w:rsidRPr="00933B73" w:rsidRDefault="001E587C" w:rsidP="004279E4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4279E4" w:rsidRPr="00933B73" w:rsidTr="002D1D0C">
        <w:tc>
          <w:tcPr>
            <w:tcW w:w="15276" w:type="dxa"/>
            <w:gridSpan w:val="4"/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4279E4" w:rsidRPr="00933B73" w:rsidTr="002D1D0C">
        <w:tc>
          <w:tcPr>
            <w:tcW w:w="4361" w:type="dxa"/>
            <w:shd w:val="clear" w:color="auto" w:fill="D6E3BC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1E587C" w:rsidRPr="00933B73" w:rsidTr="002D1D0C">
        <w:tc>
          <w:tcPr>
            <w:tcW w:w="4361" w:type="dxa"/>
          </w:tcPr>
          <w:p w:rsidR="001E587C" w:rsidRPr="00933B73" w:rsidRDefault="001E587C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1E587C" w:rsidRPr="00933B73" w:rsidRDefault="001E587C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1E587C" w:rsidRPr="00933B73" w:rsidRDefault="001E587C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1E587C" w:rsidRPr="00933B73" w:rsidRDefault="001E587C" w:rsidP="006E7694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4279E4" w:rsidRPr="00933B73" w:rsidRDefault="004279E4" w:rsidP="004279E4">
      <w:pPr>
        <w:rPr>
          <w:rFonts w:asciiTheme="minorHAnsi" w:eastAsiaTheme="minorEastAsia" w:hAnsiTheme="minorHAnsi"/>
          <w:szCs w:val="20"/>
        </w:rPr>
      </w:pPr>
    </w:p>
    <w:p w:rsidR="00FA4665" w:rsidRPr="00933B73" w:rsidRDefault="00FA4665" w:rsidP="004279E4">
      <w:pPr>
        <w:rPr>
          <w:rFonts w:asciiTheme="minorHAnsi" w:eastAsiaTheme="minorEastAsia" w:hAnsiTheme="minorHAnsi"/>
          <w:szCs w:val="20"/>
        </w:rPr>
      </w:pPr>
    </w:p>
    <w:p w:rsidR="00FA4665" w:rsidRPr="00933B73" w:rsidRDefault="00FA4665" w:rsidP="004279E4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4279E4" w:rsidRPr="00933B73" w:rsidTr="002D1D0C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4279E4" w:rsidRPr="00933B73" w:rsidTr="002D1D0C">
        <w:tc>
          <w:tcPr>
            <w:tcW w:w="4361" w:type="dxa"/>
            <w:shd w:val="clear" w:color="auto" w:fill="EAF1DD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4279E4" w:rsidRPr="00933B73" w:rsidTr="002D1D0C">
        <w:tc>
          <w:tcPr>
            <w:tcW w:w="4361" w:type="dxa"/>
          </w:tcPr>
          <w:p w:rsidR="004279E4" w:rsidRPr="00933B73" w:rsidRDefault="0043074A" w:rsidP="002D1D0C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SYS_C009525</w:t>
            </w:r>
          </w:p>
        </w:tc>
        <w:tc>
          <w:tcPr>
            <w:tcW w:w="7769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>DMIDX</w:t>
            </w:r>
            <w:r w:rsidRPr="00933B73">
              <w:rPr>
                <w:rFonts w:asciiTheme="minorHAnsi" w:eastAsiaTheme="minorEastAsia" w:hAnsiTheme="minorHAnsi" w:cs="Courier"/>
                <w:color w:val="0000FF"/>
                <w:kern w:val="0"/>
                <w:szCs w:val="20"/>
                <w:highlight w:val="white"/>
              </w:rPr>
              <w:t>,</w:t>
            </w: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 xml:space="preserve"> SEQIDX</w:t>
            </w:r>
          </w:p>
        </w:tc>
        <w:tc>
          <w:tcPr>
            <w:tcW w:w="1525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4279E4" w:rsidRPr="00933B73" w:rsidRDefault="00146FB7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4279E4" w:rsidRPr="00933B73" w:rsidTr="002D1D0C">
        <w:tc>
          <w:tcPr>
            <w:tcW w:w="4361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>IM_DMAIL_RESULT_26_IDX</w:t>
            </w:r>
          </w:p>
        </w:tc>
        <w:tc>
          <w:tcPr>
            <w:tcW w:w="7769" w:type="dxa"/>
          </w:tcPr>
          <w:p w:rsidR="004279E4" w:rsidRPr="00933B73" w:rsidRDefault="004279E4" w:rsidP="002D1D0C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>ERRCODE</w:t>
            </w:r>
            <w:r w:rsidRPr="00933B73">
              <w:rPr>
                <w:rFonts w:asciiTheme="minorHAnsi" w:eastAsiaTheme="minorEastAsia" w:hAnsiTheme="minorHAnsi" w:cs="Courier"/>
                <w:color w:val="0000FF"/>
                <w:kern w:val="0"/>
                <w:szCs w:val="20"/>
                <w:highlight w:val="white"/>
              </w:rPr>
              <w:t>,</w:t>
            </w: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 xml:space="preserve"> STIME</w:t>
            </w:r>
          </w:p>
        </w:tc>
        <w:tc>
          <w:tcPr>
            <w:tcW w:w="1525" w:type="dxa"/>
          </w:tcPr>
          <w:p w:rsidR="004279E4" w:rsidRPr="00933B73" w:rsidRDefault="004279E4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NONUNIQUE</w:t>
            </w:r>
          </w:p>
        </w:tc>
        <w:tc>
          <w:tcPr>
            <w:tcW w:w="1621" w:type="dxa"/>
          </w:tcPr>
          <w:p w:rsidR="004279E4" w:rsidRPr="00933B73" w:rsidRDefault="00146FB7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4279E4" w:rsidRPr="00933B73" w:rsidRDefault="004279E4" w:rsidP="004279E4">
      <w:pPr>
        <w:rPr>
          <w:rFonts w:asciiTheme="minorHAnsi" w:eastAsiaTheme="minorEastAsia" w:hAnsiTheme="minorHAnsi"/>
        </w:rPr>
      </w:pPr>
    </w:p>
    <w:p w:rsidR="005E0CDD" w:rsidRPr="00933B73" w:rsidRDefault="005E0CDD" w:rsidP="005E0CDD">
      <w:pPr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806C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lastRenderedPageBreak/>
        <w:t xml:space="preserve"> </w:t>
      </w:r>
      <w:bookmarkStart w:id="93" w:name="_Toc527135695"/>
      <w:r w:rsidR="00CC5E47">
        <w:rPr>
          <w:rFonts w:asciiTheme="minorHAnsi" w:eastAsiaTheme="minorEastAsia" w:hAnsiTheme="minorHAnsi" w:hint="eastAsia"/>
        </w:rPr>
        <w:t>I</w:t>
      </w:r>
      <w:r w:rsidRPr="00933B73">
        <w:rPr>
          <w:rFonts w:asciiTheme="minorHAnsi" w:eastAsiaTheme="minorEastAsia" w:hAnsiTheme="minorHAnsi" w:hint="eastAsia"/>
        </w:rPr>
        <w:t>M_ENC_DMAIL_26</w:t>
      </w:r>
      <w:bookmarkEnd w:id="9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5E0CDD" w:rsidRPr="00933B73" w:rsidTr="002D1D0C">
        <w:tc>
          <w:tcPr>
            <w:tcW w:w="1668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5E0CDD" w:rsidRPr="00933B73" w:rsidRDefault="005E0CDD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5E0CDD" w:rsidRPr="00933B73" w:rsidRDefault="00FB3781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5E0CDD" w:rsidRPr="00933B73" w:rsidTr="002D1D0C">
        <w:tc>
          <w:tcPr>
            <w:tcW w:w="1668" w:type="dxa"/>
            <w:shd w:val="clear" w:color="auto" w:fill="C2D69B"/>
            <w:vAlign w:val="center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5E0CDD" w:rsidRPr="00933B73" w:rsidRDefault="005E0CDD" w:rsidP="002D1D0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메일</w:t>
            </w:r>
            <w:r w:rsidR="00B6644C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첨부파일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5E0CDD" w:rsidRPr="00933B73" w:rsidRDefault="005E0CDD" w:rsidP="00B6644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IM_</w:t>
            </w:r>
            <w:r w:rsidR="00B6644C"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ENC_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DMAIL_26</w:t>
            </w:r>
          </w:p>
        </w:tc>
      </w:tr>
      <w:tr w:rsidR="005E0CDD" w:rsidRPr="00933B73" w:rsidTr="002D1D0C">
        <w:tc>
          <w:tcPr>
            <w:tcW w:w="1668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5E0CDD" w:rsidRPr="00933B73" w:rsidRDefault="00B6644C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메일첨부파일</w:t>
            </w:r>
          </w:p>
        </w:tc>
        <w:tc>
          <w:tcPr>
            <w:tcW w:w="1701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5E0CDD" w:rsidRPr="00933B73" w:rsidRDefault="00B6644C" w:rsidP="002D1D0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5E0CDD" w:rsidRPr="00933B73">
              <w:rPr>
                <w:rFonts w:asciiTheme="minorHAnsi" w:eastAsiaTheme="minorEastAsia" w:hAnsiTheme="minorHAnsi" w:hint="eastAsia"/>
              </w:rPr>
              <w:t>0 /년</w:t>
            </w:r>
          </w:p>
        </w:tc>
      </w:tr>
      <w:tr w:rsidR="00DF72D4" w:rsidRPr="00933B73" w:rsidTr="002D1D0C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5E0CDD" w:rsidRPr="00933B73" w:rsidRDefault="005E0CDD" w:rsidP="005E0CDD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5E0CDD" w:rsidRPr="00933B73" w:rsidTr="008715A2">
        <w:tc>
          <w:tcPr>
            <w:tcW w:w="2452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5E0CDD" w:rsidRPr="00933B73" w:rsidTr="008715A2">
        <w:tc>
          <w:tcPr>
            <w:tcW w:w="2452" w:type="dxa"/>
          </w:tcPr>
          <w:p w:rsidR="005E0CDD" w:rsidRPr="00933B73" w:rsidRDefault="00F9736C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고유번호</w:t>
            </w:r>
          </w:p>
        </w:tc>
        <w:tc>
          <w:tcPr>
            <w:tcW w:w="3089" w:type="dxa"/>
          </w:tcPr>
          <w:p w:rsidR="005E0CDD" w:rsidRPr="00933B73" w:rsidRDefault="00F9736C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IDX</w:t>
            </w:r>
          </w:p>
        </w:tc>
        <w:tc>
          <w:tcPr>
            <w:tcW w:w="1684" w:type="dxa"/>
          </w:tcPr>
          <w:p w:rsidR="005E0CDD" w:rsidRPr="00933B73" w:rsidRDefault="005E0CDD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739" w:type="dxa"/>
          </w:tcPr>
          <w:p w:rsidR="005E0CDD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10,0</w:t>
            </w:r>
          </w:p>
        </w:tc>
        <w:tc>
          <w:tcPr>
            <w:tcW w:w="773" w:type="dxa"/>
          </w:tcPr>
          <w:p w:rsidR="005E0CDD" w:rsidRPr="00933B73" w:rsidRDefault="00F9736C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5E0CDD" w:rsidRPr="00933B73" w:rsidRDefault="005E0CDD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5E0CDD" w:rsidRPr="00933B73" w:rsidRDefault="005E0CDD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5E0CDD" w:rsidRPr="00933B73" w:rsidRDefault="005E0CDD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5E0CDD" w:rsidRPr="00933B73" w:rsidRDefault="005E0CDD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715A2" w:rsidRPr="00933B73" w:rsidTr="008715A2">
        <w:tc>
          <w:tcPr>
            <w:tcW w:w="2452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메일내용의 고유번호</w:t>
            </w:r>
          </w:p>
        </w:tc>
        <w:tc>
          <w:tcPr>
            <w:tcW w:w="3089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SEQIDX</w:t>
            </w:r>
          </w:p>
        </w:tc>
        <w:tc>
          <w:tcPr>
            <w:tcW w:w="1684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739" w:type="dxa"/>
          </w:tcPr>
          <w:p w:rsidR="008715A2" w:rsidRPr="00933B73" w:rsidRDefault="0043074A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10,0</w:t>
            </w:r>
          </w:p>
        </w:tc>
        <w:tc>
          <w:tcPr>
            <w:tcW w:w="773" w:type="dxa"/>
          </w:tcPr>
          <w:p w:rsidR="008715A2" w:rsidRPr="00933B73" w:rsidRDefault="008715A2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이 번호에 해당하는 메일 정보는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im_dmail_info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의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seqidx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이여야 합니다.</w:t>
            </w:r>
          </w:p>
        </w:tc>
      </w:tr>
      <w:tr w:rsidR="008715A2" w:rsidRPr="00933B73" w:rsidTr="008715A2">
        <w:tc>
          <w:tcPr>
            <w:tcW w:w="2452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파일명</w:t>
            </w:r>
          </w:p>
        </w:tc>
        <w:tc>
          <w:tcPr>
            <w:tcW w:w="3089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FILEINFO</w:t>
            </w:r>
          </w:p>
        </w:tc>
        <w:tc>
          <w:tcPr>
            <w:tcW w:w="1684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8715A2" w:rsidRPr="00933B73" w:rsidRDefault="008715A2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8715A2" w:rsidRPr="00933B73" w:rsidRDefault="008715A2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파일이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인코딩되어서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들어가 있는 경우 파일명을 넣는 곳입니다.</w:t>
            </w:r>
          </w:p>
        </w:tc>
      </w:tr>
      <w:tr w:rsidR="008715A2" w:rsidRPr="00933B73" w:rsidTr="008715A2">
        <w:tc>
          <w:tcPr>
            <w:tcW w:w="2452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파일내용</w:t>
            </w:r>
          </w:p>
        </w:tc>
        <w:tc>
          <w:tcPr>
            <w:tcW w:w="3089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CONTENT</w:t>
            </w:r>
          </w:p>
        </w:tc>
        <w:tc>
          <w:tcPr>
            <w:tcW w:w="1684" w:type="dxa"/>
          </w:tcPr>
          <w:p w:rsidR="008715A2" w:rsidRPr="00933B73" w:rsidRDefault="0043074A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LONG</w:t>
            </w:r>
          </w:p>
        </w:tc>
        <w:tc>
          <w:tcPr>
            <w:tcW w:w="739" w:type="dxa"/>
          </w:tcPr>
          <w:p w:rsidR="008715A2" w:rsidRPr="00933B73" w:rsidRDefault="008715A2" w:rsidP="002D1D0C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8715A2" w:rsidRPr="00933B73" w:rsidRDefault="008715A2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715A2" w:rsidRPr="00933B73" w:rsidRDefault="008715A2" w:rsidP="002D1D0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715A2" w:rsidRPr="00933B73" w:rsidRDefault="008715A2" w:rsidP="008715A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첨부 파일을 base64로 인코딩하여 넣는 곳입니다. 반드시 binary 혹은 text 파일을 base64로 인코딩한 값을 넣어주시기 바랍니다.</w:t>
            </w:r>
          </w:p>
          <w:p w:rsidR="008715A2" w:rsidRPr="00933B73" w:rsidRDefault="008715A2" w:rsidP="008715A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만약, 로컬 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디렉토리에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파일이 있다면 file:// 이후에 파일의 전체 경로를 넣어 </w:t>
            </w:r>
            <w:proofErr w:type="gramStart"/>
            <w:r w:rsidRPr="00933B73">
              <w:rPr>
                <w:rFonts w:asciiTheme="minorHAnsi" w:eastAsiaTheme="minorEastAsia" w:hAnsiTheme="minorHAnsi" w:hint="eastAsia"/>
              </w:rPr>
              <w:t>주십시오 .</w:t>
            </w:r>
            <w:proofErr w:type="gramEnd"/>
          </w:p>
          <w:p w:rsidR="008715A2" w:rsidRPr="00933B73" w:rsidRDefault="008715A2" w:rsidP="008715A2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ex&gt;file:///mail/webmail/sample_file.zip</w:t>
            </w:r>
          </w:p>
        </w:tc>
      </w:tr>
    </w:tbl>
    <w:p w:rsidR="005E0CDD" w:rsidRPr="00933B73" w:rsidRDefault="005E0CDD" w:rsidP="005E0CDD">
      <w:pPr>
        <w:rPr>
          <w:rFonts w:asciiTheme="minorHAnsi" w:eastAsiaTheme="minorEastAsia" w:hAnsiTheme="minorHAnsi"/>
          <w:szCs w:val="20"/>
        </w:rPr>
      </w:pPr>
    </w:p>
    <w:p w:rsidR="001E587C" w:rsidRPr="00933B73" w:rsidRDefault="001E587C" w:rsidP="005E0CDD">
      <w:pPr>
        <w:rPr>
          <w:rFonts w:asciiTheme="minorHAnsi" w:eastAsiaTheme="minorEastAsia" w:hAnsiTheme="minorHAnsi"/>
          <w:szCs w:val="20"/>
        </w:rPr>
      </w:pPr>
    </w:p>
    <w:p w:rsidR="001E587C" w:rsidRPr="00933B73" w:rsidRDefault="001E587C" w:rsidP="005E0CDD">
      <w:pPr>
        <w:rPr>
          <w:rFonts w:asciiTheme="minorHAnsi" w:eastAsiaTheme="minorEastAsia" w:hAnsiTheme="minorHAnsi"/>
          <w:szCs w:val="20"/>
        </w:rPr>
      </w:pPr>
    </w:p>
    <w:p w:rsidR="001E587C" w:rsidRPr="00933B73" w:rsidRDefault="001E587C" w:rsidP="005E0CDD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5E0CDD" w:rsidRPr="00933B73" w:rsidTr="002D1D0C">
        <w:tc>
          <w:tcPr>
            <w:tcW w:w="15276" w:type="dxa"/>
            <w:gridSpan w:val="4"/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5E0CDD" w:rsidRPr="00933B73" w:rsidTr="002D1D0C">
        <w:tc>
          <w:tcPr>
            <w:tcW w:w="4361" w:type="dxa"/>
            <w:shd w:val="clear" w:color="auto" w:fill="D6E3BC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5E0CDD" w:rsidRPr="00933B73" w:rsidTr="002D1D0C">
        <w:tc>
          <w:tcPr>
            <w:tcW w:w="4361" w:type="dxa"/>
          </w:tcPr>
          <w:p w:rsidR="005E0CDD" w:rsidRPr="00933B73" w:rsidRDefault="001E587C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5E0CDD" w:rsidRPr="00933B73" w:rsidRDefault="001E587C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5E0CDD" w:rsidRPr="00933B73" w:rsidRDefault="001E587C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5E0CDD" w:rsidRPr="00933B73" w:rsidRDefault="001E587C" w:rsidP="002D1D0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5E0CDD" w:rsidRPr="00933B73" w:rsidRDefault="005E0CDD" w:rsidP="005E0CDD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5E0CDD" w:rsidRPr="00933B73" w:rsidTr="002D1D0C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5E0CDD" w:rsidRPr="00933B73" w:rsidTr="002D1D0C">
        <w:tc>
          <w:tcPr>
            <w:tcW w:w="4361" w:type="dxa"/>
            <w:shd w:val="clear" w:color="auto" w:fill="EAF1DD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5E0CDD" w:rsidRPr="00933B73" w:rsidTr="002D1D0C">
        <w:tc>
          <w:tcPr>
            <w:tcW w:w="4361" w:type="dxa"/>
          </w:tcPr>
          <w:p w:rsidR="005E0CDD" w:rsidRPr="00933B73" w:rsidRDefault="0043074A" w:rsidP="00F9736C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SYS_C009529</w:t>
            </w:r>
          </w:p>
        </w:tc>
        <w:tc>
          <w:tcPr>
            <w:tcW w:w="7769" w:type="dxa"/>
          </w:tcPr>
          <w:p w:rsidR="005E0CDD" w:rsidRPr="00933B73" w:rsidRDefault="004A16DB" w:rsidP="002D1D0C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>IDX</w:t>
            </w:r>
          </w:p>
        </w:tc>
        <w:tc>
          <w:tcPr>
            <w:tcW w:w="1525" w:type="dxa"/>
          </w:tcPr>
          <w:p w:rsidR="005E0CDD" w:rsidRPr="00933B73" w:rsidRDefault="005E0CDD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5E0CDD" w:rsidRPr="00933B73" w:rsidRDefault="00146FB7" w:rsidP="002D1D0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4279E4" w:rsidRPr="00933B73" w:rsidRDefault="004279E4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AD254F" w:rsidP="00921986">
      <w:pPr>
        <w:rPr>
          <w:rFonts w:asciiTheme="minorHAnsi" w:eastAsiaTheme="minorEastAsia" w:hAnsiTheme="minorHAnsi"/>
        </w:rPr>
      </w:pPr>
    </w:p>
    <w:p w:rsidR="00AD254F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lastRenderedPageBreak/>
        <w:t xml:space="preserve"> </w:t>
      </w:r>
      <w:bookmarkStart w:id="94" w:name="_Toc527135696"/>
      <w:r w:rsidRPr="00933B73">
        <w:rPr>
          <w:rFonts w:asciiTheme="minorHAnsi" w:eastAsiaTheme="minorEastAsia" w:hAnsiTheme="minorHAnsi"/>
        </w:rPr>
        <w:t>ADMIN_EMAIL_SET</w:t>
      </w:r>
      <w:bookmarkEnd w:id="9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AD254F" w:rsidRPr="00933B73" w:rsidTr="00EE31D9">
        <w:tc>
          <w:tcPr>
            <w:tcW w:w="1668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AD254F" w:rsidRPr="00933B73" w:rsidTr="00EE31D9">
        <w:tc>
          <w:tcPr>
            <w:tcW w:w="1668" w:type="dxa"/>
            <w:shd w:val="clear" w:color="auto" w:fill="C2D69B"/>
            <w:vAlign w:val="center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AD254F" w:rsidRPr="00933B73" w:rsidRDefault="00AD254F" w:rsidP="00EE31D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이메일발송설정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AD254F" w:rsidRPr="00933B73" w:rsidRDefault="00AD254F" w:rsidP="00AD254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ADMIN_EMAIL_SET</w:t>
            </w:r>
          </w:p>
        </w:tc>
      </w:tr>
      <w:tr w:rsidR="00AD254F" w:rsidRPr="00933B73" w:rsidTr="00EE31D9">
        <w:tc>
          <w:tcPr>
            <w:tcW w:w="1668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이메일발송설정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DF72D4" w:rsidRPr="00933B73" w:rsidTr="00EE31D9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AD254F" w:rsidRPr="00933B73" w:rsidRDefault="00AD254F" w:rsidP="00AD254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AD254F" w:rsidRPr="00933B73" w:rsidTr="00EE31D9">
        <w:tc>
          <w:tcPr>
            <w:tcW w:w="2452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cs="Courier"/>
                <w:kern w:val="0"/>
                <w:szCs w:val="20"/>
                <w:highlight w:val="white"/>
              </w:rPr>
              <w:t>고유번호</w:t>
            </w:r>
          </w:p>
        </w:tc>
        <w:tc>
          <w:tcPr>
            <w:tcW w:w="3089" w:type="dxa"/>
          </w:tcPr>
          <w:p w:rsidR="00AD254F" w:rsidRPr="00933B73" w:rsidRDefault="00800BCE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SEQ</w:t>
            </w:r>
          </w:p>
        </w:tc>
        <w:tc>
          <w:tcPr>
            <w:tcW w:w="1684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NUMBER</w:t>
            </w:r>
          </w:p>
        </w:tc>
        <w:tc>
          <w:tcPr>
            <w:tcW w:w="739" w:type="dxa"/>
          </w:tcPr>
          <w:p w:rsidR="00AD254F" w:rsidRPr="00933B73" w:rsidRDefault="00AD254F" w:rsidP="00EE31D9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10,0</w:t>
            </w:r>
          </w:p>
        </w:tc>
        <w:tc>
          <w:tcPr>
            <w:tcW w:w="773" w:type="dxa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회원가입이메일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 xml:space="preserve">MEM_EMAIL   </w:t>
            </w:r>
          </w:p>
        </w:tc>
        <w:tc>
          <w:tcPr>
            <w:tcW w:w="1684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EE31D9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AD254F" w:rsidRPr="00933B73" w:rsidRDefault="00AD254F" w:rsidP="00EE31D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EE31D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회원가입제목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MEM_SUBJECT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회원가입내용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MEM_CONTENT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400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성능평가이메일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PES_EMAIL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성능평가제목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PES_SUBJECT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성능평가내용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PES_CONTENT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4000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기술적용점검이메일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TECH_EMAIL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CB5F9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20</w:t>
            </w:r>
            <w:r w:rsidR="00AD254F" w:rsidRPr="00933B73"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기술적용점검제목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TECH_SUBJECT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기술적용점검내용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TECH_CONTENT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4000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공용특징정보이메일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COM_EMAIL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공용특징정보제목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COM_SUBJECT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공용특징정보내용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COM_CONTENT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VARCHAR2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4000</w:t>
            </w: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D254F" w:rsidRPr="00933B73" w:rsidTr="00EE31D9">
        <w:tc>
          <w:tcPr>
            <w:tcW w:w="2452" w:type="dxa"/>
          </w:tcPr>
          <w:p w:rsidR="00AD254F" w:rsidRPr="00933B73" w:rsidRDefault="00014912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등록일시</w:t>
            </w:r>
          </w:p>
        </w:tc>
        <w:tc>
          <w:tcPr>
            <w:tcW w:w="3089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REG_DATE</w:t>
            </w:r>
          </w:p>
        </w:tc>
        <w:tc>
          <w:tcPr>
            <w:tcW w:w="1684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DATE</w:t>
            </w:r>
          </w:p>
        </w:tc>
        <w:tc>
          <w:tcPr>
            <w:tcW w:w="739" w:type="dxa"/>
          </w:tcPr>
          <w:p w:rsidR="00AD254F" w:rsidRPr="00933B73" w:rsidRDefault="00AD254F" w:rsidP="00AD254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AD254F" w:rsidRPr="00933B73" w:rsidRDefault="00AD254F" w:rsidP="00AD254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D254F" w:rsidRPr="00933B73" w:rsidRDefault="00AD254F" w:rsidP="00AD254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08615E" w:rsidRPr="00933B73" w:rsidRDefault="0008615E" w:rsidP="0008615E">
      <w:pPr>
        <w:rPr>
          <w:rFonts w:asciiTheme="minorHAnsi" w:eastAsiaTheme="minorEastAsia" w:hAnsiTheme="minorHAnsi"/>
        </w:rPr>
      </w:pPr>
    </w:p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E1D52" w:rsidRPr="00933B73" w:rsidTr="00005008">
        <w:tc>
          <w:tcPr>
            <w:tcW w:w="15276" w:type="dxa"/>
            <w:gridSpan w:val="4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E1D52" w:rsidRPr="00933B73" w:rsidTr="0000500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PK_ADMIN_EMAIL_SET</w:t>
            </w:r>
          </w:p>
        </w:tc>
        <w:tc>
          <w:tcPr>
            <w:tcW w:w="7769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>SEQ</w:t>
            </w:r>
          </w:p>
        </w:tc>
        <w:tc>
          <w:tcPr>
            <w:tcW w:w="1525" w:type="dxa"/>
          </w:tcPr>
          <w:p w:rsidR="001E1D52" w:rsidRPr="00933B73" w:rsidRDefault="00F43781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1E1D52" w:rsidRPr="00933B73" w:rsidRDefault="00F43781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CTIS</w:t>
            </w:r>
          </w:p>
        </w:tc>
      </w:tr>
    </w:tbl>
    <w:p w:rsidR="0008615E" w:rsidRPr="00933B73" w:rsidRDefault="0008615E" w:rsidP="0008615E">
      <w:pPr>
        <w:rPr>
          <w:rFonts w:asciiTheme="minorHAnsi" w:eastAsiaTheme="minorEastAsia" w:hAnsiTheme="minorHAnsi"/>
        </w:rPr>
      </w:pPr>
    </w:p>
    <w:p w:rsidR="001E1D52" w:rsidRPr="00933B73" w:rsidRDefault="001E1D52" w:rsidP="001E1D52">
      <w:pPr>
        <w:pStyle w:val="2"/>
        <w:spacing w:before="180" w:after="180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08615E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95" w:name="_Toc527135697"/>
      <w:r w:rsidRPr="00933B73">
        <w:rPr>
          <w:rFonts w:asciiTheme="minorHAnsi" w:eastAsiaTheme="minorEastAsia" w:hAnsiTheme="minorHAnsi" w:hint="eastAsia"/>
        </w:rPr>
        <w:lastRenderedPageBreak/>
        <w:t>PES_FIELD_OSP_CONTENT</w:t>
      </w:r>
      <w:bookmarkEnd w:id="9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08615E" w:rsidRPr="00933B73" w:rsidTr="00EE31D9">
        <w:tc>
          <w:tcPr>
            <w:tcW w:w="1668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08615E" w:rsidRPr="00933B73" w:rsidRDefault="0008615E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08615E" w:rsidRPr="00933B73" w:rsidRDefault="0008615E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08615E" w:rsidRPr="00933B73" w:rsidTr="00EE31D9">
        <w:tc>
          <w:tcPr>
            <w:tcW w:w="1668" w:type="dxa"/>
            <w:shd w:val="clear" w:color="auto" w:fill="C2D69B"/>
            <w:vAlign w:val="center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08615E" w:rsidRPr="00933B73" w:rsidRDefault="0008615E" w:rsidP="00EE31D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필드평가OSP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컨텐츠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08615E" w:rsidRPr="00933B73" w:rsidRDefault="0008615E" w:rsidP="00EE31D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PES_FIELD_OSP_CONTENT</w:t>
            </w:r>
          </w:p>
        </w:tc>
      </w:tr>
      <w:tr w:rsidR="0008615E" w:rsidRPr="00933B73" w:rsidTr="00EE31D9">
        <w:tc>
          <w:tcPr>
            <w:tcW w:w="1668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08615E" w:rsidRPr="00933B73" w:rsidRDefault="00C472A5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필드평가OSP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컨텐츠</w:t>
            </w:r>
          </w:p>
        </w:tc>
        <w:tc>
          <w:tcPr>
            <w:tcW w:w="1701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08615E" w:rsidRPr="00933B73" w:rsidRDefault="0008615E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DF72D4" w:rsidRPr="00933B73" w:rsidTr="00EE31D9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08615E" w:rsidRPr="00933B73" w:rsidRDefault="0008615E" w:rsidP="0008615E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08615E" w:rsidRPr="00933B73" w:rsidTr="00EE31D9">
        <w:tc>
          <w:tcPr>
            <w:tcW w:w="2452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08615E" w:rsidRPr="00933B73" w:rsidRDefault="0008615E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종료일시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CONT_END_DT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08615E" w:rsidRPr="00933B73" w:rsidRDefault="0008615E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시작일시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CONT_START_DT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08615E" w:rsidRPr="00933B73" w:rsidRDefault="0008615E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회차번호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24</w:t>
            </w:r>
          </w:p>
        </w:tc>
        <w:tc>
          <w:tcPr>
            <w:tcW w:w="773" w:type="dxa"/>
          </w:tcPr>
          <w:p w:rsidR="0008615E" w:rsidRPr="00933B73" w:rsidRDefault="00A07F48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8615E" w:rsidRPr="00933B73" w:rsidRDefault="000C74FD" w:rsidP="0008615E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입력일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REG_DT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08615E" w:rsidRPr="00933B73" w:rsidRDefault="0008615E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업로드상태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UP_STATE_INFO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</w:t>
            </w: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삭제여부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DEL_YN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로그생성여부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LOG_CRE_YN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파일명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FILE_NM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80</w:t>
            </w: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입력자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REG_USERID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콘텐츠ID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로그시간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LOG_TIME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</w:t>
            </w: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로그동작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LOG_ACT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</w:t>
            </w: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8615E" w:rsidRPr="00933B73" w:rsidTr="00EE31D9">
        <w:tc>
          <w:tcPr>
            <w:tcW w:w="245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로그제목</w:t>
            </w:r>
          </w:p>
        </w:tc>
        <w:tc>
          <w:tcPr>
            <w:tcW w:w="3089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LOG_TITLE</w:t>
            </w:r>
          </w:p>
        </w:tc>
        <w:tc>
          <w:tcPr>
            <w:tcW w:w="1684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8615E" w:rsidRPr="00933B73" w:rsidRDefault="00881AC5" w:rsidP="0008615E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200</w:t>
            </w:r>
          </w:p>
        </w:tc>
        <w:tc>
          <w:tcPr>
            <w:tcW w:w="773" w:type="dxa"/>
          </w:tcPr>
          <w:p w:rsidR="0008615E" w:rsidRPr="00933B73" w:rsidRDefault="0008615E" w:rsidP="0008615E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8615E" w:rsidRPr="00933B73" w:rsidRDefault="0008615E" w:rsidP="0008615E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089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홈페이지</w:t>
            </w:r>
          </w:p>
        </w:tc>
        <w:tc>
          <w:tcPr>
            <w:tcW w:w="3089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HOMEPAGE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80</w:t>
            </w: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로그권리사</w:t>
            </w:r>
          </w:p>
        </w:tc>
        <w:tc>
          <w:tcPr>
            <w:tcW w:w="3089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LOG_RIGHT_NAME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100</w:t>
            </w: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로그권리정보</w:t>
            </w:r>
          </w:p>
        </w:tc>
        <w:tc>
          <w:tcPr>
            <w:tcW w:w="3089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LOG_RIGHT_INFO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로그과금</w:t>
            </w:r>
          </w:p>
        </w:tc>
        <w:tc>
          <w:tcPr>
            <w:tcW w:w="3089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LOG_PAY_INFO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로그비고</w:t>
            </w:r>
          </w:p>
        </w:tc>
        <w:tc>
          <w:tcPr>
            <w:tcW w:w="3089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LOG_NOTE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255</w:t>
            </w: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업로드상태</w:t>
            </w:r>
          </w:p>
        </w:tc>
        <w:tc>
          <w:tcPr>
            <w:tcW w:w="3089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UP_STATE_DETAIL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200</w:t>
            </w: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에러파일명</w:t>
            </w:r>
          </w:p>
        </w:tc>
        <w:tc>
          <w:tcPr>
            <w:tcW w:w="3089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ERR_FILE_NM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80</w:t>
            </w: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3D779E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인식결과</w:t>
            </w:r>
          </w:p>
        </w:tc>
        <w:tc>
          <w:tcPr>
            <w:tcW w:w="3089" w:type="dxa"/>
          </w:tcPr>
          <w:p w:rsidR="00A07F48" w:rsidRPr="00933B73" w:rsidRDefault="003D779E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RECOG_RESULT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07F48" w:rsidRPr="00933B73" w:rsidTr="00EE31D9">
        <w:tc>
          <w:tcPr>
            <w:tcW w:w="2452" w:type="dxa"/>
          </w:tcPr>
          <w:p w:rsidR="00A07F48" w:rsidRPr="00933B73" w:rsidRDefault="003D779E" w:rsidP="003D779E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권리결과</w:t>
            </w:r>
            <w:r w:rsidRPr="00933B73">
              <w:rPr>
                <w:rFonts w:asciiTheme="minorHAnsi" w:eastAsiaTheme="minorEastAsia" w:hAnsiTheme="minorHAnsi"/>
              </w:rPr>
              <w:t xml:space="preserve"> </w:t>
            </w:r>
          </w:p>
        </w:tc>
        <w:tc>
          <w:tcPr>
            <w:tcW w:w="3089" w:type="dxa"/>
          </w:tcPr>
          <w:p w:rsidR="00A07F48" w:rsidRPr="00933B73" w:rsidRDefault="003D779E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RIGHT_RESULT</w:t>
            </w:r>
          </w:p>
        </w:tc>
        <w:tc>
          <w:tcPr>
            <w:tcW w:w="1684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A07F48" w:rsidRPr="00933B73" w:rsidRDefault="00A07F48" w:rsidP="00A07F4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73" w:type="dxa"/>
          </w:tcPr>
          <w:p w:rsidR="00A07F48" w:rsidRPr="00933B73" w:rsidRDefault="00A07F48" w:rsidP="00A07F4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07F48" w:rsidRPr="00933B73" w:rsidRDefault="00A07F48" w:rsidP="00A07F4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08615E" w:rsidRPr="00933B73" w:rsidRDefault="0008615E" w:rsidP="0008615E">
      <w:pPr>
        <w:rPr>
          <w:rFonts w:asciiTheme="minorHAnsi" w:eastAsiaTheme="minorEastAsia" w:hAnsiTheme="minorHAnsi"/>
          <w:szCs w:val="20"/>
        </w:rPr>
      </w:pPr>
    </w:p>
    <w:p w:rsidR="00AD254F" w:rsidRPr="00933B73" w:rsidRDefault="00AD254F" w:rsidP="00AD254F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E1D52" w:rsidRPr="00933B73" w:rsidTr="00005008">
        <w:tc>
          <w:tcPr>
            <w:tcW w:w="15276" w:type="dxa"/>
            <w:gridSpan w:val="4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E1D52" w:rsidRPr="00933B73" w:rsidTr="0000500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PES_FIELD_OSP_CONTENT_PK</w:t>
            </w:r>
          </w:p>
        </w:tc>
        <w:tc>
          <w:tcPr>
            <w:tcW w:w="7769" w:type="dxa"/>
          </w:tcPr>
          <w:p w:rsidR="001E1D52" w:rsidRPr="00933B73" w:rsidRDefault="00F43781" w:rsidP="00F43781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FLD_NO, CONT_GB, HOMEPAGE, SEQ</w:t>
            </w:r>
          </w:p>
        </w:tc>
        <w:tc>
          <w:tcPr>
            <w:tcW w:w="1525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1E1D52" w:rsidRPr="00933B73" w:rsidRDefault="001E1D52">
      <w:pPr>
        <w:widowControl/>
        <w:wordWrap/>
        <w:autoSpaceDE/>
        <w:autoSpaceDN/>
        <w:jc w:val="left"/>
        <w:rPr>
          <w:rFonts w:asciiTheme="minorHAnsi" w:eastAsiaTheme="minorEastAsia" w:hAnsiTheme="minorHAnsi"/>
          <w:b/>
          <w:sz w:val="22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CF01E1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/>
        </w:rPr>
        <w:lastRenderedPageBreak/>
        <w:t xml:space="preserve"> </w:t>
      </w:r>
      <w:bookmarkStart w:id="96" w:name="_Toc527135698"/>
      <w:r w:rsidRPr="00933B73">
        <w:rPr>
          <w:rFonts w:asciiTheme="minorHAnsi" w:eastAsiaTheme="minorEastAsia" w:hAnsiTheme="minorHAnsi" w:hint="eastAsia"/>
        </w:rPr>
        <w:t>PES_FIELD_RIGHT_OSP</w:t>
      </w:r>
      <w:bookmarkEnd w:id="96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CF01E1" w:rsidRPr="00933B73" w:rsidTr="00EE31D9">
        <w:tc>
          <w:tcPr>
            <w:tcW w:w="1668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CF01E1" w:rsidRPr="00933B73" w:rsidRDefault="00CF01E1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CF01E1" w:rsidRPr="00933B73" w:rsidRDefault="00CF01E1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CF01E1" w:rsidRPr="00933B73" w:rsidTr="00EE31D9">
        <w:tc>
          <w:tcPr>
            <w:tcW w:w="1668" w:type="dxa"/>
            <w:shd w:val="clear" w:color="auto" w:fill="C2D69B"/>
            <w:vAlign w:val="center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CF01E1" w:rsidRPr="00933B73" w:rsidRDefault="00CF01E1" w:rsidP="00CF01E1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 OSP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 xml:space="preserve"> </w:t>
            </w: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권리정보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CF01E1" w:rsidRPr="00933B73" w:rsidRDefault="00C617E5" w:rsidP="00EE31D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PES_FIELD_RIGHT_OSP</w:t>
            </w:r>
          </w:p>
        </w:tc>
      </w:tr>
      <w:tr w:rsidR="00CF01E1" w:rsidRPr="00933B73" w:rsidTr="00EE31D9">
        <w:tc>
          <w:tcPr>
            <w:tcW w:w="1668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CF01E1" w:rsidRPr="00933B73" w:rsidRDefault="00CF01E1" w:rsidP="00EE31D9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이메일발송설정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CF01E1" w:rsidRPr="00933B73" w:rsidRDefault="00CF01E1" w:rsidP="00EE31D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DF72D4" w:rsidRPr="00933B73" w:rsidTr="00EE31D9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CF01E1" w:rsidRPr="00933B73" w:rsidRDefault="00CF01E1" w:rsidP="00CF01E1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C617E5" w:rsidRPr="00933B73" w:rsidTr="00EE31D9">
        <w:tc>
          <w:tcPr>
            <w:tcW w:w="2452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CF01E1" w:rsidRPr="00933B73" w:rsidRDefault="00CF01E1" w:rsidP="00EE31D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A7677F" w:rsidRPr="00933B73" w:rsidTr="00EE31D9">
        <w:tc>
          <w:tcPr>
            <w:tcW w:w="2452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회차번호</w:t>
            </w:r>
          </w:p>
        </w:tc>
        <w:tc>
          <w:tcPr>
            <w:tcW w:w="3089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FLD_NO</w:t>
            </w:r>
          </w:p>
        </w:tc>
        <w:tc>
          <w:tcPr>
            <w:tcW w:w="1684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A7677F" w:rsidRPr="00933B73" w:rsidRDefault="00A7677F" w:rsidP="00A7677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24</w:t>
            </w:r>
          </w:p>
        </w:tc>
        <w:tc>
          <w:tcPr>
            <w:tcW w:w="773" w:type="dxa"/>
          </w:tcPr>
          <w:p w:rsidR="00A7677F" w:rsidRPr="00933B73" w:rsidRDefault="00A7677F" w:rsidP="00A7677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A7677F" w:rsidRPr="00933B73" w:rsidTr="00EE31D9">
        <w:tc>
          <w:tcPr>
            <w:tcW w:w="2452" w:type="dxa"/>
          </w:tcPr>
          <w:p w:rsidR="00A7677F" w:rsidRPr="00933B73" w:rsidRDefault="00EF370A" w:rsidP="00A7677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3089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684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A7677F" w:rsidRPr="00933B73" w:rsidRDefault="00A7677F" w:rsidP="00A7677F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73" w:type="dxa"/>
          </w:tcPr>
          <w:p w:rsidR="00A7677F" w:rsidRPr="00933B73" w:rsidRDefault="00A7677F" w:rsidP="00A7677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A7677F" w:rsidRPr="00933B73" w:rsidRDefault="00A7677F" w:rsidP="00A7677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A774A" w:rsidRPr="00933B73" w:rsidTr="00EE31D9">
        <w:tc>
          <w:tcPr>
            <w:tcW w:w="245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콘텐츠ID</w:t>
            </w:r>
          </w:p>
        </w:tc>
        <w:tc>
          <w:tcPr>
            <w:tcW w:w="3089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1684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BA774A" w:rsidRPr="00933B73" w:rsidRDefault="00BA774A" w:rsidP="00BA774A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73" w:type="dxa"/>
          </w:tcPr>
          <w:p w:rsidR="00BA774A" w:rsidRPr="00933B73" w:rsidRDefault="00BA774A" w:rsidP="00BA774A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A774A" w:rsidRPr="00933B73" w:rsidTr="00EE31D9">
        <w:tc>
          <w:tcPr>
            <w:tcW w:w="245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OSP명</w:t>
            </w:r>
          </w:p>
        </w:tc>
        <w:tc>
          <w:tcPr>
            <w:tcW w:w="3089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OSP_NAME</w:t>
            </w:r>
          </w:p>
        </w:tc>
        <w:tc>
          <w:tcPr>
            <w:tcW w:w="1684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BA774A" w:rsidRPr="00933B73" w:rsidRDefault="007F19E7" w:rsidP="00BA774A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5</w:t>
            </w:r>
            <w:r w:rsidR="00BA774A" w:rsidRPr="00933B73"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773" w:type="dxa"/>
          </w:tcPr>
          <w:p w:rsidR="00BA774A" w:rsidRPr="00933B73" w:rsidRDefault="00BA774A" w:rsidP="00BA774A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A774A" w:rsidRPr="00933B73" w:rsidTr="00EE31D9">
        <w:tc>
          <w:tcPr>
            <w:tcW w:w="245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권리자명</w:t>
            </w:r>
          </w:p>
        </w:tc>
        <w:tc>
          <w:tcPr>
            <w:tcW w:w="3089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RIGHT_NAME</w:t>
            </w:r>
          </w:p>
        </w:tc>
        <w:tc>
          <w:tcPr>
            <w:tcW w:w="1684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BA774A" w:rsidRPr="00933B73" w:rsidRDefault="004F2110" w:rsidP="00BA774A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20</w:t>
            </w:r>
            <w:r w:rsidR="002C379C" w:rsidRPr="00933B73"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773" w:type="dxa"/>
          </w:tcPr>
          <w:p w:rsidR="00BA774A" w:rsidRPr="00933B73" w:rsidRDefault="00BA774A" w:rsidP="00BA774A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A774A" w:rsidRPr="00933B73" w:rsidTr="00EE31D9">
        <w:tc>
          <w:tcPr>
            <w:tcW w:w="245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권리정보</w:t>
            </w:r>
          </w:p>
        </w:tc>
        <w:tc>
          <w:tcPr>
            <w:tcW w:w="3089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RIGHT_INFO</w:t>
            </w:r>
          </w:p>
        </w:tc>
        <w:tc>
          <w:tcPr>
            <w:tcW w:w="1684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BA774A" w:rsidRPr="00933B73" w:rsidRDefault="003E712C" w:rsidP="00EF370A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100</w:t>
            </w:r>
          </w:p>
        </w:tc>
        <w:tc>
          <w:tcPr>
            <w:tcW w:w="773" w:type="dxa"/>
          </w:tcPr>
          <w:p w:rsidR="00BA774A" w:rsidRPr="00933B73" w:rsidRDefault="00BA774A" w:rsidP="00BA774A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A774A" w:rsidRPr="00933B73" w:rsidTr="00EE31D9">
        <w:tc>
          <w:tcPr>
            <w:tcW w:w="2452" w:type="dxa"/>
          </w:tcPr>
          <w:p w:rsidR="00BA774A" w:rsidRPr="00933B73" w:rsidRDefault="00C3380B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요금정보</w:t>
            </w:r>
          </w:p>
        </w:tc>
        <w:tc>
          <w:tcPr>
            <w:tcW w:w="3089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PAY_INFO</w:t>
            </w:r>
          </w:p>
        </w:tc>
        <w:tc>
          <w:tcPr>
            <w:tcW w:w="1684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739" w:type="dxa"/>
          </w:tcPr>
          <w:p w:rsidR="00BA774A" w:rsidRPr="00933B73" w:rsidRDefault="00BA774A" w:rsidP="00BA774A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BA774A" w:rsidRPr="00933B73" w:rsidRDefault="00BA774A" w:rsidP="00BA774A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A774A" w:rsidRPr="00933B73" w:rsidTr="00EE31D9">
        <w:tc>
          <w:tcPr>
            <w:tcW w:w="2452" w:type="dxa"/>
          </w:tcPr>
          <w:p w:rsidR="00BA774A" w:rsidRPr="00933B73" w:rsidRDefault="003D779E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089" w:type="dxa"/>
          </w:tcPr>
          <w:p w:rsidR="00BA774A" w:rsidRPr="00933B73" w:rsidRDefault="00C3380B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684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BA774A" w:rsidRPr="00933B73" w:rsidRDefault="00BA774A" w:rsidP="00BA774A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BA774A" w:rsidRPr="00933B73" w:rsidRDefault="00BA774A" w:rsidP="00BA774A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BA774A" w:rsidRPr="00933B73" w:rsidTr="00EE31D9">
        <w:tc>
          <w:tcPr>
            <w:tcW w:w="245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홈페이지</w:t>
            </w:r>
          </w:p>
        </w:tc>
        <w:tc>
          <w:tcPr>
            <w:tcW w:w="3089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HOMEPAGE</w:t>
            </w:r>
          </w:p>
        </w:tc>
        <w:tc>
          <w:tcPr>
            <w:tcW w:w="1684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BA774A" w:rsidRPr="00933B73" w:rsidRDefault="00BA774A" w:rsidP="00BA774A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80</w:t>
            </w:r>
          </w:p>
        </w:tc>
        <w:tc>
          <w:tcPr>
            <w:tcW w:w="773" w:type="dxa"/>
          </w:tcPr>
          <w:p w:rsidR="00BA774A" w:rsidRPr="00933B73" w:rsidRDefault="00BA774A" w:rsidP="00BA774A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BA774A" w:rsidRPr="00933B73" w:rsidRDefault="00BA774A" w:rsidP="00BA774A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1E1D52" w:rsidRPr="00933B73" w:rsidRDefault="001E1D52" w:rsidP="00CF01E1">
      <w:pPr>
        <w:rPr>
          <w:rFonts w:asciiTheme="minorHAnsi" w:eastAsiaTheme="minorEastAsia" w:hAnsiTheme="minorHAnsi"/>
          <w:szCs w:val="20"/>
        </w:rPr>
      </w:pPr>
    </w:p>
    <w:p w:rsidR="001E1D52" w:rsidRPr="00933B73" w:rsidRDefault="001E1D52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  <w:r w:rsidRPr="00933B73">
        <w:rPr>
          <w:rFonts w:asciiTheme="minorHAnsi" w:eastAsiaTheme="minorEastAsia" w:hAnsiTheme="minorHAnsi"/>
          <w:szCs w:val="20"/>
        </w:rPr>
        <w:br w:type="page"/>
      </w:r>
    </w:p>
    <w:p w:rsidR="00CF01E1" w:rsidRPr="00933B73" w:rsidRDefault="00CF01E1" w:rsidP="00CF01E1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E1D52" w:rsidRPr="00933B73" w:rsidTr="00005008">
        <w:tc>
          <w:tcPr>
            <w:tcW w:w="15276" w:type="dxa"/>
            <w:gridSpan w:val="4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E1D52" w:rsidRPr="00933B73" w:rsidTr="0000500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PES_FIELD_RIGHT_OSP_PK</w:t>
            </w:r>
          </w:p>
        </w:tc>
        <w:tc>
          <w:tcPr>
            <w:tcW w:w="7769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FLD_NO, CONT_GB, CONTENT_ID, OSP_NAME</w:t>
            </w:r>
          </w:p>
        </w:tc>
        <w:tc>
          <w:tcPr>
            <w:tcW w:w="1525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CF01E1" w:rsidRPr="00933B73" w:rsidRDefault="00CF01E1" w:rsidP="00CF01E1">
      <w:pPr>
        <w:rPr>
          <w:rFonts w:asciiTheme="minorHAnsi" w:eastAsiaTheme="minorEastAsia" w:hAnsiTheme="minorHAnsi"/>
          <w:szCs w:val="20"/>
        </w:rPr>
      </w:pPr>
    </w:p>
    <w:p w:rsidR="00CF01E1" w:rsidRPr="00933B73" w:rsidRDefault="00CF01E1" w:rsidP="00AD254F">
      <w:pPr>
        <w:rPr>
          <w:rFonts w:asciiTheme="minorHAnsi" w:eastAsiaTheme="minorEastAsia" w:hAnsiTheme="minorHAnsi"/>
          <w:szCs w:val="20"/>
        </w:rPr>
      </w:pPr>
    </w:p>
    <w:p w:rsidR="0077205C" w:rsidRPr="00933B73" w:rsidRDefault="0077205C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  <w:r w:rsidRPr="00933B73">
        <w:rPr>
          <w:rFonts w:asciiTheme="minorHAnsi" w:eastAsiaTheme="minorEastAsia" w:hAnsiTheme="minorHAnsi"/>
          <w:szCs w:val="20"/>
        </w:rPr>
        <w:br w:type="page"/>
      </w:r>
    </w:p>
    <w:p w:rsidR="0077205C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 w:hint="eastAsia"/>
        </w:rPr>
        <w:lastRenderedPageBreak/>
        <w:t xml:space="preserve"> </w:t>
      </w:r>
      <w:bookmarkStart w:id="97" w:name="_Toc527135699"/>
      <w:r w:rsidRPr="00933B73">
        <w:rPr>
          <w:rFonts w:asciiTheme="minorHAnsi" w:eastAsiaTheme="minorEastAsia" w:hAnsiTheme="minorHAnsi" w:hint="eastAsia"/>
        </w:rPr>
        <w:t>LNX_TEST_INFO</w:t>
      </w:r>
      <w:bookmarkEnd w:id="9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77205C" w:rsidRPr="00933B73" w:rsidTr="00D23BDC">
        <w:tc>
          <w:tcPr>
            <w:tcW w:w="1668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7205C" w:rsidRPr="00933B73" w:rsidTr="00D23BDC">
        <w:tc>
          <w:tcPr>
            <w:tcW w:w="1668" w:type="dxa"/>
            <w:shd w:val="clear" w:color="auto" w:fill="C2D69B"/>
            <w:vAlign w:val="center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7205C" w:rsidRPr="00933B73" w:rsidRDefault="0077205C" w:rsidP="00D23BD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리눅스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성능평가 수행 설정정보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7205C" w:rsidRPr="00933B73" w:rsidRDefault="0077205C" w:rsidP="00D23BD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LNX_TEST_INFO</w:t>
            </w:r>
          </w:p>
        </w:tc>
      </w:tr>
      <w:tr w:rsidR="0077205C" w:rsidRPr="00933B73" w:rsidTr="00D23BDC">
        <w:tc>
          <w:tcPr>
            <w:tcW w:w="1668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리눅스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성능평가 수행 설정정보</w:t>
            </w:r>
          </w:p>
        </w:tc>
        <w:tc>
          <w:tcPr>
            <w:tcW w:w="1701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DF72D4" w:rsidRPr="00933B73" w:rsidTr="00D23BDC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77205C" w:rsidRPr="00933B73" w:rsidRDefault="0077205C" w:rsidP="0077205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77205C" w:rsidRPr="00933B73" w:rsidTr="00D23BDC">
        <w:tc>
          <w:tcPr>
            <w:tcW w:w="2452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20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77205C" w:rsidRPr="00933B73" w:rsidRDefault="000B1C41" w:rsidP="0077205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콘덴츠구분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평가항목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TEST_TYPE_CD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4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변형파라메타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ROBUST_PARAM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에이전트IP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AGT_IP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77205C" w:rsidRPr="00933B73" w:rsidRDefault="0077205C" w:rsidP="00AA7CCD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</w:t>
            </w:r>
            <w:r w:rsidR="00AA7CCD" w:rsidRPr="00933B73">
              <w:rPr>
                <w:rFonts w:asciiTheme="minorHAnsi" w:eastAsiaTheme="minorEastAsia" w:hAnsiTheme="minorHAnsi"/>
              </w:rPr>
              <w:t>5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시나리오ID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TEST_PLAN_ID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FTP전송여부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FTP_SEND_YN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쓰레드수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THREAD_CNT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22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추출모듈경로명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EXTRACT_PATH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125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인식모듈경로명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COGNITION_PATH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125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뮤직비디오제외여부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MV_EXCEPT_YN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예약일시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SCHEDULE_DATE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예약여부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SCHEDULE_YN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77205C" w:rsidRPr="00933B73" w:rsidTr="00D23BDC">
        <w:tc>
          <w:tcPr>
            <w:tcW w:w="2452" w:type="dxa"/>
          </w:tcPr>
          <w:p w:rsidR="0077205C" w:rsidRPr="00933B73" w:rsidRDefault="00D23BD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등록자ID</w:t>
            </w:r>
          </w:p>
        </w:tc>
        <w:tc>
          <w:tcPr>
            <w:tcW w:w="308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REG_USER_ID</w:t>
            </w:r>
          </w:p>
        </w:tc>
        <w:tc>
          <w:tcPr>
            <w:tcW w:w="1684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773" w:type="dxa"/>
          </w:tcPr>
          <w:p w:rsidR="0077205C" w:rsidRPr="00933B73" w:rsidRDefault="0077205C" w:rsidP="0077205C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77205C" w:rsidRPr="00933B73" w:rsidRDefault="0077205C" w:rsidP="0077205C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445245" w:rsidRPr="00933B73" w:rsidTr="00A03D99">
        <w:tc>
          <w:tcPr>
            <w:tcW w:w="2452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lastRenderedPageBreak/>
              <w:t>에러코드</w:t>
            </w:r>
          </w:p>
        </w:tc>
        <w:tc>
          <w:tcPr>
            <w:tcW w:w="3089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ERR_CD</w:t>
            </w:r>
          </w:p>
        </w:tc>
        <w:tc>
          <w:tcPr>
            <w:tcW w:w="1684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  <w:vAlign w:val="center"/>
          </w:tcPr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5</w:t>
            </w:r>
          </w:p>
        </w:tc>
        <w:tc>
          <w:tcPr>
            <w:tcW w:w="773" w:type="dxa"/>
            <w:vAlign w:val="center"/>
          </w:tcPr>
          <w:p w:rsidR="00445245" w:rsidRPr="00933B73" w:rsidRDefault="00445245" w:rsidP="0044524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0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41" w:type="dxa"/>
          </w:tcPr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1(예약),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2(미실행),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3(실행중),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4(에러),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 xml:space="preserve">5(정상종료), </w:t>
            </w:r>
          </w:p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6(실행중지 및 예약취소)</w:t>
            </w:r>
          </w:p>
        </w:tc>
      </w:tr>
      <w:tr w:rsidR="00445245" w:rsidRPr="00933B73" w:rsidTr="00A03D99">
        <w:tc>
          <w:tcPr>
            <w:tcW w:w="2452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에러메세지</w:t>
            </w:r>
          </w:p>
        </w:tc>
        <w:tc>
          <w:tcPr>
            <w:tcW w:w="3089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ERR_MSG</w:t>
            </w:r>
          </w:p>
        </w:tc>
        <w:tc>
          <w:tcPr>
            <w:tcW w:w="1684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  <w:vAlign w:val="center"/>
          </w:tcPr>
          <w:p w:rsidR="00445245" w:rsidRPr="00933B73" w:rsidRDefault="00445245" w:rsidP="00445245">
            <w:pPr>
              <w:jc w:val="left"/>
              <w:rPr>
                <w:rFonts w:asciiTheme="minorHAnsi" w:eastAsiaTheme="minorEastAsia" w:hAnsiTheme="minorHAnsi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2500</w:t>
            </w:r>
          </w:p>
        </w:tc>
        <w:tc>
          <w:tcPr>
            <w:tcW w:w="773" w:type="dxa"/>
            <w:vAlign w:val="center"/>
          </w:tcPr>
          <w:p w:rsidR="00445245" w:rsidRPr="00933B73" w:rsidRDefault="00445245" w:rsidP="00445245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</w:p>
        </w:tc>
        <w:tc>
          <w:tcPr>
            <w:tcW w:w="472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470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  <w:color w:val="000000"/>
                <w:szCs w:val="20"/>
              </w:rPr>
            </w:pPr>
          </w:p>
        </w:tc>
        <w:tc>
          <w:tcPr>
            <w:tcW w:w="3841" w:type="dxa"/>
          </w:tcPr>
          <w:p w:rsidR="00445245" w:rsidRPr="00933B73" w:rsidRDefault="00445245" w:rsidP="00445245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E1D52" w:rsidRPr="00933B73" w:rsidTr="00005008">
        <w:tc>
          <w:tcPr>
            <w:tcW w:w="15276" w:type="dxa"/>
            <w:gridSpan w:val="4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SYS_C0024444</w:t>
            </w:r>
          </w:p>
        </w:tc>
        <w:tc>
          <w:tcPr>
            <w:tcW w:w="4536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PES_RECEIPT</w:t>
            </w:r>
          </w:p>
        </w:tc>
        <w:tc>
          <w:tcPr>
            <w:tcW w:w="411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E1D52" w:rsidRPr="00933B73" w:rsidTr="0000500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IDX_LNX_TEST_INFO</w:t>
            </w:r>
          </w:p>
        </w:tc>
        <w:tc>
          <w:tcPr>
            <w:tcW w:w="7769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RECEIPT_NO, CONT_GB, TEST_TYPE_CD, ROBUST_PARAM</w:t>
            </w:r>
          </w:p>
        </w:tc>
        <w:tc>
          <w:tcPr>
            <w:tcW w:w="1525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1E1D52" w:rsidRPr="00933B73" w:rsidRDefault="001E1D52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</w:p>
    <w:p w:rsidR="001E1D52" w:rsidRPr="00933B73" w:rsidRDefault="001E1D52">
      <w:pPr>
        <w:widowControl/>
        <w:wordWrap/>
        <w:autoSpaceDE/>
        <w:autoSpaceDN/>
        <w:jc w:val="left"/>
        <w:rPr>
          <w:rFonts w:asciiTheme="minorHAnsi" w:eastAsiaTheme="minorEastAsia" w:hAnsiTheme="minorHAnsi"/>
          <w:b/>
          <w:sz w:val="22"/>
        </w:rPr>
      </w:pPr>
      <w:r w:rsidRPr="00933B73">
        <w:rPr>
          <w:rFonts w:asciiTheme="minorHAnsi" w:eastAsiaTheme="minorEastAsia" w:hAnsiTheme="minorHAnsi"/>
        </w:rPr>
        <w:br w:type="page"/>
      </w:r>
    </w:p>
    <w:p w:rsidR="0077205C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98" w:name="_Toc527135700"/>
      <w:r w:rsidRPr="00933B73">
        <w:rPr>
          <w:rFonts w:asciiTheme="minorHAnsi" w:eastAsiaTheme="minorEastAsia" w:hAnsiTheme="minorHAnsi"/>
        </w:rPr>
        <w:lastRenderedPageBreak/>
        <w:t>LNX_TEST_PATH</w:t>
      </w:r>
      <w:bookmarkEnd w:id="98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77205C" w:rsidRPr="00933B73" w:rsidTr="00D23BDC">
        <w:tc>
          <w:tcPr>
            <w:tcW w:w="1668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7205C" w:rsidRPr="00933B73" w:rsidTr="00D23BDC">
        <w:tc>
          <w:tcPr>
            <w:tcW w:w="1668" w:type="dxa"/>
            <w:shd w:val="clear" w:color="auto" w:fill="C2D69B"/>
            <w:vAlign w:val="center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7205C" w:rsidRPr="00933B73" w:rsidRDefault="00E465D5" w:rsidP="00D23BD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리눅스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성능평가 환경설정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7205C" w:rsidRPr="00933B73" w:rsidRDefault="00E465D5" w:rsidP="00D23BD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LNX_TEST_PATH</w:t>
            </w:r>
          </w:p>
        </w:tc>
      </w:tr>
      <w:tr w:rsidR="0077205C" w:rsidRPr="00933B73" w:rsidTr="00D23BDC">
        <w:tc>
          <w:tcPr>
            <w:tcW w:w="1668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77205C" w:rsidRPr="00933B73" w:rsidRDefault="00E465D5" w:rsidP="00D23BDC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리눅스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성능평가 환경설정</w:t>
            </w:r>
          </w:p>
        </w:tc>
        <w:tc>
          <w:tcPr>
            <w:tcW w:w="1701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DF72D4" w:rsidRPr="00933B73" w:rsidTr="00D23BDC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77205C" w:rsidRPr="00933B73" w:rsidRDefault="0077205C" w:rsidP="0077205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3047"/>
        <w:gridCol w:w="1980"/>
        <w:gridCol w:w="727"/>
        <w:gridCol w:w="771"/>
        <w:gridCol w:w="472"/>
        <w:gridCol w:w="470"/>
        <w:gridCol w:w="1723"/>
        <w:gridCol w:w="3712"/>
      </w:tblGrid>
      <w:tr w:rsidR="0077205C" w:rsidRPr="00933B73" w:rsidTr="00E465D5">
        <w:tc>
          <w:tcPr>
            <w:tcW w:w="2374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47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980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27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1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23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712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E465D5" w:rsidRPr="00933B73" w:rsidTr="00E465D5">
        <w:tc>
          <w:tcPr>
            <w:tcW w:w="2374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047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  <w:tc>
          <w:tcPr>
            <w:tcW w:w="1980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27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20</w:t>
            </w:r>
          </w:p>
        </w:tc>
        <w:tc>
          <w:tcPr>
            <w:tcW w:w="771" w:type="dxa"/>
          </w:tcPr>
          <w:p w:rsidR="00E465D5" w:rsidRPr="00933B73" w:rsidRDefault="00E465D5" w:rsidP="00E465D5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1723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71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E465D5" w:rsidRPr="00933B73" w:rsidTr="00E465D5">
        <w:tc>
          <w:tcPr>
            <w:tcW w:w="2374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콘덴츠구분</w:t>
            </w:r>
          </w:p>
        </w:tc>
        <w:tc>
          <w:tcPr>
            <w:tcW w:w="3047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980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727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</w:t>
            </w:r>
          </w:p>
        </w:tc>
        <w:tc>
          <w:tcPr>
            <w:tcW w:w="771" w:type="dxa"/>
          </w:tcPr>
          <w:p w:rsidR="00E465D5" w:rsidRPr="00933B73" w:rsidRDefault="00E25FEF" w:rsidP="00E465D5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E465D5" w:rsidRPr="00933B73" w:rsidRDefault="00E25FEF" w:rsidP="00E465D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23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71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67A91" w:rsidRPr="00933B73" w:rsidTr="00E465D5">
        <w:tc>
          <w:tcPr>
            <w:tcW w:w="2374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평가항목</w:t>
            </w:r>
          </w:p>
        </w:tc>
        <w:tc>
          <w:tcPr>
            <w:tcW w:w="304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TEST_TYPE_CD</w:t>
            </w:r>
          </w:p>
        </w:tc>
        <w:tc>
          <w:tcPr>
            <w:tcW w:w="198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2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4</w:t>
            </w:r>
          </w:p>
        </w:tc>
        <w:tc>
          <w:tcPr>
            <w:tcW w:w="771" w:type="dxa"/>
          </w:tcPr>
          <w:p w:rsidR="00967A91" w:rsidRPr="00933B73" w:rsidRDefault="00967A91" w:rsidP="00967A9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23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71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67A91" w:rsidRPr="00933B73" w:rsidTr="00E465D5">
        <w:tc>
          <w:tcPr>
            <w:tcW w:w="2374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원본콘덴트경로</w:t>
            </w:r>
          </w:p>
        </w:tc>
        <w:tc>
          <w:tcPr>
            <w:tcW w:w="304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ORIGINAL_PATH</w:t>
            </w:r>
          </w:p>
        </w:tc>
        <w:tc>
          <w:tcPr>
            <w:tcW w:w="198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2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125</w:t>
            </w:r>
          </w:p>
        </w:tc>
        <w:tc>
          <w:tcPr>
            <w:tcW w:w="771" w:type="dxa"/>
          </w:tcPr>
          <w:p w:rsidR="00967A91" w:rsidRPr="00933B73" w:rsidRDefault="00967A91" w:rsidP="00967A9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23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71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67A91" w:rsidRPr="00933B73" w:rsidTr="00E465D5">
        <w:tc>
          <w:tcPr>
            <w:tcW w:w="2374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변형콘덴트경로</w:t>
            </w:r>
          </w:p>
        </w:tc>
        <w:tc>
          <w:tcPr>
            <w:tcW w:w="304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MODIFY_PATH</w:t>
            </w:r>
          </w:p>
        </w:tc>
        <w:tc>
          <w:tcPr>
            <w:tcW w:w="198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2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125</w:t>
            </w:r>
          </w:p>
        </w:tc>
        <w:tc>
          <w:tcPr>
            <w:tcW w:w="771" w:type="dxa"/>
          </w:tcPr>
          <w:p w:rsidR="00967A91" w:rsidRPr="00933B73" w:rsidRDefault="00967A91" w:rsidP="00967A9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23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71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67A91" w:rsidRPr="00933B73" w:rsidTr="00E465D5">
        <w:tc>
          <w:tcPr>
            <w:tcW w:w="2374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평가결과경로</w:t>
            </w:r>
          </w:p>
        </w:tc>
        <w:tc>
          <w:tcPr>
            <w:tcW w:w="304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PES_RESULT_PATH</w:t>
            </w:r>
          </w:p>
        </w:tc>
        <w:tc>
          <w:tcPr>
            <w:tcW w:w="198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2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125</w:t>
            </w:r>
          </w:p>
        </w:tc>
        <w:tc>
          <w:tcPr>
            <w:tcW w:w="771" w:type="dxa"/>
          </w:tcPr>
          <w:p w:rsidR="00967A91" w:rsidRPr="00933B73" w:rsidRDefault="00967A91" w:rsidP="00967A9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23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71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67A91" w:rsidRPr="00933B73" w:rsidTr="00E465D5">
        <w:tc>
          <w:tcPr>
            <w:tcW w:w="2374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04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98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72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71" w:type="dxa"/>
          </w:tcPr>
          <w:p w:rsidR="00967A91" w:rsidRPr="00933B73" w:rsidRDefault="00967A91" w:rsidP="00967A9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23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71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67A91" w:rsidRPr="00933B73" w:rsidTr="00E465D5">
        <w:tc>
          <w:tcPr>
            <w:tcW w:w="2374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등록자ID</w:t>
            </w:r>
          </w:p>
        </w:tc>
        <w:tc>
          <w:tcPr>
            <w:tcW w:w="304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REG_USER_ID</w:t>
            </w:r>
          </w:p>
        </w:tc>
        <w:tc>
          <w:tcPr>
            <w:tcW w:w="198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CHAR</w:t>
            </w:r>
          </w:p>
        </w:tc>
        <w:tc>
          <w:tcPr>
            <w:tcW w:w="727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771" w:type="dxa"/>
          </w:tcPr>
          <w:p w:rsidR="00967A91" w:rsidRPr="00933B73" w:rsidRDefault="00967A91" w:rsidP="00967A91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23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712" w:type="dxa"/>
          </w:tcPr>
          <w:p w:rsidR="00967A91" w:rsidRPr="00933B73" w:rsidRDefault="00967A91" w:rsidP="00967A91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C3083C" w:rsidRDefault="00C3083C" w:rsidP="001E1D52">
      <w:pPr>
        <w:rPr>
          <w:rFonts w:asciiTheme="minorHAnsi" w:eastAsiaTheme="minorEastAsia" w:hAnsiTheme="minorHAnsi"/>
          <w:szCs w:val="20"/>
        </w:rPr>
      </w:pPr>
    </w:p>
    <w:p w:rsidR="00C3083C" w:rsidRDefault="00C3083C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  <w:r>
        <w:rPr>
          <w:rFonts w:asciiTheme="minorHAnsi" w:eastAsiaTheme="minorEastAsia" w:hAnsiTheme="minorHAnsi"/>
          <w:szCs w:val="20"/>
        </w:rPr>
        <w:br w:type="page"/>
      </w:r>
    </w:p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E1D52" w:rsidRPr="00933B73" w:rsidTr="00005008">
        <w:tc>
          <w:tcPr>
            <w:tcW w:w="15276" w:type="dxa"/>
            <w:gridSpan w:val="4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E1D52" w:rsidRPr="00933B73" w:rsidTr="0000500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IDX_LNX_TEST_PATH</w:t>
            </w:r>
          </w:p>
        </w:tc>
        <w:tc>
          <w:tcPr>
            <w:tcW w:w="7769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AGT_IP</w:t>
            </w:r>
          </w:p>
        </w:tc>
        <w:tc>
          <w:tcPr>
            <w:tcW w:w="1525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C3083C" w:rsidRDefault="00C3083C" w:rsidP="00C3083C">
      <w:pPr>
        <w:pStyle w:val="2"/>
        <w:numPr>
          <w:ilvl w:val="0"/>
          <w:numId w:val="0"/>
        </w:numPr>
        <w:spacing w:before="180" w:after="180"/>
        <w:ind w:left="567"/>
        <w:rPr>
          <w:rFonts w:asciiTheme="minorHAnsi" w:eastAsiaTheme="minorEastAsia" w:hAnsiTheme="minorHAnsi"/>
        </w:rPr>
      </w:pPr>
    </w:p>
    <w:p w:rsidR="00C3083C" w:rsidRDefault="00C3083C">
      <w:pPr>
        <w:widowControl/>
        <w:wordWrap/>
        <w:autoSpaceDE/>
        <w:autoSpaceDN/>
        <w:jc w:val="left"/>
        <w:rPr>
          <w:rFonts w:asciiTheme="minorHAnsi" w:eastAsiaTheme="minorEastAsia" w:hAnsiTheme="minorHAnsi"/>
          <w:b/>
          <w:sz w:val="22"/>
        </w:rPr>
      </w:pPr>
      <w:r>
        <w:rPr>
          <w:rFonts w:asciiTheme="minorHAnsi" w:eastAsiaTheme="minorEastAsia" w:hAnsiTheme="minorHAnsi"/>
        </w:rPr>
        <w:br w:type="page"/>
      </w:r>
    </w:p>
    <w:p w:rsidR="0077205C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99" w:name="_Toc527135701"/>
      <w:r w:rsidRPr="00933B73">
        <w:rPr>
          <w:rFonts w:asciiTheme="minorHAnsi" w:eastAsiaTheme="minorEastAsia" w:hAnsiTheme="minorHAnsi"/>
        </w:rPr>
        <w:lastRenderedPageBreak/>
        <w:t>LNX_ROBUST_PARAM</w:t>
      </w:r>
      <w:bookmarkEnd w:id="99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77205C" w:rsidRPr="00933B73" w:rsidTr="00D23BDC">
        <w:tc>
          <w:tcPr>
            <w:tcW w:w="1668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77205C" w:rsidRPr="00933B73" w:rsidTr="00D23BDC">
        <w:tc>
          <w:tcPr>
            <w:tcW w:w="1668" w:type="dxa"/>
            <w:shd w:val="clear" w:color="auto" w:fill="C2D69B"/>
            <w:vAlign w:val="center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77205C" w:rsidRPr="00933B73" w:rsidRDefault="00E465D5" w:rsidP="00D23BD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리눅스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강인성 세부항목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77205C" w:rsidRPr="00933B73" w:rsidRDefault="00E465D5" w:rsidP="00D23BDC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LNX_ROBUST_PARAM</w:t>
            </w:r>
          </w:p>
        </w:tc>
      </w:tr>
      <w:tr w:rsidR="0077205C" w:rsidRPr="00933B73" w:rsidTr="00D23BDC">
        <w:tc>
          <w:tcPr>
            <w:tcW w:w="1668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77205C" w:rsidRPr="00933B73" w:rsidRDefault="00E465D5" w:rsidP="00D23BDC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리눅스</w:t>
            </w:r>
            <w:proofErr w:type="spellEnd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강인성 세부항목</w:t>
            </w:r>
          </w:p>
        </w:tc>
        <w:tc>
          <w:tcPr>
            <w:tcW w:w="1701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77205C" w:rsidRPr="00933B73" w:rsidRDefault="0077205C" w:rsidP="00D23BDC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DF72D4" w:rsidRPr="00933B73" w:rsidTr="00D23BDC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77205C" w:rsidRPr="00933B73" w:rsidRDefault="0077205C" w:rsidP="0077205C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77205C" w:rsidRPr="00933B73" w:rsidTr="00D23BDC">
        <w:tc>
          <w:tcPr>
            <w:tcW w:w="2452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77205C" w:rsidRPr="00933B73" w:rsidRDefault="0077205C" w:rsidP="00D23BDC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E465D5" w:rsidRPr="00933B73" w:rsidTr="00D23BDC">
        <w:tc>
          <w:tcPr>
            <w:tcW w:w="245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08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  <w:tc>
          <w:tcPr>
            <w:tcW w:w="1684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20</w:t>
            </w:r>
          </w:p>
        </w:tc>
        <w:tc>
          <w:tcPr>
            <w:tcW w:w="773" w:type="dxa"/>
          </w:tcPr>
          <w:p w:rsidR="00E465D5" w:rsidRPr="00933B73" w:rsidRDefault="00E465D5" w:rsidP="00E465D5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1756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E465D5" w:rsidRPr="00933B73" w:rsidTr="00D23BDC">
        <w:tc>
          <w:tcPr>
            <w:tcW w:w="245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콘덴츠구분</w:t>
            </w:r>
          </w:p>
        </w:tc>
        <w:tc>
          <w:tcPr>
            <w:tcW w:w="308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684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</w:t>
            </w:r>
          </w:p>
        </w:tc>
        <w:tc>
          <w:tcPr>
            <w:tcW w:w="773" w:type="dxa"/>
          </w:tcPr>
          <w:p w:rsidR="00E465D5" w:rsidRPr="00933B73" w:rsidRDefault="00E465D5" w:rsidP="00E465D5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E465D5" w:rsidRPr="00933B73" w:rsidRDefault="00CA3C40" w:rsidP="00E465D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E465D5" w:rsidRPr="00933B73" w:rsidTr="00D23BDC">
        <w:tc>
          <w:tcPr>
            <w:tcW w:w="245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변형파라미터코드</w:t>
            </w:r>
          </w:p>
        </w:tc>
        <w:tc>
          <w:tcPr>
            <w:tcW w:w="308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PARAM_CD</w:t>
            </w:r>
          </w:p>
        </w:tc>
        <w:tc>
          <w:tcPr>
            <w:tcW w:w="1684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</w:t>
            </w:r>
          </w:p>
        </w:tc>
        <w:tc>
          <w:tcPr>
            <w:tcW w:w="773" w:type="dxa"/>
          </w:tcPr>
          <w:p w:rsidR="00E465D5" w:rsidRPr="00933B73" w:rsidRDefault="0022409F" w:rsidP="00E465D5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E465D5" w:rsidRPr="00933B73" w:rsidRDefault="00CA3C40" w:rsidP="00E465D5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E465D5" w:rsidRPr="00933B73" w:rsidTr="00D23BDC">
        <w:tc>
          <w:tcPr>
            <w:tcW w:w="245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08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684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773" w:type="dxa"/>
          </w:tcPr>
          <w:p w:rsidR="00E465D5" w:rsidRPr="00933B73" w:rsidRDefault="00E465D5" w:rsidP="00E465D5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E465D5" w:rsidRPr="00933B73" w:rsidTr="00D23BDC">
        <w:tc>
          <w:tcPr>
            <w:tcW w:w="245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등록자ID</w:t>
            </w:r>
          </w:p>
        </w:tc>
        <w:tc>
          <w:tcPr>
            <w:tcW w:w="308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REG_USER_ID</w:t>
            </w:r>
          </w:p>
        </w:tc>
        <w:tc>
          <w:tcPr>
            <w:tcW w:w="1684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773" w:type="dxa"/>
          </w:tcPr>
          <w:p w:rsidR="00E465D5" w:rsidRPr="00933B73" w:rsidRDefault="00E465D5" w:rsidP="00E465D5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E465D5" w:rsidRPr="00933B73" w:rsidTr="00D23BDC">
        <w:tc>
          <w:tcPr>
            <w:tcW w:w="245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08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684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39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73" w:type="dxa"/>
          </w:tcPr>
          <w:p w:rsidR="00E465D5" w:rsidRPr="00933B73" w:rsidRDefault="00E465D5" w:rsidP="00E465D5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E465D5" w:rsidRPr="00933B73" w:rsidRDefault="00E465D5" w:rsidP="00E465D5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E1D52" w:rsidRPr="00933B73" w:rsidTr="00005008">
        <w:tc>
          <w:tcPr>
            <w:tcW w:w="15276" w:type="dxa"/>
            <w:gridSpan w:val="4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SYS_C0024449</w:t>
            </w:r>
          </w:p>
        </w:tc>
        <w:tc>
          <w:tcPr>
            <w:tcW w:w="4536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E1D52" w:rsidRPr="00933B73" w:rsidTr="0000500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IDX_LNX_ROBUST_PARAM</w:t>
            </w:r>
          </w:p>
        </w:tc>
        <w:tc>
          <w:tcPr>
            <w:tcW w:w="7769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RECEIPT_NO, CONT_GB, PARAM_CD</w:t>
            </w:r>
          </w:p>
        </w:tc>
        <w:tc>
          <w:tcPr>
            <w:tcW w:w="1525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77205C" w:rsidRPr="00933B73" w:rsidRDefault="0077205C" w:rsidP="0077205C">
      <w:pPr>
        <w:rPr>
          <w:rFonts w:asciiTheme="minorHAnsi" w:eastAsiaTheme="minorEastAsia" w:hAnsiTheme="minorHAnsi"/>
          <w:szCs w:val="20"/>
        </w:rPr>
      </w:pPr>
    </w:p>
    <w:p w:rsidR="00856297" w:rsidRPr="00933B73" w:rsidRDefault="007806C7" w:rsidP="005D757F">
      <w:pPr>
        <w:pStyle w:val="2"/>
        <w:spacing w:before="180" w:after="180"/>
        <w:rPr>
          <w:rFonts w:asciiTheme="minorHAnsi" w:eastAsiaTheme="minorEastAsia" w:hAnsiTheme="minorHAnsi"/>
        </w:rPr>
      </w:pPr>
      <w:r w:rsidRPr="00933B73">
        <w:rPr>
          <w:rFonts w:asciiTheme="minorHAnsi" w:eastAsiaTheme="minorEastAsia" w:hAnsiTheme="minorHAnsi" w:hint="eastAsia"/>
        </w:rPr>
        <w:lastRenderedPageBreak/>
        <w:t xml:space="preserve"> </w:t>
      </w:r>
      <w:bookmarkStart w:id="100" w:name="_Toc527135702"/>
      <w:r w:rsidRPr="00933B73">
        <w:rPr>
          <w:rFonts w:asciiTheme="minorHAnsi" w:eastAsiaTheme="minorEastAsia" w:hAnsiTheme="minorHAnsi"/>
        </w:rPr>
        <w:t>PES_FIELD_OSP_SCREEN</w:t>
      </w:r>
      <w:bookmarkEnd w:id="100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856297" w:rsidRPr="00933B73" w:rsidTr="00A03D99">
        <w:tc>
          <w:tcPr>
            <w:tcW w:w="1668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856297" w:rsidRPr="00933B73" w:rsidTr="00A03D99">
        <w:tc>
          <w:tcPr>
            <w:tcW w:w="1668" w:type="dxa"/>
            <w:shd w:val="clear" w:color="auto" w:fill="C2D69B"/>
            <w:vAlign w:val="center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856297" w:rsidRPr="00933B73" w:rsidRDefault="00856297" w:rsidP="00A03D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필드평가 </w:t>
            </w: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화면증적</w:t>
            </w:r>
            <w:proofErr w:type="spellEnd"/>
          </w:p>
        </w:tc>
        <w:tc>
          <w:tcPr>
            <w:tcW w:w="1701" w:type="dxa"/>
            <w:shd w:val="clear" w:color="auto" w:fill="C2D69B"/>
            <w:vAlign w:val="center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856297" w:rsidRPr="00933B73" w:rsidRDefault="00856297" w:rsidP="00A03D99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PES_FIELD_OSP_SCREEN</w:t>
            </w:r>
          </w:p>
        </w:tc>
      </w:tr>
      <w:tr w:rsidR="00856297" w:rsidRPr="00933B73" w:rsidTr="00A03D99">
        <w:tc>
          <w:tcPr>
            <w:tcW w:w="1668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필드평가 </w:t>
            </w:r>
            <w:proofErr w:type="spellStart"/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화면증적</w:t>
            </w:r>
            <w:proofErr w:type="spellEnd"/>
          </w:p>
        </w:tc>
        <w:tc>
          <w:tcPr>
            <w:tcW w:w="1701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DF72D4" w:rsidRPr="00933B73" w:rsidTr="00A03D99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856297" w:rsidRPr="00933B73" w:rsidRDefault="00856297" w:rsidP="00856297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856297" w:rsidRPr="00933B73" w:rsidTr="00A03D99">
        <w:tc>
          <w:tcPr>
            <w:tcW w:w="2452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56297" w:rsidRPr="00933B73" w:rsidTr="00A03D99">
        <w:tc>
          <w:tcPr>
            <w:tcW w:w="245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308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  <w:tc>
          <w:tcPr>
            <w:tcW w:w="1684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20</w:t>
            </w:r>
          </w:p>
        </w:tc>
        <w:tc>
          <w:tcPr>
            <w:tcW w:w="773" w:type="dxa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1756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56297" w:rsidRPr="00933B73" w:rsidTr="00A03D99">
        <w:tc>
          <w:tcPr>
            <w:tcW w:w="245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콘덴츠구분</w:t>
            </w:r>
          </w:p>
        </w:tc>
        <w:tc>
          <w:tcPr>
            <w:tcW w:w="308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1684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1</w:t>
            </w:r>
          </w:p>
        </w:tc>
        <w:tc>
          <w:tcPr>
            <w:tcW w:w="773" w:type="dxa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56297" w:rsidRPr="00933B73" w:rsidTr="00A03D99">
        <w:tc>
          <w:tcPr>
            <w:tcW w:w="245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변형파라미터코드</w:t>
            </w:r>
          </w:p>
        </w:tc>
        <w:tc>
          <w:tcPr>
            <w:tcW w:w="308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PARAM_CD</w:t>
            </w:r>
          </w:p>
        </w:tc>
        <w:tc>
          <w:tcPr>
            <w:tcW w:w="1684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5</w:t>
            </w:r>
          </w:p>
        </w:tc>
        <w:tc>
          <w:tcPr>
            <w:tcW w:w="773" w:type="dxa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56297" w:rsidRPr="00933B73" w:rsidTr="00A03D99">
        <w:tc>
          <w:tcPr>
            <w:tcW w:w="245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08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684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773" w:type="dxa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56297" w:rsidRPr="00933B73" w:rsidTr="00A03D99">
        <w:tc>
          <w:tcPr>
            <w:tcW w:w="245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등록자ID</w:t>
            </w:r>
          </w:p>
        </w:tc>
        <w:tc>
          <w:tcPr>
            <w:tcW w:w="308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REG_USER_ID</w:t>
            </w:r>
          </w:p>
        </w:tc>
        <w:tc>
          <w:tcPr>
            <w:tcW w:w="1684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7</w:t>
            </w:r>
          </w:p>
        </w:tc>
        <w:tc>
          <w:tcPr>
            <w:tcW w:w="773" w:type="dxa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56297" w:rsidRPr="00933B73" w:rsidTr="00A03D99">
        <w:tc>
          <w:tcPr>
            <w:tcW w:w="245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08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684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3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73" w:type="dxa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56297" w:rsidRPr="00933B73" w:rsidTr="00A03D99">
        <w:tc>
          <w:tcPr>
            <w:tcW w:w="245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089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684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739" w:type="dxa"/>
          </w:tcPr>
          <w:p w:rsidR="00856297" w:rsidRPr="00933B73" w:rsidRDefault="00856297" w:rsidP="00A03D99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856297" w:rsidRPr="00933B73" w:rsidRDefault="00856297" w:rsidP="00A03D99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56297" w:rsidRPr="00933B73" w:rsidRDefault="00856297" w:rsidP="00A03D99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1E1D52" w:rsidRPr="00933B73" w:rsidRDefault="001E1D52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E1D52" w:rsidRPr="00933B73" w:rsidTr="00005008">
        <w:tc>
          <w:tcPr>
            <w:tcW w:w="15276" w:type="dxa"/>
            <w:gridSpan w:val="4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E1D52" w:rsidRPr="00933B73" w:rsidTr="0000500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PES_FIELD_OSP_SCREEN_PK</w:t>
            </w:r>
          </w:p>
        </w:tc>
        <w:tc>
          <w:tcPr>
            <w:tcW w:w="7769" w:type="dxa"/>
          </w:tcPr>
          <w:p w:rsidR="001E1D52" w:rsidRPr="00933B73" w:rsidRDefault="00F43781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FLD_NO, HOMEPAGE, DIRECTORY, SEQ</w:t>
            </w:r>
          </w:p>
        </w:tc>
        <w:tc>
          <w:tcPr>
            <w:tcW w:w="1525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1E1D52" w:rsidRPr="00933B73" w:rsidRDefault="001E1D52" w:rsidP="001E1D52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01" w:name="_Toc527135703"/>
      <w:r w:rsidRPr="00933B73">
        <w:rPr>
          <w:rFonts w:asciiTheme="minorHAnsi" w:eastAsiaTheme="minorEastAsia" w:hAnsiTheme="minorHAnsi"/>
        </w:rPr>
        <w:lastRenderedPageBreak/>
        <w:t>PES_FIELD_TEST_RIGHT</w:t>
      </w:r>
      <w:bookmarkEnd w:id="101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1E1D52" w:rsidRPr="00933B73" w:rsidTr="00005008">
        <w:tc>
          <w:tcPr>
            <w:tcW w:w="1668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1E1D52" w:rsidRPr="00933B73" w:rsidTr="00005008">
        <w:tc>
          <w:tcPr>
            <w:tcW w:w="1668" w:type="dxa"/>
            <w:shd w:val="clear" w:color="auto" w:fill="C2D69B"/>
            <w:vAlign w:val="center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1E1D52" w:rsidRPr="00933B73" w:rsidRDefault="00005008" w:rsidP="0000500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 권리정보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1E1D52" w:rsidRPr="00933B73" w:rsidRDefault="00005008" w:rsidP="00005008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PES_FIELD_TEST_RIGHT</w:t>
            </w:r>
          </w:p>
        </w:tc>
      </w:tr>
      <w:tr w:rsidR="001E1D52" w:rsidRPr="00933B73" w:rsidTr="00005008">
        <w:tc>
          <w:tcPr>
            <w:tcW w:w="1668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1E1D52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필드평가 권리정보</w:t>
            </w:r>
          </w:p>
        </w:tc>
        <w:tc>
          <w:tcPr>
            <w:tcW w:w="1701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 /년</w:t>
            </w:r>
          </w:p>
        </w:tc>
      </w:tr>
      <w:tr w:rsidR="00DF72D4" w:rsidRPr="00933B73" w:rsidTr="00005008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1E1D52" w:rsidRPr="00933B73" w:rsidTr="00005008">
        <w:tc>
          <w:tcPr>
            <w:tcW w:w="2452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RECEIPT_NO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접수번호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CONT_GB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콘텐츠구분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HOMEPAGE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홈페이지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80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CONTENT_ID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콘텐츠ID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OSP_NAME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OSP명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CONT_NAME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컨텐츠명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50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회차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ind w:right="100"/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/>
                <w:szCs w:val="20"/>
              </w:rPr>
              <w:t>22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CONTRACT_NAME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계약사명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500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RIGHT_INFO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권리정보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CHAR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PAY_INFO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요금정보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22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RIGHT_START_DATE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권리시작일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7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RIGHT_END_DATE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권리종료일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7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005008" w:rsidRPr="00933B73" w:rsidTr="00005008">
        <w:tc>
          <w:tcPr>
            <w:tcW w:w="245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3089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1684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005008" w:rsidRPr="00933B73" w:rsidRDefault="00005008" w:rsidP="0000500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7</w:t>
            </w:r>
          </w:p>
        </w:tc>
        <w:tc>
          <w:tcPr>
            <w:tcW w:w="773" w:type="dxa"/>
          </w:tcPr>
          <w:p w:rsidR="00005008" w:rsidRPr="00933B73" w:rsidRDefault="00005008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005008" w:rsidRPr="00933B73" w:rsidRDefault="00005008" w:rsidP="00005008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p w:rsidR="001E1D52" w:rsidRPr="00933B73" w:rsidRDefault="001E1D52" w:rsidP="001E1D52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  <w:r w:rsidRPr="00933B73">
        <w:rPr>
          <w:rFonts w:asciiTheme="minorHAnsi" w:eastAsiaTheme="minorEastAsia" w:hAnsiTheme="minorHAnsi"/>
          <w:szCs w:val="20"/>
        </w:rPr>
        <w:br w:type="page"/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1E1D52" w:rsidRPr="00933B73" w:rsidTr="00005008">
        <w:tc>
          <w:tcPr>
            <w:tcW w:w="15276" w:type="dxa"/>
            <w:gridSpan w:val="4"/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lastRenderedPageBreak/>
              <w:t>Foreign Key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1E1D52" w:rsidRPr="00933B73" w:rsidRDefault="001E1D52" w:rsidP="0000500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1E1D52" w:rsidRPr="00933B73" w:rsidTr="00005008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1E1D52" w:rsidRPr="00933B73" w:rsidTr="00005008">
        <w:tc>
          <w:tcPr>
            <w:tcW w:w="436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1E1D52" w:rsidRPr="00933B73" w:rsidTr="00005008">
        <w:tc>
          <w:tcPr>
            <w:tcW w:w="4361" w:type="dxa"/>
          </w:tcPr>
          <w:p w:rsidR="001E1D52" w:rsidRPr="00933B73" w:rsidRDefault="00005008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PES_FIELD_TEST_RIGHT_PK</w:t>
            </w:r>
          </w:p>
        </w:tc>
        <w:tc>
          <w:tcPr>
            <w:tcW w:w="7769" w:type="dxa"/>
          </w:tcPr>
          <w:p w:rsidR="001E1D52" w:rsidRPr="00933B73" w:rsidRDefault="00005008" w:rsidP="00005008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</w:rPr>
              <w:t>RECEIPT_NO, CONT_GB, HOMEPAGE, CONTENT_ID</w:t>
            </w:r>
          </w:p>
        </w:tc>
        <w:tc>
          <w:tcPr>
            <w:tcW w:w="1525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1E1D52" w:rsidRPr="00933B73" w:rsidRDefault="001E1D52" w:rsidP="0000500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1E1D52" w:rsidRPr="00933B73" w:rsidRDefault="001E1D52" w:rsidP="001E1D52">
      <w:pPr>
        <w:rPr>
          <w:rFonts w:asciiTheme="minorHAnsi" w:eastAsiaTheme="minorEastAsia" w:hAnsiTheme="minorHAnsi"/>
          <w:szCs w:val="20"/>
        </w:rPr>
      </w:pPr>
    </w:p>
    <w:p w:rsidR="00FB7DDB" w:rsidRPr="00933B73" w:rsidRDefault="00FB7DDB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  <w:r w:rsidRPr="00933B73">
        <w:rPr>
          <w:rFonts w:asciiTheme="minorHAnsi" w:eastAsiaTheme="minorEastAsia" w:hAnsiTheme="minorHAnsi"/>
          <w:szCs w:val="20"/>
        </w:rPr>
        <w:br w:type="page"/>
      </w:r>
    </w:p>
    <w:p w:rsidR="00F70EDB" w:rsidRPr="00933B73" w:rsidRDefault="00F70EDB" w:rsidP="00F70EDB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02" w:name="_Toc527135704"/>
      <w:r w:rsidRPr="00933B73">
        <w:rPr>
          <w:rFonts w:asciiTheme="minorHAnsi" w:eastAsiaTheme="minorEastAsia" w:hAnsiTheme="minorHAnsi" w:hint="eastAsia"/>
        </w:rPr>
        <w:lastRenderedPageBreak/>
        <w:t>R</w:t>
      </w:r>
      <w:r w:rsidRPr="00933B73">
        <w:rPr>
          <w:rFonts w:asciiTheme="minorHAnsi" w:eastAsiaTheme="minorEastAsia" w:hAnsiTheme="minorHAnsi"/>
        </w:rPr>
        <w:t>D_REQUEST</w:t>
      </w:r>
      <w:bookmarkEnd w:id="102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F70EDB" w:rsidRPr="00933B73" w:rsidTr="00F70EDB">
        <w:tc>
          <w:tcPr>
            <w:tcW w:w="1668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F70EDB" w:rsidRPr="00933B73" w:rsidTr="00F70EDB">
        <w:tc>
          <w:tcPr>
            <w:tcW w:w="1668" w:type="dxa"/>
            <w:shd w:val="clear" w:color="auto" w:fill="C2D69B"/>
            <w:vAlign w:val="center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F70EDB" w:rsidRPr="00933B73" w:rsidRDefault="00F70EDB" w:rsidP="00F70ED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수요조사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F70EDB" w:rsidRPr="00933B73" w:rsidRDefault="00F70EDB" w:rsidP="00F70ED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RD_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REQUEST</w:t>
            </w:r>
          </w:p>
        </w:tc>
      </w:tr>
      <w:tr w:rsidR="00F70EDB" w:rsidRPr="00933B73" w:rsidTr="00F70EDB">
        <w:tc>
          <w:tcPr>
            <w:tcW w:w="1668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수요조사</w:t>
            </w:r>
          </w:p>
        </w:tc>
        <w:tc>
          <w:tcPr>
            <w:tcW w:w="1701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2</w:t>
            </w:r>
            <w:r w:rsidRPr="00933B73">
              <w:rPr>
                <w:rFonts w:asciiTheme="minorHAnsi" w:eastAsiaTheme="minorEastAsia" w:hAnsiTheme="minorHAnsi" w:hint="eastAsia"/>
              </w:rPr>
              <w:t>/년</w:t>
            </w:r>
          </w:p>
        </w:tc>
      </w:tr>
      <w:tr w:rsidR="00DF72D4" w:rsidRPr="00933B73" w:rsidTr="00F70EDB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F70EDB" w:rsidRPr="00933B73" w:rsidRDefault="00F70EDB" w:rsidP="00F70ED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3086"/>
        <w:gridCol w:w="1702"/>
        <w:gridCol w:w="738"/>
        <w:gridCol w:w="773"/>
        <w:gridCol w:w="472"/>
        <w:gridCol w:w="470"/>
        <w:gridCol w:w="1754"/>
        <w:gridCol w:w="3833"/>
      </w:tblGrid>
      <w:tr w:rsidR="00F70EDB" w:rsidRPr="00933B73" w:rsidTr="00F70EDB">
        <w:tc>
          <w:tcPr>
            <w:tcW w:w="2448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6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702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8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4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33" w:type="dxa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F70EDB" w:rsidRPr="00933B73" w:rsidTr="00F70EDB">
        <w:tc>
          <w:tcPr>
            <w:tcW w:w="2448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수요조사ID</w:t>
            </w:r>
          </w:p>
        </w:tc>
        <w:tc>
          <w:tcPr>
            <w:tcW w:w="3086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</w:t>
            </w:r>
            <w:r w:rsidRPr="00933B73">
              <w:rPr>
                <w:rFonts w:asciiTheme="minorHAnsi" w:eastAsiaTheme="minorEastAsia" w:hAnsiTheme="minorHAnsi"/>
              </w:rPr>
              <w:t>EQ</w:t>
            </w:r>
            <w:r w:rsidRPr="00933B73">
              <w:rPr>
                <w:rFonts w:asciiTheme="minorHAnsi" w:eastAsiaTheme="minorEastAsia" w:hAnsiTheme="minorHAnsi" w:hint="eastAsia"/>
              </w:rPr>
              <w:t>_ID</w:t>
            </w:r>
          </w:p>
        </w:tc>
        <w:tc>
          <w:tcPr>
            <w:tcW w:w="170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8" w:type="dxa"/>
          </w:tcPr>
          <w:p w:rsidR="00F70EDB" w:rsidRPr="00933B73" w:rsidRDefault="00F70EDB" w:rsidP="00F70ED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8</w:t>
            </w:r>
          </w:p>
        </w:tc>
        <w:tc>
          <w:tcPr>
            <w:tcW w:w="773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3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년도(</w:t>
            </w:r>
            <w:r w:rsidRPr="00933B73">
              <w:rPr>
                <w:rFonts w:asciiTheme="minorHAnsi" w:eastAsiaTheme="minorEastAsia" w:hAnsiTheme="minorHAnsi"/>
                <w:szCs w:val="20"/>
              </w:rPr>
              <w:t xml:space="preserve">4) + </w:t>
            </w:r>
            <w:r w:rsidRPr="00933B73">
              <w:rPr>
                <w:rFonts w:asciiTheme="minorHAnsi" w:eastAsiaTheme="minorEastAsia" w:hAnsiTheme="minorHAnsi" w:hint="eastAsia"/>
                <w:szCs w:val="20"/>
              </w:rPr>
              <w:t>시리얼(</w:t>
            </w:r>
            <w:r w:rsidRPr="00933B73">
              <w:rPr>
                <w:rFonts w:asciiTheme="minorHAnsi" w:eastAsiaTheme="minorEastAsia" w:hAnsiTheme="minorHAnsi"/>
                <w:szCs w:val="20"/>
              </w:rPr>
              <w:t>4)</w:t>
            </w:r>
          </w:p>
        </w:tc>
      </w:tr>
      <w:tr w:rsidR="00F70EDB" w:rsidRPr="00933B73" w:rsidTr="00F70EDB">
        <w:tc>
          <w:tcPr>
            <w:tcW w:w="2448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사업년도</w:t>
            </w:r>
          </w:p>
        </w:tc>
        <w:tc>
          <w:tcPr>
            <w:tcW w:w="3086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RD_YEAR</w:t>
            </w:r>
          </w:p>
        </w:tc>
        <w:tc>
          <w:tcPr>
            <w:tcW w:w="170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8" w:type="dxa"/>
          </w:tcPr>
          <w:p w:rsidR="00F70EDB" w:rsidRPr="00933B73" w:rsidRDefault="00F70EDB" w:rsidP="00F70ED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73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3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F70EDB" w:rsidRPr="00933B73" w:rsidTr="00F70EDB">
        <w:tc>
          <w:tcPr>
            <w:tcW w:w="2448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수요조사명</w:t>
            </w:r>
          </w:p>
        </w:tc>
        <w:tc>
          <w:tcPr>
            <w:tcW w:w="3086" w:type="dxa"/>
          </w:tcPr>
          <w:p w:rsidR="00F70EDB" w:rsidRPr="00933B73" w:rsidRDefault="00F70EDB" w:rsidP="002532B2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</w:t>
            </w:r>
            <w:r w:rsidR="002532B2">
              <w:rPr>
                <w:rFonts w:asciiTheme="minorHAnsi" w:eastAsiaTheme="minorEastAsia" w:hAnsiTheme="minorHAnsi" w:hint="eastAsia"/>
              </w:rPr>
              <w:t>Q</w:t>
            </w:r>
            <w:r w:rsidRPr="00933B73">
              <w:rPr>
                <w:rFonts w:asciiTheme="minorHAnsi" w:eastAsiaTheme="minorEastAsia" w:hAnsiTheme="minorHAnsi" w:hint="eastAsia"/>
              </w:rPr>
              <w:t>_TITLE</w:t>
            </w:r>
          </w:p>
        </w:tc>
        <w:tc>
          <w:tcPr>
            <w:tcW w:w="170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8" w:type="dxa"/>
          </w:tcPr>
          <w:p w:rsidR="00F70EDB" w:rsidRPr="00933B73" w:rsidRDefault="00F70EDB" w:rsidP="00F70ED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73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3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F70EDB" w:rsidRPr="00933B73" w:rsidTr="00F70EDB">
        <w:tc>
          <w:tcPr>
            <w:tcW w:w="2448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접수기간_시작일자</w:t>
            </w:r>
          </w:p>
        </w:tc>
        <w:tc>
          <w:tcPr>
            <w:tcW w:w="3086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REQ_FROM_YMD</w:t>
            </w:r>
          </w:p>
        </w:tc>
        <w:tc>
          <w:tcPr>
            <w:tcW w:w="170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8" w:type="dxa"/>
          </w:tcPr>
          <w:p w:rsidR="00F70EDB" w:rsidRPr="00933B73" w:rsidRDefault="00F70EDB" w:rsidP="00F70EDB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</w:t>
            </w:r>
          </w:p>
        </w:tc>
        <w:tc>
          <w:tcPr>
            <w:tcW w:w="773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3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F70EDB" w:rsidRPr="00933B73" w:rsidTr="00F70EDB">
        <w:tc>
          <w:tcPr>
            <w:tcW w:w="2448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접수기간_시작시간</w:t>
            </w:r>
          </w:p>
        </w:tc>
        <w:tc>
          <w:tcPr>
            <w:tcW w:w="3086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REQ_FROM_TIME</w:t>
            </w:r>
          </w:p>
        </w:tc>
        <w:tc>
          <w:tcPr>
            <w:tcW w:w="170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8" w:type="dxa"/>
          </w:tcPr>
          <w:p w:rsidR="00F70EDB" w:rsidRPr="00933B73" w:rsidRDefault="00F70EDB" w:rsidP="00F70EDB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</w:t>
            </w:r>
          </w:p>
        </w:tc>
        <w:tc>
          <w:tcPr>
            <w:tcW w:w="773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3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F70EDB" w:rsidRPr="00933B73" w:rsidTr="00F70EDB">
        <w:tc>
          <w:tcPr>
            <w:tcW w:w="2448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접수기간_종료일자</w:t>
            </w:r>
          </w:p>
        </w:tc>
        <w:tc>
          <w:tcPr>
            <w:tcW w:w="3086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REQ_TO_YMD</w:t>
            </w:r>
          </w:p>
        </w:tc>
        <w:tc>
          <w:tcPr>
            <w:tcW w:w="170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8" w:type="dxa"/>
          </w:tcPr>
          <w:p w:rsidR="00F70EDB" w:rsidRPr="00933B73" w:rsidRDefault="00F70EDB" w:rsidP="00F70EDB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8</w:t>
            </w:r>
          </w:p>
        </w:tc>
        <w:tc>
          <w:tcPr>
            <w:tcW w:w="773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3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F70EDB" w:rsidRPr="00933B73" w:rsidTr="00F70EDB">
        <w:tc>
          <w:tcPr>
            <w:tcW w:w="2448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접수기간_종료시간</w:t>
            </w:r>
          </w:p>
        </w:tc>
        <w:tc>
          <w:tcPr>
            <w:tcW w:w="3086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REQ_TO_TIME</w:t>
            </w:r>
          </w:p>
        </w:tc>
        <w:tc>
          <w:tcPr>
            <w:tcW w:w="170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8" w:type="dxa"/>
          </w:tcPr>
          <w:p w:rsidR="00F70EDB" w:rsidRPr="00933B73" w:rsidRDefault="00F70EDB" w:rsidP="00F70EDB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</w:t>
            </w:r>
          </w:p>
        </w:tc>
        <w:tc>
          <w:tcPr>
            <w:tcW w:w="773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3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F70EDB" w:rsidRPr="00933B73" w:rsidTr="00F70EDB">
        <w:tc>
          <w:tcPr>
            <w:tcW w:w="2448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086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</w:t>
            </w:r>
            <w:r w:rsidRPr="00933B73">
              <w:rPr>
                <w:rFonts w:asciiTheme="minorHAnsi" w:eastAsiaTheme="minorEastAsia" w:hAnsiTheme="minorHAnsi"/>
              </w:rPr>
              <w:t>TE</w:t>
            </w:r>
          </w:p>
        </w:tc>
        <w:tc>
          <w:tcPr>
            <w:tcW w:w="170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738" w:type="dxa"/>
          </w:tcPr>
          <w:p w:rsidR="00F70EDB" w:rsidRPr="00933B73" w:rsidRDefault="00F70EDB" w:rsidP="00F70EDB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S</w:t>
            </w:r>
            <w:r w:rsidRPr="00933B73">
              <w:rPr>
                <w:rFonts w:asciiTheme="minorHAnsi" w:eastAsiaTheme="minorEastAsia" w:hAnsiTheme="minorHAnsi"/>
                <w:szCs w:val="20"/>
              </w:rPr>
              <w:t>YSDATE</w:t>
            </w:r>
          </w:p>
        </w:tc>
        <w:tc>
          <w:tcPr>
            <w:tcW w:w="383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F70EDB" w:rsidRPr="00933B73" w:rsidTr="00F70EDB">
        <w:tc>
          <w:tcPr>
            <w:tcW w:w="2448" w:type="dxa"/>
          </w:tcPr>
          <w:p w:rsidR="00F70EDB" w:rsidRPr="00933B73" w:rsidRDefault="00AC6F8C" w:rsidP="00F70ED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입력자</w:t>
            </w:r>
          </w:p>
        </w:tc>
        <w:tc>
          <w:tcPr>
            <w:tcW w:w="3086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REG_USERID</w:t>
            </w:r>
          </w:p>
        </w:tc>
        <w:tc>
          <w:tcPr>
            <w:tcW w:w="170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8" w:type="dxa"/>
          </w:tcPr>
          <w:p w:rsidR="00F70EDB" w:rsidRPr="00933B73" w:rsidRDefault="00F70EDB" w:rsidP="00F70EDB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20</w:t>
            </w:r>
          </w:p>
        </w:tc>
        <w:tc>
          <w:tcPr>
            <w:tcW w:w="773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4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33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F70EDB" w:rsidRPr="00933B73" w:rsidRDefault="00F70EDB" w:rsidP="00F70EDB">
      <w:pPr>
        <w:rPr>
          <w:rFonts w:asciiTheme="minorHAnsi" w:eastAsiaTheme="minorEastAsia" w:hAnsiTheme="minorHAnsi"/>
          <w:szCs w:val="20"/>
        </w:rPr>
      </w:pPr>
    </w:p>
    <w:p w:rsidR="00F70EDB" w:rsidRPr="00933B73" w:rsidRDefault="00F70EDB" w:rsidP="00F70EDB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  <w:r w:rsidRPr="00933B73">
        <w:rPr>
          <w:rFonts w:asciiTheme="minorHAnsi" w:eastAsiaTheme="minorEastAsia" w:hAnsiTheme="minorHAnsi"/>
          <w:szCs w:val="20"/>
        </w:rPr>
        <w:br w:type="page"/>
      </w:r>
    </w:p>
    <w:p w:rsidR="00F70EDB" w:rsidRPr="00933B73" w:rsidRDefault="00F70EDB" w:rsidP="00F70EDB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F70EDB" w:rsidRPr="00933B73" w:rsidTr="00F70EDB">
        <w:tc>
          <w:tcPr>
            <w:tcW w:w="15276" w:type="dxa"/>
            <w:gridSpan w:val="4"/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F70EDB" w:rsidRPr="00933B73" w:rsidTr="00F70EDB">
        <w:tc>
          <w:tcPr>
            <w:tcW w:w="4361" w:type="dxa"/>
            <w:shd w:val="clear" w:color="auto" w:fill="D6E3BC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F70EDB" w:rsidRPr="00933B73" w:rsidTr="00F70EDB">
        <w:tc>
          <w:tcPr>
            <w:tcW w:w="4361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536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2268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  <w:tc>
          <w:tcPr>
            <w:tcW w:w="4111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F70EDB" w:rsidRPr="00933B73" w:rsidRDefault="00F70EDB" w:rsidP="00F70EDB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F70EDB" w:rsidRPr="00933B73" w:rsidTr="00F70EDB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F70EDB" w:rsidRPr="00933B73" w:rsidTr="00F70EDB">
        <w:tc>
          <w:tcPr>
            <w:tcW w:w="4361" w:type="dxa"/>
            <w:shd w:val="clear" w:color="auto" w:fill="EAF1DD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F70EDB" w:rsidRPr="00933B73" w:rsidTr="00F70EDB">
        <w:tc>
          <w:tcPr>
            <w:tcW w:w="4361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>RD_REQUEST_PK</w:t>
            </w:r>
          </w:p>
        </w:tc>
        <w:tc>
          <w:tcPr>
            <w:tcW w:w="7769" w:type="dxa"/>
          </w:tcPr>
          <w:p w:rsidR="00F70EDB" w:rsidRPr="00933B73" w:rsidRDefault="00F70EDB" w:rsidP="00F70EDB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cs="Courier" w:hint="eastAsia"/>
                <w:color w:val="000000"/>
                <w:kern w:val="0"/>
                <w:szCs w:val="20"/>
                <w:highlight w:val="white"/>
              </w:rPr>
              <w:t>R</w:t>
            </w:r>
            <w:r w:rsidRPr="00933B73"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  <w:t>EQ_ID</w:t>
            </w:r>
          </w:p>
        </w:tc>
        <w:tc>
          <w:tcPr>
            <w:tcW w:w="1525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F70EDB" w:rsidRPr="00933B73" w:rsidRDefault="00F70E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</w:tbl>
    <w:p w:rsidR="00F70EDB" w:rsidRPr="00933B73" w:rsidRDefault="00F70EDB" w:rsidP="00F70EDB">
      <w:pPr>
        <w:rPr>
          <w:rFonts w:asciiTheme="minorHAnsi" w:eastAsiaTheme="minorEastAsia" w:hAnsiTheme="minorHAnsi"/>
          <w:szCs w:val="20"/>
        </w:rPr>
      </w:pPr>
    </w:p>
    <w:p w:rsidR="00F70EDB" w:rsidRPr="00933B73" w:rsidRDefault="00F70EDB" w:rsidP="00F70EDB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  <w:r w:rsidRPr="00933B73">
        <w:rPr>
          <w:rFonts w:asciiTheme="minorHAnsi" w:eastAsiaTheme="minorEastAsia" w:hAnsiTheme="minorHAnsi"/>
          <w:szCs w:val="20"/>
        </w:rPr>
        <w:br w:type="page"/>
      </w:r>
    </w:p>
    <w:p w:rsidR="00FB7DDB" w:rsidRPr="00933B73" w:rsidRDefault="005C4C28" w:rsidP="00FB7DDB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03" w:name="_Toc527135705"/>
      <w:r w:rsidRPr="00933B73">
        <w:rPr>
          <w:rFonts w:asciiTheme="minorHAnsi" w:eastAsiaTheme="minorEastAsia" w:hAnsiTheme="minorHAnsi" w:hint="eastAsia"/>
        </w:rPr>
        <w:lastRenderedPageBreak/>
        <w:t>R</w:t>
      </w:r>
      <w:r w:rsidRPr="00933B73">
        <w:rPr>
          <w:rFonts w:asciiTheme="minorHAnsi" w:eastAsiaTheme="minorEastAsia" w:hAnsiTheme="minorHAnsi"/>
        </w:rPr>
        <w:t>D_REQUEST_REG</w:t>
      </w:r>
      <w:bookmarkEnd w:id="103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FB7DDB" w:rsidRPr="00933B73" w:rsidTr="00F70EDB">
        <w:tc>
          <w:tcPr>
            <w:tcW w:w="1668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FB7DDB" w:rsidRPr="00933B73" w:rsidRDefault="00FB7D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FB7DDB" w:rsidRPr="00933B73" w:rsidRDefault="00FB7D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FB7DDB" w:rsidRPr="00933B73" w:rsidTr="00F70EDB">
        <w:tc>
          <w:tcPr>
            <w:tcW w:w="1668" w:type="dxa"/>
            <w:shd w:val="clear" w:color="auto" w:fill="C2D69B"/>
            <w:vAlign w:val="center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FB7DDB" w:rsidRPr="00933B73" w:rsidRDefault="00933B73" w:rsidP="00F70ED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수요조사등록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FB7DDB" w:rsidRPr="00933B73" w:rsidRDefault="005C4C28" w:rsidP="00F70ED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R</w:t>
            </w: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D_REQUEST_REG</w:t>
            </w:r>
          </w:p>
        </w:tc>
      </w:tr>
      <w:tr w:rsidR="00FB7DDB" w:rsidRPr="00933B73" w:rsidTr="00F70EDB">
        <w:tc>
          <w:tcPr>
            <w:tcW w:w="1668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FB7DDB" w:rsidRPr="00933B73" w:rsidRDefault="005C4C2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수요조사 등록</w:t>
            </w:r>
          </w:p>
        </w:tc>
        <w:tc>
          <w:tcPr>
            <w:tcW w:w="1701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FB7DDB" w:rsidRPr="00933B73" w:rsidRDefault="00FB7D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</w:t>
            </w:r>
            <w:r w:rsidR="005C4C28" w:rsidRPr="00933B73">
              <w:rPr>
                <w:rFonts w:asciiTheme="minorHAnsi" w:eastAsiaTheme="minorEastAsia" w:hAnsiTheme="minorHAnsi"/>
              </w:rPr>
              <w:t>00</w:t>
            </w:r>
            <w:r w:rsidRPr="00933B73">
              <w:rPr>
                <w:rFonts w:asciiTheme="minorHAnsi" w:eastAsiaTheme="minorEastAsia" w:hAnsiTheme="minorHAnsi" w:hint="eastAsia"/>
              </w:rPr>
              <w:t>/년</w:t>
            </w:r>
          </w:p>
        </w:tc>
      </w:tr>
      <w:tr w:rsidR="00DF72D4" w:rsidRPr="00933B73" w:rsidTr="00F70EDB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FB7DDB" w:rsidRPr="00933B73" w:rsidRDefault="00FB7DDB" w:rsidP="00FB7DD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FB7DDB" w:rsidRPr="00933B73" w:rsidTr="00F70EDB">
        <w:tc>
          <w:tcPr>
            <w:tcW w:w="2452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B3CA8" w:rsidRPr="00933B73" w:rsidTr="00F70EDB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수요조사등록순번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REQUEST</w:t>
            </w:r>
            <w:r w:rsidRPr="00933B73">
              <w:rPr>
                <w:rFonts w:asciiTheme="minorHAnsi" w:eastAsiaTheme="minorEastAsia" w:hAnsiTheme="minorHAnsi" w:hint="eastAsia"/>
              </w:rPr>
              <w:t>_REG_SEQ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739" w:type="dxa"/>
          </w:tcPr>
          <w:p w:rsidR="008B3CA8" w:rsidRPr="00933B73" w:rsidRDefault="00E222C9" w:rsidP="008B3CA8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F70EDB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수요조사ID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REQ_ID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8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F70EDB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회원ID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USERID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F70EDB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제안과제명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SUBJECT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F70EDB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연구개요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SUMMARY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CLOB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F70EDB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연구필요성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NEED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4000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F70EDB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연구동향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TREND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4000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F70EDB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연구목표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GOAL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4000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연구계획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PLAN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4000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기대효과_및_활용분야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ETC_EFFECT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4000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연구기간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YEARS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정부지원금_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당해년도</w:t>
            </w:r>
            <w:proofErr w:type="spellEnd"/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FUND_THIS_YEAR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정부지원금_총액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FUND_TOTAL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NUMBER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해당분야전문가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SPECIALIST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1000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기타제언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ETC_PROPOSAL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4000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lastRenderedPageBreak/>
              <w:t>소속기관명</w:t>
            </w:r>
            <w:proofErr w:type="spellEnd"/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PROPOSAL_COMP_NM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소속기관유형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COMP_TYPE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B8358D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  <w:szCs w:val="20"/>
              </w:rPr>
              <w:t>1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B8358D" w:rsidP="008B3CA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:산업계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>/</w:t>
            </w:r>
            <w:r>
              <w:rPr>
                <w:rFonts w:asciiTheme="minorHAnsi" w:eastAsiaTheme="minorEastAsia" w:hAnsiTheme="minorHAnsi"/>
              </w:rPr>
              <w:t>E:</w:t>
            </w:r>
            <w:r>
              <w:rPr>
                <w:rFonts w:asciiTheme="minorHAnsi" w:eastAsiaTheme="minorEastAsia" w:hAnsiTheme="minorHAnsi" w:hint="eastAsia"/>
              </w:rPr>
              <w:t>학계/</w:t>
            </w:r>
            <w:r>
              <w:rPr>
                <w:rFonts w:asciiTheme="minorHAnsi" w:eastAsiaTheme="minorEastAsia" w:hAnsiTheme="minorHAnsi"/>
              </w:rPr>
              <w:t>R:</w:t>
            </w:r>
            <w:r>
              <w:rPr>
                <w:rFonts w:asciiTheme="minorHAnsi" w:eastAsiaTheme="minorEastAsia" w:hAnsiTheme="minorHAnsi" w:hint="eastAsia"/>
              </w:rPr>
              <w:t>연구계/</w:t>
            </w:r>
            <w:r>
              <w:rPr>
                <w:rFonts w:asciiTheme="minorHAnsi" w:eastAsiaTheme="minorEastAsia" w:hAnsiTheme="minorHAnsi"/>
              </w:rPr>
              <w:t>X:</w:t>
            </w:r>
            <w:r>
              <w:rPr>
                <w:rFonts w:asciiTheme="minorHAnsi" w:eastAsiaTheme="minorEastAsia" w:hAnsiTheme="minorHAnsi" w:hint="eastAsia"/>
              </w:rPr>
              <w:t>가타</w:t>
            </w: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제안사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>_성명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PROPOSAL_NAME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3C3303" w:rsidP="008B3CA8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200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931DFD" w:rsidP="008B3CA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(암호화 대상)</w:t>
            </w: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제안자_직급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PROPOSAL_TITLE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제안자_부서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PROPOSAL_DEPT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제안자_연락처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PROPOSAL_PHONE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2</w:t>
            </w:r>
            <w:r w:rsidR="00E222C9">
              <w:rPr>
                <w:rFonts w:asciiTheme="minorHAnsi" w:eastAsiaTheme="minorEastAsia" w:hAnsiTheme="minorHAnsi"/>
                <w:szCs w:val="20"/>
              </w:rPr>
              <w:t>0</w:t>
            </w:r>
            <w:r w:rsidR="003C3303">
              <w:rPr>
                <w:rFonts w:asciiTheme="minorHAnsi" w:eastAsiaTheme="minorEastAsia" w:hAnsiTheme="minorHAnsi"/>
                <w:szCs w:val="20"/>
              </w:rPr>
              <w:t>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181998" w:rsidP="008B3CA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(암호화 대상)</w:t>
            </w:r>
          </w:p>
        </w:tc>
      </w:tr>
      <w:tr w:rsidR="00146829" w:rsidRPr="00933B73" w:rsidTr="00CC5E47">
        <w:tc>
          <w:tcPr>
            <w:tcW w:w="2452" w:type="dxa"/>
          </w:tcPr>
          <w:p w:rsidR="00146829" w:rsidRPr="00933B73" w:rsidRDefault="00146829" w:rsidP="00CC5E47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제안자_</w:t>
            </w:r>
            <w:r>
              <w:rPr>
                <w:rFonts w:asciiTheme="minorHAnsi" w:eastAsiaTheme="minorEastAsia" w:hAnsiTheme="minorHAnsi" w:hint="eastAsia"/>
              </w:rPr>
              <w:t>핸드폰</w:t>
            </w:r>
          </w:p>
        </w:tc>
        <w:tc>
          <w:tcPr>
            <w:tcW w:w="3089" w:type="dxa"/>
          </w:tcPr>
          <w:p w:rsidR="00146829" w:rsidRPr="00933B73" w:rsidRDefault="00146829" w:rsidP="00CC5E47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PROPOSAL_</w:t>
            </w:r>
            <w:r>
              <w:rPr>
                <w:rFonts w:asciiTheme="minorHAnsi" w:eastAsiaTheme="minorEastAsia" w:hAnsiTheme="minorHAnsi"/>
              </w:rPr>
              <w:t>H</w:t>
            </w:r>
            <w:r w:rsidRPr="00933B73">
              <w:rPr>
                <w:rFonts w:asciiTheme="minorHAnsi" w:eastAsiaTheme="minorEastAsia" w:hAnsiTheme="minorHAnsi" w:hint="eastAsia"/>
              </w:rPr>
              <w:t>PHONE</w:t>
            </w:r>
          </w:p>
        </w:tc>
        <w:tc>
          <w:tcPr>
            <w:tcW w:w="1684" w:type="dxa"/>
          </w:tcPr>
          <w:p w:rsidR="00146829" w:rsidRPr="00933B73" w:rsidRDefault="00146829" w:rsidP="00CC5E47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146829" w:rsidRPr="00933B73" w:rsidRDefault="00146829" w:rsidP="00CC5E47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  <w:szCs w:val="20"/>
              </w:rPr>
              <w:t>20</w:t>
            </w:r>
            <w:r w:rsidR="003C3303">
              <w:rPr>
                <w:rFonts w:asciiTheme="minorHAnsi" w:eastAsiaTheme="minorEastAsia" w:hAnsiTheme="minorHAnsi"/>
                <w:szCs w:val="20"/>
              </w:rPr>
              <w:t>0</w:t>
            </w:r>
          </w:p>
        </w:tc>
        <w:tc>
          <w:tcPr>
            <w:tcW w:w="773" w:type="dxa"/>
          </w:tcPr>
          <w:p w:rsidR="00146829" w:rsidRPr="00933B73" w:rsidRDefault="00146829" w:rsidP="00CC5E47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146829" w:rsidRPr="00933B73" w:rsidRDefault="00146829" w:rsidP="00CC5E47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146829" w:rsidRPr="00933B73" w:rsidRDefault="00146829" w:rsidP="00CC5E47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146829" w:rsidRPr="00933B73" w:rsidRDefault="00146829" w:rsidP="00CC5E47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146829" w:rsidRPr="00933B73" w:rsidRDefault="00146829" w:rsidP="00CC5E4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(암호화 대상)</w:t>
            </w: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제안자_</w:t>
            </w: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이메일</w:t>
            </w:r>
            <w:proofErr w:type="spellEnd"/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PROPOSAL_EMAIL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E222C9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20</w:t>
            </w:r>
            <w:r w:rsidR="008B3CA8" w:rsidRPr="00933B73"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181998" w:rsidP="008B3CA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(암호화 대상)</w:t>
            </w: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B8358D" w:rsidP="008B3CA8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  <w:szCs w:val="20"/>
              </w:rPr>
              <w:t>SYSDATE</w:t>
            </w: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변경일시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UPT_DATE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IP주소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IP_ADDRESS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E222C9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  <w:szCs w:val="20"/>
              </w:rPr>
              <w:t>5</w:t>
            </w:r>
            <w:r w:rsidR="008B3CA8" w:rsidRPr="00933B73"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773" w:type="dxa"/>
          </w:tcPr>
          <w:p w:rsidR="008B3CA8" w:rsidRPr="00933B73" w:rsidRDefault="00E222C9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등록상태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REG_STATUS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B8358D" w:rsidP="008B3CA8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  <w:szCs w:val="20"/>
              </w:rPr>
              <w:t>1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B8358D" w:rsidP="008B3CA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0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:임시저장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>/</w:t>
            </w:r>
            <w:r>
              <w:rPr>
                <w:rFonts w:asciiTheme="minorHAnsi" w:eastAsiaTheme="minorEastAsia" w:hAnsiTheme="minorHAnsi"/>
              </w:rPr>
              <w:t>1:</w:t>
            </w:r>
            <w:r>
              <w:rPr>
                <w:rFonts w:asciiTheme="minorHAnsi" w:eastAsiaTheme="minorEastAsia" w:hAnsiTheme="minorHAnsi" w:hint="eastAsia"/>
              </w:rPr>
              <w:t>제출완료</w:t>
            </w: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선정결과</w:t>
            </w:r>
          </w:p>
        </w:tc>
        <w:tc>
          <w:tcPr>
            <w:tcW w:w="3089" w:type="dxa"/>
          </w:tcPr>
          <w:p w:rsidR="008B3CA8" w:rsidRPr="00933B73" w:rsidRDefault="00C50EEA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</w:t>
            </w:r>
            <w:r w:rsidRPr="00933B73">
              <w:rPr>
                <w:rFonts w:asciiTheme="minorHAnsi" w:eastAsiaTheme="minorEastAsia" w:hAnsiTheme="minorHAnsi"/>
              </w:rPr>
              <w:t>ONFIRM_</w:t>
            </w:r>
            <w:r w:rsidRPr="00C50EEA">
              <w:rPr>
                <w:rFonts w:asciiTheme="minorHAnsi" w:eastAsiaTheme="minorEastAsia" w:hAnsiTheme="minorHAnsi"/>
              </w:rPr>
              <w:t>STATUS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4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564FE" w:rsidP="00B8358D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1</w:t>
            </w:r>
            <w:proofErr w:type="gramStart"/>
            <w:r>
              <w:rPr>
                <w:rFonts w:asciiTheme="minorHAnsi" w:eastAsiaTheme="minorEastAsia" w:hAnsiTheme="minorHAnsi"/>
              </w:rPr>
              <w:t>:</w:t>
            </w:r>
            <w:r w:rsidR="00B8358D">
              <w:rPr>
                <w:rFonts w:asciiTheme="minorHAnsi" w:eastAsiaTheme="minorEastAsia" w:hAnsiTheme="minorHAnsi" w:hint="eastAsia"/>
              </w:rPr>
              <w:t>접수</w:t>
            </w:r>
            <w:proofErr w:type="gramEnd"/>
            <w:r w:rsidR="00B8358D">
              <w:rPr>
                <w:rFonts w:asciiTheme="minorHAnsi" w:eastAsiaTheme="minorEastAsia" w:hAnsiTheme="minorHAnsi" w:hint="eastAsia"/>
              </w:rPr>
              <w:t>/</w:t>
            </w:r>
            <w:r>
              <w:rPr>
                <w:rFonts w:asciiTheme="minorHAnsi" w:eastAsiaTheme="minorEastAsia" w:hAnsiTheme="minorHAnsi"/>
              </w:rPr>
              <w:t>3:</w:t>
            </w:r>
            <w:r w:rsidR="00B8358D">
              <w:rPr>
                <w:rFonts w:asciiTheme="minorHAnsi" w:eastAsiaTheme="minorEastAsia" w:hAnsiTheme="minorHAnsi"/>
              </w:rPr>
              <w:t>기획대</w:t>
            </w:r>
            <w:r w:rsidR="00B8358D">
              <w:rPr>
                <w:rFonts w:asciiTheme="minorHAnsi" w:eastAsiaTheme="minorEastAsia" w:hAnsiTheme="minorHAnsi" w:hint="eastAsia"/>
              </w:rPr>
              <w:t>상후보과제/</w:t>
            </w:r>
            <w:r>
              <w:rPr>
                <w:rFonts w:asciiTheme="minorHAnsi" w:eastAsiaTheme="minorEastAsia" w:hAnsiTheme="minorHAnsi"/>
              </w:rPr>
              <w:t>5:</w:t>
            </w:r>
            <w:r w:rsidR="00B8358D">
              <w:rPr>
                <w:rFonts w:asciiTheme="minorHAnsi" w:eastAsiaTheme="minorEastAsia" w:hAnsiTheme="minorHAnsi" w:hint="eastAsia"/>
              </w:rPr>
              <w:t>기획대상과제/</w:t>
            </w:r>
            <w:r>
              <w:rPr>
                <w:rFonts w:asciiTheme="minorHAnsi" w:eastAsiaTheme="minorEastAsia" w:hAnsiTheme="minorHAnsi"/>
              </w:rPr>
              <w:t>9:</w:t>
            </w:r>
            <w:r w:rsidR="00B8358D">
              <w:rPr>
                <w:rFonts w:asciiTheme="minorHAnsi" w:eastAsiaTheme="minorEastAsia" w:hAnsiTheme="minorHAnsi" w:hint="eastAsia"/>
              </w:rPr>
              <w:t>탈락</w:t>
            </w: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선정담당자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</w:t>
            </w:r>
            <w:r w:rsidRPr="00933B73">
              <w:rPr>
                <w:rFonts w:asciiTheme="minorHAnsi" w:eastAsiaTheme="minorEastAsia" w:hAnsiTheme="minorHAnsi"/>
              </w:rPr>
              <w:t>ONFIRM_USERID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20</w:t>
            </w: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  <w:tr w:rsidR="008B3CA8" w:rsidRPr="00933B73" w:rsidTr="00B8358D">
        <w:tc>
          <w:tcPr>
            <w:tcW w:w="245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선정일시</w:t>
            </w:r>
          </w:p>
        </w:tc>
        <w:tc>
          <w:tcPr>
            <w:tcW w:w="3089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</w:t>
            </w:r>
            <w:r w:rsidRPr="00933B73">
              <w:rPr>
                <w:rFonts w:asciiTheme="minorHAnsi" w:eastAsiaTheme="minorEastAsia" w:hAnsiTheme="minorHAnsi"/>
              </w:rPr>
              <w:t>ONFIRM_DATE</w:t>
            </w:r>
          </w:p>
        </w:tc>
        <w:tc>
          <w:tcPr>
            <w:tcW w:w="1684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DATE</w:t>
            </w:r>
          </w:p>
        </w:tc>
        <w:tc>
          <w:tcPr>
            <w:tcW w:w="739" w:type="dxa"/>
          </w:tcPr>
          <w:p w:rsidR="008B3CA8" w:rsidRPr="00933B73" w:rsidRDefault="008B3CA8" w:rsidP="008B3CA8">
            <w:pPr>
              <w:jc w:val="right"/>
              <w:rPr>
                <w:rFonts w:asciiTheme="minorHAnsi" w:eastAsiaTheme="minorEastAsia" w:hAnsiTheme="minorHAnsi"/>
              </w:rPr>
            </w:pPr>
          </w:p>
        </w:tc>
        <w:tc>
          <w:tcPr>
            <w:tcW w:w="773" w:type="dxa"/>
          </w:tcPr>
          <w:p w:rsidR="008B3CA8" w:rsidRPr="00933B73" w:rsidRDefault="008B3CA8" w:rsidP="008B3CA8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3CA8" w:rsidRPr="00933B73" w:rsidRDefault="008B3CA8" w:rsidP="008B3CA8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146829" w:rsidRDefault="00146829" w:rsidP="00FB7DDB">
      <w:pPr>
        <w:rPr>
          <w:rFonts w:asciiTheme="minorHAnsi" w:eastAsiaTheme="minorEastAsia" w:hAnsiTheme="minorHAnsi"/>
          <w:szCs w:val="20"/>
        </w:rPr>
      </w:pPr>
    </w:p>
    <w:p w:rsidR="00146829" w:rsidRDefault="00146829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  <w:r>
        <w:rPr>
          <w:rFonts w:asciiTheme="minorHAnsi" w:eastAsiaTheme="minorEastAsia" w:hAnsiTheme="minorHAnsi"/>
          <w:szCs w:val="20"/>
        </w:rPr>
        <w:br w:type="page"/>
      </w:r>
    </w:p>
    <w:p w:rsidR="00FB7DDB" w:rsidRPr="00933B73" w:rsidRDefault="00FB7DDB" w:rsidP="00FB7DDB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FB7DDB" w:rsidRPr="00933B73" w:rsidTr="00F70EDB">
        <w:tc>
          <w:tcPr>
            <w:tcW w:w="15276" w:type="dxa"/>
            <w:gridSpan w:val="4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FB7DDB" w:rsidRPr="00933B73" w:rsidTr="00F70EDB">
        <w:tc>
          <w:tcPr>
            <w:tcW w:w="4361" w:type="dxa"/>
            <w:shd w:val="clear" w:color="auto" w:fill="D6E3BC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FB7DDB" w:rsidRPr="00933B73" w:rsidTr="00F70EDB">
        <w:tc>
          <w:tcPr>
            <w:tcW w:w="4361" w:type="dxa"/>
          </w:tcPr>
          <w:p w:rsidR="00FB7DDB" w:rsidRPr="00933B73" w:rsidRDefault="008B3CA8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</w:t>
            </w:r>
            <w:r w:rsidRPr="00933B73">
              <w:rPr>
                <w:rFonts w:asciiTheme="minorHAnsi" w:eastAsiaTheme="minorEastAsia" w:hAnsiTheme="minorHAnsi"/>
              </w:rPr>
              <w:t>D_REQUEST_REG_FK</w:t>
            </w:r>
          </w:p>
        </w:tc>
        <w:tc>
          <w:tcPr>
            <w:tcW w:w="4536" w:type="dxa"/>
          </w:tcPr>
          <w:p w:rsidR="00FB7DDB" w:rsidRPr="00933B73" w:rsidRDefault="008B3CA8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FB7DDB" w:rsidRPr="00933B73" w:rsidRDefault="008B3CA8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</w:t>
            </w:r>
            <w:r w:rsidRPr="00933B73">
              <w:rPr>
                <w:rFonts w:asciiTheme="minorHAnsi" w:eastAsiaTheme="minorEastAsia" w:hAnsiTheme="minorHAnsi"/>
              </w:rPr>
              <w:t>D_REQUEST</w:t>
            </w:r>
          </w:p>
        </w:tc>
        <w:tc>
          <w:tcPr>
            <w:tcW w:w="4111" w:type="dxa"/>
          </w:tcPr>
          <w:p w:rsidR="00FB7DDB" w:rsidRPr="00933B73" w:rsidRDefault="00FB7DDB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FB7DDB" w:rsidRPr="00933B73" w:rsidRDefault="00FB7DDB" w:rsidP="00FB7DDB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FB7DDB" w:rsidRPr="00933B73" w:rsidTr="00F70EDB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FB7DDB" w:rsidRPr="00933B73" w:rsidTr="00F70EDB">
        <w:tc>
          <w:tcPr>
            <w:tcW w:w="4361" w:type="dxa"/>
            <w:shd w:val="clear" w:color="auto" w:fill="EAF1DD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FB7DDB" w:rsidRPr="00933B73" w:rsidTr="00F70EDB">
        <w:tc>
          <w:tcPr>
            <w:tcW w:w="4361" w:type="dxa"/>
          </w:tcPr>
          <w:p w:rsidR="00FB7DDB" w:rsidRPr="00933B73" w:rsidRDefault="008B3CA8" w:rsidP="00F70EDB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</w:t>
            </w:r>
            <w:r w:rsidRPr="00933B73">
              <w:rPr>
                <w:rFonts w:asciiTheme="minorHAnsi" w:eastAsiaTheme="minorEastAsia" w:hAnsiTheme="minorHAnsi"/>
              </w:rPr>
              <w:t>D_REQUEST_</w:t>
            </w:r>
            <w:r w:rsidRPr="00933B73">
              <w:rPr>
                <w:rFonts w:asciiTheme="minorHAnsi" w:eastAsiaTheme="minorEastAsia" w:hAnsiTheme="minorHAnsi" w:hint="eastAsia"/>
              </w:rPr>
              <w:t>REG_PK</w:t>
            </w:r>
          </w:p>
        </w:tc>
        <w:tc>
          <w:tcPr>
            <w:tcW w:w="7769" w:type="dxa"/>
          </w:tcPr>
          <w:p w:rsidR="00FB7DDB" w:rsidRPr="00933B73" w:rsidRDefault="008B3CA8" w:rsidP="00F70EDB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/>
              </w:rPr>
              <w:t>REQUEST</w:t>
            </w:r>
            <w:r w:rsidRPr="00933B73">
              <w:rPr>
                <w:rFonts w:asciiTheme="minorHAnsi" w:eastAsiaTheme="minorEastAsia" w:hAnsiTheme="minorHAnsi" w:hint="eastAsia"/>
              </w:rPr>
              <w:t>_REG_SEQ</w:t>
            </w:r>
          </w:p>
        </w:tc>
        <w:tc>
          <w:tcPr>
            <w:tcW w:w="1525" w:type="dxa"/>
          </w:tcPr>
          <w:p w:rsidR="00FB7DDB" w:rsidRPr="00933B73" w:rsidRDefault="008B3CA8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FB7DDB" w:rsidRPr="00933B73" w:rsidRDefault="008B3CA8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CTIS</w:t>
            </w:r>
          </w:p>
        </w:tc>
      </w:tr>
      <w:tr w:rsidR="008B3CA8" w:rsidRPr="00933B73" w:rsidTr="00F70EDB">
        <w:tc>
          <w:tcPr>
            <w:tcW w:w="4361" w:type="dxa"/>
          </w:tcPr>
          <w:p w:rsidR="008B3CA8" w:rsidRPr="00933B73" w:rsidRDefault="008B3CA8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</w:t>
            </w:r>
            <w:r w:rsidRPr="00933B73">
              <w:rPr>
                <w:rFonts w:asciiTheme="minorHAnsi" w:eastAsiaTheme="minorEastAsia" w:hAnsiTheme="minorHAnsi"/>
              </w:rPr>
              <w:t>D_REQUEST_</w:t>
            </w:r>
            <w:r w:rsidRPr="00933B73">
              <w:rPr>
                <w:rFonts w:asciiTheme="minorHAnsi" w:eastAsiaTheme="minorEastAsia" w:hAnsiTheme="minorHAnsi" w:hint="eastAsia"/>
              </w:rPr>
              <w:t>REG_</w:t>
            </w:r>
            <w:r w:rsidRPr="00933B73">
              <w:rPr>
                <w:rFonts w:asciiTheme="minorHAnsi" w:eastAsiaTheme="minorEastAsia" w:hAnsiTheme="minorHAnsi"/>
              </w:rPr>
              <w:t>REQ_ID_IDX</w:t>
            </w:r>
          </w:p>
        </w:tc>
        <w:tc>
          <w:tcPr>
            <w:tcW w:w="7769" w:type="dxa"/>
          </w:tcPr>
          <w:p w:rsidR="008B3CA8" w:rsidRPr="00933B73" w:rsidRDefault="008B3CA8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REQ_ID</w:t>
            </w:r>
          </w:p>
        </w:tc>
        <w:tc>
          <w:tcPr>
            <w:tcW w:w="1525" w:type="dxa"/>
          </w:tcPr>
          <w:p w:rsidR="008B3CA8" w:rsidRPr="00933B73" w:rsidRDefault="008B3CA8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NonUnique</w:t>
            </w:r>
            <w:proofErr w:type="spellEnd"/>
          </w:p>
        </w:tc>
        <w:tc>
          <w:tcPr>
            <w:tcW w:w="1621" w:type="dxa"/>
          </w:tcPr>
          <w:p w:rsidR="008B3CA8" w:rsidRPr="00933B73" w:rsidRDefault="008B3CA8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146829" w:rsidRDefault="00146829" w:rsidP="00146829">
      <w:pPr>
        <w:pStyle w:val="2"/>
        <w:numPr>
          <w:ilvl w:val="0"/>
          <w:numId w:val="0"/>
        </w:numPr>
        <w:spacing w:before="180" w:after="180"/>
        <w:ind w:left="567"/>
        <w:rPr>
          <w:rFonts w:asciiTheme="minorHAnsi" w:eastAsiaTheme="minorEastAsia" w:hAnsiTheme="minorHAnsi"/>
        </w:rPr>
      </w:pPr>
    </w:p>
    <w:p w:rsidR="00146829" w:rsidRDefault="00146829">
      <w:pPr>
        <w:widowControl/>
        <w:wordWrap/>
        <w:autoSpaceDE/>
        <w:autoSpaceDN/>
        <w:jc w:val="left"/>
        <w:rPr>
          <w:rFonts w:asciiTheme="minorHAnsi" w:eastAsiaTheme="minorEastAsia" w:hAnsiTheme="minorHAnsi"/>
          <w:b/>
          <w:sz w:val="22"/>
        </w:rPr>
      </w:pPr>
      <w:r>
        <w:rPr>
          <w:rFonts w:asciiTheme="minorHAnsi" w:eastAsiaTheme="minorEastAsia" w:hAnsiTheme="minorHAnsi"/>
        </w:rPr>
        <w:br w:type="page"/>
      </w:r>
    </w:p>
    <w:p w:rsidR="00FB7DDB" w:rsidRPr="00933B73" w:rsidRDefault="008B3CA8" w:rsidP="00FB7DDB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04" w:name="_Toc527135706"/>
      <w:r w:rsidRPr="00933B73">
        <w:rPr>
          <w:rFonts w:asciiTheme="minorHAnsi" w:eastAsiaTheme="minorEastAsia" w:hAnsiTheme="minorHAnsi" w:hint="eastAsia"/>
        </w:rPr>
        <w:lastRenderedPageBreak/>
        <w:t>RD_R</w:t>
      </w:r>
      <w:r w:rsidR="00C50EEA">
        <w:rPr>
          <w:rFonts w:asciiTheme="minorHAnsi" w:eastAsiaTheme="minorEastAsia" w:hAnsiTheme="minorHAnsi" w:hint="eastAsia"/>
        </w:rPr>
        <w:t>EQUEST</w:t>
      </w:r>
      <w:r w:rsidRPr="00933B73">
        <w:rPr>
          <w:rFonts w:asciiTheme="minorHAnsi" w:eastAsiaTheme="minorEastAsia" w:hAnsiTheme="minorHAnsi" w:hint="eastAsia"/>
        </w:rPr>
        <w:t>_REG_ATTACH</w:t>
      </w:r>
      <w:bookmarkEnd w:id="104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FB7DDB" w:rsidRPr="00933B73" w:rsidTr="00F70EDB">
        <w:tc>
          <w:tcPr>
            <w:tcW w:w="1668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FB7DDB" w:rsidRPr="00933B73" w:rsidRDefault="00FB7D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FB7DDB" w:rsidRPr="00933B73" w:rsidRDefault="00FB7D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FB7DDB" w:rsidRPr="00933B73" w:rsidTr="00F70EDB">
        <w:tc>
          <w:tcPr>
            <w:tcW w:w="1668" w:type="dxa"/>
            <w:shd w:val="clear" w:color="auto" w:fill="C2D69B"/>
            <w:vAlign w:val="center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FB7DDB" w:rsidRPr="00933B73" w:rsidRDefault="00933B73" w:rsidP="00F70ED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수요조사첨부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FB7DDB" w:rsidRPr="00933B73" w:rsidRDefault="00933B73" w:rsidP="00F70EDB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RD_RESEARCH_REG_ATTACH</w:t>
            </w:r>
          </w:p>
        </w:tc>
      </w:tr>
      <w:tr w:rsidR="00FB7DDB" w:rsidRPr="00933B73" w:rsidTr="00F70EDB">
        <w:tc>
          <w:tcPr>
            <w:tcW w:w="1668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FB7DDB" w:rsidRPr="00933B73" w:rsidRDefault="00933B73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수요조사첨부</w:t>
            </w:r>
          </w:p>
        </w:tc>
        <w:tc>
          <w:tcPr>
            <w:tcW w:w="1701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FB7DDB" w:rsidRPr="00933B73" w:rsidRDefault="00FB7DDB" w:rsidP="00F70EDB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10</w:t>
            </w:r>
            <w:r w:rsidR="00933B73" w:rsidRPr="00933B73">
              <w:rPr>
                <w:rFonts w:asciiTheme="minorHAnsi" w:eastAsiaTheme="minorEastAsia" w:hAnsiTheme="minorHAnsi"/>
              </w:rPr>
              <w:t>0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DF72D4" w:rsidRPr="00933B73" w:rsidTr="00F70EDB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FB7DDB" w:rsidRPr="00933B73" w:rsidRDefault="00FB7DDB" w:rsidP="00FB7DDB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FB7DDB" w:rsidRPr="00933B73" w:rsidTr="00F70EDB">
        <w:tc>
          <w:tcPr>
            <w:tcW w:w="2452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명칭</w:t>
            </w:r>
          </w:p>
        </w:tc>
        <w:tc>
          <w:tcPr>
            <w:tcW w:w="3089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컬럼 ID</w:t>
            </w:r>
          </w:p>
        </w:tc>
        <w:tc>
          <w:tcPr>
            <w:tcW w:w="1684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933B73" w:rsidRPr="00933B73" w:rsidTr="00F70EDB">
        <w:tc>
          <w:tcPr>
            <w:tcW w:w="2452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첨부번호</w:t>
            </w:r>
          </w:p>
        </w:tc>
        <w:tc>
          <w:tcPr>
            <w:tcW w:w="3089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ATTACH_NO</w:t>
            </w:r>
          </w:p>
        </w:tc>
        <w:tc>
          <w:tcPr>
            <w:tcW w:w="1684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739" w:type="dxa"/>
          </w:tcPr>
          <w:p w:rsidR="00933B73" w:rsidRPr="00933B73" w:rsidRDefault="00AE71AD" w:rsidP="00933B73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2</w:t>
            </w:r>
            <w:r>
              <w:rPr>
                <w:rFonts w:asciiTheme="minorHAnsi" w:eastAsiaTheme="minorEastAsia" w:hAnsiTheme="minorHAnsi" w:hint="eastAsia"/>
              </w:rPr>
              <w:t>2</w:t>
            </w:r>
          </w:p>
        </w:tc>
        <w:tc>
          <w:tcPr>
            <w:tcW w:w="773" w:type="dxa"/>
          </w:tcPr>
          <w:p w:rsidR="00933B73" w:rsidRPr="00933B73" w:rsidRDefault="00933B73" w:rsidP="00933B7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33B73" w:rsidRPr="00933B73" w:rsidTr="00F70EDB">
        <w:tc>
          <w:tcPr>
            <w:tcW w:w="2452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수요조사등록순번</w:t>
            </w:r>
          </w:p>
        </w:tc>
        <w:tc>
          <w:tcPr>
            <w:tcW w:w="3089" w:type="dxa"/>
          </w:tcPr>
          <w:p w:rsidR="00933B73" w:rsidRPr="00933B73" w:rsidRDefault="00E222C9" w:rsidP="00C50EEA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RE</w:t>
            </w:r>
            <w:r w:rsidR="00C50EEA">
              <w:rPr>
                <w:rFonts w:asciiTheme="minorHAnsi" w:eastAsiaTheme="minorEastAsia" w:hAnsiTheme="minorHAnsi"/>
              </w:rPr>
              <w:t>QUEST</w:t>
            </w:r>
            <w:r w:rsidR="00933B73" w:rsidRPr="00933B73">
              <w:rPr>
                <w:rFonts w:asciiTheme="minorHAnsi" w:eastAsiaTheme="minorEastAsia" w:hAnsiTheme="minorHAnsi"/>
              </w:rPr>
              <w:t>_REG_SEQ</w:t>
            </w:r>
          </w:p>
        </w:tc>
        <w:tc>
          <w:tcPr>
            <w:tcW w:w="1684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739" w:type="dxa"/>
          </w:tcPr>
          <w:p w:rsidR="00933B73" w:rsidRPr="00933B73" w:rsidRDefault="00AE71AD" w:rsidP="00933B73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22</w:t>
            </w:r>
          </w:p>
        </w:tc>
        <w:tc>
          <w:tcPr>
            <w:tcW w:w="773" w:type="dxa"/>
          </w:tcPr>
          <w:p w:rsidR="00933B73" w:rsidRPr="00933B73" w:rsidRDefault="00933B73" w:rsidP="00933B7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1756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33B73" w:rsidRPr="00933B73" w:rsidTr="00F70EDB">
        <w:tc>
          <w:tcPr>
            <w:tcW w:w="2452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첨부파일</w:t>
            </w:r>
          </w:p>
        </w:tc>
        <w:tc>
          <w:tcPr>
            <w:tcW w:w="3089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ATTACH</w:t>
            </w:r>
          </w:p>
        </w:tc>
        <w:tc>
          <w:tcPr>
            <w:tcW w:w="1684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933B73" w:rsidRPr="00933B73" w:rsidRDefault="00933B73" w:rsidP="00933B73">
            <w:pPr>
              <w:jc w:val="right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250</w:t>
            </w:r>
          </w:p>
        </w:tc>
        <w:tc>
          <w:tcPr>
            <w:tcW w:w="773" w:type="dxa"/>
          </w:tcPr>
          <w:p w:rsidR="00933B73" w:rsidRPr="00933B73" w:rsidRDefault="00933B73" w:rsidP="00933B7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933B73" w:rsidRPr="00933B73" w:rsidTr="00F70EDB">
        <w:tc>
          <w:tcPr>
            <w:tcW w:w="2452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089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REG_DATE</w:t>
            </w:r>
          </w:p>
        </w:tc>
        <w:tc>
          <w:tcPr>
            <w:tcW w:w="1684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DATE</w:t>
            </w:r>
          </w:p>
        </w:tc>
        <w:tc>
          <w:tcPr>
            <w:tcW w:w="739" w:type="dxa"/>
          </w:tcPr>
          <w:p w:rsidR="00933B73" w:rsidRPr="00933B73" w:rsidRDefault="00933B73" w:rsidP="00933B73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933B73" w:rsidRPr="00933B73" w:rsidRDefault="00933B73" w:rsidP="00933B73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933B73" w:rsidRPr="00933B73" w:rsidRDefault="00AE71AD" w:rsidP="00933B73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SYSDATE</w:t>
            </w:r>
          </w:p>
        </w:tc>
        <w:tc>
          <w:tcPr>
            <w:tcW w:w="3841" w:type="dxa"/>
          </w:tcPr>
          <w:p w:rsidR="00933B73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FB7DDB" w:rsidRPr="00933B73" w:rsidRDefault="00FB7DDB" w:rsidP="00FB7DDB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FB7DDB" w:rsidRPr="00933B73" w:rsidTr="00F70EDB">
        <w:tc>
          <w:tcPr>
            <w:tcW w:w="15276" w:type="dxa"/>
            <w:gridSpan w:val="4"/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FB7DDB" w:rsidRPr="00933B73" w:rsidTr="00F70EDB">
        <w:tc>
          <w:tcPr>
            <w:tcW w:w="4361" w:type="dxa"/>
            <w:shd w:val="clear" w:color="auto" w:fill="D6E3BC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FB7DDB" w:rsidRPr="00933B73" w:rsidTr="00F70EDB">
        <w:tc>
          <w:tcPr>
            <w:tcW w:w="4361" w:type="dxa"/>
          </w:tcPr>
          <w:p w:rsidR="00FB7DDB" w:rsidRPr="00933B73" w:rsidRDefault="00933B73" w:rsidP="00933B73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RD_RESEARCH_REG_ATTACH</w:t>
            </w:r>
            <w:r w:rsidRPr="00933B73">
              <w:rPr>
                <w:rFonts w:asciiTheme="minorHAnsi" w:eastAsiaTheme="minorEastAsia" w:hAnsiTheme="minorHAnsi"/>
              </w:rPr>
              <w:t>_FK</w:t>
            </w:r>
          </w:p>
        </w:tc>
        <w:tc>
          <w:tcPr>
            <w:tcW w:w="4536" w:type="dxa"/>
          </w:tcPr>
          <w:p w:rsidR="00FB7DDB" w:rsidRPr="00933B73" w:rsidRDefault="00933B73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FB7DDB" w:rsidRPr="00933B73" w:rsidRDefault="00933B73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</w:t>
            </w:r>
            <w:r w:rsidRPr="00933B73">
              <w:rPr>
                <w:rFonts w:asciiTheme="minorHAnsi" w:eastAsiaTheme="minorEastAsia" w:hAnsiTheme="minorHAnsi"/>
              </w:rPr>
              <w:t>D_REQUEST_</w:t>
            </w:r>
            <w:r w:rsidRPr="00933B73">
              <w:rPr>
                <w:rFonts w:asciiTheme="minorHAnsi" w:eastAsiaTheme="minorEastAsia" w:hAnsiTheme="minorHAnsi" w:hint="eastAsia"/>
              </w:rPr>
              <w:t>REG</w:t>
            </w:r>
          </w:p>
        </w:tc>
        <w:tc>
          <w:tcPr>
            <w:tcW w:w="4111" w:type="dxa"/>
          </w:tcPr>
          <w:p w:rsidR="00FB7DDB" w:rsidRPr="00933B73" w:rsidRDefault="00FB7DDB" w:rsidP="00F70EDB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FB7DDB" w:rsidRPr="00933B73" w:rsidRDefault="00FB7DDB" w:rsidP="00FB7DDB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FB7DDB" w:rsidRPr="00933B73" w:rsidTr="00F70EDB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FB7DDB" w:rsidRPr="00933B73" w:rsidTr="00F70EDB">
        <w:tc>
          <w:tcPr>
            <w:tcW w:w="4361" w:type="dxa"/>
            <w:shd w:val="clear" w:color="auto" w:fill="EAF1DD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FB7DDB" w:rsidRPr="00933B73" w:rsidRDefault="00FB7DDB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FB7DDB" w:rsidRPr="00933B73" w:rsidTr="00F70EDB">
        <w:tc>
          <w:tcPr>
            <w:tcW w:w="4361" w:type="dxa"/>
          </w:tcPr>
          <w:p w:rsidR="00FB7DDB" w:rsidRPr="00933B73" w:rsidRDefault="00933B73" w:rsidP="00F70EDB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RD_RESEARCH_REG_ATTACH</w:t>
            </w:r>
            <w:r w:rsidRPr="00933B73">
              <w:rPr>
                <w:rFonts w:asciiTheme="minorHAnsi" w:eastAsiaTheme="minorEastAsia" w:hAnsiTheme="minorHAnsi"/>
              </w:rPr>
              <w:t>_PK</w:t>
            </w:r>
          </w:p>
        </w:tc>
        <w:tc>
          <w:tcPr>
            <w:tcW w:w="7769" w:type="dxa"/>
          </w:tcPr>
          <w:p w:rsidR="00FB7DDB" w:rsidRPr="00933B73" w:rsidRDefault="00933B73" w:rsidP="00F70EDB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933B73">
              <w:rPr>
                <w:rFonts w:asciiTheme="minorHAnsi" w:eastAsiaTheme="minorEastAsia" w:hAnsiTheme="minorHAnsi"/>
              </w:rPr>
              <w:t>ATTACH_NO</w:t>
            </w:r>
          </w:p>
        </w:tc>
        <w:tc>
          <w:tcPr>
            <w:tcW w:w="1525" w:type="dxa"/>
          </w:tcPr>
          <w:p w:rsidR="00FB7DDB" w:rsidRPr="00933B73" w:rsidRDefault="00933B73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FB7DDB" w:rsidRPr="00933B73" w:rsidRDefault="00933B73" w:rsidP="00F70EDB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CTIS</w:t>
            </w:r>
          </w:p>
        </w:tc>
      </w:tr>
    </w:tbl>
    <w:p w:rsidR="008B6466" w:rsidRDefault="008B6466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</w:p>
    <w:p w:rsidR="008B6466" w:rsidRPr="00933B73" w:rsidRDefault="008B6466" w:rsidP="008B6466">
      <w:pPr>
        <w:pStyle w:val="2"/>
        <w:spacing w:before="180" w:after="180"/>
        <w:rPr>
          <w:rFonts w:asciiTheme="minorHAnsi" w:eastAsiaTheme="minorEastAsia" w:hAnsiTheme="minorHAnsi"/>
        </w:rPr>
      </w:pPr>
      <w:bookmarkStart w:id="105" w:name="_Toc527135707"/>
      <w:r w:rsidRPr="00933B73">
        <w:rPr>
          <w:rFonts w:asciiTheme="minorHAnsi" w:eastAsiaTheme="minorEastAsia" w:hAnsiTheme="minorHAnsi" w:hint="eastAsia"/>
        </w:rPr>
        <w:lastRenderedPageBreak/>
        <w:t>RD_</w:t>
      </w:r>
      <w:r>
        <w:rPr>
          <w:rFonts w:asciiTheme="minorHAnsi" w:eastAsiaTheme="minorEastAsia" w:hAnsiTheme="minorHAnsi" w:hint="eastAsia"/>
        </w:rPr>
        <w:t>INFOMATION</w:t>
      </w:r>
      <w:bookmarkEnd w:id="105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8B6466" w:rsidRPr="00933B73" w:rsidTr="008B6466">
        <w:tc>
          <w:tcPr>
            <w:tcW w:w="1668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8B6466" w:rsidRPr="00933B73" w:rsidTr="008B6466">
        <w:tc>
          <w:tcPr>
            <w:tcW w:w="1668" w:type="dxa"/>
            <w:shd w:val="clear" w:color="auto" w:fill="C2D69B"/>
            <w:vAlign w:val="center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8B6466" w:rsidRPr="00933B73" w:rsidRDefault="008B6466" w:rsidP="008B646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저작권기술</w:t>
            </w:r>
            <w:bookmarkStart w:id="106" w:name="OLE_LINK36"/>
            <w:r w:rsidR="00C703AE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소개</w:t>
            </w:r>
            <w:bookmarkEnd w:id="106"/>
          </w:p>
        </w:tc>
        <w:tc>
          <w:tcPr>
            <w:tcW w:w="1701" w:type="dxa"/>
            <w:shd w:val="clear" w:color="auto" w:fill="C2D69B"/>
            <w:vAlign w:val="center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8B6466" w:rsidRPr="00933B73" w:rsidRDefault="008B6466" w:rsidP="008B6466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cs="굴림"/>
                <w:color w:val="000000"/>
                <w:szCs w:val="20"/>
              </w:rPr>
              <w:t>RD_</w:t>
            </w:r>
            <w:r>
              <w:rPr>
                <w:rFonts w:asciiTheme="minorHAnsi" w:eastAsiaTheme="minorEastAsia" w:hAnsiTheme="minorHAnsi" w:cs="굴림"/>
                <w:color w:val="000000"/>
                <w:szCs w:val="20"/>
              </w:rPr>
              <w:t>INFOMATION</w:t>
            </w:r>
          </w:p>
        </w:tc>
      </w:tr>
      <w:tr w:rsidR="008B6466" w:rsidRPr="00933B73" w:rsidTr="008B6466">
        <w:tc>
          <w:tcPr>
            <w:tcW w:w="1668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저작권기술</w:t>
            </w:r>
            <w:r w:rsidR="00C703AE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소개</w:t>
            </w:r>
          </w:p>
        </w:tc>
        <w:tc>
          <w:tcPr>
            <w:tcW w:w="1701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3</w:t>
            </w:r>
            <w:r w:rsidRPr="00933B73">
              <w:rPr>
                <w:rFonts w:asciiTheme="minorHAnsi" w:eastAsiaTheme="minorEastAsia" w:hAnsiTheme="minorHAnsi"/>
              </w:rPr>
              <w:t>0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DF72D4" w:rsidRPr="00933B73" w:rsidTr="008B6466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8B6466" w:rsidRPr="00933B73" w:rsidRDefault="008B6466" w:rsidP="008B6466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8B6466" w:rsidRPr="00933B73" w:rsidTr="008B6466">
        <w:tc>
          <w:tcPr>
            <w:tcW w:w="2452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8B6466" w:rsidRPr="00933B73" w:rsidTr="008B6466">
        <w:tc>
          <w:tcPr>
            <w:tcW w:w="2452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과제순번</w:t>
            </w:r>
          </w:p>
        </w:tc>
        <w:tc>
          <w:tcPr>
            <w:tcW w:w="3089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RD_SEQ</w:t>
            </w:r>
          </w:p>
        </w:tc>
        <w:tc>
          <w:tcPr>
            <w:tcW w:w="1684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NUMBER</w:t>
            </w:r>
          </w:p>
        </w:tc>
        <w:tc>
          <w:tcPr>
            <w:tcW w:w="739" w:type="dxa"/>
          </w:tcPr>
          <w:p w:rsidR="008B6466" w:rsidRPr="00933B73" w:rsidRDefault="008B6466" w:rsidP="008B6466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2</w:t>
            </w:r>
            <w:r>
              <w:rPr>
                <w:rFonts w:asciiTheme="minorHAnsi" w:eastAsiaTheme="minorEastAsia" w:hAnsiTheme="minorHAnsi" w:hint="eastAsia"/>
              </w:rPr>
              <w:t>2</w:t>
            </w:r>
          </w:p>
        </w:tc>
        <w:tc>
          <w:tcPr>
            <w:tcW w:w="773" w:type="dxa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B6466" w:rsidRPr="00933B73" w:rsidTr="008B6466">
        <w:tc>
          <w:tcPr>
            <w:tcW w:w="2452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사업년도</w:t>
            </w:r>
          </w:p>
        </w:tc>
        <w:tc>
          <w:tcPr>
            <w:tcW w:w="3089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RD_YEA</w:t>
            </w:r>
            <w:r>
              <w:rPr>
                <w:rFonts w:asciiTheme="minorHAnsi" w:eastAsiaTheme="minorEastAsia" w:hAnsiTheme="minorHAnsi" w:hint="eastAsia"/>
              </w:rPr>
              <w:t>R</w:t>
            </w:r>
          </w:p>
        </w:tc>
        <w:tc>
          <w:tcPr>
            <w:tcW w:w="1684" w:type="dxa"/>
          </w:tcPr>
          <w:p w:rsidR="008B6466" w:rsidRPr="008B6466" w:rsidRDefault="008B6466" w:rsidP="008B6466">
            <w:pPr>
              <w:rPr>
                <w:rFonts w:asciiTheme="minorHAnsi" w:eastAsiaTheme="minorEastAsia" w:hAnsiTheme="minorHAnsi"/>
                <w:b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B6466" w:rsidRPr="00933B73" w:rsidRDefault="00846EA0" w:rsidP="008B6466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4</w:t>
            </w:r>
          </w:p>
        </w:tc>
        <w:tc>
          <w:tcPr>
            <w:tcW w:w="773" w:type="dxa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B6466" w:rsidRPr="00933B73" w:rsidTr="008B6466">
        <w:tc>
          <w:tcPr>
            <w:tcW w:w="2452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분야</w:t>
            </w:r>
          </w:p>
        </w:tc>
        <w:tc>
          <w:tcPr>
            <w:tcW w:w="3089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RD_GUBUN</w:t>
            </w:r>
          </w:p>
        </w:tc>
        <w:tc>
          <w:tcPr>
            <w:tcW w:w="1684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B6466" w:rsidRPr="00933B73" w:rsidRDefault="00846EA0" w:rsidP="008B6466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30</w:t>
            </w:r>
          </w:p>
        </w:tc>
        <w:tc>
          <w:tcPr>
            <w:tcW w:w="773" w:type="dxa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9264A" w:rsidRPr="00933B73" w:rsidTr="00CC5E47">
        <w:tc>
          <w:tcPr>
            <w:tcW w:w="2452" w:type="dxa"/>
          </w:tcPr>
          <w:p w:rsidR="0089264A" w:rsidRPr="00933B73" w:rsidRDefault="0089264A" w:rsidP="00CC5E4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분야코드</w:t>
            </w:r>
          </w:p>
        </w:tc>
        <w:tc>
          <w:tcPr>
            <w:tcW w:w="3089" w:type="dxa"/>
          </w:tcPr>
          <w:p w:rsidR="0089264A" w:rsidRPr="00933B73" w:rsidRDefault="0089264A" w:rsidP="00CC5E47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RD_GUBUN</w:t>
            </w:r>
            <w:r>
              <w:rPr>
                <w:rFonts w:asciiTheme="minorHAnsi" w:eastAsiaTheme="minorEastAsia" w:hAnsiTheme="minorHAnsi"/>
              </w:rPr>
              <w:t>_CD</w:t>
            </w:r>
          </w:p>
        </w:tc>
        <w:tc>
          <w:tcPr>
            <w:tcW w:w="1684" w:type="dxa"/>
          </w:tcPr>
          <w:p w:rsidR="0089264A" w:rsidRPr="00933B73" w:rsidRDefault="0089264A" w:rsidP="00CC5E47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9264A" w:rsidRPr="00933B73" w:rsidRDefault="0089264A" w:rsidP="00CC5E47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2</w:t>
            </w:r>
          </w:p>
        </w:tc>
        <w:tc>
          <w:tcPr>
            <w:tcW w:w="773" w:type="dxa"/>
          </w:tcPr>
          <w:p w:rsidR="0089264A" w:rsidRPr="00933B73" w:rsidRDefault="0089264A" w:rsidP="00CC5E47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9264A" w:rsidRPr="00933B73" w:rsidRDefault="0089264A" w:rsidP="00CC5E47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9264A" w:rsidRPr="00933B73" w:rsidRDefault="0089264A" w:rsidP="00CC5E47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9264A" w:rsidRPr="00933B73" w:rsidRDefault="0089264A" w:rsidP="00CC5E47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9264A" w:rsidRPr="00933B73" w:rsidRDefault="0089264A" w:rsidP="00CC5E47">
            <w:pPr>
              <w:rPr>
                <w:rFonts w:asciiTheme="minorHAnsi" w:eastAsiaTheme="minorEastAsia" w:hAnsiTheme="minorHAnsi"/>
                <w:szCs w:val="20"/>
              </w:rPr>
            </w:pPr>
            <w:proofErr w:type="gramStart"/>
            <w:r>
              <w:rPr>
                <w:rFonts w:asciiTheme="minorHAnsi" w:eastAsiaTheme="minorEastAsia" w:hAnsiTheme="minorHAnsi" w:hint="eastAsia"/>
                <w:szCs w:val="20"/>
              </w:rPr>
              <w:t>01</w:t>
            </w:r>
            <w:r>
              <w:rPr>
                <w:rFonts w:asciiTheme="minorHAnsi" w:eastAsiaTheme="minorEastAsia" w:hAnsiTheme="minorHAnsi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0"/>
              </w:rP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 w:rsidRPr="0089264A">
              <w:rPr>
                <w:rFonts w:asciiTheme="minorHAnsi" w:eastAsiaTheme="minorEastAsia" w:hAnsiTheme="minorHAnsi" w:hint="eastAsia"/>
                <w:szCs w:val="20"/>
              </w:rPr>
              <w:t>저작권기술 R&amp;D 과제</w:t>
            </w:r>
            <w:r>
              <w:rPr>
                <w:rFonts w:asciiTheme="minorHAnsi" w:eastAsiaTheme="minorEastAsia" w:hAnsiTheme="minorHAnsi"/>
                <w:szCs w:val="20"/>
              </w:rPr>
              <w:br/>
            </w:r>
            <w:r>
              <w:rPr>
                <w:rFonts w:asciiTheme="minorHAnsi" w:eastAsiaTheme="minorEastAsia" w:hAnsiTheme="minorHAnsi" w:hint="eastAsia"/>
                <w:szCs w:val="20"/>
              </w:rPr>
              <w:t>02</w:t>
            </w:r>
            <w:r>
              <w:rPr>
                <w:rFonts w:asciiTheme="minorHAnsi" w:eastAsiaTheme="minorEastAsia" w:hAnsiTheme="minorHAnsi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0"/>
              </w:rPr>
              <w:t>:</w:t>
            </w:r>
            <w:r>
              <w:rPr>
                <w:rFonts w:asciiTheme="minorHAnsi" w:eastAsiaTheme="minorEastAsia" w:hAnsiTheme="minorHAnsi"/>
                <w:szCs w:val="20"/>
              </w:rPr>
              <w:t xml:space="preserve"> </w:t>
            </w:r>
            <w:r w:rsidRPr="0089264A">
              <w:rPr>
                <w:rFonts w:asciiTheme="minorHAnsi" w:eastAsiaTheme="minorEastAsia" w:hAnsiTheme="minorHAnsi" w:hint="eastAsia"/>
                <w:szCs w:val="20"/>
              </w:rPr>
              <w:t>저작권기술 사업화 과제</w:t>
            </w:r>
            <w:r>
              <w:rPr>
                <w:rFonts w:asciiTheme="minorHAnsi" w:eastAsiaTheme="minorEastAsia" w:hAnsiTheme="minorHAnsi"/>
                <w:szCs w:val="20"/>
              </w:rPr>
              <w:br/>
            </w:r>
            <w:r>
              <w:rPr>
                <w:rFonts w:asciiTheme="minorHAnsi" w:eastAsiaTheme="minorEastAsia" w:hAnsiTheme="minorHAnsi" w:hint="eastAsia"/>
                <w:szCs w:val="20"/>
              </w:rPr>
              <w:t>03 :</w:t>
            </w:r>
            <w:r>
              <w:rPr>
                <w:rFonts w:asciiTheme="minorHAnsi" w:eastAsiaTheme="minorEastAsia" w:hAnsiTheme="minorHAnsi"/>
                <w:szCs w:val="20"/>
              </w:rPr>
              <w:t xml:space="preserve"> </w:t>
            </w:r>
            <w:r w:rsidRPr="0089264A">
              <w:rPr>
                <w:rFonts w:asciiTheme="minorHAnsi" w:eastAsiaTheme="minorEastAsia" w:hAnsiTheme="minorHAnsi" w:hint="eastAsia"/>
                <w:szCs w:val="20"/>
              </w:rPr>
              <w:t>저작권기술 실용화 지원</w:t>
            </w:r>
          </w:p>
        </w:tc>
      </w:tr>
      <w:tr w:rsidR="00846EA0" w:rsidRPr="00933B73" w:rsidTr="008B6466">
        <w:tc>
          <w:tcPr>
            <w:tcW w:w="245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과제유형</w:t>
            </w:r>
          </w:p>
        </w:tc>
        <w:tc>
          <w:tcPr>
            <w:tcW w:w="3089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RD_TYPE</w:t>
            </w:r>
          </w:p>
        </w:tc>
        <w:tc>
          <w:tcPr>
            <w:tcW w:w="1684" w:type="dxa"/>
          </w:tcPr>
          <w:p w:rsidR="00846EA0" w:rsidRDefault="00846EA0" w:rsidP="00846EA0">
            <w:r w:rsidRPr="000F3265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46EA0" w:rsidRPr="00933B73" w:rsidRDefault="00846EA0" w:rsidP="00846EA0">
            <w:pPr>
              <w:tabs>
                <w:tab w:val="left" w:pos="200"/>
                <w:tab w:val="right" w:pos="523"/>
              </w:tabs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  <w:szCs w:val="20"/>
              </w:rPr>
              <w:t>10</w:t>
            </w:r>
          </w:p>
        </w:tc>
        <w:tc>
          <w:tcPr>
            <w:tcW w:w="773" w:type="dxa"/>
          </w:tcPr>
          <w:p w:rsidR="00846EA0" w:rsidRPr="00933B73" w:rsidRDefault="00846EA0" w:rsidP="00846EA0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46EA0" w:rsidRPr="00933B73" w:rsidTr="008B6466">
        <w:tc>
          <w:tcPr>
            <w:tcW w:w="245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과제명</w:t>
            </w:r>
          </w:p>
        </w:tc>
        <w:tc>
          <w:tcPr>
            <w:tcW w:w="3089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RD_TITLE</w:t>
            </w:r>
          </w:p>
        </w:tc>
        <w:tc>
          <w:tcPr>
            <w:tcW w:w="1684" w:type="dxa"/>
          </w:tcPr>
          <w:p w:rsidR="00846EA0" w:rsidRDefault="00846EA0" w:rsidP="00846EA0">
            <w:r w:rsidRPr="000F3265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46EA0" w:rsidRPr="00933B73" w:rsidRDefault="00846EA0" w:rsidP="00846EA0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500</w:t>
            </w:r>
          </w:p>
        </w:tc>
        <w:tc>
          <w:tcPr>
            <w:tcW w:w="773" w:type="dxa"/>
          </w:tcPr>
          <w:p w:rsidR="00846EA0" w:rsidRPr="00933B73" w:rsidRDefault="00846EA0" w:rsidP="00846EA0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46EA0" w:rsidRPr="00933B73" w:rsidTr="008B6466">
        <w:tc>
          <w:tcPr>
            <w:tcW w:w="245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주관기관</w:t>
            </w:r>
          </w:p>
        </w:tc>
        <w:tc>
          <w:tcPr>
            <w:tcW w:w="3089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MAIN_COMPANY</w:t>
            </w:r>
          </w:p>
        </w:tc>
        <w:tc>
          <w:tcPr>
            <w:tcW w:w="1684" w:type="dxa"/>
          </w:tcPr>
          <w:p w:rsidR="00846EA0" w:rsidRDefault="00846EA0" w:rsidP="00846EA0">
            <w:r w:rsidRPr="000F3265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46EA0" w:rsidRPr="00933B73" w:rsidRDefault="00846EA0" w:rsidP="00846EA0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50</w:t>
            </w:r>
          </w:p>
        </w:tc>
        <w:tc>
          <w:tcPr>
            <w:tcW w:w="773" w:type="dxa"/>
          </w:tcPr>
          <w:p w:rsidR="00846EA0" w:rsidRPr="00933B73" w:rsidRDefault="00846EA0" w:rsidP="00846EA0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46EA0" w:rsidRPr="00933B73" w:rsidTr="008B6466">
        <w:tc>
          <w:tcPr>
            <w:tcW w:w="245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과제책임자</w:t>
            </w:r>
          </w:p>
        </w:tc>
        <w:tc>
          <w:tcPr>
            <w:tcW w:w="3089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MAIN_PERSON</w:t>
            </w:r>
          </w:p>
        </w:tc>
        <w:tc>
          <w:tcPr>
            <w:tcW w:w="1684" w:type="dxa"/>
          </w:tcPr>
          <w:p w:rsidR="00846EA0" w:rsidRDefault="00846EA0" w:rsidP="00846EA0">
            <w:r w:rsidRPr="000F3265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46EA0" w:rsidRPr="00933B73" w:rsidRDefault="00846EA0" w:rsidP="00846EA0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30</w:t>
            </w:r>
          </w:p>
        </w:tc>
        <w:tc>
          <w:tcPr>
            <w:tcW w:w="773" w:type="dxa"/>
          </w:tcPr>
          <w:p w:rsidR="00846EA0" w:rsidRPr="00933B73" w:rsidRDefault="00846EA0" w:rsidP="00846EA0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46EA0" w:rsidRPr="00933B73" w:rsidTr="008B6466">
        <w:tc>
          <w:tcPr>
            <w:tcW w:w="245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공동연구기관</w:t>
            </w:r>
          </w:p>
        </w:tc>
        <w:tc>
          <w:tcPr>
            <w:tcW w:w="3089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JOIN_COMPANYS</w:t>
            </w:r>
          </w:p>
        </w:tc>
        <w:tc>
          <w:tcPr>
            <w:tcW w:w="1684" w:type="dxa"/>
          </w:tcPr>
          <w:p w:rsidR="00846EA0" w:rsidRDefault="00846EA0" w:rsidP="00846EA0">
            <w:r w:rsidRPr="000F3265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46EA0" w:rsidRPr="00933B73" w:rsidRDefault="00846EA0" w:rsidP="00846EA0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100</w:t>
            </w:r>
          </w:p>
        </w:tc>
        <w:tc>
          <w:tcPr>
            <w:tcW w:w="773" w:type="dxa"/>
          </w:tcPr>
          <w:p w:rsidR="00846EA0" w:rsidRPr="00933B73" w:rsidRDefault="00846EA0" w:rsidP="00846EA0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46EA0" w:rsidRPr="00933B73" w:rsidTr="008B6466">
        <w:tc>
          <w:tcPr>
            <w:tcW w:w="245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연구기간</w:t>
            </w:r>
          </w:p>
        </w:tc>
        <w:tc>
          <w:tcPr>
            <w:tcW w:w="3089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RD_YEARS</w:t>
            </w:r>
          </w:p>
        </w:tc>
        <w:tc>
          <w:tcPr>
            <w:tcW w:w="1684" w:type="dxa"/>
          </w:tcPr>
          <w:p w:rsidR="00846EA0" w:rsidRDefault="00846EA0" w:rsidP="00846EA0">
            <w:r w:rsidRPr="000F3265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46EA0" w:rsidRPr="00933B73" w:rsidRDefault="0089264A" w:rsidP="00846EA0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  <w:szCs w:val="20"/>
              </w:rPr>
              <w:t>6</w:t>
            </w:r>
            <w:r w:rsidR="00846EA0">
              <w:rPr>
                <w:rFonts w:asciiTheme="minorHAnsi" w:eastAsiaTheme="minorEastAsia" w:hAnsiTheme="minorHAnsi" w:hint="eastAsia"/>
                <w:szCs w:val="20"/>
              </w:rPr>
              <w:t>0</w:t>
            </w:r>
          </w:p>
        </w:tc>
        <w:tc>
          <w:tcPr>
            <w:tcW w:w="773" w:type="dxa"/>
          </w:tcPr>
          <w:p w:rsidR="00846EA0" w:rsidRPr="00933B73" w:rsidRDefault="00846EA0" w:rsidP="00846EA0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46EA0" w:rsidRPr="00933B73" w:rsidTr="008B6466">
        <w:tc>
          <w:tcPr>
            <w:tcW w:w="2452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연구목표</w:t>
            </w:r>
          </w:p>
        </w:tc>
        <w:tc>
          <w:tcPr>
            <w:tcW w:w="3089" w:type="dxa"/>
          </w:tcPr>
          <w:p w:rsidR="00846EA0" w:rsidRPr="00933B73" w:rsidRDefault="00846EA0" w:rsidP="00846EA0">
            <w:pPr>
              <w:tabs>
                <w:tab w:val="center" w:pos="1436"/>
              </w:tabs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RESEARCH</w:t>
            </w:r>
            <w:r>
              <w:rPr>
                <w:rFonts w:asciiTheme="minorHAnsi" w:eastAsiaTheme="minorEastAsia" w:hAnsiTheme="minorHAnsi" w:hint="eastAsia"/>
              </w:rPr>
              <w:t>_GO</w:t>
            </w:r>
            <w:r>
              <w:rPr>
                <w:rFonts w:asciiTheme="minorHAnsi" w:eastAsiaTheme="minorEastAsia" w:hAnsiTheme="minorHAnsi"/>
              </w:rPr>
              <w:t>AL</w:t>
            </w:r>
          </w:p>
        </w:tc>
        <w:tc>
          <w:tcPr>
            <w:tcW w:w="1684" w:type="dxa"/>
          </w:tcPr>
          <w:p w:rsidR="00846EA0" w:rsidRDefault="00846EA0" w:rsidP="00846EA0">
            <w:r w:rsidRPr="000F3265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46EA0" w:rsidRPr="00933B73" w:rsidRDefault="00846EA0" w:rsidP="00846EA0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2000</w:t>
            </w:r>
          </w:p>
        </w:tc>
        <w:tc>
          <w:tcPr>
            <w:tcW w:w="773" w:type="dxa"/>
          </w:tcPr>
          <w:p w:rsidR="00846EA0" w:rsidRPr="00933B73" w:rsidRDefault="00846EA0" w:rsidP="00846EA0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46EA0" w:rsidRPr="00933B73" w:rsidTr="008B6466">
        <w:tc>
          <w:tcPr>
            <w:tcW w:w="2452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개발내용</w:t>
            </w:r>
          </w:p>
        </w:tc>
        <w:tc>
          <w:tcPr>
            <w:tcW w:w="3089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DEVELOP</w:t>
            </w:r>
            <w:r>
              <w:rPr>
                <w:rFonts w:asciiTheme="minorHAnsi" w:eastAsiaTheme="minorEastAsia" w:hAnsiTheme="minorHAnsi" w:hint="eastAsia"/>
              </w:rPr>
              <w:t>_</w:t>
            </w:r>
            <w:r>
              <w:rPr>
                <w:rFonts w:asciiTheme="minorHAnsi" w:eastAsiaTheme="minorEastAsia" w:hAnsiTheme="minorHAnsi"/>
              </w:rPr>
              <w:t>DESC</w:t>
            </w:r>
          </w:p>
        </w:tc>
        <w:tc>
          <w:tcPr>
            <w:tcW w:w="1684" w:type="dxa"/>
          </w:tcPr>
          <w:p w:rsidR="00846EA0" w:rsidRDefault="00846EA0" w:rsidP="00846EA0">
            <w:r w:rsidRPr="000F3265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46EA0" w:rsidRPr="00933B73" w:rsidRDefault="00846EA0" w:rsidP="00846EA0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2000</w:t>
            </w:r>
          </w:p>
        </w:tc>
        <w:tc>
          <w:tcPr>
            <w:tcW w:w="773" w:type="dxa"/>
          </w:tcPr>
          <w:p w:rsidR="00846EA0" w:rsidRPr="00933B73" w:rsidRDefault="00846EA0" w:rsidP="00846EA0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846EA0" w:rsidRPr="00933B73" w:rsidTr="008B6466">
        <w:tc>
          <w:tcPr>
            <w:tcW w:w="2452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기대효과</w:t>
            </w:r>
          </w:p>
        </w:tc>
        <w:tc>
          <w:tcPr>
            <w:tcW w:w="3089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EFFECT</w:t>
            </w:r>
          </w:p>
        </w:tc>
        <w:tc>
          <w:tcPr>
            <w:tcW w:w="1684" w:type="dxa"/>
          </w:tcPr>
          <w:p w:rsidR="00846EA0" w:rsidRDefault="00846EA0" w:rsidP="00846EA0">
            <w:r w:rsidRPr="000F3265">
              <w:rPr>
                <w:rFonts w:asciiTheme="minorHAnsi" w:eastAsiaTheme="minorEastAsia" w:hAnsiTheme="minorHAnsi"/>
              </w:rPr>
              <w:t>VARCHAR2</w:t>
            </w:r>
          </w:p>
        </w:tc>
        <w:tc>
          <w:tcPr>
            <w:tcW w:w="739" w:type="dxa"/>
          </w:tcPr>
          <w:p w:rsidR="00846EA0" w:rsidRPr="00933B73" w:rsidRDefault="00846EA0" w:rsidP="00846EA0">
            <w:pPr>
              <w:jc w:val="right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2000</w:t>
            </w:r>
          </w:p>
        </w:tc>
        <w:tc>
          <w:tcPr>
            <w:tcW w:w="773" w:type="dxa"/>
          </w:tcPr>
          <w:p w:rsidR="00846EA0" w:rsidRPr="00933B73" w:rsidRDefault="00846EA0" w:rsidP="00846EA0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846EA0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846EA0" w:rsidRPr="00933B73" w:rsidRDefault="00846EA0" w:rsidP="00846EA0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8B6466" w:rsidRPr="00933B73" w:rsidRDefault="008B6466" w:rsidP="008B6466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8B6466" w:rsidRPr="00933B73" w:rsidTr="008B6466">
        <w:tc>
          <w:tcPr>
            <w:tcW w:w="15276" w:type="dxa"/>
            <w:gridSpan w:val="4"/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8B6466" w:rsidRPr="00933B73" w:rsidTr="008B6466">
        <w:tc>
          <w:tcPr>
            <w:tcW w:w="4361" w:type="dxa"/>
            <w:shd w:val="clear" w:color="auto" w:fill="D6E3BC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8B6466" w:rsidRPr="00933B73" w:rsidTr="008B6466">
        <w:tc>
          <w:tcPr>
            <w:tcW w:w="4361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536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2268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111" w:type="dxa"/>
          </w:tcPr>
          <w:p w:rsidR="008B6466" w:rsidRPr="00933B73" w:rsidRDefault="008B6466" w:rsidP="008B6466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8B6466" w:rsidRPr="00933B73" w:rsidRDefault="008B6466" w:rsidP="008B6466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8B6466" w:rsidRPr="00933B73" w:rsidTr="008B6466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8B6466" w:rsidRPr="00933B73" w:rsidTr="008B6466">
        <w:tc>
          <w:tcPr>
            <w:tcW w:w="4361" w:type="dxa"/>
            <w:shd w:val="clear" w:color="auto" w:fill="EAF1DD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8B6466" w:rsidRPr="00933B73" w:rsidTr="00C2389F">
        <w:trPr>
          <w:trHeight w:val="86"/>
        </w:trPr>
        <w:tc>
          <w:tcPr>
            <w:tcW w:w="4361" w:type="dxa"/>
          </w:tcPr>
          <w:p w:rsidR="008B6466" w:rsidRPr="00933B73" w:rsidRDefault="003E0856" w:rsidP="008B6466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 w:rsidRPr="003E0856">
              <w:rPr>
                <w:rFonts w:asciiTheme="minorHAnsi" w:eastAsiaTheme="minorEastAsia" w:hAnsiTheme="minorHAnsi"/>
              </w:rPr>
              <w:t>RD_INFORMATION_PK</w:t>
            </w:r>
          </w:p>
        </w:tc>
        <w:tc>
          <w:tcPr>
            <w:tcW w:w="7769" w:type="dxa"/>
          </w:tcPr>
          <w:p w:rsidR="008B6466" w:rsidRPr="00933B73" w:rsidRDefault="003E0856" w:rsidP="008B6466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Theme="minorHAnsi" w:eastAsiaTheme="minorEastAsia" w:hAnsiTheme="minorHAnsi"/>
              </w:rPr>
              <w:t>RD_SEQ</w:t>
            </w:r>
          </w:p>
        </w:tc>
        <w:tc>
          <w:tcPr>
            <w:tcW w:w="1525" w:type="dxa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8B6466" w:rsidRPr="00933B73" w:rsidRDefault="008B6466" w:rsidP="008B6466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CTIS</w:t>
            </w:r>
          </w:p>
        </w:tc>
      </w:tr>
    </w:tbl>
    <w:p w:rsidR="008B6466" w:rsidRPr="00933B73" w:rsidRDefault="008B6466" w:rsidP="008B6466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</w:p>
    <w:p w:rsidR="00C2389F" w:rsidRDefault="00C2389F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  <w:r>
        <w:rPr>
          <w:rFonts w:asciiTheme="minorHAnsi" w:eastAsiaTheme="minorEastAsia" w:hAnsiTheme="minorHAnsi"/>
          <w:szCs w:val="20"/>
        </w:rPr>
        <w:br w:type="page"/>
      </w:r>
    </w:p>
    <w:p w:rsidR="00C2389F" w:rsidRPr="00492507" w:rsidRDefault="00DD0963" w:rsidP="00C2389F">
      <w:pPr>
        <w:pStyle w:val="2"/>
        <w:spacing w:before="180" w:after="180"/>
        <w:rPr>
          <w:rFonts w:asciiTheme="minorHAnsi" w:eastAsiaTheme="minorEastAsia" w:hAnsiTheme="minorHAnsi"/>
          <w:color w:val="FF0000"/>
        </w:rPr>
      </w:pPr>
      <w:bookmarkStart w:id="107" w:name="_Toc527135708"/>
      <w:r>
        <w:rPr>
          <w:rFonts w:asciiTheme="minorHAnsi" w:eastAsiaTheme="minorEastAsia" w:hAnsiTheme="minorHAnsi"/>
          <w:color w:val="FF0000"/>
        </w:rPr>
        <w:lastRenderedPageBreak/>
        <w:t>PES</w:t>
      </w:r>
      <w:r w:rsidR="00C2389F" w:rsidRPr="00492507">
        <w:rPr>
          <w:rFonts w:asciiTheme="minorHAnsi" w:eastAsiaTheme="minorEastAsia" w:hAnsiTheme="minorHAnsi"/>
          <w:color w:val="FF0000"/>
        </w:rPr>
        <w:t>_CONT_PATH</w:t>
      </w:r>
      <w:r w:rsidR="00492507">
        <w:rPr>
          <w:rFonts w:asciiTheme="minorHAnsi" w:eastAsiaTheme="minorEastAsia" w:hAnsiTheme="minorHAnsi"/>
          <w:color w:val="FF0000"/>
        </w:rPr>
        <w:t xml:space="preserve"> (</w:t>
      </w:r>
      <w:r w:rsidR="00492507">
        <w:rPr>
          <w:rFonts w:asciiTheme="minorHAnsi" w:eastAsiaTheme="minorEastAsia" w:hAnsiTheme="minorHAnsi" w:hint="eastAsia"/>
          <w:color w:val="FF0000"/>
        </w:rPr>
        <w:t>신규</w:t>
      </w:r>
      <w:r w:rsidR="00492507">
        <w:rPr>
          <w:rFonts w:asciiTheme="minorHAnsi" w:eastAsiaTheme="minorEastAsia" w:hAnsiTheme="minorHAnsi"/>
          <w:color w:val="FF0000"/>
        </w:rPr>
        <w:t>)</w:t>
      </w:r>
      <w:bookmarkEnd w:id="107"/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04"/>
        <w:gridCol w:w="1701"/>
        <w:gridCol w:w="5103"/>
      </w:tblGrid>
      <w:tr w:rsidR="00C2389F" w:rsidRPr="00933B73" w:rsidTr="00C4209F">
        <w:tc>
          <w:tcPr>
            <w:tcW w:w="1668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시스템</w:t>
            </w:r>
          </w:p>
        </w:tc>
        <w:tc>
          <w:tcPr>
            <w:tcW w:w="6804" w:type="dxa"/>
          </w:tcPr>
          <w:p w:rsidR="00C2389F" w:rsidRPr="00933B73" w:rsidRDefault="00C238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TMIS</w:t>
            </w:r>
          </w:p>
        </w:tc>
        <w:tc>
          <w:tcPr>
            <w:tcW w:w="1701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데이터베이스</w:t>
            </w:r>
          </w:p>
        </w:tc>
        <w:tc>
          <w:tcPr>
            <w:tcW w:w="5103" w:type="dxa"/>
          </w:tcPr>
          <w:p w:rsidR="00C2389F" w:rsidRPr="00933B73" w:rsidRDefault="00C2389F" w:rsidP="00C4209F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</w:tr>
      <w:tr w:rsidR="00C2389F" w:rsidRPr="00933B73" w:rsidTr="00C4209F">
        <w:tc>
          <w:tcPr>
            <w:tcW w:w="1668" w:type="dxa"/>
            <w:shd w:val="clear" w:color="auto" w:fill="C2D69B"/>
            <w:vAlign w:val="center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명칭</w:t>
            </w:r>
          </w:p>
        </w:tc>
        <w:tc>
          <w:tcPr>
            <w:tcW w:w="6804" w:type="dxa"/>
            <w:vAlign w:val="center"/>
          </w:tcPr>
          <w:p w:rsidR="00C2389F" w:rsidRPr="00933B73" w:rsidRDefault="00C2389F" w:rsidP="00C4209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proofErr w:type="spellStart"/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장비별</w:t>
            </w:r>
            <w:proofErr w:type="spellEnd"/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콘텐츠</w:t>
            </w:r>
            <w:proofErr w:type="spellEnd"/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경로</w:t>
            </w:r>
          </w:p>
        </w:tc>
        <w:tc>
          <w:tcPr>
            <w:tcW w:w="1701" w:type="dxa"/>
            <w:shd w:val="clear" w:color="auto" w:fill="C2D69B"/>
            <w:vAlign w:val="center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color w:val="000000"/>
                <w:szCs w:val="20"/>
              </w:rPr>
              <w:t>테이블 ID</w:t>
            </w:r>
          </w:p>
        </w:tc>
        <w:tc>
          <w:tcPr>
            <w:tcW w:w="5103" w:type="dxa"/>
            <w:vAlign w:val="center"/>
          </w:tcPr>
          <w:p w:rsidR="00C2389F" w:rsidRPr="00933B73" w:rsidRDefault="00DD0963" w:rsidP="00C2389F">
            <w:pPr>
              <w:rPr>
                <w:rFonts w:asciiTheme="minorHAnsi" w:eastAsiaTheme="minorEastAsia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PES</w:t>
            </w:r>
            <w:r w:rsidR="00C2389F"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_CONT_PATH</w:t>
            </w:r>
          </w:p>
        </w:tc>
      </w:tr>
      <w:tr w:rsidR="00C2389F" w:rsidRPr="00933B73" w:rsidTr="00C4209F">
        <w:tc>
          <w:tcPr>
            <w:tcW w:w="1668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 설명</w:t>
            </w:r>
          </w:p>
        </w:tc>
        <w:tc>
          <w:tcPr>
            <w:tcW w:w="6804" w:type="dxa"/>
          </w:tcPr>
          <w:p w:rsidR="00C2389F" w:rsidRPr="00933B73" w:rsidRDefault="00C2389F" w:rsidP="00C4209F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장비별</w:t>
            </w:r>
            <w:proofErr w:type="spellEnd"/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>콘텐츠</w:t>
            </w:r>
            <w:proofErr w:type="spellEnd"/>
            <w:r>
              <w:rPr>
                <w:rFonts w:asciiTheme="minorHAnsi" w:eastAsiaTheme="minorEastAsia" w:hAnsiTheme="minorHAnsi" w:cs="굴림" w:hint="eastAsia"/>
                <w:color w:val="000000"/>
                <w:szCs w:val="20"/>
              </w:rPr>
              <w:t xml:space="preserve"> 경로 설정</w:t>
            </w:r>
          </w:p>
        </w:tc>
        <w:tc>
          <w:tcPr>
            <w:tcW w:w="1701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발생건수/주기</w:t>
            </w:r>
          </w:p>
        </w:tc>
        <w:tc>
          <w:tcPr>
            <w:tcW w:w="5103" w:type="dxa"/>
          </w:tcPr>
          <w:p w:rsidR="00C2389F" w:rsidRPr="00933B73" w:rsidRDefault="00C2389F" w:rsidP="00C420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10</w:t>
            </w:r>
            <w:r w:rsidRPr="00933B73">
              <w:rPr>
                <w:rFonts w:asciiTheme="minorHAnsi" w:eastAsiaTheme="minorEastAsia" w:hAnsiTheme="minorHAnsi"/>
              </w:rPr>
              <w:t>0</w:t>
            </w:r>
            <w:r w:rsidRPr="00933B73">
              <w:rPr>
                <w:rFonts w:asciiTheme="minorHAnsi" w:eastAsiaTheme="minorEastAsia" w:hAnsiTheme="minorHAnsi" w:hint="eastAsia"/>
              </w:rPr>
              <w:t xml:space="preserve"> /년</w:t>
            </w:r>
          </w:p>
        </w:tc>
      </w:tr>
      <w:tr w:rsidR="00DF72D4" w:rsidRPr="00933B73" w:rsidTr="00C4209F">
        <w:tc>
          <w:tcPr>
            <w:tcW w:w="1668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테이블SPACE</w:t>
            </w:r>
          </w:p>
        </w:tc>
        <w:tc>
          <w:tcPr>
            <w:tcW w:w="6804" w:type="dxa"/>
          </w:tcPr>
          <w:p w:rsidR="00DF72D4" w:rsidRPr="00933B73" w:rsidRDefault="00DF72D4" w:rsidP="00DF72D4">
            <w:pPr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CTIS</w:t>
            </w:r>
          </w:p>
        </w:tc>
        <w:tc>
          <w:tcPr>
            <w:tcW w:w="1701" w:type="dxa"/>
            <w:shd w:val="clear" w:color="auto" w:fill="C2D69B"/>
          </w:tcPr>
          <w:p w:rsidR="00DF72D4" w:rsidRPr="00933B73" w:rsidRDefault="00DF72D4" w:rsidP="00DF72D4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비고</w:t>
            </w:r>
          </w:p>
        </w:tc>
        <w:tc>
          <w:tcPr>
            <w:tcW w:w="5103" w:type="dxa"/>
          </w:tcPr>
          <w:p w:rsidR="00DF72D4" w:rsidRPr="00933B73" w:rsidRDefault="00B16353" w:rsidP="00DF72D4">
            <w:pPr>
              <w:rPr>
                <w:rFonts w:asciiTheme="minorHAnsi" w:eastAsiaTheme="minorEastAsia" w:hAnsiTheme="minorHAnsi"/>
              </w:rPr>
            </w:pPr>
            <w:r w:rsidRPr="00B16353">
              <w:rPr>
                <w:rFonts w:asciiTheme="minorHAnsi" w:eastAsiaTheme="minorEastAsia" w:hAnsiTheme="minorHAnsi" w:hint="eastAsia"/>
                <w:color w:val="FF0000"/>
              </w:rPr>
              <w:t>2018년 신규 추가</w:t>
            </w:r>
          </w:p>
        </w:tc>
      </w:tr>
    </w:tbl>
    <w:p w:rsidR="00C2389F" w:rsidRPr="00933B73" w:rsidRDefault="00C2389F" w:rsidP="00C2389F">
      <w:pPr>
        <w:rPr>
          <w:rFonts w:asciiTheme="minorHAnsi" w:eastAsiaTheme="minorEastAsia" w:hAnsiTheme="minorHAnsi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3089"/>
        <w:gridCol w:w="1684"/>
        <w:gridCol w:w="739"/>
        <w:gridCol w:w="773"/>
        <w:gridCol w:w="472"/>
        <w:gridCol w:w="470"/>
        <w:gridCol w:w="1756"/>
        <w:gridCol w:w="3841"/>
      </w:tblGrid>
      <w:tr w:rsidR="00C2389F" w:rsidRPr="00933B73" w:rsidTr="00C4209F">
        <w:tc>
          <w:tcPr>
            <w:tcW w:w="2452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명칭</w:t>
            </w:r>
          </w:p>
        </w:tc>
        <w:tc>
          <w:tcPr>
            <w:tcW w:w="3089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933B73">
              <w:rPr>
                <w:rFonts w:asciiTheme="minorHAnsi" w:eastAsiaTheme="minorEastAsia" w:hAnsiTheme="minorHAnsi" w:hint="eastAsia"/>
              </w:rPr>
              <w:t>컬럼</w:t>
            </w:r>
            <w:proofErr w:type="spellEnd"/>
            <w:r w:rsidRPr="00933B73">
              <w:rPr>
                <w:rFonts w:asciiTheme="minorHAnsi" w:eastAsiaTheme="minorEastAsia" w:hAnsiTheme="minorHAnsi" w:hint="eastAsia"/>
              </w:rPr>
              <w:t xml:space="preserve"> ID</w:t>
            </w:r>
          </w:p>
        </w:tc>
        <w:tc>
          <w:tcPr>
            <w:tcW w:w="1684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타입</w:t>
            </w:r>
          </w:p>
        </w:tc>
        <w:tc>
          <w:tcPr>
            <w:tcW w:w="739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길이</w:t>
            </w:r>
          </w:p>
        </w:tc>
        <w:tc>
          <w:tcPr>
            <w:tcW w:w="773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NULL</w:t>
            </w:r>
          </w:p>
        </w:tc>
        <w:tc>
          <w:tcPr>
            <w:tcW w:w="472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PK</w:t>
            </w:r>
          </w:p>
        </w:tc>
        <w:tc>
          <w:tcPr>
            <w:tcW w:w="470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FK</w:t>
            </w:r>
          </w:p>
        </w:tc>
        <w:tc>
          <w:tcPr>
            <w:tcW w:w="1756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Default</w:t>
            </w:r>
          </w:p>
        </w:tc>
        <w:tc>
          <w:tcPr>
            <w:tcW w:w="3841" w:type="dxa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비고</w:t>
            </w:r>
          </w:p>
        </w:tc>
      </w:tr>
      <w:tr w:rsidR="00C2389F" w:rsidRPr="00933B73" w:rsidTr="00C4209F">
        <w:tc>
          <w:tcPr>
            <w:tcW w:w="2452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에이전트IP</w:t>
            </w:r>
          </w:p>
        </w:tc>
        <w:tc>
          <w:tcPr>
            <w:tcW w:w="3089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AGT_IP</w:t>
            </w:r>
          </w:p>
        </w:tc>
        <w:tc>
          <w:tcPr>
            <w:tcW w:w="1684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C2389F" w:rsidRPr="00933B73" w:rsidRDefault="00C2389F" w:rsidP="00C2389F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15</w:t>
            </w:r>
          </w:p>
        </w:tc>
        <w:tc>
          <w:tcPr>
            <w:tcW w:w="773" w:type="dxa"/>
          </w:tcPr>
          <w:p w:rsidR="00C2389F" w:rsidRPr="00933B73" w:rsidRDefault="00C2389F" w:rsidP="00C238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C2389F" w:rsidRPr="00933B73" w:rsidTr="00C4209F">
        <w:tc>
          <w:tcPr>
            <w:tcW w:w="2452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변형파라메터</w:t>
            </w:r>
          </w:p>
        </w:tc>
        <w:tc>
          <w:tcPr>
            <w:tcW w:w="3089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ROBUST_PARAM</w:t>
            </w:r>
          </w:p>
        </w:tc>
        <w:tc>
          <w:tcPr>
            <w:tcW w:w="1684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VARCHAR</w:t>
            </w:r>
          </w:p>
        </w:tc>
        <w:tc>
          <w:tcPr>
            <w:tcW w:w="739" w:type="dxa"/>
          </w:tcPr>
          <w:p w:rsidR="00C2389F" w:rsidRPr="00933B73" w:rsidRDefault="00C2389F" w:rsidP="00C2389F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5</w:t>
            </w:r>
          </w:p>
        </w:tc>
        <w:tc>
          <w:tcPr>
            <w:tcW w:w="773" w:type="dxa"/>
          </w:tcPr>
          <w:p w:rsidR="00C2389F" w:rsidRPr="00933B73" w:rsidRDefault="00C2389F" w:rsidP="00C238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N</w:t>
            </w:r>
          </w:p>
        </w:tc>
        <w:tc>
          <w:tcPr>
            <w:tcW w:w="472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Y</w:t>
            </w:r>
          </w:p>
        </w:tc>
        <w:tc>
          <w:tcPr>
            <w:tcW w:w="470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C2389F" w:rsidRPr="00933B73" w:rsidTr="00C4209F">
        <w:tc>
          <w:tcPr>
            <w:tcW w:w="2452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디렉토리경로</w:t>
            </w:r>
          </w:p>
        </w:tc>
        <w:tc>
          <w:tcPr>
            <w:tcW w:w="3089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DIR_PATH</w:t>
            </w:r>
          </w:p>
        </w:tc>
        <w:tc>
          <w:tcPr>
            <w:tcW w:w="1684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VARCHAR2</w:t>
            </w:r>
          </w:p>
        </w:tc>
        <w:tc>
          <w:tcPr>
            <w:tcW w:w="739" w:type="dxa"/>
          </w:tcPr>
          <w:p w:rsidR="00C2389F" w:rsidRPr="00933B73" w:rsidRDefault="00DD0963" w:rsidP="00C2389F">
            <w:pPr>
              <w:jc w:val="righ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5</w:t>
            </w:r>
            <w:r w:rsidR="00C2389F">
              <w:rPr>
                <w:rFonts w:asciiTheme="minorHAnsi" w:eastAsiaTheme="minorEastAsia" w:hAnsiTheme="minorHAnsi" w:hint="eastAsia"/>
              </w:rPr>
              <w:t>0</w:t>
            </w:r>
          </w:p>
        </w:tc>
        <w:tc>
          <w:tcPr>
            <w:tcW w:w="773" w:type="dxa"/>
          </w:tcPr>
          <w:p w:rsidR="00C2389F" w:rsidRPr="00933B73" w:rsidRDefault="00C2389F" w:rsidP="00C238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3841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  <w:tr w:rsidR="00C2389F" w:rsidRPr="00933B73" w:rsidTr="00C4209F">
        <w:tc>
          <w:tcPr>
            <w:tcW w:w="2452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등록일시</w:t>
            </w:r>
          </w:p>
        </w:tc>
        <w:tc>
          <w:tcPr>
            <w:tcW w:w="3089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REG_DATE</w:t>
            </w:r>
          </w:p>
        </w:tc>
        <w:tc>
          <w:tcPr>
            <w:tcW w:w="1684" w:type="dxa"/>
          </w:tcPr>
          <w:p w:rsidR="00C2389F" w:rsidRDefault="00C2389F" w:rsidP="00C2389F">
            <w:r>
              <w:rPr>
                <w:rFonts w:hint="eastAsia"/>
              </w:rPr>
              <w:t>DATE</w:t>
            </w:r>
          </w:p>
        </w:tc>
        <w:tc>
          <w:tcPr>
            <w:tcW w:w="739" w:type="dxa"/>
          </w:tcPr>
          <w:p w:rsidR="00C2389F" w:rsidRPr="00933B73" w:rsidRDefault="00C2389F" w:rsidP="00C2389F">
            <w:pPr>
              <w:tabs>
                <w:tab w:val="left" w:pos="200"/>
                <w:tab w:val="right" w:pos="523"/>
              </w:tabs>
              <w:jc w:val="right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773" w:type="dxa"/>
          </w:tcPr>
          <w:p w:rsidR="00C2389F" w:rsidRPr="00933B73" w:rsidRDefault="00C2389F" w:rsidP="00C238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2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470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  <w:tc>
          <w:tcPr>
            <w:tcW w:w="1756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 w:hint="eastAsia"/>
                <w:szCs w:val="20"/>
              </w:rPr>
              <w:t>SY</w:t>
            </w:r>
            <w:r>
              <w:rPr>
                <w:rFonts w:asciiTheme="minorHAnsi" w:eastAsiaTheme="minorEastAsia" w:hAnsiTheme="minorHAnsi"/>
                <w:szCs w:val="20"/>
              </w:rPr>
              <w:t>S</w:t>
            </w:r>
            <w:r>
              <w:rPr>
                <w:rFonts w:asciiTheme="minorHAnsi" w:eastAsiaTheme="minorEastAsia" w:hAnsiTheme="minorHAnsi" w:hint="eastAsia"/>
                <w:szCs w:val="20"/>
              </w:rPr>
              <w:t>DATE</w:t>
            </w:r>
          </w:p>
        </w:tc>
        <w:tc>
          <w:tcPr>
            <w:tcW w:w="3841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</w:p>
        </w:tc>
      </w:tr>
    </w:tbl>
    <w:p w:rsidR="00C2389F" w:rsidRPr="00933B73" w:rsidRDefault="00C2389F" w:rsidP="00C2389F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536"/>
        <w:gridCol w:w="2268"/>
        <w:gridCol w:w="4111"/>
      </w:tblGrid>
      <w:tr w:rsidR="00C2389F" w:rsidRPr="00933B73" w:rsidTr="00C4209F">
        <w:tc>
          <w:tcPr>
            <w:tcW w:w="15276" w:type="dxa"/>
            <w:gridSpan w:val="4"/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정의</w:t>
            </w:r>
          </w:p>
        </w:tc>
      </w:tr>
      <w:tr w:rsidR="00C2389F" w:rsidRPr="00933B73" w:rsidTr="00C4209F">
        <w:tc>
          <w:tcPr>
            <w:tcW w:w="4361" w:type="dxa"/>
            <w:shd w:val="clear" w:color="auto" w:fill="D6E3BC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Foreign Key 명</w:t>
            </w:r>
          </w:p>
        </w:tc>
        <w:tc>
          <w:tcPr>
            <w:tcW w:w="4536" w:type="dxa"/>
            <w:shd w:val="clear" w:color="auto" w:fill="D6E3BC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 xml:space="preserve">참조 </w:t>
            </w:r>
            <w:proofErr w:type="spellStart"/>
            <w:r w:rsidRPr="00933B73">
              <w:rPr>
                <w:rFonts w:asciiTheme="minorHAnsi" w:eastAsiaTheme="minorEastAsia" w:hAnsiTheme="minorHAnsi" w:hint="eastAsia"/>
                <w:szCs w:val="20"/>
              </w:rPr>
              <w:t>무결성</w:t>
            </w:r>
            <w:proofErr w:type="spellEnd"/>
            <w:r w:rsidRPr="00933B73">
              <w:rPr>
                <w:rFonts w:asciiTheme="minorHAnsi" w:eastAsiaTheme="minorEastAsia" w:hAnsiTheme="minorHAnsi" w:hint="eastAsia"/>
                <w:szCs w:val="20"/>
              </w:rPr>
              <w:t>(RI) 규칙</w:t>
            </w:r>
          </w:p>
        </w:tc>
        <w:tc>
          <w:tcPr>
            <w:tcW w:w="2268" w:type="dxa"/>
            <w:shd w:val="clear" w:color="auto" w:fill="D6E3BC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Parent Table</w:t>
            </w:r>
          </w:p>
        </w:tc>
        <w:tc>
          <w:tcPr>
            <w:tcW w:w="4111" w:type="dxa"/>
            <w:shd w:val="clear" w:color="auto" w:fill="D6E3BC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비고</w:t>
            </w:r>
          </w:p>
        </w:tc>
      </w:tr>
      <w:tr w:rsidR="00C2389F" w:rsidRPr="00933B73" w:rsidTr="00C4209F">
        <w:tc>
          <w:tcPr>
            <w:tcW w:w="4361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</w:rPr>
              <w:t>TB_CONT_PATH</w:t>
            </w:r>
            <w:r w:rsidRPr="00933B73">
              <w:rPr>
                <w:rFonts w:asciiTheme="minorHAnsi" w:eastAsiaTheme="minorEastAsia" w:hAnsiTheme="minorHAnsi"/>
              </w:rPr>
              <w:t>_FK</w:t>
            </w:r>
          </w:p>
        </w:tc>
        <w:tc>
          <w:tcPr>
            <w:tcW w:w="4536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</w:rPr>
              <w:t>Restricted</w:t>
            </w:r>
          </w:p>
        </w:tc>
        <w:tc>
          <w:tcPr>
            <w:tcW w:w="2268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  <w:r>
              <w:rPr>
                <w:rFonts w:asciiTheme="minorHAnsi" w:eastAsiaTheme="minorEastAsia" w:hAnsiTheme="minorHAnsi"/>
              </w:rPr>
              <w:t>TB_FLD_AGT_PC</w:t>
            </w:r>
          </w:p>
        </w:tc>
        <w:tc>
          <w:tcPr>
            <w:tcW w:w="4111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N/A</w:t>
            </w:r>
          </w:p>
        </w:tc>
      </w:tr>
    </w:tbl>
    <w:p w:rsidR="00C2389F" w:rsidRPr="00933B73" w:rsidRDefault="00C2389F" w:rsidP="00C2389F">
      <w:pPr>
        <w:rPr>
          <w:rFonts w:asciiTheme="minorHAnsi" w:eastAsiaTheme="minorEastAsia" w:hAnsiTheme="minorHAnsi"/>
          <w:szCs w:val="20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7769"/>
        <w:gridCol w:w="1525"/>
        <w:gridCol w:w="1621"/>
      </w:tblGrid>
      <w:tr w:rsidR="00C2389F" w:rsidRPr="00933B73" w:rsidTr="00C4209F">
        <w:tc>
          <w:tcPr>
            <w:tcW w:w="15276" w:type="dxa"/>
            <w:gridSpan w:val="4"/>
            <w:tcBorders>
              <w:bottom w:val="single" w:sz="4" w:space="0" w:color="auto"/>
            </w:tcBorders>
            <w:shd w:val="clear" w:color="auto" w:fill="C2D69B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Index 정의</w:t>
            </w:r>
          </w:p>
        </w:tc>
      </w:tr>
      <w:tr w:rsidR="00C2389F" w:rsidRPr="00933B73" w:rsidTr="00C4209F">
        <w:tc>
          <w:tcPr>
            <w:tcW w:w="4361" w:type="dxa"/>
            <w:shd w:val="clear" w:color="auto" w:fill="EAF1DD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 ID</w:t>
            </w:r>
          </w:p>
        </w:tc>
        <w:tc>
          <w:tcPr>
            <w:tcW w:w="7769" w:type="dxa"/>
            <w:shd w:val="clear" w:color="auto" w:fill="EAF1DD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컬럼 목록</w:t>
            </w:r>
          </w:p>
        </w:tc>
        <w:tc>
          <w:tcPr>
            <w:tcW w:w="1525" w:type="dxa"/>
            <w:shd w:val="clear" w:color="auto" w:fill="EAF1DD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인덱스형태</w:t>
            </w:r>
          </w:p>
        </w:tc>
        <w:tc>
          <w:tcPr>
            <w:tcW w:w="1621" w:type="dxa"/>
            <w:shd w:val="clear" w:color="auto" w:fill="EAF1DD"/>
          </w:tcPr>
          <w:p w:rsidR="00C2389F" w:rsidRPr="00933B73" w:rsidRDefault="00C2389F" w:rsidP="00C420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테이블SPACE</w:t>
            </w:r>
          </w:p>
        </w:tc>
      </w:tr>
      <w:tr w:rsidR="00C2389F" w:rsidRPr="00933B73" w:rsidTr="00C4209F">
        <w:tc>
          <w:tcPr>
            <w:tcW w:w="4361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Theme="minorHAnsi" w:eastAsiaTheme="minorEastAsia" w:hAnsiTheme="minorHAnsi"/>
              </w:rPr>
              <w:t>TB_CONT_PATH</w:t>
            </w:r>
            <w:r w:rsidRPr="003E0856">
              <w:rPr>
                <w:rFonts w:asciiTheme="minorHAnsi" w:eastAsiaTheme="minorEastAsia" w:hAnsiTheme="minorHAnsi"/>
              </w:rPr>
              <w:t>_PK</w:t>
            </w:r>
          </w:p>
        </w:tc>
        <w:tc>
          <w:tcPr>
            <w:tcW w:w="7769" w:type="dxa"/>
          </w:tcPr>
          <w:p w:rsidR="00C2389F" w:rsidRPr="00933B73" w:rsidRDefault="00C2389F" w:rsidP="00C2389F">
            <w:pPr>
              <w:rPr>
                <w:rFonts w:asciiTheme="minorHAnsi" w:eastAsiaTheme="minorEastAsia" w:hAnsiTheme="minorHAnsi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Theme="minorHAnsi" w:eastAsiaTheme="minorEastAsia" w:hAnsiTheme="minorHAnsi"/>
              </w:rPr>
              <w:t>AGT_IP, CONT_GB, ROBUST_PARAM</w:t>
            </w:r>
          </w:p>
        </w:tc>
        <w:tc>
          <w:tcPr>
            <w:tcW w:w="1525" w:type="dxa"/>
          </w:tcPr>
          <w:p w:rsidR="00C2389F" w:rsidRPr="00933B73" w:rsidRDefault="00C2389F" w:rsidP="00C238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UNIQUE</w:t>
            </w:r>
          </w:p>
        </w:tc>
        <w:tc>
          <w:tcPr>
            <w:tcW w:w="1621" w:type="dxa"/>
          </w:tcPr>
          <w:p w:rsidR="00C2389F" w:rsidRPr="00933B73" w:rsidRDefault="00C2389F" w:rsidP="00C2389F">
            <w:pPr>
              <w:jc w:val="center"/>
              <w:rPr>
                <w:rFonts w:asciiTheme="minorHAnsi" w:eastAsiaTheme="minorEastAsia" w:hAnsiTheme="minorHAnsi"/>
                <w:szCs w:val="20"/>
              </w:rPr>
            </w:pPr>
            <w:r w:rsidRPr="00933B73">
              <w:rPr>
                <w:rFonts w:asciiTheme="minorHAnsi" w:eastAsiaTheme="minorEastAsia" w:hAnsiTheme="minorHAnsi" w:hint="eastAsia"/>
                <w:szCs w:val="20"/>
              </w:rPr>
              <w:t>CTIS</w:t>
            </w:r>
          </w:p>
        </w:tc>
      </w:tr>
    </w:tbl>
    <w:p w:rsidR="00C2389F" w:rsidRPr="00933B73" w:rsidRDefault="00C2389F" w:rsidP="00C2389F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</w:p>
    <w:p w:rsidR="00FB7DDB" w:rsidRPr="00933B73" w:rsidRDefault="00FB7DDB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Cs w:val="20"/>
        </w:rPr>
      </w:pPr>
    </w:p>
    <w:sectPr w:rsidR="00FB7DDB" w:rsidRPr="00933B73" w:rsidSect="00E94A55">
      <w:footerReference w:type="default" r:id="rId11"/>
      <w:headerReference w:type="first" r:id="rId12"/>
      <w:type w:val="continuous"/>
      <w:pgSz w:w="16838" w:h="11906" w:orient="landscape" w:code="9"/>
      <w:pgMar w:top="1418" w:right="1103" w:bottom="566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2FC" w:rsidRDefault="004902FC">
      <w:r>
        <w:separator/>
      </w:r>
    </w:p>
  </w:endnote>
  <w:endnote w:type="continuationSeparator" w:id="0">
    <w:p w:rsidR="004902FC" w:rsidRDefault="0049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63" w:rsidRDefault="00DD0963" w:rsidP="00E94A55">
    <w:pPr>
      <w:ind w:rightChars="-228" w:right="-456"/>
      <w:jc w:val="right"/>
      <w:rPr>
        <w:rFonts w:ascii="굴림" w:hAnsi="굴림"/>
        <w:i/>
        <w:sz w:val="24"/>
      </w:rPr>
    </w:pPr>
    <w:r w:rsidRPr="00110CEF">
      <w:rPr>
        <w:rFonts w:ascii="굴림" w:hAnsi="굴림" w:hint="eastAsia"/>
        <w:i/>
        <w:sz w:val="24"/>
      </w:rPr>
      <w:t xml:space="preserve">Issue </w:t>
    </w:r>
    <w:proofErr w:type="gramStart"/>
    <w:r w:rsidRPr="00110CEF">
      <w:rPr>
        <w:rFonts w:ascii="굴림" w:hAnsi="굴림" w:hint="eastAsia"/>
        <w:i/>
        <w:sz w:val="24"/>
      </w:rPr>
      <w:t>Date :</w:t>
    </w:r>
    <w:proofErr w:type="gramEnd"/>
    <w:r w:rsidRPr="00110CEF">
      <w:rPr>
        <w:rFonts w:ascii="굴림" w:hAnsi="굴림" w:hint="eastAsia"/>
        <w:i/>
        <w:sz w:val="24"/>
      </w:rPr>
      <w:t xml:space="preserve"> 20</w:t>
    </w:r>
    <w:r>
      <w:rPr>
        <w:rFonts w:ascii="굴림" w:hAnsi="굴림" w:hint="eastAsia"/>
        <w:i/>
        <w:sz w:val="24"/>
      </w:rPr>
      <w:t>1</w:t>
    </w:r>
    <w:r>
      <w:rPr>
        <w:rFonts w:ascii="굴림" w:hAnsi="굴림"/>
        <w:i/>
        <w:sz w:val="24"/>
      </w:rPr>
      <w:t>8</w:t>
    </w:r>
    <w:r w:rsidRPr="00110CEF">
      <w:rPr>
        <w:rFonts w:ascii="굴림" w:hAnsi="굴림" w:hint="eastAsia"/>
        <w:i/>
        <w:sz w:val="24"/>
      </w:rPr>
      <w:t>/</w:t>
    </w:r>
    <w:r>
      <w:rPr>
        <w:rFonts w:ascii="굴림" w:hAnsi="굴림"/>
        <w:i/>
        <w:sz w:val="24"/>
      </w:rPr>
      <w:t>10/12</w:t>
    </w:r>
  </w:p>
  <w:p w:rsidR="00DD0963" w:rsidRPr="00110CEF" w:rsidRDefault="00DD0963" w:rsidP="00E94A55">
    <w:pPr>
      <w:ind w:rightChars="-228" w:right="-456"/>
      <w:jc w:val="right"/>
      <w:rPr>
        <w:rFonts w:ascii="굴림" w:hAnsi="굴림"/>
        <w:i/>
        <w:sz w:val="24"/>
      </w:rPr>
    </w:pPr>
  </w:p>
  <w:p w:rsidR="00DD0963" w:rsidRPr="00752F71" w:rsidRDefault="00DD0963" w:rsidP="00E94A55">
    <w:pPr>
      <w:ind w:rightChars="-228" w:right="-456"/>
      <w:jc w:val="right"/>
      <w:rPr>
        <w:rFonts w:ascii="굴림" w:hAnsi="굴림"/>
        <w:i/>
        <w:sz w:val="24"/>
      </w:rPr>
    </w:pPr>
    <w:r w:rsidRPr="00B3338A">
      <w:rPr>
        <w:rFonts w:ascii="굴림" w:hAnsi="굴림" w:hint="eastAsia"/>
        <w:i/>
        <w:sz w:val="24"/>
      </w:rPr>
      <w:t xml:space="preserve">주식회사 </w:t>
    </w:r>
    <w:proofErr w:type="spellStart"/>
    <w:r w:rsidRPr="00B3338A">
      <w:rPr>
        <w:rFonts w:ascii="굴림" w:hAnsi="굴림" w:hint="eastAsia"/>
        <w:i/>
        <w:sz w:val="24"/>
      </w:rPr>
      <w:t>굿씽크</w:t>
    </w:r>
    <w:proofErr w:type="spellEnd"/>
    <w:r w:rsidRPr="00B3338A">
      <w:rPr>
        <w:rFonts w:ascii="굴림" w:hAnsi="굴림" w:hint="eastAsia"/>
        <w:i/>
        <w:sz w:val="24"/>
      </w:rPr>
      <w:t xml:space="preserve"> &amp; </w:t>
    </w:r>
    <w:r w:rsidRPr="00752F71">
      <w:rPr>
        <w:rFonts w:ascii="굴림" w:hAnsi="굴림" w:hint="eastAsia"/>
        <w:i/>
        <w:sz w:val="24"/>
      </w:rPr>
      <w:t>엘에스웨어(주)</w:t>
    </w:r>
  </w:p>
  <w:p w:rsidR="00DD0963" w:rsidRDefault="00DD0963" w:rsidP="00E94A55">
    <w:pPr>
      <w:pStyle w:val="ab"/>
    </w:pPr>
  </w:p>
  <w:p w:rsidR="00DD0963" w:rsidRDefault="00DD0963" w:rsidP="00E94A55">
    <w:pPr>
      <w:pStyle w:val="ab"/>
    </w:pPr>
  </w:p>
  <w:p w:rsidR="00DD0963" w:rsidRDefault="00DD0963" w:rsidP="00E94A55">
    <w:pPr>
      <w:pStyle w:val="ab"/>
    </w:pPr>
  </w:p>
  <w:p w:rsidR="00DD0963" w:rsidRDefault="00DD0963" w:rsidP="00E94A55">
    <w:pPr>
      <w:pStyle w:val="ab"/>
    </w:pPr>
  </w:p>
  <w:p w:rsidR="00DD0963" w:rsidRDefault="00DD0963" w:rsidP="00E94A55">
    <w:pPr>
      <w:pStyle w:val="ab"/>
    </w:pPr>
  </w:p>
  <w:p w:rsidR="00DD0963" w:rsidRPr="00752F71" w:rsidRDefault="00DD0963" w:rsidP="00E94A55">
    <w:pPr>
      <w:pStyle w:val="ab"/>
    </w:pPr>
  </w:p>
  <w:p w:rsidR="00DD0963" w:rsidRDefault="00DD096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63" w:rsidRDefault="00DD0963" w:rsidP="00E94A55">
    <w:pPr>
      <w:pStyle w:val="ab"/>
      <w:jc w:val="center"/>
    </w:pP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7A42F7">
      <w:rPr>
        <w:rFonts w:ascii="굴림" w:hAnsi="굴림"/>
        <w:noProof/>
      </w:rPr>
      <w:t>81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7A42F7">
      <w:rPr>
        <w:rFonts w:ascii="굴림" w:hAnsi="굴림"/>
        <w:noProof/>
      </w:rPr>
      <w:t>181</w:t>
    </w:r>
    <w:r w:rsidRPr="005D0AF3">
      <w:rPr>
        <w:rFonts w:ascii="굴림" w:hAnsi="굴림"/>
      </w:rPr>
      <w:fldChar w:fldCharType="end"/>
    </w:r>
  </w:p>
  <w:p w:rsidR="00DD0963" w:rsidRPr="00E94A55" w:rsidRDefault="00DD0963" w:rsidP="00E94A5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2FC" w:rsidRDefault="004902FC">
      <w:r>
        <w:separator/>
      </w:r>
    </w:p>
  </w:footnote>
  <w:footnote w:type="continuationSeparator" w:id="0">
    <w:p w:rsidR="004902FC" w:rsidRDefault="00490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3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9322"/>
      <w:gridCol w:w="1418"/>
      <w:gridCol w:w="2126"/>
    </w:tblGrid>
    <w:tr w:rsidR="00DD0963" w:rsidTr="005B7A73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DD0963" w:rsidRPr="00046CE5" w:rsidRDefault="00DD0963" w:rsidP="005B7A73">
          <w:pPr>
            <w:pStyle w:val="aa"/>
            <w:ind w:leftChars="-54" w:left="-108"/>
            <w:jc w:val="center"/>
            <w:rPr>
              <w:b/>
              <w:sz w:val="18"/>
            </w:rPr>
          </w:pPr>
          <w:r w:rsidRPr="00046CE5">
            <w:rPr>
              <w:b/>
              <w:noProof/>
              <w:sz w:val="18"/>
            </w:rPr>
            <w:drawing>
              <wp:inline distT="0" distB="0" distL="0" distR="0" wp14:anchorId="191469AD" wp14:editId="3F26D74E">
                <wp:extent cx="1381125" cy="304800"/>
                <wp:effectExtent l="0" t="0" r="9525" b="0"/>
                <wp:docPr id="5" name="그림 5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66" w:type="dxa"/>
          <w:gridSpan w:val="3"/>
          <w:vAlign w:val="center"/>
        </w:tcPr>
        <w:p w:rsidR="00DD0963" w:rsidRPr="00046CE5" w:rsidRDefault="00DD0963" w:rsidP="005B7A73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046CE5">
            <w:rPr>
              <w:rFonts w:ascii="궁서체" w:eastAsia="궁서체" w:hAnsi="궁서체" w:hint="eastAsia"/>
              <w:b/>
              <w:sz w:val="36"/>
              <w:szCs w:val="36"/>
            </w:rPr>
            <w:t>테이블 정의서</w:t>
          </w:r>
        </w:p>
      </w:tc>
    </w:tr>
    <w:tr w:rsidR="00DD0963" w:rsidTr="005B7A73">
      <w:trPr>
        <w:cantSplit/>
        <w:trHeight w:val="285"/>
      </w:trPr>
      <w:tc>
        <w:tcPr>
          <w:tcW w:w="2268" w:type="dxa"/>
          <w:vMerge/>
          <w:vAlign w:val="center"/>
        </w:tcPr>
        <w:p w:rsidR="00DD0963" w:rsidRPr="00046CE5" w:rsidRDefault="00DD0963" w:rsidP="00B25E29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9322" w:type="dxa"/>
          <w:vAlign w:val="center"/>
        </w:tcPr>
        <w:p w:rsidR="00DD0963" w:rsidRPr="00650055" w:rsidRDefault="00DD0963" w:rsidP="00650055">
          <w:pPr>
            <w:pStyle w:val="aa"/>
            <w:rPr>
              <w:kern w:val="0"/>
              <w:sz w:val="18"/>
              <w:szCs w:val="20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Pr="00B3338A">
            <w:rPr>
              <w:rFonts w:hint="eastAsia"/>
              <w:sz w:val="18"/>
            </w:rPr>
            <w:t>저작권기술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성능평가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시스템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개선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및</w:t>
          </w:r>
          <w:r w:rsidRPr="00B3338A">
            <w:rPr>
              <w:rFonts w:hint="eastAsia"/>
              <w:sz w:val="18"/>
            </w:rPr>
            <w:t xml:space="preserve"> </w:t>
          </w:r>
          <w:r w:rsidRPr="00B3338A">
            <w:rPr>
              <w:rFonts w:hint="eastAsia"/>
              <w:sz w:val="18"/>
            </w:rPr>
            <w:t>고도화</w:t>
          </w:r>
        </w:p>
      </w:tc>
      <w:tc>
        <w:tcPr>
          <w:tcW w:w="3544" w:type="dxa"/>
          <w:gridSpan w:val="2"/>
          <w:vAlign w:val="center"/>
        </w:tcPr>
        <w:p w:rsidR="00DD0963" w:rsidRDefault="00DD0963" w:rsidP="00B25E29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>
            <w:rPr>
              <w:rFonts w:ascii="굴림" w:hAnsi="굴림" w:hint="eastAsia"/>
              <w:sz w:val="18"/>
            </w:rPr>
            <w:t>단계 :설계단계</w:t>
          </w:r>
          <w:proofErr w:type="gramEnd"/>
        </w:p>
      </w:tc>
    </w:tr>
    <w:tr w:rsidR="00DD0963" w:rsidTr="005B7A73">
      <w:trPr>
        <w:cantSplit/>
        <w:trHeight w:val="285"/>
      </w:trPr>
      <w:tc>
        <w:tcPr>
          <w:tcW w:w="2268" w:type="dxa"/>
          <w:vMerge/>
          <w:vAlign w:val="center"/>
        </w:tcPr>
        <w:p w:rsidR="00DD0963" w:rsidRPr="00046CE5" w:rsidRDefault="00DD0963" w:rsidP="005B7A73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9322" w:type="dxa"/>
          <w:vAlign w:val="center"/>
        </w:tcPr>
        <w:p w:rsidR="00DD0963" w:rsidRPr="00046CE5" w:rsidRDefault="00DD0963" w:rsidP="005B7A73">
          <w:pPr>
            <w:pStyle w:val="aa"/>
            <w:rPr>
              <w:rFonts w:ascii="굴림" w:hAnsi="굴림"/>
              <w:b/>
              <w:sz w:val="18"/>
            </w:rPr>
          </w:pPr>
          <w:r w:rsidRPr="00046CE5">
            <w:rPr>
              <w:rFonts w:ascii="굴림" w:hAnsi="굴림" w:hint="eastAsia"/>
              <w:sz w:val="18"/>
            </w:rPr>
            <w:t>문서번호</w:t>
          </w:r>
          <w:r w:rsidRPr="00046CE5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2162</w:t>
          </w:r>
        </w:p>
      </w:tc>
      <w:tc>
        <w:tcPr>
          <w:tcW w:w="1418" w:type="dxa"/>
          <w:vAlign w:val="center"/>
        </w:tcPr>
        <w:p w:rsidR="00DD0963" w:rsidRPr="00046CE5" w:rsidRDefault="00DD0963" w:rsidP="00C4209F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046CE5">
            <w:rPr>
              <w:rFonts w:ascii="굴림" w:hAnsi="굴림" w:hint="eastAsia"/>
              <w:sz w:val="18"/>
            </w:rPr>
            <w:t xml:space="preserve">버전 </w:t>
          </w:r>
          <w:r w:rsidRPr="00046CE5">
            <w:rPr>
              <w:rFonts w:ascii="굴림" w:hAnsi="굴림"/>
              <w:sz w:val="18"/>
            </w:rPr>
            <w:t>:</w:t>
          </w:r>
          <w:r w:rsidRPr="00046CE5"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8</w:t>
          </w:r>
          <w:proofErr w:type="gramEnd"/>
        </w:p>
      </w:tc>
      <w:tc>
        <w:tcPr>
          <w:tcW w:w="2126" w:type="dxa"/>
          <w:vAlign w:val="center"/>
        </w:tcPr>
        <w:p w:rsidR="00DD0963" w:rsidRPr="00046CE5" w:rsidRDefault="00DD0963" w:rsidP="00C4209F">
          <w:pPr>
            <w:pStyle w:val="aa"/>
            <w:rPr>
              <w:rFonts w:ascii="굴림" w:hAnsi="굴림"/>
              <w:sz w:val="18"/>
            </w:rPr>
          </w:pPr>
          <w:r w:rsidRPr="00046CE5">
            <w:rPr>
              <w:rFonts w:ascii="굴림" w:hAnsi="굴림" w:hint="eastAsia"/>
              <w:sz w:val="18"/>
            </w:rPr>
            <w:t>작성일자</w:t>
          </w:r>
          <w:r w:rsidRPr="00046CE5">
            <w:rPr>
              <w:rFonts w:ascii="굴림" w:hAnsi="굴림"/>
              <w:sz w:val="18"/>
            </w:rPr>
            <w:t>:</w:t>
          </w:r>
          <w:r w:rsidRPr="00046CE5">
            <w:rPr>
              <w:rFonts w:ascii="굴림" w:hAnsi="굴림" w:hint="eastAsia"/>
              <w:sz w:val="18"/>
            </w:rPr>
            <w:t xml:space="preserve"> 201</w:t>
          </w:r>
          <w:r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</w:t>
          </w:r>
          <w:r>
            <w:rPr>
              <w:rFonts w:ascii="굴림" w:hAnsi="굴림"/>
              <w:sz w:val="18"/>
            </w:rPr>
            <w:t>10/12</w:t>
          </w:r>
        </w:p>
      </w:tc>
    </w:tr>
  </w:tbl>
  <w:p w:rsidR="00DD0963" w:rsidRPr="00E94A55" w:rsidRDefault="00DD0963" w:rsidP="00E94A55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63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</w:p>
  <w:p w:rsidR="00DD0963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  <w:r>
      <w:tab/>
    </w:r>
  </w:p>
  <w:p w:rsidR="00DD0963" w:rsidRPr="005B1B75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ascii="굴림체" w:eastAsia="굴림체" w:hAnsi="굴림체"/>
        <w:kern w:val="0"/>
        <w:sz w:val="56"/>
        <w:szCs w:val="20"/>
      </w:rPr>
    </w:pPr>
    <w:r w:rsidRPr="005B1B75">
      <w:rPr>
        <w:rFonts w:ascii="굴림체" w:eastAsia="굴림체" w:hAnsi="굴림체" w:hint="eastAsia"/>
        <w:kern w:val="0"/>
        <w:sz w:val="56"/>
        <w:szCs w:val="20"/>
      </w:rPr>
      <w:t>테이블 정의서</w:t>
    </w:r>
  </w:p>
  <w:p w:rsidR="00DD0963" w:rsidRPr="00650055" w:rsidRDefault="00DD0963" w:rsidP="001353A1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4"/>
        <w:szCs w:val="20"/>
      </w:rPr>
    </w:pPr>
    <w:r w:rsidRPr="00B3338A">
      <w:rPr>
        <w:rFonts w:eastAsia="굴림체" w:hint="eastAsia"/>
        <w:b/>
        <w:kern w:val="0"/>
        <w:sz w:val="44"/>
        <w:szCs w:val="20"/>
      </w:rPr>
      <w:t>저작권기술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성능평가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시스템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개선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및</w:t>
    </w:r>
    <w:r w:rsidRPr="00B3338A">
      <w:rPr>
        <w:rFonts w:eastAsia="굴림체" w:hint="eastAsia"/>
        <w:b/>
        <w:kern w:val="0"/>
        <w:sz w:val="44"/>
        <w:szCs w:val="20"/>
      </w:rPr>
      <w:t xml:space="preserve"> </w:t>
    </w:r>
    <w:r w:rsidRPr="00B3338A">
      <w:rPr>
        <w:rFonts w:eastAsia="굴림체" w:hint="eastAsia"/>
        <w:b/>
        <w:kern w:val="0"/>
        <w:sz w:val="44"/>
        <w:szCs w:val="20"/>
      </w:rPr>
      <w:t>고도화</w:t>
    </w:r>
  </w:p>
  <w:p w:rsidR="00DD0963" w:rsidRPr="00752F71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b/>
        <w:kern w:val="0"/>
        <w:sz w:val="48"/>
        <w:szCs w:val="20"/>
      </w:rPr>
      <w:t>2162</w:t>
    </w:r>
  </w:p>
  <w:p w:rsidR="00DD0963" w:rsidRPr="00752F71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b/>
        <w:kern w:val="0"/>
        <w:sz w:val="48"/>
        <w:szCs w:val="20"/>
      </w:rPr>
      <w:t>Version 1.8</w:t>
    </w:r>
  </w:p>
  <w:p w:rsidR="00DD0963" w:rsidRPr="00752F71" w:rsidRDefault="00DD0963" w:rsidP="00E94A55">
    <w:pPr>
      <w:pStyle w:val="aa"/>
      <w:tabs>
        <w:tab w:val="clear" w:pos="4252"/>
        <w:tab w:val="clear" w:pos="8504"/>
        <w:tab w:val="left" w:pos="4455"/>
      </w:tabs>
    </w:pPr>
  </w:p>
  <w:p w:rsidR="00DD0963" w:rsidRDefault="00DD0963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63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</w:p>
  <w:p w:rsidR="00DD0963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</w:pPr>
    <w:r>
      <w:tab/>
    </w:r>
  </w:p>
  <w:p w:rsidR="00DD0963" w:rsidRPr="00110CEF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ascii="굴림" w:hAnsi="굴림"/>
        <w:kern w:val="0"/>
        <w:sz w:val="56"/>
        <w:szCs w:val="20"/>
      </w:rPr>
    </w:pPr>
    <w:r w:rsidRPr="00110CEF">
      <w:rPr>
        <w:rFonts w:ascii="굴림" w:hAnsi="굴림" w:hint="eastAsia"/>
        <w:kern w:val="0"/>
        <w:sz w:val="56"/>
        <w:szCs w:val="20"/>
      </w:rPr>
      <w:t>테이블 정의서</w:t>
    </w:r>
  </w:p>
  <w:p w:rsidR="00DD0963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ascii="굴림" w:hAnsi="굴림"/>
        <w:b/>
        <w:kern w:val="0"/>
        <w:sz w:val="44"/>
        <w:szCs w:val="20"/>
      </w:rPr>
    </w:pPr>
    <w:r>
      <w:rPr>
        <w:rFonts w:ascii="굴림" w:hAnsi="굴림" w:hint="eastAsia"/>
        <w:b/>
        <w:kern w:val="0"/>
        <w:sz w:val="44"/>
        <w:szCs w:val="20"/>
      </w:rPr>
      <w:t>저작권기술 성능평가 등 시스템 구축</w:t>
    </w:r>
  </w:p>
  <w:p w:rsidR="00DD0963" w:rsidRPr="00752F71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b/>
        <w:kern w:val="0"/>
        <w:sz w:val="48"/>
        <w:szCs w:val="20"/>
      </w:rPr>
      <w:t>2162</w:t>
    </w:r>
  </w:p>
  <w:p w:rsidR="00DD0963" w:rsidRPr="00752F71" w:rsidRDefault="00DD0963" w:rsidP="00E94A55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752F71">
      <w:rPr>
        <w:b/>
        <w:kern w:val="0"/>
        <w:sz w:val="48"/>
        <w:szCs w:val="20"/>
      </w:rPr>
      <w:t>Version 1.0</w:t>
    </w:r>
  </w:p>
  <w:p w:rsidR="00DD0963" w:rsidRPr="00752F71" w:rsidRDefault="00DD0963" w:rsidP="00E94A55">
    <w:pPr>
      <w:pStyle w:val="aa"/>
      <w:tabs>
        <w:tab w:val="clear" w:pos="4252"/>
        <w:tab w:val="clear" w:pos="8504"/>
        <w:tab w:val="left" w:pos="4455"/>
      </w:tabs>
    </w:pPr>
  </w:p>
  <w:p w:rsidR="00DD0963" w:rsidRDefault="00DD096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4" w15:restartNumberingAfterBreak="0">
    <w:nsid w:val="28877EA6"/>
    <w:multiLevelType w:val="hybridMultilevel"/>
    <w:tmpl w:val="1602C25E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5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7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8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2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13" w15:restartNumberingAfterBreak="0">
    <w:nsid w:val="7D185BC9"/>
    <w:multiLevelType w:val="hybridMultilevel"/>
    <w:tmpl w:val="CD363250"/>
    <w:lvl w:ilvl="0" w:tplc="9A308EBC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  <w:num w:numId="14">
    <w:abstractNumId w:val="14"/>
  </w:num>
  <w:num w:numId="15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0"/>
    <w:rsid w:val="0000290C"/>
    <w:rsid w:val="00005008"/>
    <w:rsid w:val="0000651F"/>
    <w:rsid w:val="00006F53"/>
    <w:rsid w:val="00007A83"/>
    <w:rsid w:val="00007AAE"/>
    <w:rsid w:val="00011167"/>
    <w:rsid w:val="00013C14"/>
    <w:rsid w:val="00014912"/>
    <w:rsid w:val="000169D7"/>
    <w:rsid w:val="00016E19"/>
    <w:rsid w:val="00021A7D"/>
    <w:rsid w:val="000252D8"/>
    <w:rsid w:val="00032284"/>
    <w:rsid w:val="000338D9"/>
    <w:rsid w:val="000411C6"/>
    <w:rsid w:val="00041389"/>
    <w:rsid w:val="0004269C"/>
    <w:rsid w:val="0004349D"/>
    <w:rsid w:val="00044374"/>
    <w:rsid w:val="00044493"/>
    <w:rsid w:val="00045BB7"/>
    <w:rsid w:val="00046CE5"/>
    <w:rsid w:val="000475AE"/>
    <w:rsid w:val="00051EB9"/>
    <w:rsid w:val="0005595B"/>
    <w:rsid w:val="00060414"/>
    <w:rsid w:val="000628C5"/>
    <w:rsid w:val="00063E2F"/>
    <w:rsid w:val="0006481D"/>
    <w:rsid w:val="00066E39"/>
    <w:rsid w:val="00070815"/>
    <w:rsid w:val="00071A27"/>
    <w:rsid w:val="00074C36"/>
    <w:rsid w:val="0008479A"/>
    <w:rsid w:val="000856C3"/>
    <w:rsid w:val="0008602C"/>
    <w:rsid w:val="0008615E"/>
    <w:rsid w:val="00086AAD"/>
    <w:rsid w:val="00087138"/>
    <w:rsid w:val="0009248A"/>
    <w:rsid w:val="00092F19"/>
    <w:rsid w:val="000937F6"/>
    <w:rsid w:val="0009466E"/>
    <w:rsid w:val="000950D5"/>
    <w:rsid w:val="00097965"/>
    <w:rsid w:val="000A34E8"/>
    <w:rsid w:val="000A4BAA"/>
    <w:rsid w:val="000A619E"/>
    <w:rsid w:val="000A7AE0"/>
    <w:rsid w:val="000B01DF"/>
    <w:rsid w:val="000B1C41"/>
    <w:rsid w:val="000B1F38"/>
    <w:rsid w:val="000B266F"/>
    <w:rsid w:val="000B4089"/>
    <w:rsid w:val="000C5892"/>
    <w:rsid w:val="000C74FD"/>
    <w:rsid w:val="000C7655"/>
    <w:rsid w:val="000C7A94"/>
    <w:rsid w:val="000C7EA4"/>
    <w:rsid w:val="000D3955"/>
    <w:rsid w:val="000D4C82"/>
    <w:rsid w:val="000D6277"/>
    <w:rsid w:val="000D702B"/>
    <w:rsid w:val="000E0F69"/>
    <w:rsid w:val="000E486D"/>
    <w:rsid w:val="000E50F3"/>
    <w:rsid w:val="000E5FC0"/>
    <w:rsid w:val="000E618A"/>
    <w:rsid w:val="000F0586"/>
    <w:rsid w:val="000F2925"/>
    <w:rsid w:val="000F387D"/>
    <w:rsid w:val="000F5662"/>
    <w:rsid w:val="00101DBB"/>
    <w:rsid w:val="001037FA"/>
    <w:rsid w:val="001038F4"/>
    <w:rsid w:val="001042B2"/>
    <w:rsid w:val="001054EE"/>
    <w:rsid w:val="0010770B"/>
    <w:rsid w:val="00110CEF"/>
    <w:rsid w:val="001110C1"/>
    <w:rsid w:val="0011197F"/>
    <w:rsid w:val="0011597F"/>
    <w:rsid w:val="00121AD5"/>
    <w:rsid w:val="001235C4"/>
    <w:rsid w:val="00126857"/>
    <w:rsid w:val="0013337D"/>
    <w:rsid w:val="001343F2"/>
    <w:rsid w:val="00134CAC"/>
    <w:rsid w:val="001353A1"/>
    <w:rsid w:val="001353DE"/>
    <w:rsid w:val="00135851"/>
    <w:rsid w:val="001379AE"/>
    <w:rsid w:val="00140291"/>
    <w:rsid w:val="00140AD6"/>
    <w:rsid w:val="0014137D"/>
    <w:rsid w:val="00141E64"/>
    <w:rsid w:val="00144758"/>
    <w:rsid w:val="00146829"/>
    <w:rsid w:val="00146FB7"/>
    <w:rsid w:val="0014795D"/>
    <w:rsid w:val="00147EB0"/>
    <w:rsid w:val="00150C07"/>
    <w:rsid w:val="00156F0F"/>
    <w:rsid w:val="001576ED"/>
    <w:rsid w:val="001610E7"/>
    <w:rsid w:val="0016268F"/>
    <w:rsid w:val="00164F41"/>
    <w:rsid w:val="00173FD2"/>
    <w:rsid w:val="0017451A"/>
    <w:rsid w:val="0017467A"/>
    <w:rsid w:val="001767BC"/>
    <w:rsid w:val="0017729E"/>
    <w:rsid w:val="00177539"/>
    <w:rsid w:val="00181998"/>
    <w:rsid w:val="00185431"/>
    <w:rsid w:val="0019003E"/>
    <w:rsid w:val="001937D4"/>
    <w:rsid w:val="00194CE9"/>
    <w:rsid w:val="00197699"/>
    <w:rsid w:val="00197C5D"/>
    <w:rsid w:val="001A2964"/>
    <w:rsid w:val="001A3076"/>
    <w:rsid w:val="001A5106"/>
    <w:rsid w:val="001B1064"/>
    <w:rsid w:val="001B19E2"/>
    <w:rsid w:val="001B2161"/>
    <w:rsid w:val="001B22EA"/>
    <w:rsid w:val="001B6F84"/>
    <w:rsid w:val="001B7EAB"/>
    <w:rsid w:val="001C230D"/>
    <w:rsid w:val="001C39DB"/>
    <w:rsid w:val="001C3E31"/>
    <w:rsid w:val="001C40F5"/>
    <w:rsid w:val="001C4F74"/>
    <w:rsid w:val="001C5CE3"/>
    <w:rsid w:val="001D0923"/>
    <w:rsid w:val="001D09CC"/>
    <w:rsid w:val="001D1F2A"/>
    <w:rsid w:val="001D65BF"/>
    <w:rsid w:val="001D6834"/>
    <w:rsid w:val="001D7E1B"/>
    <w:rsid w:val="001D7EBC"/>
    <w:rsid w:val="001E1D52"/>
    <w:rsid w:val="001E26B5"/>
    <w:rsid w:val="001E5044"/>
    <w:rsid w:val="001E587C"/>
    <w:rsid w:val="001F16BE"/>
    <w:rsid w:val="001F2E77"/>
    <w:rsid w:val="001F4C26"/>
    <w:rsid w:val="001F7F68"/>
    <w:rsid w:val="002056C5"/>
    <w:rsid w:val="00212464"/>
    <w:rsid w:val="00212FDA"/>
    <w:rsid w:val="002139FD"/>
    <w:rsid w:val="00214A55"/>
    <w:rsid w:val="00214E19"/>
    <w:rsid w:val="00215B05"/>
    <w:rsid w:val="00216E7C"/>
    <w:rsid w:val="0022066D"/>
    <w:rsid w:val="00222250"/>
    <w:rsid w:val="00223140"/>
    <w:rsid w:val="0022409F"/>
    <w:rsid w:val="002264CC"/>
    <w:rsid w:val="00226F51"/>
    <w:rsid w:val="00232D63"/>
    <w:rsid w:val="00235FD1"/>
    <w:rsid w:val="00236BDA"/>
    <w:rsid w:val="00240BC7"/>
    <w:rsid w:val="002414B6"/>
    <w:rsid w:val="00241B2C"/>
    <w:rsid w:val="00242B06"/>
    <w:rsid w:val="002461F3"/>
    <w:rsid w:val="002478D8"/>
    <w:rsid w:val="002502A0"/>
    <w:rsid w:val="002504B4"/>
    <w:rsid w:val="002532B2"/>
    <w:rsid w:val="002556A7"/>
    <w:rsid w:val="00260D16"/>
    <w:rsid w:val="0026149B"/>
    <w:rsid w:val="00262946"/>
    <w:rsid w:val="00264095"/>
    <w:rsid w:val="00264B21"/>
    <w:rsid w:val="00265321"/>
    <w:rsid w:val="00266772"/>
    <w:rsid w:val="00270052"/>
    <w:rsid w:val="00270379"/>
    <w:rsid w:val="00273EC2"/>
    <w:rsid w:val="00274184"/>
    <w:rsid w:val="002742D1"/>
    <w:rsid w:val="002850E9"/>
    <w:rsid w:val="002856B6"/>
    <w:rsid w:val="00286A97"/>
    <w:rsid w:val="00287466"/>
    <w:rsid w:val="00292E9F"/>
    <w:rsid w:val="002934E2"/>
    <w:rsid w:val="002948A3"/>
    <w:rsid w:val="0029583B"/>
    <w:rsid w:val="00297B78"/>
    <w:rsid w:val="00297D1B"/>
    <w:rsid w:val="002A09F5"/>
    <w:rsid w:val="002B55FB"/>
    <w:rsid w:val="002B56AD"/>
    <w:rsid w:val="002B5F00"/>
    <w:rsid w:val="002C2BBB"/>
    <w:rsid w:val="002C3649"/>
    <w:rsid w:val="002C379C"/>
    <w:rsid w:val="002C3B4D"/>
    <w:rsid w:val="002C3BFF"/>
    <w:rsid w:val="002C4ACF"/>
    <w:rsid w:val="002C783F"/>
    <w:rsid w:val="002D1D0C"/>
    <w:rsid w:val="002D1EB8"/>
    <w:rsid w:val="002D2108"/>
    <w:rsid w:val="002D3435"/>
    <w:rsid w:val="002D38E4"/>
    <w:rsid w:val="002D618D"/>
    <w:rsid w:val="002D7E30"/>
    <w:rsid w:val="002E72D4"/>
    <w:rsid w:val="002F086B"/>
    <w:rsid w:val="002F101A"/>
    <w:rsid w:val="002F27A6"/>
    <w:rsid w:val="002F7649"/>
    <w:rsid w:val="00301BA9"/>
    <w:rsid w:val="00301E60"/>
    <w:rsid w:val="003022A1"/>
    <w:rsid w:val="003025F5"/>
    <w:rsid w:val="00303987"/>
    <w:rsid w:val="00303E9D"/>
    <w:rsid w:val="003042F1"/>
    <w:rsid w:val="003044E6"/>
    <w:rsid w:val="00304C65"/>
    <w:rsid w:val="003058C6"/>
    <w:rsid w:val="00305B98"/>
    <w:rsid w:val="00307939"/>
    <w:rsid w:val="00311F6F"/>
    <w:rsid w:val="00314D76"/>
    <w:rsid w:val="00315424"/>
    <w:rsid w:val="0032253F"/>
    <w:rsid w:val="00322A52"/>
    <w:rsid w:val="00322F45"/>
    <w:rsid w:val="003233AC"/>
    <w:rsid w:val="003263B3"/>
    <w:rsid w:val="00332EF5"/>
    <w:rsid w:val="00335C29"/>
    <w:rsid w:val="003368B4"/>
    <w:rsid w:val="003421F1"/>
    <w:rsid w:val="00343669"/>
    <w:rsid w:val="003465BA"/>
    <w:rsid w:val="00352D93"/>
    <w:rsid w:val="00354014"/>
    <w:rsid w:val="00354250"/>
    <w:rsid w:val="00354852"/>
    <w:rsid w:val="00355615"/>
    <w:rsid w:val="00356D1E"/>
    <w:rsid w:val="00357B8F"/>
    <w:rsid w:val="00361AE1"/>
    <w:rsid w:val="0036306D"/>
    <w:rsid w:val="003643B7"/>
    <w:rsid w:val="00364E64"/>
    <w:rsid w:val="00365107"/>
    <w:rsid w:val="003703E6"/>
    <w:rsid w:val="003728BE"/>
    <w:rsid w:val="00374421"/>
    <w:rsid w:val="0037523D"/>
    <w:rsid w:val="00375B58"/>
    <w:rsid w:val="003847CC"/>
    <w:rsid w:val="003847D9"/>
    <w:rsid w:val="003852CB"/>
    <w:rsid w:val="003858C1"/>
    <w:rsid w:val="00386BA1"/>
    <w:rsid w:val="00391D71"/>
    <w:rsid w:val="00392805"/>
    <w:rsid w:val="00392979"/>
    <w:rsid w:val="00395C7F"/>
    <w:rsid w:val="00397A99"/>
    <w:rsid w:val="003A294C"/>
    <w:rsid w:val="003A3B0E"/>
    <w:rsid w:val="003A4C55"/>
    <w:rsid w:val="003A7C68"/>
    <w:rsid w:val="003B3A60"/>
    <w:rsid w:val="003B5695"/>
    <w:rsid w:val="003B6096"/>
    <w:rsid w:val="003B68D7"/>
    <w:rsid w:val="003C0112"/>
    <w:rsid w:val="003C0206"/>
    <w:rsid w:val="003C0C48"/>
    <w:rsid w:val="003C3303"/>
    <w:rsid w:val="003C4A82"/>
    <w:rsid w:val="003C54B8"/>
    <w:rsid w:val="003C79AE"/>
    <w:rsid w:val="003D0E79"/>
    <w:rsid w:val="003D15CF"/>
    <w:rsid w:val="003D1CC3"/>
    <w:rsid w:val="003D3CE1"/>
    <w:rsid w:val="003D626B"/>
    <w:rsid w:val="003D779E"/>
    <w:rsid w:val="003E0856"/>
    <w:rsid w:val="003E0FAB"/>
    <w:rsid w:val="003E182D"/>
    <w:rsid w:val="003E37A8"/>
    <w:rsid w:val="003E3E61"/>
    <w:rsid w:val="003E48F3"/>
    <w:rsid w:val="003E6807"/>
    <w:rsid w:val="003E6FE2"/>
    <w:rsid w:val="003E712C"/>
    <w:rsid w:val="003E7EDD"/>
    <w:rsid w:val="003F16E6"/>
    <w:rsid w:val="003F1D87"/>
    <w:rsid w:val="003F27F7"/>
    <w:rsid w:val="003F5459"/>
    <w:rsid w:val="003F5AF9"/>
    <w:rsid w:val="003F6428"/>
    <w:rsid w:val="00402078"/>
    <w:rsid w:val="004027A1"/>
    <w:rsid w:val="00403FB0"/>
    <w:rsid w:val="00407CD9"/>
    <w:rsid w:val="00407F9E"/>
    <w:rsid w:val="004116E4"/>
    <w:rsid w:val="00412241"/>
    <w:rsid w:val="00412430"/>
    <w:rsid w:val="00412A84"/>
    <w:rsid w:val="004138C0"/>
    <w:rsid w:val="0041580E"/>
    <w:rsid w:val="0041612C"/>
    <w:rsid w:val="004163A5"/>
    <w:rsid w:val="004208FB"/>
    <w:rsid w:val="0042182F"/>
    <w:rsid w:val="0042502C"/>
    <w:rsid w:val="00427614"/>
    <w:rsid w:val="00427878"/>
    <w:rsid w:val="004279E4"/>
    <w:rsid w:val="00427FC4"/>
    <w:rsid w:val="0043074A"/>
    <w:rsid w:val="00431208"/>
    <w:rsid w:val="00431D7F"/>
    <w:rsid w:val="0043415E"/>
    <w:rsid w:val="0043506B"/>
    <w:rsid w:val="00436CA6"/>
    <w:rsid w:val="00437574"/>
    <w:rsid w:val="00437F71"/>
    <w:rsid w:val="00442FB8"/>
    <w:rsid w:val="00444BD7"/>
    <w:rsid w:val="00444F5D"/>
    <w:rsid w:val="00445245"/>
    <w:rsid w:val="004524B7"/>
    <w:rsid w:val="00453D8B"/>
    <w:rsid w:val="00456483"/>
    <w:rsid w:val="00457485"/>
    <w:rsid w:val="004610F0"/>
    <w:rsid w:val="00462770"/>
    <w:rsid w:val="00463414"/>
    <w:rsid w:val="00463F92"/>
    <w:rsid w:val="004643C5"/>
    <w:rsid w:val="004649CB"/>
    <w:rsid w:val="004670BB"/>
    <w:rsid w:val="004675D6"/>
    <w:rsid w:val="004677BD"/>
    <w:rsid w:val="0047274E"/>
    <w:rsid w:val="00472DC5"/>
    <w:rsid w:val="00472E0A"/>
    <w:rsid w:val="00476355"/>
    <w:rsid w:val="0047688A"/>
    <w:rsid w:val="00477262"/>
    <w:rsid w:val="004801DE"/>
    <w:rsid w:val="004845BA"/>
    <w:rsid w:val="0048468B"/>
    <w:rsid w:val="004868B9"/>
    <w:rsid w:val="00486C64"/>
    <w:rsid w:val="004902FC"/>
    <w:rsid w:val="00492507"/>
    <w:rsid w:val="00493E28"/>
    <w:rsid w:val="0049775C"/>
    <w:rsid w:val="004A0326"/>
    <w:rsid w:val="004A16DB"/>
    <w:rsid w:val="004A2995"/>
    <w:rsid w:val="004A5766"/>
    <w:rsid w:val="004A6E10"/>
    <w:rsid w:val="004A6F85"/>
    <w:rsid w:val="004B118A"/>
    <w:rsid w:val="004B1603"/>
    <w:rsid w:val="004B1EA9"/>
    <w:rsid w:val="004B2F86"/>
    <w:rsid w:val="004B6C84"/>
    <w:rsid w:val="004C0BEA"/>
    <w:rsid w:val="004C3035"/>
    <w:rsid w:val="004C38DA"/>
    <w:rsid w:val="004C54C8"/>
    <w:rsid w:val="004C5DF0"/>
    <w:rsid w:val="004C5F20"/>
    <w:rsid w:val="004C7F1E"/>
    <w:rsid w:val="004D055F"/>
    <w:rsid w:val="004D2FFE"/>
    <w:rsid w:val="004D3139"/>
    <w:rsid w:val="004E0EA5"/>
    <w:rsid w:val="004E2F04"/>
    <w:rsid w:val="004E3545"/>
    <w:rsid w:val="004E3807"/>
    <w:rsid w:val="004F02EA"/>
    <w:rsid w:val="004F046F"/>
    <w:rsid w:val="004F049B"/>
    <w:rsid w:val="004F0C5B"/>
    <w:rsid w:val="004F11F8"/>
    <w:rsid w:val="004F2110"/>
    <w:rsid w:val="004F239B"/>
    <w:rsid w:val="00501E63"/>
    <w:rsid w:val="00501EDA"/>
    <w:rsid w:val="00502670"/>
    <w:rsid w:val="00502F81"/>
    <w:rsid w:val="005033B9"/>
    <w:rsid w:val="00504984"/>
    <w:rsid w:val="00506AD2"/>
    <w:rsid w:val="00511E52"/>
    <w:rsid w:val="00514213"/>
    <w:rsid w:val="00514431"/>
    <w:rsid w:val="00515F86"/>
    <w:rsid w:val="0051796E"/>
    <w:rsid w:val="0052281F"/>
    <w:rsid w:val="00523C92"/>
    <w:rsid w:val="005266DD"/>
    <w:rsid w:val="00527F55"/>
    <w:rsid w:val="00527FE6"/>
    <w:rsid w:val="00532D75"/>
    <w:rsid w:val="0053351E"/>
    <w:rsid w:val="005337FA"/>
    <w:rsid w:val="00533A1B"/>
    <w:rsid w:val="005344C4"/>
    <w:rsid w:val="005354DB"/>
    <w:rsid w:val="00535F1B"/>
    <w:rsid w:val="0053628C"/>
    <w:rsid w:val="00541C60"/>
    <w:rsid w:val="005427B2"/>
    <w:rsid w:val="005445BA"/>
    <w:rsid w:val="0054477F"/>
    <w:rsid w:val="00546CF2"/>
    <w:rsid w:val="0055125A"/>
    <w:rsid w:val="00551820"/>
    <w:rsid w:val="005550FC"/>
    <w:rsid w:val="00556762"/>
    <w:rsid w:val="00561272"/>
    <w:rsid w:val="00561D28"/>
    <w:rsid w:val="00562D3A"/>
    <w:rsid w:val="00565472"/>
    <w:rsid w:val="00567C5A"/>
    <w:rsid w:val="00567F7D"/>
    <w:rsid w:val="0057084E"/>
    <w:rsid w:val="005708B4"/>
    <w:rsid w:val="00572C60"/>
    <w:rsid w:val="00574896"/>
    <w:rsid w:val="00575719"/>
    <w:rsid w:val="005761A7"/>
    <w:rsid w:val="00577ACF"/>
    <w:rsid w:val="00585180"/>
    <w:rsid w:val="005858EE"/>
    <w:rsid w:val="00587FDB"/>
    <w:rsid w:val="00590E54"/>
    <w:rsid w:val="0059219C"/>
    <w:rsid w:val="00592BAC"/>
    <w:rsid w:val="005A012B"/>
    <w:rsid w:val="005A173C"/>
    <w:rsid w:val="005A2E80"/>
    <w:rsid w:val="005A3C5E"/>
    <w:rsid w:val="005A4535"/>
    <w:rsid w:val="005A7A52"/>
    <w:rsid w:val="005B1B75"/>
    <w:rsid w:val="005B4C8C"/>
    <w:rsid w:val="005B5FB1"/>
    <w:rsid w:val="005B7A17"/>
    <w:rsid w:val="005B7A73"/>
    <w:rsid w:val="005C1AB4"/>
    <w:rsid w:val="005C4C28"/>
    <w:rsid w:val="005C5AD3"/>
    <w:rsid w:val="005C6F90"/>
    <w:rsid w:val="005C7EA7"/>
    <w:rsid w:val="005D3AC8"/>
    <w:rsid w:val="005D757F"/>
    <w:rsid w:val="005E0CDD"/>
    <w:rsid w:val="005E1773"/>
    <w:rsid w:val="005E3397"/>
    <w:rsid w:val="005E3BC7"/>
    <w:rsid w:val="005E5418"/>
    <w:rsid w:val="005F0670"/>
    <w:rsid w:val="005F08B0"/>
    <w:rsid w:val="005F1B34"/>
    <w:rsid w:val="005F234F"/>
    <w:rsid w:val="005F2D31"/>
    <w:rsid w:val="005F47D1"/>
    <w:rsid w:val="005F5B78"/>
    <w:rsid w:val="006011B9"/>
    <w:rsid w:val="00601297"/>
    <w:rsid w:val="0060186F"/>
    <w:rsid w:val="00602C38"/>
    <w:rsid w:val="00603AB0"/>
    <w:rsid w:val="00606542"/>
    <w:rsid w:val="00610817"/>
    <w:rsid w:val="006113C4"/>
    <w:rsid w:val="00613BD6"/>
    <w:rsid w:val="00613E41"/>
    <w:rsid w:val="00614680"/>
    <w:rsid w:val="006146A8"/>
    <w:rsid w:val="00617AB8"/>
    <w:rsid w:val="00620431"/>
    <w:rsid w:val="006211D7"/>
    <w:rsid w:val="006217DD"/>
    <w:rsid w:val="00621FB5"/>
    <w:rsid w:val="00624C40"/>
    <w:rsid w:val="0062553C"/>
    <w:rsid w:val="006263BF"/>
    <w:rsid w:val="00627C12"/>
    <w:rsid w:val="0063077D"/>
    <w:rsid w:val="00630A88"/>
    <w:rsid w:val="00632464"/>
    <w:rsid w:val="00632D03"/>
    <w:rsid w:val="006338E3"/>
    <w:rsid w:val="00634A86"/>
    <w:rsid w:val="00635AC6"/>
    <w:rsid w:val="0063757C"/>
    <w:rsid w:val="00644609"/>
    <w:rsid w:val="00650055"/>
    <w:rsid w:val="00650B7A"/>
    <w:rsid w:val="00655D52"/>
    <w:rsid w:val="00657B84"/>
    <w:rsid w:val="0066063E"/>
    <w:rsid w:val="0066119B"/>
    <w:rsid w:val="0066505E"/>
    <w:rsid w:val="00666261"/>
    <w:rsid w:val="0066664F"/>
    <w:rsid w:val="0067165F"/>
    <w:rsid w:val="00671897"/>
    <w:rsid w:val="0067249F"/>
    <w:rsid w:val="00673DFF"/>
    <w:rsid w:val="0067481C"/>
    <w:rsid w:val="00675059"/>
    <w:rsid w:val="00676728"/>
    <w:rsid w:val="00683591"/>
    <w:rsid w:val="00683C9A"/>
    <w:rsid w:val="00685256"/>
    <w:rsid w:val="00693D72"/>
    <w:rsid w:val="00693F42"/>
    <w:rsid w:val="0069429B"/>
    <w:rsid w:val="006954AF"/>
    <w:rsid w:val="00696D39"/>
    <w:rsid w:val="006A2E4C"/>
    <w:rsid w:val="006A2EBD"/>
    <w:rsid w:val="006A4372"/>
    <w:rsid w:val="006A4A3B"/>
    <w:rsid w:val="006A4AEA"/>
    <w:rsid w:val="006A4F70"/>
    <w:rsid w:val="006A543A"/>
    <w:rsid w:val="006A5632"/>
    <w:rsid w:val="006A766C"/>
    <w:rsid w:val="006B145D"/>
    <w:rsid w:val="006B1CA6"/>
    <w:rsid w:val="006B28E1"/>
    <w:rsid w:val="006B46AE"/>
    <w:rsid w:val="006B4A36"/>
    <w:rsid w:val="006B5721"/>
    <w:rsid w:val="006B60D5"/>
    <w:rsid w:val="006B74C3"/>
    <w:rsid w:val="006B76B0"/>
    <w:rsid w:val="006B7A69"/>
    <w:rsid w:val="006C05CD"/>
    <w:rsid w:val="006C159E"/>
    <w:rsid w:val="006C1C27"/>
    <w:rsid w:val="006C35A4"/>
    <w:rsid w:val="006C3BC6"/>
    <w:rsid w:val="006C6030"/>
    <w:rsid w:val="006C7D9C"/>
    <w:rsid w:val="006D2ED3"/>
    <w:rsid w:val="006D3B2C"/>
    <w:rsid w:val="006D5C78"/>
    <w:rsid w:val="006D75FA"/>
    <w:rsid w:val="006D767A"/>
    <w:rsid w:val="006E32C8"/>
    <w:rsid w:val="006E3767"/>
    <w:rsid w:val="006E43BD"/>
    <w:rsid w:val="006E52B3"/>
    <w:rsid w:val="006E7694"/>
    <w:rsid w:val="006E7EE9"/>
    <w:rsid w:val="006F22B2"/>
    <w:rsid w:val="006F26F3"/>
    <w:rsid w:val="006F52D9"/>
    <w:rsid w:val="007032D8"/>
    <w:rsid w:val="00710E78"/>
    <w:rsid w:val="00713B06"/>
    <w:rsid w:val="00713CEB"/>
    <w:rsid w:val="00714B04"/>
    <w:rsid w:val="00714C25"/>
    <w:rsid w:val="00716BA1"/>
    <w:rsid w:val="007175E3"/>
    <w:rsid w:val="00720D45"/>
    <w:rsid w:val="00721377"/>
    <w:rsid w:val="00722B05"/>
    <w:rsid w:val="00724B08"/>
    <w:rsid w:val="007258B5"/>
    <w:rsid w:val="0073005E"/>
    <w:rsid w:val="00731492"/>
    <w:rsid w:val="00733B13"/>
    <w:rsid w:val="007345DA"/>
    <w:rsid w:val="00735F3D"/>
    <w:rsid w:val="0073662A"/>
    <w:rsid w:val="00736E38"/>
    <w:rsid w:val="00741CCD"/>
    <w:rsid w:val="007429FC"/>
    <w:rsid w:val="00742E47"/>
    <w:rsid w:val="00744585"/>
    <w:rsid w:val="00745296"/>
    <w:rsid w:val="00745BB2"/>
    <w:rsid w:val="00751404"/>
    <w:rsid w:val="007523AD"/>
    <w:rsid w:val="007525EE"/>
    <w:rsid w:val="00752985"/>
    <w:rsid w:val="007564AF"/>
    <w:rsid w:val="00756FDC"/>
    <w:rsid w:val="00757798"/>
    <w:rsid w:val="00760082"/>
    <w:rsid w:val="0076420B"/>
    <w:rsid w:val="007664F9"/>
    <w:rsid w:val="00771BA5"/>
    <w:rsid w:val="00771EBB"/>
    <w:rsid w:val="0077205C"/>
    <w:rsid w:val="0077434F"/>
    <w:rsid w:val="007755AD"/>
    <w:rsid w:val="0077625F"/>
    <w:rsid w:val="00776409"/>
    <w:rsid w:val="00776D3A"/>
    <w:rsid w:val="00777C77"/>
    <w:rsid w:val="007806C7"/>
    <w:rsid w:val="00781C35"/>
    <w:rsid w:val="00786CE7"/>
    <w:rsid w:val="00790CD1"/>
    <w:rsid w:val="00791015"/>
    <w:rsid w:val="00793B0D"/>
    <w:rsid w:val="00795F35"/>
    <w:rsid w:val="007A12F2"/>
    <w:rsid w:val="007A3560"/>
    <w:rsid w:val="007A42F7"/>
    <w:rsid w:val="007A45CA"/>
    <w:rsid w:val="007A4883"/>
    <w:rsid w:val="007A5995"/>
    <w:rsid w:val="007A7B3F"/>
    <w:rsid w:val="007B41C3"/>
    <w:rsid w:val="007B56FD"/>
    <w:rsid w:val="007C03C2"/>
    <w:rsid w:val="007C12FF"/>
    <w:rsid w:val="007C2A9E"/>
    <w:rsid w:val="007C55B3"/>
    <w:rsid w:val="007C56EA"/>
    <w:rsid w:val="007C6126"/>
    <w:rsid w:val="007C7D86"/>
    <w:rsid w:val="007D23CE"/>
    <w:rsid w:val="007D504E"/>
    <w:rsid w:val="007D7169"/>
    <w:rsid w:val="007E178C"/>
    <w:rsid w:val="007E23EA"/>
    <w:rsid w:val="007E264C"/>
    <w:rsid w:val="007E57D2"/>
    <w:rsid w:val="007E71BF"/>
    <w:rsid w:val="007E726D"/>
    <w:rsid w:val="007F0451"/>
    <w:rsid w:val="007F047A"/>
    <w:rsid w:val="007F0488"/>
    <w:rsid w:val="007F1566"/>
    <w:rsid w:val="007F19E7"/>
    <w:rsid w:val="007F580E"/>
    <w:rsid w:val="007F5815"/>
    <w:rsid w:val="007F650B"/>
    <w:rsid w:val="008000B4"/>
    <w:rsid w:val="00800BCE"/>
    <w:rsid w:val="00800F6E"/>
    <w:rsid w:val="00803A9B"/>
    <w:rsid w:val="00810799"/>
    <w:rsid w:val="00810B47"/>
    <w:rsid w:val="00812089"/>
    <w:rsid w:val="00817AA1"/>
    <w:rsid w:val="008217C8"/>
    <w:rsid w:val="008221ED"/>
    <w:rsid w:val="00822ED4"/>
    <w:rsid w:val="00823F70"/>
    <w:rsid w:val="008241E8"/>
    <w:rsid w:val="00824C7C"/>
    <w:rsid w:val="008255F8"/>
    <w:rsid w:val="00825D61"/>
    <w:rsid w:val="00831E91"/>
    <w:rsid w:val="0083322D"/>
    <w:rsid w:val="00835B6B"/>
    <w:rsid w:val="00836E62"/>
    <w:rsid w:val="00841087"/>
    <w:rsid w:val="00841D23"/>
    <w:rsid w:val="008426EF"/>
    <w:rsid w:val="00846BC6"/>
    <w:rsid w:val="00846EA0"/>
    <w:rsid w:val="0085236D"/>
    <w:rsid w:val="00852D7B"/>
    <w:rsid w:val="00856297"/>
    <w:rsid w:val="008564FE"/>
    <w:rsid w:val="00860D71"/>
    <w:rsid w:val="008619DF"/>
    <w:rsid w:val="00863DC2"/>
    <w:rsid w:val="00865BDB"/>
    <w:rsid w:val="008662A4"/>
    <w:rsid w:val="008666FF"/>
    <w:rsid w:val="008674A3"/>
    <w:rsid w:val="0086794D"/>
    <w:rsid w:val="008703AC"/>
    <w:rsid w:val="008715A2"/>
    <w:rsid w:val="008716CD"/>
    <w:rsid w:val="00873384"/>
    <w:rsid w:val="00881AC5"/>
    <w:rsid w:val="00886C64"/>
    <w:rsid w:val="0089046B"/>
    <w:rsid w:val="00890B39"/>
    <w:rsid w:val="00892120"/>
    <w:rsid w:val="0089264A"/>
    <w:rsid w:val="00893B82"/>
    <w:rsid w:val="008944A6"/>
    <w:rsid w:val="00894A6E"/>
    <w:rsid w:val="00894BD1"/>
    <w:rsid w:val="00894C2D"/>
    <w:rsid w:val="008A0FE9"/>
    <w:rsid w:val="008A1C19"/>
    <w:rsid w:val="008A45BA"/>
    <w:rsid w:val="008A4979"/>
    <w:rsid w:val="008B1AEA"/>
    <w:rsid w:val="008B3CA8"/>
    <w:rsid w:val="008B4986"/>
    <w:rsid w:val="008B4B60"/>
    <w:rsid w:val="008B541F"/>
    <w:rsid w:val="008B5BD2"/>
    <w:rsid w:val="008B6466"/>
    <w:rsid w:val="008B6AD2"/>
    <w:rsid w:val="008B6E2A"/>
    <w:rsid w:val="008B6FF0"/>
    <w:rsid w:val="008C0A55"/>
    <w:rsid w:val="008C1B3B"/>
    <w:rsid w:val="008C386B"/>
    <w:rsid w:val="008C696F"/>
    <w:rsid w:val="008D2F30"/>
    <w:rsid w:val="008D47AB"/>
    <w:rsid w:val="008D6850"/>
    <w:rsid w:val="008E06CC"/>
    <w:rsid w:val="008E2D38"/>
    <w:rsid w:val="008E2D62"/>
    <w:rsid w:val="008F4368"/>
    <w:rsid w:val="008F4D1E"/>
    <w:rsid w:val="008F6884"/>
    <w:rsid w:val="00901940"/>
    <w:rsid w:val="00902299"/>
    <w:rsid w:val="0090242E"/>
    <w:rsid w:val="0090501B"/>
    <w:rsid w:val="00905AA1"/>
    <w:rsid w:val="00906AFE"/>
    <w:rsid w:val="00906C6A"/>
    <w:rsid w:val="009106F0"/>
    <w:rsid w:val="00913F00"/>
    <w:rsid w:val="009162B8"/>
    <w:rsid w:val="00916985"/>
    <w:rsid w:val="00921986"/>
    <w:rsid w:val="00931DFD"/>
    <w:rsid w:val="009326F0"/>
    <w:rsid w:val="00933B73"/>
    <w:rsid w:val="00934429"/>
    <w:rsid w:val="00934BFE"/>
    <w:rsid w:val="009356A9"/>
    <w:rsid w:val="0093673B"/>
    <w:rsid w:val="00937522"/>
    <w:rsid w:val="0094052B"/>
    <w:rsid w:val="0094121C"/>
    <w:rsid w:val="00942552"/>
    <w:rsid w:val="0094295A"/>
    <w:rsid w:val="009436BB"/>
    <w:rsid w:val="009439AD"/>
    <w:rsid w:val="009440C5"/>
    <w:rsid w:val="0094618D"/>
    <w:rsid w:val="00950A9D"/>
    <w:rsid w:val="00951342"/>
    <w:rsid w:val="00951B6E"/>
    <w:rsid w:val="00952D3A"/>
    <w:rsid w:val="00956B69"/>
    <w:rsid w:val="0096124E"/>
    <w:rsid w:val="00962923"/>
    <w:rsid w:val="009634A7"/>
    <w:rsid w:val="009658A0"/>
    <w:rsid w:val="00965D45"/>
    <w:rsid w:val="00967A91"/>
    <w:rsid w:val="00972625"/>
    <w:rsid w:val="00972B9F"/>
    <w:rsid w:val="0097366D"/>
    <w:rsid w:val="00976025"/>
    <w:rsid w:val="009761D2"/>
    <w:rsid w:val="0097717A"/>
    <w:rsid w:val="009774CB"/>
    <w:rsid w:val="009807DA"/>
    <w:rsid w:val="009811E4"/>
    <w:rsid w:val="009813FA"/>
    <w:rsid w:val="009818AF"/>
    <w:rsid w:val="009834AB"/>
    <w:rsid w:val="00984295"/>
    <w:rsid w:val="00984CAF"/>
    <w:rsid w:val="0098571E"/>
    <w:rsid w:val="00994556"/>
    <w:rsid w:val="00996CAF"/>
    <w:rsid w:val="009A0CF1"/>
    <w:rsid w:val="009A24C9"/>
    <w:rsid w:val="009A2717"/>
    <w:rsid w:val="009A271A"/>
    <w:rsid w:val="009A3669"/>
    <w:rsid w:val="009A3FAE"/>
    <w:rsid w:val="009B0188"/>
    <w:rsid w:val="009B051E"/>
    <w:rsid w:val="009B09FA"/>
    <w:rsid w:val="009B2780"/>
    <w:rsid w:val="009B2DF1"/>
    <w:rsid w:val="009B53A2"/>
    <w:rsid w:val="009B7A16"/>
    <w:rsid w:val="009C0337"/>
    <w:rsid w:val="009C0AE3"/>
    <w:rsid w:val="009C58CC"/>
    <w:rsid w:val="009C778A"/>
    <w:rsid w:val="009D2431"/>
    <w:rsid w:val="009D2944"/>
    <w:rsid w:val="009D3E35"/>
    <w:rsid w:val="009D5F75"/>
    <w:rsid w:val="009D6709"/>
    <w:rsid w:val="009E3011"/>
    <w:rsid w:val="009E4553"/>
    <w:rsid w:val="009F1AD9"/>
    <w:rsid w:val="009F4F24"/>
    <w:rsid w:val="009F5FF3"/>
    <w:rsid w:val="00A0347B"/>
    <w:rsid w:val="00A034BA"/>
    <w:rsid w:val="00A03D99"/>
    <w:rsid w:val="00A03DA7"/>
    <w:rsid w:val="00A06ED0"/>
    <w:rsid w:val="00A076D2"/>
    <w:rsid w:val="00A07CCC"/>
    <w:rsid w:val="00A07F48"/>
    <w:rsid w:val="00A125C6"/>
    <w:rsid w:val="00A12862"/>
    <w:rsid w:val="00A15B2E"/>
    <w:rsid w:val="00A1606A"/>
    <w:rsid w:val="00A16BF5"/>
    <w:rsid w:val="00A16F24"/>
    <w:rsid w:val="00A207FB"/>
    <w:rsid w:val="00A2556F"/>
    <w:rsid w:val="00A25C6A"/>
    <w:rsid w:val="00A26D5C"/>
    <w:rsid w:val="00A27671"/>
    <w:rsid w:val="00A278E6"/>
    <w:rsid w:val="00A321BA"/>
    <w:rsid w:val="00A34360"/>
    <w:rsid w:val="00A35F09"/>
    <w:rsid w:val="00A3602B"/>
    <w:rsid w:val="00A37EA0"/>
    <w:rsid w:val="00A4064F"/>
    <w:rsid w:val="00A44F13"/>
    <w:rsid w:val="00A45AA1"/>
    <w:rsid w:val="00A4760A"/>
    <w:rsid w:val="00A50FF0"/>
    <w:rsid w:val="00A5211D"/>
    <w:rsid w:val="00A54AF5"/>
    <w:rsid w:val="00A54FEC"/>
    <w:rsid w:val="00A55531"/>
    <w:rsid w:val="00A55617"/>
    <w:rsid w:val="00A556F6"/>
    <w:rsid w:val="00A62495"/>
    <w:rsid w:val="00A67304"/>
    <w:rsid w:val="00A70FFF"/>
    <w:rsid w:val="00A713CD"/>
    <w:rsid w:val="00A71D8B"/>
    <w:rsid w:val="00A74C4D"/>
    <w:rsid w:val="00A7561F"/>
    <w:rsid w:val="00A76779"/>
    <w:rsid w:val="00A7677F"/>
    <w:rsid w:val="00A7794D"/>
    <w:rsid w:val="00A80CF6"/>
    <w:rsid w:val="00A82D7E"/>
    <w:rsid w:val="00A90F8A"/>
    <w:rsid w:val="00A93199"/>
    <w:rsid w:val="00A94ADE"/>
    <w:rsid w:val="00AA034A"/>
    <w:rsid w:val="00AA0ED9"/>
    <w:rsid w:val="00AA201A"/>
    <w:rsid w:val="00AA526A"/>
    <w:rsid w:val="00AA67DF"/>
    <w:rsid w:val="00AA7CCD"/>
    <w:rsid w:val="00AB1792"/>
    <w:rsid w:val="00AB4EA6"/>
    <w:rsid w:val="00AB5042"/>
    <w:rsid w:val="00AC1DCC"/>
    <w:rsid w:val="00AC213C"/>
    <w:rsid w:val="00AC41EF"/>
    <w:rsid w:val="00AC48FE"/>
    <w:rsid w:val="00AC6F8C"/>
    <w:rsid w:val="00AC76B3"/>
    <w:rsid w:val="00AD0929"/>
    <w:rsid w:val="00AD0C2C"/>
    <w:rsid w:val="00AD254F"/>
    <w:rsid w:val="00AD4300"/>
    <w:rsid w:val="00AE03E8"/>
    <w:rsid w:val="00AE0FD7"/>
    <w:rsid w:val="00AE258D"/>
    <w:rsid w:val="00AE2DCE"/>
    <w:rsid w:val="00AE563B"/>
    <w:rsid w:val="00AE5A0E"/>
    <w:rsid w:val="00AE71AD"/>
    <w:rsid w:val="00AF09F5"/>
    <w:rsid w:val="00AF2746"/>
    <w:rsid w:val="00AF3BFB"/>
    <w:rsid w:val="00AF558C"/>
    <w:rsid w:val="00AF6966"/>
    <w:rsid w:val="00B00DC9"/>
    <w:rsid w:val="00B012E4"/>
    <w:rsid w:val="00B01B80"/>
    <w:rsid w:val="00B06121"/>
    <w:rsid w:val="00B1225A"/>
    <w:rsid w:val="00B148EF"/>
    <w:rsid w:val="00B14FF1"/>
    <w:rsid w:val="00B154C9"/>
    <w:rsid w:val="00B16353"/>
    <w:rsid w:val="00B2109B"/>
    <w:rsid w:val="00B229DA"/>
    <w:rsid w:val="00B243CE"/>
    <w:rsid w:val="00B25E29"/>
    <w:rsid w:val="00B2680A"/>
    <w:rsid w:val="00B272A0"/>
    <w:rsid w:val="00B2780D"/>
    <w:rsid w:val="00B27B15"/>
    <w:rsid w:val="00B30F37"/>
    <w:rsid w:val="00B3338A"/>
    <w:rsid w:val="00B3471B"/>
    <w:rsid w:val="00B3495E"/>
    <w:rsid w:val="00B358BD"/>
    <w:rsid w:val="00B405B4"/>
    <w:rsid w:val="00B438F6"/>
    <w:rsid w:val="00B451F4"/>
    <w:rsid w:val="00B45C3E"/>
    <w:rsid w:val="00B47A43"/>
    <w:rsid w:val="00B51257"/>
    <w:rsid w:val="00B5349A"/>
    <w:rsid w:val="00B54E59"/>
    <w:rsid w:val="00B55B70"/>
    <w:rsid w:val="00B57030"/>
    <w:rsid w:val="00B63D1B"/>
    <w:rsid w:val="00B64969"/>
    <w:rsid w:val="00B64E4A"/>
    <w:rsid w:val="00B6644C"/>
    <w:rsid w:val="00B665F7"/>
    <w:rsid w:val="00B72A3F"/>
    <w:rsid w:val="00B72E42"/>
    <w:rsid w:val="00B803B8"/>
    <w:rsid w:val="00B81F40"/>
    <w:rsid w:val="00B8258D"/>
    <w:rsid w:val="00B8358D"/>
    <w:rsid w:val="00B866E5"/>
    <w:rsid w:val="00B9012D"/>
    <w:rsid w:val="00B90527"/>
    <w:rsid w:val="00B925E0"/>
    <w:rsid w:val="00B92876"/>
    <w:rsid w:val="00B935E0"/>
    <w:rsid w:val="00B943C6"/>
    <w:rsid w:val="00BA1CE5"/>
    <w:rsid w:val="00BA3805"/>
    <w:rsid w:val="00BA3C0C"/>
    <w:rsid w:val="00BA4D7A"/>
    <w:rsid w:val="00BA774A"/>
    <w:rsid w:val="00BA7B7C"/>
    <w:rsid w:val="00BA7BFF"/>
    <w:rsid w:val="00BB0453"/>
    <w:rsid w:val="00BB2C50"/>
    <w:rsid w:val="00BB4A34"/>
    <w:rsid w:val="00BB6233"/>
    <w:rsid w:val="00BB73AB"/>
    <w:rsid w:val="00BB7E5E"/>
    <w:rsid w:val="00BC2B26"/>
    <w:rsid w:val="00BC4925"/>
    <w:rsid w:val="00BD05D0"/>
    <w:rsid w:val="00BD1297"/>
    <w:rsid w:val="00BD1551"/>
    <w:rsid w:val="00BD220E"/>
    <w:rsid w:val="00BD230B"/>
    <w:rsid w:val="00BD2A05"/>
    <w:rsid w:val="00BE3301"/>
    <w:rsid w:val="00BE4E92"/>
    <w:rsid w:val="00BE76BD"/>
    <w:rsid w:val="00BE779E"/>
    <w:rsid w:val="00BF0D72"/>
    <w:rsid w:val="00BF2757"/>
    <w:rsid w:val="00BF38E4"/>
    <w:rsid w:val="00BF3A8A"/>
    <w:rsid w:val="00BF4076"/>
    <w:rsid w:val="00C01AD4"/>
    <w:rsid w:val="00C06884"/>
    <w:rsid w:val="00C2109B"/>
    <w:rsid w:val="00C2389F"/>
    <w:rsid w:val="00C27F22"/>
    <w:rsid w:val="00C3083C"/>
    <w:rsid w:val="00C3144B"/>
    <w:rsid w:val="00C324E6"/>
    <w:rsid w:val="00C3380B"/>
    <w:rsid w:val="00C350F7"/>
    <w:rsid w:val="00C3755C"/>
    <w:rsid w:val="00C37F42"/>
    <w:rsid w:val="00C4209F"/>
    <w:rsid w:val="00C42537"/>
    <w:rsid w:val="00C426ED"/>
    <w:rsid w:val="00C43457"/>
    <w:rsid w:val="00C437A5"/>
    <w:rsid w:val="00C439E0"/>
    <w:rsid w:val="00C442AB"/>
    <w:rsid w:val="00C44D70"/>
    <w:rsid w:val="00C46343"/>
    <w:rsid w:val="00C4656A"/>
    <w:rsid w:val="00C472A5"/>
    <w:rsid w:val="00C50EEA"/>
    <w:rsid w:val="00C5194F"/>
    <w:rsid w:val="00C52743"/>
    <w:rsid w:val="00C5300B"/>
    <w:rsid w:val="00C53970"/>
    <w:rsid w:val="00C5417E"/>
    <w:rsid w:val="00C55B0B"/>
    <w:rsid w:val="00C57B23"/>
    <w:rsid w:val="00C606F8"/>
    <w:rsid w:val="00C60C86"/>
    <w:rsid w:val="00C617E5"/>
    <w:rsid w:val="00C617FB"/>
    <w:rsid w:val="00C6184D"/>
    <w:rsid w:val="00C62FAC"/>
    <w:rsid w:val="00C63BA8"/>
    <w:rsid w:val="00C6405D"/>
    <w:rsid w:val="00C66D26"/>
    <w:rsid w:val="00C67EF2"/>
    <w:rsid w:val="00C703AE"/>
    <w:rsid w:val="00C70AC2"/>
    <w:rsid w:val="00C70DD3"/>
    <w:rsid w:val="00C71CFB"/>
    <w:rsid w:val="00C72364"/>
    <w:rsid w:val="00C7277C"/>
    <w:rsid w:val="00C75720"/>
    <w:rsid w:val="00C76663"/>
    <w:rsid w:val="00C76BB2"/>
    <w:rsid w:val="00C77790"/>
    <w:rsid w:val="00C807C8"/>
    <w:rsid w:val="00C858C1"/>
    <w:rsid w:val="00C868FD"/>
    <w:rsid w:val="00C877B5"/>
    <w:rsid w:val="00C87BC1"/>
    <w:rsid w:val="00C91869"/>
    <w:rsid w:val="00C93408"/>
    <w:rsid w:val="00C959EC"/>
    <w:rsid w:val="00CA0A86"/>
    <w:rsid w:val="00CA1A98"/>
    <w:rsid w:val="00CA32EA"/>
    <w:rsid w:val="00CA3C40"/>
    <w:rsid w:val="00CA483A"/>
    <w:rsid w:val="00CA7042"/>
    <w:rsid w:val="00CB10F4"/>
    <w:rsid w:val="00CB2607"/>
    <w:rsid w:val="00CB3937"/>
    <w:rsid w:val="00CB3C2A"/>
    <w:rsid w:val="00CB4E34"/>
    <w:rsid w:val="00CB5F9F"/>
    <w:rsid w:val="00CB6CD5"/>
    <w:rsid w:val="00CB70A8"/>
    <w:rsid w:val="00CB7E15"/>
    <w:rsid w:val="00CC2D93"/>
    <w:rsid w:val="00CC3C09"/>
    <w:rsid w:val="00CC4086"/>
    <w:rsid w:val="00CC5E47"/>
    <w:rsid w:val="00CC6645"/>
    <w:rsid w:val="00CD71BE"/>
    <w:rsid w:val="00CE35B3"/>
    <w:rsid w:val="00CE5924"/>
    <w:rsid w:val="00CE62D4"/>
    <w:rsid w:val="00CF01E1"/>
    <w:rsid w:val="00CF30D3"/>
    <w:rsid w:val="00CF3FCE"/>
    <w:rsid w:val="00CF75D1"/>
    <w:rsid w:val="00D013B7"/>
    <w:rsid w:val="00D025C7"/>
    <w:rsid w:val="00D04AB3"/>
    <w:rsid w:val="00D06D1F"/>
    <w:rsid w:val="00D104DB"/>
    <w:rsid w:val="00D11D1A"/>
    <w:rsid w:val="00D1420F"/>
    <w:rsid w:val="00D1425A"/>
    <w:rsid w:val="00D15692"/>
    <w:rsid w:val="00D20E9B"/>
    <w:rsid w:val="00D22C76"/>
    <w:rsid w:val="00D23BDC"/>
    <w:rsid w:val="00D26E0C"/>
    <w:rsid w:val="00D27EC6"/>
    <w:rsid w:val="00D30553"/>
    <w:rsid w:val="00D305E6"/>
    <w:rsid w:val="00D32814"/>
    <w:rsid w:val="00D342F5"/>
    <w:rsid w:val="00D35164"/>
    <w:rsid w:val="00D351E1"/>
    <w:rsid w:val="00D36811"/>
    <w:rsid w:val="00D37BAF"/>
    <w:rsid w:val="00D40968"/>
    <w:rsid w:val="00D42460"/>
    <w:rsid w:val="00D42FF0"/>
    <w:rsid w:val="00D43127"/>
    <w:rsid w:val="00D46CBD"/>
    <w:rsid w:val="00D47EEF"/>
    <w:rsid w:val="00D5308C"/>
    <w:rsid w:val="00D54202"/>
    <w:rsid w:val="00D60B3F"/>
    <w:rsid w:val="00D6102F"/>
    <w:rsid w:val="00D63E35"/>
    <w:rsid w:val="00D659B6"/>
    <w:rsid w:val="00D677CB"/>
    <w:rsid w:val="00D70438"/>
    <w:rsid w:val="00D7186C"/>
    <w:rsid w:val="00D71EB4"/>
    <w:rsid w:val="00D73F4F"/>
    <w:rsid w:val="00D76FDD"/>
    <w:rsid w:val="00D80292"/>
    <w:rsid w:val="00D8148E"/>
    <w:rsid w:val="00D81CBF"/>
    <w:rsid w:val="00D85E07"/>
    <w:rsid w:val="00D864C0"/>
    <w:rsid w:val="00D8790E"/>
    <w:rsid w:val="00D90D25"/>
    <w:rsid w:val="00D9244A"/>
    <w:rsid w:val="00D9333C"/>
    <w:rsid w:val="00D93726"/>
    <w:rsid w:val="00D96C26"/>
    <w:rsid w:val="00D96CE3"/>
    <w:rsid w:val="00D96CFF"/>
    <w:rsid w:val="00D977A0"/>
    <w:rsid w:val="00DA1DF1"/>
    <w:rsid w:val="00DA2CB3"/>
    <w:rsid w:val="00DA5AFF"/>
    <w:rsid w:val="00DA5FC0"/>
    <w:rsid w:val="00DB5E82"/>
    <w:rsid w:val="00DB676C"/>
    <w:rsid w:val="00DB6906"/>
    <w:rsid w:val="00DB6AC2"/>
    <w:rsid w:val="00DC10C3"/>
    <w:rsid w:val="00DC36BB"/>
    <w:rsid w:val="00DC4809"/>
    <w:rsid w:val="00DC4A7F"/>
    <w:rsid w:val="00DC5717"/>
    <w:rsid w:val="00DC6F85"/>
    <w:rsid w:val="00DC7E55"/>
    <w:rsid w:val="00DD0963"/>
    <w:rsid w:val="00DD0CAB"/>
    <w:rsid w:val="00DD1971"/>
    <w:rsid w:val="00DD75A0"/>
    <w:rsid w:val="00DD7B42"/>
    <w:rsid w:val="00DD7E87"/>
    <w:rsid w:val="00DE178B"/>
    <w:rsid w:val="00DE1BF3"/>
    <w:rsid w:val="00DE1D65"/>
    <w:rsid w:val="00DE3812"/>
    <w:rsid w:val="00DE3B16"/>
    <w:rsid w:val="00DE7894"/>
    <w:rsid w:val="00DE7A41"/>
    <w:rsid w:val="00DF2B2E"/>
    <w:rsid w:val="00DF53D0"/>
    <w:rsid w:val="00DF53E4"/>
    <w:rsid w:val="00DF72D4"/>
    <w:rsid w:val="00E002CB"/>
    <w:rsid w:val="00E01AE9"/>
    <w:rsid w:val="00E04FEC"/>
    <w:rsid w:val="00E05B71"/>
    <w:rsid w:val="00E12817"/>
    <w:rsid w:val="00E140C1"/>
    <w:rsid w:val="00E1463D"/>
    <w:rsid w:val="00E147EE"/>
    <w:rsid w:val="00E14BBE"/>
    <w:rsid w:val="00E14FD7"/>
    <w:rsid w:val="00E222C9"/>
    <w:rsid w:val="00E2259D"/>
    <w:rsid w:val="00E2398F"/>
    <w:rsid w:val="00E24771"/>
    <w:rsid w:val="00E25FEF"/>
    <w:rsid w:val="00E266C0"/>
    <w:rsid w:val="00E275E3"/>
    <w:rsid w:val="00E301A3"/>
    <w:rsid w:val="00E33D42"/>
    <w:rsid w:val="00E33F09"/>
    <w:rsid w:val="00E37B0B"/>
    <w:rsid w:val="00E43241"/>
    <w:rsid w:val="00E434AE"/>
    <w:rsid w:val="00E465D5"/>
    <w:rsid w:val="00E5063E"/>
    <w:rsid w:val="00E51F0F"/>
    <w:rsid w:val="00E53D96"/>
    <w:rsid w:val="00E54C97"/>
    <w:rsid w:val="00E61155"/>
    <w:rsid w:val="00E62094"/>
    <w:rsid w:val="00E6410E"/>
    <w:rsid w:val="00E670FC"/>
    <w:rsid w:val="00E736B0"/>
    <w:rsid w:val="00E739A4"/>
    <w:rsid w:val="00E74542"/>
    <w:rsid w:val="00E754B5"/>
    <w:rsid w:val="00E7564E"/>
    <w:rsid w:val="00E75D81"/>
    <w:rsid w:val="00E76AC3"/>
    <w:rsid w:val="00E82026"/>
    <w:rsid w:val="00E82134"/>
    <w:rsid w:val="00E85817"/>
    <w:rsid w:val="00E87A9F"/>
    <w:rsid w:val="00E933AC"/>
    <w:rsid w:val="00E94A55"/>
    <w:rsid w:val="00E963D3"/>
    <w:rsid w:val="00EA0932"/>
    <w:rsid w:val="00EA0AB8"/>
    <w:rsid w:val="00EA2F06"/>
    <w:rsid w:val="00EA3F61"/>
    <w:rsid w:val="00EA63E0"/>
    <w:rsid w:val="00EA6EEE"/>
    <w:rsid w:val="00EB220B"/>
    <w:rsid w:val="00EB2A44"/>
    <w:rsid w:val="00EB2BEC"/>
    <w:rsid w:val="00EB3EB6"/>
    <w:rsid w:val="00EB51A5"/>
    <w:rsid w:val="00EB5310"/>
    <w:rsid w:val="00EB56C2"/>
    <w:rsid w:val="00EC11AC"/>
    <w:rsid w:val="00EC1E26"/>
    <w:rsid w:val="00EC3DAE"/>
    <w:rsid w:val="00EC6D2A"/>
    <w:rsid w:val="00EC7DEC"/>
    <w:rsid w:val="00ED0919"/>
    <w:rsid w:val="00ED0BAF"/>
    <w:rsid w:val="00ED4323"/>
    <w:rsid w:val="00ED4730"/>
    <w:rsid w:val="00ED5F36"/>
    <w:rsid w:val="00ED6305"/>
    <w:rsid w:val="00ED6ECC"/>
    <w:rsid w:val="00ED7CF9"/>
    <w:rsid w:val="00EE31D9"/>
    <w:rsid w:val="00EE3341"/>
    <w:rsid w:val="00EE46FE"/>
    <w:rsid w:val="00EE516F"/>
    <w:rsid w:val="00EE52E3"/>
    <w:rsid w:val="00EE720B"/>
    <w:rsid w:val="00EF1957"/>
    <w:rsid w:val="00EF1A31"/>
    <w:rsid w:val="00EF1FE1"/>
    <w:rsid w:val="00EF2B3F"/>
    <w:rsid w:val="00EF370A"/>
    <w:rsid w:val="00EF3E77"/>
    <w:rsid w:val="00EF45D3"/>
    <w:rsid w:val="00EF5A13"/>
    <w:rsid w:val="00EF6BF5"/>
    <w:rsid w:val="00F00BCC"/>
    <w:rsid w:val="00F00CF1"/>
    <w:rsid w:val="00F0131C"/>
    <w:rsid w:val="00F02BA4"/>
    <w:rsid w:val="00F059B0"/>
    <w:rsid w:val="00F159FF"/>
    <w:rsid w:val="00F21C48"/>
    <w:rsid w:val="00F24289"/>
    <w:rsid w:val="00F249E2"/>
    <w:rsid w:val="00F24E03"/>
    <w:rsid w:val="00F26B5D"/>
    <w:rsid w:val="00F32341"/>
    <w:rsid w:val="00F350D6"/>
    <w:rsid w:val="00F356CB"/>
    <w:rsid w:val="00F36605"/>
    <w:rsid w:val="00F40DED"/>
    <w:rsid w:val="00F411E6"/>
    <w:rsid w:val="00F41F08"/>
    <w:rsid w:val="00F42237"/>
    <w:rsid w:val="00F43781"/>
    <w:rsid w:val="00F43EF9"/>
    <w:rsid w:val="00F5332E"/>
    <w:rsid w:val="00F533DB"/>
    <w:rsid w:val="00F56B62"/>
    <w:rsid w:val="00F60640"/>
    <w:rsid w:val="00F62635"/>
    <w:rsid w:val="00F6357C"/>
    <w:rsid w:val="00F66B8E"/>
    <w:rsid w:val="00F70EDB"/>
    <w:rsid w:val="00F7181F"/>
    <w:rsid w:val="00F73572"/>
    <w:rsid w:val="00F755ED"/>
    <w:rsid w:val="00F76D85"/>
    <w:rsid w:val="00F80842"/>
    <w:rsid w:val="00F80E39"/>
    <w:rsid w:val="00F814E5"/>
    <w:rsid w:val="00F8457F"/>
    <w:rsid w:val="00F848B9"/>
    <w:rsid w:val="00F870EB"/>
    <w:rsid w:val="00F9293F"/>
    <w:rsid w:val="00F954A8"/>
    <w:rsid w:val="00F95FFC"/>
    <w:rsid w:val="00F9736C"/>
    <w:rsid w:val="00F97E5C"/>
    <w:rsid w:val="00FA0333"/>
    <w:rsid w:val="00FA4665"/>
    <w:rsid w:val="00FB1B8F"/>
    <w:rsid w:val="00FB21ED"/>
    <w:rsid w:val="00FB3781"/>
    <w:rsid w:val="00FB39DD"/>
    <w:rsid w:val="00FB44D4"/>
    <w:rsid w:val="00FB5584"/>
    <w:rsid w:val="00FB62D4"/>
    <w:rsid w:val="00FB7BD0"/>
    <w:rsid w:val="00FB7DDB"/>
    <w:rsid w:val="00FC38D3"/>
    <w:rsid w:val="00FC55EA"/>
    <w:rsid w:val="00FC7E4B"/>
    <w:rsid w:val="00FD0309"/>
    <w:rsid w:val="00FD1429"/>
    <w:rsid w:val="00FD17A6"/>
    <w:rsid w:val="00FD4D33"/>
    <w:rsid w:val="00FD4E95"/>
    <w:rsid w:val="00FD6ADE"/>
    <w:rsid w:val="00FE0C3A"/>
    <w:rsid w:val="00FE0F15"/>
    <w:rsid w:val="00FE39C5"/>
    <w:rsid w:val="00FE41B9"/>
    <w:rsid w:val="00FE4ED4"/>
    <w:rsid w:val="00FE5DB6"/>
    <w:rsid w:val="00FE6BC9"/>
    <w:rsid w:val="00FE6D5B"/>
    <w:rsid w:val="00FE7FB9"/>
    <w:rsid w:val="00FF0F94"/>
    <w:rsid w:val="00FF6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02869B-4388-4657-9349-B7BECAE4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7F71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rsid w:val="00356D1E"/>
    <w:pPr>
      <w:keepNext/>
      <w:numPr>
        <w:numId w:val="1"/>
      </w:numPr>
      <w:spacing w:beforeLines="50" w:afterLines="5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link w:val="2Char"/>
    <w:qFormat/>
    <w:rsid w:val="00356D1E"/>
    <w:pPr>
      <w:keepNext/>
      <w:numPr>
        <w:ilvl w:val="1"/>
        <w:numId w:val="1"/>
      </w:numPr>
      <w:tabs>
        <w:tab w:val="left" w:pos="600"/>
      </w:tabs>
      <w:spacing w:beforeLines="50" w:afterLines="5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rsid w:val="00356D1E"/>
    <w:pPr>
      <w:keepNext/>
      <w:numPr>
        <w:ilvl w:val="2"/>
        <w:numId w:val="1"/>
      </w:numPr>
      <w:tabs>
        <w:tab w:val="left" w:pos="800"/>
      </w:tabs>
      <w:spacing w:beforeLines="50" w:afterLines="5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rsid w:val="00356D1E"/>
    <w:pPr>
      <w:keepNext/>
      <w:numPr>
        <w:ilvl w:val="3"/>
        <w:numId w:val="1"/>
      </w:numPr>
      <w:spacing w:beforeLines="50" w:afterLines="5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rsid w:val="00356D1E"/>
    <w:pPr>
      <w:keepNext/>
      <w:numPr>
        <w:ilvl w:val="4"/>
        <w:numId w:val="1"/>
      </w:numPr>
      <w:tabs>
        <w:tab w:val="left" w:pos="1200"/>
      </w:tabs>
      <w:spacing w:beforeLines="50" w:afterLines="5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rsid w:val="00356D1E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rsid w:val="00356D1E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rsid w:val="00356D1E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rsid w:val="00356D1E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qFormat/>
    <w:rsid w:val="00356D1E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qFormat/>
    <w:rsid w:val="00356D1E"/>
    <w:pPr>
      <w:ind w:left="200"/>
      <w:jc w:val="left"/>
    </w:pPr>
  </w:style>
  <w:style w:type="paragraph" w:styleId="30">
    <w:name w:val="toc 3"/>
    <w:basedOn w:val="a0"/>
    <w:next w:val="a0"/>
    <w:uiPriority w:val="39"/>
    <w:qFormat/>
    <w:rsid w:val="00356D1E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uiPriority w:val="39"/>
    <w:rsid w:val="00356D1E"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uiPriority w:val="39"/>
    <w:rsid w:val="00356D1E"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rsid w:val="00356D1E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rsid w:val="00356D1E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rsid w:val="00356D1E"/>
    <w:pPr>
      <w:numPr>
        <w:numId w:val="8"/>
      </w:numPr>
    </w:pPr>
  </w:style>
  <w:style w:type="paragraph" w:customStyle="1" w:styleId="a6">
    <w:name w:val="본문 가이드"/>
    <w:basedOn w:val="a0"/>
    <w:rsid w:val="00356D1E"/>
    <w:rPr>
      <w:i/>
      <w:iCs/>
      <w:color w:val="0000FF"/>
    </w:rPr>
  </w:style>
  <w:style w:type="paragraph" w:customStyle="1" w:styleId="1">
    <w:name w:val="자료 나열 1"/>
    <w:basedOn w:val="a0"/>
    <w:rsid w:val="00356D1E"/>
    <w:pPr>
      <w:numPr>
        <w:numId w:val="7"/>
      </w:numPr>
    </w:pPr>
  </w:style>
  <w:style w:type="paragraph" w:styleId="a7">
    <w:name w:val="caption"/>
    <w:basedOn w:val="a0"/>
    <w:next w:val="a0"/>
    <w:qFormat/>
    <w:rsid w:val="00356D1E"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sid w:val="00356D1E"/>
    <w:rPr>
      <w:color w:val="0000FF"/>
      <w:u w:val="single"/>
    </w:rPr>
  </w:style>
  <w:style w:type="paragraph" w:styleId="a9">
    <w:name w:val="table of figures"/>
    <w:basedOn w:val="a0"/>
    <w:next w:val="a0"/>
    <w:semiHidden/>
    <w:rsid w:val="00356D1E"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rsid w:val="00356D1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b">
    <w:name w:val="footer"/>
    <w:basedOn w:val="a0"/>
    <w:link w:val="Char0"/>
    <w:uiPriority w:val="99"/>
    <w:rsid w:val="00356D1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link w:val="ab"/>
    <w:uiPriority w:val="99"/>
    <w:rsid w:val="00EF1FE1"/>
    <w:rPr>
      <w:rFonts w:eastAsia="굴림"/>
      <w:kern w:val="2"/>
      <w:szCs w:val="24"/>
    </w:rPr>
  </w:style>
  <w:style w:type="paragraph" w:customStyle="1" w:styleId="a">
    <w:name w:val="리스트 ㅁ"/>
    <w:basedOn w:val="a0"/>
    <w:link w:val="Char1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1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  <w:rsid w:val="00356D1E"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paragraph" w:styleId="af">
    <w:name w:val="Balloon Text"/>
    <w:basedOn w:val="a0"/>
    <w:link w:val="Char2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f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0">
    <w:name w:val="바탕글"/>
    <w:basedOn w:val="a0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TOC">
    <w:name w:val="TOC Heading"/>
    <w:basedOn w:val="10"/>
    <w:next w:val="a0"/>
    <w:uiPriority w:val="39"/>
    <w:qFormat/>
    <w:rsid w:val="00437574"/>
    <w:pPr>
      <w:keepLines/>
      <w:widowControl/>
      <w:numPr>
        <w:numId w:val="0"/>
      </w:numPr>
      <w:wordWrap/>
      <w:autoSpaceDE/>
      <w:autoSpaceDN/>
      <w:spacing w:beforeLines="0" w:afterLines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1">
    <w:name w:val="No Spacing"/>
    <w:link w:val="Char3"/>
    <w:uiPriority w:val="1"/>
    <w:qFormat/>
    <w:rsid w:val="00B55B70"/>
    <w:rPr>
      <w:rFonts w:ascii="맑은 고딕" w:eastAsia="맑은 고딕" w:hAnsi="맑은 고딕"/>
      <w:sz w:val="22"/>
      <w:szCs w:val="22"/>
    </w:rPr>
  </w:style>
  <w:style w:type="character" w:customStyle="1" w:styleId="Char3">
    <w:name w:val="간격 없음 Char"/>
    <w:link w:val="af1"/>
    <w:uiPriority w:val="1"/>
    <w:rsid w:val="00B55B70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styleId="af2">
    <w:name w:val="Normal (Web)"/>
    <w:basedOn w:val="a0"/>
    <w:uiPriority w:val="99"/>
    <w:semiHidden/>
    <w:unhideWhenUsed/>
    <w:rsid w:val="006500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  <w:style w:type="paragraph" w:styleId="60">
    <w:name w:val="toc 6"/>
    <w:basedOn w:val="a0"/>
    <w:next w:val="a0"/>
    <w:autoRedefine/>
    <w:uiPriority w:val="39"/>
    <w:unhideWhenUsed/>
    <w:rsid w:val="00906C6A"/>
    <w:pPr>
      <w:spacing w:after="160" w:line="259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906C6A"/>
    <w:pPr>
      <w:spacing w:after="160" w:line="259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906C6A"/>
    <w:pPr>
      <w:spacing w:after="160" w:line="259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906C6A"/>
    <w:pPr>
      <w:spacing w:after="160" w:line="259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제목 2 Char"/>
    <w:basedOn w:val="a1"/>
    <w:link w:val="2"/>
    <w:rsid w:val="00B47A43"/>
    <w:rPr>
      <w:rFonts w:ascii="굴림" w:eastAsia="굴림"/>
      <w:b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5777C-BDFC-4B2B-ABA5-9EFEEA3F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979</TotalTime>
  <Pages>181</Pages>
  <Words>13770</Words>
  <Characters>78492</Characters>
  <Application>Microsoft Office Word</Application>
  <DocSecurity>0</DocSecurity>
  <Lines>654</Lines>
  <Paragraphs>184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92078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120</cp:revision>
  <cp:lastPrinted>2017-10-31T07:26:00Z</cp:lastPrinted>
  <dcterms:created xsi:type="dcterms:W3CDTF">2016-08-30T02:12:00Z</dcterms:created>
  <dcterms:modified xsi:type="dcterms:W3CDTF">2018-11-18T06:35:00Z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