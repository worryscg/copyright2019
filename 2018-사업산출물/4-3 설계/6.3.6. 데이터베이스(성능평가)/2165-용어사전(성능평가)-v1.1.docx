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5E2B1C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 w:rsidRPr="005E2B1C">
        <w:rPr>
          <w:rFonts w:ascii="굴림" w:hAnsi="굴림"/>
        </w:rPr>
        <w:br w:type="page"/>
      </w:r>
    </w:p>
    <w:p w:rsidR="0052281F" w:rsidRPr="005E2B1C" w:rsidRDefault="0052281F" w:rsidP="0052281F">
      <w:pPr>
        <w:jc w:val="center"/>
        <w:rPr>
          <w:rFonts w:ascii="굴림" w:hAnsi="굴림"/>
          <w:b/>
          <w:sz w:val="32"/>
          <w:szCs w:val="32"/>
        </w:rPr>
      </w:pPr>
      <w:r w:rsidRPr="005E2B1C">
        <w:rPr>
          <w:rFonts w:ascii="굴림" w:hAnsi="굴림" w:hint="eastAsia"/>
          <w:b/>
          <w:sz w:val="32"/>
          <w:szCs w:val="32"/>
        </w:rPr>
        <w:lastRenderedPageBreak/>
        <w:t>사 용 권 한</w:t>
      </w:r>
    </w:p>
    <w:p w:rsidR="0052281F" w:rsidRPr="005E2B1C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E2B1C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5E2B1C">
        <w:rPr>
          <w:rFonts w:ascii="굴림" w:hAnsi="굴림"/>
          <w:b/>
          <w:kern w:val="0"/>
          <w:sz w:val="24"/>
          <w:szCs w:val="20"/>
        </w:rPr>
        <w:t>Client Approv</w:t>
      </w:r>
      <w:r w:rsidRPr="005E2B1C">
        <w:rPr>
          <w:rFonts w:ascii="굴림" w:hAnsi="굴림" w:hint="eastAsia"/>
          <w:b/>
          <w:kern w:val="0"/>
          <w:sz w:val="24"/>
          <w:szCs w:val="20"/>
        </w:rPr>
        <w:t>al</w:t>
      </w:r>
      <w:r w:rsidRPr="005E2B1C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E2B1C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5E2B1C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E2B1C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C61C03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98220D">
              <w:rPr>
                <w:rFonts w:ascii="굴림" w:hAnsi="굴림" w:hint="eastAsia"/>
              </w:rPr>
              <w:t>차태원</w:t>
            </w:r>
            <w:r w:rsidR="008B772F">
              <w:rPr>
                <w:rFonts w:ascii="굴림" w:hAnsi="굴림" w:hint="eastAsia"/>
                <w:kern w:val="0"/>
                <w:szCs w:val="20"/>
              </w:rPr>
              <w:t xml:space="preserve">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/>
                <w:kern w:val="0"/>
                <w:szCs w:val="20"/>
              </w:rPr>
              <w:t>(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E2B1C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E2B1C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5E2B1C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E2B1C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C61C03">
              <w:rPr>
                <w:rFonts w:ascii="굴림" w:hAnsi="굴림" w:hint="eastAsia"/>
                <w:kern w:val="0"/>
                <w:szCs w:val="20"/>
              </w:rPr>
              <w:t>문경도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/>
                <w:kern w:val="0"/>
                <w:szCs w:val="20"/>
              </w:rPr>
              <w:t>(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E2B1C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E2B1C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5E2B1C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5E2B1C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E2B1C" w:rsidRDefault="004D5AD5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>
        <w:rPr>
          <w:rFonts w:ascii="굴림" w:hAnsi="굴림" w:hint="eastAsia"/>
          <w:b/>
          <w:kern w:val="0"/>
          <w:sz w:val="24"/>
          <w:szCs w:val="20"/>
        </w:rPr>
        <w:t xml:space="preserve">주식회사 </w:t>
      </w:r>
      <w:proofErr w:type="spellStart"/>
      <w:r>
        <w:rPr>
          <w:rFonts w:ascii="굴림" w:hAnsi="굴림" w:hint="eastAsia"/>
          <w:b/>
          <w:kern w:val="0"/>
          <w:sz w:val="24"/>
          <w:szCs w:val="20"/>
        </w:rPr>
        <w:t>굿씽크</w:t>
      </w:r>
      <w:proofErr w:type="spellEnd"/>
      <w:r>
        <w:rPr>
          <w:rFonts w:ascii="굴림" w:hAnsi="굴림" w:hint="eastAsia"/>
          <w:b/>
          <w:kern w:val="0"/>
          <w:sz w:val="24"/>
          <w:szCs w:val="20"/>
        </w:rPr>
        <w:t xml:space="preserve"> </w:t>
      </w:r>
      <w:r>
        <w:rPr>
          <w:rFonts w:ascii="굴림" w:hAnsi="굴림"/>
          <w:b/>
          <w:kern w:val="0"/>
          <w:sz w:val="24"/>
          <w:szCs w:val="20"/>
        </w:rPr>
        <w:t xml:space="preserve">&amp; </w:t>
      </w:r>
      <w:r w:rsidR="0052281F" w:rsidRPr="005E2B1C">
        <w:rPr>
          <w:rFonts w:ascii="굴림" w:hAnsi="굴림" w:hint="eastAsia"/>
          <w:b/>
          <w:kern w:val="0"/>
          <w:sz w:val="24"/>
          <w:szCs w:val="20"/>
        </w:rPr>
        <w:t>엘에스웨어</w:t>
      </w:r>
      <w:r w:rsidR="00C843AA" w:rsidRPr="005E2B1C">
        <w:rPr>
          <w:rFonts w:ascii="굴림" w:hAnsi="굴림" w:hint="eastAsia"/>
          <w:b/>
          <w:kern w:val="0"/>
          <w:sz w:val="24"/>
          <w:szCs w:val="20"/>
        </w:rPr>
        <w:t xml:space="preserve">(주) </w:t>
      </w:r>
      <w:r w:rsidR="00C843AA" w:rsidRPr="005E2B1C">
        <w:rPr>
          <w:rFonts w:ascii="굴림" w:hAnsi="굴림"/>
          <w:b/>
          <w:kern w:val="0"/>
          <w:sz w:val="24"/>
          <w:szCs w:val="20"/>
        </w:rPr>
        <w:t>Approv</w:t>
      </w:r>
      <w:r w:rsidR="00C843AA" w:rsidRPr="005E2B1C">
        <w:rPr>
          <w:rFonts w:ascii="굴림" w:hAnsi="굴림" w:hint="eastAsia"/>
          <w:b/>
          <w:kern w:val="0"/>
          <w:sz w:val="24"/>
          <w:szCs w:val="20"/>
        </w:rPr>
        <w:t>al</w:t>
      </w:r>
      <w:r w:rsidR="0052281F" w:rsidRPr="005E2B1C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E2B1C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5E2B1C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5E2B1C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E2B1C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E2B1C" w:rsidRDefault="004D5AD5" w:rsidP="007539D6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>
              <w:rPr>
                <w:rFonts w:ascii="굴림" w:hAnsi="굴림" w:hint="eastAsia"/>
                <w:kern w:val="0"/>
                <w:szCs w:val="20"/>
              </w:rPr>
              <w:t xml:space="preserve">주식회사 </w:t>
            </w:r>
            <w:proofErr w:type="spellStart"/>
            <w:r>
              <w:rPr>
                <w:rFonts w:ascii="굴림" w:hAnsi="굴림" w:hint="eastAsia"/>
                <w:kern w:val="0"/>
                <w:szCs w:val="20"/>
              </w:rPr>
              <w:t>굿씽크</w:t>
            </w:r>
            <w:proofErr w:type="spellEnd"/>
            <w:r w:rsidR="000210AA" w:rsidRPr="005E2B1C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hAnsi="굴림" w:hint="eastAsia"/>
                <w:kern w:val="0"/>
                <w:szCs w:val="20"/>
              </w:rPr>
              <w:t>곽종</w:t>
            </w:r>
            <w:proofErr w:type="spellEnd"/>
            <w:r>
              <w:rPr>
                <w:rFonts w:ascii="굴림" w:hAnsi="굴림" w:hint="eastAsia"/>
                <w:kern w:val="0"/>
                <w:szCs w:val="20"/>
              </w:rPr>
              <w:t xml:space="preserve">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/>
                <w:kern w:val="0"/>
                <w:szCs w:val="20"/>
              </w:rPr>
              <w:t>(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E2B1C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E2B1C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5E2B1C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E2B1C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E2B1C" w:rsidRDefault="000210AA" w:rsidP="003109E4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655907" w:rsidRPr="005E2B1C">
              <w:rPr>
                <w:rFonts w:ascii="굴림" w:hAnsi="굴림" w:hint="eastAsia"/>
                <w:kern w:val="0"/>
                <w:szCs w:val="20"/>
              </w:rPr>
              <w:t>(주)</w:t>
            </w:r>
            <w:r w:rsidR="005C6911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3109E4">
              <w:rPr>
                <w:rFonts w:ascii="굴림"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/>
                <w:kern w:val="0"/>
                <w:szCs w:val="20"/>
              </w:rPr>
              <w:t>(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E2B1C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E2B1C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5E2B1C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E2B1C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>작성자 :</w:t>
            </w:r>
            <w:proofErr w:type="gramEnd"/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E2B1C" w:rsidRDefault="00456807" w:rsidP="004D5AD5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spellStart"/>
            <w:r>
              <w:rPr>
                <w:rFonts w:ascii="굴림" w:hAnsi="굴림"/>
                <w:kern w:val="0"/>
                <w:szCs w:val="20"/>
              </w:rPr>
              <w:t>엘에스웨어</w:t>
            </w:r>
            <w:proofErr w:type="spellEnd"/>
            <w:r>
              <w:rPr>
                <w:rFonts w:ascii="굴림" w:hAnsi="굴림"/>
                <w:kern w:val="0"/>
                <w:szCs w:val="20"/>
              </w:rPr>
              <w:t xml:space="preserve">㈜ </w:t>
            </w:r>
            <w:r>
              <w:rPr>
                <w:rFonts w:ascii="굴림" w:hAnsi="굴림" w:hint="eastAsia"/>
                <w:kern w:val="0"/>
                <w:szCs w:val="20"/>
              </w:rPr>
              <w:t>윤석정 책임</w:t>
            </w:r>
            <w:bookmarkStart w:id="4" w:name="_GoBack"/>
            <w:bookmarkEnd w:id="4"/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/>
                <w:kern w:val="0"/>
                <w:szCs w:val="20"/>
              </w:rPr>
              <w:t>(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E2B1C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E2B1C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4D5AD5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20</w:t>
            </w:r>
            <w:r w:rsidR="000210AA" w:rsidRPr="005E2B1C">
              <w:rPr>
                <w:rFonts w:ascii="굴림" w:hAnsi="굴림" w:hint="eastAsia"/>
                <w:kern w:val="0"/>
                <w:szCs w:val="20"/>
              </w:rPr>
              <w:t>1</w:t>
            </w:r>
            <w:r w:rsidR="004D5AD5">
              <w:rPr>
                <w:rFonts w:ascii="굴림" w:hAnsi="굴림"/>
                <w:kern w:val="0"/>
                <w:szCs w:val="20"/>
              </w:rPr>
              <w:t>8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/</w:t>
            </w:r>
            <w:r w:rsidR="00A23A12">
              <w:rPr>
                <w:rFonts w:ascii="굴림" w:hAnsi="굴림" w:hint="eastAsia"/>
                <w:kern w:val="0"/>
                <w:szCs w:val="20"/>
              </w:rPr>
              <w:t>0</w:t>
            </w:r>
            <w:r w:rsidR="003109E4">
              <w:rPr>
                <w:rFonts w:ascii="굴림" w:hAnsi="굴림"/>
                <w:kern w:val="0"/>
                <w:szCs w:val="20"/>
              </w:rPr>
              <w:t>6</w:t>
            </w:r>
            <w:r w:rsidR="00A23A12">
              <w:rPr>
                <w:rFonts w:ascii="굴림" w:hAnsi="굴림" w:hint="eastAsia"/>
                <w:kern w:val="0"/>
                <w:szCs w:val="20"/>
              </w:rPr>
              <w:t>/</w:t>
            </w:r>
            <w:r w:rsidR="004D5AD5">
              <w:rPr>
                <w:rFonts w:ascii="굴림" w:hAnsi="굴림" w:hint="eastAsia"/>
                <w:kern w:val="0"/>
                <w:szCs w:val="20"/>
              </w:rPr>
              <w:t>18</w:t>
            </w:r>
          </w:p>
        </w:tc>
      </w:tr>
    </w:tbl>
    <w:p w:rsidR="0052281F" w:rsidRPr="005E2B1C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E2B1C" w:rsidRDefault="0052281F" w:rsidP="0052281F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ascii="굴림" w:hAnsi="굴림"/>
          <w:b/>
          <w:kern w:val="0"/>
          <w:sz w:val="28"/>
          <w:szCs w:val="20"/>
        </w:rPr>
      </w:pPr>
      <w:proofErr w:type="gramStart"/>
      <w:r w:rsidRPr="005E2B1C">
        <w:rPr>
          <w:rFonts w:ascii="굴림" w:hAnsi="굴림" w:hint="eastAsia"/>
          <w:b/>
          <w:kern w:val="0"/>
          <w:sz w:val="28"/>
          <w:szCs w:val="20"/>
        </w:rPr>
        <w:t>제.개정</w:t>
      </w:r>
      <w:proofErr w:type="gramEnd"/>
      <w:r w:rsidRPr="005E2B1C">
        <w:rPr>
          <w:rFonts w:ascii="굴림" w:hAnsi="굴림" w:hint="eastAsia"/>
          <w:b/>
          <w:kern w:val="0"/>
          <w:sz w:val="28"/>
          <w:szCs w:val="20"/>
        </w:rPr>
        <w:t xml:space="preserve"> 이력</w:t>
      </w: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E2B1C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E2B1C" w:rsidTr="00D42FF0">
        <w:trPr>
          <w:trHeight w:val="216"/>
        </w:trPr>
        <w:tc>
          <w:tcPr>
            <w:tcW w:w="1464" w:type="dxa"/>
            <w:vAlign w:val="center"/>
          </w:tcPr>
          <w:p w:rsidR="00D42FF0" w:rsidRPr="005E2B1C" w:rsidRDefault="00A27BB6" w:rsidP="00F533D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1.1</w:t>
            </w:r>
          </w:p>
        </w:tc>
        <w:tc>
          <w:tcPr>
            <w:tcW w:w="7041" w:type="dxa"/>
            <w:vAlign w:val="center"/>
          </w:tcPr>
          <w:p w:rsidR="00D42FF0" w:rsidRPr="005E2B1C" w:rsidRDefault="00A27BB6" w:rsidP="00C5194F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설계 단계 감리 시정 조치</w:t>
            </w:r>
          </w:p>
        </w:tc>
        <w:tc>
          <w:tcPr>
            <w:tcW w:w="1710" w:type="dxa"/>
            <w:vAlign w:val="center"/>
          </w:tcPr>
          <w:p w:rsidR="00D42FF0" w:rsidRPr="005E2B1C" w:rsidRDefault="00A27BB6" w:rsidP="000B7340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2018/10/12</w:t>
            </w: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5E2B1C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5E2B1C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5E2B1C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5E2B1C" w:rsidRDefault="00D42FF0" w:rsidP="004D5AD5">
            <w:pPr>
              <w:jc w:val="center"/>
              <w:rPr>
                <w:rFonts w:ascii="굴림" w:hAnsi="굴림"/>
                <w:szCs w:val="20"/>
              </w:rPr>
            </w:pPr>
            <w:r w:rsidRPr="005E2B1C">
              <w:rPr>
                <w:rFonts w:ascii="굴림" w:hAnsi="굴림" w:hint="eastAsia"/>
                <w:szCs w:val="20"/>
              </w:rPr>
              <w:t>20</w:t>
            </w:r>
            <w:r w:rsidR="007539D6" w:rsidRPr="005E2B1C">
              <w:rPr>
                <w:rFonts w:ascii="굴림" w:hAnsi="굴림" w:hint="eastAsia"/>
                <w:szCs w:val="20"/>
              </w:rPr>
              <w:t>1</w:t>
            </w:r>
            <w:r w:rsidR="004D5AD5">
              <w:rPr>
                <w:rFonts w:ascii="굴림" w:hAnsi="굴림"/>
                <w:szCs w:val="20"/>
              </w:rPr>
              <w:t>8</w:t>
            </w:r>
            <w:r w:rsidRPr="005E2B1C">
              <w:rPr>
                <w:rFonts w:ascii="굴림" w:hAnsi="굴림" w:hint="eastAsia"/>
                <w:szCs w:val="20"/>
              </w:rPr>
              <w:t>/0</w:t>
            </w:r>
            <w:r w:rsidR="003109E4">
              <w:rPr>
                <w:rFonts w:ascii="굴림" w:hAnsi="굴림"/>
                <w:szCs w:val="20"/>
              </w:rPr>
              <w:t>6</w:t>
            </w:r>
            <w:r w:rsidR="00A23A12">
              <w:rPr>
                <w:rFonts w:ascii="굴림" w:hAnsi="굴림" w:hint="eastAsia"/>
                <w:szCs w:val="20"/>
              </w:rPr>
              <w:t>/</w:t>
            </w:r>
            <w:r w:rsidR="004D5AD5">
              <w:rPr>
                <w:rFonts w:ascii="굴림" w:hAnsi="굴림" w:hint="eastAsia"/>
                <w:szCs w:val="20"/>
              </w:rPr>
              <w:t>18</w:t>
            </w: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E2B1C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E2B1C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5E2B1C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5E2B1C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5E2B1C">
              <w:rPr>
                <w:rFonts w:ascii="굴림" w:hAnsi="굴림" w:hint="eastAsia"/>
                <w:b/>
                <w:szCs w:val="20"/>
              </w:rPr>
              <w:t xml:space="preserve"> 페이지 및 내용</w:t>
            </w:r>
          </w:p>
        </w:tc>
        <w:tc>
          <w:tcPr>
            <w:tcW w:w="1710" w:type="dxa"/>
            <w:vAlign w:val="center"/>
          </w:tcPr>
          <w:p w:rsidR="00D42FF0" w:rsidRPr="005E2B1C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5E2B1C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5E2B1C">
              <w:rPr>
                <w:rFonts w:ascii="굴림" w:hAnsi="굴림" w:hint="eastAsia"/>
                <w:b/>
                <w:szCs w:val="20"/>
              </w:rPr>
              <w:t xml:space="preserve"> 일자</w:t>
            </w:r>
          </w:p>
        </w:tc>
      </w:tr>
    </w:tbl>
    <w:p w:rsidR="003368B4" w:rsidRPr="005E2B1C" w:rsidRDefault="003368B4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</w:rPr>
      </w:pPr>
    </w:p>
    <w:p w:rsidR="003368B4" w:rsidRPr="005E2B1C" w:rsidRDefault="003368B4">
      <w:pPr>
        <w:rPr>
          <w:rFonts w:ascii="굴림" w:hAnsi="굴림"/>
        </w:rPr>
        <w:sectPr w:rsidR="003368B4" w:rsidRPr="005E2B1C" w:rsidSect="0052281F">
          <w:headerReference w:type="default" r:id="rId8"/>
          <w:headerReference w:type="first" r:id="rId9"/>
          <w:footerReference w:type="first" r:id="rId10"/>
          <w:pgSz w:w="11906" w:h="16838" w:code="9"/>
          <w:pgMar w:top="1418" w:right="851" w:bottom="851" w:left="1418" w:header="720" w:footer="363" w:gutter="0"/>
          <w:cols w:space="425"/>
          <w:titlePg/>
          <w:docGrid w:type="linesAndChars" w:linePitch="360"/>
        </w:sectPr>
      </w:pPr>
    </w:p>
    <w:p w:rsidR="003368B4" w:rsidRPr="005E2B1C" w:rsidRDefault="003368B4">
      <w:pPr>
        <w:jc w:val="center"/>
        <w:rPr>
          <w:rFonts w:ascii="굴림" w:hAnsi="굴림"/>
          <w:b/>
          <w:bCs/>
          <w:sz w:val="28"/>
        </w:rPr>
      </w:pPr>
      <w:r w:rsidRPr="005E2B1C">
        <w:rPr>
          <w:rFonts w:ascii="굴림" w:hAnsi="굴림" w:hint="eastAsia"/>
          <w:b/>
          <w:bCs/>
          <w:sz w:val="28"/>
        </w:rPr>
        <w:lastRenderedPageBreak/>
        <w:t xml:space="preserve">  </w:t>
      </w:r>
      <w:proofErr w:type="gramStart"/>
      <w:r w:rsidRPr="005E2B1C">
        <w:rPr>
          <w:rFonts w:ascii="굴림" w:hAnsi="굴림" w:hint="eastAsia"/>
          <w:b/>
          <w:bCs/>
          <w:sz w:val="28"/>
        </w:rPr>
        <w:t>목  차</w:t>
      </w:r>
      <w:bookmarkEnd w:id="0"/>
      <w:bookmarkEnd w:id="1"/>
      <w:bookmarkEnd w:id="2"/>
      <w:bookmarkEnd w:id="3"/>
      <w:proofErr w:type="gramEnd"/>
    </w:p>
    <w:bookmarkStart w:id="5" w:name="_Toc93747958"/>
    <w:bookmarkStart w:id="6" w:name="_Toc93748210"/>
    <w:p w:rsidR="001F334B" w:rsidRDefault="009F2317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5E2B1C">
        <w:rPr>
          <w:rFonts w:ascii="굴림" w:eastAsia="굴림" w:hAnsi="굴림"/>
          <w:bCs w:val="0"/>
        </w:rPr>
        <w:fldChar w:fldCharType="begin"/>
      </w:r>
      <w:r w:rsidR="005E2B1C" w:rsidRPr="005E2B1C">
        <w:rPr>
          <w:rFonts w:ascii="굴림" w:eastAsia="굴림" w:hAnsi="굴림"/>
          <w:bCs w:val="0"/>
        </w:rPr>
        <w:instrText xml:space="preserve"> TOC \o </w:instrText>
      </w:r>
      <w:r w:rsidRPr="005E2B1C">
        <w:rPr>
          <w:rFonts w:ascii="굴림" w:eastAsia="굴림" w:hAnsi="굴림"/>
          <w:bCs w:val="0"/>
        </w:rPr>
        <w:fldChar w:fldCharType="separate"/>
      </w:r>
      <w:r w:rsidR="001F334B" w:rsidRPr="00B358D6">
        <w:rPr>
          <w:rFonts w:hAnsi="굴림"/>
          <w:noProof/>
        </w:rPr>
        <w:t>1</w:t>
      </w:r>
      <w:r w:rsidR="001F334B"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="001F334B" w:rsidRPr="00B358D6">
        <w:rPr>
          <w:rFonts w:hAnsi="굴림"/>
          <w:noProof/>
        </w:rPr>
        <w:t>개요</w:t>
      </w:r>
      <w:r w:rsidR="001F334B">
        <w:rPr>
          <w:noProof/>
        </w:rPr>
        <w:tab/>
      </w:r>
      <w:r w:rsidR="001F334B">
        <w:rPr>
          <w:noProof/>
        </w:rPr>
        <w:fldChar w:fldCharType="begin"/>
      </w:r>
      <w:r w:rsidR="001F334B">
        <w:rPr>
          <w:noProof/>
        </w:rPr>
        <w:instrText xml:space="preserve"> PAGEREF _Toc459560567 \h </w:instrText>
      </w:r>
      <w:r w:rsidR="001F334B">
        <w:rPr>
          <w:noProof/>
        </w:rPr>
      </w:r>
      <w:r w:rsidR="001F334B">
        <w:rPr>
          <w:noProof/>
        </w:rPr>
        <w:fldChar w:fldCharType="separate"/>
      </w:r>
      <w:r w:rsidR="001F334B">
        <w:rPr>
          <w:noProof/>
        </w:rPr>
        <w:t>4</w:t>
      </w:r>
      <w:r w:rsidR="001F334B">
        <w:rPr>
          <w:noProof/>
        </w:rPr>
        <w:fldChar w:fldCharType="end"/>
      </w:r>
    </w:p>
    <w:p w:rsidR="001F334B" w:rsidRDefault="001F334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B358D6">
        <w:rPr>
          <w:rFonts w:hAnsi="굴림"/>
          <w:iCs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B358D6">
        <w:rPr>
          <w:rFonts w:hAnsi="굴림"/>
          <w:iCs/>
          <w:noProof/>
        </w:rPr>
        <w:t>표준화목적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_Toc459560568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F334B" w:rsidRDefault="001F334B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>
        <w:rPr>
          <w:noProof/>
        </w:rPr>
        <w:t>데이터 사전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_Toc459560569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F334B" w:rsidRDefault="001F334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표준 단어 사전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_Toc459560570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F334B" w:rsidRDefault="001F334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표준 도메인 사전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_Toc459560571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F334B" w:rsidRDefault="001F334B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표준 코드 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_Toc459560572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368B4" w:rsidRPr="005E2B1C" w:rsidRDefault="009F2317">
      <w:pPr>
        <w:rPr>
          <w:rFonts w:ascii="굴림" w:hAnsi="굴림"/>
          <w:b/>
        </w:rPr>
      </w:pPr>
      <w:r w:rsidRPr="005E2B1C">
        <w:rPr>
          <w:rFonts w:ascii="굴림" w:hAnsi="굴림"/>
          <w:bCs/>
          <w:szCs w:val="20"/>
        </w:rPr>
        <w:fldChar w:fldCharType="end"/>
      </w:r>
    </w:p>
    <w:bookmarkEnd w:id="5"/>
    <w:bookmarkEnd w:id="6"/>
    <w:p w:rsidR="006B46AE" w:rsidRPr="005E2B1C" w:rsidRDefault="00101DBB" w:rsidP="0053628C">
      <w:pPr>
        <w:rPr>
          <w:rFonts w:ascii="굴림" w:hAnsi="굴림"/>
        </w:rPr>
      </w:pPr>
      <w:r w:rsidRPr="005E2B1C">
        <w:rPr>
          <w:rFonts w:ascii="굴림" w:hAnsi="굴림"/>
        </w:rPr>
        <w:br w:type="page"/>
      </w:r>
    </w:p>
    <w:p w:rsidR="003368B4" w:rsidRPr="005E2B1C" w:rsidRDefault="003368B4" w:rsidP="009F2317">
      <w:pPr>
        <w:pStyle w:val="10"/>
        <w:spacing w:before="180" w:after="180"/>
        <w:rPr>
          <w:rFonts w:hAnsi="굴림"/>
        </w:rPr>
      </w:pPr>
      <w:bookmarkStart w:id="7" w:name="_Toc94524106"/>
      <w:bookmarkStart w:id="8" w:name="_Toc95025885"/>
      <w:bookmarkStart w:id="9" w:name="_Toc459560567"/>
      <w:r w:rsidRPr="005E2B1C">
        <w:rPr>
          <w:rFonts w:hAnsi="굴림" w:hint="eastAsia"/>
        </w:rPr>
        <w:lastRenderedPageBreak/>
        <w:t>개요</w:t>
      </w:r>
      <w:bookmarkEnd w:id="7"/>
      <w:bookmarkEnd w:id="8"/>
      <w:bookmarkEnd w:id="9"/>
    </w:p>
    <w:p w:rsidR="00C843AA" w:rsidRPr="005E2B1C" w:rsidRDefault="00C843AA" w:rsidP="009F2317">
      <w:pPr>
        <w:pStyle w:val="2"/>
        <w:spacing w:before="180" w:after="180"/>
        <w:rPr>
          <w:rFonts w:hAnsi="굴림"/>
          <w:iCs/>
          <w:szCs w:val="22"/>
        </w:rPr>
      </w:pPr>
      <w:bookmarkStart w:id="10" w:name="_Toc56827109"/>
      <w:bookmarkStart w:id="11" w:name="_Toc299066660"/>
      <w:bookmarkStart w:id="12" w:name="_Toc459560568"/>
      <w:r w:rsidRPr="005E2B1C">
        <w:rPr>
          <w:rFonts w:hAnsi="굴림" w:hint="eastAsia"/>
          <w:iCs/>
          <w:szCs w:val="22"/>
        </w:rPr>
        <w:t>표준화목적</w:t>
      </w:r>
      <w:bookmarkEnd w:id="10"/>
      <w:bookmarkEnd w:id="11"/>
      <w:bookmarkEnd w:id="12"/>
    </w:p>
    <w:p w:rsidR="008B772F" w:rsidRDefault="003109E4" w:rsidP="008B772F">
      <w:pPr>
        <w:ind w:leftChars="200" w:left="400"/>
        <w:rPr>
          <w:rFonts w:ascii="굴림" w:hAnsi="굴림"/>
        </w:rPr>
      </w:pPr>
      <w:r>
        <w:rPr>
          <w:rFonts w:ascii="굴림" w:hAnsi="굴림" w:hint="eastAsia"/>
        </w:rPr>
        <w:t>본</w:t>
      </w:r>
      <w:r w:rsidR="00C843AA" w:rsidRPr="005E2B1C">
        <w:rPr>
          <w:rFonts w:ascii="굴림" w:hAnsi="굴림" w:hint="eastAsia"/>
        </w:rPr>
        <w:t xml:space="preserve"> 사업의</w:t>
      </w:r>
      <w:r w:rsidR="002D3978">
        <w:rPr>
          <w:rFonts w:ascii="굴림" w:hAnsi="굴림" w:hint="eastAsia"/>
        </w:rPr>
        <w:t xml:space="preserve"> 데이터베이스 </w:t>
      </w:r>
      <w:r w:rsidR="008B772F">
        <w:rPr>
          <w:rFonts w:ascii="굴림" w:hAnsi="굴림" w:hint="eastAsia"/>
        </w:rPr>
        <w:t>설계</w:t>
      </w:r>
      <w:r w:rsidR="00C843AA" w:rsidRPr="005E2B1C">
        <w:rPr>
          <w:rFonts w:ascii="굴림" w:hAnsi="굴림"/>
        </w:rPr>
        <w:t xml:space="preserve">에 있어 </w:t>
      </w:r>
      <w:r w:rsidR="00C843AA" w:rsidRPr="005E2B1C">
        <w:rPr>
          <w:rFonts w:ascii="굴림" w:hAnsi="굴림" w:hint="eastAsia"/>
        </w:rPr>
        <w:t>프로그램 및 웹 개발</w:t>
      </w:r>
      <w:r w:rsidR="00D14FCF">
        <w:rPr>
          <w:rFonts w:ascii="굴림" w:hAnsi="굴림" w:hint="eastAsia"/>
        </w:rPr>
        <w:t>에서 사용되는 용어에 대한</w:t>
      </w:r>
      <w:r w:rsidR="00C843AA" w:rsidRPr="005E2B1C">
        <w:rPr>
          <w:rFonts w:ascii="굴림" w:hAnsi="굴림"/>
        </w:rPr>
        <w:t xml:space="preserve"> 표준을 제시함으로써 개발자들의 생산성을 향상시키고, 유지보수를 용이하게 하며, 사용자들의 편의성을 도모하고, 시스템에 대한 일관성 유지로 사용자 요구사항에 신속 대응함을 목적으로 한다.</w:t>
      </w:r>
    </w:p>
    <w:p w:rsidR="00C843AA" w:rsidRPr="00C02455" w:rsidRDefault="00C843AA" w:rsidP="00C843AA">
      <w:pPr>
        <w:rPr>
          <w:rFonts w:ascii="굴림" w:hAnsi="굴림"/>
        </w:rPr>
      </w:pPr>
    </w:p>
    <w:p w:rsidR="007E58DB" w:rsidRDefault="007E58DB" w:rsidP="009F2317">
      <w:pPr>
        <w:pStyle w:val="10"/>
        <w:spacing w:before="180" w:after="180"/>
      </w:pPr>
      <w:bookmarkStart w:id="13" w:name="_Toc459560569"/>
      <w:r>
        <w:rPr>
          <w:rFonts w:hint="eastAsia"/>
        </w:rPr>
        <w:t>데이터 사전</w:t>
      </w:r>
      <w:bookmarkEnd w:id="13"/>
    </w:p>
    <w:p w:rsidR="007E58DB" w:rsidRDefault="007E58DB" w:rsidP="009F2317">
      <w:pPr>
        <w:pStyle w:val="2"/>
        <w:spacing w:before="180" w:after="180"/>
      </w:pPr>
      <w:bookmarkStart w:id="14" w:name="_Toc459560570"/>
      <w:r>
        <w:rPr>
          <w:rFonts w:hint="eastAsia"/>
        </w:rPr>
        <w:t>표준 단어 사전</w:t>
      </w:r>
      <w:bookmarkEnd w:id="14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1557"/>
        <w:gridCol w:w="2787"/>
        <w:gridCol w:w="1692"/>
        <w:gridCol w:w="1888"/>
        <w:gridCol w:w="1321"/>
      </w:tblGrid>
      <w:tr w:rsidR="00A65B28" w:rsidRPr="003109E4" w:rsidTr="009531A2">
        <w:tc>
          <w:tcPr>
            <w:tcW w:w="674" w:type="dxa"/>
            <w:shd w:val="clear" w:color="auto" w:fill="DDD9C3"/>
          </w:tcPr>
          <w:p w:rsidR="007E58DB" w:rsidRPr="003109E4" w:rsidRDefault="007E58DB" w:rsidP="00DA4D2A">
            <w:pPr>
              <w:jc w:val="center"/>
              <w:rPr>
                <w:rFonts w:ascii="굴림" w:hAnsi="굴림"/>
                <w:b/>
                <w:szCs w:val="20"/>
              </w:rPr>
            </w:pPr>
            <w:r w:rsidRPr="003109E4">
              <w:rPr>
                <w:rFonts w:ascii="굴림" w:hAnsi="굴림" w:hint="eastAsia"/>
                <w:b/>
                <w:szCs w:val="20"/>
              </w:rPr>
              <w:t>번호</w:t>
            </w:r>
          </w:p>
        </w:tc>
        <w:tc>
          <w:tcPr>
            <w:tcW w:w="1696" w:type="dxa"/>
            <w:shd w:val="clear" w:color="auto" w:fill="DDD9C3"/>
          </w:tcPr>
          <w:p w:rsidR="007E58DB" w:rsidRPr="003109E4" w:rsidRDefault="007E58DB" w:rsidP="00DA4D2A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spellStart"/>
            <w:r w:rsidRPr="003109E4">
              <w:rPr>
                <w:rFonts w:ascii="굴림" w:hAnsi="굴림" w:hint="eastAsia"/>
                <w:b/>
                <w:szCs w:val="20"/>
              </w:rPr>
              <w:t>한글명</w:t>
            </w:r>
            <w:proofErr w:type="spellEnd"/>
          </w:p>
        </w:tc>
        <w:tc>
          <w:tcPr>
            <w:tcW w:w="3109" w:type="dxa"/>
            <w:shd w:val="clear" w:color="auto" w:fill="DDD9C3"/>
          </w:tcPr>
          <w:p w:rsidR="007E58DB" w:rsidRPr="003109E4" w:rsidRDefault="007E58DB" w:rsidP="00DA4D2A">
            <w:pPr>
              <w:jc w:val="center"/>
              <w:rPr>
                <w:rFonts w:ascii="굴림" w:hAnsi="굴림"/>
                <w:b/>
                <w:szCs w:val="20"/>
              </w:rPr>
            </w:pPr>
            <w:r w:rsidRPr="003109E4">
              <w:rPr>
                <w:rFonts w:ascii="굴림" w:hAnsi="굴림" w:hint="eastAsia"/>
                <w:b/>
                <w:szCs w:val="20"/>
              </w:rPr>
              <w:t>정의</w:t>
            </w:r>
          </w:p>
        </w:tc>
        <w:tc>
          <w:tcPr>
            <w:tcW w:w="1701" w:type="dxa"/>
            <w:shd w:val="clear" w:color="auto" w:fill="DDD9C3"/>
          </w:tcPr>
          <w:p w:rsidR="007E58DB" w:rsidRPr="003109E4" w:rsidRDefault="007E58DB" w:rsidP="00DA4D2A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spellStart"/>
            <w:r w:rsidRPr="003109E4">
              <w:rPr>
                <w:rFonts w:ascii="굴림" w:hAnsi="굴림" w:hint="eastAsia"/>
                <w:b/>
                <w:szCs w:val="20"/>
              </w:rPr>
              <w:t>영문명</w:t>
            </w:r>
            <w:proofErr w:type="spellEnd"/>
          </w:p>
        </w:tc>
        <w:tc>
          <w:tcPr>
            <w:tcW w:w="1295" w:type="dxa"/>
            <w:shd w:val="clear" w:color="auto" w:fill="DDD9C3"/>
          </w:tcPr>
          <w:p w:rsidR="007E58DB" w:rsidRPr="003109E4" w:rsidRDefault="007E58DB" w:rsidP="00DA4D2A">
            <w:pPr>
              <w:jc w:val="center"/>
              <w:rPr>
                <w:rFonts w:ascii="굴림" w:hAnsi="굴림"/>
                <w:b/>
                <w:szCs w:val="20"/>
              </w:rPr>
            </w:pPr>
            <w:r w:rsidRPr="003109E4">
              <w:rPr>
                <w:rFonts w:ascii="굴림" w:hAnsi="굴림" w:hint="eastAsia"/>
                <w:b/>
                <w:szCs w:val="20"/>
              </w:rPr>
              <w:t>영문 약어</w:t>
            </w:r>
          </w:p>
        </w:tc>
        <w:tc>
          <w:tcPr>
            <w:tcW w:w="1414" w:type="dxa"/>
            <w:shd w:val="clear" w:color="auto" w:fill="DDD9C3"/>
          </w:tcPr>
          <w:p w:rsidR="007E58DB" w:rsidRPr="003109E4" w:rsidRDefault="007E58DB" w:rsidP="00DA4D2A">
            <w:pPr>
              <w:jc w:val="center"/>
              <w:rPr>
                <w:rFonts w:ascii="굴림" w:hAnsi="굴림"/>
                <w:b/>
                <w:szCs w:val="20"/>
              </w:rPr>
            </w:pPr>
            <w:r w:rsidRPr="003109E4">
              <w:rPr>
                <w:rFonts w:ascii="굴림" w:hAnsi="굴림" w:hint="eastAsia"/>
                <w:b/>
                <w:szCs w:val="20"/>
              </w:rPr>
              <w:t>비고</w:t>
            </w:r>
          </w:p>
        </w:tc>
      </w:tr>
      <w:tr w:rsidR="00A65B28" w:rsidRPr="003109E4" w:rsidTr="009531A2">
        <w:tc>
          <w:tcPr>
            <w:tcW w:w="674" w:type="dxa"/>
            <w:shd w:val="clear" w:color="auto" w:fill="auto"/>
          </w:tcPr>
          <w:p w:rsidR="007E58DB" w:rsidRPr="003109E4" w:rsidRDefault="007E58DB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1</w:t>
            </w:r>
          </w:p>
        </w:tc>
        <w:tc>
          <w:tcPr>
            <w:tcW w:w="1696" w:type="dxa"/>
            <w:shd w:val="clear" w:color="auto" w:fill="auto"/>
          </w:tcPr>
          <w:p w:rsidR="007E58DB" w:rsidRPr="003109E4" w:rsidRDefault="007E58DB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권리자</w:t>
            </w:r>
          </w:p>
        </w:tc>
        <w:tc>
          <w:tcPr>
            <w:tcW w:w="3109" w:type="dxa"/>
            <w:shd w:val="clear" w:color="auto" w:fill="auto"/>
          </w:tcPr>
          <w:p w:rsidR="007E58DB" w:rsidRPr="003109E4" w:rsidRDefault="007E58DB" w:rsidP="007E58DB">
            <w:pPr>
              <w:rPr>
                <w:rFonts w:ascii="굴림" w:hAnsi="굴림"/>
                <w:szCs w:val="20"/>
              </w:rPr>
            </w:pPr>
            <w:proofErr w:type="spellStart"/>
            <w:r w:rsidRPr="003109E4">
              <w:rPr>
                <w:rFonts w:ascii="굴림" w:hAnsi="굴림" w:hint="eastAsia"/>
                <w:szCs w:val="20"/>
              </w:rPr>
              <w:t>콘텐츠에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대한 소유권을 가지고 있는 단체 혹은 개인</w:t>
            </w:r>
          </w:p>
        </w:tc>
        <w:tc>
          <w:tcPr>
            <w:tcW w:w="1701" w:type="dxa"/>
            <w:shd w:val="clear" w:color="auto" w:fill="auto"/>
          </w:tcPr>
          <w:p w:rsidR="007E58DB" w:rsidRPr="003109E4" w:rsidRDefault="007E58DB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COPYRIGHTER</w:t>
            </w:r>
          </w:p>
        </w:tc>
        <w:tc>
          <w:tcPr>
            <w:tcW w:w="1295" w:type="dxa"/>
            <w:shd w:val="clear" w:color="auto" w:fill="auto"/>
          </w:tcPr>
          <w:p w:rsidR="007E58DB" w:rsidRPr="003109E4" w:rsidRDefault="007E58DB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COPYRIGHT</w:t>
            </w:r>
          </w:p>
        </w:tc>
        <w:tc>
          <w:tcPr>
            <w:tcW w:w="1414" w:type="dxa"/>
            <w:shd w:val="clear" w:color="auto" w:fill="auto"/>
          </w:tcPr>
          <w:p w:rsidR="007E58DB" w:rsidRPr="003109E4" w:rsidRDefault="007E58DB" w:rsidP="007E58DB">
            <w:pPr>
              <w:rPr>
                <w:rFonts w:ascii="굴림" w:hAnsi="굴림"/>
                <w:szCs w:val="20"/>
              </w:rPr>
            </w:pPr>
          </w:p>
        </w:tc>
      </w:tr>
      <w:tr w:rsidR="00A65B28" w:rsidRPr="003109E4" w:rsidTr="009531A2">
        <w:tc>
          <w:tcPr>
            <w:tcW w:w="674" w:type="dxa"/>
            <w:shd w:val="clear" w:color="auto" w:fill="auto"/>
          </w:tcPr>
          <w:p w:rsidR="007E58DB" w:rsidRPr="003109E4" w:rsidRDefault="007E58DB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2</w:t>
            </w:r>
          </w:p>
        </w:tc>
        <w:tc>
          <w:tcPr>
            <w:tcW w:w="1696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오에스피</w:t>
            </w:r>
          </w:p>
        </w:tc>
        <w:tc>
          <w:tcPr>
            <w:tcW w:w="3109" w:type="dxa"/>
            <w:shd w:val="clear" w:color="auto" w:fill="auto"/>
          </w:tcPr>
          <w:p w:rsidR="007E58DB" w:rsidRPr="003109E4" w:rsidRDefault="007E58DB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웹으로 파일 공유 등의 서비스를 하는 기업 혹은 단체</w:t>
            </w:r>
          </w:p>
        </w:tc>
        <w:tc>
          <w:tcPr>
            <w:tcW w:w="1701" w:type="dxa"/>
            <w:shd w:val="clear" w:color="auto" w:fill="auto"/>
          </w:tcPr>
          <w:p w:rsidR="007E58DB" w:rsidRPr="003109E4" w:rsidRDefault="007E58DB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OSP</w:t>
            </w:r>
          </w:p>
        </w:tc>
        <w:tc>
          <w:tcPr>
            <w:tcW w:w="1295" w:type="dxa"/>
            <w:shd w:val="clear" w:color="auto" w:fill="auto"/>
          </w:tcPr>
          <w:p w:rsidR="007E58DB" w:rsidRPr="003109E4" w:rsidRDefault="007E58DB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OSP</w:t>
            </w:r>
          </w:p>
        </w:tc>
        <w:tc>
          <w:tcPr>
            <w:tcW w:w="1414" w:type="dxa"/>
            <w:shd w:val="clear" w:color="auto" w:fill="auto"/>
          </w:tcPr>
          <w:p w:rsidR="007E58DB" w:rsidRPr="003109E4" w:rsidRDefault="007E58DB" w:rsidP="007E58DB">
            <w:pPr>
              <w:rPr>
                <w:rFonts w:ascii="굴림" w:hAnsi="굴림"/>
                <w:szCs w:val="20"/>
              </w:rPr>
            </w:pPr>
          </w:p>
        </w:tc>
      </w:tr>
      <w:tr w:rsidR="00A65B28" w:rsidRPr="003109E4" w:rsidTr="009531A2">
        <w:tc>
          <w:tcPr>
            <w:tcW w:w="674" w:type="dxa"/>
            <w:shd w:val="clear" w:color="auto" w:fill="auto"/>
          </w:tcPr>
          <w:p w:rsidR="007E58DB" w:rsidRPr="003109E4" w:rsidRDefault="007E58DB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3</w:t>
            </w:r>
          </w:p>
        </w:tc>
        <w:tc>
          <w:tcPr>
            <w:tcW w:w="1696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강인성</w:t>
            </w:r>
          </w:p>
        </w:tc>
        <w:tc>
          <w:tcPr>
            <w:tcW w:w="3109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원본의 변형에도 강인함을 나타내는 평가항목</w:t>
            </w:r>
          </w:p>
        </w:tc>
        <w:tc>
          <w:tcPr>
            <w:tcW w:w="1701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ROBUST</w:t>
            </w:r>
          </w:p>
        </w:tc>
        <w:tc>
          <w:tcPr>
            <w:tcW w:w="1295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ROBUST</w:t>
            </w:r>
          </w:p>
        </w:tc>
        <w:tc>
          <w:tcPr>
            <w:tcW w:w="1414" w:type="dxa"/>
            <w:shd w:val="clear" w:color="auto" w:fill="auto"/>
          </w:tcPr>
          <w:p w:rsidR="007E58DB" w:rsidRPr="003109E4" w:rsidRDefault="007E58DB" w:rsidP="007E58DB">
            <w:pPr>
              <w:rPr>
                <w:rFonts w:ascii="굴림" w:hAnsi="굴림"/>
                <w:szCs w:val="20"/>
              </w:rPr>
            </w:pPr>
          </w:p>
        </w:tc>
      </w:tr>
      <w:tr w:rsidR="00A65B28" w:rsidRPr="003109E4" w:rsidTr="009531A2">
        <w:tc>
          <w:tcPr>
            <w:tcW w:w="674" w:type="dxa"/>
            <w:shd w:val="clear" w:color="auto" w:fill="auto"/>
          </w:tcPr>
          <w:p w:rsidR="007E58DB" w:rsidRPr="003109E4" w:rsidRDefault="00A65B28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4</w:t>
            </w:r>
          </w:p>
        </w:tc>
        <w:tc>
          <w:tcPr>
            <w:tcW w:w="1696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일관성</w:t>
            </w:r>
          </w:p>
        </w:tc>
        <w:tc>
          <w:tcPr>
            <w:tcW w:w="3109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반복적으로 수행을 해도 동일한 결과를 나타내는 평가 항목</w:t>
            </w:r>
          </w:p>
        </w:tc>
        <w:tc>
          <w:tcPr>
            <w:tcW w:w="1701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CONSIST</w:t>
            </w:r>
          </w:p>
        </w:tc>
        <w:tc>
          <w:tcPr>
            <w:tcW w:w="1295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CONSIST</w:t>
            </w:r>
          </w:p>
        </w:tc>
        <w:tc>
          <w:tcPr>
            <w:tcW w:w="1414" w:type="dxa"/>
            <w:shd w:val="clear" w:color="auto" w:fill="auto"/>
          </w:tcPr>
          <w:p w:rsidR="007E58DB" w:rsidRPr="003109E4" w:rsidRDefault="007E58DB" w:rsidP="007E58DB">
            <w:pPr>
              <w:rPr>
                <w:rFonts w:ascii="굴림" w:hAnsi="굴림"/>
                <w:szCs w:val="20"/>
              </w:rPr>
            </w:pPr>
          </w:p>
        </w:tc>
      </w:tr>
      <w:tr w:rsidR="00A65B28" w:rsidRPr="003109E4" w:rsidTr="009531A2">
        <w:tc>
          <w:tcPr>
            <w:tcW w:w="674" w:type="dxa"/>
            <w:shd w:val="clear" w:color="auto" w:fill="auto"/>
          </w:tcPr>
          <w:p w:rsidR="007E58DB" w:rsidRPr="003109E4" w:rsidRDefault="00A65B28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5</w:t>
            </w:r>
          </w:p>
        </w:tc>
        <w:tc>
          <w:tcPr>
            <w:tcW w:w="1696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최소단위</w:t>
            </w:r>
          </w:p>
        </w:tc>
        <w:tc>
          <w:tcPr>
            <w:tcW w:w="3109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가장 작은 크기 혹은 시간에 대한 평가 항목</w:t>
            </w:r>
          </w:p>
        </w:tc>
        <w:tc>
          <w:tcPr>
            <w:tcW w:w="1701" w:type="dxa"/>
            <w:shd w:val="clear" w:color="auto" w:fill="auto"/>
          </w:tcPr>
          <w:p w:rsidR="007E58DB" w:rsidRPr="003109E4" w:rsidRDefault="00A65B28" w:rsidP="00A65B28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MINIMUM</w:t>
            </w:r>
          </w:p>
        </w:tc>
        <w:tc>
          <w:tcPr>
            <w:tcW w:w="1295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MINIMUM</w:t>
            </w:r>
          </w:p>
        </w:tc>
        <w:tc>
          <w:tcPr>
            <w:tcW w:w="1414" w:type="dxa"/>
            <w:shd w:val="clear" w:color="auto" w:fill="auto"/>
          </w:tcPr>
          <w:p w:rsidR="007E58DB" w:rsidRPr="003109E4" w:rsidRDefault="007E58DB" w:rsidP="007E58DB">
            <w:pPr>
              <w:rPr>
                <w:rFonts w:ascii="굴림" w:hAnsi="굴림"/>
                <w:szCs w:val="20"/>
              </w:rPr>
            </w:pPr>
          </w:p>
        </w:tc>
      </w:tr>
      <w:tr w:rsidR="00A65B28" w:rsidRPr="003109E4" w:rsidTr="009531A2">
        <w:tc>
          <w:tcPr>
            <w:tcW w:w="674" w:type="dxa"/>
            <w:shd w:val="clear" w:color="auto" w:fill="auto"/>
          </w:tcPr>
          <w:p w:rsidR="007E58DB" w:rsidRPr="003109E4" w:rsidRDefault="00A65B28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6</w:t>
            </w:r>
          </w:p>
        </w:tc>
        <w:tc>
          <w:tcPr>
            <w:tcW w:w="1696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부분인식</w:t>
            </w:r>
          </w:p>
        </w:tc>
        <w:tc>
          <w:tcPr>
            <w:tcW w:w="3109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여러 개의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콘텐츠를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묶어 놓은 상태에서도 인식을 하는 것</w:t>
            </w:r>
          </w:p>
        </w:tc>
        <w:tc>
          <w:tcPr>
            <w:tcW w:w="1701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SUBSET RECOGNISE</w:t>
            </w:r>
          </w:p>
        </w:tc>
        <w:tc>
          <w:tcPr>
            <w:tcW w:w="1295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SUBSET</w:t>
            </w:r>
          </w:p>
        </w:tc>
        <w:tc>
          <w:tcPr>
            <w:tcW w:w="1414" w:type="dxa"/>
            <w:shd w:val="clear" w:color="auto" w:fill="auto"/>
          </w:tcPr>
          <w:p w:rsidR="007E58DB" w:rsidRPr="003109E4" w:rsidRDefault="007E58DB" w:rsidP="007E58DB">
            <w:pPr>
              <w:rPr>
                <w:rFonts w:ascii="굴림" w:hAnsi="굴림"/>
                <w:szCs w:val="20"/>
              </w:rPr>
            </w:pPr>
          </w:p>
        </w:tc>
      </w:tr>
      <w:tr w:rsidR="00A65B28" w:rsidRPr="003109E4" w:rsidTr="009531A2">
        <w:tc>
          <w:tcPr>
            <w:tcW w:w="674" w:type="dxa"/>
            <w:shd w:val="clear" w:color="auto" w:fill="auto"/>
          </w:tcPr>
          <w:p w:rsidR="007E58DB" w:rsidRPr="003109E4" w:rsidRDefault="00A65B28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7</w:t>
            </w:r>
          </w:p>
        </w:tc>
        <w:tc>
          <w:tcPr>
            <w:tcW w:w="1696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기술적인조치</w:t>
            </w:r>
          </w:p>
        </w:tc>
        <w:tc>
          <w:tcPr>
            <w:tcW w:w="3109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proofErr w:type="spellStart"/>
            <w:r w:rsidRPr="003109E4">
              <w:rPr>
                <w:rFonts w:ascii="굴림" w:hAnsi="굴림" w:hint="eastAsia"/>
                <w:szCs w:val="20"/>
              </w:rPr>
              <w:t>권리자에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의한 불법적인 전송을 차단하기 위하여 기술적으로 취하는 조치</w:t>
            </w:r>
          </w:p>
        </w:tc>
        <w:tc>
          <w:tcPr>
            <w:tcW w:w="1701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Technical Measure</w:t>
            </w:r>
          </w:p>
        </w:tc>
        <w:tc>
          <w:tcPr>
            <w:tcW w:w="1295" w:type="dxa"/>
            <w:shd w:val="clear" w:color="auto" w:fill="auto"/>
          </w:tcPr>
          <w:p w:rsidR="007E58DB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TMIS</w:t>
            </w:r>
          </w:p>
        </w:tc>
        <w:tc>
          <w:tcPr>
            <w:tcW w:w="1414" w:type="dxa"/>
            <w:shd w:val="clear" w:color="auto" w:fill="auto"/>
          </w:tcPr>
          <w:p w:rsidR="007E58DB" w:rsidRPr="003109E4" w:rsidRDefault="007E58DB" w:rsidP="007E58DB">
            <w:pPr>
              <w:rPr>
                <w:rFonts w:ascii="굴림" w:hAnsi="굴림"/>
                <w:szCs w:val="20"/>
              </w:rPr>
            </w:pPr>
          </w:p>
        </w:tc>
      </w:tr>
      <w:tr w:rsidR="00BA17BA" w:rsidRPr="003109E4" w:rsidTr="009531A2">
        <w:tc>
          <w:tcPr>
            <w:tcW w:w="674" w:type="dxa"/>
            <w:shd w:val="clear" w:color="auto" w:fill="auto"/>
          </w:tcPr>
          <w:p w:rsidR="00A65B28" w:rsidRPr="003109E4" w:rsidRDefault="00A65B28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8</w:t>
            </w:r>
          </w:p>
        </w:tc>
        <w:tc>
          <w:tcPr>
            <w:tcW w:w="1696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과금정보</w:t>
            </w:r>
          </w:p>
        </w:tc>
        <w:tc>
          <w:tcPr>
            <w:tcW w:w="3109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proofErr w:type="spellStart"/>
            <w:r w:rsidRPr="003109E4">
              <w:rPr>
                <w:rFonts w:ascii="굴림" w:hAnsi="굴림" w:hint="eastAsia"/>
                <w:szCs w:val="20"/>
              </w:rPr>
              <w:t>콘텐츠에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대해 사용자가 다운로드 혹은 조회를 위해 지불하는 비용에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개한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정보</w:t>
            </w:r>
          </w:p>
        </w:tc>
        <w:tc>
          <w:tcPr>
            <w:tcW w:w="1701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Payment </w:t>
            </w:r>
            <w:r w:rsidRPr="003109E4">
              <w:rPr>
                <w:rFonts w:ascii="굴림" w:hAnsi="굴림"/>
                <w:szCs w:val="20"/>
              </w:rPr>
              <w:t>Information</w:t>
            </w:r>
          </w:p>
        </w:tc>
        <w:tc>
          <w:tcPr>
            <w:tcW w:w="1295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PAY_INFO</w:t>
            </w:r>
          </w:p>
        </w:tc>
        <w:tc>
          <w:tcPr>
            <w:tcW w:w="1414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</w:p>
        </w:tc>
      </w:tr>
      <w:tr w:rsidR="00BA17BA" w:rsidRPr="003109E4" w:rsidTr="009531A2">
        <w:tc>
          <w:tcPr>
            <w:tcW w:w="674" w:type="dxa"/>
            <w:shd w:val="clear" w:color="auto" w:fill="auto"/>
          </w:tcPr>
          <w:p w:rsidR="00A65B28" w:rsidRPr="003109E4" w:rsidRDefault="00A65B28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9</w:t>
            </w:r>
          </w:p>
        </w:tc>
        <w:tc>
          <w:tcPr>
            <w:tcW w:w="1696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원본</w:t>
            </w:r>
          </w:p>
        </w:tc>
        <w:tc>
          <w:tcPr>
            <w:tcW w:w="3109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proofErr w:type="spellStart"/>
            <w:r w:rsidRPr="003109E4">
              <w:rPr>
                <w:rFonts w:ascii="굴림" w:hAnsi="굴림" w:hint="eastAsia"/>
                <w:szCs w:val="20"/>
              </w:rPr>
              <w:t>최조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수집된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Source Contents</w:t>
            </w:r>
          </w:p>
        </w:tc>
        <w:tc>
          <w:tcPr>
            <w:tcW w:w="1295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CONTENTS</w:t>
            </w:r>
          </w:p>
        </w:tc>
        <w:tc>
          <w:tcPr>
            <w:tcW w:w="1414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변형여부와는 상관없음</w:t>
            </w:r>
          </w:p>
        </w:tc>
      </w:tr>
      <w:tr w:rsidR="00A65B28" w:rsidRPr="003109E4" w:rsidTr="009531A2">
        <w:tc>
          <w:tcPr>
            <w:tcW w:w="674" w:type="dxa"/>
            <w:shd w:val="clear" w:color="auto" w:fill="auto"/>
          </w:tcPr>
          <w:p w:rsidR="00A65B28" w:rsidRPr="003109E4" w:rsidRDefault="00A65B28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10</w:t>
            </w:r>
          </w:p>
        </w:tc>
        <w:tc>
          <w:tcPr>
            <w:tcW w:w="1696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변형물</w:t>
            </w:r>
          </w:p>
        </w:tc>
        <w:tc>
          <w:tcPr>
            <w:tcW w:w="3109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최초 수집된 원본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콘텐츠에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대해 변형을 가한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Transform Contents</w:t>
            </w:r>
          </w:p>
        </w:tc>
        <w:tc>
          <w:tcPr>
            <w:tcW w:w="1295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CONTENTS</w:t>
            </w:r>
          </w:p>
        </w:tc>
        <w:tc>
          <w:tcPr>
            <w:tcW w:w="1414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</w:p>
        </w:tc>
      </w:tr>
      <w:tr w:rsidR="00A65B28" w:rsidRPr="003109E4" w:rsidTr="009531A2">
        <w:tc>
          <w:tcPr>
            <w:tcW w:w="674" w:type="dxa"/>
            <w:shd w:val="clear" w:color="auto" w:fill="auto"/>
          </w:tcPr>
          <w:p w:rsidR="00A65B28" w:rsidRPr="003109E4" w:rsidRDefault="00A65B28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11</w:t>
            </w:r>
          </w:p>
        </w:tc>
        <w:tc>
          <w:tcPr>
            <w:tcW w:w="1696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3분원본</w:t>
            </w:r>
          </w:p>
        </w:tc>
        <w:tc>
          <w:tcPr>
            <w:tcW w:w="3109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비디오 성능평가를 위해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</w:t>
            </w:r>
            <w:r w:rsidRPr="003109E4">
              <w:rPr>
                <w:rFonts w:ascii="굴림" w:hAnsi="굴림" w:hint="eastAsia"/>
                <w:szCs w:val="20"/>
              </w:rPr>
              <w:lastRenderedPageBreak/>
              <w:t>텐츠의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내용 중 3분을 임의로 잘라낸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lastRenderedPageBreak/>
              <w:t xml:space="preserve">3 minute </w:t>
            </w:r>
            <w:r w:rsidRPr="003109E4">
              <w:rPr>
                <w:rFonts w:ascii="굴림" w:hAnsi="굴림" w:hint="eastAsia"/>
                <w:szCs w:val="20"/>
              </w:rPr>
              <w:lastRenderedPageBreak/>
              <w:t>source contents</w:t>
            </w:r>
          </w:p>
        </w:tc>
        <w:tc>
          <w:tcPr>
            <w:tcW w:w="1295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lastRenderedPageBreak/>
              <w:t>CONTENTS</w:t>
            </w:r>
          </w:p>
        </w:tc>
        <w:tc>
          <w:tcPr>
            <w:tcW w:w="1414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</w:p>
        </w:tc>
      </w:tr>
      <w:tr w:rsidR="00A65B28" w:rsidRPr="003109E4" w:rsidTr="009531A2">
        <w:tc>
          <w:tcPr>
            <w:tcW w:w="674" w:type="dxa"/>
            <w:shd w:val="clear" w:color="auto" w:fill="auto"/>
          </w:tcPr>
          <w:p w:rsidR="00A65B28" w:rsidRPr="003109E4" w:rsidRDefault="00A65B28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12</w:t>
            </w:r>
          </w:p>
        </w:tc>
        <w:tc>
          <w:tcPr>
            <w:tcW w:w="1696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무DB</w:t>
            </w:r>
          </w:p>
        </w:tc>
        <w:tc>
          <w:tcPr>
            <w:tcW w:w="3109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성능평가를 위해 기술업체에게 제공하지 않고 테스트를 수행하는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1295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NO_DB</w:t>
            </w:r>
          </w:p>
        </w:tc>
        <w:tc>
          <w:tcPr>
            <w:tcW w:w="1414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</w:p>
        </w:tc>
      </w:tr>
      <w:tr w:rsidR="00A65B28" w:rsidRPr="003109E4" w:rsidTr="009531A2">
        <w:tc>
          <w:tcPr>
            <w:tcW w:w="674" w:type="dxa"/>
            <w:shd w:val="clear" w:color="auto" w:fill="auto"/>
          </w:tcPr>
          <w:p w:rsidR="00A65B28" w:rsidRPr="003109E4" w:rsidRDefault="00A65B28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13</w:t>
            </w:r>
          </w:p>
        </w:tc>
        <w:tc>
          <w:tcPr>
            <w:tcW w:w="1696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평가 항목</w:t>
            </w:r>
          </w:p>
        </w:tc>
        <w:tc>
          <w:tcPr>
            <w:tcW w:w="3109" w:type="dxa"/>
            <w:shd w:val="clear" w:color="auto" w:fill="auto"/>
          </w:tcPr>
          <w:p w:rsidR="00A65B28" w:rsidRPr="003109E4" w:rsidRDefault="00A65B28" w:rsidP="00A65B28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성능평가를 수행하기 위한 대 분류 항목</w:t>
            </w:r>
          </w:p>
        </w:tc>
        <w:tc>
          <w:tcPr>
            <w:tcW w:w="1701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/>
                <w:szCs w:val="20"/>
              </w:rPr>
              <w:t>Performance</w:t>
            </w:r>
            <w:r w:rsidRPr="003109E4">
              <w:rPr>
                <w:rFonts w:ascii="굴림" w:hAnsi="굴림" w:hint="eastAsia"/>
                <w:szCs w:val="20"/>
              </w:rPr>
              <w:t xml:space="preserve"> Test Type</w:t>
            </w:r>
          </w:p>
        </w:tc>
        <w:tc>
          <w:tcPr>
            <w:tcW w:w="1295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TEST_TYPE</w:t>
            </w:r>
          </w:p>
        </w:tc>
        <w:tc>
          <w:tcPr>
            <w:tcW w:w="1414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</w:p>
        </w:tc>
      </w:tr>
      <w:tr w:rsidR="00A65B28" w:rsidRPr="003109E4" w:rsidTr="009531A2">
        <w:tc>
          <w:tcPr>
            <w:tcW w:w="674" w:type="dxa"/>
            <w:shd w:val="clear" w:color="auto" w:fill="auto"/>
          </w:tcPr>
          <w:p w:rsidR="00A65B28" w:rsidRPr="003109E4" w:rsidRDefault="00A65B28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14</w:t>
            </w:r>
          </w:p>
        </w:tc>
        <w:tc>
          <w:tcPr>
            <w:tcW w:w="1696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세부파라메터</w:t>
            </w:r>
          </w:p>
        </w:tc>
        <w:tc>
          <w:tcPr>
            <w:tcW w:w="3109" w:type="dxa"/>
            <w:shd w:val="clear" w:color="auto" w:fill="auto"/>
          </w:tcPr>
          <w:p w:rsidR="00A65B28" w:rsidRPr="003109E4" w:rsidRDefault="00A65B28" w:rsidP="00A65B28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각각의 평가 항목을 세부적으로 </w:t>
            </w:r>
            <w:r w:rsidR="00BA17BA" w:rsidRPr="003109E4">
              <w:rPr>
                <w:rFonts w:ascii="굴림" w:hAnsi="굴림" w:hint="eastAsia"/>
                <w:szCs w:val="20"/>
              </w:rPr>
              <w:t>분류하여 평가하기 위한 기준</w:t>
            </w:r>
          </w:p>
        </w:tc>
        <w:tc>
          <w:tcPr>
            <w:tcW w:w="1701" w:type="dxa"/>
            <w:shd w:val="clear" w:color="auto" w:fill="auto"/>
          </w:tcPr>
          <w:p w:rsidR="00A65B28" w:rsidRPr="003109E4" w:rsidRDefault="00BA17BA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Test parameter</w:t>
            </w:r>
          </w:p>
        </w:tc>
        <w:tc>
          <w:tcPr>
            <w:tcW w:w="1295" w:type="dxa"/>
            <w:shd w:val="clear" w:color="auto" w:fill="auto"/>
          </w:tcPr>
          <w:p w:rsidR="00A65B28" w:rsidRPr="003109E4" w:rsidRDefault="00BA17BA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PARAM</w:t>
            </w:r>
          </w:p>
        </w:tc>
        <w:tc>
          <w:tcPr>
            <w:tcW w:w="1414" w:type="dxa"/>
            <w:shd w:val="clear" w:color="auto" w:fill="auto"/>
          </w:tcPr>
          <w:p w:rsidR="00A65B28" w:rsidRPr="003109E4" w:rsidRDefault="00A65B28" w:rsidP="007E58DB">
            <w:pPr>
              <w:rPr>
                <w:rFonts w:ascii="굴림" w:hAnsi="굴림"/>
                <w:szCs w:val="20"/>
              </w:rPr>
            </w:pPr>
          </w:p>
        </w:tc>
      </w:tr>
      <w:tr w:rsidR="00BA17BA" w:rsidRPr="003109E4" w:rsidTr="009531A2">
        <w:tc>
          <w:tcPr>
            <w:tcW w:w="674" w:type="dxa"/>
            <w:shd w:val="clear" w:color="auto" w:fill="auto"/>
          </w:tcPr>
          <w:p w:rsidR="00BA17BA" w:rsidRPr="003109E4" w:rsidRDefault="00BA17BA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15</w:t>
            </w:r>
          </w:p>
        </w:tc>
        <w:tc>
          <w:tcPr>
            <w:tcW w:w="1696" w:type="dxa"/>
            <w:shd w:val="clear" w:color="auto" w:fill="auto"/>
          </w:tcPr>
          <w:p w:rsidR="00BA17BA" w:rsidRPr="003109E4" w:rsidRDefault="00BA17BA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공모공격</w:t>
            </w:r>
          </w:p>
        </w:tc>
        <w:tc>
          <w:tcPr>
            <w:tcW w:w="3109" w:type="dxa"/>
            <w:shd w:val="clear" w:color="auto" w:fill="auto"/>
          </w:tcPr>
          <w:p w:rsidR="00BA17BA" w:rsidRPr="003109E4" w:rsidRDefault="00BA17BA" w:rsidP="00A65B28">
            <w:pPr>
              <w:rPr>
                <w:rFonts w:ascii="굴림" w:hAnsi="굴림"/>
                <w:szCs w:val="20"/>
              </w:rPr>
            </w:pPr>
            <w:proofErr w:type="spellStart"/>
            <w:r w:rsidRPr="003109E4">
              <w:rPr>
                <w:rFonts w:ascii="굴림" w:hAnsi="굴림" w:hint="eastAsia"/>
                <w:szCs w:val="20"/>
              </w:rPr>
              <w:t>포렌식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마크를 무력화 하기 위해 2명이상의 공모자가 모여 저작권이 있는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콘텐츠를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무력화 시키기 위한 공격 방식</w:t>
            </w:r>
          </w:p>
        </w:tc>
        <w:tc>
          <w:tcPr>
            <w:tcW w:w="1701" w:type="dxa"/>
            <w:shd w:val="clear" w:color="auto" w:fill="auto"/>
          </w:tcPr>
          <w:p w:rsidR="00BA17BA" w:rsidRPr="003109E4" w:rsidRDefault="00BA17BA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/>
                <w:szCs w:val="20"/>
              </w:rPr>
              <w:t>C</w:t>
            </w:r>
            <w:r w:rsidRPr="003109E4">
              <w:rPr>
                <w:rFonts w:ascii="굴림" w:hAnsi="굴림" w:hint="eastAsia"/>
                <w:szCs w:val="20"/>
              </w:rPr>
              <w:t>ollusion attack</w:t>
            </w:r>
          </w:p>
        </w:tc>
        <w:tc>
          <w:tcPr>
            <w:tcW w:w="1295" w:type="dxa"/>
            <w:shd w:val="clear" w:color="auto" w:fill="auto"/>
          </w:tcPr>
          <w:p w:rsidR="00BA17BA" w:rsidRPr="003109E4" w:rsidRDefault="00BA17BA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COLLUSION</w:t>
            </w:r>
          </w:p>
        </w:tc>
        <w:tc>
          <w:tcPr>
            <w:tcW w:w="1414" w:type="dxa"/>
            <w:shd w:val="clear" w:color="auto" w:fill="auto"/>
          </w:tcPr>
          <w:p w:rsidR="00BA17BA" w:rsidRPr="003109E4" w:rsidRDefault="00BA17BA" w:rsidP="007E58DB">
            <w:pPr>
              <w:rPr>
                <w:rFonts w:ascii="굴림" w:hAnsi="굴림"/>
                <w:szCs w:val="20"/>
              </w:rPr>
            </w:pPr>
          </w:p>
        </w:tc>
      </w:tr>
      <w:tr w:rsidR="00BA17BA" w:rsidRPr="003109E4" w:rsidTr="009531A2">
        <w:tc>
          <w:tcPr>
            <w:tcW w:w="674" w:type="dxa"/>
            <w:shd w:val="clear" w:color="auto" w:fill="auto"/>
          </w:tcPr>
          <w:p w:rsidR="00BA17BA" w:rsidRPr="003109E4" w:rsidRDefault="00BA17BA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15</w:t>
            </w:r>
          </w:p>
        </w:tc>
        <w:tc>
          <w:tcPr>
            <w:tcW w:w="1696" w:type="dxa"/>
            <w:shd w:val="clear" w:color="auto" w:fill="auto"/>
          </w:tcPr>
          <w:p w:rsidR="00BA17BA" w:rsidRPr="003109E4" w:rsidRDefault="00BA17BA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데이터셋</w:t>
            </w:r>
          </w:p>
        </w:tc>
        <w:tc>
          <w:tcPr>
            <w:tcW w:w="3109" w:type="dxa"/>
            <w:shd w:val="clear" w:color="auto" w:fill="auto"/>
          </w:tcPr>
          <w:p w:rsidR="00BA17BA" w:rsidRPr="003109E4" w:rsidRDefault="00BA17BA" w:rsidP="00A65B28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성능평가를 위한 원본 혹은 변형물 전체를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지징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BA17BA" w:rsidRPr="003109E4" w:rsidRDefault="00BA17BA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Dataset</w:t>
            </w:r>
          </w:p>
        </w:tc>
        <w:tc>
          <w:tcPr>
            <w:tcW w:w="1295" w:type="dxa"/>
            <w:shd w:val="clear" w:color="auto" w:fill="auto"/>
          </w:tcPr>
          <w:p w:rsidR="00BA17BA" w:rsidRPr="003109E4" w:rsidRDefault="00BA17BA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DATASET</w:t>
            </w:r>
          </w:p>
        </w:tc>
        <w:tc>
          <w:tcPr>
            <w:tcW w:w="1414" w:type="dxa"/>
            <w:shd w:val="clear" w:color="auto" w:fill="auto"/>
          </w:tcPr>
          <w:p w:rsidR="00BA17BA" w:rsidRPr="003109E4" w:rsidRDefault="00BA17BA" w:rsidP="007E58DB">
            <w:pPr>
              <w:rPr>
                <w:rFonts w:ascii="굴림" w:hAnsi="굴림"/>
                <w:szCs w:val="20"/>
              </w:rPr>
            </w:pPr>
          </w:p>
        </w:tc>
      </w:tr>
      <w:tr w:rsidR="00BA17BA" w:rsidRPr="003109E4" w:rsidTr="009531A2">
        <w:tc>
          <w:tcPr>
            <w:tcW w:w="674" w:type="dxa"/>
            <w:shd w:val="clear" w:color="auto" w:fill="auto"/>
          </w:tcPr>
          <w:p w:rsidR="00BA17BA" w:rsidRPr="003109E4" w:rsidRDefault="00BA17BA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16</w:t>
            </w:r>
          </w:p>
        </w:tc>
        <w:tc>
          <w:tcPr>
            <w:tcW w:w="1696" w:type="dxa"/>
            <w:shd w:val="clear" w:color="auto" w:fill="auto"/>
          </w:tcPr>
          <w:p w:rsidR="00BA17BA" w:rsidRPr="003109E4" w:rsidRDefault="00BA17BA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/>
                <w:szCs w:val="20"/>
              </w:rPr>
              <w:t>비인지성</w:t>
            </w:r>
          </w:p>
        </w:tc>
        <w:tc>
          <w:tcPr>
            <w:tcW w:w="3109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디지털 </w:t>
            </w:r>
            <w:proofErr w:type="spellStart"/>
            <w:r w:rsidRPr="003109E4">
              <w:rPr>
                <w:rFonts w:ascii="굴림" w:hAnsi="굴림"/>
                <w:szCs w:val="20"/>
              </w:rPr>
              <w:t>콘텐츠</w:t>
            </w:r>
            <w:r w:rsidRPr="003109E4">
              <w:rPr>
                <w:rFonts w:ascii="굴림" w:hAnsi="굴림" w:hint="eastAsia"/>
                <w:szCs w:val="20"/>
              </w:rPr>
              <w:t>안에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포함되어 있는 신호 대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잡음비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Imp</w:t>
            </w:r>
            <w:r w:rsidRPr="003109E4">
              <w:rPr>
                <w:rFonts w:ascii="굴림" w:hAnsi="굴림"/>
                <w:szCs w:val="20"/>
              </w:rPr>
              <w:t>erceptibility</w:t>
            </w:r>
          </w:p>
        </w:tc>
        <w:tc>
          <w:tcPr>
            <w:tcW w:w="1295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/>
                <w:szCs w:val="20"/>
              </w:rPr>
              <w:t>IMPERCEPT</w:t>
            </w:r>
          </w:p>
        </w:tc>
        <w:tc>
          <w:tcPr>
            <w:tcW w:w="1414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BA17BA" w:rsidRPr="003109E4" w:rsidTr="009531A2">
        <w:tc>
          <w:tcPr>
            <w:tcW w:w="674" w:type="dxa"/>
            <w:shd w:val="clear" w:color="auto" w:fill="auto"/>
          </w:tcPr>
          <w:p w:rsidR="00BA17BA" w:rsidRPr="003109E4" w:rsidRDefault="00BA17BA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17</w:t>
            </w:r>
          </w:p>
        </w:tc>
        <w:tc>
          <w:tcPr>
            <w:tcW w:w="1696" w:type="dxa"/>
            <w:shd w:val="clear" w:color="auto" w:fill="auto"/>
          </w:tcPr>
          <w:p w:rsidR="00BA17BA" w:rsidRPr="003109E4" w:rsidRDefault="00BA17BA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특징정보</w:t>
            </w:r>
          </w:p>
        </w:tc>
        <w:tc>
          <w:tcPr>
            <w:tcW w:w="3109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디지털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콘텐츠에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있는 각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콘텐츠에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대한 고유정보</w:t>
            </w:r>
          </w:p>
        </w:tc>
        <w:tc>
          <w:tcPr>
            <w:tcW w:w="1701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DNA</w:t>
            </w:r>
          </w:p>
        </w:tc>
        <w:tc>
          <w:tcPr>
            <w:tcW w:w="1295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DNA</w:t>
            </w:r>
          </w:p>
        </w:tc>
        <w:tc>
          <w:tcPr>
            <w:tcW w:w="1414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DNA, 특징점으로도 불림</w:t>
            </w:r>
          </w:p>
        </w:tc>
      </w:tr>
      <w:tr w:rsidR="00BA17BA" w:rsidRPr="003109E4" w:rsidTr="009531A2">
        <w:tc>
          <w:tcPr>
            <w:tcW w:w="674" w:type="dxa"/>
            <w:shd w:val="clear" w:color="auto" w:fill="auto"/>
          </w:tcPr>
          <w:p w:rsidR="00BA17BA" w:rsidRPr="003109E4" w:rsidRDefault="00BA17BA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18</w:t>
            </w:r>
          </w:p>
        </w:tc>
        <w:tc>
          <w:tcPr>
            <w:tcW w:w="1696" w:type="dxa"/>
            <w:shd w:val="clear" w:color="auto" w:fill="auto"/>
          </w:tcPr>
          <w:p w:rsidR="00BA17BA" w:rsidRPr="003109E4" w:rsidRDefault="00BA17BA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기술평가</w:t>
            </w:r>
          </w:p>
        </w:tc>
        <w:tc>
          <w:tcPr>
            <w:tcW w:w="3109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  <w:proofErr w:type="spellStart"/>
            <w:r w:rsidRPr="003109E4">
              <w:rPr>
                <w:rFonts w:ascii="굴림" w:hAnsi="굴림" w:hint="eastAsia"/>
                <w:szCs w:val="20"/>
              </w:rPr>
              <w:t>필터링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혹은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워터마킹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기술업체의 기술에 대한 평가</w:t>
            </w:r>
          </w:p>
        </w:tc>
        <w:tc>
          <w:tcPr>
            <w:tcW w:w="1701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  <w:proofErr w:type="spellStart"/>
            <w:r w:rsidRPr="003109E4">
              <w:rPr>
                <w:rFonts w:ascii="굴림" w:hAnsi="굴림" w:hint="eastAsia"/>
                <w:szCs w:val="20"/>
              </w:rPr>
              <w:t>Filterring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Test</w:t>
            </w:r>
          </w:p>
        </w:tc>
        <w:tc>
          <w:tcPr>
            <w:tcW w:w="1295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TEST</w:t>
            </w:r>
          </w:p>
        </w:tc>
        <w:tc>
          <w:tcPr>
            <w:tcW w:w="1414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BA17BA" w:rsidRPr="003109E4" w:rsidTr="009531A2">
        <w:tc>
          <w:tcPr>
            <w:tcW w:w="674" w:type="dxa"/>
            <w:shd w:val="clear" w:color="auto" w:fill="auto"/>
          </w:tcPr>
          <w:p w:rsidR="00BA17BA" w:rsidRPr="003109E4" w:rsidRDefault="00BA17BA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19</w:t>
            </w:r>
          </w:p>
        </w:tc>
        <w:tc>
          <w:tcPr>
            <w:tcW w:w="1696" w:type="dxa"/>
            <w:shd w:val="clear" w:color="auto" w:fill="auto"/>
          </w:tcPr>
          <w:p w:rsidR="00BA17BA" w:rsidRPr="003109E4" w:rsidRDefault="00BA17BA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필드평가</w:t>
            </w:r>
          </w:p>
        </w:tc>
        <w:tc>
          <w:tcPr>
            <w:tcW w:w="3109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OSP에 적용된 기술업체의 상시 적용 여부에 대한 평가</w:t>
            </w:r>
          </w:p>
        </w:tc>
        <w:tc>
          <w:tcPr>
            <w:tcW w:w="1701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Field test</w:t>
            </w:r>
          </w:p>
        </w:tc>
        <w:tc>
          <w:tcPr>
            <w:tcW w:w="1295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FIELD_TEST</w:t>
            </w:r>
          </w:p>
        </w:tc>
        <w:tc>
          <w:tcPr>
            <w:tcW w:w="1414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BA17BA" w:rsidRPr="003109E4" w:rsidTr="009531A2">
        <w:tc>
          <w:tcPr>
            <w:tcW w:w="674" w:type="dxa"/>
            <w:shd w:val="clear" w:color="auto" w:fill="auto"/>
          </w:tcPr>
          <w:p w:rsidR="00BA17BA" w:rsidRPr="003109E4" w:rsidRDefault="00BA17BA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20</w:t>
            </w:r>
          </w:p>
        </w:tc>
        <w:tc>
          <w:tcPr>
            <w:tcW w:w="1696" w:type="dxa"/>
            <w:shd w:val="clear" w:color="auto" w:fill="auto"/>
          </w:tcPr>
          <w:p w:rsidR="00BA17BA" w:rsidRPr="003109E4" w:rsidRDefault="00BA17BA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인식</w:t>
            </w:r>
          </w:p>
        </w:tc>
        <w:tc>
          <w:tcPr>
            <w:tcW w:w="3109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변형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콘텐츠에서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원본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콘텐츠를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잘 찾아내는 것</w:t>
            </w:r>
          </w:p>
        </w:tc>
        <w:tc>
          <w:tcPr>
            <w:tcW w:w="1701" w:type="dxa"/>
            <w:shd w:val="clear" w:color="auto" w:fill="auto"/>
          </w:tcPr>
          <w:p w:rsidR="00BA17BA" w:rsidRPr="003109E4" w:rsidRDefault="00F647EE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Recognize</w:t>
            </w:r>
          </w:p>
        </w:tc>
        <w:tc>
          <w:tcPr>
            <w:tcW w:w="1295" w:type="dxa"/>
            <w:shd w:val="clear" w:color="auto" w:fill="auto"/>
          </w:tcPr>
          <w:p w:rsidR="00BA17BA" w:rsidRPr="003109E4" w:rsidRDefault="00A27BB6" w:rsidP="00DA4D2A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R</w:t>
            </w:r>
            <w:r>
              <w:rPr>
                <w:rFonts w:ascii="굴림" w:hAnsi="굴림"/>
                <w:szCs w:val="20"/>
              </w:rPr>
              <w:t>O</w:t>
            </w:r>
            <w:r>
              <w:rPr>
                <w:rFonts w:ascii="굴림" w:hAnsi="굴림" w:hint="eastAsia"/>
                <w:szCs w:val="20"/>
              </w:rPr>
              <w:t>BUST_OK</w:t>
            </w:r>
          </w:p>
        </w:tc>
        <w:tc>
          <w:tcPr>
            <w:tcW w:w="1414" w:type="dxa"/>
            <w:shd w:val="clear" w:color="auto" w:fill="auto"/>
          </w:tcPr>
          <w:p w:rsidR="00BA17BA" w:rsidRPr="003109E4" w:rsidRDefault="00BA17BA" w:rsidP="00DA4D2A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F647EE" w:rsidRPr="003109E4" w:rsidTr="009531A2">
        <w:tc>
          <w:tcPr>
            <w:tcW w:w="674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21</w:t>
            </w:r>
          </w:p>
        </w:tc>
        <w:tc>
          <w:tcPr>
            <w:tcW w:w="1696" w:type="dxa"/>
            <w:shd w:val="clear" w:color="auto" w:fill="auto"/>
          </w:tcPr>
          <w:p w:rsidR="00F647EE" w:rsidRPr="003109E4" w:rsidRDefault="00F647EE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불인식</w:t>
            </w:r>
          </w:p>
        </w:tc>
        <w:tc>
          <w:tcPr>
            <w:tcW w:w="3109" w:type="dxa"/>
            <w:shd w:val="clear" w:color="auto" w:fill="auto"/>
          </w:tcPr>
          <w:p w:rsidR="00F647EE" w:rsidRPr="003109E4" w:rsidRDefault="00F647EE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변형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콘텐츠에서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원본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콘텐츠를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인식하지 못하는 것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F647EE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Not recognize</w:t>
            </w:r>
          </w:p>
        </w:tc>
        <w:tc>
          <w:tcPr>
            <w:tcW w:w="1295" w:type="dxa"/>
            <w:shd w:val="clear" w:color="auto" w:fill="auto"/>
          </w:tcPr>
          <w:p w:rsidR="00F647EE" w:rsidRPr="003109E4" w:rsidRDefault="00A27BB6" w:rsidP="00A27BB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R</w:t>
            </w:r>
            <w:r>
              <w:rPr>
                <w:rFonts w:ascii="굴림" w:hAnsi="굴림"/>
                <w:szCs w:val="20"/>
              </w:rPr>
              <w:t>O</w:t>
            </w:r>
            <w:r>
              <w:rPr>
                <w:rFonts w:ascii="굴림" w:hAnsi="굴림" w:hint="eastAsia"/>
                <w:szCs w:val="20"/>
              </w:rPr>
              <w:t>BUST_</w:t>
            </w:r>
            <w:r>
              <w:rPr>
                <w:rFonts w:ascii="굴림" w:hAnsi="굴림"/>
                <w:szCs w:val="20"/>
              </w:rPr>
              <w:t>NOT</w:t>
            </w:r>
          </w:p>
        </w:tc>
        <w:tc>
          <w:tcPr>
            <w:tcW w:w="1414" w:type="dxa"/>
            <w:shd w:val="clear" w:color="auto" w:fill="auto"/>
          </w:tcPr>
          <w:p w:rsidR="00F647EE" w:rsidRPr="003109E4" w:rsidRDefault="00F647EE" w:rsidP="00DA4D2A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F647EE" w:rsidRPr="003109E4" w:rsidTr="009531A2">
        <w:tc>
          <w:tcPr>
            <w:tcW w:w="674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22</w:t>
            </w:r>
          </w:p>
        </w:tc>
        <w:tc>
          <w:tcPr>
            <w:tcW w:w="1696" w:type="dxa"/>
            <w:shd w:val="clear" w:color="auto" w:fill="auto"/>
          </w:tcPr>
          <w:p w:rsidR="00F647EE" w:rsidRPr="003109E4" w:rsidRDefault="00F647EE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오인식</w:t>
            </w:r>
          </w:p>
        </w:tc>
        <w:tc>
          <w:tcPr>
            <w:tcW w:w="3109" w:type="dxa"/>
            <w:shd w:val="clear" w:color="auto" w:fill="auto"/>
          </w:tcPr>
          <w:p w:rsidR="00F647EE" w:rsidRPr="003109E4" w:rsidRDefault="00F647EE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변형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콘텐츠로부터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원본이 아닌 다른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콘텐츠로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잘못 찾아 내는 것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A27BB6" w:rsidP="00A27BB6">
            <w:pPr>
              <w:jc w:val="left"/>
              <w:rPr>
                <w:rFonts w:ascii="굴림" w:hAnsi="굴림" w:hint="eastAsia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 xml:space="preserve">Recognize </w:t>
            </w:r>
            <w:r>
              <w:rPr>
                <w:rFonts w:ascii="굴림" w:hAnsi="굴림"/>
                <w:szCs w:val="20"/>
              </w:rPr>
              <w:t>fail</w:t>
            </w:r>
          </w:p>
        </w:tc>
        <w:tc>
          <w:tcPr>
            <w:tcW w:w="1295" w:type="dxa"/>
            <w:shd w:val="clear" w:color="auto" w:fill="auto"/>
          </w:tcPr>
          <w:p w:rsidR="00F647EE" w:rsidRPr="003109E4" w:rsidRDefault="00A27BB6" w:rsidP="00DA4D2A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ROBUST_FAIL</w:t>
            </w:r>
          </w:p>
        </w:tc>
        <w:tc>
          <w:tcPr>
            <w:tcW w:w="1414" w:type="dxa"/>
            <w:shd w:val="clear" w:color="auto" w:fill="auto"/>
          </w:tcPr>
          <w:p w:rsidR="00F647EE" w:rsidRPr="003109E4" w:rsidRDefault="00F647EE" w:rsidP="00DA4D2A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F647EE" w:rsidRPr="003109E4" w:rsidTr="009531A2">
        <w:tc>
          <w:tcPr>
            <w:tcW w:w="674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23</w:t>
            </w:r>
          </w:p>
        </w:tc>
        <w:tc>
          <w:tcPr>
            <w:tcW w:w="1696" w:type="dxa"/>
            <w:shd w:val="clear" w:color="auto" w:fill="auto"/>
          </w:tcPr>
          <w:p w:rsidR="00F647EE" w:rsidRPr="003109E4" w:rsidRDefault="00F647EE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부정오류</w:t>
            </w:r>
          </w:p>
        </w:tc>
        <w:tc>
          <w:tcPr>
            <w:tcW w:w="3109" w:type="dxa"/>
            <w:shd w:val="clear" w:color="auto" w:fill="auto"/>
          </w:tcPr>
          <w:p w:rsidR="00F647EE" w:rsidRPr="003109E4" w:rsidRDefault="00F647EE" w:rsidP="00DA4D2A">
            <w:pPr>
              <w:jc w:val="left"/>
              <w:rPr>
                <w:rFonts w:ascii="굴림" w:hAnsi="굴림"/>
                <w:szCs w:val="20"/>
              </w:rPr>
            </w:pPr>
            <w:proofErr w:type="spellStart"/>
            <w:r w:rsidRPr="003109E4">
              <w:rPr>
                <w:rFonts w:ascii="굴림" w:hAnsi="굴림" w:hint="eastAsia"/>
                <w:szCs w:val="20"/>
              </w:rPr>
              <w:t>포렌식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마크가 삽입되어 있으나, 이를 없다고 판단하는 것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F647EE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False </w:t>
            </w:r>
            <w:r w:rsidRPr="003109E4">
              <w:rPr>
                <w:rFonts w:ascii="굴림" w:hAnsi="굴림"/>
                <w:szCs w:val="20"/>
              </w:rPr>
              <w:t>negative</w:t>
            </w:r>
          </w:p>
        </w:tc>
        <w:tc>
          <w:tcPr>
            <w:tcW w:w="1295" w:type="dxa"/>
            <w:shd w:val="clear" w:color="auto" w:fill="auto"/>
          </w:tcPr>
          <w:p w:rsidR="00F647EE" w:rsidRPr="003109E4" w:rsidRDefault="00A27BB6" w:rsidP="00DA4D2A">
            <w:pPr>
              <w:jc w:val="left"/>
              <w:rPr>
                <w:rFonts w:ascii="굴림" w:hAnsi="굴림"/>
                <w:szCs w:val="20"/>
              </w:rPr>
            </w:pPr>
            <w:r w:rsidRPr="00A27BB6">
              <w:rPr>
                <w:rFonts w:ascii="굴림" w:hAnsi="굴림"/>
                <w:szCs w:val="20"/>
              </w:rPr>
              <w:t>FALSE_NEGATIVE</w:t>
            </w:r>
          </w:p>
        </w:tc>
        <w:tc>
          <w:tcPr>
            <w:tcW w:w="1414" w:type="dxa"/>
            <w:shd w:val="clear" w:color="auto" w:fill="auto"/>
          </w:tcPr>
          <w:p w:rsidR="00F647EE" w:rsidRPr="003109E4" w:rsidRDefault="00F647EE" w:rsidP="00DA4D2A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F647EE" w:rsidRPr="003109E4" w:rsidTr="009531A2">
        <w:tc>
          <w:tcPr>
            <w:tcW w:w="674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24</w:t>
            </w:r>
          </w:p>
        </w:tc>
        <w:tc>
          <w:tcPr>
            <w:tcW w:w="1696" w:type="dxa"/>
            <w:shd w:val="clear" w:color="auto" w:fill="auto"/>
          </w:tcPr>
          <w:p w:rsidR="00F647EE" w:rsidRPr="003109E4" w:rsidRDefault="00F647EE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긍정오류</w:t>
            </w:r>
          </w:p>
        </w:tc>
        <w:tc>
          <w:tcPr>
            <w:tcW w:w="3109" w:type="dxa"/>
            <w:shd w:val="clear" w:color="auto" w:fill="auto"/>
          </w:tcPr>
          <w:p w:rsidR="00F647EE" w:rsidRPr="003109E4" w:rsidRDefault="00F647EE" w:rsidP="00DA4D2A">
            <w:pPr>
              <w:jc w:val="left"/>
              <w:rPr>
                <w:rFonts w:ascii="굴림" w:hAnsi="굴림"/>
                <w:szCs w:val="20"/>
              </w:rPr>
            </w:pPr>
            <w:proofErr w:type="spellStart"/>
            <w:r w:rsidRPr="003109E4">
              <w:rPr>
                <w:rFonts w:ascii="굴림" w:hAnsi="굴림" w:hint="eastAsia"/>
                <w:szCs w:val="20"/>
              </w:rPr>
              <w:t>포렌식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마크가 삽입되어 있</w:t>
            </w:r>
            <w:r w:rsidRPr="003109E4">
              <w:rPr>
                <w:rFonts w:ascii="굴림" w:hAnsi="굴림" w:hint="eastAsia"/>
                <w:szCs w:val="20"/>
              </w:rPr>
              <w:lastRenderedPageBreak/>
              <w:t>지 않은데, 마크를 검출해 내는 것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F647EE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lastRenderedPageBreak/>
              <w:t>False positive</w:t>
            </w:r>
          </w:p>
        </w:tc>
        <w:tc>
          <w:tcPr>
            <w:tcW w:w="1295" w:type="dxa"/>
            <w:shd w:val="clear" w:color="auto" w:fill="auto"/>
          </w:tcPr>
          <w:p w:rsidR="00F647EE" w:rsidRPr="003109E4" w:rsidRDefault="00A27BB6" w:rsidP="00DA4D2A">
            <w:pPr>
              <w:jc w:val="left"/>
              <w:rPr>
                <w:rFonts w:ascii="굴림" w:hAnsi="굴림"/>
                <w:szCs w:val="20"/>
              </w:rPr>
            </w:pPr>
            <w:r w:rsidRPr="00A27BB6">
              <w:rPr>
                <w:rFonts w:ascii="굴림" w:hAnsi="굴림"/>
                <w:szCs w:val="20"/>
              </w:rPr>
              <w:t>FALSE_POSITIVE</w:t>
            </w:r>
          </w:p>
        </w:tc>
        <w:tc>
          <w:tcPr>
            <w:tcW w:w="1414" w:type="dxa"/>
            <w:shd w:val="clear" w:color="auto" w:fill="auto"/>
          </w:tcPr>
          <w:p w:rsidR="00F647EE" w:rsidRPr="003109E4" w:rsidRDefault="00F647EE" w:rsidP="00DA4D2A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F647EE" w:rsidRPr="003109E4" w:rsidTr="009531A2">
        <w:tc>
          <w:tcPr>
            <w:tcW w:w="674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24</w:t>
            </w:r>
          </w:p>
        </w:tc>
        <w:tc>
          <w:tcPr>
            <w:tcW w:w="1696" w:type="dxa"/>
            <w:shd w:val="clear" w:color="auto" w:fill="auto"/>
          </w:tcPr>
          <w:p w:rsidR="00F647EE" w:rsidRPr="003109E4" w:rsidRDefault="00F647EE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시나리오</w:t>
            </w:r>
          </w:p>
        </w:tc>
        <w:tc>
          <w:tcPr>
            <w:tcW w:w="3109" w:type="dxa"/>
            <w:shd w:val="clear" w:color="auto" w:fill="auto"/>
          </w:tcPr>
          <w:p w:rsidR="00F647EE" w:rsidRPr="003109E4" w:rsidRDefault="00F647EE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성능평가를 수행하기 위해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데데이타셋으부터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임의의 평가 대상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콘텐츠를</w:t>
            </w:r>
            <w:proofErr w:type="spellEnd"/>
            <w:r w:rsidRPr="003109E4">
              <w:rPr>
                <w:rFonts w:ascii="굴림" w:hAnsi="굴림" w:hint="eastAsia"/>
                <w:szCs w:val="20"/>
              </w:rPr>
              <w:t xml:space="preserve"> 골라내는 행위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A27BB6" w:rsidP="00DA4D2A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/>
                <w:szCs w:val="20"/>
              </w:rPr>
              <w:t>Test plan</w:t>
            </w:r>
          </w:p>
        </w:tc>
        <w:tc>
          <w:tcPr>
            <w:tcW w:w="1295" w:type="dxa"/>
            <w:shd w:val="clear" w:color="auto" w:fill="auto"/>
          </w:tcPr>
          <w:p w:rsidR="00F647EE" w:rsidRPr="00A27BB6" w:rsidRDefault="00A27BB6" w:rsidP="00A27BB6">
            <w:pPr>
              <w:rPr>
                <w:rFonts w:ascii="굴림" w:hAnsi="굴림"/>
                <w:szCs w:val="20"/>
              </w:rPr>
            </w:pPr>
            <w:r w:rsidRPr="00A27BB6">
              <w:rPr>
                <w:rFonts w:ascii="굴림" w:hAnsi="굴림"/>
                <w:szCs w:val="20"/>
              </w:rPr>
              <w:t>TEST_PLAN_ID</w:t>
            </w:r>
          </w:p>
        </w:tc>
        <w:tc>
          <w:tcPr>
            <w:tcW w:w="1414" w:type="dxa"/>
            <w:shd w:val="clear" w:color="auto" w:fill="auto"/>
          </w:tcPr>
          <w:p w:rsidR="00F647EE" w:rsidRPr="003109E4" w:rsidRDefault="00F647EE" w:rsidP="00DA4D2A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B21606" w:rsidRPr="003109E4" w:rsidTr="009531A2">
        <w:tc>
          <w:tcPr>
            <w:tcW w:w="674" w:type="dxa"/>
            <w:shd w:val="clear" w:color="auto" w:fill="auto"/>
          </w:tcPr>
          <w:p w:rsidR="00B21606" w:rsidRPr="003109E4" w:rsidRDefault="00B21606" w:rsidP="00DA4D2A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2</w:t>
            </w:r>
            <w:r w:rsidRPr="003109E4">
              <w:rPr>
                <w:rFonts w:ascii="굴림" w:hAnsi="굴림"/>
                <w:szCs w:val="20"/>
              </w:rPr>
              <w:t>5</w:t>
            </w:r>
          </w:p>
        </w:tc>
        <w:tc>
          <w:tcPr>
            <w:tcW w:w="1696" w:type="dxa"/>
            <w:shd w:val="clear" w:color="auto" w:fill="auto"/>
          </w:tcPr>
          <w:p w:rsidR="00B21606" w:rsidRPr="003109E4" w:rsidRDefault="00B21606" w:rsidP="007E58DB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회원가입이메일</w:t>
            </w:r>
          </w:p>
        </w:tc>
        <w:tc>
          <w:tcPr>
            <w:tcW w:w="3109" w:type="dxa"/>
            <w:shd w:val="clear" w:color="auto" w:fill="auto"/>
          </w:tcPr>
          <w:p w:rsidR="00B21606" w:rsidRPr="003109E4" w:rsidRDefault="00B21606" w:rsidP="00DA4D2A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회원가입을 위한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이메일주소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B21606" w:rsidRPr="003109E4" w:rsidRDefault="00A27BB6" w:rsidP="00A27BB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/>
                <w:szCs w:val="20"/>
              </w:rPr>
              <w:t>Join m</w:t>
            </w:r>
            <w:r>
              <w:rPr>
                <w:rFonts w:ascii="굴림" w:hAnsi="굴림" w:hint="eastAsia"/>
                <w:szCs w:val="20"/>
              </w:rPr>
              <w:t xml:space="preserve">ailing </w:t>
            </w:r>
          </w:p>
        </w:tc>
        <w:tc>
          <w:tcPr>
            <w:tcW w:w="1295" w:type="dxa"/>
            <w:shd w:val="clear" w:color="auto" w:fill="auto"/>
          </w:tcPr>
          <w:p w:rsidR="00B21606" w:rsidRPr="003109E4" w:rsidRDefault="00A27BB6" w:rsidP="00DA4D2A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JOIN_MAIL</w:t>
            </w:r>
          </w:p>
        </w:tc>
        <w:tc>
          <w:tcPr>
            <w:tcW w:w="1414" w:type="dxa"/>
            <w:shd w:val="clear" w:color="auto" w:fill="auto"/>
          </w:tcPr>
          <w:p w:rsidR="00B21606" w:rsidRPr="003109E4" w:rsidRDefault="00B21606" w:rsidP="00DA4D2A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B21606" w:rsidRPr="003109E4" w:rsidTr="009531A2">
        <w:tc>
          <w:tcPr>
            <w:tcW w:w="674" w:type="dxa"/>
            <w:shd w:val="clear" w:color="auto" w:fill="auto"/>
          </w:tcPr>
          <w:p w:rsidR="00B21606" w:rsidRPr="003109E4" w:rsidRDefault="00B21606" w:rsidP="00B21606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2</w:t>
            </w:r>
            <w:r w:rsidRPr="003109E4">
              <w:rPr>
                <w:rFonts w:ascii="굴림" w:hAnsi="굴림"/>
                <w:szCs w:val="20"/>
              </w:rPr>
              <w:t>6</w:t>
            </w:r>
          </w:p>
        </w:tc>
        <w:tc>
          <w:tcPr>
            <w:tcW w:w="1696" w:type="dxa"/>
            <w:shd w:val="clear" w:color="auto" w:fill="auto"/>
          </w:tcPr>
          <w:p w:rsidR="00B21606" w:rsidRPr="003109E4" w:rsidRDefault="00B21606" w:rsidP="00B21606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회원가입제목</w:t>
            </w:r>
          </w:p>
        </w:tc>
        <w:tc>
          <w:tcPr>
            <w:tcW w:w="3109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회원가입을 위한 주소</w:t>
            </w:r>
          </w:p>
        </w:tc>
        <w:tc>
          <w:tcPr>
            <w:tcW w:w="1701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Join mailing title</w:t>
            </w:r>
          </w:p>
        </w:tc>
        <w:tc>
          <w:tcPr>
            <w:tcW w:w="1295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JOIN_MAIL_TITLE</w:t>
            </w:r>
          </w:p>
        </w:tc>
        <w:tc>
          <w:tcPr>
            <w:tcW w:w="1414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B21606" w:rsidRPr="003109E4" w:rsidTr="009531A2">
        <w:tc>
          <w:tcPr>
            <w:tcW w:w="674" w:type="dxa"/>
            <w:shd w:val="clear" w:color="auto" w:fill="auto"/>
          </w:tcPr>
          <w:p w:rsidR="00B21606" w:rsidRPr="003109E4" w:rsidRDefault="00B21606" w:rsidP="00B21606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27</w:t>
            </w:r>
          </w:p>
        </w:tc>
        <w:tc>
          <w:tcPr>
            <w:tcW w:w="1696" w:type="dxa"/>
            <w:shd w:val="clear" w:color="auto" w:fill="auto"/>
          </w:tcPr>
          <w:p w:rsidR="00B21606" w:rsidRPr="003109E4" w:rsidRDefault="00B21606" w:rsidP="00B21606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콘텐츠ID</w:t>
            </w:r>
          </w:p>
        </w:tc>
        <w:tc>
          <w:tcPr>
            <w:tcW w:w="3109" w:type="dxa"/>
            <w:shd w:val="clear" w:color="auto" w:fill="auto"/>
          </w:tcPr>
          <w:p w:rsidR="00B21606" w:rsidRPr="003109E4" w:rsidRDefault="00B21606" w:rsidP="00B21606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콘텐츠를 식별하기 위한 고유 아이디</w:t>
            </w:r>
          </w:p>
        </w:tc>
        <w:tc>
          <w:tcPr>
            <w:tcW w:w="1701" w:type="dxa"/>
            <w:shd w:val="clear" w:color="auto" w:fill="auto"/>
          </w:tcPr>
          <w:p w:rsidR="00B21606" w:rsidRPr="003109E4" w:rsidRDefault="00A27BB6" w:rsidP="00A27BB6">
            <w:pPr>
              <w:rPr>
                <w:rFonts w:ascii="굴림" w:hAnsi="굴림" w:hint="eastAsia"/>
                <w:szCs w:val="20"/>
              </w:rPr>
            </w:pPr>
            <w:r>
              <w:rPr>
                <w:rFonts w:ascii="굴림" w:hAnsi="굴림"/>
                <w:szCs w:val="20"/>
              </w:rPr>
              <w:t>C</w:t>
            </w:r>
            <w:r>
              <w:rPr>
                <w:rFonts w:ascii="굴림" w:hAnsi="굴림" w:hint="eastAsia"/>
                <w:szCs w:val="20"/>
              </w:rPr>
              <w:t>ontent</w:t>
            </w:r>
            <w:r>
              <w:rPr>
                <w:rFonts w:ascii="굴림" w:hAnsi="굴림"/>
                <w:szCs w:val="20"/>
              </w:rPr>
              <w:t xml:space="preserve"> identify</w:t>
            </w:r>
          </w:p>
        </w:tc>
        <w:tc>
          <w:tcPr>
            <w:tcW w:w="1295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CONTENT_ID</w:t>
            </w:r>
          </w:p>
        </w:tc>
        <w:tc>
          <w:tcPr>
            <w:tcW w:w="1414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B21606" w:rsidRPr="003109E4" w:rsidTr="009531A2">
        <w:tc>
          <w:tcPr>
            <w:tcW w:w="674" w:type="dxa"/>
            <w:shd w:val="clear" w:color="auto" w:fill="auto"/>
          </w:tcPr>
          <w:p w:rsidR="00B21606" w:rsidRPr="003109E4" w:rsidRDefault="00B21606" w:rsidP="00B21606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28</w:t>
            </w:r>
          </w:p>
        </w:tc>
        <w:tc>
          <w:tcPr>
            <w:tcW w:w="1696" w:type="dxa"/>
            <w:shd w:val="clear" w:color="auto" w:fill="auto"/>
          </w:tcPr>
          <w:p w:rsidR="00B21606" w:rsidRPr="003109E4" w:rsidRDefault="00B21606" w:rsidP="00B21606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OSP명</w:t>
            </w:r>
          </w:p>
        </w:tc>
        <w:tc>
          <w:tcPr>
            <w:tcW w:w="3109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OSP 이름</w:t>
            </w:r>
          </w:p>
        </w:tc>
        <w:tc>
          <w:tcPr>
            <w:tcW w:w="1701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OSP Name</w:t>
            </w:r>
          </w:p>
        </w:tc>
        <w:tc>
          <w:tcPr>
            <w:tcW w:w="1295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OSP_NAME</w:t>
            </w:r>
          </w:p>
        </w:tc>
        <w:tc>
          <w:tcPr>
            <w:tcW w:w="1414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B21606" w:rsidRPr="003109E4" w:rsidTr="009531A2">
        <w:tc>
          <w:tcPr>
            <w:tcW w:w="674" w:type="dxa"/>
            <w:shd w:val="clear" w:color="auto" w:fill="auto"/>
          </w:tcPr>
          <w:p w:rsidR="00B21606" w:rsidRPr="003109E4" w:rsidRDefault="00B21606" w:rsidP="00B21606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29</w:t>
            </w:r>
          </w:p>
        </w:tc>
        <w:tc>
          <w:tcPr>
            <w:tcW w:w="1696" w:type="dxa"/>
            <w:shd w:val="clear" w:color="auto" w:fill="auto"/>
          </w:tcPr>
          <w:p w:rsidR="00B21606" w:rsidRPr="003109E4" w:rsidRDefault="00B21606" w:rsidP="00B21606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업로드상태</w:t>
            </w:r>
          </w:p>
        </w:tc>
        <w:tc>
          <w:tcPr>
            <w:tcW w:w="3109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업로드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상태구분값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Upload status</w:t>
            </w:r>
          </w:p>
        </w:tc>
        <w:tc>
          <w:tcPr>
            <w:tcW w:w="1295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UPLOAD_STATUS</w:t>
            </w:r>
          </w:p>
        </w:tc>
        <w:tc>
          <w:tcPr>
            <w:tcW w:w="1414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B21606" w:rsidRPr="003109E4" w:rsidTr="009531A2">
        <w:tc>
          <w:tcPr>
            <w:tcW w:w="674" w:type="dxa"/>
            <w:shd w:val="clear" w:color="auto" w:fill="auto"/>
          </w:tcPr>
          <w:p w:rsidR="00B21606" w:rsidRPr="003109E4" w:rsidRDefault="00B21606" w:rsidP="00B21606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30</w:t>
            </w:r>
          </w:p>
        </w:tc>
        <w:tc>
          <w:tcPr>
            <w:tcW w:w="1696" w:type="dxa"/>
            <w:shd w:val="clear" w:color="auto" w:fill="auto"/>
          </w:tcPr>
          <w:p w:rsidR="00B21606" w:rsidRPr="003109E4" w:rsidRDefault="00B21606" w:rsidP="00B21606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로그권리사</w:t>
            </w:r>
          </w:p>
        </w:tc>
        <w:tc>
          <w:tcPr>
            <w:tcW w:w="3109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 xml:space="preserve">로그정보에 대한 </w:t>
            </w:r>
            <w:proofErr w:type="spellStart"/>
            <w:r w:rsidRPr="003109E4">
              <w:rPr>
                <w:rFonts w:ascii="굴림" w:hAnsi="굴림" w:hint="eastAsia"/>
                <w:szCs w:val="20"/>
              </w:rPr>
              <w:t>권리사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/>
                <w:szCs w:val="20"/>
              </w:rPr>
              <w:t>Copyright</w:t>
            </w:r>
          </w:p>
        </w:tc>
        <w:tc>
          <w:tcPr>
            <w:tcW w:w="1295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COPYRIGHT</w:t>
            </w:r>
          </w:p>
        </w:tc>
        <w:tc>
          <w:tcPr>
            <w:tcW w:w="1414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B21606" w:rsidRPr="003109E4" w:rsidTr="009531A2">
        <w:tc>
          <w:tcPr>
            <w:tcW w:w="674" w:type="dxa"/>
            <w:shd w:val="clear" w:color="auto" w:fill="auto"/>
          </w:tcPr>
          <w:p w:rsidR="00B21606" w:rsidRPr="003109E4" w:rsidRDefault="00B21606" w:rsidP="00B21606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31</w:t>
            </w:r>
          </w:p>
        </w:tc>
        <w:tc>
          <w:tcPr>
            <w:tcW w:w="1696" w:type="dxa"/>
            <w:shd w:val="clear" w:color="auto" w:fill="auto"/>
          </w:tcPr>
          <w:p w:rsidR="00B21606" w:rsidRPr="003109E4" w:rsidRDefault="00B21606" w:rsidP="00B21606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작업시작일</w:t>
            </w:r>
          </w:p>
        </w:tc>
        <w:tc>
          <w:tcPr>
            <w:tcW w:w="3109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작업을 시작한 일자</w:t>
            </w:r>
          </w:p>
        </w:tc>
        <w:tc>
          <w:tcPr>
            <w:tcW w:w="1701" w:type="dxa"/>
            <w:shd w:val="clear" w:color="auto" w:fill="auto"/>
          </w:tcPr>
          <w:p w:rsidR="00B21606" w:rsidRPr="003109E4" w:rsidRDefault="00A27BB6" w:rsidP="00A27BB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/>
                <w:szCs w:val="20"/>
              </w:rPr>
              <w:t xml:space="preserve">Start </w:t>
            </w:r>
            <w:proofErr w:type="spellStart"/>
            <w:r>
              <w:rPr>
                <w:rFonts w:ascii="굴림" w:hAnsi="굴림"/>
                <w:szCs w:val="20"/>
              </w:rPr>
              <w:t>datatime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START_DT</w:t>
            </w:r>
          </w:p>
        </w:tc>
        <w:tc>
          <w:tcPr>
            <w:tcW w:w="1414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B21606" w:rsidRPr="003109E4" w:rsidTr="009531A2">
        <w:tc>
          <w:tcPr>
            <w:tcW w:w="674" w:type="dxa"/>
            <w:shd w:val="clear" w:color="auto" w:fill="auto"/>
          </w:tcPr>
          <w:p w:rsidR="00B21606" w:rsidRPr="003109E4" w:rsidRDefault="00B21606" w:rsidP="00B21606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32</w:t>
            </w:r>
          </w:p>
        </w:tc>
        <w:tc>
          <w:tcPr>
            <w:tcW w:w="1696" w:type="dxa"/>
            <w:shd w:val="clear" w:color="auto" w:fill="auto"/>
          </w:tcPr>
          <w:p w:rsidR="00B21606" w:rsidRPr="003109E4" w:rsidRDefault="00B21606" w:rsidP="00B21606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작업종료일</w:t>
            </w:r>
          </w:p>
        </w:tc>
        <w:tc>
          <w:tcPr>
            <w:tcW w:w="3109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작업을 종료한 일자</w:t>
            </w:r>
          </w:p>
        </w:tc>
        <w:tc>
          <w:tcPr>
            <w:tcW w:w="1701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 xml:space="preserve">End </w:t>
            </w:r>
            <w:proofErr w:type="spellStart"/>
            <w:r>
              <w:rPr>
                <w:rFonts w:ascii="굴림" w:hAnsi="굴림" w:hint="eastAsia"/>
                <w:szCs w:val="20"/>
              </w:rPr>
              <w:t>datetime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END_DT</w:t>
            </w:r>
          </w:p>
        </w:tc>
        <w:tc>
          <w:tcPr>
            <w:tcW w:w="1414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B21606" w:rsidRPr="003109E4" w:rsidTr="009531A2">
        <w:tc>
          <w:tcPr>
            <w:tcW w:w="674" w:type="dxa"/>
            <w:shd w:val="clear" w:color="auto" w:fill="auto"/>
          </w:tcPr>
          <w:p w:rsidR="00B21606" w:rsidRPr="003109E4" w:rsidRDefault="00B21606" w:rsidP="00B21606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33</w:t>
            </w:r>
          </w:p>
        </w:tc>
        <w:tc>
          <w:tcPr>
            <w:tcW w:w="1696" w:type="dxa"/>
            <w:shd w:val="clear" w:color="auto" w:fill="auto"/>
          </w:tcPr>
          <w:p w:rsidR="00B21606" w:rsidRPr="003109E4" w:rsidRDefault="00B21606" w:rsidP="00B21606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요약결과</w:t>
            </w:r>
          </w:p>
        </w:tc>
        <w:tc>
          <w:tcPr>
            <w:tcW w:w="3109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요약에 대한 상세내용</w:t>
            </w:r>
          </w:p>
        </w:tc>
        <w:tc>
          <w:tcPr>
            <w:tcW w:w="1701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Comment</w:t>
            </w:r>
          </w:p>
        </w:tc>
        <w:tc>
          <w:tcPr>
            <w:tcW w:w="1295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COMMENT</w:t>
            </w:r>
          </w:p>
        </w:tc>
        <w:tc>
          <w:tcPr>
            <w:tcW w:w="1414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</w:p>
        </w:tc>
      </w:tr>
      <w:tr w:rsidR="00B21606" w:rsidRPr="003109E4" w:rsidTr="009531A2">
        <w:tc>
          <w:tcPr>
            <w:tcW w:w="674" w:type="dxa"/>
            <w:shd w:val="clear" w:color="auto" w:fill="auto"/>
          </w:tcPr>
          <w:p w:rsidR="00B21606" w:rsidRPr="003109E4" w:rsidRDefault="00B21606" w:rsidP="00B21606">
            <w:pPr>
              <w:jc w:val="center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34</w:t>
            </w:r>
          </w:p>
        </w:tc>
        <w:tc>
          <w:tcPr>
            <w:tcW w:w="1696" w:type="dxa"/>
            <w:shd w:val="clear" w:color="auto" w:fill="auto"/>
          </w:tcPr>
          <w:p w:rsidR="00B21606" w:rsidRPr="003109E4" w:rsidRDefault="00B21606" w:rsidP="00B21606">
            <w:pPr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부하테스트시 인식시간</w:t>
            </w:r>
          </w:p>
        </w:tc>
        <w:tc>
          <w:tcPr>
            <w:tcW w:w="3109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  <w:r w:rsidRPr="003109E4">
              <w:rPr>
                <w:rFonts w:ascii="굴림" w:hAnsi="굴림" w:hint="eastAsia"/>
                <w:szCs w:val="20"/>
              </w:rPr>
              <w:t>부하테스트에 대한 인식 시간</w:t>
            </w:r>
          </w:p>
        </w:tc>
        <w:tc>
          <w:tcPr>
            <w:tcW w:w="1701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Load test time</w:t>
            </w:r>
          </w:p>
        </w:tc>
        <w:tc>
          <w:tcPr>
            <w:tcW w:w="1295" w:type="dxa"/>
            <w:shd w:val="clear" w:color="auto" w:fill="auto"/>
          </w:tcPr>
          <w:p w:rsidR="00B21606" w:rsidRPr="003109E4" w:rsidRDefault="00A27BB6" w:rsidP="00B21606">
            <w:pPr>
              <w:jc w:val="left"/>
              <w:rPr>
                <w:rFonts w:ascii="굴림" w:hAnsi="굴림"/>
                <w:szCs w:val="20"/>
              </w:rPr>
            </w:pPr>
            <w:r w:rsidRPr="00A27BB6">
              <w:rPr>
                <w:rFonts w:ascii="굴림" w:hAnsi="굴림"/>
                <w:szCs w:val="20"/>
              </w:rPr>
              <w:t>LOADTEST</w:t>
            </w:r>
            <w:r>
              <w:rPr>
                <w:rFonts w:ascii="굴림" w:hAnsi="굴림"/>
                <w:szCs w:val="20"/>
              </w:rPr>
              <w:t>_TIME</w:t>
            </w:r>
          </w:p>
        </w:tc>
        <w:tc>
          <w:tcPr>
            <w:tcW w:w="1414" w:type="dxa"/>
            <w:shd w:val="clear" w:color="auto" w:fill="auto"/>
          </w:tcPr>
          <w:p w:rsidR="00B21606" w:rsidRPr="003109E4" w:rsidRDefault="00B21606" w:rsidP="00B21606">
            <w:pPr>
              <w:jc w:val="left"/>
              <w:rPr>
                <w:rFonts w:ascii="굴림" w:hAnsi="굴림"/>
                <w:szCs w:val="20"/>
              </w:rPr>
            </w:pPr>
          </w:p>
        </w:tc>
      </w:tr>
    </w:tbl>
    <w:p w:rsidR="007E58DB" w:rsidRPr="007E58DB" w:rsidRDefault="007E58DB" w:rsidP="007E58DB"/>
    <w:p w:rsidR="006038E1" w:rsidRDefault="00F647EE" w:rsidP="009F2317">
      <w:pPr>
        <w:pStyle w:val="2"/>
        <w:spacing w:before="180" w:after="180"/>
      </w:pPr>
      <w:bookmarkStart w:id="15" w:name="_Toc459560571"/>
      <w:r>
        <w:rPr>
          <w:rFonts w:hint="eastAsia"/>
        </w:rPr>
        <w:t>표준 도메인 사전</w:t>
      </w:r>
      <w:bookmarkEnd w:id="15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"/>
        <w:gridCol w:w="1509"/>
        <w:gridCol w:w="3751"/>
        <w:gridCol w:w="1665"/>
        <w:gridCol w:w="2314"/>
      </w:tblGrid>
      <w:tr w:rsidR="00F647EE" w:rsidRPr="003109E4" w:rsidTr="00DA4D2A">
        <w:tc>
          <w:tcPr>
            <w:tcW w:w="665" w:type="dxa"/>
            <w:shd w:val="clear" w:color="auto" w:fill="DDD9C3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  <w:b/>
              </w:rPr>
            </w:pPr>
            <w:r w:rsidRPr="003109E4">
              <w:rPr>
                <w:rFonts w:ascii="굴림" w:hAnsi="굴림" w:hint="eastAsia"/>
                <w:b/>
              </w:rPr>
              <w:t>번호</w:t>
            </w:r>
          </w:p>
        </w:tc>
        <w:tc>
          <w:tcPr>
            <w:tcW w:w="1570" w:type="dxa"/>
            <w:shd w:val="clear" w:color="auto" w:fill="DDD9C3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  <w:b/>
              </w:rPr>
            </w:pPr>
            <w:proofErr w:type="spellStart"/>
            <w:r w:rsidRPr="003109E4">
              <w:rPr>
                <w:rFonts w:ascii="굴림" w:hAnsi="굴림" w:hint="eastAsia"/>
                <w:b/>
              </w:rPr>
              <w:t>도메인명</w:t>
            </w:r>
            <w:proofErr w:type="spellEnd"/>
          </w:p>
        </w:tc>
        <w:tc>
          <w:tcPr>
            <w:tcW w:w="3969" w:type="dxa"/>
            <w:shd w:val="clear" w:color="auto" w:fill="DDD9C3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  <w:b/>
              </w:rPr>
            </w:pPr>
            <w:r w:rsidRPr="003109E4">
              <w:rPr>
                <w:rFonts w:ascii="굴림" w:hAnsi="굴림" w:hint="eastAsia"/>
                <w:b/>
              </w:rPr>
              <w:t>정의</w:t>
            </w:r>
          </w:p>
        </w:tc>
        <w:tc>
          <w:tcPr>
            <w:tcW w:w="1701" w:type="dxa"/>
            <w:shd w:val="clear" w:color="auto" w:fill="DDD9C3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  <w:b/>
              </w:rPr>
            </w:pPr>
            <w:r w:rsidRPr="003109E4">
              <w:rPr>
                <w:rFonts w:ascii="굴림" w:hAnsi="굴림" w:hint="eastAsia"/>
                <w:b/>
              </w:rPr>
              <w:t>데이터 타입</w:t>
            </w:r>
          </w:p>
        </w:tc>
        <w:tc>
          <w:tcPr>
            <w:tcW w:w="1984" w:type="dxa"/>
            <w:shd w:val="clear" w:color="auto" w:fill="DDD9C3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  <w:b/>
              </w:rPr>
            </w:pPr>
            <w:r w:rsidRPr="003109E4">
              <w:rPr>
                <w:rFonts w:ascii="굴림" w:hAnsi="굴림" w:hint="eastAsia"/>
                <w:b/>
              </w:rPr>
              <w:t>비고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1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등록일시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데이터가 생성된 일시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F647EE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DATE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REG_DATE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2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콘텐츠구분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원본(0) 혹은 변형물(1)을 구분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F647EE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CHAR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CONT_GB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3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접수번호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신청에 대한 고유 접수 번호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3728AA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VAR</w:t>
            </w:r>
            <w:r w:rsidR="00F647EE" w:rsidRPr="003109E4">
              <w:rPr>
                <w:rFonts w:ascii="굴림" w:hAnsi="굴림" w:hint="eastAsia"/>
              </w:rPr>
              <w:t>CHAR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RECEIPT_NO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4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입력일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사용자에 등록된 일자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F647EE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DATE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REG_DT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5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콘텐츠ID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콘텐츠를 식별하기 위한 고유 아이디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415617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CONTENT_ID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6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사용여부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해당 데이터에 대한 사용 여부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F647EE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CHAR</w:t>
            </w:r>
            <w:r w:rsidR="003728AA" w:rsidRPr="003109E4">
              <w:rPr>
                <w:rFonts w:ascii="굴림" w:hAnsi="굴림"/>
              </w:rPr>
              <w:t>(1)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USE_YN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7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평가항목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성능평가 항목 종류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F647EE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CHAR</w:t>
            </w:r>
            <w:r w:rsidR="003728AA" w:rsidRPr="003109E4">
              <w:rPr>
                <w:rFonts w:ascii="굴림" w:hAnsi="굴림"/>
              </w:rPr>
              <w:t>(4)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TEST_TYPE_CD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8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변형파라메타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 xml:space="preserve">성능평가 항목 내의 세부 </w:t>
            </w:r>
            <w:proofErr w:type="spellStart"/>
            <w:r w:rsidRPr="003109E4">
              <w:rPr>
                <w:rFonts w:ascii="굴림" w:hAnsi="굴림" w:hint="eastAsia"/>
              </w:rPr>
              <w:t>파라메터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647EE" w:rsidRPr="003109E4" w:rsidRDefault="00F647EE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CHAR</w:t>
            </w:r>
            <w:r w:rsidR="003728AA" w:rsidRPr="003109E4">
              <w:rPr>
                <w:rFonts w:ascii="굴림" w:hAnsi="굴림"/>
              </w:rPr>
              <w:t>(5)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ROBUST_PARAM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9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입력자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등록자를 구분하는 고유 아이디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3728AA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</w:t>
            </w:r>
            <w:r w:rsidR="00F647EE" w:rsidRPr="003109E4">
              <w:rPr>
                <w:rFonts w:ascii="굴림" w:hAnsi="굴림" w:hint="eastAsia"/>
              </w:rPr>
              <w:t>CHAR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REG_USERID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10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장르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proofErr w:type="spellStart"/>
            <w:r w:rsidRPr="003109E4">
              <w:rPr>
                <w:rFonts w:ascii="굴림" w:hAnsi="굴림" w:hint="eastAsia"/>
              </w:rPr>
              <w:t>콘텐츠를</w:t>
            </w:r>
            <w:proofErr w:type="spellEnd"/>
            <w:r w:rsidRPr="003109E4">
              <w:rPr>
                <w:rFonts w:ascii="굴림" w:hAnsi="굴림" w:hint="eastAsia"/>
              </w:rPr>
              <w:t xml:space="preserve"> 분류하기 위한 장르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F647EE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CHAR</w:t>
            </w:r>
            <w:r w:rsidR="003728AA" w:rsidRPr="003109E4">
              <w:rPr>
                <w:rFonts w:ascii="굴림" w:hAnsi="굴림"/>
              </w:rPr>
              <w:t>(4)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GENRE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11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업체키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 xml:space="preserve">기술업체 혹은 </w:t>
            </w:r>
            <w:proofErr w:type="spellStart"/>
            <w:r w:rsidRPr="003109E4">
              <w:rPr>
                <w:rFonts w:ascii="굴림" w:hAnsi="굴림" w:hint="eastAsia"/>
              </w:rPr>
              <w:t>osp</w:t>
            </w:r>
            <w:proofErr w:type="spellEnd"/>
            <w:r w:rsidRPr="003109E4">
              <w:rPr>
                <w:rFonts w:ascii="굴림" w:hAnsi="굴림" w:hint="eastAsia"/>
              </w:rPr>
              <w:t>, 권리자의 고유한 아이디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415617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USER_ID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12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등록일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데이터가 생성된 일시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F647EE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DATE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REG_DT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F647EE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13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비고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비고 사항을 기입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415617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NOTE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EF19AB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lastRenderedPageBreak/>
              <w:t>14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파일명칭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등록된 파일에 대한 명칭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415617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FILE_NAME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EF19AB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15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홈페이지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홈페이지 주소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415617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HOMEPAGE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EF19AB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16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권리자ID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권리자를 구분하는 고유한 아이디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415617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COPYRIGHT_ID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EF19AB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17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사업자번호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EF19AB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기관 및 단체의 사업자 등록 번호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415617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BIZ_NO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3728AA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18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제목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proofErr w:type="spellStart"/>
            <w:r w:rsidRPr="003109E4">
              <w:rPr>
                <w:rFonts w:ascii="굴림" w:hAnsi="굴림" w:hint="eastAsia"/>
              </w:rPr>
              <w:t>콘텐츠</w:t>
            </w:r>
            <w:proofErr w:type="spellEnd"/>
            <w:r w:rsidRPr="003109E4">
              <w:rPr>
                <w:rFonts w:ascii="굴림" w:hAnsi="굴림" w:hint="eastAsia"/>
              </w:rPr>
              <w:t xml:space="preserve"> 혹은 내용의 제목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415617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TITLE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3728AA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19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파일사이즈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파일의 실제 사이즈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3728AA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NUMBER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FILE_SIZE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3728AA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20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사업자명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기관 혹은 단체의 명칭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415617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BIZ_NM</w:t>
            </w:r>
          </w:p>
        </w:tc>
      </w:tr>
      <w:tr w:rsidR="003728AA" w:rsidRPr="003109E4" w:rsidTr="00DA4D2A">
        <w:tc>
          <w:tcPr>
            <w:tcW w:w="665" w:type="dxa"/>
            <w:shd w:val="clear" w:color="auto" w:fill="auto"/>
          </w:tcPr>
          <w:p w:rsidR="003728AA" w:rsidRPr="003109E4" w:rsidRDefault="003728AA" w:rsidP="003728A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21</w:t>
            </w:r>
          </w:p>
        </w:tc>
        <w:tc>
          <w:tcPr>
            <w:tcW w:w="1570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포렌식마크</w:t>
            </w:r>
          </w:p>
        </w:tc>
        <w:tc>
          <w:tcPr>
            <w:tcW w:w="3969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proofErr w:type="spellStart"/>
            <w:r w:rsidRPr="003109E4">
              <w:rPr>
                <w:rFonts w:ascii="굴림" w:hAnsi="굴림" w:hint="eastAsia"/>
              </w:rPr>
              <w:t>콘텐츠의</w:t>
            </w:r>
            <w:proofErr w:type="spellEnd"/>
            <w:r w:rsidRPr="003109E4">
              <w:rPr>
                <w:rFonts w:ascii="굴림" w:hAnsi="굴림" w:hint="eastAsia"/>
              </w:rPr>
              <w:t xml:space="preserve"> 유통 및 흐름을 파악하기 위해 </w:t>
            </w:r>
            <w:proofErr w:type="spellStart"/>
            <w:r w:rsidRPr="003109E4">
              <w:rPr>
                <w:rFonts w:ascii="굴림" w:hAnsi="굴림" w:hint="eastAsia"/>
              </w:rPr>
              <w:t>콘텐츠에</w:t>
            </w:r>
            <w:proofErr w:type="spellEnd"/>
            <w:r w:rsidRPr="003109E4">
              <w:rPr>
                <w:rFonts w:ascii="굴림" w:hAnsi="굴림" w:hint="eastAsia"/>
              </w:rPr>
              <w:t xml:space="preserve"> 삽입한 디지털 정보</w:t>
            </w:r>
          </w:p>
        </w:tc>
        <w:tc>
          <w:tcPr>
            <w:tcW w:w="1701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FORENSIC_MARK</w:t>
            </w:r>
          </w:p>
        </w:tc>
      </w:tr>
      <w:tr w:rsidR="003728AA" w:rsidRPr="003109E4" w:rsidTr="00DA4D2A">
        <w:tc>
          <w:tcPr>
            <w:tcW w:w="665" w:type="dxa"/>
            <w:shd w:val="clear" w:color="auto" w:fill="auto"/>
          </w:tcPr>
          <w:p w:rsidR="003728AA" w:rsidRPr="003109E4" w:rsidRDefault="003728AA" w:rsidP="003728A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22</w:t>
            </w:r>
          </w:p>
        </w:tc>
        <w:tc>
          <w:tcPr>
            <w:tcW w:w="1570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이메일</w:t>
            </w:r>
          </w:p>
        </w:tc>
        <w:tc>
          <w:tcPr>
            <w:tcW w:w="3969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proofErr w:type="spellStart"/>
            <w:r w:rsidRPr="003109E4">
              <w:rPr>
                <w:rFonts w:ascii="굴림" w:hAnsi="굴림" w:hint="eastAsia"/>
              </w:rPr>
              <w:t>이메일</w:t>
            </w:r>
            <w:proofErr w:type="spellEnd"/>
            <w:r w:rsidRPr="003109E4">
              <w:rPr>
                <w:rFonts w:ascii="굴림" w:hAnsi="굴림" w:hint="eastAsia"/>
              </w:rPr>
              <w:t xml:space="preserve"> 주소</w:t>
            </w:r>
          </w:p>
        </w:tc>
        <w:tc>
          <w:tcPr>
            <w:tcW w:w="1701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EMAIL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3728AA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23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평가구분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proofErr w:type="spellStart"/>
            <w:r w:rsidRPr="003109E4">
              <w:rPr>
                <w:rFonts w:ascii="굴림" w:hAnsi="굴림" w:hint="eastAsia"/>
              </w:rPr>
              <w:t>필터링</w:t>
            </w:r>
            <w:proofErr w:type="spellEnd"/>
            <w:r w:rsidRPr="003109E4">
              <w:rPr>
                <w:rFonts w:ascii="굴림" w:hAnsi="굴림" w:hint="eastAsia"/>
              </w:rPr>
              <w:t xml:space="preserve"> 평가, 워터마크 성능평가를 구분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F647EE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CHAR</w:t>
            </w:r>
            <w:r w:rsidR="003728AA" w:rsidRPr="003109E4">
              <w:rPr>
                <w:rFonts w:ascii="굴림" w:hAnsi="굴림"/>
              </w:rPr>
              <w:t>(2)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TEST_GB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3728AA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24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인증통과여부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성능평가를 통과 했는지 여부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F647EE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CHAR</w:t>
            </w:r>
            <w:r w:rsidR="003728AA" w:rsidRPr="003109E4">
              <w:rPr>
                <w:rFonts w:ascii="굴림" w:hAnsi="굴림"/>
              </w:rPr>
              <w:t>(1)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PASS_YN</w:t>
            </w:r>
          </w:p>
        </w:tc>
      </w:tr>
      <w:tr w:rsidR="003728AA" w:rsidRPr="003109E4" w:rsidTr="00DA4D2A">
        <w:tc>
          <w:tcPr>
            <w:tcW w:w="665" w:type="dxa"/>
            <w:shd w:val="clear" w:color="auto" w:fill="auto"/>
          </w:tcPr>
          <w:p w:rsidR="003728AA" w:rsidRPr="003109E4" w:rsidRDefault="003728AA" w:rsidP="003728A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25</w:t>
            </w:r>
          </w:p>
        </w:tc>
        <w:tc>
          <w:tcPr>
            <w:tcW w:w="1570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책임자핸드폰</w:t>
            </w:r>
          </w:p>
        </w:tc>
        <w:tc>
          <w:tcPr>
            <w:tcW w:w="3969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기관 및 단체의 책임자에 대한 핸드폰 번호</w:t>
            </w:r>
          </w:p>
        </w:tc>
        <w:tc>
          <w:tcPr>
            <w:tcW w:w="1701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TECH_HP</w:t>
            </w:r>
          </w:p>
        </w:tc>
      </w:tr>
      <w:tr w:rsidR="003728AA" w:rsidRPr="003109E4" w:rsidTr="00DA4D2A">
        <w:tc>
          <w:tcPr>
            <w:tcW w:w="665" w:type="dxa"/>
            <w:shd w:val="clear" w:color="auto" w:fill="auto"/>
          </w:tcPr>
          <w:p w:rsidR="003728AA" w:rsidRPr="003109E4" w:rsidRDefault="003728AA" w:rsidP="003728A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26</w:t>
            </w:r>
          </w:p>
        </w:tc>
        <w:tc>
          <w:tcPr>
            <w:tcW w:w="1570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책임자회사전화</w:t>
            </w:r>
          </w:p>
        </w:tc>
        <w:tc>
          <w:tcPr>
            <w:tcW w:w="3969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기관 및 단체의 책임자에 대한 전화번호</w:t>
            </w:r>
          </w:p>
        </w:tc>
        <w:tc>
          <w:tcPr>
            <w:tcW w:w="1701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TECH_OP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3728AA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27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무DB변형물여부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 xml:space="preserve">콘텐츠 중 기술업체에 제공되지 않고 테스트를 수행 하기 위한 </w:t>
            </w:r>
            <w:proofErr w:type="spellStart"/>
            <w:r w:rsidRPr="003109E4">
              <w:rPr>
                <w:rFonts w:ascii="굴림" w:hAnsi="굴림" w:hint="eastAsia"/>
              </w:rPr>
              <w:t>콘텐츠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647EE" w:rsidRPr="003109E4" w:rsidRDefault="00F647EE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CHAR</w:t>
            </w:r>
            <w:r w:rsidR="003728AA" w:rsidRPr="003109E4">
              <w:rPr>
                <w:rFonts w:ascii="굴림" w:hAnsi="굴림"/>
              </w:rPr>
              <w:t>(1)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NO_DB_CONT_YN</w:t>
            </w:r>
          </w:p>
        </w:tc>
      </w:tr>
      <w:tr w:rsidR="003728AA" w:rsidRPr="003109E4" w:rsidTr="00DA4D2A">
        <w:tc>
          <w:tcPr>
            <w:tcW w:w="665" w:type="dxa"/>
            <w:shd w:val="clear" w:color="auto" w:fill="auto"/>
          </w:tcPr>
          <w:p w:rsidR="003728AA" w:rsidRPr="003109E4" w:rsidRDefault="003728AA" w:rsidP="003728A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28</w:t>
            </w:r>
          </w:p>
        </w:tc>
        <w:tc>
          <w:tcPr>
            <w:tcW w:w="1570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책임자이메일</w:t>
            </w:r>
          </w:p>
        </w:tc>
        <w:tc>
          <w:tcPr>
            <w:tcW w:w="3969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 xml:space="preserve">기관 및 단체의 책임자에 대한 </w:t>
            </w:r>
            <w:proofErr w:type="spellStart"/>
            <w:r w:rsidRPr="003109E4">
              <w:rPr>
                <w:rFonts w:ascii="굴림" w:hAnsi="굴림" w:hint="eastAsia"/>
              </w:rPr>
              <w:t>이메일</w:t>
            </w:r>
            <w:proofErr w:type="spellEnd"/>
            <w:r w:rsidRPr="003109E4">
              <w:rPr>
                <w:rFonts w:ascii="굴림" w:hAnsi="굴림" w:hint="eastAsia"/>
              </w:rPr>
              <w:t xml:space="preserve"> 주소</w:t>
            </w:r>
          </w:p>
        </w:tc>
        <w:tc>
          <w:tcPr>
            <w:tcW w:w="1701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TECH_EMAIL</w:t>
            </w:r>
          </w:p>
        </w:tc>
      </w:tr>
      <w:tr w:rsidR="003728AA" w:rsidRPr="003109E4" w:rsidTr="00DA4D2A">
        <w:tc>
          <w:tcPr>
            <w:tcW w:w="665" w:type="dxa"/>
            <w:shd w:val="clear" w:color="auto" w:fill="auto"/>
          </w:tcPr>
          <w:p w:rsidR="003728AA" w:rsidRPr="003109E4" w:rsidRDefault="003728AA" w:rsidP="003728A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29</w:t>
            </w:r>
          </w:p>
        </w:tc>
        <w:tc>
          <w:tcPr>
            <w:tcW w:w="1570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회사명</w:t>
            </w:r>
          </w:p>
        </w:tc>
        <w:tc>
          <w:tcPr>
            <w:tcW w:w="3969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회사의 명칭</w:t>
            </w:r>
          </w:p>
        </w:tc>
        <w:tc>
          <w:tcPr>
            <w:tcW w:w="1701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COMPANY_NM</w:t>
            </w:r>
          </w:p>
        </w:tc>
      </w:tr>
      <w:tr w:rsidR="003728AA" w:rsidRPr="003109E4" w:rsidTr="00DA4D2A">
        <w:tc>
          <w:tcPr>
            <w:tcW w:w="665" w:type="dxa"/>
            <w:shd w:val="clear" w:color="auto" w:fill="auto"/>
          </w:tcPr>
          <w:p w:rsidR="003728AA" w:rsidRPr="003109E4" w:rsidRDefault="003728AA" w:rsidP="003728A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30</w:t>
            </w:r>
          </w:p>
        </w:tc>
        <w:tc>
          <w:tcPr>
            <w:tcW w:w="1570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프로그램명칭</w:t>
            </w:r>
          </w:p>
        </w:tc>
        <w:tc>
          <w:tcPr>
            <w:tcW w:w="3969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기술업체가 성능평가를 위해 제공하는 프로그램의 명칭</w:t>
            </w:r>
          </w:p>
        </w:tc>
        <w:tc>
          <w:tcPr>
            <w:tcW w:w="1701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PROGRAM_NM</w:t>
            </w:r>
          </w:p>
        </w:tc>
      </w:tr>
      <w:tr w:rsidR="003728AA" w:rsidRPr="003109E4" w:rsidTr="00DA4D2A">
        <w:tc>
          <w:tcPr>
            <w:tcW w:w="665" w:type="dxa"/>
            <w:shd w:val="clear" w:color="auto" w:fill="auto"/>
          </w:tcPr>
          <w:p w:rsidR="003728AA" w:rsidRPr="003109E4" w:rsidRDefault="003728AA" w:rsidP="003728A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31</w:t>
            </w:r>
          </w:p>
        </w:tc>
        <w:tc>
          <w:tcPr>
            <w:tcW w:w="1570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대표자명</w:t>
            </w:r>
          </w:p>
        </w:tc>
        <w:tc>
          <w:tcPr>
            <w:tcW w:w="3969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기관 혹은 단체의 대표자 성명</w:t>
            </w:r>
          </w:p>
        </w:tc>
        <w:tc>
          <w:tcPr>
            <w:tcW w:w="1701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CEO_NM</w:t>
            </w:r>
          </w:p>
        </w:tc>
      </w:tr>
      <w:tr w:rsidR="00F647EE" w:rsidRPr="003109E4" w:rsidTr="00DA4D2A">
        <w:tc>
          <w:tcPr>
            <w:tcW w:w="665" w:type="dxa"/>
            <w:shd w:val="clear" w:color="auto" w:fill="auto"/>
          </w:tcPr>
          <w:p w:rsidR="00F647EE" w:rsidRPr="003109E4" w:rsidRDefault="003728AA" w:rsidP="00DA4D2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32</w:t>
            </w:r>
          </w:p>
        </w:tc>
        <w:tc>
          <w:tcPr>
            <w:tcW w:w="1570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변경일시</w:t>
            </w:r>
          </w:p>
        </w:tc>
        <w:tc>
          <w:tcPr>
            <w:tcW w:w="3969" w:type="dxa"/>
            <w:shd w:val="clear" w:color="auto" w:fill="auto"/>
          </w:tcPr>
          <w:p w:rsidR="00F647EE" w:rsidRPr="003109E4" w:rsidRDefault="00EF19AB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데이터가 변경된 일시</w:t>
            </w:r>
          </w:p>
        </w:tc>
        <w:tc>
          <w:tcPr>
            <w:tcW w:w="1701" w:type="dxa"/>
            <w:shd w:val="clear" w:color="auto" w:fill="auto"/>
          </w:tcPr>
          <w:p w:rsidR="00F647EE" w:rsidRPr="003109E4" w:rsidRDefault="00F647EE" w:rsidP="00F647EE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DATE</w:t>
            </w:r>
          </w:p>
        </w:tc>
        <w:tc>
          <w:tcPr>
            <w:tcW w:w="1984" w:type="dxa"/>
            <w:shd w:val="clear" w:color="auto" w:fill="auto"/>
          </w:tcPr>
          <w:p w:rsidR="00F647EE" w:rsidRPr="003109E4" w:rsidRDefault="00F647EE" w:rsidP="00DA4D2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UPT_DATE</w:t>
            </w:r>
          </w:p>
        </w:tc>
      </w:tr>
      <w:tr w:rsidR="003728AA" w:rsidRPr="003109E4" w:rsidTr="00DA4D2A">
        <w:tc>
          <w:tcPr>
            <w:tcW w:w="665" w:type="dxa"/>
            <w:shd w:val="clear" w:color="auto" w:fill="auto"/>
          </w:tcPr>
          <w:p w:rsidR="003728AA" w:rsidRPr="003109E4" w:rsidRDefault="003728AA" w:rsidP="003728A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33</w:t>
            </w:r>
          </w:p>
        </w:tc>
        <w:tc>
          <w:tcPr>
            <w:tcW w:w="1570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책임자성명</w:t>
            </w:r>
          </w:p>
        </w:tc>
        <w:tc>
          <w:tcPr>
            <w:tcW w:w="3969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기관 혹은 단체의 책임자 성명</w:t>
            </w:r>
          </w:p>
        </w:tc>
        <w:tc>
          <w:tcPr>
            <w:tcW w:w="1701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TECH_NM</w:t>
            </w:r>
          </w:p>
        </w:tc>
      </w:tr>
      <w:tr w:rsidR="003728AA" w:rsidRPr="003109E4" w:rsidTr="00DA4D2A">
        <w:tc>
          <w:tcPr>
            <w:tcW w:w="665" w:type="dxa"/>
            <w:shd w:val="clear" w:color="auto" w:fill="auto"/>
          </w:tcPr>
          <w:p w:rsidR="003728AA" w:rsidRPr="003109E4" w:rsidRDefault="003728AA" w:rsidP="003728AA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34</w:t>
            </w:r>
          </w:p>
        </w:tc>
        <w:tc>
          <w:tcPr>
            <w:tcW w:w="1570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회차번호</w:t>
            </w:r>
          </w:p>
        </w:tc>
        <w:tc>
          <w:tcPr>
            <w:tcW w:w="3969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 xml:space="preserve">필드평가 신청 내역을 </w:t>
            </w:r>
            <w:proofErr w:type="spellStart"/>
            <w:r w:rsidRPr="003109E4">
              <w:rPr>
                <w:rFonts w:ascii="굴림" w:hAnsi="굴림" w:hint="eastAsia"/>
              </w:rPr>
              <w:t>그룹핑하여</w:t>
            </w:r>
            <w:proofErr w:type="spellEnd"/>
            <w:r w:rsidRPr="003109E4">
              <w:rPr>
                <w:rFonts w:ascii="굴림" w:hAnsi="굴림" w:hint="eastAsia"/>
              </w:rPr>
              <w:t xml:space="preserve"> 처리하기 위한 고유 번호</w:t>
            </w:r>
          </w:p>
        </w:tc>
        <w:tc>
          <w:tcPr>
            <w:tcW w:w="1701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3728AA" w:rsidRPr="003109E4" w:rsidRDefault="003728AA" w:rsidP="003728AA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FLD_NO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35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회원가입이메일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 xml:space="preserve">회원가입을 위한 </w:t>
            </w:r>
            <w:proofErr w:type="spellStart"/>
            <w:r w:rsidRPr="003109E4">
              <w:rPr>
                <w:rFonts w:ascii="굴림" w:hAnsi="굴림" w:hint="eastAsia"/>
              </w:rPr>
              <w:t>이메일</w:t>
            </w:r>
            <w:proofErr w:type="spellEnd"/>
            <w:r w:rsidRPr="003109E4">
              <w:rPr>
                <w:rFonts w:ascii="굴림" w:hAnsi="굴림" w:hint="eastAsia"/>
              </w:rPr>
              <w:t xml:space="preserve"> 등록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MEM_EMAIL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3</w:t>
            </w:r>
            <w:r w:rsidRPr="003109E4">
              <w:rPr>
                <w:rFonts w:ascii="굴림" w:hAnsi="굴림"/>
              </w:rPr>
              <w:t>6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회원가입제목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회원가입을 위한 제목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MEM_SUBJECT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37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회원가입내용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회원가입을 위한 내용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MEM_CONTENT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3</w:t>
            </w:r>
            <w:r w:rsidRPr="003109E4">
              <w:rPr>
                <w:rFonts w:ascii="굴림" w:hAnsi="굴림"/>
              </w:rPr>
              <w:t>8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성능평가이메일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 xml:space="preserve">성능평가를 위한 </w:t>
            </w:r>
            <w:proofErr w:type="spellStart"/>
            <w:r w:rsidRPr="003109E4">
              <w:rPr>
                <w:rFonts w:ascii="굴림" w:hAnsi="굴림" w:hint="eastAsia"/>
              </w:rPr>
              <w:t>이메일</w:t>
            </w:r>
            <w:proofErr w:type="spellEnd"/>
            <w:r w:rsidRPr="003109E4">
              <w:rPr>
                <w:rFonts w:ascii="굴림" w:hAnsi="굴림" w:hint="eastAsia"/>
              </w:rPr>
              <w:t xml:space="preserve"> 등록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PES_EMAIL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3</w:t>
            </w:r>
            <w:r w:rsidRPr="003109E4">
              <w:rPr>
                <w:rFonts w:ascii="굴림" w:hAnsi="굴림"/>
              </w:rPr>
              <w:t>9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성능평가제목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성능평가를 위한 제목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PES_SUBJECT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40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성능평가내용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성능평가를 위한 내용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PES _CONTENT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41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기술적용점검</w:t>
            </w:r>
            <w:r w:rsidRPr="003109E4">
              <w:rPr>
                <w:rFonts w:ascii="굴림" w:hAnsi="굴림" w:hint="eastAsia"/>
              </w:rPr>
              <w:lastRenderedPageBreak/>
              <w:t>이메일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lastRenderedPageBreak/>
              <w:t xml:space="preserve">기술적용점검을 위한 </w:t>
            </w:r>
            <w:proofErr w:type="spellStart"/>
            <w:r w:rsidRPr="003109E4">
              <w:rPr>
                <w:rFonts w:ascii="굴림" w:hAnsi="굴림" w:hint="eastAsia"/>
              </w:rPr>
              <w:t>이메일</w:t>
            </w:r>
            <w:proofErr w:type="spellEnd"/>
            <w:r w:rsidRPr="003109E4">
              <w:rPr>
                <w:rFonts w:ascii="굴림" w:hAnsi="굴림" w:hint="eastAsia"/>
              </w:rPr>
              <w:t xml:space="preserve"> 등록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TECH_EMAIL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42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기술적용점검제목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기술적용점검을 을 위한 제목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TECH_SUBJECT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43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기술적용점검내용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기술적용점검을 을 위한 내용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TECH_CONTENT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44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공용특징정보이메일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 xml:space="preserve">공용특징정보를 위한 </w:t>
            </w:r>
            <w:proofErr w:type="spellStart"/>
            <w:r w:rsidRPr="003109E4">
              <w:rPr>
                <w:rFonts w:ascii="굴림" w:hAnsi="굴림" w:hint="eastAsia"/>
              </w:rPr>
              <w:t>이메일</w:t>
            </w:r>
            <w:proofErr w:type="spellEnd"/>
            <w:r w:rsidRPr="003109E4">
              <w:rPr>
                <w:rFonts w:ascii="굴림" w:hAnsi="굴림" w:hint="eastAsia"/>
              </w:rPr>
              <w:t xml:space="preserve"> 등록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COM_EMAIL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45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공용특징정보제목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공용특징정보를 위한 제목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COM</w:t>
            </w:r>
            <w:r w:rsidRPr="003109E4">
              <w:rPr>
                <w:rFonts w:ascii="굴림" w:hAnsi="굴림" w:hint="eastAsia"/>
              </w:rPr>
              <w:t>_SUBJECT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46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공용특징정보내용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공용특징정보를 위한 내용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COM_CONTENT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47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콘텐츠아이디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proofErr w:type="spellStart"/>
            <w:r w:rsidRPr="003109E4">
              <w:rPr>
                <w:rFonts w:ascii="굴림" w:hAnsi="굴림" w:hint="eastAsia"/>
              </w:rPr>
              <w:t>콘텐츠</w:t>
            </w:r>
            <w:proofErr w:type="spellEnd"/>
            <w:r w:rsidRPr="003109E4">
              <w:rPr>
                <w:rFonts w:ascii="굴림" w:hAnsi="굴림"/>
              </w:rPr>
              <w:t xml:space="preserve"> </w:t>
            </w:r>
            <w:r w:rsidRPr="003109E4">
              <w:rPr>
                <w:rFonts w:ascii="굴림" w:hAnsi="굴림" w:hint="eastAsia"/>
              </w:rPr>
              <w:t>명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CONTENT_ID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48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오에스명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OSP명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OSP_NAME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4</w:t>
            </w:r>
            <w:r w:rsidRPr="003109E4">
              <w:rPr>
                <w:rFonts w:ascii="굴림" w:hAnsi="굴림" w:hint="eastAsia"/>
              </w:rPr>
              <w:t>9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권리자명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proofErr w:type="spellStart"/>
            <w:r w:rsidRPr="003109E4">
              <w:rPr>
                <w:rFonts w:ascii="굴림" w:hAnsi="굴림" w:hint="eastAsia"/>
              </w:rPr>
              <w:t>콘텐츠</w:t>
            </w:r>
            <w:proofErr w:type="spellEnd"/>
            <w:r w:rsidRPr="003109E4">
              <w:rPr>
                <w:rFonts w:ascii="굴림" w:hAnsi="굴림" w:hint="eastAsia"/>
              </w:rPr>
              <w:t xml:space="preserve"> 권리자명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RIGHT</w:t>
            </w:r>
            <w:r w:rsidRPr="003109E4">
              <w:rPr>
                <w:rFonts w:ascii="굴림" w:hAnsi="굴림" w:hint="eastAsia"/>
              </w:rPr>
              <w:t>_NAME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50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업로드상태정보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업로드 상태 정보 관리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UP_STATE_INFO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51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로그생성유무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로그생성유무</w:t>
            </w:r>
            <w:r w:rsidR="000016CB" w:rsidRPr="003109E4">
              <w:rPr>
                <w:rFonts w:ascii="굴림" w:hAnsi="굴림" w:hint="eastAsia"/>
              </w:rPr>
              <w:t xml:space="preserve"> </w:t>
            </w:r>
            <w:proofErr w:type="spellStart"/>
            <w:r w:rsidR="000016CB" w:rsidRPr="003109E4">
              <w:rPr>
                <w:rFonts w:ascii="굴림" w:hAnsi="굴림" w:hint="eastAsia"/>
              </w:rPr>
              <w:t>구분값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LOG_CRE_YN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52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로그시간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로그시간</w:t>
            </w:r>
            <w:r w:rsidR="000016CB" w:rsidRPr="003109E4">
              <w:rPr>
                <w:rFonts w:ascii="굴림" w:hAnsi="굴림" w:hint="eastAsia"/>
              </w:rPr>
              <w:t xml:space="preserve"> 기록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DATE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LOG_TIME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53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로그행위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로그행위</w:t>
            </w:r>
            <w:r w:rsidR="000016CB" w:rsidRPr="003109E4">
              <w:rPr>
                <w:rFonts w:ascii="굴림" w:hAnsi="굴림" w:hint="eastAsia"/>
              </w:rPr>
              <w:t xml:space="preserve"> 기록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LOG_ACT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54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로그제목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로그제목</w:t>
            </w:r>
            <w:r w:rsidR="000016CB" w:rsidRPr="003109E4">
              <w:rPr>
                <w:rFonts w:ascii="굴림" w:hAnsi="굴림" w:hint="eastAsia"/>
              </w:rPr>
              <w:t xml:space="preserve"> 기록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LOG_TITLE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55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로그권리자명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로그권리자명</w:t>
            </w:r>
            <w:r w:rsidR="000016CB" w:rsidRPr="003109E4">
              <w:rPr>
                <w:rFonts w:ascii="굴림" w:hAnsi="굴림" w:hint="eastAsia"/>
              </w:rPr>
              <w:t xml:space="preserve"> 표기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LOG_RIGHT_NAME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56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로그권리정보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로그권리정보</w:t>
            </w:r>
            <w:r w:rsidR="000016CB" w:rsidRPr="003109E4">
              <w:rPr>
                <w:rFonts w:ascii="굴림" w:hAnsi="굴림" w:hint="eastAsia"/>
              </w:rPr>
              <w:t xml:space="preserve"> 표기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LOG_RIGHT_INFO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57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로그과금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proofErr w:type="spellStart"/>
            <w:r w:rsidRPr="003109E4">
              <w:rPr>
                <w:rFonts w:ascii="굴림" w:hAnsi="굴림" w:hint="eastAsia"/>
              </w:rPr>
              <w:t>로그과금</w:t>
            </w:r>
            <w:proofErr w:type="spellEnd"/>
            <w:r w:rsidR="000016CB" w:rsidRPr="003109E4">
              <w:rPr>
                <w:rFonts w:ascii="굴림" w:hAnsi="굴림" w:hint="eastAsia"/>
              </w:rPr>
              <w:t xml:space="preserve"> 표기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L</w:t>
            </w:r>
            <w:r w:rsidRPr="003109E4">
              <w:rPr>
                <w:rFonts w:ascii="굴림" w:hAnsi="굴림"/>
              </w:rPr>
              <w:t>OG_PAY_INFO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58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로그비고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로그비고</w:t>
            </w:r>
            <w:r w:rsidR="000016CB" w:rsidRPr="003109E4">
              <w:rPr>
                <w:rFonts w:ascii="굴림" w:hAnsi="굴림" w:hint="eastAsia"/>
              </w:rPr>
              <w:t xml:space="preserve"> 표기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LOG_NOTE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59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업로드상태상세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업로드상태상세</w:t>
            </w:r>
            <w:r w:rsidR="000016CB" w:rsidRPr="003109E4">
              <w:rPr>
                <w:rFonts w:ascii="굴림" w:hAnsi="굴림" w:hint="eastAsia"/>
              </w:rPr>
              <w:t xml:space="preserve"> 정보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UP_STATE_DETAIL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60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에러파일명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에러파일명</w:t>
            </w:r>
            <w:r w:rsidR="000016CB" w:rsidRPr="003109E4">
              <w:rPr>
                <w:rFonts w:ascii="굴림" w:hAnsi="굴림" w:hint="eastAsia"/>
              </w:rPr>
              <w:t xml:space="preserve"> 정보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ERR_FILE_NM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61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인식결과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인식결과</w:t>
            </w:r>
            <w:r w:rsidR="000016CB" w:rsidRPr="003109E4">
              <w:rPr>
                <w:rFonts w:ascii="굴림" w:hAnsi="굴림" w:hint="eastAsia"/>
              </w:rPr>
              <w:t xml:space="preserve"> 정보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RECOG_RESULT</w:t>
            </w:r>
          </w:p>
        </w:tc>
      </w:tr>
      <w:tr w:rsidR="005F6056" w:rsidRPr="003109E4" w:rsidTr="00DA4D2A">
        <w:tc>
          <w:tcPr>
            <w:tcW w:w="665" w:type="dxa"/>
            <w:shd w:val="clear" w:color="auto" w:fill="auto"/>
          </w:tcPr>
          <w:p w:rsidR="005F6056" w:rsidRPr="003109E4" w:rsidRDefault="005F6056" w:rsidP="005F6056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62</w:t>
            </w:r>
          </w:p>
        </w:tc>
        <w:tc>
          <w:tcPr>
            <w:tcW w:w="1570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권리결과</w:t>
            </w:r>
          </w:p>
        </w:tc>
        <w:tc>
          <w:tcPr>
            <w:tcW w:w="3969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권리결과</w:t>
            </w:r>
            <w:r w:rsidR="000016CB" w:rsidRPr="003109E4">
              <w:rPr>
                <w:rFonts w:ascii="굴림" w:hAnsi="굴림" w:hint="eastAsia"/>
              </w:rPr>
              <w:t xml:space="preserve"> 정보</w:t>
            </w:r>
          </w:p>
        </w:tc>
        <w:tc>
          <w:tcPr>
            <w:tcW w:w="1701" w:type="dxa"/>
            <w:shd w:val="clear" w:color="auto" w:fill="auto"/>
          </w:tcPr>
          <w:p w:rsidR="005F6056" w:rsidRPr="003109E4" w:rsidRDefault="005F6056" w:rsidP="005F6056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5F6056" w:rsidRPr="003109E4" w:rsidRDefault="005F6056" w:rsidP="005F6056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RIGHT_RESULT</w:t>
            </w:r>
          </w:p>
        </w:tc>
      </w:tr>
      <w:tr w:rsidR="00C03038" w:rsidRPr="003109E4" w:rsidTr="00DA4D2A">
        <w:tc>
          <w:tcPr>
            <w:tcW w:w="665" w:type="dxa"/>
            <w:shd w:val="clear" w:color="auto" w:fill="auto"/>
          </w:tcPr>
          <w:p w:rsidR="00C03038" w:rsidRPr="003109E4" w:rsidRDefault="00C03038" w:rsidP="00C03038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63</w:t>
            </w:r>
          </w:p>
        </w:tc>
        <w:tc>
          <w:tcPr>
            <w:tcW w:w="1570" w:type="dxa"/>
            <w:shd w:val="clear" w:color="auto" w:fill="auto"/>
          </w:tcPr>
          <w:p w:rsidR="00C03038" w:rsidRPr="003109E4" w:rsidRDefault="00C03038" w:rsidP="00C03038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결과요약</w:t>
            </w:r>
          </w:p>
        </w:tc>
        <w:tc>
          <w:tcPr>
            <w:tcW w:w="3969" w:type="dxa"/>
            <w:shd w:val="clear" w:color="auto" w:fill="auto"/>
          </w:tcPr>
          <w:p w:rsidR="00C03038" w:rsidRPr="003109E4" w:rsidRDefault="00C03038" w:rsidP="00C03038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결과요약 정보</w:t>
            </w:r>
          </w:p>
        </w:tc>
        <w:tc>
          <w:tcPr>
            <w:tcW w:w="1701" w:type="dxa"/>
            <w:shd w:val="clear" w:color="auto" w:fill="auto"/>
          </w:tcPr>
          <w:p w:rsidR="00C03038" w:rsidRPr="003109E4" w:rsidRDefault="00C03038" w:rsidP="00C03038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C03038" w:rsidRPr="003109E4" w:rsidRDefault="00C03038" w:rsidP="00C03038">
            <w:pPr>
              <w:textAlignment w:val="baseline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3109E4">
              <w:rPr>
                <w:rFonts w:ascii="굴림" w:hAnsi="굴림" w:cs="굴림" w:hint="eastAsia"/>
                <w:color w:val="000000"/>
                <w:kern w:val="0"/>
                <w:szCs w:val="20"/>
              </w:rPr>
              <w:t>RESULT_SUMMARY</w:t>
            </w:r>
          </w:p>
        </w:tc>
      </w:tr>
      <w:tr w:rsidR="00C03038" w:rsidRPr="003109E4" w:rsidTr="00DA4D2A">
        <w:tc>
          <w:tcPr>
            <w:tcW w:w="665" w:type="dxa"/>
            <w:shd w:val="clear" w:color="auto" w:fill="auto"/>
          </w:tcPr>
          <w:p w:rsidR="00C03038" w:rsidRPr="003109E4" w:rsidRDefault="00C03038" w:rsidP="00C03038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64</w:t>
            </w:r>
          </w:p>
        </w:tc>
        <w:tc>
          <w:tcPr>
            <w:tcW w:w="1570" w:type="dxa"/>
            <w:shd w:val="clear" w:color="auto" w:fill="auto"/>
          </w:tcPr>
          <w:p w:rsidR="00C03038" w:rsidRPr="003109E4" w:rsidRDefault="00C03038" w:rsidP="00C03038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결과상세</w:t>
            </w:r>
          </w:p>
        </w:tc>
        <w:tc>
          <w:tcPr>
            <w:tcW w:w="3969" w:type="dxa"/>
            <w:shd w:val="clear" w:color="auto" w:fill="auto"/>
          </w:tcPr>
          <w:p w:rsidR="00C03038" w:rsidRPr="003109E4" w:rsidRDefault="00C03038" w:rsidP="00C03038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결과상세 정보</w:t>
            </w:r>
          </w:p>
        </w:tc>
        <w:tc>
          <w:tcPr>
            <w:tcW w:w="1701" w:type="dxa"/>
            <w:shd w:val="clear" w:color="auto" w:fill="auto"/>
          </w:tcPr>
          <w:p w:rsidR="00C03038" w:rsidRPr="003109E4" w:rsidRDefault="00C03038" w:rsidP="00C03038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C03038" w:rsidRPr="003109E4" w:rsidRDefault="00C03038" w:rsidP="00C03038">
            <w:pPr>
              <w:textAlignment w:val="baseline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3109E4">
              <w:rPr>
                <w:rFonts w:ascii="굴림" w:hAnsi="굴림" w:cs="굴림" w:hint="eastAsia"/>
                <w:color w:val="000000"/>
                <w:kern w:val="0"/>
                <w:szCs w:val="20"/>
              </w:rPr>
              <w:t>RESULT_DETAIL</w:t>
            </w:r>
          </w:p>
        </w:tc>
      </w:tr>
      <w:tr w:rsidR="00C03038" w:rsidRPr="003109E4" w:rsidTr="00DA4D2A">
        <w:tc>
          <w:tcPr>
            <w:tcW w:w="665" w:type="dxa"/>
            <w:shd w:val="clear" w:color="auto" w:fill="auto"/>
          </w:tcPr>
          <w:p w:rsidR="00C03038" w:rsidRPr="003109E4" w:rsidRDefault="00C03038" w:rsidP="00C03038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65</w:t>
            </w:r>
          </w:p>
        </w:tc>
        <w:tc>
          <w:tcPr>
            <w:tcW w:w="1570" w:type="dxa"/>
            <w:shd w:val="clear" w:color="auto" w:fill="auto"/>
          </w:tcPr>
          <w:p w:rsidR="00C03038" w:rsidRPr="003109E4" w:rsidRDefault="00C03038" w:rsidP="00C03038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강인성CPU사용율</w:t>
            </w:r>
          </w:p>
        </w:tc>
        <w:tc>
          <w:tcPr>
            <w:tcW w:w="3969" w:type="dxa"/>
            <w:shd w:val="clear" w:color="auto" w:fill="auto"/>
          </w:tcPr>
          <w:p w:rsidR="00C03038" w:rsidRPr="003109E4" w:rsidRDefault="00C03038" w:rsidP="00C03038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 xml:space="preserve">성능평가 강인성 </w:t>
            </w:r>
            <w:r w:rsidRPr="003109E4">
              <w:rPr>
                <w:rFonts w:ascii="굴림" w:hAnsi="굴림"/>
              </w:rPr>
              <w:t xml:space="preserve">CPU </w:t>
            </w:r>
            <w:r w:rsidRPr="003109E4">
              <w:rPr>
                <w:rFonts w:ascii="굴림" w:hAnsi="굴림" w:hint="eastAsia"/>
              </w:rPr>
              <w:t>사용율</w:t>
            </w:r>
          </w:p>
        </w:tc>
        <w:tc>
          <w:tcPr>
            <w:tcW w:w="1701" w:type="dxa"/>
            <w:shd w:val="clear" w:color="auto" w:fill="auto"/>
          </w:tcPr>
          <w:p w:rsidR="00C03038" w:rsidRPr="003109E4" w:rsidRDefault="00C03038" w:rsidP="00C03038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C03038" w:rsidRPr="003109E4" w:rsidRDefault="00C03038" w:rsidP="00C03038">
            <w:pPr>
              <w:spacing w:line="384" w:lineRule="auto"/>
              <w:textAlignment w:val="baseline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3109E4">
              <w:rPr>
                <w:rFonts w:ascii="굴림" w:hAnsi="굴림" w:cs="굴림" w:hint="eastAsia"/>
                <w:color w:val="000000"/>
                <w:kern w:val="0"/>
                <w:szCs w:val="20"/>
              </w:rPr>
              <w:t>ROBUST_CPU_USAGE</w:t>
            </w:r>
          </w:p>
          <w:p w:rsidR="00C03038" w:rsidRPr="003109E4" w:rsidRDefault="0010368A" w:rsidP="00C03038">
            <w:pPr>
              <w:textAlignment w:val="baseline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3109E4"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10368A" w:rsidRPr="003109E4" w:rsidTr="00DA4D2A">
        <w:tc>
          <w:tcPr>
            <w:tcW w:w="665" w:type="dxa"/>
            <w:shd w:val="clear" w:color="auto" w:fill="auto"/>
          </w:tcPr>
          <w:p w:rsidR="0010368A" w:rsidRPr="003109E4" w:rsidRDefault="0010368A" w:rsidP="00C03038">
            <w:pPr>
              <w:jc w:val="center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66</w:t>
            </w:r>
          </w:p>
        </w:tc>
        <w:tc>
          <w:tcPr>
            <w:tcW w:w="1570" w:type="dxa"/>
            <w:shd w:val="clear" w:color="auto" w:fill="auto"/>
          </w:tcPr>
          <w:p w:rsidR="0010368A" w:rsidRPr="003109E4" w:rsidRDefault="0010368A" w:rsidP="00C03038">
            <w:pPr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부하테스트인식시간</w:t>
            </w:r>
          </w:p>
        </w:tc>
        <w:tc>
          <w:tcPr>
            <w:tcW w:w="3969" w:type="dxa"/>
            <w:shd w:val="clear" w:color="auto" w:fill="auto"/>
          </w:tcPr>
          <w:p w:rsidR="0010368A" w:rsidRPr="003109E4" w:rsidRDefault="0010368A" w:rsidP="00C03038">
            <w:pPr>
              <w:rPr>
                <w:rFonts w:ascii="굴림" w:hAnsi="굴림"/>
              </w:rPr>
            </w:pPr>
            <w:proofErr w:type="spellStart"/>
            <w:r w:rsidRPr="003109E4">
              <w:rPr>
                <w:rFonts w:ascii="굴림" w:hAnsi="굴림" w:hint="eastAsia"/>
              </w:rPr>
              <w:t>부하테스트시</w:t>
            </w:r>
            <w:proofErr w:type="spellEnd"/>
            <w:r w:rsidRPr="003109E4">
              <w:rPr>
                <w:rFonts w:ascii="굴림" w:hAnsi="굴림" w:hint="eastAsia"/>
              </w:rPr>
              <w:t xml:space="preserve"> 인식시간</w:t>
            </w:r>
          </w:p>
        </w:tc>
        <w:tc>
          <w:tcPr>
            <w:tcW w:w="1701" w:type="dxa"/>
            <w:shd w:val="clear" w:color="auto" w:fill="auto"/>
          </w:tcPr>
          <w:p w:rsidR="0010368A" w:rsidRPr="003109E4" w:rsidRDefault="0010368A" w:rsidP="00C03038">
            <w:pPr>
              <w:jc w:val="left"/>
              <w:rPr>
                <w:rFonts w:ascii="굴림" w:hAnsi="굴림"/>
              </w:rPr>
            </w:pPr>
            <w:r w:rsidRPr="003109E4">
              <w:rPr>
                <w:rFonts w:ascii="굴림" w:hAnsi="굴림" w:hint="eastAsia"/>
              </w:rPr>
              <w:t>NUMBER</w:t>
            </w:r>
          </w:p>
        </w:tc>
        <w:tc>
          <w:tcPr>
            <w:tcW w:w="1984" w:type="dxa"/>
            <w:shd w:val="clear" w:color="auto" w:fill="auto"/>
          </w:tcPr>
          <w:p w:rsidR="0010368A" w:rsidRPr="003109E4" w:rsidRDefault="0010368A" w:rsidP="00C03038">
            <w:pPr>
              <w:spacing w:line="384" w:lineRule="auto"/>
              <w:textAlignment w:val="baseline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3109E4">
              <w:rPr>
                <w:rFonts w:ascii="굴림" w:hAnsi="굴림" w:cs="굴림" w:hint="eastAsia"/>
                <w:color w:val="000000"/>
                <w:kern w:val="0"/>
                <w:szCs w:val="20"/>
              </w:rPr>
              <w:t>LOADTEST_SPEED</w:t>
            </w:r>
          </w:p>
        </w:tc>
      </w:tr>
    </w:tbl>
    <w:p w:rsidR="00F647EE" w:rsidRDefault="00F647EE" w:rsidP="00F647EE"/>
    <w:p w:rsidR="00EF19AB" w:rsidRDefault="00EF19AB" w:rsidP="009F2317">
      <w:pPr>
        <w:pStyle w:val="2"/>
        <w:spacing w:before="180" w:after="180"/>
      </w:pPr>
      <w:bookmarkStart w:id="16" w:name="_Toc459560572"/>
      <w:r>
        <w:rPr>
          <w:rFonts w:hint="eastAsia"/>
        </w:rPr>
        <w:lastRenderedPageBreak/>
        <w:t>표준 코드 정의</w:t>
      </w:r>
      <w:bookmarkEnd w:id="16"/>
    </w:p>
    <w:p w:rsidR="00EF19AB" w:rsidRDefault="005B53CA" w:rsidP="00EF19AB">
      <w:r w:rsidRPr="005B53CA">
        <w:rPr>
          <w:rFonts w:hint="eastAsia"/>
        </w:rPr>
        <w:t>2110-</w:t>
      </w:r>
      <w:r w:rsidRPr="005B53CA">
        <w:rPr>
          <w:rFonts w:hint="eastAsia"/>
        </w:rPr>
        <w:t>개발</w:t>
      </w:r>
      <w:r w:rsidRPr="005B53CA">
        <w:rPr>
          <w:rFonts w:hint="eastAsia"/>
        </w:rPr>
        <w:t>-</w:t>
      </w:r>
      <w:r w:rsidRPr="005B53CA">
        <w:rPr>
          <w:rFonts w:hint="eastAsia"/>
        </w:rPr>
        <w:t>표준</w:t>
      </w:r>
      <w:r w:rsidRPr="005B53CA">
        <w:rPr>
          <w:rFonts w:hint="eastAsia"/>
        </w:rPr>
        <w:t>_</w:t>
      </w:r>
      <w:r w:rsidRPr="005B53CA">
        <w:rPr>
          <w:rFonts w:hint="eastAsia"/>
        </w:rPr>
        <w:t>정의서</w:t>
      </w:r>
      <w:r w:rsidRPr="005B53CA">
        <w:rPr>
          <w:rFonts w:hint="eastAsia"/>
        </w:rPr>
        <w:t>-</w:t>
      </w:r>
      <w:r w:rsidRPr="005B53CA">
        <w:rPr>
          <w:rFonts w:hint="eastAsia"/>
        </w:rPr>
        <w:t>공통코드정의</w:t>
      </w:r>
      <w:r w:rsidRPr="005B53CA">
        <w:rPr>
          <w:rFonts w:hint="eastAsia"/>
        </w:rPr>
        <w:t>-v1.0.docx</w:t>
      </w:r>
      <w:r>
        <w:t xml:space="preserve">, </w:t>
      </w:r>
      <w:r w:rsidR="0082604E" w:rsidRPr="0082604E">
        <w:rPr>
          <w:rFonts w:hint="eastAsia"/>
        </w:rPr>
        <w:t>2110-</w:t>
      </w:r>
      <w:r w:rsidR="0082604E" w:rsidRPr="0082604E">
        <w:rPr>
          <w:rFonts w:hint="eastAsia"/>
        </w:rPr>
        <w:t>개발</w:t>
      </w:r>
      <w:r w:rsidR="0082604E" w:rsidRPr="0082604E">
        <w:rPr>
          <w:rFonts w:hint="eastAsia"/>
        </w:rPr>
        <w:t>-</w:t>
      </w:r>
      <w:r w:rsidR="0082604E" w:rsidRPr="0082604E">
        <w:rPr>
          <w:rFonts w:hint="eastAsia"/>
        </w:rPr>
        <w:t>표준</w:t>
      </w:r>
      <w:r w:rsidR="0082604E" w:rsidRPr="0082604E">
        <w:rPr>
          <w:rFonts w:hint="eastAsia"/>
        </w:rPr>
        <w:t>_</w:t>
      </w:r>
      <w:r w:rsidR="0082604E" w:rsidRPr="0082604E">
        <w:rPr>
          <w:rFonts w:hint="eastAsia"/>
        </w:rPr>
        <w:t>코드</w:t>
      </w:r>
      <w:r w:rsidR="0082604E" w:rsidRPr="0082604E">
        <w:rPr>
          <w:rFonts w:hint="eastAsia"/>
        </w:rPr>
        <w:t>_</w:t>
      </w:r>
      <w:r w:rsidR="0082604E" w:rsidRPr="0082604E">
        <w:rPr>
          <w:rFonts w:hint="eastAsia"/>
        </w:rPr>
        <w:t>설계서</w:t>
      </w:r>
      <w:r w:rsidR="0082604E" w:rsidRPr="0082604E">
        <w:rPr>
          <w:rFonts w:hint="eastAsia"/>
        </w:rPr>
        <w:t>-v1.0.docx</w:t>
      </w:r>
      <w:r w:rsidR="00922183">
        <w:rPr>
          <w:rFonts w:hint="eastAsia"/>
        </w:rPr>
        <w:t>에별도정리</w:t>
      </w:r>
    </w:p>
    <w:p w:rsidR="00922183" w:rsidRPr="001F334B" w:rsidRDefault="00922183" w:rsidP="00EF19AB"/>
    <w:sectPr w:rsidR="00922183" w:rsidRPr="001F334B" w:rsidSect="00044493">
      <w:headerReference w:type="default" r:id="rId11"/>
      <w:footerReference w:type="default" r:id="rId12"/>
      <w:pgSz w:w="11906" w:h="16838" w:code="9"/>
      <w:pgMar w:top="1418" w:right="851" w:bottom="851" w:left="1418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6E8" w:rsidRDefault="007D56E8">
      <w:r>
        <w:separator/>
      </w:r>
    </w:p>
  </w:endnote>
  <w:endnote w:type="continuationSeparator" w:id="0">
    <w:p w:rsidR="007D56E8" w:rsidRDefault="007D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978" w:rsidRPr="00FC5AE1" w:rsidRDefault="002D3978" w:rsidP="0052281F">
    <w:pPr>
      <w:jc w:val="right"/>
      <w:rPr>
        <w:rFonts w:ascii="굴림" w:hAnsi="굴림"/>
        <w:i/>
        <w:sz w:val="24"/>
      </w:rPr>
    </w:pPr>
    <w:r w:rsidRPr="00FC5AE1">
      <w:rPr>
        <w:rFonts w:ascii="굴림" w:hAnsi="굴림" w:hint="eastAsia"/>
        <w:i/>
        <w:sz w:val="24"/>
      </w:rPr>
      <w:t xml:space="preserve">Issue </w:t>
    </w:r>
    <w:proofErr w:type="gramStart"/>
    <w:r w:rsidRPr="00FC5AE1">
      <w:rPr>
        <w:rFonts w:ascii="굴림" w:hAnsi="굴림" w:hint="eastAsia"/>
        <w:i/>
        <w:sz w:val="24"/>
      </w:rPr>
      <w:t>Date :</w:t>
    </w:r>
    <w:proofErr w:type="gramEnd"/>
    <w:r w:rsidRPr="00FC5AE1">
      <w:rPr>
        <w:rFonts w:ascii="굴림" w:hAnsi="굴림" w:hint="eastAsia"/>
        <w:i/>
        <w:sz w:val="24"/>
      </w:rPr>
      <w:t xml:space="preserve"> 201</w:t>
    </w:r>
    <w:r w:rsidR="004D5AD5">
      <w:rPr>
        <w:rFonts w:ascii="굴림" w:hAnsi="굴림"/>
        <w:i/>
        <w:sz w:val="24"/>
      </w:rPr>
      <w:t>8</w:t>
    </w:r>
    <w:r w:rsidR="00665EFA">
      <w:rPr>
        <w:rFonts w:ascii="굴림" w:hAnsi="굴림" w:hint="eastAsia"/>
        <w:i/>
        <w:sz w:val="24"/>
      </w:rPr>
      <w:t>/0</w:t>
    </w:r>
    <w:r w:rsidR="003109E4">
      <w:rPr>
        <w:rFonts w:ascii="굴림" w:hAnsi="굴림"/>
        <w:i/>
        <w:sz w:val="24"/>
      </w:rPr>
      <w:t>6</w:t>
    </w:r>
    <w:r w:rsidR="003109E4">
      <w:rPr>
        <w:rFonts w:ascii="굴림" w:hAnsi="굴림" w:hint="eastAsia"/>
        <w:i/>
        <w:sz w:val="24"/>
      </w:rPr>
      <w:t>/1</w:t>
    </w:r>
    <w:r w:rsidR="004D5AD5">
      <w:rPr>
        <w:rFonts w:ascii="굴림" w:hAnsi="굴림"/>
        <w:i/>
        <w:sz w:val="24"/>
      </w:rPr>
      <w:t>8</w:t>
    </w:r>
  </w:p>
  <w:p w:rsidR="002D3978" w:rsidRPr="00FC5AE1" w:rsidRDefault="002D3978" w:rsidP="0052281F">
    <w:pPr>
      <w:jc w:val="right"/>
      <w:rPr>
        <w:rFonts w:ascii="굴림" w:hAnsi="굴림"/>
        <w:i/>
        <w:sz w:val="24"/>
      </w:rPr>
    </w:pPr>
  </w:p>
  <w:p w:rsidR="002D3978" w:rsidRPr="00FC5AE1" w:rsidRDefault="004D5AD5" w:rsidP="0052281F">
    <w:pPr>
      <w:jc w:val="right"/>
      <w:rPr>
        <w:rFonts w:ascii="굴림" w:hAnsi="굴림"/>
        <w:i/>
        <w:sz w:val="24"/>
      </w:rPr>
    </w:pPr>
    <w:r>
      <w:rPr>
        <w:rFonts w:ascii="굴림" w:hAnsi="굴림"/>
        <w:i/>
        <w:sz w:val="24"/>
      </w:rPr>
      <w:t>주식</w:t>
    </w:r>
    <w:r>
      <w:rPr>
        <w:rFonts w:ascii="굴림" w:hAnsi="굴림" w:hint="eastAsia"/>
        <w:i/>
        <w:sz w:val="24"/>
      </w:rPr>
      <w:t xml:space="preserve">회사 </w:t>
    </w:r>
    <w:proofErr w:type="spellStart"/>
    <w:r>
      <w:rPr>
        <w:rFonts w:ascii="굴림" w:hAnsi="굴림" w:hint="eastAsia"/>
        <w:i/>
        <w:sz w:val="24"/>
      </w:rPr>
      <w:t>굿씽크</w:t>
    </w:r>
    <w:proofErr w:type="spellEnd"/>
    <w:r>
      <w:rPr>
        <w:rFonts w:ascii="굴림" w:hAnsi="굴림" w:hint="eastAsia"/>
        <w:i/>
        <w:sz w:val="24"/>
      </w:rPr>
      <w:t xml:space="preserve"> </w:t>
    </w:r>
    <w:r>
      <w:rPr>
        <w:rFonts w:ascii="굴림" w:hAnsi="굴림"/>
        <w:i/>
        <w:sz w:val="24"/>
      </w:rPr>
      <w:t xml:space="preserve">&amp; </w:t>
    </w:r>
    <w:r w:rsidR="002D3978" w:rsidRPr="00FC5AE1">
      <w:rPr>
        <w:rFonts w:ascii="굴림" w:hAnsi="굴림" w:hint="eastAsia"/>
        <w:i/>
        <w:sz w:val="24"/>
      </w:rPr>
      <w:t>엘에스웨어(주)</w:t>
    </w:r>
  </w:p>
  <w:p w:rsidR="002D3978" w:rsidRPr="0082122C" w:rsidRDefault="002D3978" w:rsidP="0052281F">
    <w:pPr>
      <w:jc w:val="right"/>
      <w:rPr>
        <w:i/>
        <w:sz w:val="24"/>
      </w:rPr>
    </w:pPr>
  </w:p>
  <w:p w:rsidR="002D3978" w:rsidRDefault="002D3978" w:rsidP="0052281F">
    <w:pPr>
      <w:spacing w:before="1600" w:after="3600"/>
      <w:rPr>
        <w:sz w:val="22"/>
      </w:rPr>
    </w:pPr>
    <w:r>
      <w:rPr>
        <w:sz w:val="22"/>
      </w:rPr>
      <w:t>______________________________________________________________________________</w:t>
    </w:r>
  </w:p>
  <w:p w:rsidR="002D3978" w:rsidRDefault="002D397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978" w:rsidRPr="005D0AF3" w:rsidRDefault="002D3978" w:rsidP="00B14B08">
    <w:pPr>
      <w:tabs>
        <w:tab w:val="left" w:pos="3885"/>
        <w:tab w:val="center" w:pos="4818"/>
        <w:tab w:val="right" w:pos="9180"/>
      </w:tabs>
      <w:spacing w:line="200" w:lineRule="atLeast"/>
      <w:jc w:val="left"/>
      <w:rPr>
        <w:rFonts w:ascii="굴림" w:hAnsi="굴림"/>
      </w:rPr>
    </w:pPr>
    <w:r>
      <w:tab/>
    </w:r>
    <w:r>
      <w:tab/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PAGE </w:instrText>
    </w:r>
    <w:r w:rsidRPr="005D0AF3">
      <w:rPr>
        <w:rFonts w:ascii="굴림" w:hAnsi="굴림"/>
      </w:rPr>
      <w:fldChar w:fldCharType="separate"/>
    </w:r>
    <w:r w:rsidR="00456807">
      <w:rPr>
        <w:rFonts w:ascii="굴림" w:hAnsi="굴림"/>
        <w:noProof/>
      </w:rPr>
      <w:t>9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/ </w:t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NUMPAGES </w:instrText>
    </w:r>
    <w:r w:rsidRPr="005D0AF3">
      <w:rPr>
        <w:rFonts w:ascii="굴림" w:hAnsi="굴림"/>
      </w:rPr>
      <w:fldChar w:fldCharType="separate"/>
    </w:r>
    <w:r w:rsidR="00456807">
      <w:rPr>
        <w:rFonts w:ascii="굴림" w:hAnsi="굴림"/>
        <w:noProof/>
      </w:rPr>
      <w:t>9</w:t>
    </w:r>
    <w:r w:rsidRPr="005D0AF3">
      <w:rPr>
        <w:rFonts w:ascii="굴림" w:hAnsi="굴림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6E8" w:rsidRDefault="007D56E8">
      <w:r>
        <w:separator/>
      </w:r>
    </w:p>
  </w:footnote>
  <w:footnote w:type="continuationSeparator" w:id="0">
    <w:p w:rsidR="007D56E8" w:rsidRDefault="007D5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2D3978" w:rsidTr="003A294C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2D3978" w:rsidRPr="005274D2" w:rsidRDefault="002D3978" w:rsidP="003A294C">
          <w:pPr>
            <w:pStyle w:val="aa"/>
            <w:ind w:leftChars="-54" w:left="-108"/>
            <w:jc w:val="center"/>
            <w:rPr>
              <w:b/>
              <w:sz w:val="18"/>
            </w:rPr>
          </w:pPr>
          <w:r w:rsidRPr="005274D2">
            <w:rPr>
              <w:b/>
              <w:noProof/>
              <w:sz w:val="18"/>
            </w:rPr>
            <w:drawing>
              <wp:inline distT="0" distB="0" distL="0" distR="0" wp14:anchorId="2B7127D8" wp14:editId="2F126256">
                <wp:extent cx="1381125" cy="304800"/>
                <wp:effectExtent l="0" t="0" r="9525" b="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2D3978" w:rsidRPr="005274D2" w:rsidRDefault="00D14FCF" w:rsidP="003A294C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용어 사전</w:t>
          </w:r>
        </w:p>
      </w:tc>
    </w:tr>
    <w:tr w:rsidR="00204FAC" w:rsidTr="00873389">
      <w:trPr>
        <w:cantSplit/>
        <w:trHeight w:val="285"/>
      </w:trPr>
      <w:tc>
        <w:tcPr>
          <w:tcW w:w="2268" w:type="dxa"/>
          <w:vMerge/>
          <w:vAlign w:val="center"/>
        </w:tcPr>
        <w:p w:rsidR="00204FAC" w:rsidRPr="005274D2" w:rsidRDefault="00204FAC" w:rsidP="00204FAC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204FAC" w:rsidRDefault="00204FAC" w:rsidP="00204FAC">
          <w:pPr>
            <w:pStyle w:val="aa"/>
            <w:rPr>
              <w:kern w:val="0"/>
              <w:sz w:val="18"/>
              <w:szCs w:val="20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="004D5AD5" w:rsidRPr="004D5AD5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126" w:type="dxa"/>
          <w:vAlign w:val="center"/>
        </w:tcPr>
        <w:p w:rsidR="00204FAC" w:rsidRDefault="00204FAC" w:rsidP="00204FAC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>
            <w:rPr>
              <w:rFonts w:ascii="굴림" w:hAnsi="굴림" w:hint="eastAsia"/>
              <w:sz w:val="18"/>
            </w:rPr>
            <w:t>단계 :설계단계</w:t>
          </w:r>
          <w:proofErr w:type="gramEnd"/>
        </w:p>
      </w:tc>
    </w:tr>
    <w:tr w:rsidR="002D3978" w:rsidTr="005A4782">
      <w:trPr>
        <w:cantSplit/>
        <w:trHeight w:val="285"/>
      </w:trPr>
      <w:tc>
        <w:tcPr>
          <w:tcW w:w="2268" w:type="dxa"/>
          <w:vMerge/>
          <w:vAlign w:val="center"/>
        </w:tcPr>
        <w:p w:rsidR="002D3978" w:rsidRPr="005274D2" w:rsidRDefault="002D3978" w:rsidP="003A294C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2D3978" w:rsidRPr="005274D2" w:rsidRDefault="002D3978" w:rsidP="005A4782">
          <w:pPr>
            <w:pStyle w:val="aa"/>
            <w:rPr>
              <w:rFonts w:ascii="굴림" w:hAnsi="굴림"/>
              <w:b/>
              <w:sz w:val="18"/>
            </w:rPr>
          </w:pPr>
          <w:r w:rsidRPr="005274D2">
            <w:rPr>
              <w:rFonts w:ascii="굴림" w:hAnsi="굴림" w:hint="eastAsia"/>
              <w:sz w:val="18"/>
            </w:rPr>
            <w:t>문서번호</w:t>
          </w:r>
          <w:r w:rsidRPr="005274D2">
            <w:rPr>
              <w:rFonts w:ascii="굴림" w:hAnsi="굴림"/>
              <w:sz w:val="18"/>
            </w:rPr>
            <w:t xml:space="preserve">: </w:t>
          </w:r>
          <w:r w:rsidR="00695335">
            <w:rPr>
              <w:rFonts w:ascii="굴림" w:hAnsi="굴림" w:hint="eastAsia"/>
              <w:sz w:val="18"/>
            </w:rPr>
            <w:t>2165</w:t>
          </w:r>
        </w:p>
      </w:tc>
      <w:tc>
        <w:tcPr>
          <w:tcW w:w="1134" w:type="dxa"/>
          <w:vAlign w:val="center"/>
        </w:tcPr>
        <w:p w:rsidR="002D3978" w:rsidRPr="005274D2" w:rsidRDefault="002D3978" w:rsidP="00A27BB6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5274D2">
            <w:rPr>
              <w:rFonts w:ascii="굴림" w:hAnsi="굴림" w:hint="eastAsia"/>
              <w:sz w:val="18"/>
            </w:rPr>
            <w:t xml:space="preserve">버전 </w:t>
          </w:r>
          <w:r w:rsidRPr="005274D2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>1.</w:t>
          </w:r>
          <w:r w:rsidR="00A27BB6">
            <w:rPr>
              <w:rFonts w:ascii="굴림" w:hAnsi="굴림"/>
              <w:sz w:val="18"/>
            </w:rPr>
            <w:t>1</w:t>
          </w:r>
          <w:proofErr w:type="gramEnd"/>
        </w:p>
      </w:tc>
      <w:tc>
        <w:tcPr>
          <w:tcW w:w="2126" w:type="dxa"/>
          <w:vAlign w:val="center"/>
        </w:tcPr>
        <w:p w:rsidR="002D3978" w:rsidRPr="005274D2" w:rsidRDefault="002D3978" w:rsidP="004D5AD5">
          <w:pPr>
            <w:pStyle w:val="aa"/>
            <w:rPr>
              <w:rFonts w:ascii="굴림" w:hAnsi="굴림"/>
              <w:b/>
              <w:sz w:val="18"/>
            </w:rPr>
          </w:pPr>
          <w:r w:rsidRPr="005274D2">
            <w:rPr>
              <w:rFonts w:ascii="굴림" w:hAnsi="굴림" w:hint="eastAsia"/>
              <w:sz w:val="18"/>
            </w:rPr>
            <w:t>작성일자</w:t>
          </w:r>
          <w:r w:rsidRPr="005274D2">
            <w:rPr>
              <w:rFonts w:ascii="굴림" w:hAnsi="굴림"/>
              <w:sz w:val="18"/>
            </w:rPr>
            <w:t>:</w:t>
          </w:r>
          <w:r w:rsidR="001F2F68">
            <w:rPr>
              <w:rFonts w:ascii="굴림" w:hAnsi="굴림" w:hint="eastAsia"/>
              <w:sz w:val="18"/>
            </w:rPr>
            <w:t xml:space="preserve"> 201</w:t>
          </w:r>
          <w:r w:rsidR="004D5AD5">
            <w:rPr>
              <w:rFonts w:ascii="굴림" w:hAnsi="굴림"/>
              <w:sz w:val="18"/>
            </w:rPr>
            <w:t>8</w:t>
          </w:r>
          <w:r>
            <w:rPr>
              <w:rFonts w:ascii="굴림" w:hAnsi="굴림" w:hint="eastAsia"/>
              <w:sz w:val="18"/>
            </w:rPr>
            <w:t>/0</w:t>
          </w:r>
          <w:r w:rsidR="003109E4">
            <w:rPr>
              <w:rFonts w:ascii="굴림" w:hAnsi="굴림"/>
              <w:sz w:val="18"/>
            </w:rPr>
            <w:t>6</w:t>
          </w:r>
          <w:r>
            <w:rPr>
              <w:rFonts w:ascii="굴림" w:hAnsi="굴림" w:hint="eastAsia"/>
              <w:sz w:val="18"/>
            </w:rPr>
            <w:t>/</w:t>
          </w:r>
          <w:r w:rsidR="004D5AD5">
            <w:rPr>
              <w:rFonts w:ascii="굴림" w:hAnsi="굴림" w:hint="eastAsia"/>
              <w:sz w:val="18"/>
            </w:rPr>
            <w:t>18</w:t>
          </w:r>
        </w:p>
      </w:tc>
    </w:tr>
  </w:tbl>
  <w:p w:rsidR="002D3978" w:rsidRDefault="002D3978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978" w:rsidRDefault="002D397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2D3978" w:rsidRPr="0052281F" w:rsidRDefault="00D14FCF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용어사전</w:t>
    </w:r>
  </w:p>
  <w:p w:rsidR="00327F0B" w:rsidRDefault="004D5AD5" w:rsidP="00327F0B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4"/>
        <w:szCs w:val="20"/>
      </w:rPr>
    </w:pPr>
    <w:r w:rsidRPr="004D5AD5">
      <w:rPr>
        <w:rFonts w:eastAsia="굴림체" w:hint="eastAsia"/>
        <w:b/>
        <w:kern w:val="0"/>
        <w:sz w:val="44"/>
        <w:szCs w:val="20"/>
      </w:rPr>
      <w:t>저작권기술</w:t>
    </w:r>
    <w:r w:rsidRPr="004D5AD5">
      <w:rPr>
        <w:rFonts w:eastAsia="굴림체" w:hint="eastAsia"/>
        <w:b/>
        <w:kern w:val="0"/>
        <w:sz w:val="44"/>
        <w:szCs w:val="20"/>
      </w:rPr>
      <w:t xml:space="preserve"> </w:t>
    </w:r>
    <w:r w:rsidRPr="004D5AD5">
      <w:rPr>
        <w:rFonts w:eastAsia="굴림체" w:hint="eastAsia"/>
        <w:b/>
        <w:kern w:val="0"/>
        <w:sz w:val="44"/>
        <w:szCs w:val="20"/>
      </w:rPr>
      <w:t>성능평가</w:t>
    </w:r>
    <w:r w:rsidRPr="004D5AD5">
      <w:rPr>
        <w:rFonts w:eastAsia="굴림체" w:hint="eastAsia"/>
        <w:b/>
        <w:kern w:val="0"/>
        <w:sz w:val="44"/>
        <w:szCs w:val="20"/>
      </w:rPr>
      <w:t xml:space="preserve"> </w:t>
    </w:r>
    <w:r w:rsidRPr="004D5AD5">
      <w:rPr>
        <w:rFonts w:eastAsia="굴림체" w:hint="eastAsia"/>
        <w:b/>
        <w:kern w:val="0"/>
        <w:sz w:val="44"/>
        <w:szCs w:val="20"/>
      </w:rPr>
      <w:t>시스템</w:t>
    </w:r>
    <w:r w:rsidRPr="004D5AD5">
      <w:rPr>
        <w:rFonts w:eastAsia="굴림체" w:hint="eastAsia"/>
        <w:b/>
        <w:kern w:val="0"/>
        <w:sz w:val="44"/>
        <w:szCs w:val="20"/>
      </w:rPr>
      <w:t xml:space="preserve"> </w:t>
    </w:r>
    <w:r w:rsidRPr="004D5AD5">
      <w:rPr>
        <w:rFonts w:eastAsia="굴림체" w:hint="eastAsia"/>
        <w:b/>
        <w:kern w:val="0"/>
        <w:sz w:val="44"/>
        <w:szCs w:val="20"/>
      </w:rPr>
      <w:t>개선</w:t>
    </w:r>
    <w:r w:rsidRPr="004D5AD5">
      <w:rPr>
        <w:rFonts w:eastAsia="굴림체" w:hint="eastAsia"/>
        <w:b/>
        <w:kern w:val="0"/>
        <w:sz w:val="44"/>
        <w:szCs w:val="20"/>
      </w:rPr>
      <w:t xml:space="preserve"> </w:t>
    </w:r>
    <w:r w:rsidRPr="004D5AD5">
      <w:rPr>
        <w:rFonts w:eastAsia="굴림체" w:hint="eastAsia"/>
        <w:b/>
        <w:kern w:val="0"/>
        <w:sz w:val="44"/>
        <w:szCs w:val="20"/>
      </w:rPr>
      <w:t>및</w:t>
    </w:r>
    <w:r w:rsidRPr="004D5AD5">
      <w:rPr>
        <w:rFonts w:eastAsia="굴림체" w:hint="eastAsia"/>
        <w:b/>
        <w:kern w:val="0"/>
        <w:sz w:val="44"/>
        <w:szCs w:val="20"/>
      </w:rPr>
      <w:t xml:space="preserve"> </w:t>
    </w:r>
    <w:r w:rsidRPr="004D5AD5">
      <w:rPr>
        <w:rFonts w:eastAsia="굴림체" w:hint="eastAsia"/>
        <w:b/>
        <w:kern w:val="0"/>
        <w:sz w:val="44"/>
        <w:szCs w:val="20"/>
      </w:rPr>
      <w:t>고도화</w:t>
    </w:r>
  </w:p>
  <w:p w:rsidR="002D3978" w:rsidRPr="00327F0B" w:rsidRDefault="002D3978" w:rsidP="00007BAA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</w:p>
  <w:p w:rsidR="002D3978" w:rsidRPr="0052281F" w:rsidRDefault="002D397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216</w:t>
    </w:r>
    <w:r w:rsidR="00695335">
      <w:rPr>
        <w:b/>
        <w:kern w:val="0"/>
        <w:sz w:val="48"/>
        <w:szCs w:val="20"/>
      </w:rPr>
      <w:t>5</w:t>
    </w:r>
  </w:p>
  <w:p w:rsidR="002D3978" w:rsidRPr="0052281F" w:rsidRDefault="002D397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 w:rsidR="00A27BB6">
      <w:rPr>
        <w:b/>
        <w:kern w:val="0"/>
        <w:sz w:val="48"/>
        <w:szCs w:val="20"/>
      </w:rPr>
      <w:t>1</w:t>
    </w:r>
  </w:p>
  <w:p w:rsidR="002D3978" w:rsidRPr="0052281F" w:rsidRDefault="002D397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2D3978" w:rsidRPr="0052281F" w:rsidTr="00F533DB">
      <w:trPr>
        <w:cantSplit/>
        <w:trHeight w:val="869"/>
        <w:jc w:val="right"/>
      </w:trPr>
      <w:tc>
        <w:tcPr>
          <w:tcW w:w="2178" w:type="dxa"/>
        </w:tcPr>
        <w:p w:rsidR="002D3978" w:rsidRPr="0052281F" w:rsidRDefault="002D3978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2D3978" w:rsidRDefault="002D3978" w:rsidP="0052281F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2D3978" w:rsidTr="001A1715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2D3978" w:rsidRPr="005274D2" w:rsidRDefault="002D3978" w:rsidP="006038E1">
          <w:pPr>
            <w:pStyle w:val="aa"/>
            <w:ind w:leftChars="-54" w:left="-108"/>
            <w:jc w:val="center"/>
            <w:rPr>
              <w:b/>
              <w:sz w:val="18"/>
            </w:rPr>
          </w:pPr>
          <w:r w:rsidRPr="005274D2">
            <w:rPr>
              <w:b/>
              <w:noProof/>
              <w:sz w:val="18"/>
            </w:rPr>
            <w:drawing>
              <wp:inline distT="0" distB="0" distL="0" distR="0" wp14:anchorId="197CD1C0" wp14:editId="64876CD1">
                <wp:extent cx="1381125" cy="304800"/>
                <wp:effectExtent l="0" t="0" r="9525" b="0"/>
                <wp:docPr id="2" name="그림 2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2D3978" w:rsidRPr="005274D2" w:rsidRDefault="00D14FCF" w:rsidP="001A1715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용어 사전</w:t>
          </w:r>
        </w:p>
      </w:tc>
    </w:tr>
    <w:tr w:rsidR="009333F4" w:rsidTr="00873389">
      <w:trPr>
        <w:cantSplit/>
        <w:trHeight w:val="285"/>
      </w:trPr>
      <w:tc>
        <w:tcPr>
          <w:tcW w:w="2268" w:type="dxa"/>
          <w:vMerge/>
          <w:vAlign w:val="center"/>
        </w:tcPr>
        <w:p w:rsidR="009333F4" w:rsidRPr="005274D2" w:rsidRDefault="009333F4" w:rsidP="009333F4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9333F4" w:rsidRDefault="009333F4" w:rsidP="009333F4">
          <w:pPr>
            <w:pStyle w:val="aa"/>
            <w:rPr>
              <w:sz w:val="18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="004D5AD5" w:rsidRPr="004D5AD5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126" w:type="dxa"/>
          <w:vAlign w:val="center"/>
        </w:tcPr>
        <w:p w:rsidR="009333F4" w:rsidRDefault="009333F4" w:rsidP="009333F4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>
            <w:rPr>
              <w:rFonts w:ascii="굴림" w:hAnsi="굴림" w:hint="eastAsia"/>
              <w:sz w:val="18"/>
            </w:rPr>
            <w:t>단계 :설계단계</w:t>
          </w:r>
          <w:proofErr w:type="gramEnd"/>
        </w:p>
      </w:tc>
    </w:tr>
    <w:tr w:rsidR="002D3978" w:rsidTr="001A1715">
      <w:trPr>
        <w:cantSplit/>
        <w:trHeight w:val="285"/>
      </w:trPr>
      <w:tc>
        <w:tcPr>
          <w:tcW w:w="2268" w:type="dxa"/>
          <w:vMerge/>
          <w:vAlign w:val="center"/>
        </w:tcPr>
        <w:p w:rsidR="002D3978" w:rsidRPr="005274D2" w:rsidRDefault="002D3978" w:rsidP="001A1715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2D3978" w:rsidRPr="005274D2" w:rsidRDefault="002D3978" w:rsidP="00695335">
          <w:pPr>
            <w:pStyle w:val="aa"/>
            <w:rPr>
              <w:rFonts w:ascii="굴림" w:hAnsi="굴림"/>
              <w:b/>
              <w:sz w:val="18"/>
            </w:rPr>
          </w:pPr>
          <w:r w:rsidRPr="005274D2">
            <w:rPr>
              <w:rFonts w:ascii="굴림" w:hAnsi="굴림" w:hint="eastAsia"/>
              <w:sz w:val="18"/>
            </w:rPr>
            <w:t>문서번호</w:t>
          </w:r>
          <w:r w:rsidRPr="005274D2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216</w:t>
          </w:r>
          <w:r w:rsidR="00695335">
            <w:rPr>
              <w:rFonts w:ascii="굴림" w:hAnsi="굴림"/>
              <w:sz w:val="18"/>
            </w:rPr>
            <w:t>5</w:t>
          </w:r>
        </w:p>
      </w:tc>
      <w:tc>
        <w:tcPr>
          <w:tcW w:w="1134" w:type="dxa"/>
          <w:vAlign w:val="center"/>
        </w:tcPr>
        <w:p w:rsidR="002D3978" w:rsidRPr="005274D2" w:rsidRDefault="002D3978" w:rsidP="00A27BB6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5274D2">
            <w:rPr>
              <w:rFonts w:ascii="굴림" w:hAnsi="굴림" w:hint="eastAsia"/>
              <w:sz w:val="18"/>
            </w:rPr>
            <w:t xml:space="preserve">버전 </w:t>
          </w:r>
          <w:r w:rsidRPr="005274D2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>1.</w:t>
          </w:r>
          <w:r w:rsidR="00A27BB6">
            <w:rPr>
              <w:rFonts w:ascii="굴림" w:hAnsi="굴림"/>
              <w:sz w:val="18"/>
            </w:rPr>
            <w:t>1</w:t>
          </w:r>
          <w:proofErr w:type="gramEnd"/>
        </w:p>
      </w:tc>
      <w:tc>
        <w:tcPr>
          <w:tcW w:w="2126" w:type="dxa"/>
          <w:vAlign w:val="center"/>
        </w:tcPr>
        <w:p w:rsidR="002D3978" w:rsidRPr="005274D2" w:rsidRDefault="002D3978" w:rsidP="003109E4">
          <w:pPr>
            <w:pStyle w:val="aa"/>
            <w:rPr>
              <w:rFonts w:ascii="굴림" w:hAnsi="굴림"/>
              <w:b/>
              <w:sz w:val="18"/>
            </w:rPr>
          </w:pPr>
          <w:r w:rsidRPr="005274D2">
            <w:rPr>
              <w:rFonts w:ascii="굴림" w:hAnsi="굴림" w:hint="eastAsia"/>
              <w:sz w:val="18"/>
            </w:rPr>
            <w:t>작성일자</w:t>
          </w:r>
          <w:r w:rsidRPr="005274D2">
            <w:rPr>
              <w:rFonts w:ascii="굴림" w:hAnsi="굴림"/>
              <w:sz w:val="18"/>
            </w:rPr>
            <w:t>:</w:t>
          </w:r>
          <w:r w:rsidR="000F0658">
            <w:rPr>
              <w:rFonts w:ascii="굴림" w:hAnsi="굴림" w:hint="eastAsia"/>
              <w:sz w:val="18"/>
            </w:rPr>
            <w:t xml:space="preserve"> 201</w:t>
          </w:r>
          <w:r w:rsidR="004D5AD5">
            <w:rPr>
              <w:rFonts w:ascii="굴림" w:hAnsi="굴림"/>
              <w:sz w:val="18"/>
            </w:rPr>
            <w:t>8</w:t>
          </w:r>
          <w:r>
            <w:rPr>
              <w:rFonts w:ascii="굴림" w:hAnsi="굴림" w:hint="eastAsia"/>
              <w:sz w:val="18"/>
            </w:rPr>
            <w:t>/0</w:t>
          </w:r>
          <w:r w:rsidR="003109E4">
            <w:rPr>
              <w:rFonts w:ascii="굴림" w:hAnsi="굴림"/>
              <w:sz w:val="18"/>
            </w:rPr>
            <w:t>6</w:t>
          </w:r>
          <w:r>
            <w:rPr>
              <w:rFonts w:ascii="굴림" w:hAnsi="굴림" w:hint="eastAsia"/>
              <w:sz w:val="18"/>
            </w:rPr>
            <w:t>/</w:t>
          </w:r>
          <w:r w:rsidR="004D5AD5">
            <w:rPr>
              <w:rFonts w:ascii="굴림" w:hAnsi="굴림" w:hint="eastAsia"/>
              <w:sz w:val="18"/>
            </w:rPr>
            <w:t>18</w:t>
          </w:r>
        </w:p>
      </w:tc>
    </w:tr>
  </w:tbl>
  <w:p w:rsidR="002D3978" w:rsidRPr="00655907" w:rsidRDefault="002D3978" w:rsidP="0065590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4A57"/>
    <w:multiLevelType w:val="hybridMultilevel"/>
    <w:tmpl w:val="700CD94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4D7DF3"/>
    <w:multiLevelType w:val="hybridMultilevel"/>
    <w:tmpl w:val="556454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6505DE"/>
    <w:multiLevelType w:val="hybridMultilevel"/>
    <w:tmpl w:val="84C02A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DE124F"/>
    <w:multiLevelType w:val="hybridMultilevel"/>
    <w:tmpl w:val="75584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AA2966"/>
    <w:multiLevelType w:val="hybridMultilevel"/>
    <w:tmpl w:val="AC7454CE"/>
    <w:lvl w:ilvl="0" w:tplc="9466AB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1C31EE"/>
    <w:multiLevelType w:val="hybridMultilevel"/>
    <w:tmpl w:val="57109A42"/>
    <w:lvl w:ilvl="0" w:tplc="5FEC601A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A31029B"/>
    <w:multiLevelType w:val="hybridMultilevel"/>
    <w:tmpl w:val="0B702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B0B1882"/>
    <w:multiLevelType w:val="hybridMultilevel"/>
    <w:tmpl w:val="5AAC0B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F4A1746"/>
    <w:multiLevelType w:val="hybridMultilevel"/>
    <w:tmpl w:val="7AD023AC"/>
    <w:lvl w:ilvl="0" w:tplc="9466AB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807520"/>
    <w:multiLevelType w:val="hybridMultilevel"/>
    <w:tmpl w:val="7132F070"/>
    <w:lvl w:ilvl="0" w:tplc="849AA63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3D445E"/>
    <w:multiLevelType w:val="hybridMultilevel"/>
    <w:tmpl w:val="773CCF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47A286B"/>
    <w:multiLevelType w:val="hybridMultilevel"/>
    <w:tmpl w:val="72F0C9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4DD5CA0"/>
    <w:multiLevelType w:val="hybridMultilevel"/>
    <w:tmpl w:val="6FCC66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15" w15:restartNumberingAfterBreak="0">
    <w:nsid w:val="26D619A5"/>
    <w:multiLevelType w:val="hybridMultilevel"/>
    <w:tmpl w:val="AE50A006"/>
    <w:lvl w:ilvl="0" w:tplc="04090001">
      <w:numFmt w:val="bullet"/>
      <w:lvlText w:val="-"/>
      <w:lvlJc w:val="left"/>
      <w:pPr>
        <w:tabs>
          <w:tab w:val="num" w:pos="860"/>
        </w:tabs>
        <w:ind w:left="860" w:hanging="360"/>
      </w:pPr>
      <w:rPr>
        <w:rFonts w:ascii="굴림체" w:eastAsia="굴림체" w:hAnsi="굴림체" w:cs="Times New Roman" w:hint="eastAsia"/>
      </w:rPr>
    </w:lvl>
    <w:lvl w:ilvl="1" w:tplc="73DA1582">
      <w:numFmt w:val="bullet"/>
      <w:pStyle w:val="11"/>
      <w:lvlText w:val="-"/>
      <w:lvlJc w:val="left"/>
      <w:pPr>
        <w:tabs>
          <w:tab w:val="num" w:pos="1200"/>
        </w:tabs>
        <w:ind w:left="1200" w:hanging="400"/>
      </w:pPr>
      <w:rPr>
        <w:rFonts w:ascii="굴림체" w:eastAsia="굴림체" w:hAnsi="굴림체" w:cs="Times New Roman" w:hint="eastAsia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8877EA6"/>
    <w:multiLevelType w:val="hybridMultilevel"/>
    <w:tmpl w:val="6AACCD7C"/>
    <w:lvl w:ilvl="0" w:tplc="F84E6518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2AECFA34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7" w15:restartNumberingAfterBreak="0">
    <w:nsid w:val="2E3F542D"/>
    <w:multiLevelType w:val="hybridMultilevel"/>
    <w:tmpl w:val="02108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1C51354"/>
    <w:multiLevelType w:val="hybridMultilevel"/>
    <w:tmpl w:val="71A42F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4DD414E"/>
    <w:multiLevelType w:val="hybridMultilevel"/>
    <w:tmpl w:val="F87653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60B7E17"/>
    <w:multiLevelType w:val="hybridMultilevel"/>
    <w:tmpl w:val="1BBC612E"/>
    <w:lvl w:ilvl="0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6C67A04"/>
    <w:multiLevelType w:val="hybridMultilevel"/>
    <w:tmpl w:val="9D82F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CE5FF4"/>
    <w:multiLevelType w:val="hybridMultilevel"/>
    <w:tmpl w:val="11707AB8"/>
    <w:lvl w:ilvl="0" w:tplc="9466AB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E013C7"/>
    <w:multiLevelType w:val="hybridMultilevel"/>
    <w:tmpl w:val="DDBE6B34"/>
    <w:lvl w:ilvl="0" w:tplc="DD64E316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3E050F63"/>
    <w:multiLevelType w:val="hybridMultilevel"/>
    <w:tmpl w:val="042A0A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ECD0BF2"/>
    <w:multiLevelType w:val="hybridMultilevel"/>
    <w:tmpl w:val="E6B65728"/>
    <w:lvl w:ilvl="0" w:tplc="04090001">
      <w:start w:val="1"/>
      <w:numFmt w:val="bullet"/>
      <w:lvlText w:val=""/>
      <w:lvlJc w:val="left"/>
      <w:pPr>
        <w:ind w:left="101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3" w:hanging="400"/>
      </w:pPr>
      <w:rPr>
        <w:rFonts w:ascii="Wingdings" w:hAnsi="Wingdings" w:hint="default"/>
      </w:rPr>
    </w:lvl>
  </w:abstractNum>
  <w:abstractNum w:abstractNumId="26" w15:restartNumberingAfterBreak="0">
    <w:nsid w:val="4BB53068"/>
    <w:multiLevelType w:val="hybridMultilevel"/>
    <w:tmpl w:val="96A0DFFA"/>
    <w:lvl w:ilvl="0" w:tplc="C9EACD1E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27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28" w15:restartNumberingAfterBreak="0">
    <w:nsid w:val="4DDC23A8"/>
    <w:multiLevelType w:val="hybridMultilevel"/>
    <w:tmpl w:val="3092AEFA"/>
    <w:lvl w:ilvl="0" w:tplc="9466AB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D432B0"/>
    <w:multiLevelType w:val="hybridMultilevel"/>
    <w:tmpl w:val="86BA1E50"/>
    <w:lvl w:ilvl="0" w:tplc="6AEA1132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542027E7"/>
    <w:multiLevelType w:val="hybridMultilevel"/>
    <w:tmpl w:val="24AC2C64"/>
    <w:lvl w:ilvl="0" w:tplc="7F009154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E612F440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1" w15:restartNumberingAfterBreak="0">
    <w:nsid w:val="54F74EE7"/>
    <w:multiLevelType w:val="hybridMultilevel"/>
    <w:tmpl w:val="4DBEE4B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6DB06">
      <w:numFmt w:val="bullet"/>
      <w:lvlText w:val="-"/>
      <w:lvlJc w:val="left"/>
      <w:pPr>
        <w:ind w:left="1360" w:hanging="360"/>
      </w:pPr>
      <w:rPr>
        <w:rFonts w:ascii="굴림" w:eastAsia="굴림" w:hAnsi="굴림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2" w15:restartNumberingAfterBreak="0">
    <w:nsid w:val="5C783344"/>
    <w:multiLevelType w:val="hybridMultilevel"/>
    <w:tmpl w:val="5CACB72E"/>
    <w:lvl w:ilvl="0" w:tplc="9466AB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223D24"/>
    <w:multiLevelType w:val="hybridMultilevel"/>
    <w:tmpl w:val="A4C837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486201"/>
    <w:multiLevelType w:val="hybridMultilevel"/>
    <w:tmpl w:val="DE8C6632"/>
    <w:lvl w:ilvl="0" w:tplc="7C3C8E5E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F1E4C2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0269C5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59EC7B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7661D5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57CB00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25A829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5DED47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978D58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7" w15:restartNumberingAfterBreak="0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38" w15:restartNumberingAfterBreak="0">
    <w:nsid w:val="7CBA4BCC"/>
    <w:multiLevelType w:val="hybridMultilevel"/>
    <w:tmpl w:val="98906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5043F2"/>
    <w:multiLevelType w:val="multilevel"/>
    <w:tmpl w:val="A7DE6F76"/>
    <w:lvl w:ilvl="0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247"/>
        </w:tabs>
        <w:ind w:left="64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389"/>
        </w:tabs>
        <w:ind w:left="9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31"/>
        </w:tabs>
        <w:ind w:left="13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72"/>
        </w:tabs>
        <w:ind w:left="672" w:hanging="992"/>
      </w:pPr>
    </w:lvl>
    <w:lvl w:ilvl="5">
      <w:start w:val="1"/>
      <w:numFmt w:val="decimal"/>
      <w:lvlText w:val="%1.%2.%3.%4.%5.%6."/>
      <w:lvlJc w:val="left"/>
      <w:pPr>
        <w:tabs>
          <w:tab w:val="num" w:pos="814"/>
        </w:tabs>
        <w:ind w:left="81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956"/>
        </w:tabs>
        <w:ind w:left="95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098"/>
        </w:tabs>
        <w:ind w:left="109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239"/>
        </w:tabs>
        <w:ind w:left="1239" w:hanging="1559"/>
      </w:pPr>
    </w:lvl>
  </w:abstractNum>
  <w:abstractNum w:abstractNumId="40" w15:restartNumberingAfterBreak="0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4"/>
  </w:num>
  <w:num w:numId="2">
    <w:abstractNumId w:val="37"/>
  </w:num>
  <w:num w:numId="3">
    <w:abstractNumId w:val="30"/>
  </w:num>
  <w:num w:numId="4">
    <w:abstractNumId w:val="36"/>
  </w:num>
  <w:num w:numId="5">
    <w:abstractNumId w:val="29"/>
  </w:num>
  <w:num w:numId="6">
    <w:abstractNumId w:val="23"/>
  </w:num>
  <w:num w:numId="7">
    <w:abstractNumId w:val="8"/>
  </w:num>
  <w:num w:numId="8">
    <w:abstractNumId w:val="33"/>
  </w:num>
  <w:num w:numId="9">
    <w:abstractNumId w:val="27"/>
  </w:num>
  <w:num w:numId="10">
    <w:abstractNumId w:val="16"/>
  </w:num>
  <w:num w:numId="11">
    <w:abstractNumId w:val="5"/>
  </w:num>
  <w:num w:numId="12">
    <w:abstractNumId w:val="10"/>
  </w:num>
  <w:num w:numId="13">
    <w:abstractNumId w:val="26"/>
  </w:num>
  <w:num w:numId="14">
    <w:abstractNumId w:val="40"/>
  </w:num>
  <w:num w:numId="15">
    <w:abstractNumId w:val="6"/>
  </w:num>
  <w:num w:numId="16">
    <w:abstractNumId w:val="15"/>
  </w:num>
  <w:num w:numId="17">
    <w:abstractNumId w:val="25"/>
  </w:num>
  <w:num w:numId="1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>
      <w:startOverride w:val="1"/>
    </w:lvlOverride>
  </w:num>
  <w:num w:numId="19">
    <w:abstractNumId w:val="31"/>
  </w:num>
  <w:num w:numId="20">
    <w:abstractNumId w:val="24"/>
  </w:num>
  <w:num w:numId="21">
    <w:abstractNumId w:val="38"/>
  </w:num>
  <w:num w:numId="22">
    <w:abstractNumId w:val="21"/>
  </w:num>
  <w:num w:numId="23">
    <w:abstractNumId w:val="1"/>
  </w:num>
  <w:num w:numId="24">
    <w:abstractNumId w:val="35"/>
  </w:num>
  <w:num w:numId="25">
    <w:abstractNumId w:val="11"/>
  </w:num>
  <w:num w:numId="26">
    <w:abstractNumId w:val="39"/>
  </w:num>
  <w:num w:numId="27">
    <w:abstractNumId w:val="20"/>
  </w:num>
  <w:num w:numId="28">
    <w:abstractNumId w:val="2"/>
  </w:num>
  <w:num w:numId="29">
    <w:abstractNumId w:val="7"/>
  </w:num>
  <w:num w:numId="30">
    <w:abstractNumId w:val="19"/>
  </w:num>
  <w:num w:numId="31">
    <w:abstractNumId w:val="9"/>
  </w:num>
  <w:num w:numId="32">
    <w:abstractNumId w:val="3"/>
  </w:num>
  <w:num w:numId="33">
    <w:abstractNumId w:val="0"/>
  </w:num>
  <w:num w:numId="34">
    <w:abstractNumId w:val="12"/>
  </w:num>
  <w:num w:numId="35">
    <w:abstractNumId w:val="18"/>
  </w:num>
  <w:num w:numId="36">
    <w:abstractNumId w:val="13"/>
  </w:num>
  <w:num w:numId="37">
    <w:abstractNumId w:val="34"/>
  </w:num>
  <w:num w:numId="38">
    <w:abstractNumId w:val="22"/>
  </w:num>
  <w:num w:numId="39">
    <w:abstractNumId w:val="28"/>
  </w:num>
  <w:num w:numId="40">
    <w:abstractNumId w:val="4"/>
  </w:num>
  <w:num w:numId="41">
    <w:abstractNumId w:val="32"/>
  </w:num>
  <w:num w:numId="42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4730"/>
    <w:rsid w:val="000016CB"/>
    <w:rsid w:val="0000290C"/>
    <w:rsid w:val="00005722"/>
    <w:rsid w:val="00007BAA"/>
    <w:rsid w:val="00013C14"/>
    <w:rsid w:val="000210AA"/>
    <w:rsid w:val="0002707D"/>
    <w:rsid w:val="000273EC"/>
    <w:rsid w:val="00030949"/>
    <w:rsid w:val="00033D9F"/>
    <w:rsid w:val="0003437B"/>
    <w:rsid w:val="000409AF"/>
    <w:rsid w:val="00041389"/>
    <w:rsid w:val="00044374"/>
    <w:rsid w:val="00044493"/>
    <w:rsid w:val="00045BB7"/>
    <w:rsid w:val="00060414"/>
    <w:rsid w:val="00063E2F"/>
    <w:rsid w:val="0006481D"/>
    <w:rsid w:val="00065365"/>
    <w:rsid w:val="00066B08"/>
    <w:rsid w:val="00070CCB"/>
    <w:rsid w:val="0007400B"/>
    <w:rsid w:val="000778AF"/>
    <w:rsid w:val="00081312"/>
    <w:rsid w:val="0008560F"/>
    <w:rsid w:val="000856C3"/>
    <w:rsid w:val="00092F19"/>
    <w:rsid w:val="000A7199"/>
    <w:rsid w:val="000B6E21"/>
    <w:rsid w:val="000B7340"/>
    <w:rsid w:val="000C05BD"/>
    <w:rsid w:val="000D3955"/>
    <w:rsid w:val="000D4C82"/>
    <w:rsid w:val="000D6277"/>
    <w:rsid w:val="000D702B"/>
    <w:rsid w:val="000E13DE"/>
    <w:rsid w:val="000F0658"/>
    <w:rsid w:val="000F1F5F"/>
    <w:rsid w:val="000F2925"/>
    <w:rsid w:val="000F506A"/>
    <w:rsid w:val="000F5255"/>
    <w:rsid w:val="00101DBB"/>
    <w:rsid w:val="0010333E"/>
    <w:rsid w:val="0010368A"/>
    <w:rsid w:val="001037FA"/>
    <w:rsid w:val="00104DD7"/>
    <w:rsid w:val="0010770B"/>
    <w:rsid w:val="001118D9"/>
    <w:rsid w:val="0011197F"/>
    <w:rsid w:val="001155C2"/>
    <w:rsid w:val="0011597F"/>
    <w:rsid w:val="00121AD5"/>
    <w:rsid w:val="00127577"/>
    <w:rsid w:val="001342B6"/>
    <w:rsid w:val="00135D2C"/>
    <w:rsid w:val="00140291"/>
    <w:rsid w:val="00142E94"/>
    <w:rsid w:val="00144485"/>
    <w:rsid w:val="00144758"/>
    <w:rsid w:val="0014795D"/>
    <w:rsid w:val="00150C07"/>
    <w:rsid w:val="00151AFB"/>
    <w:rsid w:val="001629AA"/>
    <w:rsid w:val="001715A7"/>
    <w:rsid w:val="0017467A"/>
    <w:rsid w:val="00177539"/>
    <w:rsid w:val="001820A8"/>
    <w:rsid w:val="00185431"/>
    <w:rsid w:val="0019003E"/>
    <w:rsid w:val="00191679"/>
    <w:rsid w:val="00194CE9"/>
    <w:rsid w:val="001A1715"/>
    <w:rsid w:val="001A3076"/>
    <w:rsid w:val="001A6FCF"/>
    <w:rsid w:val="001B0837"/>
    <w:rsid w:val="001B4746"/>
    <w:rsid w:val="001B634F"/>
    <w:rsid w:val="001B7C7E"/>
    <w:rsid w:val="001B7EAB"/>
    <w:rsid w:val="001C23BE"/>
    <w:rsid w:val="001C4F74"/>
    <w:rsid w:val="001D09CC"/>
    <w:rsid w:val="001D1C0D"/>
    <w:rsid w:val="001D5A85"/>
    <w:rsid w:val="001D7EBC"/>
    <w:rsid w:val="001F0146"/>
    <w:rsid w:val="001F16BE"/>
    <w:rsid w:val="001F2E77"/>
    <w:rsid w:val="001F2F68"/>
    <w:rsid w:val="001F334B"/>
    <w:rsid w:val="002029BC"/>
    <w:rsid w:val="002048FC"/>
    <w:rsid w:val="00204FAC"/>
    <w:rsid w:val="00206E61"/>
    <w:rsid w:val="00211741"/>
    <w:rsid w:val="00212326"/>
    <w:rsid w:val="002139FD"/>
    <w:rsid w:val="00214A55"/>
    <w:rsid w:val="00215B05"/>
    <w:rsid w:val="0022066D"/>
    <w:rsid w:val="00222250"/>
    <w:rsid w:val="002227B0"/>
    <w:rsid w:val="00223140"/>
    <w:rsid w:val="00227DEB"/>
    <w:rsid w:val="00232A7E"/>
    <w:rsid w:val="00234A38"/>
    <w:rsid w:val="00235FD1"/>
    <w:rsid w:val="00236823"/>
    <w:rsid w:val="002414B6"/>
    <w:rsid w:val="00242B06"/>
    <w:rsid w:val="00247478"/>
    <w:rsid w:val="00252274"/>
    <w:rsid w:val="00254726"/>
    <w:rsid w:val="002547BA"/>
    <w:rsid w:val="00256647"/>
    <w:rsid w:val="00257A35"/>
    <w:rsid w:val="00260025"/>
    <w:rsid w:val="00262946"/>
    <w:rsid w:val="002632DC"/>
    <w:rsid w:val="00264095"/>
    <w:rsid w:val="00266772"/>
    <w:rsid w:val="00274184"/>
    <w:rsid w:val="00281FE4"/>
    <w:rsid w:val="002856B6"/>
    <w:rsid w:val="00286A97"/>
    <w:rsid w:val="002872F3"/>
    <w:rsid w:val="00292E9F"/>
    <w:rsid w:val="002B56AD"/>
    <w:rsid w:val="002C3B4D"/>
    <w:rsid w:val="002C740C"/>
    <w:rsid w:val="002D38E4"/>
    <w:rsid w:val="002D3978"/>
    <w:rsid w:val="002D7985"/>
    <w:rsid w:val="002E3374"/>
    <w:rsid w:val="002E72D4"/>
    <w:rsid w:val="0030257F"/>
    <w:rsid w:val="00303987"/>
    <w:rsid w:val="00304C65"/>
    <w:rsid w:val="00305547"/>
    <w:rsid w:val="003109E4"/>
    <w:rsid w:val="00314825"/>
    <w:rsid w:val="00315677"/>
    <w:rsid w:val="003233AC"/>
    <w:rsid w:val="00324300"/>
    <w:rsid w:val="00327F0B"/>
    <w:rsid w:val="00335C29"/>
    <w:rsid w:val="003368B4"/>
    <w:rsid w:val="003407E7"/>
    <w:rsid w:val="003420C1"/>
    <w:rsid w:val="003421F1"/>
    <w:rsid w:val="00354014"/>
    <w:rsid w:val="00354852"/>
    <w:rsid w:val="00360E70"/>
    <w:rsid w:val="00361AE1"/>
    <w:rsid w:val="00365107"/>
    <w:rsid w:val="003703E6"/>
    <w:rsid w:val="003728AA"/>
    <w:rsid w:val="0037387F"/>
    <w:rsid w:val="00374421"/>
    <w:rsid w:val="0037523D"/>
    <w:rsid w:val="00375B58"/>
    <w:rsid w:val="00382D87"/>
    <w:rsid w:val="003852CB"/>
    <w:rsid w:val="00392805"/>
    <w:rsid w:val="003A294C"/>
    <w:rsid w:val="003A5CF0"/>
    <w:rsid w:val="003A7CFA"/>
    <w:rsid w:val="003B5695"/>
    <w:rsid w:val="003B6EAC"/>
    <w:rsid w:val="003B74DF"/>
    <w:rsid w:val="003B7E71"/>
    <w:rsid w:val="003C0112"/>
    <w:rsid w:val="003C25B7"/>
    <w:rsid w:val="003C4F65"/>
    <w:rsid w:val="003C54B8"/>
    <w:rsid w:val="003C6407"/>
    <w:rsid w:val="003D01A8"/>
    <w:rsid w:val="003D1CC3"/>
    <w:rsid w:val="003D2C03"/>
    <w:rsid w:val="003D4CB6"/>
    <w:rsid w:val="003D4F3E"/>
    <w:rsid w:val="003E0FAB"/>
    <w:rsid w:val="003E36CC"/>
    <w:rsid w:val="003E37A8"/>
    <w:rsid w:val="003E3E61"/>
    <w:rsid w:val="003E46DD"/>
    <w:rsid w:val="003E6807"/>
    <w:rsid w:val="003E7EDD"/>
    <w:rsid w:val="003F5AF9"/>
    <w:rsid w:val="00400A45"/>
    <w:rsid w:val="00401C31"/>
    <w:rsid w:val="004035A8"/>
    <w:rsid w:val="004116E4"/>
    <w:rsid w:val="00412430"/>
    <w:rsid w:val="00412A84"/>
    <w:rsid w:val="004138C0"/>
    <w:rsid w:val="00414393"/>
    <w:rsid w:val="00415617"/>
    <w:rsid w:val="00417F3E"/>
    <w:rsid w:val="0042182F"/>
    <w:rsid w:val="00423F4D"/>
    <w:rsid w:val="00427878"/>
    <w:rsid w:val="0044083F"/>
    <w:rsid w:val="00442FB8"/>
    <w:rsid w:val="00444BD7"/>
    <w:rsid w:val="00456807"/>
    <w:rsid w:val="004610F0"/>
    <w:rsid w:val="004677BD"/>
    <w:rsid w:val="00472DC5"/>
    <w:rsid w:val="00477262"/>
    <w:rsid w:val="004777E1"/>
    <w:rsid w:val="00482D77"/>
    <w:rsid w:val="004868B9"/>
    <w:rsid w:val="00493E28"/>
    <w:rsid w:val="00497A8F"/>
    <w:rsid w:val="004A2555"/>
    <w:rsid w:val="004B1EA9"/>
    <w:rsid w:val="004C0943"/>
    <w:rsid w:val="004C0BEA"/>
    <w:rsid w:val="004C38DA"/>
    <w:rsid w:val="004C646D"/>
    <w:rsid w:val="004D5AD5"/>
    <w:rsid w:val="004D6D53"/>
    <w:rsid w:val="004E3545"/>
    <w:rsid w:val="004F02EA"/>
    <w:rsid w:val="00501E63"/>
    <w:rsid w:val="00501EDA"/>
    <w:rsid w:val="00504984"/>
    <w:rsid w:val="00506AD2"/>
    <w:rsid w:val="00511E52"/>
    <w:rsid w:val="005123A9"/>
    <w:rsid w:val="00514213"/>
    <w:rsid w:val="00520636"/>
    <w:rsid w:val="0052281F"/>
    <w:rsid w:val="00522DFA"/>
    <w:rsid w:val="005235CE"/>
    <w:rsid w:val="00523C92"/>
    <w:rsid w:val="005257F8"/>
    <w:rsid w:val="005274D2"/>
    <w:rsid w:val="00527894"/>
    <w:rsid w:val="00532D75"/>
    <w:rsid w:val="0053628C"/>
    <w:rsid w:val="00543318"/>
    <w:rsid w:val="0055125A"/>
    <w:rsid w:val="00551850"/>
    <w:rsid w:val="00551ECB"/>
    <w:rsid w:val="005550FC"/>
    <w:rsid w:val="00556762"/>
    <w:rsid w:val="00565472"/>
    <w:rsid w:val="00572C60"/>
    <w:rsid w:val="00574896"/>
    <w:rsid w:val="00575719"/>
    <w:rsid w:val="005761A7"/>
    <w:rsid w:val="00585180"/>
    <w:rsid w:val="005858EE"/>
    <w:rsid w:val="0059219C"/>
    <w:rsid w:val="005A235E"/>
    <w:rsid w:val="005A2E80"/>
    <w:rsid w:val="005A4782"/>
    <w:rsid w:val="005A5F62"/>
    <w:rsid w:val="005B1241"/>
    <w:rsid w:val="005B4910"/>
    <w:rsid w:val="005B53CA"/>
    <w:rsid w:val="005B565D"/>
    <w:rsid w:val="005B767C"/>
    <w:rsid w:val="005B7A17"/>
    <w:rsid w:val="005C6911"/>
    <w:rsid w:val="005C6F90"/>
    <w:rsid w:val="005C74BC"/>
    <w:rsid w:val="005D0AF3"/>
    <w:rsid w:val="005D1488"/>
    <w:rsid w:val="005E1773"/>
    <w:rsid w:val="005E2B1C"/>
    <w:rsid w:val="005E5418"/>
    <w:rsid w:val="005F08B0"/>
    <w:rsid w:val="005F0D9C"/>
    <w:rsid w:val="005F2D31"/>
    <w:rsid w:val="005F47D1"/>
    <w:rsid w:val="005F6056"/>
    <w:rsid w:val="0060186F"/>
    <w:rsid w:val="00602C38"/>
    <w:rsid w:val="006038E1"/>
    <w:rsid w:val="00613BD6"/>
    <w:rsid w:val="00614108"/>
    <w:rsid w:val="006211D7"/>
    <w:rsid w:val="00632D03"/>
    <w:rsid w:val="00635AC6"/>
    <w:rsid w:val="0063720E"/>
    <w:rsid w:val="00640B3A"/>
    <w:rsid w:val="00642B05"/>
    <w:rsid w:val="00650B7A"/>
    <w:rsid w:val="0065319C"/>
    <w:rsid w:val="00655907"/>
    <w:rsid w:val="00661718"/>
    <w:rsid w:val="00665EFA"/>
    <w:rsid w:val="00666261"/>
    <w:rsid w:val="00670C42"/>
    <w:rsid w:val="0067165F"/>
    <w:rsid w:val="00671895"/>
    <w:rsid w:val="00683520"/>
    <w:rsid w:val="00687E33"/>
    <w:rsid w:val="00693D72"/>
    <w:rsid w:val="00693F42"/>
    <w:rsid w:val="0069429B"/>
    <w:rsid w:val="00695335"/>
    <w:rsid w:val="006954AF"/>
    <w:rsid w:val="00695FFF"/>
    <w:rsid w:val="00696D39"/>
    <w:rsid w:val="006A1FBF"/>
    <w:rsid w:val="006A2EBD"/>
    <w:rsid w:val="006A4372"/>
    <w:rsid w:val="006A4A3B"/>
    <w:rsid w:val="006A5632"/>
    <w:rsid w:val="006A74A8"/>
    <w:rsid w:val="006B145D"/>
    <w:rsid w:val="006B1CA6"/>
    <w:rsid w:val="006B2066"/>
    <w:rsid w:val="006B46AE"/>
    <w:rsid w:val="006B74C3"/>
    <w:rsid w:val="006C16B7"/>
    <w:rsid w:val="006C1C27"/>
    <w:rsid w:val="006C6030"/>
    <w:rsid w:val="006D08B6"/>
    <w:rsid w:val="006D75FA"/>
    <w:rsid w:val="007032D8"/>
    <w:rsid w:val="00706532"/>
    <w:rsid w:val="0071015E"/>
    <w:rsid w:val="00713B06"/>
    <w:rsid w:val="00714C25"/>
    <w:rsid w:val="00716BA1"/>
    <w:rsid w:val="00720D45"/>
    <w:rsid w:val="00722C52"/>
    <w:rsid w:val="00723CC3"/>
    <w:rsid w:val="00724B08"/>
    <w:rsid w:val="00724C34"/>
    <w:rsid w:val="007257F2"/>
    <w:rsid w:val="00731492"/>
    <w:rsid w:val="007319E2"/>
    <w:rsid w:val="00733B13"/>
    <w:rsid w:val="007345DA"/>
    <w:rsid w:val="00735F3D"/>
    <w:rsid w:val="00736E14"/>
    <w:rsid w:val="0074249E"/>
    <w:rsid w:val="007444B2"/>
    <w:rsid w:val="00745BB2"/>
    <w:rsid w:val="007523AD"/>
    <w:rsid w:val="007539D6"/>
    <w:rsid w:val="007564AF"/>
    <w:rsid w:val="00763804"/>
    <w:rsid w:val="00765617"/>
    <w:rsid w:val="00771BA5"/>
    <w:rsid w:val="007755AD"/>
    <w:rsid w:val="00777C77"/>
    <w:rsid w:val="00781C35"/>
    <w:rsid w:val="00792756"/>
    <w:rsid w:val="00794B5B"/>
    <w:rsid w:val="0079568F"/>
    <w:rsid w:val="00795F35"/>
    <w:rsid w:val="007A12F2"/>
    <w:rsid w:val="007A45CA"/>
    <w:rsid w:val="007B41C3"/>
    <w:rsid w:val="007C2A9E"/>
    <w:rsid w:val="007C3B81"/>
    <w:rsid w:val="007C55B3"/>
    <w:rsid w:val="007C7D86"/>
    <w:rsid w:val="007D56E8"/>
    <w:rsid w:val="007E0AB9"/>
    <w:rsid w:val="007E57D2"/>
    <w:rsid w:val="007E58DB"/>
    <w:rsid w:val="007E726D"/>
    <w:rsid w:val="007E78D6"/>
    <w:rsid w:val="007F3ED8"/>
    <w:rsid w:val="008000B4"/>
    <w:rsid w:val="00803A9B"/>
    <w:rsid w:val="00817A81"/>
    <w:rsid w:val="00822ED4"/>
    <w:rsid w:val="0082604E"/>
    <w:rsid w:val="00831E91"/>
    <w:rsid w:val="00841D23"/>
    <w:rsid w:val="008460FD"/>
    <w:rsid w:val="00860DAA"/>
    <w:rsid w:val="008619DF"/>
    <w:rsid w:val="00861FBD"/>
    <w:rsid w:val="00865707"/>
    <w:rsid w:val="008662A4"/>
    <w:rsid w:val="00873389"/>
    <w:rsid w:val="008741C0"/>
    <w:rsid w:val="00884417"/>
    <w:rsid w:val="00884C3C"/>
    <w:rsid w:val="00886C64"/>
    <w:rsid w:val="0089046B"/>
    <w:rsid w:val="00893B82"/>
    <w:rsid w:val="00894A6E"/>
    <w:rsid w:val="008A0FE9"/>
    <w:rsid w:val="008A45BA"/>
    <w:rsid w:val="008A4979"/>
    <w:rsid w:val="008B6AD2"/>
    <w:rsid w:val="008B772F"/>
    <w:rsid w:val="008B7C70"/>
    <w:rsid w:val="008C024F"/>
    <w:rsid w:val="008C0A55"/>
    <w:rsid w:val="008E11C0"/>
    <w:rsid w:val="008F043C"/>
    <w:rsid w:val="008F2840"/>
    <w:rsid w:val="008F4368"/>
    <w:rsid w:val="008F4D1E"/>
    <w:rsid w:val="008F6884"/>
    <w:rsid w:val="008F7518"/>
    <w:rsid w:val="00906AFE"/>
    <w:rsid w:val="0091228F"/>
    <w:rsid w:val="00915258"/>
    <w:rsid w:val="00917331"/>
    <w:rsid w:val="00922183"/>
    <w:rsid w:val="009333F4"/>
    <w:rsid w:val="00942552"/>
    <w:rsid w:val="009531A2"/>
    <w:rsid w:val="00953E9D"/>
    <w:rsid w:val="00956B69"/>
    <w:rsid w:val="0096177E"/>
    <w:rsid w:val="009658A0"/>
    <w:rsid w:val="00965D45"/>
    <w:rsid w:val="0097019C"/>
    <w:rsid w:val="00972625"/>
    <w:rsid w:val="00972B9F"/>
    <w:rsid w:val="0097717A"/>
    <w:rsid w:val="009807DA"/>
    <w:rsid w:val="009818AF"/>
    <w:rsid w:val="0098220D"/>
    <w:rsid w:val="00994556"/>
    <w:rsid w:val="00996CAF"/>
    <w:rsid w:val="009A24C9"/>
    <w:rsid w:val="009A2717"/>
    <w:rsid w:val="009A3669"/>
    <w:rsid w:val="009A4C0C"/>
    <w:rsid w:val="009A7F0C"/>
    <w:rsid w:val="009B2DF1"/>
    <w:rsid w:val="009B53A2"/>
    <w:rsid w:val="009B6442"/>
    <w:rsid w:val="009B7A16"/>
    <w:rsid w:val="009C58CC"/>
    <w:rsid w:val="009D2944"/>
    <w:rsid w:val="009D3E35"/>
    <w:rsid w:val="009F2317"/>
    <w:rsid w:val="00A01976"/>
    <w:rsid w:val="00A076D2"/>
    <w:rsid w:val="00A07CCC"/>
    <w:rsid w:val="00A125C6"/>
    <w:rsid w:val="00A12862"/>
    <w:rsid w:val="00A15B2E"/>
    <w:rsid w:val="00A20762"/>
    <w:rsid w:val="00A23A12"/>
    <w:rsid w:val="00A278E6"/>
    <w:rsid w:val="00A27BB6"/>
    <w:rsid w:val="00A32D93"/>
    <w:rsid w:val="00A343F7"/>
    <w:rsid w:val="00A35852"/>
    <w:rsid w:val="00A35F09"/>
    <w:rsid w:val="00A44F13"/>
    <w:rsid w:val="00A45AA1"/>
    <w:rsid w:val="00A50EBF"/>
    <w:rsid w:val="00A54AF5"/>
    <w:rsid w:val="00A55162"/>
    <w:rsid w:val="00A556F6"/>
    <w:rsid w:val="00A65B28"/>
    <w:rsid w:val="00A65EC6"/>
    <w:rsid w:val="00A713CD"/>
    <w:rsid w:val="00A72B5B"/>
    <w:rsid w:val="00A770B8"/>
    <w:rsid w:val="00A93199"/>
    <w:rsid w:val="00AA526A"/>
    <w:rsid w:val="00AA5D31"/>
    <w:rsid w:val="00AB4E73"/>
    <w:rsid w:val="00AB4FA6"/>
    <w:rsid w:val="00AC1774"/>
    <w:rsid w:val="00AC722B"/>
    <w:rsid w:val="00AD0929"/>
    <w:rsid w:val="00AD70DE"/>
    <w:rsid w:val="00AE2DCE"/>
    <w:rsid w:val="00AE50DB"/>
    <w:rsid w:val="00AE5A0E"/>
    <w:rsid w:val="00AF2746"/>
    <w:rsid w:val="00AF558C"/>
    <w:rsid w:val="00AF7C35"/>
    <w:rsid w:val="00B03DA4"/>
    <w:rsid w:val="00B07F7C"/>
    <w:rsid w:val="00B1225A"/>
    <w:rsid w:val="00B14B08"/>
    <w:rsid w:val="00B14FF1"/>
    <w:rsid w:val="00B2109B"/>
    <w:rsid w:val="00B21606"/>
    <w:rsid w:val="00B243CE"/>
    <w:rsid w:val="00B25D67"/>
    <w:rsid w:val="00B26965"/>
    <w:rsid w:val="00B438F6"/>
    <w:rsid w:val="00B44C10"/>
    <w:rsid w:val="00B45C3E"/>
    <w:rsid w:val="00B51257"/>
    <w:rsid w:val="00B51D16"/>
    <w:rsid w:val="00B57030"/>
    <w:rsid w:val="00B57114"/>
    <w:rsid w:val="00B61BC1"/>
    <w:rsid w:val="00B651BA"/>
    <w:rsid w:val="00B803B8"/>
    <w:rsid w:val="00B81F40"/>
    <w:rsid w:val="00B84556"/>
    <w:rsid w:val="00B925E0"/>
    <w:rsid w:val="00BA17BA"/>
    <w:rsid w:val="00BC10AC"/>
    <w:rsid w:val="00BC214A"/>
    <w:rsid w:val="00BC4925"/>
    <w:rsid w:val="00BC76E5"/>
    <w:rsid w:val="00BD05D0"/>
    <w:rsid w:val="00BD1297"/>
    <w:rsid w:val="00BD1551"/>
    <w:rsid w:val="00BD1868"/>
    <w:rsid w:val="00BD220E"/>
    <w:rsid w:val="00BD2A05"/>
    <w:rsid w:val="00BE38EB"/>
    <w:rsid w:val="00BE4E92"/>
    <w:rsid w:val="00BE779E"/>
    <w:rsid w:val="00BF3A8A"/>
    <w:rsid w:val="00BF4076"/>
    <w:rsid w:val="00C02455"/>
    <w:rsid w:val="00C03038"/>
    <w:rsid w:val="00C0569C"/>
    <w:rsid w:val="00C25624"/>
    <w:rsid w:val="00C30C8D"/>
    <w:rsid w:val="00C3144B"/>
    <w:rsid w:val="00C324E6"/>
    <w:rsid w:val="00C34C14"/>
    <w:rsid w:val="00C4072C"/>
    <w:rsid w:val="00C42537"/>
    <w:rsid w:val="00C43457"/>
    <w:rsid w:val="00C4409C"/>
    <w:rsid w:val="00C442AB"/>
    <w:rsid w:val="00C46343"/>
    <w:rsid w:val="00C5194F"/>
    <w:rsid w:val="00C5300B"/>
    <w:rsid w:val="00C61A92"/>
    <w:rsid w:val="00C61C03"/>
    <w:rsid w:val="00C62FAC"/>
    <w:rsid w:val="00C6405D"/>
    <w:rsid w:val="00C66D26"/>
    <w:rsid w:val="00C7277C"/>
    <w:rsid w:val="00C75720"/>
    <w:rsid w:val="00C77790"/>
    <w:rsid w:val="00C807C8"/>
    <w:rsid w:val="00C843AA"/>
    <w:rsid w:val="00C84E02"/>
    <w:rsid w:val="00C858C1"/>
    <w:rsid w:val="00C868FD"/>
    <w:rsid w:val="00C877B5"/>
    <w:rsid w:val="00C87BC1"/>
    <w:rsid w:val="00C93408"/>
    <w:rsid w:val="00CA1A98"/>
    <w:rsid w:val="00CA494C"/>
    <w:rsid w:val="00CA5B5A"/>
    <w:rsid w:val="00CB12AB"/>
    <w:rsid w:val="00CB2A07"/>
    <w:rsid w:val="00CB47D4"/>
    <w:rsid w:val="00CB6CD5"/>
    <w:rsid w:val="00CC3C09"/>
    <w:rsid w:val="00CC4086"/>
    <w:rsid w:val="00CC6645"/>
    <w:rsid w:val="00CC67FB"/>
    <w:rsid w:val="00CD0AA0"/>
    <w:rsid w:val="00CD71BE"/>
    <w:rsid w:val="00CE1D17"/>
    <w:rsid w:val="00CF30D3"/>
    <w:rsid w:val="00CF3FCE"/>
    <w:rsid w:val="00CF75D1"/>
    <w:rsid w:val="00D025C7"/>
    <w:rsid w:val="00D04AB3"/>
    <w:rsid w:val="00D06D1F"/>
    <w:rsid w:val="00D14DDF"/>
    <w:rsid w:val="00D14FCF"/>
    <w:rsid w:val="00D218F7"/>
    <w:rsid w:val="00D222E3"/>
    <w:rsid w:val="00D22C76"/>
    <w:rsid w:val="00D26C9D"/>
    <w:rsid w:val="00D347E1"/>
    <w:rsid w:val="00D34E0A"/>
    <w:rsid w:val="00D35164"/>
    <w:rsid w:val="00D37BAF"/>
    <w:rsid w:val="00D42FF0"/>
    <w:rsid w:val="00D46162"/>
    <w:rsid w:val="00D54202"/>
    <w:rsid w:val="00D5597B"/>
    <w:rsid w:val="00D64676"/>
    <w:rsid w:val="00D66BDD"/>
    <w:rsid w:val="00D677CB"/>
    <w:rsid w:val="00D7116E"/>
    <w:rsid w:val="00D8148E"/>
    <w:rsid w:val="00D9333C"/>
    <w:rsid w:val="00D93726"/>
    <w:rsid w:val="00DA1DF1"/>
    <w:rsid w:val="00DA4D2A"/>
    <w:rsid w:val="00DA5AFF"/>
    <w:rsid w:val="00DB2818"/>
    <w:rsid w:val="00DB6341"/>
    <w:rsid w:val="00DB6906"/>
    <w:rsid w:val="00DC39EF"/>
    <w:rsid w:val="00DC4809"/>
    <w:rsid w:val="00DC6900"/>
    <w:rsid w:val="00DD7E87"/>
    <w:rsid w:val="00DE178B"/>
    <w:rsid w:val="00DE3812"/>
    <w:rsid w:val="00DE3B16"/>
    <w:rsid w:val="00DE49CB"/>
    <w:rsid w:val="00E002CB"/>
    <w:rsid w:val="00E05B71"/>
    <w:rsid w:val="00E06668"/>
    <w:rsid w:val="00E07590"/>
    <w:rsid w:val="00E07F4C"/>
    <w:rsid w:val="00E1463D"/>
    <w:rsid w:val="00E21E67"/>
    <w:rsid w:val="00E233D5"/>
    <w:rsid w:val="00E24771"/>
    <w:rsid w:val="00E25576"/>
    <w:rsid w:val="00E266C0"/>
    <w:rsid w:val="00E275E3"/>
    <w:rsid w:val="00E43241"/>
    <w:rsid w:val="00E53D96"/>
    <w:rsid w:val="00E55951"/>
    <w:rsid w:val="00E61155"/>
    <w:rsid w:val="00E635B4"/>
    <w:rsid w:val="00E74542"/>
    <w:rsid w:val="00E754B5"/>
    <w:rsid w:val="00E7564E"/>
    <w:rsid w:val="00E75D81"/>
    <w:rsid w:val="00E81561"/>
    <w:rsid w:val="00E82026"/>
    <w:rsid w:val="00E82134"/>
    <w:rsid w:val="00E92A53"/>
    <w:rsid w:val="00EA0932"/>
    <w:rsid w:val="00EA29D5"/>
    <w:rsid w:val="00EA3F61"/>
    <w:rsid w:val="00EB03BE"/>
    <w:rsid w:val="00EB2A44"/>
    <w:rsid w:val="00EB3EB6"/>
    <w:rsid w:val="00EB51A5"/>
    <w:rsid w:val="00EB63EA"/>
    <w:rsid w:val="00EC11AC"/>
    <w:rsid w:val="00EC4CE5"/>
    <w:rsid w:val="00EC6D2A"/>
    <w:rsid w:val="00EC79B4"/>
    <w:rsid w:val="00ED4730"/>
    <w:rsid w:val="00ED5662"/>
    <w:rsid w:val="00ED5F36"/>
    <w:rsid w:val="00ED6305"/>
    <w:rsid w:val="00ED7CF9"/>
    <w:rsid w:val="00EE516F"/>
    <w:rsid w:val="00EE52E3"/>
    <w:rsid w:val="00EE67D9"/>
    <w:rsid w:val="00EF19AB"/>
    <w:rsid w:val="00EF2B3F"/>
    <w:rsid w:val="00F00BCC"/>
    <w:rsid w:val="00F1459F"/>
    <w:rsid w:val="00F14BC5"/>
    <w:rsid w:val="00F21C48"/>
    <w:rsid w:val="00F23206"/>
    <w:rsid w:val="00F249E2"/>
    <w:rsid w:val="00F26B5D"/>
    <w:rsid w:val="00F356CB"/>
    <w:rsid w:val="00F41F08"/>
    <w:rsid w:val="00F43E46"/>
    <w:rsid w:val="00F45AF3"/>
    <w:rsid w:val="00F517ED"/>
    <w:rsid w:val="00F5286D"/>
    <w:rsid w:val="00F52CB4"/>
    <w:rsid w:val="00F533DB"/>
    <w:rsid w:val="00F61BFA"/>
    <w:rsid w:val="00F647EE"/>
    <w:rsid w:val="00F67C90"/>
    <w:rsid w:val="00F74D7E"/>
    <w:rsid w:val="00F80E39"/>
    <w:rsid w:val="00F814E5"/>
    <w:rsid w:val="00F8457F"/>
    <w:rsid w:val="00F848B9"/>
    <w:rsid w:val="00F90CC2"/>
    <w:rsid w:val="00F91AC3"/>
    <w:rsid w:val="00F954A8"/>
    <w:rsid w:val="00F95FFC"/>
    <w:rsid w:val="00FA0333"/>
    <w:rsid w:val="00FA3F4A"/>
    <w:rsid w:val="00FA49D4"/>
    <w:rsid w:val="00FA4B68"/>
    <w:rsid w:val="00FA63FE"/>
    <w:rsid w:val="00FB7A38"/>
    <w:rsid w:val="00FB7F0A"/>
    <w:rsid w:val="00FC1BCB"/>
    <w:rsid w:val="00FC38D3"/>
    <w:rsid w:val="00FC55EA"/>
    <w:rsid w:val="00FC5AE1"/>
    <w:rsid w:val="00FC5E0A"/>
    <w:rsid w:val="00FD0309"/>
    <w:rsid w:val="00FD1429"/>
    <w:rsid w:val="00FD3726"/>
    <w:rsid w:val="00FE2956"/>
    <w:rsid w:val="00FE4004"/>
    <w:rsid w:val="00FE4ED4"/>
    <w:rsid w:val="00FE57D6"/>
    <w:rsid w:val="00FE7FB9"/>
    <w:rsid w:val="00FF22FA"/>
    <w:rsid w:val="00FF2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B786E4-98F1-4EA3-BCA1-89C8A3A7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F2317"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qFormat/>
    <w:rsid w:val="009F2317"/>
    <w:pPr>
      <w:keepNext/>
      <w:numPr>
        <w:numId w:val="1"/>
      </w:numPr>
      <w:spacing w:beforeLines="50" w:afterLines="5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qFormat/>
    <w:rsid w:val="009F2317"/>
    <w:pPr>
      <w:keepNext/>
      <w:numPr>
        <w:ilvl w:val="1"/>
        <w:numId w:val="1"/>
      </w:numPr>
      <w:tabs>
        <w:tab w:val="left" w:pos="600"/>
      </w:tabs>
      <w:spacing w:beforeLines="50" w:afterLines="5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qFormat/>
    <w:rsid w:val="009F2317"/>
    <w:pPr>
      <w:keepNext/>
      <w:numPr>
        <w:ilvl w:val="2"/>
        <w:numId w:val="1"/>
      </w:numPr>
      <w:tabs>
        <w:tab w:val="left" w:pos="800"/>
      </w:tabs>
      <w:spacing w:beforeLines="50" w:afterLines="5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rsid w:val="009F2317"/>
    <w:pPr>
      <w:keepNext/>
      <w:numPr>
        <w:ilvl w:val="3"/>
        <w:numId w:val="1"/>
      </w:numPr>
      <w:spacing w:beforeLines="50" w:afterLines="5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rsid w:val="009F2317"/>
    <w:pPr>
      <w:keepNext/>
      <w:numPr>
        <w:ilvl w:val="4"/>
        <w:numId w:val="1"/>
      </w:numPr>
      <w:tabs>
        <w:tab w:val="left" w:pos="1200"/>
      </w:tabs>
      <w:spacing w:beforeLines="50" w:afterLines="5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rsid w:val="009F2317"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rsid w:val="009F2317"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rsid w:val="009F2317"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rsid w:val="009F2317"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0"/>
    <w:next w:val="a0"/>
    <w:uiPriority w:val="39"/>
    <w:rsid w:val="009F2317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1">
    <w:name w:val="toc 2"/>
    <w:basedOn w:val="a0"/>
    <w:next w:val="a0"/>
    <w:uiPriority w:val="39"/>
    <w:rsid w:val="009F2317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0"/>
    <w:next w:val="a0"/>
    <w:uiPriority w:val="39"/>
    <w:rsid w:val="009F2317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0"/>
    <w:next w:val="a0"/>
    <w:semiHidden/>
    <w:rsid w:val="009F2317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0"/>
    <w:next w:val="a0"/>
    <w:semiHidden/>
    <w:rsid w:val="009F2317"/>
    <w:pPr>
      <w:ind w:left="800"/>
      <w:jc w:val="left"/>
    </w:pPr>
    <w:rPr>
      <w:rFonts w:ascii="맑은 고딕" w:eastAsia="맑은 고딕"/>
      <w:sz w:val="18"/>
      <w:szCs w:val="18"/>
    </w:rPr>
  </w:style>
  <w:style w:type="paragraph" w:customStyle="1" w:styleId="a4">
    <w:name w:val="코드 소스"/>
    <w:basedOn w:val="a0"/>
    <w:rsid w:val="009F2317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rsid w:val="009F2317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rsid w:val="009F2317"/>
    <w:pPr>
      <w:numPr>
        <w:numId w:val="8"/>
      </w:numPr>
    </w:pPr>
  </w:style>
  <w:style w:type="paragraph" w:customStyle="1" w:styleId="a6">
    <w:name w:val="본문 가이드"/>
    <w:basedOn w:val="a0"/>
    <w:rsid w:val="009F2317"/>
    <w:rPr>
      <w:i/>
      <w:iCs/>
      <w:color w:val="0000FF"/>
    </w:rPr>
  </w:style>
  <w:style w:type="paragraph" w:customStyle="1" w:styleId="1">
    <w:name w:val="자료 나열 1"/>
    <w:basedOn w:val="a0"/>
    <w:rsid w:val="009F2317"/>
    <w:pPr>
      <w:numPr>
        <w:numId w:val="7"/>
      </w:numPr>
    </w:pPr>
  </w:style>
  <w:style w:type="paragraph" w:styleId="a7">
    <w:name w:val="caption"/>
    <w:basedOn w:val="a0"/>
    <w:next w:val="a0"/>
    <w:qFormat/>
    <w:rsid w:val="009F2317"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sid w:val="009F2317"/>
    <w:rPr>
      <w:color w:val="0000FF"/>
      <w:u w:val="single"/>
    </w:rPr>
  </w:style>
  <w:style w:type="paragraph" w:styleId="a9">
    <w:name w:val="table of figures"/>
    <w:basedOn w:val="a0"/>
    <w:next w:val="a0"/>
    <w:semiHidden/>
    <w:rsid w:val="009F2317"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rsid w:val="009F2317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0"/>
    <w:semiHidden/>
    <w:rsid w:val="009F2317"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0"/>
    <w:link w:val="Char0"/>
    <w:rsid w:val="00ED4730"/>
    <w:pPr>
      <w:numPr>
        <w:numId w:val="9"/>
      </w:numPr>
    </w:pPr>
    <w:rPr>
      <w:rFonts w:ascii="Arial" w:eastAsia="굴림체" w:hAnsi="Arial"/>
      <w:szCs w:val="20"/>
    </w:rPr>
  </w:style>
  <w:style w:type="character" w:customStyle="1" w:styleId="Char0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  <w:rsid w:val="009F2317"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  <w:style w:type="paragraph" w:customStyle="1" w:styleId="11">
    <w:name w:val="스타일1"/>
    <w:basedOn w:val="a0"/>
    <w:qFormat/>
    <w:rsid w:val="00C843AA"/>
    <w:pPr>
      <w:keepLines/>
      <w:widowControl/>
      <w:numPr>
        <w:ilvl w:val="1"/>
        <w:numId w:val="16"/>
      </w:numPr>
      <w:tabs>
        <w:tab w:val="clear" w:pos="1200"/>
        <w:tab w:val="num" w:pos="1134"/>
      </w:tabs>
      <w:wordWrap/>
      <w:overflowPunct w:val="0"/>
      <w:adjustRightInd w:val="0"/>
      <w:spacing w:after="120"/>
      <w:textAlignment w:val="baseline"/>
    </w:pPr>
    <w:rPr>
      <w:rFonts w:ascii="Arial" w:hAnsi="Arial"/>
      <w:kern w:val="0"/>
      <w:szCs w:val="20"/>
    </w:rPr>
  </w:style>
  <w:style w:type="paragraph" w:customStyle="1" w:styleId="af">
    <w:name w:val="바탕글"/>
    <w:rsid w:val="00C843AA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customStyle="1" w:styleId="TableText">
    <w:name w:val="Table Text"/>
    <w:basedOn w:val="a0"/>
    <w:rsid w:val="00C843AA"/>
    <w:pPr>
      <w:widowControl/>
      <w:wordWrap/>
      <w:overflowPunct w:val="0"/>
      <w:adjustRightInd w:val="0"/>
      <w:spacing w:after="60"/>
      <w:textAlignment w:val="baseline"/>
    </w:pPr>
    <w:rPr>
      <w:rFonts w:ascii="Book Antiqua" w:hAnsi="Book Antiqua"/>
      <w:kern w:val="0"/>
      <w:szCs w:val="20"/>
    </w:rPr>
  </w:style>
  <w:style w:type="paragraph" w:styleId="af0">
    <w:name w:val="Body Text"/>
    <w:aliases w:val="EHPT,Body Text2,body text"/>
    <w:basedOn w:val="a0"/>
    <w:link w:val="Char1"/>
    <w:rsid w:val="00C843AA"/>
    <w:pPr>
      <w:widowControl/>
      <w:wordWrap/>
      <w:overflowPunct w:val="0"/>
      <w:adjustRightInd w:val="0"/>
      <w:spacing w:after="120"/>
      <w:textAlignment w:val="baseline"/>
    </w:pPr>
    <w:rPr>
      <w:rFonts w:ascii="Book Antiqua" w:hAnsi="Book Antiqua"/>
      <w:kern w:val="0"/>
      <w:szCs w:val="20"/>
    </w:rPr>
  </w:style>
  <w:style w:type="character" w:customStyle="1" w:styleId="Char1">
    <w:name w:val="본문 Char"/>
    <w:aliases w:val="EHPT Char,Body Text2 Char,body text Char"/>
    <w:link w:val="af0"/>
    <w:rsid w:val="00C843AA"/>
    <w:rPr>
      <w:rFonts w:ascii="Book Antiqua" w:eastAsia="굴림" w:hAnsi="Book Antiqua"/>
    </w:rPr>
  </w:style>
  <w:style w:type="paragraph" w:styleId="60">
    <w:name w:val="toc 6"/>
    <w:basedOn w:val="a0"/>
    <w:next w:val="a0"/>
    <w:autoRedefine/>
    <w:uiPriority w:val="39"/>
    <w:unhideWhenUsed/>
    <w:rsid w:val="005E2B1C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0">
    <w:name w:val="toc 7"/>
    <w:basedOn w:val="a0"/>
    <w:next w:val="a0"/>
    <w:autoRedefine/>
    <w:uiPriority w:val="39"/>
    <w:unhideWhenUsed/>
    <w:rsid w:val="005E2B1C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5E2B1C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0">
    <w:name w:val="toc 9"/>
    <w:basedOn w:val="a0"/>
    <w:next w:val="a0"/>
    <w:autoRedefine/>
    <w:uiPriority w:val="39"/>
    <w:unhideWhenUsed/>
    <w:rsid w:val="005E2B1C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f1">
    <w:name w:val="Balloon Text"/>
    <w:basedOn w:val="a0"/>
    <w:link w:val="Char2"/>
    <w:uiPriority w:val="99"/>
    <w:semiHidden/>
    <w:unhideWhenUsed/>
    <w:rsid w:val="00C024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f1"/>
    <w:uiPriority w:val="99"/>
    <w:semiHidden/>
    <w:rsid w:val="00C0245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5929E-B783-4DAA-9521-B252909CA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19</TotalTime>
  <Pages>9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Microsoft</Company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13</cp:revision>
  <cp:lastPrinted>2011-07-11T11:53:00Z</cp:lastPrinted>
  <dcterms:created xsi:type="dcterms:W3CDTF">2015-12-17T09:08:00Z</dcterms:created>
  <dcterms:modified xsi:type="dcterms:W3CDTF">2018-10-12T09:27:00Z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