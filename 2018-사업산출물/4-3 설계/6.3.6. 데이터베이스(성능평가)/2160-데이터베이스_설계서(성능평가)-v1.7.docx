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CC" w:rsidRDefault="00E04229" w:rsidP="00E04229">
      <w:pPr>
        <w:pStyle w:val="Indent"/>
        <w:tabs>
          <w:tab w:val="left" w:pos="394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830DCC" w:rsidRDefault="00830DCC">
      <w:pPr>
        <w:pStyle w:val="Inden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44F2B" w:rsidRPr="000E528B" w:rsidRDefault="00F44F2B" w:rsidP="00F44F2B">
      <w:pPr>
        <w:jc w:val="center"/>
        <w:rPr>
          <w:rFonts w:ascii="굴림" w:hAnsi="굴림"/>
          <w:b/>
          <w:sz w:val="24"/>
        </w:rPr>
      </w:pPr>
      <w:r w:rsidRPr="000E528B">
        <w:rPr>
          <w:rFonts w:ascii="굴림" w:hAnsi="굴림" w:hint="eastAsia"/>
          <w:b/>
          <w:sz w:val="28"/>
        </w:rPr>
        <w:lastRenderedPageBreak/>
        <w:t>사 용 권 한</w:t>
      </w:r>
    </w:p>
    <w:p w:rsidR="00F44F2B" w:rsidRPr="000E528B" w:rsidRDefault="00F44F2B" w:rsidP="00F44F2B">
      <w:pPr>
        <w:jc w:val="center"/>
        <w:rPr>
          <w:rFonts w:ascii="굴림" w:hAnsi="굴림"/>
          <w:b/>
          <w:sz w:val="24"/>
        </w:rPr>
      </w:pPr>
    </w:p>
    <w:p w:rsidR="00755907" w:rsidRPr="000C1A7A" w:rsidRDefault="00755907" w:rsidP="00755907">
      <w:pPr>
        <w:snapToGrid w:val="0"/>
        <w:rPr>
          <w:rFonts w:ascii="굴림" w:hAnsi="굴림"/>
          <w:b/>
          <w:sz w:val="24"/>
        </w:rPr>
      </w:pPr>
      <w:r w:rsidRPr="000C1A7A">
        <w:rPr>
          <w:rFonts w:ascii="굴림" w:hAnsi="굴림"/>
          <w:b/>
          <w:sz w:val="24"/>
        </w:rPr>
        <w:t>Client Approv</w:t>
      </w:r>
      <w:r w:rsidRPr="000C1A7A">
        <w:rPr>
          <w:rFonts w:ascii="굴림" w:hAnsi="굴림" w:hint="eastAsia"/>
          <w:b/>
          <w:sz w:val="24"/>
        </w:rPr>
        <w:t>al</w:t>
      </w:r>
      <w:r w:rsidRPr="000C1A7A">
        <w:rPr>
          <w:rFonts w:ascii="굴림" w:hAnsi="굴림"/>
          <w:b/>
          <w:sz w:val="24"/>
        </w:rPr>
        <w:t>:</w:t>
      </w:r>
    </w:p>
    <w:p w:rsidR="00755907" w:rsidRPr="000C1A7A" w:rsidRDefault="00755907" w:rsidP="00755907">
      <w:pPr>
        <w:snapToGrid w:val="0"/>
        <w:rPr>
          <w:rFonts w:ascii="굴림" w:hAnsi="굴림"/>
        </w:rPr>
      </w:pPr>
      <w:r w:rsidRPr="000C1A7A">
        <w:rPr>
          <w:rFonts w:ascii="굴림" w:hAnsi="굴림" w:hint="eastAsia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755907" w:rsidRPr="000C1A7A" w:rsidTr="00294BFE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  <w:b/>
              </w:rPr>
            </w:pPr>
            <w:r w:rsidRPr="000C1A7A">
              <w:rPr>
                <w:rFonts w:ascii="굴림" w:hAnsi="굴림" w:hint="eastAsia"/>
                <w:b/>
              </w:rPr>
              <w:t xml:space="preserve">승인자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B02913">
            <w:pPr>
              <w:rPr>
                <w:rFonts w:ascii="굴림" w:hAnsi="굴림"/>
                <w:b/>
              </w:rPr>
            </w:pPr>
            <w:r w:rsidRPr="000C1A7A">
              <w:rPr>
                <w:rFonts w:ascii="굴림" w:hAnsi="굴림" w:hint="eastAsia"/>
              </w:rPr>
              <w:t xml:space="preserve">한국저작권위원회 </w:t>
            </w:r>
            <w:r w:rsidR="00832CAE">
              <w:rPr>
                <w:rFonts w:ascii="굴림" w:hAnsi="굴림" w:hint="eastAsia"/>
              </w:rPr>
              <w:t>차태원</w:t>
            </w:r>
            <w:r w:rsidR="00C276BE">
              <w:rPr>
                <w:rFonts w:ascii="굴림" w:hAnsi="굴림" w:hint="eastAsia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/>
              </w:rPr>
              <w:t>(</w:t>
            </w:r>
            <w:r w:rsidRPr="000C1A7A">
              <w:rPr>
                <w:rFonts w:ascii="굴림" w:hAnsi="굴림" w:hint="eastAsia"/>
              </w:rPr>
              <w:t>인</w:t>
            </w:r>
            <w:r w:rsidRPr="000C1A7A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 w:hint="eastAsia"/>
                <w:b/>
              </w:rPr>
              <w:t xml:space="preserve">일자 </w:t>
            </w:r>
            <w:r w:rsidRPr="000C1A7A">
              <w:rPr>
                <w:rFonts w:ascii="굴림" w:hAnsi="굴림"/>
                <w:b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 w:hint="eastAsia"/>
              </w:rPr>
              <w:t>____/__/__</w:t>
            </w:r>
          </w:p>
        </w:tc>
      </w:tr>
    </w:tbl>
    <w:p w:rsidR="00755907" w:rsidRPr="000C1A7A" w:rsidRDefault="00755907" w:rsidP="00755907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755907" w:rsidRPr="000C1A7A" w:rsidTr="00294BFE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  <w:b/>
              </w:rPr>
            </w:pPr>
            <w:r w:rsidRPr="000C1A7A">
              <w:rPr>
                <w:rFonts w:ascii="굴림" w:hAnsi="굴림" w:hint="eastAsia"/>
                <w:b/>
              </w:rPr>
              <w:t>검토자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6474E2">
            <w:pPr>
              <w:rPr>
                <w:rFonts w:ascii="굴림" w:hAnsi="굴림"/>
              </w:rPr>
            </w:pPr>
            <w:r w:rsidRPr="000C1A7A">
              <w:rPr>
                <w:rFonts w:ascii="굴림" w:hAnsi="굴림" w:hint="eastAsia"/>
              </w:rPr>
              <w:t xml:space="preserve">한국저작권위원회 </w:t>
            </w:r>
            <w:r w:rsidR="00B02913">
              <w:rPr>
                <w:rFonts w:ascii="굴림" w:hAnsi="굴림" w:hint="eastAsia"/>
              </w:rPr>
              <w:t>문경도</w:t>
            </w:r>
            <w:r w:rsidR="00AC1EF1">
              <w:rPr>
                <w:rFonts w:ascii="굴림" w:hAnsi="굴림" w:hint="eastAsia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 w:hint="eastAsia"/>
              </w:rPr>
              <w:t>(인)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  <w:b/>
              </w:rPr>
            </w:pPr>
            <w:r w:rsidRPr="000C1A7A">
              <w:rPr>
                <w:rFonts w:ascii="굴림" w:hAnsi="굴림" w:hint="eastAsia"/>
                <w:b/>
              </w:rPr>
              <w:t>일자 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 w:hint="eastAsia"/>
              </w:rPr>
              <w:t>/     /</w:t>
            </w:r>
          </w:p>
        </w:tc>
      </w:tr>
    </w:tbl>
    <w:p w:rsidR="00755907" w:rsidRPr="000C1A7A" w:rsidRDefault="00755907" w:rsidP="00755907">
      <w:pPr>
        <w:ind w:right="180"/>
        <w:rPr>
          <w:rFonts w:ascii="굴림" w:hAnsi="굴림"/>
        </w:rPr>
      </w:pPr>
    </w:p>
    <w:p w:rsidR="00755907" w:rsidRPr="000C1A7A" w:rsidRDefault="00755907" w:rsidP="00755907">
      <w:pPr>
        <w:snapToGrid w:val="0"/>
        <w:rPr>
          <w:rFonts w:ascii="굴림" w:hAnsi="굴림"/>
          <w:b/>
          <w:sz w:val="24"/>
        </w:rPr>
      </w:pPr>
    </w:p>
    <w:p w:rsidR="00755907" w:rsidRPr="000C1A7A" w:rsidRDefault="005B6900" w:rsidP="00755907">
      <w:pPr>
        <w:snapToGrid w:val="0"/>
        <w:rPr>
          <w:rFonts w:ascii="굴림" w:hAnsi="굴림"/>
          <w:b/>
          <w:sz w:val="24"/>
        </w:rPr>
      </w:pPr>
      <w:r w:rsidRPr="005B6900">
        <w:rPr>
          <w:rFonts w:ascii="굴림" w:hAnsi="굴림" w:hint="eastAsia"/>
          <w:b/>
          <w:sz w:val="24"/>
        </w:rPr>
        <w:t xml:space="preserve">주식회사 굿씽크 &amp; </w:t>
      </w:r>
      <w:r w:rsidR="00755907" w:rsidRPr="000C1A7A">
        <w:rPr>
          <w:rFonts w:ascii="굴림" w:hAnsi="굴림" w:hint="eastAsia"/>
          <w:b/>
          <w:sz w:val="24"/>
        </w:rPr>
        <w:t>엘에스웨어</w:t>
      </w:r>
      <w:r w:rsidR="00F2573B">
        <w:rPr>
          <w:rFonts w:ascii="굴림" w:hAnsi="굴림" w:hint="eastAsia"/>
          <w:b/>
          <w:sz w:val="24"/>
        </w:rPr>
        <w:t>(주)</w:t>
      </w:r>
      <w:r w:rsidR="00755907" w:rsidRPr="000C1A7A">
        <w:rPr>
          <w:rFonts w:ascii="굴림" w:hAnsi="굴림"/>
          <w:b/>
          <w:sz w:val="24"/>
        </w:rPr>
        <w:t>Approval:</w:t>
      </w:r>
    </w:p>
    <w:p w:rsidR="00755907" w:rsidRPr="000C1A7A" w:rsidRDefault="00755907" w:rsidP="00755907">
      <w:pPr>
        <w:ind w:right="180"/>
        <w:rPr>
          <w:rFonts w:ascii="굴림" w:hAnsi="굴림"/>
          <w:sz w:val="24"/>
          <w:szCs w:val="24"/>
        </w:rPr>
      </w:pPr>
      <w:r w:rsidRPr="000C1A7A">
        <w:rPr>
          <w:rFonts w:ascii="굴림" w:hAnsi="굴림" w:hint="eastAsia"/>
        </w:rPr>
        <w:t>본 문서에 대한 서명은 본 문서에 대하여 수행 및 유지관리의 책임이 있음을 인정하는 것임</w:t>
      </w:r>
      <w:r w:rsidRPr="000C1A7A">
        <w:rPr>
          <w:rFonts w:ascii="굴림" w:hAnsi="굴림" w:hint="eastAsia"/>
          <w:sz w:val="24"/>
          <w:szCs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755907" w:rsidRPr="000C1A7A" w:rsidTr="00294BFE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 w:hint="eastAsia"/>
                <w:b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755907" w:rsidRPr="000C1A7A" w:rsidRDefault="00D93216" w:rsidP="00C276BE">
            <w:pPr>
              <w:rPr>
                <w:rFonts w:ascii="굴림" w:hAnsi="굴림"/>
              </w:rPr>
            </w:pPr>
            <w:r w:rsidRPr="000C1A7A">
              <w:rPr>
                <w:rFonts w:ascii="굴림" w:hAnsi="굴림" w:hint="eastAsia"/>
              </w:rPr>
              <w:t>엘에스웨어</w:t>
            </w:r>
            <w:r w:rsidR="00F2573B">
              <w:rPr>
                <w:rFonts w:ascii="굴림" w:hAnsi="굴림" w:hint="eastAsia"/>
              </w:rPr>
              <w:t>(주)</w:t>
            </w:r>
            <w:r w:rsidR="00B02913">
              <w:rPr>
                <w:rFonts w:ascii="굴림" w:hAnsi="굴림" w:hint="eastAsia"/>
              </w:rPr>
              <w:t xml:space="preserve"> </w:t>
            </w:r>
            <w:r w:rsidR="006474E2">
              <w:rPr>
                <w:rFonts w:ascii="굴림" w:hAnsi="굴림" w:hint="eastAsia"/>
              </w:rPr>
              <w:t>신창권</w:t>
            </w:r>
            <w:r w:rsidR="00804019">
              <w:rPr>
                <w:rFonts w:ascii="굴림" w:hAnsi="굴림" w:hint="eastAsia"/>
              </w:rPr>
              <w:t xml:space="preserve"> </w:t>
            </w:r>
            <w:r w:rsidR="00C276BE">
              <w:rPr>
                <w:rFonts w:ascii="굴림" w:hAnsi="굴림" w:hint="eastAsia"/>
              </w:rPr>
              <w:t>이사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/>
              </w:rPr>
              <w:t>(</w:t>
            </w:r>
            <w:r w:rsidRPr="000C1A7A">
              <w:rPr>
                <w:rFonts w:ascii="굴림" w:hAnsi="굴림" w:hint="eastAsia"/>
              </w:rPr>
              <w:t>인</w:t>
            </w:r>
            <w:r w:rsidRPr="000C1A7A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 w:hint="eastAsia"/>
                <w:b/>
              </w:rPr>
              <w:t xml:space="preserve">일자 </w:t>
            </w:r>
            <w:r w:rsidRPr="000C1A7A">
              <w:rPr>
                <w:rFonts w:ascii="굴림" w:hAnsi="굴림"/>
                <w:b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755907" w:rsidRPr="00B31DE9" w:rsidRDefault="00755907" w:rsidP="00294BFE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rFonts w:ascii="굴림" w:hAnsi="굴림"/>
              </w:rPr>
            </w:pPr>
            <w:r w:rsidRPr="00B31DE9">
              <w:rPr>
                <w:rFonts w:ascii="굴림" w:hAnsi="굴림" w:hint="eastAsia"/>
              </w:rPr>
              <w:t>____/__/__</w:t>
            </w:r>
          </w:p>
        </w:tc>
      </w:tr>
    </w:tbl>
    <w:p w:rsidR="00755907" w:rsidRPr="000C1A7A" w:rsidRDefault="00755907" w:rsidP="00755907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755907" w:rsidRPr="000C1A7A" w:rsidTr="00294BFE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  <w:b/>
              </w:rPr>
            </w:pPr>
            <w:r w:rsidRPr="000C1A7A">
              <w:rPr>
                <w:rFonts w:ascii="굴림" w:hAnsi="굴림" w:hint="eastAsia"/>
                <w:b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755907" w:rsidRPr="000C1A7A" w:rsidRDefault="00A51D29" w:rsidP="006005BC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엘에스웨어</w:t>
            </w:r>
            <w:r w:rsidR="00F2573B">
              <w:rPr>
                <w:rFonts w:ascii="굴림" w:hAnsi="굴림" w:hint="eastAsia"/>
              </w:rPr>
              <w:t>(주)</w:t>
            </w:r>
            <w:r w:rsidR="00B02913">
              <w:rPr>
                <w:rFonts w:ascii="굴림" w:hAnsi="굴림" w:hint="eastAsia"/>
              </w:rPr>
              <w:t xml:space="preserve"> </w:t>
            </w:r>
            <w:r w:rsidR="00341292">
              <w:rPr>
                <w:rFonts w:ascii="굴림" w:hAnsi="굴림" w:hint="eastAsia"/>
              </w:rPr>
              <w:t xml:space="preserve">김민 </w:t>
            </w:r>
            <w:r w:rsidR="006005BC">
              <w:rPr>
                <w:rFonts w:ascii="굴림" w:hAnsi="굴림" w:hint="eastAsia"/>
              </w:rPr>
              <w:t>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/>
              </w:rPr>
              <w:t>(</w:t>
            </w:r>
            <w:r w:rsidRPr="000C1A7A">
              <w:rPr>
                <w:rFonts w:ascii="굴림" w:hAnsi="굴림" w:hint="eastAsia"/>
              </w:rPr>
              <w:t>인</w:t>
            </w:r>
            <w:r w:rsidRPr="000C1A7A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 w:hint="eastAsia"/>
                <w:b/>
              </w:rPr>
              <w:t xml:space="preserve">일자 </w:t>
            </w:r>
            <w:r w:rsidRPr="000C1A7A">
              <w:rPr>
                <w:rFonts w:ascii="굴림" w:hAnsi="굴림"/>
                <w:b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755907" w:rsidRPr="00B31DE9" w:rsidRDefault="00755907" w:rsidP="00294BFE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rFonts w:ascii="굴림" w:hAnsi="굴림"/>
              </w:rPr>
            </w:pPr>
            <w:r w:rsidRPr="00B31DE9">
              <w:rPr>
                <w:rFonts w:ascii="굴림" w:hAnsi="굴림" w:hint="eastAsia"/>
              </w:rPr>
              <w:t>____/__/__</w:t>
            </w:r>
          </w:p>
        </w:tc>
      </w:tr>
    </w:tbl>
    <w:p w:rsidR="00755907" w:rsidRPr="000C1A7A" w:rsidRDefault="00755907" w:rsidP="00755907">
      <w:pPr>
        <w:rPr>
          <w:rFonts w:ascii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755907" w:rsidRPr="000C1A7A" w:rsidTr="00294BFE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  <w:b/>
              </w:rPr>
            </w:pPr>
            <w:r w:rsidRPr="000C1A7A">
              <w:rPr>
                <w:rFonts w:ascii="굴림" w:hAnsi="굴림" w:hint="eastAsia"/>
                <w:b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755907" w:rsidRPr="000C1A7A" w:rsidRDefault="00A51D29" w:rsidP="001C539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엘에스웨어</w:t>
            </w:r>
            <w:r w:rsidR="00F2573B">
              <w:rPr>
                <w:rFonts w:ascii="굴림" w:hAnsi="굴림" w:hint="eastAsia"/>
              </w:rPr>
              <w:t>(주)</w:t>
            </w:r>
            <w:r w:rsidR="00B02913">
              <w:rPr>
                <w:rFonts w:ascii="굴림" w:hAnsi="굴림" w:hint="eastAsia"/>
              </w:rPr>
              <w:t xml:space="preserve"> </w:t>
            </w:r>
            <w:r w:rsidR="008D7EE5">
              <w:rPr>
                <w:rFonts w:ascii="굴림" w:hAnsi="굴림" w:hint="eastAsia"/>
              </w:rPr>
              <w:t>윤석정</w:t>
            </w:r>
            <w:r w:rsidR="00341292">
              <w:rPr>
                <w:rFonts w:ascii="굴림" w:hAnsi="굴림" w:hint="eastAsia"/>
              </w:rPr>
              <w:t xml:space="preserve"> </w:t>
            </w:r>
            <w:r w:rsidR="00B02913">
              <w:rPr>
                <w:rFonts w:ascii="굴림" w:hAnsi="굴림" w:hint="eastAsia"/>
              </w:rPr>
              <w:t>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/>
              </w:rPr>
              <w:t>(</w:t>
            </w:r>
            <w:r w:rsidRPr="000C1A7A">
              <w:rPr>
                <w:rFonts w:ascii="굴림" w:hAnsi="굴림" w:hint="eastAsia"/>
              </w:rPr>
              <w:t>인</w:t>
            </w:r>
            <w:r w:rsidRPr="000C1A7A">
              <w:rPr>
                <w:rFonts w:ascii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755907" w:rsidRPr="000C1A7A" w:rsidRDefault="00755907" w:rsidP="00294BFE">
            <w:pPr>
              <w:jc w:val="center"/>
              <w:rPr>
                <w:rFonts w:ascii="굴림" w:hAnsi="굴림"/>
              </w:rPr>
            </w:pPr>
            <w:r w:rsidRPr="000C1A7A">
              <w:rPr>
                <w:rFonts w:ascii="굴림" w:hAnsi="굴림" w:hint="eastAsia"/>
                <w:b/>
              </w:rPr>
              <w:t xml:space="preserve">일자 </w:t>
            </w:r>
            <w:r w:rsidRPr="000C1A7A">
              <w:rPr>
                <w:rFonts w:ascii="굴림" w:hAnsi="굴림"/>
                <w:b/>
              </w:rPr>
              <w:t>: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755907" w:rsidRPr="00B31DE9" w:rsidRDefault="00755907" w:rsidP="001C539B">
            <w:pPr>
              <w:pStyle w:val="a6"/>
              <w:tabs>
                <w:tab w:val="clear" w:pos="4320"/>
                <w:tab w:val="clear" w:pos="8640"/>
              </w:tabs>
              <w:jc w:val="center"/>
              <w:rPr>
                <w:rFonts w:ascii="굴림" w:hAnsi="굴림"/>
              </w:rPr>
            </w:pPr>
            <w:r w:rsidRPr="00B31DE9">
              <w:rPr>
                <w:rFonts w:ascii="굴림" w:hAnsi="굴림" w:hint="eastAsia"/>
              </w:rPr>
              <w:t>20</w:t>
            </w:r>
            <w:r w:rsidR="00D93216" w:rsidRPr="00B31DE9">
              <w:rPr>
                <w:rFonts w:ascii="굴림" w:hAnsi="굴림" w:hint="eastAsia"/>
              </w:rPr>
              <w:t>1</w:t>
            </w:r>
            <w:r w:rsidR="00E02FFC">
              <w:rPr>
                <w:rFonts w:ascii="굴림" w:hAnsi="굴림"/>
              </w:rPr>
              <w:t>8</w:t>
            </w:r>
            <w:r w:rsidRPr="00B31DE9">
              <w:rPr>
                <w:rFonts w:ascii="굴림" w:hAnsi="굴림" w:hint="eastAsia"/>
              </w:rPr>
              <w:t>/</w:t>
            </w:r>
            <w:r w:rsidR="00341292">
              <w:rPr>
                <w:rFonts w:ascii="굴림" w:hAnsi="굴림" w:hint="eastAsia"/>
              </w:rPr>
              <w:t>0</w:t>
            </w:r>
            <w:r w:rsidR="001C539B">
              <w:rPr>
                <w:rFonts w:ascii="굴림" w:hAnsi="굴림"/>
              </w:rPr>
              <w:t>6</w:t>
            </w:r>
            <w:r w:rsidR="009020EF">
              <w:rPr>
                <w:rFonts w:ascii="굴림" w:hAnsi="굴림" w:hint="eastAsia"/>
              </w:rPr>
              <w:t>/</w:t>
            </w:r>
            <w:r w:rsidR="001C539B">
              <w:rPr>
                <w:rFonts w:ascii="굴림" w:hAnsi="굴림" w:hint="eastAsia"/>
              </w:rPr>
              <w:t>1</w:t>
            </w:r>
            <w:r w:rsidR="00E02FFC">
              <w:rPr>
                <w:rFonts w:ascii="굴림" w:hAnsi="굴림" w:hint="eastAsia"/>
              </w:rPr>
              <w:t>8</w:t>
            </w:r>
            <w:bookmarkStart w:id="0" w:name="_GoBack"/>
            <w:bookmarkEnd w:id="0"/>
          </w:p>
        </w:tc>
      </w:tr>
    </w:tbl>
    <w:p w:rsidR="00830DCC" w:rsidRDefault="00830DCC">
      <w:pPr>
        <w:rPr>
          <w:rFonts w:ascii="굴림체" w:eastAsia="굴림체" w:hAnsi="굴림체"/>
        </w:rPr>
      </w:pPr>
    </w:p>
    <w:p w:rsidR="00830DCC" w:rsidRDefault="00830DCC">
      <w:pPr>
        <w:jc w:val="center"/>
        <w:rPr>
          <w:rFonts w:ascii="Times New Roman" w:hAnsi="Times New Roman"/>
          <w:b/>
          <w:sz w:val="24"/>
        </w:rPr>
      </w:pPr>
    </w:p>
    <w:p w:rsidR="00830DCC" w:rsidRDefault="00830DCC">
      <w:pPr>
        <w:jc w:val="center"/>
        <w:rPr>
          <w:rFonts w:ascii="Times New Roman" w:hAnsi="Times New Roman"/>
          <w:b/>
          <w:sz w:val="24"/>
        </w:rPr>
      </w:pPr>
    </w:p>
    <w:p w:rsidR="00830DCC" w:rsidRDefault="00830DCC">
      <w:pPr>
        <w:jc w:val="center"/>
        <w:rPr>
          <w:rFonts w:ascii="Times New Roman" w:hAnsi="Times New Roman"/>
          <w:b/>
          <w:sz w:val="24"/>
        </w:rPr>
      </w:pPr>
    </w:p>
    <w:p w:rsidR="00830DCC" w:rsidRDefault="00830DC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 w:hint="eastAsia"/>
          <w:b/>
          <w:sz w:val="28"/>
        </w:rPr>
        <w:t>제</w:t>
      </w:r>
      <w:r>
        <w:rPr>
          <w:rFonts w:ascii="Times New Roman" w:hAnsi="Times New Roman" w:hint="eastAsia"/>
          <w:b/>
          <w:sz w:val="28"/>
        </w:rPr>
        <w:t>.</w:t>
      </w:r>
      <w:r>
        <w:rPr>
          <w:rFonts w:ascii="Times New Roman" w:hAnsi="Times New Roman" w:hint="eastAsia"/>
          <w:b/>
          <w:sz w:val="28"/>
        </w:rPr>
        <w:t>개정이력</w:t>
      </w:r>
    </w:p>
    <w:p w:rsidR="00830DCC" w:rsidRDefault="00830DCC">
      <w:pPr>
        <w:rPr>
          <w:rFonts w:ascii="Times New Roman" w:hAnsi="Times New Roman"/>
          <w:b/>
          <w:sz w:val="24"/>
        </w:rPr>
      </w:pPr>
    </w:p>
    <w:tbl>
      <w:tblPr>
        <w:tblW w:w="8879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5239"/>
        <w:gridCol w:w="2268"/>
      </w:tblGrid>
      <w:tr w:rsidR="00830DCC" w:rsidRPr="00CC7FCA">
        <w:tc>
          <w:tcPr>
            <w:tcW w:w="1372" w:type="dxa"/>
          </w:tcPr>
          <w:p w:rsidR="00830DCC" w:rsidRPr="00CC7FCA" w:rsidRDefault="00830DCC">
            <w:pPr>
              <w:jc w:val="center"/>
              <w:rPr>
                <w:rFonts w:ascii="굴림" w:hAnsi="굴림"/>
                <w:b/>
              </w:rPr>
            </w:pPr>
          </w:p>
        </w:tc>
        <w:tc>
          <w:tcPr>
            <w:tcW w:w="5239" w:type="dxa"/>
          </w:tcPr>
          <w:p w:rsidR="00830DCC" w:rsidRPr="00CC7FCA" w:rsidRDefault="00830DCC">
            <w:pPr>
              <w:jc w:val="center"/>
              <w:rPr>
                <w:rFonts w:ascii="굴림" w:hAnsi="굴림"/>
                <w:b/>
              </w:rPr>
            </w:pPr>
          </w:p>
        </w:tc>
        <w:tc>
          <w:tcPr>
            <w:tcW w:w="2268" w:type="dxa"/>
          </w:tcPr>
          <w:p w:rsidR="00830DCC" w:rsidRPr="00CC7FCA" w:rsidRDefault="00830DCC">
            <w:pPr>
              <w:jc w:val="center"/>
              <w:rPr>
                <w:rFonts w:ascii="굴림" w:hAnsi="굴림"/>
                <w:b/>
              </w:rPr>
            </w:pPr>
          </w:p>
        </w:tc>
      </w:tr>
      <w:tr w:rsidR="00830DCC" w:rsidRPr="00CC7FCA">
        <w:tc>
          <w:tcPr>
            <w:tcW w:w="1372" w:type="dxa"/>
            <w:tcBorders>
              <w:top w:val="nil"/>
            </w:tcBorders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  <w:tcBorders>
              <w:top w:val="nil"/>
            </w:tcBorders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</w:tr>
      <w:tr w:rsidR="00830DCC" w:rsidRPr="00CC7FCA">
        <w:tc>
          <w:tcPr>
            <w:tcW w:w="1372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</w:tr>
      <w:tr w:rsidR="00830DCC" w:rsidRPr="00CC7FCA">
        <w:tc>
          <w:tcPr>
            <w:tcW w:w="1372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</w:tr>
      <w:tr w:rsidR="00830DCC" w:rsidRPr="00CC7FCA">
        <w:tc>
          <w:tcPr>
            <w:tcW w:w="1372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</w:tr>
      <w:tr w:rsidR="00830DCC" w:rsidRPr="00CC7FCA">
        <w:tc>
          <w:tcPr>
            <w:tcW w:w="1372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</w:tr>
      <w:tr w:rsidR="00830DCC" w:rsidRPr="00CC7FCA">
        <w:tc>
          <w:tcPr>
            <w:tcW w:w="1372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</w:tr>
      <w:tr w:rsidR="00830DCC" w:rsidRPr="00CC7FCA">
        <w:tc>
          <w:tcPr>
            <w:tcW w:w="1372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830DCC" w:rsidRPr="00CC7FCA" w:rsidRDefault="00830DCC">
            <w:pPr>
              <w:jc w:val="center"/>
              <w:rPr>
                <w:rFonts w:ascii="굴림" w:hAnsi="굴림"/>
              </w:rPr>
            </w:pPr>
          </w:p>
        </w:tc>
      </w:tr>
      <w:tr w:rsidR="00651445" w:rsidRPr="00CC7FCA">
        <w:tc>
          <w:tcPr>
            <w:tcW w:w="1372" w:type="dxa"/>
          </w:tcPr>
          <w:p w:rsidR="00651445" w:rsidRPr="00CC7FCA" w:rsidRDefault="00651445" w:rsidP="00651445">
            <w:pPr>
              <w:jc w:val="center"/>
              <w:rPr>
                <w:rFonts w:ascii="굴림" w:hAnsi="굴림"/>
              </w:rPr>
            </w:pPr>
          </w:p>
        </w:tc>
        <w:tc>
          <w:tcPr>
            <w:tcW w:w="5239" w:type="dxa"/>
          </w:tcPr>
          <w:p w:rsidR="00651445" w:rsidRPr="00CC7FCA" w:rsidRDefault="00651445" w:rsidP="00E366A7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268" w:type="dxa"/>
          </w:tcPr>
          <w:p w:rsidR="00651445" w:rsidRPr="00CC7FCA" w:rsidRDefault="00651445" w:rsidP="00651445">
            <w:pPr>
              <w:jc w:val="center"/>
              <w:rPr>
                <w:rFonts w:ascii="굴림" w:hAnsi="굴림"/>
              </w:rPr>
            </w:pPr>
          </w:p>
        </w:tc>
      </w:tr>
      <w:tr w:rsidR="00651445" w:rsidRPr="00CC7FCA">
        <w:tc>
          <w:tcPr>
            <w:tcW w:w="1372" w:type="dxa"/>
          </w:tcPr>
          <w:p w:rsidR="00651445" w:rsidRPr="00CC7FCA" w:rsidRDefault="008D7EE5" w:rsidP="00BB1167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/>
              </w:rPr>
              <w:t>1.7</w:t>
            </w:r>
          </w:p>
        </w:tc>
        <w:tc>
          <w:tcPr>
            <w:tcW w:w="5239" w:type="dxa"/>
          </w:tcPr>
          <w:p w:rsidR="00651445" w:rsidRPr="00CC7FCA" w:rsidRDefault="008D7EE5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2018년 사업에 따른 테이블 추가 및 수정</w:t>
            </w:r>
          </w:p>
        </w:tc>
        <w:tc>
          <w:tcPr>
            <w:tcW w:w="2268" w:type="dxa"/>
          </w:tcPr>
          <w:p w:rsidR="00651445" w:rsidRPr="00CC7FCA" w:rsidRDefault="008D7EE5" w:rsidP="00473988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2018/06/18</w:t>
            </w:r>
          </w:p>
        </w:tc>
      </w:tr>
      <w:tr w:rsidR="008D7EE5" w:rsidRPr="00CC7FCA">
        <w:tc>
          <w:tcPr>
            <w:tcW w:w="1372" w:type="dxa"/>
          </w:tcPr>
          <w:p w:rsidR="008D7EE5" w:rsidRPr="00110CEF" w:rsidRDefault="008D7EE5" w:rsidP="008D7EE5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1.6</w:t>
            </w:r>
          </w:p>
        </w:tc>
        <w:tc>
          <w:tcPr>
            <w:tcW w:w="5239" w:type="dxa"/>
          </w:tcPr>
          <w:p w:rsidR="008D7EE5" w:rsidRPr="00110CEF" w:rsidRDefault="008D7EE5" w:rsidP="008D7EE5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2017년 </w:t>
            </w:r>
            <w:r w:rsidRPr="00994D6F">
              <w:rPr>
                <w:rFonts w:ascii="굴림" w:hAnsi="굴림" w:hint="eastAsia"/>
              </w:rPr>
              <w:t>설계단계감리 수행 결과에 따른 수정</w:t>
            </w:r>
          </w:p>
        </w:tc>
        <w:tc>
          <w:tcPr>
            <w:tcW w:w="2268" w:type="dxa"/>
          </w:tcPr>
          <w:p w:rsidR="008D7EE5" w:rsidRPr="00110CEF" w:rsidRDefault="008D7EE5" w:rsidP="008D7EE5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2017/</w:t>
            </w:r>
            <w:r>
              <w:rPr>
                <w:rFonts w:ascii="굴림" w:hAnsi="굴림"/>
              </w:rPr>
              <w:t>09/30</w:t>
            </w:r>
          </w:p>
        </w:tc>
      </w:tr>
      <w:tr w:rsidR="00B16326" w:rsidRPr="00CC7FCA">
        <w:tc>
          <w:tcPr>
            <w:tcW w:w="1372" w:type="dxa"/>
          </w:tcPr>
          <w:p w:rsidR="00B16326" w:rsidRPr="00110CE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1.5</w:t>
            </w:r>
          </w:p>
        </w:tc>
        <w:tc>
          <w:tcPr>
            <w:tcW w:w="5239" w:type="dxa"/>
          </w:tcPr>
          <w:p w:rsidR="00B16326" w:rsidRPr="00110CE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2017년 </w:t>
            </w:r>
            <w:r w:rsidRPr="00994D6F">
              <w:rPr>
                <w:rFonts w:ascii="굴림" w:hAnsi="굴림" w:hint="eastAsia"/>
              </w:rPr>
              <w:t>설계단계감리 수행 결과에 따른 수정</w:t>
            </w:r>
          </w:p>
        </w:tc>
        <w:tc>
          <w:tcPr>
            <w:tcW w:w="2268" w:type="dxa"/>
          </w:tcPr>
          <w:p w:rsidR="00B16326" w:rsidRPr="00110CE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2017/</w:t>
            </w:r>
            <w:r>
              <w:rPr>
                <w:rFonts w:ascii="굴림" w:hAnsi="굴림"/>
              </w:rPr>
              <w:t>09/18</w:t>
            </w:r>
          </w:p>
        </w:tc>
      </w:tr>
      <w:tr w:rsidR="00B16326" w:rsidRPr="00CC7FCA">
        <w:tc>
          <w:tcPr>
            <w:tcW w:w="1372" w:type="dxa"/>
          </w:tcPr>
          <w:p w:rsidR="00B16326" w:rsidRPr="00110CE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1.4</w:t>
            </w:r>
          </w:p>
        </w:tc>
        <w:tc>
          <w:tcPr>
            <w:tcW w:w="5239" w:type="dxa"/>
          </w:tcPr>
          <w:p w:rsidR="00B16326" w:rsidRPr="00110CE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수요조사 관련 테이블 및 콘텐츠 정보 메모 추가</w:t>
            </w:r>
          </w:p>
        </w:tc>
        <w:tc>
          <w:tcPr>
            <w:tcW w:w="2268" w:type="dxa"/>
          </w:tcPr>
          <w:p w:rsidR="00B16326" w:rsidRPr="00110CE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2017/06/19</w:t>
            </w:r>
          </w:p>
        </w:tc>
      </w:tr>
      <w:tr w:rsidR="00B16326" w:rsidRPr="00CC7FCA">
        <w:tc>
          <w:tcPr>
            <w:tcW w:w="1372" w:type="dxa"/>
          </w:tcPr>
          <w:p w:rsidR="00B16326" w:rsidRPr="00110CE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1.3</w:t>
            </w:r>
          </w:p>
        </w:tc>
        <w:tc>
          <w:tcPr>
            <w:tcW w:w="5239" w:type="dxa"/>
          </w:tcPr>
          <w:p w:rsidR="00B16326" w:rsidRPr="00110CE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</w:t>
            </w:r>
            <w:r>
              <w:rPr>
                <w:rFonts w:ascii="굴림" w:hAnsi="굴림"/>
              </w:rPr>
              <w:t>6</w:t>
            </w:r>
            <w:r>
              <w:rPr>
                <w:rFonts w:ascii="굴림" w:hAnsi="굴림" w:hint="eastAsia"/>
              </w:rPr>
              <w:t xml:space="preserve">년 </w:t>
            </w:r>
            <w:r w:rsidRPr="00994D6F">
              <w:rPr>
                <w:rFonts w:ascii="굴림" w:hAnsi="굴림" w:hint="eastAsia"/>
              </w:rPr>
              <w:t>설계단계감리 수행 결과에 따른 수정</w:t>
            </w:r>
          </w:p>
        </w:tc>
        <w:tc>
          <w:tcPr>
            <w:tcW w:w="2268" w:type="dxa"/>
          </w:tcPr>
          <w:p w:rsidR="00B16326" w:rsidRPr="00906C6A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</w:t>
            </w:r>
            <w:r>
              <w:rPr>
                <w:rFonts w:ascii="굴림" w:hAnsi="굴림"/>
              </w:rPr>
              <w:t>016/09/02</w:t>
            </w:r>
          </w:p>
        </w:tc>
      </w:tr>
      <w:tr w:rsidR="00B16326" w:rsidRPr="00CC7FCA" w:rsidTr="001A7D93">
        <w:tc>
          <w:tcPr>
            <w:tcW w:w="1372" w:type="dxa"/>
            <w:vAlign w:val="center"/>
          </w:tcPr>
          <w:p w:rsidR="00B16326" w:rsidRPr="00110CE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1.2</w:t>
            </w:r>
          </w:p>
        </w:tc>
        <w:tc>
          <w:tcPr>
            <w:tcW w:w="5239" w:type="dxa"/>
            <w:vAlign w:val="center"/>
          </w:tcPr>
          <w:p w:rsidR="00B16326" w:rsidRPr="00110CE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리눅스기반 성능평가 관련 테이블 추가</w:t>
            </w:r>
          </w:p>
        </w:tc>
        <w:tc>
          <w:tcPr>
            <w:tcW w:w="2268" w:type="dxa"/>
            <w:vAlign w:val="center"/>
          </w:tcPr>
          <w:p w:rsidR="00B16326" w:rsidRPr="000B01D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2016/</w:t>
            </w:r>
            <w:r>
              <w:rPr>
                <w:rFonts w:ascii="굴림" w:hAnsi="굴림"/>
              </w:rPr>
              <w:t>07/04</w:t>
            </w:r>
          </w:p>
        </w:tc>
      </w:tr>
      <w:tr w:rsidR="00B16326" w:rsidRPr="00CC7FCA">
        <w:tc>
          <w:tcPr>
            <w:tcW w:w="1372" w:type="dxa"/>
          </w:tcPr>
          <w:p w:rsidR="00B16326" w:rsidRPr="00994D6F" w:rsidRDefault="00B16326" w:rsidP="00B16326">
            <w:pPr>
              <w:jc w:val="center"/>
              <w:rPr>
                <w:rFonts w:ascii="굴림" w:hAnsi="굴림"/>
              </w:rPr>
            </w:pPr>
            <w:r w:rsidRPr="00994D6F">
              <w:rPr>
                <w:rFonts w:ascii="굴림" w:hAnsi="굴림" w:hint="eastAsia"/>
              </w:rPr>
              <w:t>1.1</w:t>
            </w:r>
          </w:p>
        </w:tc>
        <w:tc>
          <w:tcPr>
            <w:tcW w:w="5239" w:type="dxa"/>
          </w:tcPr>
          <w:p w:rsidR="00B16326" w:rsidRPr="00994D6F" w:rsidRDefault="00B16326" w:rsidP="00B16326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2015년 </w:t>
            </w:r>
            <w:r w:rsidRPr="00994D6F">
              <w:rPr>
                <w:rFonts w:ascii="굴림" w:hAnsi="굴림" w:hint="eastAsia"/>
              </w:rPr>
              <w:t>설계단계감리 수행 결과에 따른 수정</w:t>
            </w:r>
          </w:p>
        </w:tc>
        <w:tc>
          <w:tcPr>
            <w:tcW w:w="2268" w:type="dxa"/>
          </w:tcPr>
          <w:p w:rsidR="00B16326" w:rsidRPr="00994D6F" w:rsidRDefault="00B16326" w:rsidP="00B16326">
            <w:pPr>
              <w:jc w:val="center"/>
              <w:rPr>
                <w:rFonts w:ascii="굴림" w:hAnsi="굴림"/>
              </w:rPr>
            </w:pPr>
            <w:r w:rsidRPr="00994D6F">
              <w:rPr>
                <w:rFonts w:ascii="굴림" w:hAnsi="굴림" w:hint="eastAsia"/>
              </w:rPr>
              <w:t>2015/</w:t>
            </w:r>
            <w:r w:rsidRPr="00994D6F">
              <w:rPr>
                <w:rFonts w:ascii="굴림" w:hAnsi="굴림"/>
              </w:rPr>
              <w:t>10</w:t>
            </w:r>
            <w:r w:rsidRPr="00994D6F">
              <w:rPr>
                <w:rFonts w:ascii="굴림" w:hAnsi="굴림" w:hint="eastAsia"/>
              </w:rPr>
              <w:t>/</w:t>
            </w:r>
            <w:r w:rsidRPr="00994D6F">
              <w:rPr>
                <w:rFonts w:ascii="굴림" w:hAnsi="굴림"/>
              </w:rPr>
              <w:t>08</w:t>
            </w:r>
          </w:p>
        </w:tc>
      </w:tr>
      <w:tr w:rsidR="00B714EA" w:rsidRPr="00CC7FCA">
        <w:tc>
          <w:tcPr>
            <w:tcW w:w="1372" w:type="dxa"/>
          </w:tcPr>
          <w:p w:rsidR="00B714EA" w:rsidRPr="00CC7FCA" w:rsidRDefault="00B714EA" w:rsidP="00B714EA">
            <w:pPr>
              <w:jc w:val="center"/>
              <w:rPr>
                <w:rFonts w:ascii="굴림" w:hAnsi="굴림"/>
                <w:b/>
              </w:rPr>
            </w:pPr>
            <w:r w:rsidRPr="00CC7FCA">
              <w:rPr>
                <w:rFonts w:ascii="굴림" w:hAnsi="굴림" w:hint="eastAsia"/>
                <w:b/>
              </w:rPr>
              <w:t>개정번호</w:t>
            </w:r>
          </w:p>
        </w:tc>
        <w:tc>
          <w:tcPr>
            <w:tcW w:w="5239" w:type="dxa"/>
          </w:tcPr>
          <w:p w:rsidR="00B714EA" w:rsidRPr="00CC7FCA" w:rsidRDefault="00B714EA" w:rsidP="00B714EA">
            <w:pPr>
              <w:jc w:val="center"/>
              <w:rPr>
                <w:rFonts w:ascii="굴림" w:hAnsi="굴림"/>
                <w:b/>
              </w:rPr>
            </w:pPr>
            <w:r w:rsidRPr="00CC7FCA">
              <w:rPr>
                <w:rFonts w:ascii="굴림" w:hAnsi="굴림" w:hint="eastAsia"/>
                <w:b/>
              </w:rPr>
              <w:t>제.개정 페이지 및 내용</w:t>
            </w:r>
          </w:p>
        </w:tc>
        <w:tc>
          <w:tcPr>
            <w:tcW w:w="2268" w:type="dxa"/>
          </w:tcPr>
          <w:p w:rsidR="00B714EA" w:rsidRPr="00CC7FCA" w:rsidRDefault="00B714EA" w:rsidP="00B714EA">
            <w:pPr>
              <w:jc w:val="center"/>
              <w:rPr>
                <w:rFonts w:ascii="굴림" w:hAnsi="굴림"/>
                <w:b/>
              </w:rPr>
            </w:pPr>
            <w:r w:rsidRPr="00CC7FCA">
              <w:rPr>
                <w:rFonts w:ascii="굴림" w:hAnsi="굴림" w:hint="eastAsia"/>
                <w:b/>
              </w:rPr>
              <w:t>제.개정 일자</w:t>
            </w:r>
          </w:p>
        </w:tc>
      </w:tr>
    </w:tbl>
    <w:p w:rsidR="00F2573B" w:rsidRPr="00CC7FCA" w:rsidRDefault="00F2573B" w:rsidP="00F2573B">
      <w:pPr>
        <w:sectPr w:rsidR="00F2573B" w:rsidRPr="00CC7FCA" w:rsidSect="00F2573B">
          <w:headerReference w:type="default" r:id="rId12"/>
          <w:footerReference w:type="even" r:id="rId13"/>
          <w:headerReference w:type="first" r:id="rId14"/>
          <w:footerReference w:type="first" r:id="rId15"/>
          <w:pgSz w:w="11907" w:h="16839" w:code="9"/>
          <w:pgMar w:top="1418" w:right="851" w:bottom="851" w:left="1418" w:header="720" w:footer="567" w:gutter="0"/>
          <w:pgNumType w:fmt="lowerRoman" w:start="1"/>
          <w:cols w:space="720"/>
          <w:titlePg/>
          <w:docGrid w:linePitch="272"/>
        </w:sectPr>
      </w:pPr>
    </w:p>
    <w:p w:rsidR="00F2573B" w:rsidRPr="00F2573B" w:rsidRDefault="00F2573B" w:rsidP="00F2573B">
      <w:pPr>
        <w:rPr>
          <w:sz w:val="22"/>
        </w:rPr>
      </w:pPr>
    </w:p>
    <w:sectPr w:rsidR="00F2573B" w:rsidRPr="00F2573B" w:rsidSect="00F2573B">
      <w:headerReference w:type="default" r:id="rId16"/>
      <w:footerReference w:type="default" r:id="rId17"/>
      <w:pgSz w:w="11907" w:h="16839" w:code="9"/>
      <w:pgMar w:top="1418" w:right="851" w:bottom="851" w:left="1418" w:header="720" w:footer="567" w:gutter="0"/>
      <w:pgNumType w:start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8C5" w:rsidRDefault="00C148C5">
      <w:r>
        <w:separator/>
      </w:r>
    </w:p>
  </w:endnote>
  <w:endnote w:type="continuationSeparator" w:id="0">
    <w:p w:rsidR="00C148C5" w:rsidRDefault="00C1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C99" w:rsidRDefault="00555C9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i</w:t>
    </w:r>
    <w:r>
      <w:rPr>
        <w:rStyle w:val="a8"/>
      </w:rPr>
      <w:fldChar w:fldCharType="end"/>
    </w:r>
  </w:p>
  <w:p w:rsidR="00555C99" w:rsidRDefault="00555C9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C99" w:rsidRDefault="00555C99" w:rsidP="00D93216">
    <w:pPr>
      <w:jc w:val="right"/>
      <w:rPr>
        <w:rFonts w:eastAsia="돋움"/>
        <w:i/>
        <w:sz w:val="24"/>
        <w:szCs w:val="24"/>
      </w:rPr>
    </w:pPr>
    <w:r w:rsidRPr="00711D57">
      <w:rPr>
        <w:rFonts w:eastAsia="돋움" w:hint="eastAsia"/>
        <w:i/>
        <w:sz w:val="24"/>
        <w:szCs w:val="24"/>
      </w:rPr>
      <w:t xml:space="preserve">Issue Date : </w:t>
    </w:r>
    <w:r>
      <w:rPr>
        <w:rFonts w:eastAsia="돋움" w:hint="eastAsia"/>
        <w:i/>
        <w:sz w:val="24"/>
        <w:szCs w:val="24"/>
      </w:rPr>
      <w:t>201</w:t>
    </w:r>
    <w:r w:rsidR="005B6900">
      <w:rPr>
        <w:rFonts w:eastAsia="돋움"/>
        <w:i/>
        <w:sz w:val="24"/>
        <w:szCs w:val="24"/>
      </w:rPr>
      <w:t>8</w:t>
    </w:r>
    <w:r>
      <w:rPr>
        <w:rFonts w:eastAsia="돋움" w:hint="eastAsia"/>
        <w:i/>
        <w:sz w:val="24"/>
        <w:szCs w:val="24"/>
      </w:rPr>
      <w:t>/0</w:t>
    </w:r>
    <w:r w:rsidR="001C539B">
      <w:rPr>
        <w:rFonts w:eastAsia="돋움"/>
        <w:i/>
        <w:sz w:val="24"/>
        <w:szCs w:val="24"/>
      </w:rPr>
      <w:t>6</w:t>
    </w:r>
    <w:r w:rsidR="001C539B">
      <w:rPr>
        <w:rFonts w:eastAsia="돋움" w:hint="eastAsia"/>
        <w:i/>
        <w:sz w:val="24"/>
        <w:szCs w:val="24"/>
      </w:rPr>
      <w:t>/</w:t>
    </w:r>
    <w:r w:rsidR="005B6900">
      <w:rPr>
        <w:rFonts w:eastAsia="돋움"/>
        <w:i/>
        <w:sz w:val="24"/>
        <w:szCs w:val="24"/>
      </w:rPr>
      <w:t>18</w:t>
    </w:r>
  </w:p>
  <w:p w:rsidR="00555C99" w:rsidRPr="00711D57" w:rsidRDefault="00555C99" w:rsidP="00D93216">
    <w:pPr>
      <w:jc w:val="right"/>
      <w:rPr>
        <w:rFonts w:eastAsia="돋움"/>
        <w:i/>
        <w:sz w:val="24"/>
        <w:szCs w:val="24"/>
      </w:rPr>
    </w:pPr>
  </w:p>
  <w:p w:rsidR="00555C99" w:rsidRDefault="005B6900" w:rsidP="00D93216">
    <w:pPr>
      <w:jc w:val="right"/>
      <w:rPr>
        <w:rFonts w:ascii="Times New Roman" w:eastAsia="굴림체" w:hAnsi="Times New Roman"/>
        <w:i/>
        <w:sz w:val="24"/>
      </w:rPr>
    </w:pPr>
    <w:r w:rsidRPr="005B6900">
      <w:rPr>
        <w:rFonts w:ascii="Times New Roman" w:eastAsia="굴림체" w:hAnsi="Times New Roman" w:hint="eastAsia"/>
        <w:i/>
        <w:sz w:val="24"/>
      </w:rPr>
      <w:t>주식회사</w:t>
    </w:r>
    <w:r w:rsidRPr="005B6900">
      <w:rPr>
        <w:rFonts w:ascii="Times New Roman" w:eastAsia="굴림체" w:hAnsi="Times New Roman" w:hint="eastAsia"/>
        <w:i/>
        <w:sz w:val="24"/>
      </w:rPr>
      <w:t xml:space="preserve"> </w:t>
    </w:r>
    <w:r w:rsidRPr="005B6900">
      <w:rPr>
        <w:rFonts w:ascii="Times New Roman" w:eastAsia="굴림체" w:hAnsi="Times New Roman" w:hint="eastAsia"/>
        <w:i/>
        <w:sz w:val="24"/>
      </w:rPr>
      <w:t>굿씽크</w:t>
    </w:r>
    <w:r w:rsidRPr="005B6900">
      <w:rPr>
        <w:rFonts w:ascii="Times New Roman" w:eastAsia="굴림체" w:hAnsi="Times New Roman" w:hint="eastAsia"/>
        <w:i/>
        <w:sz w:val="24"/>
      </w:rPr>
      <w:t xml:space="preserve"> &amp; </w:t>
    </w:r>
    <w:r w:rsidR="00555C99">
      <w:rPr>
        <w:rFonts w:ascii="Times New Roman" w:eastAsia="굴림체" w:hAnsi="Times New Roman" w:hint="eastAsia"/>
        <w:i/>
        <w:sz w:val="24"/>
      </w:rPr>
      <w:t>엘에스웨어</w:t>
    </w:r>
    <w:r w:rsidR="00555C99">
      <w:rPr>
        <w:rFonts w:ascii="Times New Roman" w:eastAsia="굴림체" w:hAnsi="Times New Roman" w:hint="eastAsia"/>
        <w:i/>
        <w:sz w:val="24"/>
      </w:rPr>
      <w:t>(</w:t>
    </w:r>
    <w:r w:rsidR="00555C99">
      <w:rPr>
        <w:rFonts w:ascii="Times New Roman" w:eastAsia="굴림체" w:hAnsi="Times New Roman" w:hint="eastAsia"/>
        <w:i/>
        <w:sz w:val="24"/>
      </w:rPr>
      <w:t>주</w:t>
    </w:r>
    <w:r w:rsidR="00555C99">
      <w:rPr>
        <w:rFonts w:ascii="Times New Roman" w:eastAsia="굴림체" w:hAnsi="Times New Roman" w:hint="eastAsia"/>
        <w:i/>
        <w:sz w:val="24"/>
      </w:rPr>
      <w:t xml:space="preserve">) </w:t>
    </w:r>
  </w:p>
  <w:p w:rsidR="00555C99" w:rsidRPr="00D93216" w:rsidRDefault="00555C99">
    <w:pPr>
      <w:jc w:val="right"/>
      <w:rPr>
        <w:i/>
      </w:rPr>
    </w:pPr>
  </w:p>
  <w:p w:rsidR="00555C99" w:rsidRDefault="00C148C5" w:rsidP="00ED5E69">
    <w:pPr>
      <w:tabs>
        <w:tab w:val="center" w:pos="4819"/>
      </w:tabs>
      <w:spacing w:before="1600" w:after="3600"/>
      <w:rPr>
        <w:sz w:val="22"/>
      </w:rPr>
    </w:pPr>
    <w:r>
      <w:rPr>
        <w:noProof/>
      </w:rPr>
      <w:pict>
        <v:line id="Line 3" o:spid="_x0000_s2049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0.85pt" to="427.0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DB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"/>
      </w:pict>
    </w:r>
    <w:r w:rsidR="00ED5E69">
      <w:rPr>
        <w:sz w:val="22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C99" w:rsidRDefault="00555C99" w:rsidP="00F2573B">
    <w:pPr>
      <w:tabs>
        <w:tab w:val="left" w:pos="3885"/>
        <w:tab w:val="center" w:pos="4818"/>
        <w:tab w:val="right" w:pos="9180"/>
      </w:tabs>
      <w:spacing w:line="200" w:lineRule="atLeast"/>
      <w:jc w:val="left"/>
    </w:pPr>
    <w:r>
      <w:tab/>
    </w:r>
    <w:r>
      <w:tab/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E02FFC">
      <w:rPr>
        <w:rFonts w:ascii="굴림" w:hAnsi="굴림"/>
        <w:noProof/>
      </w:rPr>
      <w:t>3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E02FFC">
      <w:rPr>
        <w:rFonts w:ascii="굴림" w:hAnsi="굴림"/>
        <w:noProof/>
      </w:rPr>
      <w:t>3</w:t>
    </w:r>
    <w:r w:rsidRPr="005D0AF3">
      <w:rPr>
        <w:rFonts w:ascii="굴림" w:hAnsi="굴림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8C5" w:rsidRDefault="00C148C5">
      <w:r>
        <w:separator/>
      </w:r>
    </w:p>
  </w:footnote>
  <w:footnote w:type="continuationSeparator" w:id="0">
    <w:p w:rsidR="00C148C5" w:rsidRDefault="00C14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536"/>
      <w:gridCol w:w="1276"/>
      <w:gridCol w:w="2126"/>
    </w:tblGrid>
    <w:tr w:rsidR="00555C99" w:rsidTr="00F2573B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555C99" w:rsidRDefault="00555C99" w:rsidP="00F2573B">
          <w:pPr>
            <w:pStyle w:val="a6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4B23B54D" wp14:editId="33EF2D21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555C99" w:rsidRPr="00B14B08" w:rsidRDefault="00555C99" w:rsidP="00F2573B">
          <w:pPr>
            <w:pStyle w:val="a6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 w:rsidRPr="00237EB2">
            <w:rPr>
              <w:rFonts w:ascii="궁서체" w:eastAsia="궁서체" w:hAnsi="궁서체" w:hint="eastAsia"/>
              <w:b/>
              <w:sz w:val="36"/>
              <w:szCs w:val="36"/>
            </w:rPr>
            <w:t>데이터베이스 설계서</w:t>
          </w:r>
        </w:p>
      </w:tc>
    </w:tr>
    <w:tr w:rsidR="00555C99" w:rsidTr="006005BC">
      <w:trPr>
        <w:cantSplit/>
        <w:trHeight w:val="285"/>
      </w:trPr>
      <w:tc>
        <w:tcPr>
          <w:tcW w:w="2268" w:type="dxa"/>
          <w:vMerge/>
          <w:vAlign w:val="center"/>
        </w:tcPr>
        <w:p w:rsidR="00555C99" w:rsidRDefault="00555C99" w:rsidP="00D76F75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555C99" w:rsidRPr="00341292" w:rsidRDefault="00555C99" w:rsidP="00D76F75">
          <w:pPr>
            <w:pStyle w:val="a6"/>
            <w:rPr>
              <w:sz w:val="18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="005B6900" w:rsidRPr="005B6900">
            <w:rPr>
              <w:rFonts w:hint="eastAsia"/>
              <w:sz w:val="18"/>
            </w:rPr>
            <w:t>저작권기술</w:t>
          </w:r>
          <w:r w:rsidR="005B6900" w:rsidRPr="005B6900">
            <w:rPr>
              <w:rFonts w:hint="eastAsia"/>
              <w:sz w:val="18"/>
            </w:rPr>
            <w:t xml:space="preserve"> </w:t>
          </w:r>
          <w:r w:rsidR="005B6900" w:rsidRPr="005B6900">
            <w:rPr>
              <w:rFonts w:hint="eastAsia"/>
              <w:sz w:val="18"/>
            </w:rPr>
            <w:t>성능평가</w:t>
          </w:r>
          <w:r w:rsidR="005B6900" w:rsidRPr="005B6900">
            <w:rPr>
              <w:rFonts w:hint="eastAsia"/>
              <w:sz w:val="18"/>
            </w:rPr>
            <w:t xml:space="preserve"> </w:t>
          </w:r>
          <w:r w:rsidR="005B6900" w:rsidRPr="005B6900">
            <w:rPr>
              <w:rFonts w:hint="eastAsia"/>
              <w:sz w:val="18"/>
            </w:rPr>
            <w:t>시스템</w:t>
          </w:r>
          <w:r w:rsidR="005B6900" w:rsidRPr="005B6900">
            <w:rPr>
              <w:rFonts w:hint="eastAsia"/>
              <w:sz w:val="18"/>
            </w:rPr>
            <w:t xml:space="preserve"> </w:t>
          </w:r>
          <w:r w:rsidR="005B6900" w:rsidRPr="005B6900">
            <w:rPr>
              <w:rFonts w:hint="eastAsia"/>
              <w:sz w:val="18"/>
            </w:rPr>
            <w:t>개선</w:t>
          </w:r>
          <w:r w:rsidR="005B6900" w:rsidRPr="005B6900">
            <w:rPr>
              <w:rFonts w:hint="eastAsia"/>
              <w:sz w:val="18"/>
            </w:rPr>
            <w:t xml:space="preserve"> </w:t>
          </w:r>
          <w:r w:rsidR="005B6900" w:rsidRPr="005B6900">
            <w:rPr>
              <w:rFonts w:hint="eastAsia"/>
              <w:sz w:val="18"/>
            </w:rPr>
            <w:t>및</w:t>
          </w:r>
          <w:r w:rsidR="005B6900" w:rsidRPr="005B6900">
            <w:rPr>
              <w:rFonts w:hint="eastAsia"/>
              <w:sz w:val="18"/>
            </w:rPr>
            <w:t xml:space="preserve"> </w:t>
          </w:r>
          <w:r w:rsidR="005B6900" w:rsidRPr="005B6900">
            <w:rPr>
              <w:rFonts w:hint="eastAsia"/>
              <w:sz w:val="18"/>
            </w:rPr>
            <w:t>고도화</w:t>
          </w:r>
        </w:p>
      </w:tc>
      <w:tc>
        <w:tcPr>
          <w:tcW w:w="2126" w:type="dxa"/>
          <w:vAlign w:val="center"/>
        </w:tcPr>
        <w:p w:rsidR="00555C99" w:rsidRDefault="00555C99" w:rsidP="00D76F75">
          <w:pPr>
            <w:pStyle w:val="a6"/>
            <w:rPr>
              <w:rFonts w:ascii="굴림" w:hAnsi="굴림"/>
              <w:b/>
              <w:sz w:val="18"/>
            </w:rPr>
          </w:pPr>
          <w:r>
            <w:rPr>
              <w:rFonts w:ascii="굴림" w:hAnsi="굴림" w:hint="eastAsia"/>
              <w:sz w:val="18"/>
            </w:rPr>
            <w:t>단계 :설계단계</w:t>
          </w:r>
        </w:p>
      </w:tc>
    </w:tr>
    <w:tr w:rsidR="00555C99" w:rsidTr="00F2573B">
      <w:trPr>
        <w:cantSplit/>
        <w:trHeight w:val="285"/>
      </w:trPr>
      <w:tc>
        <w:tcPr>
          <w:tcW w:w="2268" w:type="dxa"/>
          <w:vMerge/>
          <w:vAlign w:val="center"/>
        </w:tcPr>
        <w:p w:rsidR="00555C99" w:rsidRDefault="00555C99" w:rsidP="00F2573B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4536" w:type="dxa"/>
          <w:vAlign w:val="center"/>
        </w:tcPr>
        <w:p w:rsidR="00555C99" w:rsidRPr="00B14B08" w:rsidRDefault="00555C99" w:rsidP="00456343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2160</w:t>
          </w:r>
        </w:p>
      </w:tc>
      <w:tc>
        <w:tcPr>
          <w:tcW w:w="1276" w:type="dxa"/>
          <w:vAlign w:val="center"/>
        </w:tcPr>
        <w:p w:rsidR="00555C99" w:rsidRPr="00B14B08" w:rsidRDefault="00555C99" w:rsidP="00B16326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1.</w:t>
          </w:r>
          <w:r w:rsidR="008D7EE5">
            <w:rPr>
              <w:rFonts w:ascii="굴림" w:hAnsi="굴림"/>
              <w:sz w:val="18"/>
            </w:rPr>
            <w:t>7</w:t>
          </w:r>
        </w:p>
      </w:tc>
      <w:tc>
        <w:tcPr>
          <w:tcW w:w="2126" w:type="dxa"/>
          <w:vAlign w:val="center"/>
        </w:tcPr>
        <w:p w:rsidR="00555C99" w:rsidRPr="00B14B08" w:rsidRDefault="00555C99" w:rsidP="004C397F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5B6900">
            <w:rPr>
              <w:rFonts w:ascii="굴림" w:hAnsi="굴림" w:hint="eastAsia"/>
              <w:sz w:val="18"/>
            </w:rPr>
            <w:t>2018</w:t>
          </w:r>
          <w:r w:rsidR="001C539B">
            <w:rPr>
              <w:rFonts w:ascii="굴림" w:hAnsi="굴림" w:hint="eastAsia"/>
              <w:sz w:val="18"/>
            </w:rPr>
            <w:t>/06/1</w:t>
          </w:r>
          <w:r w:rsidR="005B6900">
            <w:rPr>
              <w:rFonts w:ascii="굴림" w:hAnsi="굴림" w:hint="eastAsia"/>
              <w:sz w:val="18"/>
            </w:rPr>
            <w:t>8</w:t>
          </w:r>
        </w:p>
      </w:tc>
    </w:tr>
  </w:tbl>
  <w:p w:rsidR="00555C99" w:rsidRPr="00F2573B" w:rsidRDefault="00555C99" w:rsidP="00F2573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C99" w:rsidRDefault="00555C99">
    <w:pPr>
      <w:pStyle w:val="a6"/>
      <w:spacing w:before="240"/>
      <w:jc w:val="right"/>
      <w:rPr>
        <w:rFonts w:ascii="Times New Roman" w:hAnsi="Times New Roman"/>
        <w:b/>
        <w:sz w:val="48"/>
      </w:rPr>
    </w:pPr>
  </w:p>
  <w:p w:rsidR="00555C99" w:rsidRDefault="00555C99">
    <w:pPr>
      <w:pStyle w:val="a6"/>
      <w:spacing w:before="240"/>
      <w:jc w:val="right"/>
      <w:rPr>
        <w:rFonts w:ascii="Times New Roman" w:hAnsi="Times New Roman"/>
        <w:b/>
        <w:sz w:val="48"/>
      </w:rPr>
    </w:pPr>
  </w:p>
  <w:p w:rsidR="00555C99" w:rsidRDefault="00555C99">
    <w:pPr>
      <w:pStyle w:val="a6"/>
      <w:spacing w:before="240"/>
      <w:jc w:val="right"/>
      <w:rPr>
        <w:rFonts w:ascii="Times New Roman" w:eastAsia="굴림체" w:hAnsi="Times New Roman"/>
        <w:b/>
        <w:sz w:val="48"/>
      </w:rPr>
    </w:pPr>
    <w:r w:rsidRPr="00237EB2">
      <w:rPr>
        <w:rFonts w:ascii="Times New Roman" w:eastAsia="굴림체" w:hAnsi="Times New Roman" w:hint="eastAsia"/>
        <w:b/>
        <w:sz w:val="56"/>
      </w:rPr>
      <w:t>데이터베이스설계서</w:t>
    </w:r>
  </w:p>
  <w:p w:rsidR="00555C99" w:rsidRPr="00341292" w:rsidRDefault="005B6900" w:rsidP="00341292">
    <w:pPr>
      <w:pStyle w:val="a6"/>
      <w:spacing w:before="240"/>
      <w:jc w:val="right"/>
      <w:rPr>
        <w:rFonts w:eastAsia="굴림체"/>
        <w:b/>
        <w:sz w:val="44"/>
      </w:rPr>
    </w:pPr>
    <w:r w:rsidRPr="005B6900">
      <w:rPr>
        <w:rFonts w:eastAsia="굴림체" w:hint="eastAsia"/>
        <w:b/>
        <w:sz w:val="44"/>
      </w:rPr>
      <w:t>저작권기술</w:t>
    </w:r>
    <w:r w:rsidRPr="005B6900">
      <w:rPr>
        <w:rFonts w:eastAsia="굴림체" w:hint="eastAsia"/>
        <w:b/>
        <w:sz w:val="44"/>
      </w:rPr>
      <w:t xml:space="preserve"> </w:t>
    </w:r>
    <w:r w:rsidRPr="005B6900">
      <w:rPr>
        <w:rFonts w:eastAsia="굴림체" w:hint="eastAsia"/>
        <w:b/>
        <w:sz w:val="44"/>
      </w:rPr>
      <w:t>성능평가</w:t>
    </w:r>
    <w:r w:rsidRPr="005B6900">
      <w:rPr>
        <w:rFonts w:eastAsia="굴림체" w:hint="eastAsia"/>
        <w:b/>
        <w:sz w:val="44"/>
      </w:rPr>
      <w:t xml:space="preserve"> </w:t>
    </w:r>
    <w:r w:rsidRPr="005B6900">
      <w:rPr>
        <w:rFonts w:eastAsia="굴림체" w:hint="eastAsia"/>
        <w:b/>
        <w:sz w:val="44"/>
      </w:rPr>
      <w:t>시스템</w:t>
    </w:r>
    <w:r w:rsidRPr="005B6900">
      <w:rPr>
        <w:rFonts w:eastAsia="굴림체" w:hint="eastAsia"/>
        <w:b/>
        <w:sz w:val="44"/>
      </w:rPr>
      <w:t xml:space="preserve"> </w:t>
    </w:r>
    <w:r w:rsidRPr="005B6900">
      <w:rPr>
        <w:rFonts w:eastAsia="굴림체" w:hint="eastAsia"/>
        <w:b/>
        <w:sz w:val="44"/>
      </w:rPr>
      <w:t>개선</w:t>
    </w:r>
    <w:r w:rsidRPr="005B6900">
      <w:rPr>
        <w:rFonts w:eastAsia="굴림체" w:hint="eastAsia"/>
        <w:b/>
        <w:sz w:val="44"/>
      </w:rPr>
      <w:t xml:space="preserve"> </w:t>
    </w:r>
    <w:r w:rsidRPr="005B6900">
      <w:rPr>
        <w:rFonts w:eastAsia="굴림체" w:hint="eastAsia"/>
        <w:b/>
        <w:sz w:val="44"/>
      </w:rPr>
      <w:t>및</w:t>
    </w:r>
    <w:r w:rsidRPr="005B6900">
      <w:rPr>
        <w:rFonts w:eastAsia="굴림체" w:hint="eastAsia"/>
        <w:b/>
        <w:sz w:val="44"/>
      </w:rPr>
      <w:t xml:space="preserve"> </w:t>
    </w:r>
    <w:r w:rsidRPr="005B6900">
      <w:rPr>
        <w:rFonts w:eastAsia="굴림체" w:hint="eastAsia"/>
        <w:b/>
        <w:sz w:val="44"/>
      </w:rPr>
      <w:t>고도화</w:t>
    </w:r>
  </w:p>
  <w:p w:rsidR="00555C99" w:rsidRDefault="00555C99">
    <w:pPr>
      <w:pStyle w:val="a6"/>
      <w:spacing w:before="240"/>
      <w:jc w:val="right"/>
      <w:rPr>
        <w:rFonts w:ascii="Times New Roman" w:eastAsia="굴림체" w:hAnsi="Times New Roman"/>
        <w:b/>
        <w:sz w:val="48"/>
      </w:rPr>
    </w:pPr>
    <w:r>
      <w:rPr>
        <w:rFonts w:ascii="Times New Roman" w:eastAsia="굴림체" w:hAnsi="Times New Roman" w:hint="eastAsia"/>
        <w:b/>
        <w:sz w:val="48"/>
      </w:rPr>
      <w:t>2160</w:t>
    </w:r>
  </w:p>
  <w:p w:rsidR="00555C99" w:rsidRDefault="00555C99">
    <w:pPr>
      <w:pStyle w:val="a6"/>
      <w:spacing w:before="240"/>
      <w:jc w:val="right"/>
      <w:rPr>
        <w:rFonts w:ascii="Times New Roman" w:eastAsia="굴림체" w:hAnsi="Times New Roman"/>
        <w:b/>
        <w:sz w:val="48"/>
      </w:rPr>
    </w:pPr>
    <w:r>
      <w:rPr>
        <w:rFonts w:ascii="Times New Roman" w:eastAsia="굴림체" w:hAnsi="Times New Roman"/>
        <w:b/>
        <w:sz w:val="48"/>
      </w:rPr>
      <w:t xml:space="preserve">Version </w:t>
    </w:r>
    <w:r>
      <w:rPr>
        <w:rFonts w:ascii="Times New Roman" w:eastAsia="굴림체" w:hAnsi="Times New Roman" w:hint="eastAsia"/>
        <w:b/>
        <w:sz w:val="48"/>
      </w:rPr>
      <w:t>1.</w:t>
    </w:r>
    <w:r w:rsidR="008D7EE5">
      <w:rPr>
        <w:rFonts w:ascii="Times New Roman" w:eastAsia="굴림체" w:hAnsi="Times New Roman"/>
        <w:b/>
        <w:sz w:val="48"/>
      </w:rPr>
      <w:t>7</w:t>
    </w:r>
  </w:p>
  <w:p w:rsidR="00555C99" w:rsidRPr="00B11E55" w:rsidRDefault="00555C99">
    <w:pPr>
      <w:pStyle w:val="a6"/>
      <w:spacing w:before="240"/>
      <w:jc w:val="right"/>
      <w:rPr>
        <w:rFonts w:ascii="Times New Roman" w:hAnsi="Times New Roman"/>
        <w:b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555C99">
      <w:trPr>
        <w:cantSplit/>
        <w:jc w:val="right"/>
      </w:trPr>
      <w:tc>
        <w:tcPr>
          <w:tcW w:w="2178" w:type="dxa"/>
        </w:tcPr>
        <w:p w:rsidR="00555C99" w:rsidRPr="00B31DE9" w:rsidRDefault="00555C99">
          <w:pPr>
            <w:pStyle w:val="a6"/>
            <w:spacing w:before="40" w:after="40"/>
            <w:jc w:val="center"/>
          </w:pPr>
        </w:p>
      </w:tc>
    </w:tr>
  </w:tbl>
  <w:p w:rsidR="00555C99" w:rsidRDefault="00555C99">
    <w:pPr>
      <w:pStyle w:val="Inden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536"/>
      <w:gridCol w:w="1276"/>
      <w:gridCol w:w="2126"/>
    </w:tblGrid>
    <w:tr w:rsidR="00555C99" w:rsidTr="00F2573B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555C99" w:rsidRDefault="00555C99" w:rsidP="00F2573B">
          <w:pPr>
            <w:pStyle w:val="a6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1F3EF04C" wp14:editId="4C954536">
                <wp:extent cx="1381125" cy="304800"/>
                <wp:effectExtent l="0" t="0" r="9525" b="0"/>
                <wp:docPr id="2" name="그림 2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555C99" w:rsidRPr="00B14B08" w:rsidRDefault="00555C99" w:rsidP="00F2573B">
          <w:pPr>
            <w:pStyle w:val="a6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 w:rsidRPr="00237EB2">
            <w:rPr>
              <w:rFonts w:ascii="궁서체" w:eastAsia="궁서체" w:hAnsi="궁서체" w:hint="eastAsia"/>
              <w:b/>
              <w:sz w:val="36"/>
              <w:szCs w:val="36"/>
            </w:rPr>
            <w:t>데이터베이스 설계서</w:t>
          </w:r>
        </w:p>
      </w:tc>
    </w:tr>
    <w:tr w:rsidR="00555C99" w:rsidTr="006005BC">
      <w:trPr>
        <w:cantSplit/>
        <w:trHeight w:val="285"/>
      </w:trPr>
      <w:tc>
        <w:tcPr>
          <w:tcW w:w="2268" w:type="dxa"/>
          <w:vMerge/>
          <w:vAlign w:val="center"/>
        </w:tcPr>
        <w:p w:rsidR="00555C99" w:rsidRDefault="00555C99" w:rsidP="004E79C8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555C99" w:rsidRDefault="00555C99" w:rsidP="004E79C8">
          <w:pPr>
            <w:pStyle w:val="a6"/>
            <w:rPr>
              <w:rFonts w:ascii="Times New Roman" w:hAnsi="Times New Roman"/>
              <w:sz w:val="18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="005B6900" w:rsidRPr="005B6900">
            <w:rPr>
              <w:rFonts w:hint="eastAsia"/>
              <w:sz w:val="18"/>
            </w:rPr>
            <w:t>저작권기술</w:t>
          </w:r>
          <w:r w:rsidR="005B6900" w:rsidRPr="005B6900">
            <w:rPr>
              <w:rFonts w:hint="eastAsia"/>
              <w:sz w:val="18"/>
            </w:rPr>
            <w:t xml:space="preserve"> </w:t>
          </w:r>
          <w:r w:rsidR="005B6900" w:rsidRPr="005B6900">
            <w:rPr>
              <w:rFonts w:hint="eastAsia"/>
              <w:sz w:val="18"/>
            </w:rPr>
            <w:t>성능평가</w:t>
          </w:r>
          <w:r w:rsidR="005B6900" w:rsidRPr="005B6900">
            <w:rPr>
              <w:rFonts w:hint="eastAsia"/>
              <w:sz w:val="18"/>
            </w:rPr>
            <w:t xml:space="preserve"> </w:t>
          </w:r>
          <w:r w:rsidR="005B6900" w:rsidRPr="005B6900">
            <w:rPr>
              <w:rFonts w:hint="eastAsia"/>
              <w:sz w:val="18"/>
            </w:rPr>
            <w:t>시스템</w:t>
          </w:r>
          <w:r w:rsidR="005B6900" w:rsidRPr="005B6900">
            <w:rPr>
              <w:rFonts w:hint="eastAsia"/>
              <w:sz w:val="18"/>
            </w:rPr>
            <w:t xml:space="preserve"> </w:t>
          </w:r>
          <w:r w:rsidR="005B6900" w:rsidRPr="005B6900">
            <w:rPr>
              <w:rFonts w:hint="eastAsia"/>
              <w:sz w:val="18"/>
            </w:rPr>
            <w:t>개선</w:t>
          </w:r>
          <w:r w:rsidR="005B6900" w:rsidRPr="005B6900">
            <w:rPr>
              <w:rFonts w:hint="eastAsia"/>
              <w:sz w:val="18"/>
            </w:rPr>
            <w:t xml:space="preserve"> </w:t>
          </w:r>
          <w:r w:rsidR="005B6900" w:rsidRPr="005B6900">
            <w:rPr>
              <w:rFonts w:hint="eastAsia"/>
              <w:sz w:val="18"/>
            </w:rPr>
            <w:t>및</w:t>
          </w:r>
          <w:r w:rsidR="005B6900" w:rsidRPr="005B6900">
            <w:rPr>
              <w:rFonts w:hint="eastAsia"/>
              <w:sz w:val="18"/>
            </w:rPr>
            <w:t xml:space="preserve"> </w:t>
          </w:r>
          <w:r w:rsidR="005B6900" w:rsidRPr="005B6900">
            <w:rPr>
              <w:rFonts w:hint="eastAsia"/>
              <w:sz w:val="18"/>
            </w:rPr>
            <w:t>고도화</w:t>
          </w:r>
        </w:p>
      </w:tc>
      <w:tc>
        <w:tcPr>
          <w:tcW w:w="2126" w:type="dxa"/>
          <w:vAlign w:val="center"/>
        </w:tcPr>
        <w:p w:rsidR="00555C99" w:rsidRDefault="00555C99" w:rsidP="004E79C8">
          <w:pPr>
            <w:pStyle w:val="a6"/>
            <w:rPr>
              <w:rFonts w:ascii="굴림" w:hAnsi="굴림"/>
              <w:b/>
              <w:sz w:val="18"/>
            </w:rPr>
          </w:pPr>
          <w:r>
            <w:rPr>
              <w:rFonts w:ascii="굴림" w:hAnsi="굴림" w:hint="eastAsia"/>
              <w:sz w:val="18"/>
            </w:rPr>
            <w:t>단계 :설계단계</w:t>
          </w:r>
        </w:p>
      </w:tc>
    </w:tr>
    <w:tr w:rsidR="00555C99" w:rsidTr="00007CB2">
      <w:trPr>
        <w:cantSplit/>
        <w:trHeight w:val="285"/>
      </w:trPr>
      <w:tc>
        <w:tcPr>
          <w:tcW w:w="2268" w:type="dxa"/>
          <w:vMerge/>
          <w:vAlign w:val="center"/>
        </w:tcPr>
        <w:p w:rsidR="00555C99" w:rsidRDefault="00555C99" w:rsidP="00F2573B">
          <w:pPr>
            <w:pStyle w:val="a6"/>
            <w:jc w:val="center"/>
            <w:rPr>
              <w:b/>
              <w:sz w:val="18"/>
            </w:rPr>
          </w:pPr>
        </w:p>
      </w:tc>
      <w:tc>
        <w:tcPr>
          <w:tcW w:w="4536" w:type="dxa"/>
          <w:vAlign w:val="center"/>
        </w:tcPr>
        <w:p w:rsidR="00555C99" w:rsidRPr="00B14B08" w:rsidRDefault="00555C99" w:rsidP="00F2573B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2160</w:t>
          </w:r>
        </w:p>
      </w:tc>
      <w:tc>
        <w:tcPr>
          <w:tcW w:w="1276" w:type="dxa"/>
          <w:vAlign w:val="center"/>
        </w:tcPr>
        <w:p w:rsidR="00555C99" w:rsidRPr="00B14B08" w:rsidRDefault="00555C99" w:rsidP="003445D9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1.</w:t>
          </w:r>
          <w:r w:rsidR="008D7EE5">
            <w:rPr>
              <w:rFonts w:ascii="굴림" w:hAnsi="굴림"/>
              <w:sz w:val="18"/>
            </w:rPr>
            <w:t>7</w:t>
          </w:r>
        </w:p>
      </w:tc>
      <w:tc>
        <w:tcPr>
          <w:tcW w:w="2126" w:type="dxa"/>
          <w:vAlign w:val="center"/>
        </w:tcPr>
        <w:p w:rsidR="00555C99" w:rsidRPr="00B14B08" w:rsidRDefault="00555C99" w:rsidP="005B6900">
          <w:pPr>
            <w:pStyle w:val="a6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 w:rsidR="001C539B">
            <w:rPr>
              <w:rFonts w:ascii="굴림" w:hAnsi="굴림"/>
              <w:sz w:val="18"/>
            </w:rPr>
            <w:t>201</w:t>
          </w:r>
          <w:r w:rsidR="005B6900">
            <w:rPr>
              <w:rFonts w:ascii="굴림" w:hAnsi="굴림"/>
              <w:sz w:val="18"/>
            </w:rPr>
            <w:t>8</w:t>
          </w:r>
          <w:r w:rsidR="001C539B">
            <w:rPr>
              <w:rFonts w:ascii="굴림" w:hAnsi="굴림"/>
              <w:sz w:val="18"/>
            </w:rPr>
            <w:t>/06/1</w:t>
          </w:r>
          <w:r w:rsidR="005B6900">
            <w:rPr>
              <w:rFonts w:ascii="굴림" w:hAnsi="굴림"/>
              <w:sz w:val="18"/>
            </w:rPr>
            <w:t>8</w:t>
          </w:r>
        </w:p>
      </w:tc>
    </w:tr>
  </w:tbl>
  <w:p w:rsidR="00555C99" w:rsidRPr="00F2573B" w:rsidRDefault="00555C99" w:rsidP="00F2573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79EBC2E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B6E4CF92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74F0805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2BC460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C8A00E"/>
    <w:lvl w:ilvl="0">
      <w:start w:val="1"/>
      <w:numFmt w:val="bullet"/>
      <w:pStyle w:val="50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5" w15:restartNumberingAfterBreak="0">
    <w:nsid w:val="FFFFFF81"/>
    <w:multiLevelType w:val="singleLevel"/>
    <w:tmpl w:val="53E26EAC"/>
    <w:lvl w:ilvl="0">
      <w:start w:val="1"/>
      <w:numFmt w:val="bullet"/>
      <w:pStyle w:val="40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</w:abstractNum>
  <w:abstractNum w:abstractNumId="6" w15:restartNumberingAfterBreak="0">
    <w:nsid w:val="FFFFFF82"/>
    <w:multiLevelType w:val="singleLevel"/>
    <w:tmpl w:val="E5F4543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475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0D6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72A2F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9A0719B"/>
    <w:multiLevelType w:val="hybridMultilevel"/>
    <w:tmpl w:val="7A92B9CC"/>
    <w:lvl w:ilvl="0" w:tplc="4224CF9A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550D36"/>
    <w:multiLevelType w:val="hybridMultilevel"/>
    <w:tmpl w:val="E4B0B034"/>
    <w:lvl w:ilvl="0" w:tplc="360A9876">
      <w:start w:val="1"/>
      <w:numFmt w:val="bullet"/>
      <w:pStyle w:val="BodyBull1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8470CF5"/>
    <w:multiLevelType w:val="hybridMultilevel"/>
    <w:tmpl w:val="AF606F80"/>
    <w:lvl w:ilvl="0" w:tplc="9466AB0A">
      <w:start w:val="1"/>
      <w:numFmt w:val="bullet"/>
      <w:lvlText w:val="-"/>
      <w:lvlJc w:val="left"/>
      <w:pPr>
        <w:tabs>
          <w:tab w:val="num" w:pos="1046"/>
        </w:tabs>
        <w:ind w:left="970" w:hanging="284"/>
      </w:pPr>
      <w:rPr>
        <w:rFonts w:ascii="Times New Roman" w:eastAsia="굴림체" w:hAnsi="Times New Roman" w:cs="Times New Roman" w:hint="default"/>
      </w:rPr>
    </w:lvl>
    <w:lvl w:ilvl="1" w:tplc="04090003">
      <w:start w:val="1"/>
      <w:numFmt w:val="bullet"/>
      <w:pStyle w:val="a1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D06209F"/>
    <w:multiLevelType w:val="hybridMultilevel"/>
    <w:tmpl w:val="7BC2410E"/>
    <w:lvl w:ilvl="0" w:tplc="9452A806">
      <w:start w:val="1"/>
      <w:numFmt w:val="bullet"/>
      <w:lvlText w:val=""/>
      <w:lvlJc w:val="left"/>
      <w:pPr>
        <w:tabs>
          <w:tab w:val="num" w:pos="4680"/>
        </w:tabs>
        <w:ind w:left="4680" w:hanging="400"/>
      </w:pPr>
      <w:rPr>
        <w:rFonts w:ascii="Wingdings" w:hAnsi="Wingdings" w:hint="default"/>
        <w:color w:val="auto"/>
      </w:rPr>
    </w:lvl>
    <w:lvl w:ilvl="1" w:tplc="0F68588E">
      <w:start w:val="1"/>
      <w:numFmt w:val="bullet"/>
      <w:lvlText w:val="-"/>
      <w:lvlJc w:val="left"/>
      <w:pPr>
        <w:tabs>
          <w:tab w:val="num" w:pos="2600"/>
        </w:tabs>
        <w:ind w:left="2600" w:hanging="360"/>
      </w:pPr>
      <w:rPr>
        <w:rFonts w:ascii="Times New Roman" w:eastAsia="굴림체" w:hAnsi="Times New Roman" w:cs="Times New Roman" w:hint="default"/>
      </w:rPr>
    </w:lvl>
    <w:lvl w:ilvl="2" w:tplc="9452A806">
      <w:start w:val="1"/>
      <w:numFmt w:val="bullet"/>
      <w:lvlText w:val=""/>
      <w:lvlJc w:val="left"/>
      <w:pPr>
        <w:tabs>
          <w:tab w:val="num" w:pos="3040"/>
        </w:tabs>
        <w:ind w:left="3040" w:hanging="40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3440"/>
        </w:tabs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0"/>
        </w:tabs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40"/>
        </w:tabs>
        <w:ind w:left="5440" w:hanging="400"/>
      </w:pPr>
      <w:rPr>
        <w:rFonts w:ascii="Wingdings" w:hAnsi="Wingdings" w:hint="default"/>
      </w:rPr>
    </w:lvl>
  </w:abstractNum>
  <w:abstractNum w:abstractNumId="15" w15:restartNumberingAfterBreak="0">
    <w:nsid w:val="229D1267"/>
    <w:multiLevelType w:val="hybridMultilevel"/>
    <w:tmpl w:val="72A21E18"/>
    <w:lvl w:ilvl="0" w:tplc="A6569D62">
      <w:start w:val="1"/>
      <w:numFmt w:val="decimal"/>
      <w:pStyle w:val="BodyNum"/>
      <w:lvlText w:val="%1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D970BE"/>
    <w:multiLevelType w:val="singleLevel"/>
    <w:tmpl w:val="0409001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</w:lvl>
  </w:abstractNum>
  <w:abstractNum w:abstractNumId="17" w15:restartNumberingAfterBreak="0">
    <w:nsid w:val="330F1558"/>
    <w:multiLevelType w:val="singleLevel"/>
    <w:tmpl w:val="0409001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</w:lvl>
  </w:abstractNum>
  <w:abstractNum w:abstractNumId="18" w15:restartNumberingAfterBreak="0">
    <w:nsid w:val="40693B54"/>
    <w:multiLevelType w:val="singleLevel"/>
    <w:tmpl w:val="B43A982E"/>
    <w:lvl w:ilvl="0">
      <w:numFmt w:val="bullet"/>
      <w:pStyle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9" w15:restartNumberingAfterBreak="0">
    <w:nsid w:val="456E5279"/>
    <w:multiLevelType w:val="singleLevel"/>
    <w:tmpl w:val="D3C02C74"/>
    <w:lvl w:ilvl="0">
      <w:start w:val="1"/>
      <w:numFmt w:val="bullet"/>
      <w:lvlText w:val="-"/>
      <w:lvlJc w:val="left"/>
      <w:pPr>
        <w:tabs>
          <w:tab w:val="num" w:pos="1154"/>
        </w:tabs>
        <w:ind w:left="1154" w:hanging="360"/>
      </w:pPr>
      <w:rPr>
        <w:rFonts w:hint="default"/>
      </w:rPr>
    </w:lvl>
  </w:abstractNum>
  <w:abstractNum w:abstractNumId="20" w15:restartNumberingAfterBreak="0">
    <w:nsid w:val="487740B9"/>
    <w:multiLevelType w:val="singleLevel"/>
    <w:tmpl w:val="0D7A4A9C"/>
    <w:lvl w:ilvl="0">
      <w:start w:val="1"/>
      <w:numFmt w:val="decimal"/>
      <w:pStyle w:val="41"/>
      <w:lvlText w:val="%1."/>
      <w:legacy w:legacy="1" w:legacySpace="0" w:legacyIndent="284"/>
      <w:lvlJc w:val="left"/>
      <w:pPr>
        <w:ind w:left="284" w:hanging="284"/>
      </w:pPr>
    </w:lvl>
  </w:abstractNum>
  <w:abstractNum w:abstractNumId="21" w15:restartNumberingAfterBreak="0">
    <w:nsid w:val="52D744D4"/>
    <w:multiLevelType w:val="singleLevel"/>
    <w:tmpl w:val="04090011"/>
    <w:lvl w:ilvl="0">
      <w:start w:val="1"/>
      <w:numFmt w:val="decimalEnclosedCircle"/>
      <w:lvlText w:val="%1"/>
      <w:legacy w:legacy="1" w:legacySpace="0" w:legacyIndent="425"/>
      <w:lvlJc w:val="left"/>
      <w:pPr>
        <w:ind w:left="851" w:hanging="425"/>
      </w:pPr>
    </w:lvl>
  </w:abstractNum>
  <w:abstractNum w:abstractNumId="22" w15:restartNumberingAfterBreak="0">
    <w:nsid w:val="568442D0"/>
    <w:multiLevelType w:val="multilevel"/>
    <w:tmpl w:val="F3B28A50"/>
    <w:lvl w:ilvl="0">
      <w:start w:val="1"/>
      <w:numFmt w:val="decimalEnclosedCircle"/>
      <w:lvlText w:val="%1"/>
      <w:lvlJc w:val="left"/>
      <w:pPr>
        <w:tabs>
          <w:tab w:val="num" w:pos="2044"/>
        </w:tabs>
        <w:ind w:left="2044" w:hanging="40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9C6A3D"/>
    <w:multiLevelType w:val="singleLevel"/>
    <w:tmpl w:val="0409001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</w:lvl>
  </w:abstractNum>
  <w:abstractNum w:abstractNumId="24" w15:restartNumberingAfterBreak="0">
    <w:nsid w:val="737114B4"/>
    <w:multiLevelType w:val="hybridMultilevel"/>
    <w:tmpl w:val="7D3ABEEE"/>
    <w:lvl w:ilvl="0" w:tplc="64626EDA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1896948C">
      <w:start w:val="1"/>
      <w:numFmt w:val="bullet"/>
      <w:pStyle w:val="1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403CA18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75CBCA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894796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7BA6F3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BF82DF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28813A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698FF2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26" w15:restartNumberingAfterBreak="0">
    <w:nsid w:val="7A82207C"/>
    <w:multiLevelType w:val="hybridMultilevel"/>
    <w:tmpl w:val="DB12FA3A"/>
    <w:lvl w:ilvl="0" w:tplc="594E7F22">
      <w:start w:val="1"/>
      <w:numFmt w:val="decimal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6" w:hanging="400"/>
      </w:pPr>
    </w:lvl>
    <w:lvl w:ilvl="2" w:tplc="0409001B" w:tentative="1">
      <w:start w:val="1"/>
      <w:numFmt w:val="lowerRoman"/>
      <w:lvlText w:val="%3."/>
      <w:lvlJc w:val="right"/>
      <w:pPr>
        <w:ind w:left="1766" w:hanging="400"/>
      </w:pPr>
    </w:lvl>
    <w:lvl w:ilvl="3" w:tplc="0409000F" w:tentative="1">
      <w:start w:val="1"/>
      <w:numFmt w:val="decimal"/>
      <w:lvlText w:val="%4."/>
      <w:lvlJc w:val="left"/>
      <w:pPr>
        <w:ind w:left="2166" w:hanging="400"/>
      </w:pPr>
    </w:lvl>
    <w:lvl w:ilvl="4" w:tplc="04090019" w:tentative="1">
      <w:start w:val="1"/>
      <w:numFmt w:val="upperLetter"/>
      <w:lvlText w:val="%5."/>
      <w:lvlJc w:val="left"/>
      <w:pPr>
        <w:ind w:left="2566" w:hanging="400"/>
      </w:pPr>
    </w:lvl>
    <w:lvl w:ilvl="5" w:tplc="0409001B" w:tentative="1">
      <w:start w:val="1"/>
      <w:numFmt w:val="lowerRoman"/>
      <w:lvlText w:val="%6."/>
      <w:lvlJc w:val="right"/>
      <w:pPr>
        <w:ind w:left="2966" w:hanging="400"/>
      </w:pPr>
    </w:lvl>
    <w:lvl w:ilvl="6" w:tplc="0409000F" w:tentative="1">
      <w:start w:val="1"/>
      <w:numFmt w:val="decimal"/>
      <w:lvlText w:val="%7."/>
      <w:lvlJc w:val="left"/>
      <w:pPr>
        <w:ind w:left="3366" w:hanging="400"/>
      </w:pPr>
    </w:lvl>
    <w:lvl w:ilvl="7" w:tplc="04090019" w:tentative="1">
      <w:start w:val="1"/>
      <w:numFmt w:val="upperLetter"/>
      <w:lvlText w:val="%8."/>
      <w:lvlJc w:val="left"/>
      <w:pPr>
        <w:ind w:left="3766" w:hanging="400"/>
      </w:pPr>
    </w:lvl>
    <w:lvl w:ilvl="8" w:tplc="0409001B" w:tentative="1">
      <w:start w:val="1"/>
      <w:numFmt w:val="lowerRoman"/>
      <w:lvlText w:val="%9."/>
      <w:lvlJc w:val="right"/>
      <w:pPr>
        <w:ind w:left="4166" w:hanging="400"/>
      </w:pPr>
    </w:lvl>
  </w:abstractNum>
  <w:abstractNum w:abstractNumId="27" w15:restartNumberingAfterBreak="0">
    <w:nsid w:val="7CB9213F"/>
    <w:multiLevelType w:val="multilevel"/>
    <w:tmpl w:val="2F26401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0"/>
      </w:rPr>
    </w:lvl>
    <w:lvl w:ilvl="1">
      <w:start w:val="1"/>
      <w:numFmt w:val="decimal"/>
      <w:pStyle w:val="21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8" w15:restartNumberingAfterBreak="0">
    <w:nsid w:val="7F3B4728"/>
    <w:multiLevelType w:val="singleLevel"/>
    <w:tmpl w:val="D30C321E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7"/>
  </w:num>
  <w:num w:numId="11">
    <w:abstractNumId w:val="15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13"/>
  </w:num>
  <w:num w:numId="18">
    <w:abstractNumId w:val="14"/>
  </w:num>
  <w:num w:numId="19">
    <w:abstractNumId w:val="20"/>
  </w:num>
  <w:num w:numId="20">
    <w:abstractNumId w:val="10"/>
    <w:lvlOverride w:ilvl="0">
      <w:lvl w:ilvl="0">
        <w:start w:val="1"/>
        <w:numFmt w:val="bullet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1">
    <w:abstractNumId w:val="21"/>
    <w:lvlOverride w:ilvl="0">
      <w:startOverride w:val="1"/>
    </w:lvlOverride>
  </w:num>
  <w:num w:numId="22">
    <w:abstractNumId w:val="22"/>
  </w:num>
  <w:num w:numId="23">
    <w:abstractNumId w:val="19"/>
  </w:num>
  <w:num w:numId="24">
    <w:abstractNumId w:val="16"/>
  </w:num>
  <w:num w:numId="25">
    <w:abstractNumId w:val="17"/>
  </w:num>
  <w:num w:numId="26">
    <w:abstractNumId w:val="28"/>
  </w:num>
  <w:num w:numId="27">
    <w:abstractNumId w:val="23"/>
  </w:num>
  <w:num w:numId="28">
    <w:abstractNumId w:val="10"/>
    <w:lvlOverride w:ilvl="0">
      <w:lvl w:ilvl="0">
        <w:start w:val="1"/>
        <w:numFmt w:val="bullet"/>
        <w:lvlText w:val=""/>
        <w:legacy w:legacy="1" w:legacySpace="0" w:legacyIndent="284"/>
        <w:lvlJc w:val="left"/>
        <w:pPr>
          <w:ind w:left="284" w:hanging="284"/>
        </w:pPr>
        <w:rPr>
          <w:rFonts w:ascii="Wingdings" w:hAnsi="Wingdings" w:hint="default"/>
          <w:b w:val="0"/>
          <w:i w:val="0"/>
          <w:sz w:val="20"/>
          <w:u w:val="none"/>
        </w:rPr>
      </w:lvl>
    </w:lvlOverride>
  </w:num>
  <w:num w:numId="29">
    <w:abstractNumId w:val="26"/>
  </w:num>
  <w:num w:numId="30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1E55"/>
    <w:rsid w:val="00001B98"/>
    <w:rsid w:val="00007CB2"/>
    <w:rsid w:val="00014C3E"/>
    <w:rsid w:val="00016CAF"/>
    <w:rsid w:val="00017C40"/>
    <w:rsid w:val="0002221F"/>
    <w:rsid w:val="00023C04"/>
    <w:rsid w:val="00024D8C"/>
    <w:rsid w:val="00025DA5"/>
    <w:rsid w:val="00033893"/>
    <w:rsid w:val="00034FB4"/>
    <w:rsid w:val="00035F76"/>
    <w:rsid w:val="00040BCB"/>
    <w:rsid w:val="000535B1"/>
    <w:rsid w:val="00053D92"/>
    <w:rsid w:val="000549DF"/>
    <w:rsid w:val="0006267B"/>
    <w:rsid w:val="00065079"/>
    <w:rsid w:val="0006687C"/>
    <w:rsid w:val="00071AB3"/>
    <w:rsid w:val="0009335E"/>
    <w:rsid w:val="000A5628"/>
    <w:rsid w:val="000A61BC"/>
    <w:rsid w:val="000B2A07"/>
    <w:rsid w:val="000B4612"/>
    <w:rsid w:val="000B6DB3"/>
    <w:rsid w:val="000E32E2"/>
    <w:rsid w:val="000F3F1D"/>
    <w:rsid w:val="000F4CFC"/>
    <w:rsid w:val="000F765A"/>
    <w:rsid w:val="0010080D"/>
    <w:rsid w:val="001065DC"/>
    <w:rsid w:val="00114043"/>
    <w:rsid w:val="00120400"/>
    <w:rsid w:val="00123B25"/>
    <w:rsid w:val="00126938"/>
    <w:rsid w:val="00127B5F"/>
    <w:rsid w:val="0013114C"/>
    <w:rsid w:val="00133618"/>
    <w:rsid w:val="00133DCF"/>
    <w:rsid w:val="00142816"/>
    <w:rsid w:val="001437BB"/>
    <w:rsid w:val="00144D69"/>
    <w:rsid w:val="00146166"/>
    <w:rsid w:val="001474D2"/>
    <w:rsid w:val="0015027A"/>
    <w:rsid w:val="001509AA"/>
    <w:rsid w:val="00152194"/>
    <w:rsid w:val="00153C87"/>
    <w:rsid w:val="00154032"/>
    <w:rsid w:val="00163168"/>
    <w:rsid w:val="001707E5"/>
    <w:rsid w:val="00171155"/>
    <w:rsid w:val="00176AF8"/>
    <w:rsid w:val="0018352A"/>
    <w:rsid w:val="00184E13"/>
    <w:rsid w:val="001939D0"/>
    <w:rsid w:val="00193BD5"/>
    <w:rsid w:val="00194DD3"/>
    <w:rsid w:val="00195719"/>
    <w:rsid w:val="001A0924"/>
    <w:rsid w:val="001A18D1"/>
    <w:rsid w:val="001A29AC"/>
    <w:rsid w:val="001A7DEF"/>
    <w:rsid w:val="001B1006"/>
    <w:rsid w:val="001B2A27"/>
    <w:rsid w:val="001B7AA7"/>
    <w:rsid w:val="001B7E56"/>
    <w:rsid w:val="001C3170"/>
    <w:rsid w:val="001C539B"/>
    <w:rsid w:val="001E1096"/>
    <w:rsid w:val="001E5032"/>
    <w:rsid w:val="001E6F40"/>
    <w:rsid w:val="001F15AB"/>
    <w:rsid w:val="001F445A"/>
    <w:rsid w:val="001F7F87"/>
    <w:rsid w:val="00207314"/>
    <w:rsid w:val="00212D6D"/>
    <w:rsid w:val="002147A5"/>
    <w:rsid w:val="002179D8"/>
    <w:rsid w:val="002207F2"/>
    <w:rsid w:val="00220CED"/>
    <w:rsid w:val="00222A4B"/>
    <w:rsid w:val="00226D45"/>
    <w:rsid w:val="002348CC"/>
    <w:rsid w:val="00237EB2"/>
    <w:rsid w:val="00241478"/>
    <w:rsid w:val="002442B4"/>
    <w:rsid w:val="0024529F"/>
    <w:rsid w:val="00247384"/>
    <w:rsid w:val="00247AF0"/>
    <w:rsid w:val="00266E1D"/>
    <w:rsid w:val="00277B2D"/>
    <w:rsid w:val="00281120"/>
    <w:rsid w:val="002911F0"/>
    <w:rsid w:val="0029165E"/>
    <w:rsid w:val="00294BFE"/>
    <w:rsid w:val="002973CB"/>
    <w:rsid w:val="002A10EB"/>
    <w:rsid w:val="002A5F8E"/>
    <w:rsid w:val="002B3FAB"/>
    <w:rsid w:val="002B78B4"/>
    <w:rsid w:val="002C3ECB"/>
    <w:rsid w:val="002C594C"/>
    <w:rsid w:val="002D05A4"/>
    <w:rsid w:val="002D1B31"/>
    <w:rsid w:val="002D652E"/>
    <w:rsid w:val="002E3E4C"/>
    <w:rsid w:val="002E6A75"/>
    <w:rsid w:val="002F3438"/>
    <w:rsid w:val="002F6919"/>
    <w:rsid w:val="00300B6C"/>
    <w:rsid w:val="00306927"/>
    <w:rsid w:val="00334547"/>
    <w:rsid w:val="00334617"/>
    <w:rsid w:val="00341292"/>
    <w:rsid w:val="003445D9"/>
    <w:rsid w:val="00345FF9"/>
    <w:rsid w:val="003501B8"/>
    <w:rsid w:val="00352804"/>
    <w:rsid w:val="00352CEA"/>
    <w:rsid w:val="003561A3"/>
    <w:rsid w:val="003567CD"/>
    <w:rsid w:val="0036045E"/>
    <w:rsid w:val="00365FD6"/>
    <w:rsid w:val="003807D2"/>
    <w:rsid w:val="0038080B"/>
    <w:rsid w:val="00381604"/>
    <w:rsid w:val="00383536"/>
    <w:rsid w:val="0038407C"/>
    <w:rsid w:val="003843D0"/>
    <w:rsid w:val="00392C24"/>
    <w:rsid w:val="003A48F6"/>
    <w:rsid w:val="003B4390"/>
    <w:rsid w:val="003B5D04"/>
    <w:rsid w:val="003C25CC"/>
    <w:rsid w:val="003C28CE"/>
    <w:rsid w:val="003C3209"/>
    <w:rsid w:val="003D5982"/>
    <w:rsid w:val="003D7FE5"/>
    <w:rsid w:val="003E4AE7"/>
    <w:rsid w:val="003F54A2"/>
    <w:rsid w:val="003F60C2"/>
    <w:rsid w:val="00406F68"/>
    <w:rsid w:val="0041744D"/>
    <w:rsid w:val="004274D1"/>
    <w:rsid w:val="00433CFB"/>
    <w:rsid w:val="00434154"/>
    <w:rsid w:val="00443388"/>
    <w:rsid w:val="004440FC"/>
    <w:rsid w:val="00444195"/>
    <w:rsid w:val="00447B23"/>
    <w:rsid w:val="00447E5D"/>
    <w:rsid w:val="004516E8"/>
    <w:rsid w:val="00456343"/>
    <w:rsid w:val="00461EAC"/>
    <w:rsid w:val="00473988"/>
    <w:rsid w:val="004742B1"/>
    <w:rsid w:val="00475E95"/>
    <w:rsid w:val="004772E8"/>
    <w:rsid w:val="0048037B"/>
    <w:rsid w:val="00482C39"/>
    <w:rsid w:val="00490CBC"/>
    <w:rsid w:val="004A0A95"/>
    <w:rsid w:val="004A3F78"/>
    <w:rsid w:val="004A7A18"/>
    <w:rsid w:val="004B39CE"/>
    <w:rsid w:val="004B3B7F"/>
    <w:rsid w:val="004B5C41"/>
    <w:rsid w:val="004B775A"/>
    <w:rsid w:val="004B7C6E"/>
    <w:rsid w:val="004C397F"/>
    <w:rsid w:val="004C6C65"/>
    <w:rsid w:val="004D03F3"/>
    <w:rsid w:val="004D107C"/>
    <w:rsid w:val="004D1700"/>
    <w:rsid w:val="004E1759"/>
    <w:rsid w:val="004E5D3D"/>
    <w:rsid w:val="004E5D63"/>
    <w:rsid w:val="004E72A8"/>
    <w:rsid w:val="004E79C8"/>
    <w:rsid w:val="004F47BA"/>
    <w:rsid w:val="005009D0"/>
    <w:rsid w:val="00505E4B"/>
    <w:rsid w:val="005071ED"/>
    <w:rsid w:val="005075AF"/>
    <w:rsid w:val="0052734E"/>
    <w:rsid w:val="0052767D"/>
    <w:rsid w:val="00531B38"/>
    <w:rsid w:val="00532E69"/>
    <w:rsid w:val="00536ABB"/>
    <w:rsid w:val="00537F47"/>
    <w:rsid w:val="005407AC"/>
    <w:rsid w:val="0054086E"/>
    <w:rsid w:val="005415AB"/>
    <w:rsid w:val="00543AF0"/>
    <w:rsid w:val="00546022"/>
    <w:rsid w:val="00551EC1"/>
    <w:rsid w:val="00555C99"/>
    <w:rsid w:val="00556351"/>
    <w:rsid w:val="005612AB"/>
    <w:rsid w:val="00561C6C"/>
    <w:rsid w:val="00564F04"/>
    <w:rsid w:val="005652BC"/>
    <w:rsid w:val="0057074C"/>
    <w:rsid w:val="005728A8"/>
    <w:rsid w:val="0057495B"/>
    <w:rsid w:val="0057545A"/>
    <w:rsid w:val="005766F5"/>
    <w:rsid w:val="00577940"/>
    <w:rsid w:val="005A1B03"/>
    <w:rsid w:val="005A2D5C"/>
    <w:rsid w:val="005A5657"/>
    <w:rsid w:val="005A7B84"/>
    <w:rsid w:val="005B01FD"/>
    <w:rsid w:val="005B6900"/>
    <w:rsid w:val="005B7F4E"/>
    <w:rsid w:val="005C22AA"/>
    <w:rsid w:val="005C2642"/>
    <w:rsid w:val="005D3AFA"/>
    <w:rsid w:val="005E3D37"/>
    <w:rsid w:val="005E5483"/>
    <w:rsid w:val="005E62EF"/>
    <w:rsid w:val="005E75A9"/>
    <w:rsid w:val="005E7CDA"/>
    <w:rsid w:val="006005BC"/>
    <w:rsid w:val="00605264"/>
    <w:rsid w:val="00615F6C"/>
    <w:rsid w:val="00616B76"/>
    <w:rsid w:val="00621179"/>
    <w:rsid w:val="006219EF"/>
    <w:rsid w:val="006248D5"/>
    <w:rsid w:val="00630CEA"/>
    <w:rsid w:val="00635372"/>
    <w:rsid w:val="00643E9F"/>
    <w:rsid w:val="006474E2"/>
    <w:rsid w:val="00651445"/>
    <w:rsid w:val="00654F07"/>
    <w:rsid w:val="00656A76"/>
    <w:rsid w:val="00660E9D"/>
    <w:rsid w:val="00662511"/>
    <w:rsid w:val="00675F50"/>
    <w:rsid w:val="006803B4"/>
    <w:rsid w:val="00684F47"/>
    <w:rsid w:val="0068661C"/>
    <w:rsid w:val="00695036"/>
    <w:rsid w:val="006979B6"/>
    <w:rsid w:val="006A1118"/>
    <w:rsid w:val="006A49E1"/>
    <w:rsid w:val="006A556A"/>
    <w:rsid w:val="006A5C52"/>
    <w:rsid w:val="006A6A6C"/>
    <w:rsid w:val="006B23BE"/>
    <w:rsid w:val="006B7214"/>
    <w:rsid w:val="006C0EC4"/>
    <w:rsid w:val="006C3DE6"/>
    <w:rsid w:val="006C50CD"/>
    <w:rsid w:val="006D28A5"/>
    <w:rsid w:val="006D33EC"/>
    <w:rsid w:val="006D4492"/>
    <w:rsid w:val="006D5794"/>
    <w:rsid w:val="006E202D"/>
    <w:rsid w:val="006F3F1B"/>
    <w:rsid w:val="006F4FD5"/>
    <w:rsid w:val="006F6007"/>
    <w:rsid w:val="00702615"/>
    <w:rsid w:val="00703587"/>
    <w:rsid w:val="00705768"/>
    <w:rsid w:val="007068AD"/>
    <w:rsid w:val="007118BA"/>
    <w:rsid w:val="007134BE"/>
    <w:rsid w:val="00716A4A"/>
    <w:rsid w:val="00716DD0"/>
    <w:rsid w:val="007221B2"/>
    <w:rsid w:val="00724CC4"/>
    <w:rsid w:val="00732C36"/>
    <w:rsid w:val="00740B23"/>
    <w:rsid w:val="00740D37"/>
    <w:rsid w:val="00741C21"/>
    <w:rsid w:val="0074567B"/>
    <w:rsid w:val="00747AC6"/>
    <w:rsid w:val="00753E99"/>
    <w:rsid w:val="00755066"/>
    <w:rsid w:val="0075562E"/>
    <w:rsid w:val="00755907"/>
    <w:rsid w:val="00771425"/>
    <w:rsid w:val="00771C46"/>
    <w:rsid w:val="0077390B"/>
    <w:rsid w:val="00773A66"/>
    <w:rsid w:val="00773F9A"/>
    <w:rsid w:val="007901DE"/>
    <w:rsid w:val="00791E38"/>
    <w:rsid w:val="00795CC8"/>
    <w:rsid w:val="007A08BC"/>
    <w:rsid w:val="007A4B31"/>
    <w:rsid w:val="007B0652"/>
    <w:rsid w:val="007B26BE"/>
    <w:rsid w:val="007B3C0F"/>
    <w:rsid w:val="007C0880"/>
    <w:rsid w:val="007C1089"/>
    <w:rsid w:val="007C2030"/>
    <w:rsid w:val="007C5A96"/>
    <w:rsid w:val="007D320D"/>
    <w:rsid w:val="007D3F30"/>
    <w:rsid w:val="007D5188"/>
    <w:rsid w:val="007D638F"/>
    <w:rsid w:val="007E170F"/>
    <w:rsid w:val="007E35A9"/>
    <w:rsid w:val="007E7D94"/>
    <w:rsid w:val="007F1470"/>
    <w:rsid w:val="007F16DD"/>
    <w:rsid w:val="007F16E4"/>
    <w:rsid w:val="007F6FCD"/>
    <w:rsid w:val="0080386C"/>
    <w:rsid w:val="00803F06"/>
    <w:rsid w:val="00804019"/>
    <w:rsid w:val="00804C19"/>
    <w:rsid w:val="0081062A"/>
    <w:rsid w:val="0081763C"/>
    <w:rsid w:val="00825EC3"/>
    <w:rsid w:val="00827041"/>
    <w:rsid w:val="00830DCC"/>
    <w:rsid w:val="00832CAE"/>
    <w:rsid w:val="0083584F"/>
    <w:rsid w:val="0083725B"/>
    <w:rsid w:val="00837441"/>
    <w:rsid w:val="00845756"/>
    <w:rsid w:val="008525AF"/>
    <w:rsid w:val="00853851"/>
    <w:rsid w:val="008559DF"/>
    <w:rsid w:val="00856C7F"/>
    <w:rsid w:val="008618E1"/>
    <w:rsid w:val="0086224C"/>
    <w:rsid w:val="00862C17"/>
    <w:rsid w:val="008636D8"/>
    <w:rsid w:val="0086750A"/>
    <w:rsid w:val="008837FC"/>
    <w:rsid w:val="00885E0D"/>
    <w:rsid w:val="008915B4"/>
    <w:rsid w:val="00891750"/>
    <w:rsid w:val="00894941"/>
    <w:rsid w:val="008A0C32"/>
    <w:rsid w:val="008A3ED7"/>
    <w:rsid w:val="008A7D97"/>
    <w:rsid w:val="008B1608"/>
    <w:rsid w:val="008B4A5B"/>
    <w:rsid w:val="008C1E5B"/>
    <w:rsid w:val="008C442E"/>
    <w:rsid w:val="008C6FEF"/>
    <w:rsid w:val="008D012D"/>
    <w:rsid w:val="008D6840"/>
    <w:rsid w:val="008D7EE5"/>
    <w:rsid w:val="008E12E3"/>
    <w:rsid w:val="008F7F4B"/>
    <w:rsid w:val="009020EF"/>
    <w:rsid w:val="009043D9"/>
    <w:rsid w:val="009048B1"/>
    <w:rsid w:val="009243AE"/>
    <w:rsid w:val="009254A6"/>
    <w:rsid w:val="00931247"/>
    <w:rsid w:val="009319DB"/>
    <w:rsid w:val="009329B9"/>
    <w:rsid w:val="00944D7E"/>
    <w:rsid w:val="0094745A"/>
    <w:rsid w:val="00951A29"/>
    <w:rsid w:val="009536F1"/>
    <w:rsid w:val="0095434C"/>
    <w:rsid w:val="00957B05"/>
    <w:rsid w:val="00962F3D"/>
    <w:rsid w:val="009647B5"/>
    <w:rsid w:val="00971F36"/>
    <w:rsid w:val="00974291"/>
    <w:rsid w:val="00977FEE"/>
    <w:rsid w:val="00984C25"/>
    <w:rsid w:val="00986F82"/>
    <w:rsid w:val="0099683A"/>
    <w:rsid w:val="009A3E0B"/>
    <w:rsid w:val="009A461F"/>
    <w:rsid w:val="009A5269"/>
    <w:rsid w:val="009A6C11"/>
    <w:rsid w:val="009B42B6"/>
    <w:rsid w:val="009B461D"/>
    <w:rsid w:val="009C0681"/>
    <w:rsid w:val="009C40FD"/>
    <w:rsid w:val="009D4719"/>
    <w:rsid w:val="009E59E5"/>
    <w:rsid w:val="009F515C"/>
    <w:rsid w:val="009F649B"/>
    <w:rsid w:val="00A00849"/>
    <w:rsid w:val="00A0345D"/>
    <w:rsid w:val="00A10FE5"/>
    <w:rsid w:val="00A16042"/>
    <w:rsid w:val="00A1670F"/>
    <w:rsid w:val="00A1710B"/>
    <w:rsid w:val="00A22005"/>
    <w:rsid w:val="00A220AE"/>
    <w:rsid w:val="00A24FB3"/>
    <w:rsid w:val="00A27E87"/>
    <w:rsid w:val="00A328DB"/>
    <w:rsid w:val="00A3785C"/>
    <w:rsid w:val="00A37CF6"/>
    <w:rsid w:val="00A412DF"/>
    <w:rsid w:val="00A43885"/>
    <w:rsid w:val="00A4462C"/>
    <w:rsid w:val="00A45241"/>
    <w:rsid w:val="00A51D29"/>
    <w:rsid w:val="00A70BCC"/>
    <w:rsid w:val="00A73086"/>
    <w:rsid w:val="00A81397"/>
    <w:rsid w:val="00A92A6D"/>
    <w:rsid w:val="00AB0C46"/>
    <w:rsid w:val="00AB349E"/>
    <w:rsid w:val="00AC1EF1"/>
    <w:rsid w:val="00AC2AD6"/>
    <w:rsid w:val="00AC2EBE"/>
    <w:rsid w:val="00AC4A8C"/>
    <w:rsid w:val="00AC5633"/>
    <w:rsid w:val="00AD250B"/>
    <w:rsid w:val="00AD5E82"/>
    <w:rsid w:val="00AF285C"/>
    <w:rsid w:val="00AF3B91"/>
    <w:rsid w:val="00B02857"/>
    <w:rsid w:val="00B02913"/>
    <w:rsid w:val="00B0502B"/>
    <w:rsid w:val="00B11E55"/>
    <w:rsid w:val="00B148D7"/>
    <w:rsid w:val="00B16326"/>
    <w:rsid w:val="00B17DD2"/>
    <w:rsid w:val="00B2419C"/>
    <w:rsid w:val="00B24FD4"/>
    <w:rsid w:val="00B300E1"/>
    <w:rsid w:val="00B31DE9"/>
    <w:rsid w:val="00B3225F"/>
    <w:rsid w:val="00B37B9B"/>
    <w:rsid w:val="00B470B8"/>
    <w:rsid w:val="00B51B37"/>
    <w:rsid w:val="00B6403C"/>
    <w:rsid w:val="00B65939"/>
    <w:rsid w:val="00B714EA"/>
    <w:rsid w:val="00B94754"/>
    <w:rsid w:val="00B96892"/>
    <w:rsid w:val="00B96BFA"/>
    <w:rsid w:val="00BA1268"/>
    <w:rsid w:val="00BA596F"/>
    <w:rsid w:val="00BB1167"/>
    <w:rsid w:val="00BB1636"/>
    <w:rsid w:val="00BB16BF"/>
    <w:rsid w:val="00BB456B"/>
    <w:rsid w:val="00BD25D6"/>
    <w:rsid w:val="00BD288D"/>
    <w:rsid w:val="00BD4465"/>
    <w:rsid w:val="00BD48AD"/>
    <w:rsid w:val="00BD5C5D"/>
    <w:rsid w:val="00BF483A"/>
    <w:rsid w:val="00BF66DF"/>
    <w:rsid w:val="00C01D4D"/>
    <w:rsid w:val="00C12D82"/>
    <w:rsid w:val="00C148C5"/>
    <w:rsid w:val="00C20733"/>
    <w:rsid w:val="00C2077C"/>
    <w:rsid w:val="00C276BE"/>
    <w:rsid w:val="00C27CE0"/>
    <w:rsid w:val="00C31613"/>
    <w:rsid w:val="00C326A9"/>
    <w:rsid w:val="00C32A1A"/>
    <w:rsid w:val="00C32C51"/>
    <w:rsid w:val="00C33866"/>
    <w:rsid w:val="00C35808"/>
    <w:rsid w:val="00C36844"/>
    <w:rsid w:val="00C42C6A"/>
    <w:rsid w:val="00C42CAC"/>
    <w:rsid w:val="00C473B8"/>
    <w:rsid w:val="00C541B2"/>
    <w:rsid w:val="00C54759"/>
    <w:rsid w:val="00C67501"/>
    <w:rsid w:val="00C72BBD"/>
    <w:rsid w:val="00C7336E"/>
    <w:rsid w:val="00C74A18"/>
    <w:rsid w:val="00C8486A"/>
    <w:rsid w:val="00C8570B"/>
    <w:rsid w:val="00C9486E"/>
    <w:rsid w:val="00C974C4"/>
    <w:rsid w:val="00CA2291"/>
    <w:rsid w:val="00CA29D7"/>
    <w:rsid w:val="00CB4537"/>
    <w:rsid w:val="00CC7FCA"/>
    <w:rsid w:val="00CD1C74"/>
    <w:rsid w:val="00CD600E"/>
    <w:rsid w:val="00CE1140"/>
    <w:rsid w:val="00CF3F5C"/>
    <w:rsid w:val="00CF44D3"/>
    <w:rsid w:val="00CF7D6E"/>
    <w:rsid w:val="00D00187"/>
    <w:rsid w:val="00D0197A"/>
    <w:rsid w:val="00D044D9"/>
    <w:rsid w:val="00D06FB0"/>
    <w:rsid w:val="00D07CC4"/>
    <w:rsid w:val="00D12260"/>
    <w:rsid w:val="00D1626F"/>
    <w:rsid w:val="00D16C06"/>
    <w:rsid w:val="00D2151B"/>
    <w:rsid w:val="00D21894"/>
    <w:rsid w:val="00D22B5C"/>
    <w:rsid w:val="00D44A38"/>
    <w:rsid w:val="00D472D9"/>
    <w:rsid w:val="00D5060B"/>
    <w:rsid w:val="00D53092"/>
    <w:rsid w:val="00D568C1"/>
    <w:rsid w:val="00D571CE"/>
    <w:rsid w:val="00D66200"/>
    <w:rsid w:val="00D67185"/>
    <w:rsid w:val="00D67F32"/>
    <w:rsid w:val="00D76F75"/>
    <w:rsid w:val="00D77068"/>
    <w:rsid w:val="00D80D83"/>
    <w:rsid w:val="00D838B9"/>
    <w:rsid w:val="00D93216"/>
    <w:rsid w:val="00D94575"/>
    <w:rsid w:val="00D954C7"/>
    <w:rsid w:val="00DA5ADC"/>
    <w:rsid w:val="00DB0C4E"/>
    <w:rsid w:val="00DB1787"/>
    <w:rsid w:val="00DB5A4E"/>
    <w:rsid w:val="00DB752A"/>
    <w:rsid w:val="00DB7DE3"/>
    <w:rsid w:val="00DC0506"/>
    <w:rsid w:val="00DE2319"/>
    <w:rsid w:val="00DE3A92"/>
    <w:rsid w:val="00DE5EC1"/>
    <w:rsid w:val="00DE6D08"/>
    <w:rsid w:val="00DE7E6C"/>
    <w:rsid w:val="00DF0DC3"/>
    <w:rsid w:val="00DF4D59"/>
    <w:rsid w:val="00E02FFC"/>
    <w:rsid w:val="00E04229"/>
    <w:rsid w:val="00E0637E"/>
    <w:rsid w:val="00E16386"/>
    <w:rsid w:val="00E223C9"/>
    <w:rsid w:val="00E2665E"/>
    <w:rsid w:val="00E27DA8"/>
    <w:rsid w:val="00E323A7"/>
    <w:rsid w:val="00E331AE"/>
    <w:rsid w:val="00E3370A"/>
    <w:rsid w:val="00E366A7"/>
    <w:rsid w:val="00E432A2"/>
    <w:rsid w:val="00E47520"/>
    <w:rsid w:val="00E54E30"/>
    <w:rsid w:val="00E55B20"/>
    <w:rsid w:val="00E56B33"/>
    <w:rsid w:val="00E57571"/>
    <w:rsid w:val="00E57C22"/>
    <w:rsid w:val="00E57F5B"/>
    <w:rsid w:val="00E631A4"/>
    <w:rsid w:val="00E75A38"/>
    <w:rsid w:val="00E778ED"/>
    <w:rsid w:val="00E829FF"/>
    <w:rsid w:val="00E8343E"/>
    <w:rsid w:val="00E9386A"/>
    <w:rsid w:val="00E977BB"/>
    <w:rsid w:val="00EA0410"/>
    <w:rsid w:val="00EA2901"/>
    <w:rsid w:val="00EA7FE1"/>
    <w:rsid w:val="00EB51E6"/>
    <w:rsid w:val="00EC2536"/>
    <w:rsid w:val="00EC3791"/>
    <w:rsid w:val="00EC4FED"/>
    <w:rsid w:val="00ED28B6"/>
    <w:rsid w:val="00ED519F"/>
    <w:rsid w:val="00ED5E69"/>
    <w:rsid w:val="00ED5F3D"/>
    <w:rsid w:val="00EE4F95"/>
    <w:rsid w:val="00EE5903"/>
    <w:rsid w:val="00EF145C"/>
    <w:rsid w:val="00EF2BDE"/>
    <w:rsid w:val="00EF6411"/>
    <w:rsid w:val="00F01F61"/>
    <w:rsid w:val="00F0419F"/>
    <w:rsid w:val="00F04D0B"/>
    <w:rsid w:val="00F11C17"/>
    <w:rsid w:val="00F12BBE"/>
    <w:rsid w:val="00F22F9B"/>
    <w:rsid w:val="00F2573B"/>
    <w:rsid w:val="00F44F2B"/>
    <w:rsid w:val="00F4576E"/>
    <w:rsid w:val="00F602A9"/>
    <w:rsid w:val="00F61BBF"/>
    <w:rsid w:val="00F632EC"/>
    <w:rsid w:val="00F63CC7"/>
    <w:rsid w:val="00F669ED"/>
    <w:rsid w:val="00F679B0"/>
    <w:rsid w:val="00F725E9"/>
    <w:rsid w:val="00F75325"/>
    <w:rsid w:val="00F7614D"/>
    <w:rsid w:val="00F8516C"/>
    <w:rsid w:val="00F90A07"/>
    <w:rsid w:val="00F92316"/>
    <w:rsid w:val="00F968BD"/>
    <w:rsid w:val="00FA52CB"/>
    <w:rsid w:val="00FA542E"/>
    <w:rsid w:val="00FA6948"/>
    <w:rsid w:val="00FB094F"/>
    <w:rsid w:val="00FB1E31"/>
    <w:rsid w:val="00FB2111"/>
    <w:rsid w:val="00FB2252"/>
    <w:rsid w:val="00FB3811"/>
    <w:rsid w:val="00FC2DDE"/>
    <w:rsid w:val="00FD1339"/>
    <w:rsid w:val="00FD3151"/>
    <w:rsid w:val="00FE51D6"/>
    <w:rsid w:val="00FE6750"/>
    <w:rsid w:val="00FE6B84"/>
    <w:rsid w:val="00FE6C88"/>
    <w:rsid w:val="00FE765B"/>
    <w:rsid w:val="00FF08D7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9C8FE2AC-9781-4FD2-94E3-0E372875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73F9A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/>
    </w:rPr>
  </w:style>
  <w:style w:type="paragraph" w:styleId="10">
    <w:name w:val="heading 1"/>
    <w:aliases w:val="I,l1,level 1 heading"/>
    <w:basedOn w:val="a2"/>
    <w:next w:val="a2"/>
    <w:qFormat/>
    <w:rsid w:val="00773F9A"/>
    <w:pPr>
      <w:keepNext/>
      <w:keepLines/>
      <w:numPr>
        <w:numId w:val="10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1">
    <w:name w:val="heading 2"/>
    <w:aliases w:val="제목 2 Char,제목 1.1"/>
    <w:basedOn w:val="a2"/>
    <w:next w:val="31"/>
    <w:qFormat/>
    <w:rsid w:val="00773F9A"/>
    <w:pPr>
      <w:keepNext/>
      <w:keepLines/>
      <w:numPr>
        <w:ilvl w:val="1"/>
        <w:numId w:val="10"/>
      </w:numPr>
      <w:spacing w:before="240" w:after="120"/>
      <w:outlineLvl w:val="1"/>
    </w:pPr>
    <w:rPr>
      <w:rFonts w:ascii="Arial" w:hAnsi="Arial"/>
      <w:b/>
    </w:rPr>
  </w:style>
  <w:style w:type="paragraph" w:styleId="31">
    <w:name w:val="heading 3"/>
    <w:aliases w:val="H3"/>
    <w:basedOn w:val="a2"/>
    <w:next w:val="11"/>
    <w:qFormat/>
    <w:rsid w:val="00773F9A"/>
    <w:pPr>
      <w:keepNext/>
      <w:keepLines/>
      <w:numPr>
        <w:ilvl w:val="2"/>
        <w:numId w:val="10"/>
      </w:numPr>
      <w:spacing w:before="120" w:after="120"/>
      <w:outlineLvl w:val="2"/>
    </w:pPr>
    <w:rPr>
      <w:b/>
    </w:rPr>
  </w:style>
  <w:style w:type="paragraph" w:styleId="42">
    <w:name w:val="heading 4"/>
    <w:basedOn w:val="a2"/>
    <w:next w:val="Text"/>
    <w:qFormat/>
    <w:rsid w:val="00773F9A"/>
    <w:pPr>
      <w:keepNext/>
      <w:keepLines/>
      <w:numPr>
        <w:ilvl w:val="3"/>
        <w:numId w:val="10"/>
      </w:numPr>
      <w:spacing w:before="240"/>
      <w:outlineLvl w:val="3"/>
    </w:pPr>
    <w:rPr>
      <w:rFonts w:ascii="Arial" w:hAnsi="Arial"/>
      <w:b/>
    </w:rPr>
  </w:style>
  <w:style w:type="paragraph" w:styleId="51">
    <w:name w:val="heading 5"/>
    <w:basedOn w:val="a2"/>
    <w:next w:val="a2"/>
    <w:qFormat/>
    <w:rsid w:val="00773F9A"/>
    <w:pPr>
      <w:numPr>
        <w:ilvl w:val="4"/>
        <w:numId w:val="10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2"/>
    <w:next w:val="a2"/>
    <w:qFormat/>
    <w:rsid w:val="00773F9A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2"/>
    <w:next w:val="a2"/>
    <w:qFormat/>
    <w:rsid w:val="00773F9A"/>
    <w:pPr>
      <w:numPr>
        <w:ilvl w:val="6"/>
        <w:numId w:val="10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2"/>
    <w:next w:val="a2"/>
    <w:qFormat/>
    <w:rsid w:val="00773F9A"/>
    <w:pPr>
      <w:numPr>
        <w:ilvl w:val="7"/>
        <w:numId w:val="10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2"/>
    <w:next w:val="a2"/>
    <w:qFormat/>
    <w:rsid w:val="00773F9A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본문1"/>
    <w:basedOn w:val="a2"/>
    <w:rsid w:val="00773F9A"/>
    <w:pPr>
      <w:keepLines/>
      <w:spacing w:after="120"/>
      <w:ind w:left="448"/>
    </w:pPr>
    <w:rPr>
      <w:rFonts w:ascii="Arial" w:hAnsi="Arial"/>
    </w:rPr>
  </w:style>
  <w:style w:type="paragraph" w:customStyle="1" w:styleId="Text">
    <w:name w:val="Text"/>
    <w:basedOn w:val="a2"/>
    <w:rsid w:val="00773F9A"/>
    <w:pPr>
      <w:keepLines/>
      <w:spacing w:after="120"/>
      <w:ind w:left="1800"/>
    </w:pPr>
    <w:rPr>
      <w:rFonts w:ascii="Arial" w:hAnsi="Arial"/>
    </w:rPr>
  </w:style>
  <w:style w:type="paragraph" w:styleId="a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2"/>
    <w:link w:val="Char"/>
    <w:rsid w:val="00773F9A"/>
    <w:pPr>
      <w:tabs>
        <w:tab w:val="center" w:pos="4320"/>
        <w:tab w:val="right" w:pos="8640"/>
      </w:tabs>
    </w:pPr>
  </w:style>
  <w:style w:type="paragraph" w:styleId="a7">
    <w:name w:val="footer"/>
    <w:aliases w:val="footer odd"/>
    <w:basedOn w:val="a2"/>
    <w:rsid w:val="00773F9A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2"/>
    <w:rsid w:val="00773F9A"/>
    <w:pPr>
      <w:keepLines/>
      <w:numPr>
        <w:numId w:val="2"/>
      </w:numPr>
      <w:spacing w:after="120"/>
    </w:pPr>
    <w:rPr>
      <w:rFonts w:ascii="Arial" w:hAnsi="Arial"/>
    </w:rPr>
  </w:style>
  <w:style w:type="paragraph" w:customStyle="1" w:styleId="Indent">
    <w:name w:val="Indent"/>
    <w:basedOn w:val="a2"/>
    <w:rsid w:val="00773F9A"/>
    <w:pPr>
      <w:keepNext/>
      <w:spacing w:before="120"/>
      <w:ind w:left="720"/>
    </w:pPr>
  </w:style>
  <w:style w:type="paragraph" w:customStyle="1" w:styleId="blankpage">
    <w:name w:val="blank page"/>
    <w:basedOn w:val="Indent"/>
    <w:rsid w:val="00773F9A"/>
    <w:pPr>
      <w:keepNext w:val="0"/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773F9A"/>
    <w:pPr>
      <w:spacing w:after="0"/>
      <w:ind w:left="2160"/>
    </w:pPr>
  </w:style>
  <w:style w:type="paragraph" w:customStyle="1" w:styleId="TextBullet2">
    <w:name w:val="Text Bullet 2"/>
    <w:basedOn w:val="TextBullet"/>
    <w:rsid w:val="00773F9A"/>
    <w:pPr>
      <w:spacing w:after="120"/>
    </w:pPr>
  </w:style>
  <w:style w:type="paragraph" w:customStyle="1" w:styleId="Graphic">
    <w:name w:val="Graphic"/>
    <w:basedOn w:val="a2"/>
    <w:next w:val="a2"/>
    <w:rsid w:val="00773F9A"/>
    <w:pPr>
      <w:keepLines/>
      <w:spacing w:before="240" w:after="240"/>
      <w:jc w:val="center"/>
    </w:pPr>
    <w:rPr>
      <w:rFonts w:ascii="Arial" w:hAnsi="Arial"/>
    </w:rPr>
  </w:style>
  <w:style w:type="character" w:styleId="a8">
    <w:name w:val="page number"/>
    <w:basedOn w:val="a3"/>
    <w:rsid w:val="00773F9A"/>
  </w:style>
  <w:style w:type="paragraph" w:styleId="a9">
    <w:name w:val="Title"/>
    <w:basedOn w:val="10"/>
    <w:qFormat/>
    <w:rsid w:val="00773F9A"/>
    <w:pPr>
      <w:numPr>
        <w:numId w:val="0"/>
      </w:num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773F9A"/>
    <w:pPr>
      <w:ind w:left="1800"/>
    </w:pPr>
  </w:style>
  <w:style w:type="paragraph" w:customStyle="1" w:styleId="Bullet3">
    <w:name w:val="Bullet3"/>
    <w:basedOn w:val="Bullet"/>
    <w:rsid w:val="00773F9A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773F9A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2"/>
    <w:next w:val="a2"/>
    <w:rsid w:val="00773F9A"/>
    <w:pPr>
      <w:spacing w:before="120"/>
    </w:pPr>
    <w:rPr>
      <w:color w:val="000000"/>
    </w:rPr>
  </w:style>
  <w:style w:type="paragraph" w:customStyle="1" w:styleId="Indent3">
    <w:name w:val="Indent3"/>
    <w:basedOn w:val="a2"/>
    <w:rsid w:val="00773F9A"/>
    <w:pPr>
      <w:spacing w:before="120"/>
      <w:ind w:left="2160"/>
    </w:pPr>
  </w:style>
  <w:style w:type="paragraph" w:customStyle="1" w:styleId="Indent4">
    <w:name w:val="Indent4"/>
    <w:basedOn w:val="a2"/>
    <w:rsid w:val="00773F9A"/>
    <w:pPr>
      <w:spacing w:before="120"/>
      <w:ind w:left="2520"/>
    </w:pPr>
    <w:rPr>
      <w:color w:val="000000"/>
    </w:rPr>
  </w:style>
  <w:style w:type="paragraph" w:customStyle="1" w:styleId="310">
    <w:name w:val="본문 31"/>
    <w:basedOn w:val="11"/>
    <w:rsid w:val="00773F9A"/>
    <w:pPr>
      <w:ind w:left="720"/>
    </w:pPr>
  </w:style>
  <w:style w:type="paragraph" w:customStyle="1" w:styleId="TitlePageMainHead">
    <w:name w:val="Title Page Main Head"/>
    <w:rsid w:val="00773F9A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2"/>
    <w:rsid w:val="00773F9A"/>
    <w:pPr>
      <w:ind w:left="720"/>
    </w:pPr>
  </w:style>
  <w:style w:type="paragraph" w:customStyle="1" w:styleId="Normal1stindent">
    <w:name w:val="Normal 1st indent"/>
    <w:basedOn w:val="a2"/>
    <w:rsid w:val="00773F9A"/>
    <w:pPr>
      <w:ind w:left="2160"/>
    </w:pPr>
  </w:style>
  <w:style w:type="paragraph" w:customStyle="1" w:styleId="Normal2ndindent">
    <w:name w:val="Normal 2nd indent"/>
    <w:basedOn w:val="Normal1stindent"/>
    <w:rsid w:val="00773F9A"/>
    <w:pPr>
      <w:ind w:left="2880"/>
    </w:pPr>
  </w:style>
  <w:style w:type="paragraph" w:customStyle="1" w:styleId="Note">
    <w:name w:val="Note"/>
    <w:basedOn w:val="Note2"/>
    <w:rsid w:val="00773F9A"/>
    <w:pPr>
      <w:ind w:left="1440"/>
    </w:pPr>
  </w:style>
  <w:style w:type="paragraph" w:customStyle="1" w:styleId="Note2">
    <w:name w:val="Note2"/>
    <w:basedOn w:val="a2"/>
    <w:rsid w:val="00773F9A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773F9A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773F9A"/>
    <w:pPr>
      <w:ind w:left="3240"/>
    </w:pPr>
  </w:style>
  <w:style w:type="paragraph" w:customStyle="1" w:styleId="Style1">
    <w:name w:val="Style1"/>
    <w:basedOn w:val="Bullet"/>
    <w:rsid w:val="00773F9A"/>
    <w:pPr>
      <w:ind w:left="2520"/>
    </w:pPr>
  </w:style>
  <w:style w:type="paragraph" w:customStyle="1" w:styleId="TableText">
    <w:name w:val="Table Text"/>
    <w:basedOn w:val="a2"/>
    <w:rsid w:val="00773F9A"/>
    <w:pPr>
      <w:spacing w:after="60"/>
    </w:pPr>
  </w:style>
  <w:style w:type="paragraph" w:customStyle="1" w:styleId="Title12">
    <w:name w:val="Title12"/>
    <w:basedOn w:val="a9"/>
    <w:rsid w:val="00773F9A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styleId="12">
    <w:name w:val="toc 1"/>
    <w:basedOn w:val="a2"/>
    <w:next w:val="a2"/>
    <w:uiPriority w:val="39"/>
    <w:rsid w:val="00773F9A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styleId="22">
    <w:name w:val="toc 2"/>
    <w:basedOn w:val="a2"/>
    <w:next w:val="a2"/>
    <w:uiPriority w:val="39"/>
    <w:rsid w:val="00773F9A"/>
    <w:pPr>
      <w:tabs>
        <w:tab w:val="right" w:leader="dot" w:pos="8640"/>
      </w:tabs>
      <w:ind w:left="284"/>
    </w:pPr>
    <w:rPr>
      <w:rFonts w:ascii="Times New Roman" w:hAnsi="Times New Roman"/>
      <w:smallCaps/>
    </w:rPr>
  </w:style>
  <w:style w:type="paragraph" w:styleId="32">
    <w:name w:val="toc 3"/>
    <w:basedOn w:val="a2"/>
    <w:next w:val="a2"/>
    <w:semiHidden/>
    <w:rsid w:val="00773F9A"/>
    <w:pPr>
      <w:tabs>
        <w:tab w:val="right" w:leader="dot" w:pos="8640"/>
      </w:tabs>
      <w:ind w:left="567"/>
    </w:pPr>
    <w:rPr>
      <w:rFonts w:ascii="Times New Roman" w:hAnsi="Times New Roman"/>
      <w:smallCaps/>
    </w:rPr>
  </w:style>
  <w:style w:type="paragraph" w:styleId="43">
    <w:name w:val="toc 4"/>
    <w:basedOn w:val="a2"/>
    <w:next w:val="a2"/>
    <w:semiHidden/>
    <w:rsid w:val="00773F9A"/>
    <w:pPr>
      <w:tabs>
        <w:tab w:val="right" w:leader="dot" w:pos="8640"/>
      </w:tabs>
      <w:ind w:left="600"/>
    </w:pPr>
    <w:rPr>
      <w:rFonts w:ascii="Times New Roman" w:hAnsi="Times New Roman"/>
      <w:sz w:val="18"/>
    </w:rPr>
  </w:style>
  <w:style w:type="paragraph" w:styleId="52">
    <w:name w:val="toc 5"/>
    <w:basedOn w:val="a2"/>
    <w:next w:val="a2"/>
    <w:semiHidden/>
    <w:rsid w:val="00773F9A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2"/>
    <w:next w:val="a2"/>
    <w:semiHidden/>
    <w:rsid w:val="00773F9A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2"/>
    <w:next w:val="a2"/>
    <w:semiHidden/>
    <w:rsid w:val="00773F9A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2"/>
    <w:next w:val="a2"/>
    <w:semiHidden/>
    <w:rsid w:val="00773F9A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2"/>
    <w:next w:val="a2"/>
    <w:semiHidden/>
    <w:rsid w:val="00773F9A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0"/>
    <w:next w:val="a2"/>
    <w:rsid w:val="00773F9A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paragraph" w:styleId="aa">
    <w:name w:val="Body Text"/>
    <w:aliases w:val="EHPT,Body Text2"/>
    <w:basedOn w:val="a2"/>
    <w:rsid w:val="00773F9A"/>
    <w:pPr>
      <w:spacing w:after="120"/>
    </w:pPr>
  </w:style>
  <w:style w:type="paragraph" w:customStyle="1" w:styleId="AuthorDateTitlePa">
    <w:name w:val="Author/Date Title Pa"/>
    <w:rsid w:val="00773F9A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2"/>
    <w:rsid w:val="00773F9A"/>
    <w:rPr>
      <w:rFonts w:ascii="Arial" w:hAnsi="Arial"/>
      <w:b/>
      <w:sz w:val="24"/>
    </w:rPr>
  </w:style>
  <w:style w:type="paragraph" w:customStyle="1" w:styleId="ab">
    <w:name w:val="규정제목"/>
    <w:basedOn w:val="a2"/>
    <w:rsid w:val="00773F9A"/>
    <w:pPr>
      <w:widowControl w:val="0"/>
      <w:wordWrap w:val="0"/>
      <w:overflowPunct/>
      <w:autoSpaceDE/>
      <w:autoSpaceDN/>
      <w:spacing w:before="120" w:after="120" w:line="360" w:lineRule="atLeast"/>
    </w:pPr>
    <w:rPr>
      <w:rFonts w:ascii="Times New Roman" w:eastAsia="바탕체" w:hAnsi="Times New Roman"/>
      <w:sz w:val="22"/>
    </w:rPr>
  </w:style>
  <w:style w:type="paragraph" w:styleId="13">
    <w:name w:val="index 1"/>
    <w:basedOn w:val="a2"/>
    <w:next w:val="a2"/>
    <w:autoRedefine/>
    <w:semiHidden/>
    <w:rsid w:val="00773F9A"/>
    <w:pPr>
      <w:ind w:left="425" w:hanging="425"/>
    </w:pPr>
  </w:style>
  <w:style w:type="paragraph" w:styleId="23">
    <w:name w:val="index 2"/>
    <w:basedOn w:val="a2"/>
    <w:next w:val="a2"/>
    <w:autoRedefine/>
    <w:semiHidden/>
    <w:rsid w:val="00773F9A"/>
    <w:pPr>
      <w:ind w:left="850" w:hanging="425"/>
    </w:pPr>
  </w:style>
  <w:style w:type="paragraph" w:styleId="33">
    <w:name w:val="index 3"/>
    <w:basedOn w:val="a2"/>
    <w:next w:val="a2"/>
    <w:autoRedefine/>
    <w:semiHidden/>
    <w:rsid w:val="00773F9A"/>
    <w:pPr>
      <w:ind w:left="1275" w:hanging="425"/>
    </w:pPr>
  </w:style>
  <w:style w:type="paragraph" w:styleId="44">
    <w:name w:val="index 4"/>
    <w:basedOn w:val="a2"/>
    <w:next w:val="a2"/>
    <w:autoRedefine/>
    <w:semiHidden/>
    <w:rsid w:val="00773F9A"/>
    <w:pPr>
      <w:ind w:left="1700" w:hanging="425"/>
    </w:pPr>
  </w:style>
  <w:style w:type="paragraph" w:styleId="53">
    <w:name w:val="index 5"/>
    <w:basedOn w:val="a2"/>
    <w:next w:val="a2"/>
    <w:autoRedefine/>
    <w:semiHidden/>
    <w:rsid w:val="00773F9A"/>
    <w:pPr>
      <w:ind w:left="2125" w:hanging="425"/>
    </w:pPr>
  </w:style>
  <w:style w:type="paragraph" w:styleId="61">
    <w:name w:val="index 6"/>
    <w:basedOn w:val="a2"/>
    <w:next w:val="a2"/>
    <w:autoRedefine/>
    <w:semiHidden/>
    <w:rsid w:val="00773F9A"/>
    <w:pPr>
      <w:ind w:left="2550" w:hanging="425"/>
    </w:pPr>
  </w:style>
  <w:style w:type="paragraph" w:styleId="71">
    <w:name w:val="index 7"/>
    <w:basedOn w:val="a2"/>
    <w:next w:val="a2"/>
    <w:autoRedefine/>
    <w:semiHidden/>
    <w:rsid w:val="00773F9A"/>
    <w:pPr>
      <w:ind w:left="2975" w:hanging="425"/>
    </w:pPr>
  </w:style>
  <w:style w:type="paragraph" w:styleId="81">
    <w:name w:val="index 8"/>
    <w:basedOn w:val="a2"/>
    <w:next w:val="a2"/>
    <w:autoRedefine/>
    <w:semiHidden/>
    <w:rsid w:val="00773F9A"/>
    <w:pPr>
      <w:ind w:left="3400" w:hanging="425"/>
    </w:pPr>
  </w:style>
  <w:style w:type="paragraph" w:styleId="91">
    <w:name w:val="index 9"/>
    <w:basedOn w:val="a2"/>
    <w:next w:val="a2"/>
    <w:autoRedefine/>
    <w:semiHidden/>
    <w:rsid w:val="00773F9A"/>
    <w:pPr>
      <w:ind w:left="3825" w:hanging="425"/>
    </w:pPr>
  </w:style>
  <w:style w:type="paragraph" w:styleId="ac">
    <w:name w:val="index heading"/>
    <w:basedOn w:val="a2"/>
    <w:next w:val="13"/>
    <w:semiHidden/>
    <w:rsid w:val="00773F9A"/>
  </w:style>
  <w:style w:type="paragraph" w:customStyle="1" w:styleId="standard">
    <w:name w:val="standard"/>
    <w:aliases w:val="s"/>
    <w:basedOn w:val="a2"/>
    <w:rsid w:val="00773F9A"/>
    <w:pPr>
      <w:overflowPunct/>
      <w:autoSpaceDE/>
      <w:autoSpaceDN/>
      <w:adjustRightInd/>
      <w:spacing w:after="160" w:line="300" w:lineRule="exact"/>
      <w:textAlignment w:val="auto"/>
    </w:pPr>
    <w:rPr>
      <w:rFonts w:ascii="Arial" w:eastAsia="바탕체" w:hAnsi="Arial"/>
      <w:sz w:val="22"/>
    </w:rPr>
  </w:style>
  <w:style w:type="paragraph" w:customStyle="1" w:styleId="ad">
    <w:name w:val="바탕글"/>
    <w:rsid w:val="00773F9A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/>
      <w:color w:val="000000"/>
    </w:rPr>
  </w:style>
  <w:style w:type="character" w:styleId="ae">
    <w:name w:val="Hyperlink"/>
    <w:uiPriority w:val="99"/>
    <w:rsid w:val="00773F9A"/>
    <w:rPr>
      <w:color w:val="0000FF"/>
      <w:u w:val="single"/>
    </w:rPr>
  </w:style>
  <w:style w:type="character" w:styleId="af">
    <w:name w:val="FollowedHyperlink"/>
    <w:uiPriority w:val="99"/>
    <w:rsid w:val="00773F9A"/>
    <w:rPr>
      <w:color w:val="800080"/>
      <w:u w:val="single"/>
    </w:rPr>
  </w:style>
  <w:style w:type="paragraph" w:styleId="af0">
    <w:name w:val="Normal Indent"/>
    <w:basedOn w:val="a2"/>
    <w:rsid w:val="00773F9A"/>
    <w:pPr>
      <w:overflowPunct/>
      <w:autoSpaceDE/>
      <w:autoSpaceDN/>
      <w:adjustRightInd/>
      <w:spacing w:line="360" w:lineRule="atLeast"/>
      <w:ind w:firstLineChars="200" w:firstLine="200"/>
    </w:pPr>
    <w:rPr>
      <w:rFonts w:ascii="바탕체" w:eastAsia="바탕체" w:hAnsi="Times New Roman"/>
      <w:sz w:val="24"/>
    </w:rPr>
  </w:style>
  <w:style w:type="paragraph" w:customStyle="1" w:styleId="BodyNum">
    <w:name w:val="BodyNum"/>
    <w:basedOn w:val="Bodytext"/>
    <w:rsid w:val="00773F9A"/>
    <w:pPr>
      <w:numPr>
        <w:numId w:val="11"/>
      </w:numPr>
      <w:spacing w:before="60" w:after="60"/>
    </w:pPr>
    <w:rPr>
      <w:iCs/>
    </w:rPr>
  </w:style>
  <w:style w:type="paragraph" w:customStyle="1" w:styleId="Bodytext">
    <w:name w:val="Bodytext"/>
    <w:basedOn w:val="a2"/>
    <w:rsid w:val="00773F9A"/>
    <w:pPr>
      <w:widowControl w:val="0"/>
      <w:overflowPunct/>
      <w:autoSpaceDE/>
      <w:autoSpaceDN/>
      <w:adjustRightInd/>
      <w:spacing w:before="26" w:after="240" w:line="240" w:lineRule="atLeast"/>
      <w:ind w:left="1080" w:right="115"/>
      <w:textAlignment w:val="auto"/>
    </w:pPr>
    <w:rPr>
      <w:rFonts w:ascii="Arial" w:eastAsia="굴림체" w:hAnsi="Arial"/>
      <w:lang w:eastAsia="en-US"/>
    </w:rPr>
  </w:style>
  <w:style w:type="paragraph" w:customStyle="1" w:styleId="tablehead">
    <w:name w:val="tablehead"/>
    <w:basedOn w:val="a2"/>
    <w:rsid w:val="00773F9A"/>
    <w:pPr>
      <w:widowControl w:val="0"/>
      <w:numPr>
        <w:ilvl w:val="12"/>
      </w:numPr>
      <w:overflowPunct/>
      <w:autoSpaceDE/>
      <w:autoSpaceDN/>
      <w:adjustRightInd/>
      <w:spacing w:before="26" w:after="26" w:line="240" w:lineRule="atLeast"/>
      <w:ind w:right="115"/>
      <w:jc w:val="center"/>
      <w:textAlignment w:val="auto"/>
    </w:pPr>
    <w:rPr>
      <w:rFonts w:ascii="Arial" w:eastAsia="바탕" w:hAnsi="Arial"/>
      <w:b/>
      <w:iCs/>
      <w:lang w:eastAsia="en-US"/>
    </w:rPr>
  </w:style>
  <w:style w:type="paragraph" w:styleId="24">
    <w:name w:val="List 2"/>
    <w:basedOn w:val="a2"/>
    <w:rsid w:val="00773F9A"/>
    <w:pPr>
      <w:widowControl w:val="0"/>
      <w:overflowPunct/>
      <w:autoSpaceDE/>
      <w:autoSpaceDN/>
      <w:adjustRightInd/>
      <w:spacing w:before="26" w:after="240" w:line="240" w:lineRule="atLeast"/>
      <w:ind w:left="720" w:right="115" w:hanging="360"/>
      <w:jc w:val="left"/>
      <w:textAlignment w:val="auto"/>
    </w:pPr>
    <w:rPr>
      <w:rFonts w:ascii="Arial" w:eastAsia="바탕" w:hAnsi="Arial"/>
      <w:lang w:eastAsia="en-US"/>
    </w:rPr>
  </w:style>
  <w:style w:type="paragraph" w:customStyle="1" w:styleId="coverart">
    <w:name w:val="coverart"/>
    <w:next w:val="a2"/>
    <w:rsid w:val="00773F9A"/>
    <w:pPr>
      <w:widowControl w:val="0"/>
    </w:pPr>
    <w:rPr>
      <w:rFonts w:ascii="Arial" w:eastAsia="바탕" w:hAnsi="Arial"/>
      <w:lang w:eastAsia="en-US"/>
    </w:rPr>
  </w:style>
  <w:style w:type="paragraph" w:styleId="a0">
    <w:name w:val="List Bullet"/>
    <w:basedOn w:val="a2"/>
    <w:autoRedefine/>
    <w:rsid w:val="00773F9A"/>
    <w:pPr>
      <w:widowControl w:val="0"/>
      <w:numPr>
        <w:numId w:val="3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20">
    <w:name w:val="List Bullet 2"/>
    <w:basedOn w:val="a2"/>
    <w:autoRedefine/>
    <w:rsid w:val="00773F9A"/>
    <w:pPr>
      <w:widowControl w:val="0"/>
      <w:numPr>
        <w:numId w:val="4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30">
    <w:name w:val="List Bullet 3"/>
    <w:basedOn w:val="a2"/>
    <w:autoRedefine/>
    <w:rsid w:val="00773F9A"/>
    <w:pPr>
      <w:widowControl w:val="0"/>
      <w:numPr>
        <w:numId w:val="5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40">
    <w:name w:val="List Bullet 4"/>
    <w:basedOn w:val="a2"/>
    <w:autoRedefine/>
    <w:rsid w:val="00773F9A"/>
    <w:pPr>
      <w:widowControl w:val="0"/>
      <w:numPr>
        <w:numId w:val="6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50">
    <w:name w:val="List Bullet 5"/>
    <w:basedOn w:val="a2"/>
    <w:autoRedefine/>
    <w:rsid w:val="00773F9A"/>
    <w:pPr>
      <w:widowControl w:val="0"/>
      <w:numPr>
        <w:numId w:val="7"/>
      </w:numPr>
      <w:tabs>
        <w:tab w:val="clear" w:pos="360"/>
        <w:tab w:val="num" w:pos="1800"/>
      </w:tabs>
      <w:overflowPunct/>
      <w:autoSpaceDE/>
      <w:autoSpaceDN/>
      <w:adjustRightInd/>
      <w:spacing w:before="26" w:after="240" w:line="240" w:lineRule="atLeast"/>
      <w:ind w:left="1800" w:right="115"/>
      <w:jc w:val="left"/>
      <w:textAlignment w:val="auto"/>
    </w:pPr>
    <w:rPr>
      <w:rFonts w:ascii="Arial" w:eastAsia="바탕" w:hAnsi="Arial"/>
      <w:lang w:eastAsia="en-US"/>
    </w:rPr>
  </w:style>
  <w:style w:type="paragraph" w:styleId="a">
    <w:name w:val="List Number"/>
    <w:basedOn w:val="a2"/>
    <w:rsid w:val="00773F9A"/>
    <w:pPr>
      <w:widowControl w:val="0"/>
      <w:numPr>
        <w:numId w:val="8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2">
    <w:name w:val="List Number 2"/>
    <w:basedOn w:val="a2"/>
    <w:rsid w:val="00773F9A"/>
    <w:pPr>
      <w:widowControl w:val="0"/>
      <w:numPr>
        <w:numId w:val="9"/>
      </w:numPr>
      <w:overflowPunct/>
      <w:autoSpaceDE/>
      <w:autoSpaceDN/>
      <w:adjustRightInd/>
      <w:spacing w:before="26" w:after="240" w:line="240" w:lineRule="atLeast"/>
      <w:ind w:right="115"/>
      <w:jc w:val="left"/>
      <w:textAlignment w:val="auto"/>
    </w:pPr>
    <w:rPr>
      <w:rFonts w:ascii="Arial" w:eastAsia="바탕" w:hAnsi="Arial"/>
      <w:lang w:eastAsia="en-US"/>
    </w:rPr>
  </w:style>
  <w:style w:type="paragraph" w:styleId="3">
    <w:name w:val="List Number 3"/>
    <w:basedOn w:val="a2"/>
    <w:rsid w:val="00773F9A"/>
    <w:pPr>
      <w:widowControl w:val="0"/>
      <w:numPr>
        <w:numId w:val="12"/>
      </w:numPr>
      <w:tabs>
        <w:tab w:val="clear" w:pos="1212"/>
        <w:tab w:val="num" w:pos="1080"/>
      </w:tabs>
      <w:overflowPunct/>
      <w:autoSpaceDE/>
      <w:autoSpaceDN/>
      <w:adjustRightInd/>
      <w:spacing w:before="26" w:after="240" w:line="240" w:lineRule="atLeast"/>
      <w:ind w:leftChars="0" w:left="1080" w:right="115" w:firstLineChars="0" w:firstLine="0"/>
      <w:jc w:val="left"/>
      <w:textAlignment w:val="auto"/>
    </w:pPr>
    <w:rPr>
      <w:rFonts w:ascii="Arial" w:eastAsia="바탕" w:hAnsi="Arial"/>
      <w:lang w:eastAsia="en-US"/>
    </w:rPr>
  </w:style>
  <w:style w:type="paragraph" w:styleId="4">
    <w:name w:val="List Number 4"/>
    <w:basedOn w:val="a2"/>
    <w:rsid w:val="00773F9A"/>
    <w:pPr>
      <w:widowControl w:val="0"/>
      <w:numPr>
        <w:numId w:val="13"/>
      </w:numPr>
      <w:tabs>
        <w:tab w:val="clear" w:pos="1637"/>
        <w:tab w:val="num" w:pos="1440"/>
      </w:tabs>
      <w:overflowPunct/>
      <w:autoSpaceDE/>
      <w:autoSpaceDN/>
      <w:adjustRightInd/>
      <w:spacing w:before="26" w:after="240" w:line="240" w:lineRule="atLeast"/>
      <w:ind w:leftChars="0" w:left="1440" w:right="115" w:firstLineChars="0" w:firstLine="0"/>
      <w:jc w:val="left"/>
      <w:textAlignment w:val="auto"/>
    </w:pPr>
    <w:rPr>
      <w:rFonts w:ascii="Arial" w:eastAsia="바탕" w:hAnsi="Arial"/>
      <w:lang w:eastAsia="en-US"/>
    </w:rPr>
  </w:style>
  <w:style w:type="paragraph" w:styleId="5">
    <w:name w:val="List Number 5"/>
    <w:basedOn w:val="a2"/>
    <w:rsid w:val="00773F9A"/>
    <w:pPr>
      <w:widowControl w:val="0"/>
      <w:numPr>
        <w:numId w:val="14"/>
      </w:numPr>
      <w:tabs>
        <w:tab w:val="clear" w:pos="2062"/>
        <w:tab w:val="num" w:pos="1800"/>
      </w:tabs>
      <w:overflowPunct/>
      <w:autoSpaceDE/>
      <w:autoSpaceDN/>
      <w:adjustRightInd/>
      <w:spacing w:before="26" w:after="240" w:line="240" w:lineRule="atLeast"/>
      <w:ind w:leftChars="0" w:left="1800" w:right="115" w:firstLineChars="0" w:firstLine="0"/>
      <w:jc w:val="left"/>
      <w:textAlignment w:val="auto"/>
    </w:pPr>
    <w:rPr>
      <w:rFonts w:ascii="Arial" w:eastAsia="바탕" w:hAnsi="Arial"/>
      <w:lang w:eastAsia="en-US"/>
    </w:rPr>
  </w:style>
  <w:style w:type="paragraph" w:customStyle="1" w:styleId="BodyBull1">
    <w:name w:val="BodyBull1"/>
    <w:basedOn w:val="BodyNum"/>
    <w:rsid w:val="00773F9A"/>
    <w:pPr>
      <w:widowControl/>
      <w:numPr>
        <w:numId w:val="15"/>
      </w:numPr>
    </w:pPr>
  </w:style>
  <w:style w:type="paragraph" w:customStyle="1" w:styleId="BodyBull2">
    <w:name w:val="BodyBull2"/>
    <w:basedOn w:val="BodyBull1"/>
    <w:rsid w:val="00773F9A"/>
    <w:pPr>
      <w:numPr>
        <w:numId w:val="16"/>
      </w:numPr>
      <w:tabs>
        <w:tab w:val="clear" w:pos="1800"/>
        <w:tab w:val="num" w:pos="0"/>
        <w:tab w:val="num" w:pos="425"/>
        <w:tab w:val="num" w:pos="2160"/>
      </w:tabs>
      <w:ind w:left="2160" w:hanging="425"/>
    </w:pPr>
  </w:style>
  <w:style w:type="paragraph" w:customStyle="1" w:styleId="1">
    <w:name w:val="유형1"/>
    <w:basedOn w:val="a2"/>
    <w:rsid w:val="00773F9A"/>
    <w:pPr>
      <w:numPr>
        <w:ilvl w:val="1"/>
        <w:numId w:val="1"/>
      </w:numPr>
      <w:spacing w:before="120"/>
      <w:jc w:val="left"/>
    </w:pPr>
    <w:rPr>
      <w:rFonts w:ascii="Times New Roman" w:hAnsi="Times New Roman"/>
    </w:rPr>
  </w:style>
  <w:style w:type="paragraph" w:customStyle="1" w:styleId="a1">
    <w:name w:val="글머리표_"/>
    <w:basedOn w:val="a2"/>
    <w:rsid w:val="00773F9A"/>
    <w:pPr>
      <w:numPr>
        <w:ilvl w:val="1"/>
        <w:numId w:val="17"/>
      </w:numPr>
      <w:jc w:val="left"/>
    </w:pPr>
    <w:rPr>
      <w:rFonts w:eastAsia="바탕체"/>
    </w:rPr>
  </w:style>
  <w:style w:type="paragraph" w:customStyle="1" w:styleId="41">
    <w:name w:val="표준4"/>
    <w:basedOn w:val="a2"/>
    <w:rsid w:val="00773F9A"/>
    <w:pPr>
      <w:widowControl w:val="0"/>
      <w:numPr>
        <w:numId w:val="19"/>
      </w:numPr>
      <w:wordWrap w:val="0"/>
      <w:overflowPunct/>
      <w:autoSpaceDE/>
      <w:autoSpaceDN/>
      <w:spacing w:line="360" w:lineRule="atLeast"/>
    </w:pPr>
    <w:rPr>
      <w:rFonts w:ascii="Times New Roman" w:eastAsia="굴림체" w:hAnsi="Times New Roman"/>
      <w:sz w:val="18"/>
    </w:rPr>
  </w:style>
  <w:style w:type="paragraph" w:customStyle="1" w:styleId="14">
    <w:name w:val="1.표제목"/>
    <w:basedOn w:val="a2"/>
    <w:rsid w:val="00773F9A"/>
    <w:pPr>
      <w:keepNext/>
      <w:numPr>
        <w:ilvl w:val="12"/>
      </w:numPr>
      <w:snapToGrid w:val="0"/>
      <w:spacing w:before="100" w:beforeAutospacing="1" w:after="100" w:afterAutospacing="1"/>
      <w:jc w:val="center"/>
    </w:pPr>
    <w:rPr>
      <w:rFonts w:ascii="바탕" w:eastAsia="바탕" w:hAnsi="바탕"/>
      <w:b/>
      <w:kern w:val="2"/>
    </w:rPr>
  </w:style>
  <w:style w:type="paragraph" w:customStyle="1" w:styleId="af1">
    <w:name w:val="중제목"/>
    <w:basedOn w:val="a2"/>
    <w:next w:val="a2"/>
    <w:rsid w:val="00773F9A"/>
    <w:pPr>
      <w:tabs>
        <w:tab w:val="left" w:pos="1134"/>
      </w:tabs>
      <w:autoSpaceDE/>
      <w:autoSpaceDN/>
      <w:spacing w:line="260" w:lineRule="atLeast"/>
      <w:ind w:left="720" w:hanging="720"/>
      <w:jc w:val="left"/>
    </w:pPr>
    <w:rPr>
      <w:rFonts w:ascii="Arial" w:eastAsia="돋움체"/>
      <w:sz w:val="32"/>
    </w:rPr>
  </w:style>
  <w:style w:type="paragraph" w:customStyle="1" w:styleId="-">
    <w:name w:val="중제목(내용-번호아래 점)"/>
    <w:basedOn w:val="a2"/>
    <w:rsid w:val="00773F9A"/>
    <w:pPr>
      <w:widowControl w:val="0"/>
      <w:tabs>
        <w:tab w:val="left" w:pos="1134"/>
      </w:tabs>
      <w:wordWrap w:val="0"/>
      <w:overflowPunct/>
      <w:autoSpaceDE/>
      <w:autoSpaceDN/>
      <w:adjustRightInd/>
      <w:spacing w:line="260" w:lineRule="atLeast"/>
      <w:ind w:left="850" w:hanging="425"/>
      <w:textAlignment w:val="auto"/>
    </w:pPr>
    <w:rPr>
      <w:rFonts w:ascii="Arial" w:eastAsia="바탕체" w:hAnsi="Times New Roman"/>
      <w:kern w:val="2"/>
    </w:rPr>
  </w:style>
  <w:style w:type="paragraph" w:customStyle="1" w:styleId="N-4">
    <w:name w:val="N-본문4"/>
    <w:basedOn w:val="a2"/>
    <w:rsid w:val="00773F9A"/>
    <w:pPr>
      <w:widowControl w:val="0"/>
      <w:tabs>
        <w:tab w:val="num" w:pos="2044"/>
      </w:tabs>
      <w:wordWrap w:val="0"/>
      <w:overflowPunct/>
      <w:adjustRightInd/>
      <w:ind w:left="2044" w:hanging="400"/>
      <w:textAlignment w:val="auto"/>
    </w:pPr>
    <w:rPr>
      <w:rFonts w:ascii="Arial" w:eastAsia="굴림체" w:hAnsi="Arial"/>
      <w:kern w:val="2"/>
      <w:szCs w:val="24"/>
    </w:rPr>
  </w:style>
  <w:style w:type="paragraph" w:customStyle="1" w:styleId="-0">
    <w:name w:val="중제목(내용번호점아래 -)"/>
    <w:basedOn w:val="-"/>
    <w:rsid w:val="00773F9A"/>
    <w:pPr>
      <w:tabs>
        <w:tab w:val="clear" w:pos="1134"/>
        <w:tab w:val="num" w:pos="425"/>
        <w:tab w:val="num" w:pos="1580"/>
      </w:tabs>
      <w:ind w:left="1580"/>
    </w:pPr>
  </w:style>
  <w:style w:type="paragraph" w:customStyle="1" w:styleId="15">
    <w:name w:val="1 본문"/>
    <w:basedOn w:val="25"/>
    <w:rsid w:val="00773F9A"/>
    <w:pPr>
      <w:ind w:left="800" w:firstLineChars="0" w:firstLine="0"/>
    </w:pPr>
  </w:style>
  <w:style w:type="paragraph" w:styleId="25">
    <w:name w:val="Body Text First Indent 2"/>
    <w:basedOn w:val="af2"/>
    <w:rsid w:val="00773F9A"/>
    <w:pPr>
      <w:ind w:firstLineChars="100" w:firstLine="210"/>
    </w:pPr>
  </w:style>
  <w:style w:type="paragraph" w:styleId="af2">
    <w:name w:val="Body Text Indent"/>
    <w:basedOn w:val="a2"/>
    <w:rsid w:val="00773F9A"/>
    <w:pPr>
      <w:spacing w:after="180"/>
      <w:ind w:leftChars="400" w:left="851" w:hanging="720"/>
      <w:jc w:val="left"/>
    </w:pPr>
    <w:rPr>
      <w:rFonts w:eastAsia="바탕체"/>
    </w:rPr>
  </w:style>
  <w:style w:type="paragraph" w:customStyle="1" w:styleId="font5">
    <w:name w:val="font5"/>
    <w:basedOn w:val="a2"/>
    <w:rsid w:val="00773F9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hint="eastAsia"/>
      <w:sz w:val="16"/>
      <w:szCs w:val="16"/>
    </w:rPr>
  </w:style>
  <w:style w:type="paragraph" w:customStyle="1" w:styleId="xl24">
    <w:name w:val="xl24"/>
    <w:basedOn w:val="a2"/>
    <w:rsid w:val="00773F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바탕체" w:eastAsia="바탕체" w:hAnsi="바탕체" w:hint="eastAsia"/>
    </w:rPr>
  </w:style>
  <w:style w:type="paragraph" w:customStyle="1" w:styleId="xl25">
    <w:name w:val="xl25"/>
    <w:basedOn w:val="a2"/>
    <w:rsid w:val="00773F9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체" w:eastAsia="바탕체" w:hAnsi="바탕체" w:hint="eastAsia"/>
    </w:rPr>
  </w:style>
  <w:style w:type="paragraph" w:customStyle="1" w:styleId="xl26">
    <w:name w:val="xl26"/>
    <w:basedOn w:val="a2"/>
    <w:rsid w:val="00773F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체" w:eastAsia="바탕체" w:hAnsi="바탕체" w:hint="eastAsia"/>
    </w:rPr>
  </w:style>
  <w:style w:type="paragraph" w:customStyle="1" w:styleId="xl27">
    <w:name w:val="xl27"/>
    <w:basedOn w:val="a2"/>
    <w:rsid w:val="00773F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바탕체" w:eastAsia="바탕체" w:hAnsi="바탕체" w:hint="eastAsia"/>
    </w:rPr>
  </w:style>
  <w:style w:type="paragraph" w:customStyle="1" w:styleId="xl28">
    <w:name w:val="xl28"/>
    <w:basedOn w:val="a2"/>
    <w:rsid w:val="00773F9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체" w:eastAsia="바탕체" w:hAnsi="바탕체" w:hint="eastAsia"/>
    </w:rPr>
  </w:style>
  <w:style w:type="paragraph" w:customStyle="1" w:styleId="2-chojh">
    <w:name w:val="글머리 2-chojh"/>
    <w:basedOn w:val="a2"/>
    <w:rsid w:val="00773F9A"/>
    <w:pPr>
      <w:widowControl w:val="0"/>
      <w:tabs>
        <w:tab w:val="left" w:pos="709"/>
      </w:tabs>
      <w:wordWrap w:val="0"/>
      <w:overflowPunct/>
      <w:autoSpaceDE/>
      <w:autoSpaceDN/>
      <w:adjustRightInd/>
      <w:spacing w:line="260" w:lineRule="atLeast"/>
      <w:ind w:left="284" w:hanging="284"/>
      <w:textAlignment w:val="auto"/>
    </w:pPr>
    <w:rPr>
      <w:rFonts w:ascii="Arial" w:eastAsia="바탕체" w:hAnsi="Times New Roman"/>
      <w:kern w:val="2"/>
    </w:rPr>
  </w:style>
  <w:style w:type="paragraph" w:customStyle="1" w:styleId="xl202">
    <w:name w:val="xl202"/>
    <w:basedOn w:val="a2"/>
    <w:rsid w:val="00BD25D6"/>
    <w:pPr>
      <w:pBdr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03">
    <w:name w:val="xl203"/>
    <w:basedOn w:val="a2"/>
    <w:rsid w:val="00BD25D6"/>
    <w:pPr>
      <w:pBdr>
        <w:top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04">
    <w:name w:val="xl204"/>
    <w:basedOn w:val="a2"/>
    <w:rsid w:val="00BD25D6"/>
    <w:pPr>
      <w:pBdr>
        <w:top w:val="single" w:sz="8" w:space="0" w:color="auto"/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05">
    <w:name w:val="xl205"/>
    <w:basedOn w:val="a2"/>
    <w:rsid w:val="00BD25D6"/>
    <w:pPr>
      <w:pBdr>
        <w:top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06">
    <w:name w:val="xl206"/>
    <w:basedOn w:val="a2"/>
    <w:rsid w:val="00BD25D6"/>
    <w:pPr>
      <w:pBdr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07">
    <w:name w:val="xl207"/>
    <w:basedOn w:val="a2"/>
    <w:rsid w:val="00BD25D6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0E0E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08">
    <w:name w:val="xl208"/>
    <w:basedOn w:val="a2"/>
    <w:rsid w:val="00BD25D6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09">
    <w:name w:val="xl209"/>
    <w:basedOn w:val="a2"/>
    <w:rsid w:val="00BD25D6"/>
    <w:pPr>
      <w:pBdr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10">
    <w:name w:val="xl210"/>
    <w:basedOn w:val="a2"/>
    <w:rsid w:val="00BD25D6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E0E0E0"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체" w:eastAsia="굴림체" w:hAnsi="굴림체" w:cs="굴림"/>
    </w:rPr>
  </w:style>
  <w:style w:type="paragraph" w:customStyle="1" w:styleId="xl211">
    <w:name w:val="xl211"/>
    <w:basedOn w:val="a2"/>
    <w:rsid w:val="00BD25D6"/>
    <w:pPr>
      <w:pBdr>
        <w:bottom w:val="single" w:sz="8" w:space="0" w:color="auto"/>
        <w:right w:val="single" w:sz="8" w:space="0" w:color="auto"/>
      </w:pBdr>
      <w:shd w:val="clear" w:color="000000" w:fill="E0E0E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12">
    <w:name w:val="xl212"/>
    <w:basedOn w:val="a2"/>
    <w:rsid w:val="00BD25D6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13">
    <w:name w:val="xl213"/>
    <w:basedOn w:val="a2"/>
    <w:rsid w:val="00BD25D6"/>
    <w:pPr>
      <w:pBdr>
        <w:top w:val="single" w:sz="8" w:space="0" w:color="auto"/>
        <w:right w:val="single" w:sz="8" w:space="0" w:color="auto"/>
      </w:pBdr>
      <w:shd w:val="clear" w:color="000000" w:fill="E0E0E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14">
    <w:name w:val="xl214"/>
    <w:basedOn w:val="a2"/>
    <w:rsid w:val="00BD25D6"/>
    <w:pPr>
      <w:pBdr>
        <w:top w:val="single" w:sz="8" w:space="0" w:color="auto"/>
        <w:bottom w:val="single" w:sz="8" w:space="0" w:color="auto"/>
      </w:pBdr>
      <w:shd w:val="clear" w:color="000000" w:fill="E0E0E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15">
    <w:name w:val="xl215"/>
    <w:basedOn w:val="a2"/>
    <w:rsid w:val="00BD25D6"/>
    <w:pPr>
      <w:pBdr>
        <w:top w:val="single" w:sz="8" w:space="0" w:color="auto"/>
        <w:left w:val="single" w:sz="8" w:space="0" w:color="auto"/>
      </w:pBdr>
      <w:shd w:val="clear" w:color="000000" w:fill="E0E0E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16">
    <w:name w:val="xl216"/>
    <w:basedOn w:val="a2"/>
    <w:rsid w:val="00BD25D6"/>
    <w:pPr>
      <w:pBdr>
        <w:left w:val="single" w:sz="8" w:space="0" w:color="auto"/>
        <w:bottom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17">
    <w:name w:val="xl217"/>
    <w:basedOn w:val="a2"/>
    <w:rsid w:val="00BD25D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E0E0E0"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체" w:eastAsia="굴림체" w:hAnsi="굴림체" w:cs="굴림"/>
    </w:rPr>
  </w:style>
  <w:style w:type="paragraph" w:customStyle="1" w:styleId="xl218">
    <w:name w:val="xl218"/>
    <w:basedOn w:val="a2"/>
    <w:rsid w:val="00BD25D6"/>
    <w:pPr>
      <w:pBdr>
        <w:top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19">
    <w:name w:val="xl219"/>
    <w:basedOn w:val="a2"/>
    <w:rsid w:val="00BD25D6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E0E0E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20">
    <w:name w:val="xl220"/>
    <w:basedOn w:val="a2"/>
    <w:rsid w:val="00BD25D6"/>
    <w:pPr>
      <w:pBdr>
        <w:top w:val="single" w:sz="8" w:space="0" w:color="auto"/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21">
    <w:name w:val="xl221"/>
    <w:basedOn w:val="a2"/>
    <w:rsid w:val="00BD25D6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0E0E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22">
    <w:name w:val="xl222"/>
    <w:basedOn w:val="a2"/>
    <w:rsid w:val="00BD25D6"/>
    <w:pPr>
      <w:pBdr>
        <w:left w:val="single" w:sz="8" w:space="0" w:color="auto"/>
        <w:bottom w:val="single" w:sz="8" w:space="0" w:color="auto"/>
      </w:pBdr>
      <w:shd w:val="clear" w:color="000000" w:fill="E0E0E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paragraph" w:customStyle="1" w:styleId="xl223">
    <w:name w:val="xl223"/>
    <w:basedOn w:val="a2"/>
    <w:rsid w:val="00BD25D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E0E0E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굴림체" w:eastAsia="굴림체" w:hAnsi="굴림체" w:cs="굴림"/>
    </w:rPr>
  </w:style>
  <w:style w:type="table" w:styleId="af3">
    <w:name w:val="Table Grid"/>
    <w:basedOn w:val="a4"/>
    <w:rsid w:val="00837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6"/>
    <w:rsid w:val="00D93216"/>
    <w:rPr>
      <w:rFonts w:ascii="Book Antiqua" w:eastAsia="굴림" w:hAnsi="Book Antiqua"/>
    </w:rPr>
  </w:style>
  <w:style w:type="paragraph" w:styleId="af4">
    <w:name w:val="Balloon Text"/>
    <w:basedOn w:val="a2"/>
    <w:link w:val="Char0"/>
    <w:rsid w:val="0002221F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f4"/>
    <w:rsid w:val="0002221F"/>
    <w:rPr>
      <w:rFonts w:ascii="맑은 고딕" w:eastAsia="맑은 고딕" w:hAnsi="맑은 고딕" w:cs="Times New Roman"/>
      <w:sz w:val="18"/>
      <w:szCs w:val="18"/>
    </w:rPr>
  </w:style>
  <w:style w:type="paragraph" w:styleId="af5">
    <w:name w:val="Normal (Web)"/>
    <w:basedOn w:val="a2"/>
    <w:uiPriority w:val="99"/>
    <w:semiHidden/>
    <w:unhideWhenUsed/>
    <w:rsid w:val="0034129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48148;&#53461;%20&#54868;&#47732;\KPA&#48324;%20&#47928;&#49436;%20&#51089;&#49457;%20&#54364;&#51456;%20&#50577;&#49885;(20020302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c9c4__xd589__xc0c1__xd0dc_ xmlns="2fda2918-6420-4390-b174-6c6df84c8df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EC84C72BFC7BC4FB0A5B7CA0B101806" ma:contentTypeVersion="1" ma:contentTypeDescription="새 문서를 만듭니다." ma:contentTypeScope="" ma:versionID="cd7eab4c32abc34ef7b9921fbb1656b2">
  <xsd:schema xmlns:xsd="http://www.w3.org/2001/XMLSchema" xmlns:p="http://schemas.microsoft.com/office/2006/metadata/properties" xmlns:ns2="2fda2918-6420-4390-b174-6c6df84c8df5" targetNamespace="http://schemas.microsoft.com/office/2006/metadata/properties" ma:root="true" ma:fieldsID="0c4fa3972fc2beab63dbe9176659ab54" ns2:_="">
    <xsd:import namespace="2fda2918-6420-4390-b174-6c6df84c8df5"/>
    <xsd:element name="properties">
      <xsd:complexType>
        <xsd:sequence>
          <xsd:element name="documentManagement">
            <xsd:complexType>
              <xsd:all>
                <xsd:element ref="ns2:_xc9c4__xd589__xc0c1__xd0dc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fda2918-6420-4390-b174-6c6df84c8df5" elementFormDefault="qualified">
    <xsd:import namespace="http://schemas.microsoft.com/office/2006/documentManagement/types"/>
    <xsd:element name="_xc9c4__xd589__xc0c1__xd0dc_" ma:index="8" nillable="true" ma:displayName="진행상태" ma:internalName="_xc9c4__xd589__xc0c1__xd0dc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문서 구분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C4066-0335-4043-9901-086EBD71ECF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0D16669-168A-49F9-961D-0FF0D8699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02782C-C3C3-474B-BF6C-2C321EED2D5E}">
  <ds:schemaRefs>
    <ds:schemaRef ds:uri="http://schemas.microsoft.com/office/2006/metadata/properties"/>
    <ds:schemaRef ds:uri="http://schemas.microsoft.com/office/infopath/2007/PartnerControls"/>
    <ds:schemaRef ds:uri="2fda2918-6420-4390-b174-6c6df84c8df5"/>
  </ds:schemaRefs>
</ds:datastoreItem>
</file>

<file path=customXml/itemProps4.xml><?xml version="1.0" encoding="utf-8"?>
<ds:datastoreItem xmlns:ds="http://schemas.openxmlformats.org/officeDocument/2006/customXml" ds:itemID="{7962F999-8161-4BE6-9512-56D7C1316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da2918-6420-4390-b174-6c6df84c8df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CC13AC8-DE20-4A8A-8089-EE7D61A2C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KPA별 문서 작성 표준 양식(20020302).dot</Template>
  <TotalTime>170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SKC&amp;C</Company>
  <LinksUpToDate>false</LinksUpToDate>
  <CharactersWithSpaces>741</CharactersWithSpaces>
  <SharedDoc>false</SharedDoc>
  <HLinks>
    <vt:vector size="36" baseType="variant"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_Toc364866451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_Toc364866450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_Toc364866449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_Toc364866448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_Toc364866447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_Toc364866446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>SPI 프로세스</dc:subject>
  <dc:creator>주현식</dc:creator>
  <cp:keywords/>
  <dc:description>ISM-BC AD/M_x000d_
{Team Name}_x000d_
9-3777 Kingsway_x000d_
Burnaby BC_x000d_
V5H 3Z7</dc:description>
  <cp:lastModifiedBy>신 창권</cp:lastModifiedBy>
  <cp:revision>74</cp:revision>
  <cp:lastPrinted>2018-09-16T14:15:00Z</cp:lastPrinted>
  <dcterms:created xsi:type="dcterms:W3CDTF">2014-08-24T11:48:00Z</dcterms:created>
  <dcterms:modified xsi:type="dcterms:W3CDTF">2018-09-16T14:16:00Z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yyyy mm dd</vt:lpwstr>
  </property>
  <property fmtid="{D5CDD505-2E9C-101B-9397-08002B2CF9AE}" pid="3" name="Version">
    <vt:lpwstr>{1.x}</vt:lpwstr>
  </property>
  <property fmtid="{D5CDD505-2E9C-101B-9397-08002B2CF9AE}" pid="4" name="Document Number">
    <vt:lpwstr>{Doc Number}</vt:lpwstr>
  </property>
  <property fmtid="{D5CDD505-2E9C-101B-9397-08002B2CF9AE}" pid="5" name="Caveat Left">
    <vt:lpwstr>Company Restricted</vt:lpwstr>
  </property>
  <property fmtid="{D5CDD505-2E9C-101B-9397-08002B2CF9AE}" pid="6" name="Caveat Right">
    <vt:lpwstr>Uncontrolled copy if printed</vt:lpwstr>
  </property>
  <property fmtid="{D5CDD505-2E9C-101B-9397-08002B2CF9AE}" pid="7" name="Template Version">
    <vt:lpwstr>1.2</vt:lpwstr>
  </property>
  <property fmtid="{D5CDD505-2E9C-101B-9397-08002B2CF9AE}" pid="8" name="ContentType">
    <vt:lpwstr>문서</vt:lpwstr>
  </property>
  <property fmtid="{D5CDD505-2E9C-101B-9397-08002B2CF9AE}" pid="9" name="ContentTypeId">
    <vt:lpwstr>0x0101000EC84C72BFC7BC4FB0A5B7CA0B101806</vt:lpwstr>
  </property>
</Properties>
</file>