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70" w:rsidRPr="00110CEF" w:rsidRDefault="00B55B70" w:rsidP="00B55B70">
      <w:pPr>
        <w:jc w:val="right"/>
        <w:rPr>
          <w:rFonts w:ascii="굴림" w:hAnsi="굴림"/>
          <w:i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</w:p>
    <w:p w:rsidR="00B55B70" w:rsidRPr="00110CEF" w:rsidRDefault="00B55B70" w:rsidP="00B55B70">
      <w:pPr>
        <w:widowControl/>
        <w:tabs>
          <w:tab w:val="center" w:pos="4320"/>
          <w:tab w:val="right" w:pos="8640"/>
        </w:tabs>
        <w:wordWrap/>
        <w:overflowPunct w:val="0"/>
        <w:adjustRightInd w:val="0"/>
        <w:spacing w:before="240"/>
        <w:jc w:val="right"/>
        <w:textAlignment w:val="baseline"/>
        <w:rPr>
          <w:rFonts w:ascii="굴림" w:hAnsi="굴림"/>
          <w:b/>
          <w:kern w:val="0"/>
          <w:sz w:val="48"/>
          <w:szCs w:val="20"/>
        </w:rPr>
      </w:pPr>
    </w:p>
    <w:p w:rsidR="0052281F" w:rsidRPr="00110CEF" w:rsidRDefault="0052281F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52281F" w:rsidRPr="00E94A55" w:rsidRDefault="0052281F" w:rsidP="00270379">
      <w:pPr>
        <w:ind w:left="800" w:hanging="800"/>
        <w:jc w:val="center"/>
        <w:rPr>
          <w:rFonts w:ascii="굴림" w:hAnsi="굴림"/>
          <w:b/>
          <w:sz w:val="32"/>
          <w:szCs w:val="32"/>
        </w:rPr>
      </w:pPr>
      <w:r w:rsidRPr="00E94A55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110CEF">
        <w:rPr>
          <w:rFonts w:ascii="굴림" w:hAnsi="굴림"/>
          <w:b/>
          <w:kern w:val="0"/>
          <w:sz w:val="24"/>
          <w:szCs w:val="20"/>
        </w:rPr>
        <w:t>Client Approv</w:t>
      </w:r>
      <w:r w:rsidRPr="00110CEF">
        <w:rPr>
          <w:rFonts w:ascii="굴림" w:hAnsi="굴림" w:hint="eastAsia"/>
          <w:b/>
          <w:kern w:val="0"/>
          <w:sz w:val="24"/>
          <w:szCs w:val="20"/>
        </w:rPr>
        <w:t>al</w:t>
      </w:r>
      <w:r w:rsidRPr="00110CE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  <w:r w:rsidRPr="00110CE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33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110CEF" w:rsidTr="00B55B70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620C2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D07308">
              <w:rPr>
                <w:rFonts w:ascii="굴림" w:hAnsi="굴림" w:hint="eastAsia"/>
              </w:rPr>
              <w:t>차태원</w:t>
            </w:r>
            <w:r w:rsidR="005620C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DC4A7F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110CEF" w:rsidTr="00B55B70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5620C2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9924B1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 w:rightChars="90"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110CEF" w:rsidRDefault="00083D30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083D30">
        <w:rPr>
          <w:rFonts w:ascii="굴림" w:hAnsi="굴림" w:hint="eastAsia"/>
          <w:b/>
          <w:kern w:val="0"/>
          <w:sz w:val="24"/>
          <w:szCs w:val="20"/>
        </w:rPr>
        <w:t xml:space="preserve">주식회사 굿씽크 &amp; </w:t>
      </w:r>
      <w:r w:rsidR="0052281F" w:rsidRPr="00110CEF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752985">
        <w:rPr>
          <w:rFonts w:ascii="굴림" w:hAnsi="굴림" w:hint="eastAsia"/>
          <w:b/>
          <w:kern w:val="0"/>
          <w:sz w:val="24"/>
          <w:szCs w:val="20"/>
        </w:rPr>
        <w:t>(주)</w:t>
      </w:r>
      <w:r w:rsidR="0052281F" w:rsidRPr="00110CE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 w:rightChars="90" w:right="180"/>
        <w:jc w:val="left"/>
        <w:textAlignment w:val="baseline"/>
        <w:rPr>
          <w:rFonts w:ascii="굴림" w:hAnsi="굴림"/>
          <w:kern w:val="0"/>
          <w:sz w:val="24"/>
        </w:rPr>
      </w:pPr>
      <w:r w:rsidRPr="00110CE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110CE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3A3B0E" w:rsidP="00083D30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752985">
              <w:rPr>
                <w:rFonts w:ascii="굴림" w:hAnsi="굴림" w:hint="eastAsia"/>
                <w:kern w:val="0"/>
                <w:szCs w:val="20"/>
              </w:rPr>
              <w:t>(주)</w:t>
            </w:r>
            <w:r w:rsidR="005620C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643B7">
              <w:rPr>
                <w:rFonts w:ascii="굴림" w:hAnsi="굴림" w:hint="eastAsia"/>
                <w:kern w:val="0"/>
                <w:szCs w:val="20"/>
              </w:rPr>
              <w:t>신창권</w:t>
            </w:r>
            <w:r w:rsidR="00083D30">
              <w:rPr>
                <w:rFonts w:ascii="굴림" w:hAnsi="굴림" w:hint="eastAsia"/>
                <w:kern w:val="0"/>
                <w:szCs w:val="20"/>
              </w:rPr>
              <w:t xml:space="preserve">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4A39D4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752985">
              <w:rPr>
                <w:rFonts w:ascii="굴림" w:hAnsi="굴림" w:hint="eastAsia"/>
                <w:kern w:val="0"/>
                <w:szCs w:val="20"/>
              </w:rPr>
              <w:t>(주)</w:t>
            </w:r>
            <w:r w:rsidR="005620C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4A39D4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4E20E5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752985">
              <w:rPr>
                <w:rFonts w:ascii="굴림" w:hAnsi="굴림" w:hint="eastAsia"/>
                <w:kern w:val="0"/>
                <w:szCs w:val="20"/>
              </w:rPr>
              <w:t>(주)</w:t>
            </w:r>
            <w:r w:rsidR="005620C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083D30">
              <w:rPr>
                <w:rFonts w:ascii="굴림" w:hAnsi="굴림" w:hint="eastAsia"/>
                <w:kern w:val="0"/>
                <w:szCs w:val="20"/>
              </w:rPr>
              <w:t>윤석정</w:t>
            </w:r>
            <w:r w:rsidR="005620C2">
              <w:rPr>
                <w:rFonts w:ascii="굴림" w:hAnsi="굴림" w:hint="eastAsia"/>
                <w:kern w:val="0"/>
                <w:szCs w:val="20"/>
              </w:rPr>
              <w:t xml:space="preserve"> 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083D30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20</w:t>
            </w:r>
            <w:r w:rsidR="003A3B0E" w:rsidRPr="00110CEF">
              <w:rPr>
                <w:rFonts w:ascii="굴림" w:hAnsi="굴림" w:hint="eastAsia"/>
                <w:kern w:val="0"/>
                <w:szCs w:val="20"/>
              </w:rPr>
              <w:t>1</w:t>
            </w:r>
            <w:r w:rsidR="00083D30">
              <w:rPr>
                <w:rFonts w:ascii="굴림" w:hAnsi="굴림"/>
                <w:kern w:val="0"/>
                <w:szCs w:val="20"/>
              </w:rPr>
              <w:t>8</w:t>
            </w:r>
            <w:r w:rsidR="004A39D4">
              <w:rPr>
                <w:rFonts w:ascii="굴림" w:hAnsi="굴림"/>
                <w:kern w:val="0"/>
                <w:szCs w:val="20"/>
              </w:rPr>
              <w:t>/</w:t>
            </w:r>
            <w:r w:rsidR="00E917A1">
              <w:rPr>
                <w:rFonts w:ascii="굴림" w:hAnsi="굴림" w:hint="eastAsia"/>
                <w:kern w:val="0"/>
                <w:szCs w:val="20"/>
              </w:rPr>
              <w:t>0</w:t>
            </w:r>
            <w:r w:rsidR="003F4626">
              <w:rPr>
                <w:rFonts w:ascii="굴림" w:hAnsi="굴림"/>
                <w:kern w:val="0"/>
                <w:szCs w:val="20"/>
              </w:rPr>
              <w:t>6</w:t>
            </w:r>
            <w:r w:rsidR="00E917A1">
              <w:rPr>
                <w:rFonts w:ascii="굴림" w:hAnsi="굴림" w:hint="eastAsia"/>
                <w:kern w:val="0"/>
                <w:szCs w:val="20"/>
              </w:rPr>
              <w:t>/</w:t>
            </w:r>
            <w:r w:rsidR="00083D30">
              <w:rPr>
                <w:rFonts w:ascii="굴림" w:hAnsi="굴림"/>
                <w:kern w:val="0"/>
                <w:szCs w:val="20"/>
              </w:rPr>
              <w:t>18</w:t>
            </w:r>
          </w:p>
        </w:tc>
      </w:tr>
    </w:tbl>
    <w:p w:rsidR="0052281F" w:rsidRPr="00110CE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E94A55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  <w:r>
        <w:rPr>
          <w:rFonts w:ascii="굴림" w:hAnsi="굴림"/>
          <w:b/>
          <w:kern w:val="0"/>
          <w:sz w:val="24"/>
          <w:szCs w:val="20"/>
        </w:rPr>
        <w:br w:type="page"/>
      </w:r>
    </w:p>
    <w:p w:rsidR="0052281F" w:rsidRPr="00110CEF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r w:rsidRPr="00110CEF">
        <w:rPr>
          <w:rFonts w:ascii="굴림" w:hAnsi="굴림" w:hint="eastAsia"/>
          <w:b/>
          <w:kern w:val="0"/>
          <w:sz w:val="28"/>
          <w:szCs w:val="20"/>
        </w:rPr>
        <w:lastRenderedPageBreak/>
        <w:t>제.개정 이력</w:t>
      </w:r>
    </w:p>
    <w:p w:rsidR="0052281F" w:rsidRPr="00110CE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10215" w:type="dxa"/>
        <w:tblInd w:w="24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  <w:vAlign w:val="center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90D25" w:rsidRPr="00110CEF" w:rsidRDefault="00D90D25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110CEF" w:rsidTr="0067481C">
        <w:trPr>
          <w:trHeight w:val="216"/>
        </w:trPr>
        <w:tc>
          <w:tcPr>
            <w:tcW w:w="1464" w:type="dxa"/>
            <w:vAlign w:val="center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110CE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110CE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110CE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110CE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110CEF" w:rsidRDefault="00D42FF0" w:rsidP="004A39D4">
            <w:pPr>
              <w:jc w:val="center"/>
              <w:rPr>
                <w:rFonts w:ascii="굴림" w:hAnsi="굴림"/>
                <w:szCs w:val="20"/>
              </w:rPr>
            </w:pPr>
            <w:r w:rsidRPr="00110CEF">
              <w:rPr>
                <w:rFonts w:ascii="굴림" w:hAnsi="굴림" w:hint="eastAsia"/>
                <w:szCs w:val="20"/>
              </w:rPr>
              <w:t>20</w:t>
            </w:r>
            <w:r w:rsidR="00F24E03" w:rsidRPr="00110CEF">
              <w:rPr>
                <w:rFonts w:ascii="굴림" w:hAnsi="굴림" w:hint="eastAsia"/>
                <w:szCs w:val="20"/>
              </w:rPr>
              <w:t>1</w:t>
            </w:r>
            <w:r w:rsidR="003F4626">
              <w:rPr>
                <w:rFonts w:ascii="굴림" w:hAnsi="굴림"/>
                <w:szCs w:val="20"/>
              </w:rPr>
              <w:t>7</w:t>
            </w:r>
            <w:bookmarkStart w:id="4" w:name="_GoBack"/>
            <w:bookmarkEnd w:id="4"/>
            <w:r w:rsidR="003F4626">
              <w:rPr>
                <w:rFonts w:ascii="굴림" w:hAnsi="굴림" w:hint="eastAsia"/>
                <w:szCs w:val="20"/>
              </w:rPr>
              <w:t>/</w:t>
            </w:r>
            <w:r w:rsidR="003F4626">
              <w:rPr>
                <w:rFonts w:ascii="굴림" w:hAnsi="굴림"/>
                <w:szCs w:val="20"/>
              </w:rPr>
              <w:t>0</w:t>
            </w:r>
            <w:r w:rsidR="003F4626">
              <w:rPr>
                <w:rFonts w:ascii="굴림" w:hAnsi="굴림" w:hint="eastAsia"/>
                <w:szCs w:val="20"/>
              </w:rPr>
              <w:t>6</w:t>
            </w:r>
            <w:r w:rsidR="00E917A1">
              <w:rPr>
                <w:rFonts w:ascii="굴림" w:hAnsi="굴림" w:hint="eastAsia"/>
                <w:szCs w:val="20"/>
              </w:rPr>
              <w:t>/</w:t>
            </w:r>
            <w:r w:rsidR="003F4626">
              <w:rPr>
                <w:rFonts w:ascii="굴림" w:hAnsi="굴림" w:hint="eastAsia"/>
                <w:szCs w:val="20"/>
              </w:rPr>
              <w:t>19</w:t>
            </w: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110CE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110CEF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110CEF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437574" w:rsidRPr="00110CEF" w:rsidRDefault="0043757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110CEF" w:rsidRDefault="003368B4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E94A55" w:rsidRDefault="00E94A55">
      <w:pPr>
        <w:rPr>
          <w:rFonts w:ascii="굴림" w:hAnsi="굴림"/>
        </w:rPr>
        <w:sectPr w:rsidR="00E94A55" w:rsidSect="005B1B75">
          <w:headerReference w:type="default" r:id="rId8"/>
          <w:headerReference w:type="first" r:id="rId9"/>
          <w:footerReference w:type="first" r:id="rId10"/>
          <w:pgSz w:w="16838" w:h="11906" w:orient="landscape" w:code="9"/>
          <w:pgMar w:top="1418" w:right="1103" w:bottom="566" w:left="851" w:header="567" w:footer="567" w:gutter="0"/>
          <w:cols w:space="425"/>
          <w:titlePg/>
          <w:docGrid w:type="linesAndChars" w:linePitch="360"/>
        </w:sectPr>
      </w:pPr>
    </w:p>
    <w:p w:rsidR="003643B7" w:rsidRDefault="003643B7" w:rsidP="00B229DA">
      <w:pPr>
        <w:numPr>
          <w:ilvl w:val="0"/>
          <w:numId w:val="15"/>
        </w:numPr>
        <w:rPr>
          <w:rFonts w:ascii="굴림" w:hAnsi="굴림"/>
        </w:rPr>
      </w:pPr>
      <w:r>
        <w:rPr>
          <w:rFonts w:ascii="굴림" w:hAnsi="굴림"/>
        </w:rPr>
        <w:br w:type="page"/>
      </w:r>
      <w:r w:rsidR="00A97B99">
        <w:rPr>
          <w:rFonts w:ascii="굴림" w:hAnsi="굴림" w:hint="eastAsia"/>
        </w:rPr>
        <w:lastRenderedPageBreak/>
        <w:t>뷰</w:t>
      </w:r>
      <w:r>
        <w:rPr>
          <w:rFonts w:ascii="굴림" w:hAnsi="굴림" w:hint="eastAsia"/>
        </w:rPr>
        <w:t xml:space="preserve"> 목록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1482"/>
      </w:tblGrid>
      <w:tr w:rsidR="00453650" w:rsidRPr="00173FD2" w:rsidTr="00453650">
        <w:tc>
          <w:tcPr>
            <w:tcW w:w="3652" w:type="dxa"/>
            <w:shd w:val="clear" w:color="auto" w:fill="D6E3BC"/>
          </w:tcPr>
          <w:p w:rsidR="00453650" w:rsidRPr="00173FD2" w:rsidRDefault="00453650" w:rsidP="00173FD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뷰</w:t>
            </w:r>
            <w:r w:rsidRPr="00173FD2">
              <w:rPr>
                <w:rFonts w:ascii="굴림" w:hAnsi="굴림" w:hint="eastAsia"/>
              </w:rPr>
              <w:t xml:space="preserve"> ID</w:t>
            </w:r>
          </w:p>
        </w:tc>
        <w:tc>
          <w:tcPr>
            <w:tcW w:w="11482" w:type="dxa"/>
            <w:shd w:val="clear" w:color="auto" w:fill="D6E3BC"/>
          </w:tcPr>
          <w:p w:rsidR="00453650" w:rsidRPr="00173FD2" w:rsidRDefault="00453650" w:rsidP="00173FD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뷰설명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VIEW_DNA_EXTRACT_SUMMARY</w:t>
            </w:r>
          </w:p>
        </w:tc>
        <w:tc>
          <w:tcPr>
            <w:tcW w:w="11482" w:type="dxa"/>
          </w:tcPr>
          <w:p w:rsidR="00453650" w:rsidRPr="00CA4F41" w:rsidRDefault="00A124E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일별 특징정보 추출 현황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VIEW_EXTRACT_LOG</w:t>
            </w:r>
          </w:p>
        </w:tc>
        <w:tc>
          <w:tcPr>
            <w:tcW w:w="11482" w:type="dxa"/>
          </w:tcPr>
          <w:p w:rsidR="00453650" w:rsidRPr="00CA4F41" w:rsidRDefault="00141C83" w:rsidP="00173FD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권리자별추출이력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VIEW_PES_PARAM</w:t>
            </w:r>
          </w:p>
        </w:tc>
        <w:tc>
          <w:tcPr>
            <w:tcW w:w="11482" w:type="dxa"/>
          </w:tcPr>
          <w:p w:rsidR="00453650" w:rsidRPr="00CA4F41" w:rsidRDefault="00141C83" w:rsidP="00173FD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성능평가 강인성 항목</w:t>
            </w:r>
          </w:p>
        </w:tc>
      </w:tr>
      <w:tr w:rsidR="005D0DC0" w:rsidRPr="00173FD2" w:rsidTr="003466FA">
        <w:tc>
          <w:tcPr>
            <w:tcW w:w="3652" w:type="dxa"/>
            <w:vAlign w:val="center"/>
          </w:tcPr>
          <w:p w:rsidR="005D0DC0" w:rsidRPr="00CA4F41" w:rsidRDefault="005D0DC0" w:rsidP="003466FA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VIEW_PES_PARAM_ALL</w:t>
            </w:r>
          </w:p>
        </w:tc>
        <w:tc>
          <w:tcPr>
            <w:tcW w:w="11482" w:type="dxa"/>
          </w:tcPr>
          <w:p w:rsidR="005D0DC0" w:rsidRPr="00CA4F41" w:rsidRDefault="005D0DC0" w:rsidP="003466FA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성능평가 강인성 항목 전체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5D0DC0">
            <w:pPr>
              <w:rPr>
                <w:rFonts w:ascii="굴림" w:hAnsi="굴림" w:cs="굴림"/>
                <w:color w:val="000000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VIEW_PES_PARAM_TO</w:t>
            </w:r>
            <w:r>
              <w:rPr>
                <w:rFonts w:ascii="굴림" w:hAnsi="굴림"/>
                <w:color w:val="000000"/>
                <w:szCs w:val="20"/>
              </w:rPr>
              <w:t>TAL</w:t>
            </w:r>
          </w:p>
        </w:tc>
        <w:tc>
          <w:tcPr>
            <w:tcW w:w="11482" w:type="dxa"/>
          </w:tcPr>
          <w:p w:rsidR="00453650" w:rsidRPr="00CA4F41" w:rsidRDefault="00141C83" w:rsidP="00173FD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 xml:space="preserve">성능평가 강인성 </w:t>
            </w:r>
            <w:r w:rsidR="005D0DC0">
              <w:rPr>
                <w:rFonts w:ascii="굴림" w:hAnsi="굴림" w:hint="eastAsia"/>
                <w:color w:val="000000"/>
                <w:szCs w:val="20"/>
              </w:rPr>
              <w:t xml:space="preserve">모바일 </w:t>
            </w:r>
            <w:r w:rsidRPr="00507E62">
              <w:rPr>
                <w:rFonts w:ascii="굴림" w:hAnsi="굴림" w:hint="eastAsia"/>
                <w:color w:val="000000"/>
                <w:szCs w:val="20"/>
              </w:rPr>
              <w:t>항목 전체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VIEW_PES_RECEIPT_ING</w:t>
            </w:r>
          </w:p>
        </w:tc>
        <w:tc>
          <w:tcPr>
            <w:tcW w:w="11482" w:type="dxa"/>
          </w:tcPr>
          <w:p w:rsidR="00453650" w:rsidRPr="00CA4F41" w:rsidRDefault="00A124E5" w:rsidP="004A39D4">
            <w:pPr>
              <w:tabs>
                <w:tab w:val="left" w:pos="6400"/>
              </w:tabs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진행중 성능평가 목록</w:t>
            </w:r>
            <w:r w:rsidR="004A39D4">
              <w:rPr>
                <w:rFonts w:ascii="굴림" w:hAnsi="굴림"/>
                <w:szCs w:val="20"/>
              </w:rPr>
              <w:tab/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VIEW_RECEIVE_LOG</w:t>
            </w:r>
          </w:p>
        </w:tc>
        <w:tc>
          <w:tcPr>
            <w:tcW w:w="11482" w:type="dxa"/>
          </w:tcPr>
          <w:p w:rsidR="00453650" w:rsidRPr="00CA4F41" w:rsidRDefault="00141C83" w:rsidP="00173FD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권리자별전송이력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VW_OSP_CON_LOG_V01</w:t>
            </w:r>
          </w:p>
        </w:tc>
        <w:tc>
          <w:tcPr>
            <w:tcW w:w="11482" w:type="dxa"/>
          </w:tcPr>
          <w:p w:rsidR="00453650" w:rsidRPr="00CA4F41" w:rsidRDefault="00C4272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필드평가 콘텐츠 로그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VW_OSP_SITES_INFO_V01</w:t>
            </w:r>
          </w:p>
        </w:tc>
        <w:tc>
          <w:tcPr>
            <w:tcW w:w="11482" w:type="dxa"/>
          </w:tcPr>
          <w:p w:rsidR="00453650" w:rsidRPr="00CA4F41" w:rsidRDefault="00C4272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OSP 인증 회원 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VW_OSP_SITES_INFO_V02</w:t>
            </w:r>
          </w:p>
        </w:tc>
        <w:tc>
          <w:tcPr>
            <w:tcW w:w="11482" w:type="dxa"/>
          </w:tcPr>
          <w:p w:rsidR="00453650" w:rsidRPr="00CA4F41" w:rsidRDefault="00C4272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O</w:t>
            </w:r>
            <w:r>
              <w:rPr>
                <w:rFonts w:ascii="굴림" w:hAnsi="굴림"/>
                <w:szCs w:val="20"/>
              </w:rPr>
              <w:t xml:space="preserve">SP </w:t>
            </w:r>
            <w:r>
              <w:rPr>
                <w:rFonts w:ascii="굴림" w:hAnsi="굴림" w:hint="eastAsia"/>
                <w:szCs w:val="20"/>
              </w:rPr>
              <w:t>회원 전체 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VW_OSP_SITES_INFO_V03</w:t>
            </w:r>
          </w:p>
        </w:tc>
        <w:tc>
          <w:tcPr>
            <w:tcW w:w="11482" w:type="dxa"/>
          </w:tcPr>
          <w:p w:rsidR="00453650" w:rsidRPr="00CA4F41" w:rsidRDefault="00C4272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O</w:t>
            </w:r>
            <w:r>
              <w:rPr>
                <w:rFonts w:ascii="굴림" w:hAnsi="굴림"/>
                <w:szCs w:val="20"/>
              </w:rPr>
              <w:t xml:space="preserve">SP </w:t>
            </w:r>
            <w:r>
              <w:rPr>
                <w:rFonts w:ascii="굴림" w:hAnsi="굴림" w:hint="eastAsia"/>
                <w:szCs w:val="20"/>
              </w:rPr>
              <w:t>회원 전체 상세 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VW_OSP_SITES_INFO_V04</w:t>
            </w:r>
          </w:p>
        </w:tc>
        <w:tc>
          <w:tcPr>
            <w:tcW w:w="11482" w:type="dxa"/>
          </w:tcPr>
          <w:p w:rsidR="00453650" w:rsidRPr="00CA4F41" w:rsidRDefault="00C4272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필드 테스트 신청 </w:t>
            </w:r>
            <w:r>
              <w:rPr>
                <w:rFonts w:ascii="굴림" w:hAnsi="굴림"/>
                <w:szCs w:val="20"/>
              </w:rPr>
              <w:t xml:space="preserve">OSP </w:t>
            </w:r>
            <w:r>
              <w:rPr>
                <w:rFonts w:ascii="굴림" w:hAnsi="굴림" w:hint="eastAsia"/>
                <w:szCs w:val="20"/>
              </w:rPr>
              <w:t>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VW_PES_FIELD_TEST_OSP_V01</w:t>
            </w:r>
          </w:p>
        </w:tc>
        <w:tc>
          <w:tcPr>
            <w:tcW w:w="11482" w:type="dxa"/>
          </w:tcPr>
          <w:p w:rsidR="00453650" w:rsidRPr="00CA4F41" w:rsidRDefault="00B0693C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필드 테스트 결과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VW_PES_FIELD_TEST_OSP_V02</w:t>
            </w:r>
          </w:p>
        </w:tc>
        <w:tc>
          <w:tcPr>
            <w:tcW w:w="11482" w:type="dxa"/>
          </w:tcPr>
          <w:p w:rsidR="00453650" w:rsidRPr="00CA4F41" w:rsidRDefault="00B0693C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 xml:space="preserve">필드 테스트 </w:t>
            </w:r>
            <w:r>
              <w:rPr>
                <w:rFonts w:ascii="굴림" w:hAnsi="굴림"/>
                <w:color w:val="000000"/>
                <w:szCs w:val="20"/>
              </w:rPr>
              <w:t xml:space="preserve">대상 </w:t>
            </w:r>
            <w:r>
              <w:rPr>
                <w:rFonts w:ascii="굴림" w:hAnsi="굴림" w:hint="eastAsia"/>
                <w:color w:val="000000"/>
                <w:szCs w:val="20"/>
              </w:rPr>
              <w:t>OSP 정보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VW_PES_RECEIPT_V01</w:t>
            </w:r>
          </w:p>
        </w:tc>
        <w:tc>
          <w:tcPr>
            <w:tcW w:w="11482" w:type="dxa"/>
          </w:tcPr>
          <w:p w:rsidR="00453650" w:rsidRPr="00CA4F41" w:rsidRDefault="00C4272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성능평가 최종 결과(필터링</w:t>
            </w:r>
            <w:r>
              <w:rPr>
                <w:rFonts w:ascii="굴림" w:hAnsi="굴림"/>
                <w:color w:val="000000"/>
                <w:szCs w:val="20"/>
              </w:rPr>
              <w:t>_</w:t>
            </w:r>
            <w:r>
              <w:rPr>
                <w:rFonts w:ascii="굴림" w:hAnsi="굴림" w:hint="eastAsia"/>
                <w:color w:val="000000"/>
                <w:szCs w:val="20"/>
              </w:rPr>
              <w:t>워터마킹)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VW_PES_RECEIPT_V02</w:t>
            </w:r>
          </w:p>
        </w:tc>
        <w:tc>
          <w:tcPr>
            <w:tcW w:w="11482" w:type="dxa"/>
          </w:tcPr>
          <w:p w:rsidR="00453650" w:rsidRPr="00CA4F41" w:rsidRDefault="00B0693C" w:rsidP="00B0693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성능평가 최종 결과</w:t>
            </w:r>
            <w:r w:rsidR="00C42725">
              <w:rPr>
                <w:rFonts w:ascii="굴림" w:hAnsi="굴림" w:hint="eastAsia"/>
                <w:color w:val="000000"/>
                <w:szCs w:val="20"/>
              </w:rPr>
              <w:t>(필드평가)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VW_PES_RECEIPT_V03</w:t>
            </w:r>
          </w:p>
        </w:tc>
        <w:tc>
          <w:tcPr>
            <w:tcW w:w="11482" w:type="dxa"/>
          </w:tcPr>
          <w:p w:rsidR="00453650" w:rsidRPr="00CA4F41" w:rsidRDefault="00C4272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성능평가 최종 결과(필드평가_성능평가접수포함)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VW_PES_RECEIPT_V04</w:t>
            </w:r>
          </w:p>
        </w:tc>
        <w:tc>
          <w:tcPr>
            <w:tcW w:w="11482" w:type="dxa"/>
          </w:tcPr>
          <w:p w:rsidR="00453650" w:rsidRPr="00CA4F41" w:rsidRDefault="00C42725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성능평가 최종 결과(필터링</w:t>
            </w:r>
            <w:r>
              <w:rPr>
                <w:rFonts w:ascii="굴림" w:hAnsi="굴림"/>
                <w:color w:val="000000"/>
                <w:szCs w:val="20"/>
              </w:rPr>
              <w:t>_</w:t>
            </w:r>
            <w:r>
              <w:rPr>
                <w:rFonts w:ascii="굴림" w:hAnsi="굴림" w:hint="eastAsia"/>
                <w:color w:val="000000"/>
                <w:szCs w:val="20"/>
              </w:rPr>
              <w:t>워터마킹_필드평가)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VW_PES_RECEIPT_V041</w:t>
            </w:r>
          </w:p>
        </w:tc>
        <w:tc>
          <w:tcPr>
            <w:tcW w:w="11482" w:type="dxa"/>
          </w:tcPr>
          <w:p w:rsidR="00453650" w:rsidRPr="00CA4F41" w:rsidRDefault="008848B6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기술적조치 신청 대</w:t>
            </w:r>
            <w:r w:rsidR="00C42725">
              <w:rPr>
                <w:rFonts w:ascii="굴림" w:hAnsi="굴림" w:hint="eastAsia"/>
                <w:szCs w:val="20"/>
              </w:rPr>
              <w:t xml:space="preserve">상 </w:t>
            </w:r>
            <w:r w:rsidR="00C42725">
              <w:rPr>
                <w:rFonts w:ascii="굴림" w:hAnsi="굴림"/>
                <w:szCs w:val="20"/>
              </w:rPr>
              <w:t>osp</w:t>
            </w:r>
            <w:r w:rsidR="00C42725">
              <w:rPr>
                <w:rFonts w:ascii="굴림" w:hAnsi="굴림" w:hint="eastAsia"/>
                <w:szCs w:val="20"/>
              </w:rPr>
              <w:t>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VW_SKILL_OSP_SITE_V01</w:t>
            </w:r>
          </w:p>
        </w:tc>
        <w:tc>
          <w:tcPr>
            <w:tcW w:w="11482" w:type="dxa"/>
          </w:tcPr>
          <w:p w:rsidR="00453650" w:rsidRPr="00CA4F41" w:rsidRDefault="008848B6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기술적조치 신청 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회원 정보 맵핑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VW_SKILL_OSP_SITE_V02</w:t>
            </w:r>
          </w:p>
        </w:tc>
        <w:tc>
          <w:tcPr>
            <w:tcW w:w="11482" w:type="dxa"/>
          </w:tcPr>
          <w:p w:rsidR="00453650" w:rsidRPr="00CA4F41" w:rsidRDefault="008848B6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기술적조치 신청 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lastRenderedPageBreak/>
              <w:t>VW_SKILL_OSP_SITE_V03</w:t>
            </w:r>
          </w:p>
        </w:tc>
        <w:tc>
          <w:tcPr>
            <w:tcW w:w="11482" w:type="dxa"/>
          </w:tcPr>
          <w:p w:rsidR="00453650" w:rsidRPr="00CA4F41" w:rsidRDefault="008848B6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기술적조치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별콘텐츠 정보</w:t>
            </w:r>
          </w:p>
        </w:tc>
      </w:tr>
      <w:tr w:rsidR="00453650" w:rsidRPr="00C44D70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VW_SKILL_OSP_SITE_V04</w:t>
            </w:r>
          </w:p>
        </w:tc>
        <w:tc>
          <w:tcPr>
            <w:tcW w:w="11482" w:type="dxa"/>
          </w:tcPr>
          <w:p w:rsidR="00453650" w:rsidRPr="00CA4F41" w:rsidRDefault="008848B6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기술적조치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별요청 정보1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VW_SKILL_OSP_SITE_V05</w:t>
            </w:r>
          </w:p>
        </w:tc>
        <w:tc>
          <w:tcPr>
            <w:tcW w:w="11482" w:type="dxa"/>
          </w:tcPr>
          <w:p w:rsidR="00453650" w:rsidRPr="00CA4F41" w:rsidRDefault="008848B6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기술적조치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별요청 정보2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VW_SKILL_OSP_SITE_V06</w:t>
            </w:r>
          </w:p>
        </w:tc>
        <w:tc>
          <w:tcPr>
            <w:tcW w:w="11482" w:type="dxa"/>
          </w:tcPr>
          <w:p w:rsidR="00453650" w:rsidRPr="00CA4F41" w:rsidRDefault="008848B6" w:rsidP="00E94A55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기술적조치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VW_SKILL_OSP_SITE_V07</w:t>
            </w:r>
          </w:p>
        </w:tc>
        <w:tc>
          <w:tcPr>
            <w:tcW w:w="11482" w:type="dxa"/>
          </w:tcPr>
          <w:p w:rsidR="00453650" w:rsidRPr="00CA4F41" w:rsidRDefault="008848B6" w:rsidP="008848B6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기술적조치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별 기술업체 전체 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VW_TECH_DNA_FL_V01</w:t>
            </w:r>
          </w:p>
        </w:tc>
        <w:tc>
          <w:tcPr>
            <w:tcW w:w="11482" w:type="dxa"/>
          </w:tcPr>
          <w:p w:rsidR="00453650" w:rsidRPr="00CA4F41" w:rsidRDefault="003F686B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공용특징정보 배포 전송 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VW_TECH_DNA_MT_V01</w:t>
            </w:r>
          </w:p>
        </w:tc>
        <w:tc>
          <w:tcPr>
            <w:tcW w:w="11482" w:type="dxa"/>
          </w:tcPr>
          <w:p w:rsidR="00453650" w:rsidRPr="00CA4F41" w:rsidRDefault="003F686B" w:rsidP="00173FD2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기술업체별 </w:t>
            </w:r>
            <w:r>
              <w:rPr>
                <w:rFonts w:ascii="굴림" w:hAnsi="굴림"/>
                <w:szCs w:val="20"/>
              </w:rPr>
              <w:t>dna</w:t>
            </w:r>
            <w:r>
              <w:rPr>
                <w:rFonts w:ascii="굴림" w:hAnsi="굴림" w:hint="eastAsia"/>
                <w:szCs w:val="20"/>
              </w:rPr>
              <w:t>추출 현황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VW_TECH_DNA_MT_V02</w:t>
            </w:r>
          </w:p>
        </w:tc>
        <w:tc>
          <w:tcPr>
            <w:tcW w:w="11482" w:type="dxa"/>
          </w:tcPr>
          <w:p w:rsidR="00453650" w:rsidRPr="00CA4F41" w:rsidRDefault="003F686B" w:rsidP="003F686B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기술업체별 </w:t>
            </w:r>
            <w:r>
              <w:rPr>
                <w:rFonts w:ascii="굴림" w:hAnsi="굴림"/>
                <w:szCs w:val="20"/>
              </w:rPr>
              <w:t>dna</w:t>
            </w:r>
            <w:r>
              <w:rPr>
                <w:rFonts w:ascii="굴림" w:hAnsi="굴림" w:hint="eastAsia"/>
                <w:szCs w:val="20"/>
              </w:rPr>
              <w:t>o</w:t>
            </w:r>
            <w:r>
              <w:rPr>
                <w:rFonts w:ascii="굴림" w:hAnsi="굴림"/>
                <w:szCs w:val="20"/>
              </w:rPr>
              <w:t>sp</w:t>
            </w:r>
            <w:r>
              <w:rPr>
                <w:rFonts w:ascii="굴림" w:hAnsi="굴림" w:hint="eastAsia"/>
                <w:szCs w:val="20"/>
              </w:rPr>
              <w:t>배포 현황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VW_TECH_MT_META_V01</w:t>
            </w:r>
          </w:p>
        </w:tc>
        <w:tc>
          <w:tcPr>
            <w:tcW w:w="11482" w:type="dxa"/>
          </w:tcPr>
          <w:p w:rsidR="00453650" w:rsidRPr="00CA4F41" w:rsidRDefault="003F686B" w:rsidP="00634A86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기술업체별 </w:t>
            </w:r>
            <w:r>
              <w:rPr>
                <w:rFonts w:ascii="굴림" w:hAnsi="굴림"/>
                <w:szCs w:val="20"/>
              </w:rPr>
              <w:t>dna</w:t>
            </w:r>
            <w:r>
              <w:rPr>
                <w:rFonts w:ascii="굴림" w:hAnsi="굴림" w:hint="eastAsia"/>
                <w:szCs w:val="20"/>
              </w:rPr>
              <w:t>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VW_TECH_MT_META_V02</w:t>
            </w:r>
          </w:p>
        </w:tc>
        <w:tc>
          <w:tcPr>
            <w:tcW w:w="11482" w:type="dxa"/>
          </w:tcPr>
          <w:p w:rsidR="00453650" w:rsidRPr="00CA4F41" w:rsidRDefault="003F686B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기술업체별 dna와 회원 정보 맵핑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VW_TECH_RESTER_INFO_V01</w:t>
            </w:r>
          </w:p>
        </w:tc>
        <w:tc>
          <w:tcPr>
            <w:tcW w:w="11482" w:type="dxa"/>
          </w:tcPr>
          <w:p w:rsidR="00453650" w:rsidRPr="00CA4F41" w:rsidRDefault="003F686B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특징정보 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신청 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VW_TECH_RESTER_INFO_V02</w:t>
            </w:r>
          </w:p>
        </w:tc>
        <w:tc>
          <w:tcPr>
            <w:tcW w:w="11482" w:type="dxa"/>
          </w:tcPr>
          <w:p w:rsidR="00453650" w:rsidRPr="00CA4F41" w:rsidRDefault="003F686B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특징정보 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신청 상세 목록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VW_TECH_STATISTICS_V01</w:t>
            </w:r>
          </w:p>
        </w:tc>
        <w:tc>
          <w:tcPr>
            <w:tcW w:w="11482" w:type="dxa"/>
          </w:tcPr>
          <w:p w:rsidR="00453650" w:rsidRPr="00CA4F41" w:rsidRDefault="003F686B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권리자별 기술적 조치 신청 </w:t>
            </w:r>
            <w:r w:rsidR="000D3956">
              <w:rPr>
                <w:rFonts w:ascii="굴림" w:hAnsi="굴림" w:hint="eastAsia"/>
                <w:szCs w:val="20"/>
              </w:rPr>
              <w:t xml:space="preserve">통계 </w:t>
            </w:r>
            <w:r>
              <w:rPr>
                <w:rFonts w:ascii="굴림" w:hAnsi="굴림" w:hint="eastAsia"/>
                <w:szCs w:val="20"/>
              </w:rPr>
              <w:t>현황</w:t>
            </w:r>
          </w:p>
        </w:tc>
      </w:tr>
      <w:tr w:rsidR="00453650" w:rsidRPr="00C44D70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VW_TECH_STATISTICS_V02</w:t>
            </w:r>
          </w:p>
        </w:tc>
        <w:tc>
          <w:tcPr>
            <w:tcW w:w="11482" w:type="dxa"/>
          </w:tcPr>
          <w:p w:rsidR="00453650" w:rsidRPr="00CA4F41" w:rsidRDefault="003F686B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O</w:t>
            </w:r>
            <w:r>
              <w:rPr>
                <w:rFonts w:ascii="굴림" w:hAnsi="굴림"/>
                <w:szCs w:val="20"/>
              </w:rPr>
              <w:t>SP</w:t>
            </w:r>
            <w:r>
              <w:rPr>
                <w:rFonts w:ascii="굴림" w:hAnsi="굴림" w:hint="eastAsia"/>
                <w:szCs w:val="20"/>
              </w:rPr>
              <w:t xml:space="preserve">별 기술적 조치 요청 </w:t>
            </w:r>
            <w:r w:rsidR="000D3956">
              <w:rPr>
                <w:rFonts w:ascii="굴림" w:hAnsi="굴림" w:hint="eastAsia"/>
                <w:szCs w:val="20"/>
              </w:rPr>
              <w:t xml:space="preserve">통계 </w:t>
            </w:r>
            <w:r>
              <w:rPr>
                <w:rFonts w:ascii="굴림" w:hAnsi="굴림" w:hint="eastAsia"/>
                <w:szCs w:val="20"/>
              </w:rPr>
              <w:t>현황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VW_TECH_STATISTICS_V03</w:t>
            </w:r>
          </w:p>
        </w:tc>
        <w:tc>
          <w:tcPr>
            <w:tcW w:w="11482" w:type="dxa"/>
          </w:tcPr>
          <w:p w:rsidR="00453650" w:rsidRPr="00CA4F41" w:rsidRDefault="000D3956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접수번호별 신청 유형 통계 현황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VW_TECH_STATISTICS_V04</w:t>
            </w:r>
          </w:p>
        </w:tc>
        <w:tc>
          <w:tcPr>
            <w:tcW w:w="11482" w:type="dxa"/>
          </w:tcPr>
          <w:p w:rsidR="00453650" w:rsidRPr="00CA4F41" w:rsidRDefault="000D3956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접수번호별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존재 여부 통계</w:t>
            </w:r>
          </w:p>
        </w:tc>
      </w:tr>
      <w:tr w:rsidR="00453650" w:rsidRPr="00173FD2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VW_TECH_STATISTICS_V05</w:t>
            </w:r>
          </w:p>
        </w:tc>
        <w:tc>
          <w:tcPr>
            <w:tcW w:w="11482" w:type="dxa"/>
          </w:tcPr>
          <w:p w:rsidR="00453650" w:rsidRPr="00CA4F41" w:rsidRDefault="000D3956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기술업체별 기술적 조치 신청 통계 현황</w:t>
            </w:r>
          </w:p>
        </w:tc>
      </w:tr>
      <w:tr w:rsidR="00453650" w:rsidRPr="00C44D70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VW_TMIS_MEMBER_INFO_V01</w:t>
            </w:r>
          </w:p>
        </w:tc>
        <w:tc>
          <w:tcPr>
            <w:tcW w:w="11482" w:type="dxa"/>
          </w:tcPr>
          <w:p w:rsidR="00453650" w:rsidRPr="00CA4F41" w:rsidRDefault="000D3956" w:rsidP="00216E7C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회원 정보</w:t>
            </w:r>
          </w:p>
        </w:tc>
      </w:tr>
      <w:tr w:rsidR="00453650" w:rsidRPr="00C44D70" w:rsidTr="00453650">
        <w:tc>
          <w:tcPr>
            <w:tcW w:w="3652" w:type="dxa"/>
            <w:vAlign w:val="center"/>
          </w:tcPr>
          <w:p w:rsidR="00453650" w:rsidRPr="00CA4F41" w:rsidRDefault="00453650">
            <w:pPr>
              <w:rPr>
                <w:rFonts w:ascii="굴림" w:hAnsi="굴림" w:cs="굴림"/>
                <w:color w:val="000000"/>
                <w:szCs w:val="20"/>
              </w:rPr>
            </w:pPr>
            <w:r w:rsidRPr="00CA4F41">
              <w:rPr>
                <w:rFonts w:ascii="굴림" w:hAnsi="굴림" w:hint="eastAsia"/>
                <w:color w:val="000000"/>
                <w:szCs w:val="20"/>
              </w:rPr>
              <w:t>VW_TMIS_MEMBER_INFO_V02</w:t>
            </w:r>
          </w:p>
        </w:tc>
        <w:tc>
          <w:tcPr>
            <w:tcW w:w="11482" w:type="dxa"/>
          </w:tcPr>
          <w:p w:rsidR="00453650" w:rsidRPr="00CA4F41" w:rsidRDefault="000D3956" w:rsidP="00752985">
            <w:pPr>
              <w:tabs>
                <w:tab w:val="left" w:pos="1400"/>
              </w:tabs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권리자가 맵핑 된 회원 정보</w:t>
            </w:r>
          </w:p>
        </w:tc>
      </w:tr>
    </w:tbl>
    <w:p w:rsidR="0067481C" w:rsidRPr="00F133BB" w:rsidRDefault="00FD4D33" w:rsidP="0067481C">
      <w:r>
        <w:br w:type="page"/>
      </w:r>
      <w:bookmarkEnd w:id="0"/>
      <w:bookmarkEnd w:id="1"/>
      <w:bookmarkEnd w:id="2"/>
      <w:bookmarkEnd w:id="3"/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8"/>
        <w:gridCol w:w="2217"/>
        <w:gridCol w:w="2693"/>
        <w:gridCol w:w="2693"/>
        <w:gridCol w:w="1276"/>
        <w:gridCol w:w="709"/>
        <w:gridCol w:w="2268"/>
      </w:tblGrid>
      <w:tr w:rsidR="00F31B6C" w:rsidRPr="00110CEF" w:rsidTr="00507E62">
        <w:tc>
          <w:tcPr>
            <w:tcW w:w="3278" w:type="dxa"/>
            <w:shd w:val="clear" w:color="auto" w:fill="C2D69B"/>
          </w:tcPr>
          <w:p w:rsidR="00F133BB" w:rsidRDefault="00F133BB" w:rsidP="006011B9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lastRenderedPageBreak/>
              <w:t>뷰 명칭</w:t>
            </w:r>
          </w:p>
        </w:tc>
        <w:tc>
          <w:tcPr>
            <w:tcW w:w="2217" w:type="dxa"/>
            <w:shd w:val="clear" w:color="auto" w:fill="C2D69B"/>
          </w:tcPr>
          <w:p w:rsidR="00F133BB" w:rsidRDefault="00F133BB" w:rsidP="006011B9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뷰 설명</w:t>
            </w:r>
          </w:p>
        </w:tc>
        <w:tc>
          <w:tcPr>
            <w:tcW w:w="2693" w:type="dxa"/>
            <w:shd w:val="clear" w:color="auto" w:fill="C2D69B"/>
          </w:tcPr>
          <w:p w:rsidR="00F133BB" w:rsidRPr="00110CEF" w:rsidRDefault="00F133BB" w:rsidP="006011B9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관련 테이블</w:t>
            </w:r>
            <w:r w:rsidR="00750962">
              <w:rPr>
                <w:rFonts w:ascii="굴림" w:hAnsi="굴림" w:hint="eastAsia"/>
              </w:rPr>
              <w:t>/뷰</w:t>
            </w:r>
          </w:p>
        </w:tc>
        <w:tc>
          <w:tcPr>
            <w:tcW w:w="2693" w:type="dxa"/>
            <w:shd w:val="clear" w:color="auto" w:fill="C2D69B"/>
          </w:tcPr>
          <w:p w:rsidR="00F133BB" w:rsidRPr="00110CEF" w:rsidRDefault="00F133BB" w:rsidP="006011B9">
            <w:pPr>
              <w:jc w:val="center"/>
              <w:rPr>
                <w:rFonts w:ascii="굴림" w:hAnsi="굴림"/>
              </w:rPr>
            </w:pPr>
            <w:r w:rsidRPr="00110CEF">
              <w:rPr>
                <w:rFonts w:ascii="굴림" w:hAnsi="굴림" w:hint="eastAsia"/>
              </w:rPr>
              <w:t>컬럼 ID</w:t>
            </w:r>
          </w:p>
        </w:tc>
        <w:tc>
          <w:tcPr>
            <w:tcW w:w="1276" w:type="dxa"/>
            <w:shd w:val="clear" w:color="auto" w:fill="C2D69B"/>
          </w:tcPr>
          <w:p w:rsidR="00F133BB" w:rsidRPr="00110CEF" w:rsidRDefault="00F133BB" w:rsidP="006011B9">
            <w:pPr>
              <w:jc w:val="center"/>
              <w:rPr>
                <w:rFonts w:ascii="굴림" w:hAnsi="굴림"/>
              </w:rPr>
            </w:pPr>
            <w:r w:rsidRPr="00110CEF">
              <w:rPr>
                <w:rFonts w:ascii="굴림" w:hAnsi="굴림" w:hint="eastAsia"/>
              </w:rPr>
              <w:t>타입</w:t>
            </w:r>
          </w:p>
        </w:tc>
        <w:tc>
          <w:tcPr>
            <w:tcW w:w="709" w:type="dxa"/>
            <w:shd w:val="clear" w:color="auto" w:fill="C2D69B"/>
          </w:tcPr>
          <w:p w:rsidR="00F133BB" w:rsidRPr="00110CEF" w:rsidRDefault="00F133BB" w:rsidP="006011B9">
            <w:pPr>
              <w:jc w:val="center"/>
              <w:rPr>
                <w:rFonts w:ascii="굴림" w:hAnsi="굴림"/>
              </w:rPr>
            </w:pPr>
            <w:r w:rsidRPr="00110CEF">
              <w:rPr>
                <w:rFonts w:ascii="굴림" w:hAnsi="굴림" w:hint="eastAsia"/>
              </w:rPr>
              <w:t>길이</w:t>
            </w:r>
          </w:p>
        </w:tc>
        <w:tc>
          <w:tcPr>
            <w:tcW w:w="2268" w:type="dxa"/>
            <w:shd w:val="clear" w:color="auto" w:fill="C2D69B"/>
          </w:tcPr>
          <w:p w:rsidR="00F133BB" w:rsidRPr="00110CEF" w:rsidRDefault="00F133BB" w:rsidP="006011B9">
            <w:pPr>
              <w:jc w:val="center"/>
              <w:rPr>
                <w:rFonts w:ascii="굴림" w:hAnsi="굴림"/>
              </w:rPr>
            </w:pPr>
            <w:r w:rsidRPr="00110CEF">
              <w:rPr>
                <w:rFonts w:ascii="굴림" w:hAnsi="굴림" w:hint="eastAsia"/>
              </w:rPr>
              <w:t>비고</w:t>
            </w:r>
          </w:p>
        </w:tc>
      </w:tr>
      <w:tr w:rsidR="00C80668" w:rsidRPr="00110CEF" w:rsidTr="00507E62">
        <w:tc>
          <w:tcPr>
            <w:tcW w:w="3278" w:type="dxa"/>
            <w:vMerge w:val="restart"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VIEW_DNA_EXTRACT_SUMMARY</w:t>
            </w:r>
          </w:p>
        </w:tc>
        <w:tc>
          <w:tcPr>
            <w:tcW w:w="2217" w:type="dxa"/>
            <w:vMerge w:val="restart"/>
          </w:tcPr>
          <w:p w:rsidR="00C80668" w:rsidRPr="00507E62" w:rsidRDefault="00A124E5" w:rsidP="00593147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일별 특징정보 추출 현황</w:t>
            </w:r>
          </w:p>
        </w:tc>
        <w:tc>
          <w:tcPr>
            <w:tcW w:w="2693" w:type="dxa"/>
          </w:tcPr>
          <w:p w:rsidR="00C80668" w:rsidRPr="00507E62" w:rsidRDefault="00C80668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COPYRIGHTER</w:t>
            </w:r>
          </w:p>
        </w:tc>
        <w:tc>
          <w:tcPr>
            <w:tcW w:w="2693" w:type="dxa"/>
          </w:tcPr>
          <w:p w:rsidR="00C80668" w:rsidRPr="00507E62" w:rsidRDefault="00C80668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RIGHT_NAME</w:t>
            </w:r>
          </w:p>
        </w:tc>
        <w:tc>
          <w:tcPr>
            <w:tcW w:w="1276" w:type="dxa"/>
          </w:tcPr>
          <w:p w:rsidR="00C80668" w:rsidRPr="00507E62" w:rsidRDefault="00C80668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C80668" w:rsidRPr="00110CEF" w:rsidTr="00507E62">
        <w:tc>
          <w:tcPr>
            <w:tcW w:w="3278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C80668" w:rsidRPr="00507E62" w:rsidRDefault="00C80668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RECEIVE_LOG</w:t>
            </w:r>
          </w:p>
        </w:tc>
        <w:tc>
          <w:tcPr>
            <w:tcW w:w="2693" w:type="dxa"/>
          </w:tcPr>
          <w:p w:rsidR="00C80668" w:rsidRPr="00507E62" w:rsidRDefault="00C80668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RECEIVE_DATE</w:t>
            </w:r>
          </w:p>
        </w:tc>
        <w:tc>
          <w:tcPr>
            <w:tcW w:w="1276" w:type="dxa"/>
          </w:tcPr>
          <w:p w:rsidR="00C80668" w:rsidRPr="00507E62" w:rsidRDefault="00C80668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C80668" w:rsidRPr="00110CEF" w:rsidTr="00507E62">
        <w:tc>
          <w:tcPr>
            <w:tcW w:w="3278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USERS</w:t>
            </w:r>
          </w:p>
        </w:tc>
        <w:tc>
          <w:tcPr>
            <w:tcW w:w="2693" w:type="dxa"/>
          </w:tcPr>
          <w:p w:rsidR="00C80668" w:rsidRPr="00507E62" w:rsidRDefault="00C80668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CNT</w:t>
            </w:r>
          </w:p>
        </w:tc>
        <w:tc>
          <w:tcPr>
            <w:tcW w:w="1276" w:type="dxa"/>
          </w:tcPr>
          <w:p w:rsidR="00C80668" w:rsidRPr="00507E62" w:rsidRDefault="00C80668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C80668" w:rsidRPr="00110CEF" w:rsidTr="00507E62">
        <w:tc>
          <w:tcPr>
            <w:tcW w:w="3278" w:type="dxa"/>
            <w:vMerge w:val="restart"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VIEW_EXTRACT_LOG</w:t>
            </w:r>
          </w:p>
        </w:tc>
        <w:tc>
          <w:tcPr>
            <w:tcW w:w="2217" w:type="dxa"/>
            <w:vMerge w:val="restart"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권리자별추출이력</w:t>
            </w: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COPYRIGHTER</w:t>
            </w: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RIGHT_NAME</w:t>
            </w:r>
          </w:p>
        </w:tc>
        <w:tc>
          <w:tcPr>
            <w:tcW w:w="1276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C80668" w:rsidRPr="00110CEF" w:rsidTr="00507E62">
        <w:tc>
          <w:tcPr>
            <w:tcW w:w="3278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RECEIVE_LOG</w:t>
            </w: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COPYRIGHT_ID</w:t>
            </w:r>
          </w:p>
        </w:tc>
        <w:tc>
          <w:tcPr>
            <w:tcW w:w="1276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C80668" w:rsidRPr="00110CEF" w:rsidTr="00507E62">
        <w:tc>
          <w:tcPr>
            <w:tcW w:w="3278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RECEIVE_LOG</w:t>
            </w: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REAL_FILE_NAME</w:t>
            </w:r>
          </w:p>
        </w:tc>
        <w:tc>
          <w:tcPr>
            <w:tcW w:w="1276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C80668" w:rsidRPr="00110CEF" w:rsidTr="00507E62">
        <w:tc>
          <w:tcPr>
            <w:tcW w:w="3278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RECEIVE_LOG</w:t>
            </w: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RECEIVE_DATE</w:t>
            </w:r>
          </w:p>
        </w:tc>
        <w:tc>
          <w:tcPr>
            <w:tcW w:w="1276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C80668" w:rsidRPr="00110CEF" w:rsidTr="00507E62">
        <w:tc>
          <w:tcPr>
            <w:tcW w:w="3278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RECEIVE_LOG</w:t>
            </w: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USER_ID</w:t>
            </w:r>
          </w:p>
        </w:tc>
        <w:tc>
          <w:tcPr>
            <w:tcW w:w="1276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C80668" w:rsidRPr="00110CEF" w:rsidTr="00507E62">
        <w:tc>
          <w:tcPr>
            <w:tcW w:w="3278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80668" w:rsidRPr="00507E62" w:rsidRDefault="00C8066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USERS</w:t>
            </w:r>
          </w:p>
        </w:tc>
        <w:tc>
          <w:tcPr>
            <w:tcW w:w="2693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BIZ_NM</w:t>
            </w:r>
          </w:p>
        </w:tc>
        <w:tc>
          <w:tcPr>
            <w:tcW w:w="1276" w:type="dxa"/>
            <w:vAlign w:val="center"/>
          </w:tcPr>
          <w:p w:rsidR="00C80668" w:rsidRPr="00507E62" w:rsidRDefault="00C8066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C80668" w:rsidRPr="00507E62" w:rsidRDefault="00C8066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C80668" w:rsidRPr="00F620C9" w:rsidRDefault="00C80668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 w:val="restart"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VIEW_PES_PARAM</w:t>
            </w:r>
          </w:p>
        </w:tc>
        <w:tc>
          <w:tcPr>
            <w:tcW w:w="2217" w:type="dxa"/>
            <w:vMerge w:val="restart"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성능평가 강인성 항목</w:t>
            </w:r>
          </w:p>
        </w:tc>
        <w:tc>
          <w:tcPr>
            <w:tcW w:w="2693" w:type="dxa"/>
            <w:vMerge w:val="restart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CODE</w:t>
            </w: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CONT_TYPE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ROBUST_CD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ROBUST_NM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SUB_CNT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NUMBER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22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PARAM_CD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PARAM_NM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 w:val="restart"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VIEW_PES_PARAM_ALL</w:t>
            </w:r>
          </w:p>
        </w:tc>
        <w:tc>
          <w:tcPr>
            <w:tcW w:w="2217" w:type="dxa"/>
            <w:vMerge w:val="restart"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성능평가 강인성 항목 전체</w:t>
            </w:r>
          </w:p>
        </w:tc>
        <w:tc>
          <w:tcPr>
            <w:tcW w:w="2693" w:type="dxa"/>
            <w:vMerge w:val="restart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CODE</w:t>
            </w: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CONT_GB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ROBUST_CD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ROBUST_NM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SUB_CNT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NUMBER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22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PARAM_CD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F620C9" w:rsidRPr="00110CEF" w:rsidTr="00507E62">
        <w:tc>
          <w:tcPr>
            <w:tcW w:w="3278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620C9" w:rsidRPr="00507E62" w:rsidRDefault="00F620C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PARAM_NM</w:t>
            </w:r>
          </w:p>
        </w:tc>
        <w:tc>
          <w:tcPr>
            <w:tcW w:w="1276" w:type="dxa"/>
            <w:vAlign w:val="center"/>
          </w:tcPr>
          <w:p w:rsidR="00F620C9" w:rsidRPr="00507E62" w:rsidRDefault="00F620C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F620C9" w:rsidRPr="00507E62" w:rsidRDefault="00F620C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F620C9" w:rsidRPr="00F620C9" w:rsidRDefault="00F620C9" w:rsidP="00593147">
            <w:pPr>
              <w:rPr>
                <w:rFonts w:ascii="굴림" w:hAnsi="굴림"/>
                <w:szCs w:val="20"/>
              </w:rPr>
            </w:pPr>
          </w:p>
        </w:tc>
      </w:tr>
      <w:tr w:rsidR="005D0DC0" w:rsidRPr="00110CEF" w:rsidTr="003466FA">
        <w:tc>
          <w:tcPr>
            <w:tcW w:w="3278" w:type="dxa"/>
            <w:vMerge w:val="restart"/>
          </w:tcPr>
          <w:p w:rsidR="005D0DC0" w:rsidRPr="00507E62" w:rsidRDefault="005D0DC0" w:rsidP="003466FA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VIEW_PES_PARAM_TOTAL</w:t>
            </w:r>
          </w:p>
        </w:tc>
        <w:tc>
          <w:tcPr>
            <w:tcW w:w="2217" w:type="dxa"/>
            <w:vMerge w:val="restart"/>
          </w:tcPr>
          <w:p w:rsidR="005D0DC0" w:rsidRPr="00507E62" w:rsidRDefault="005D0DC0" w:rsidP="003466FA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 xml:space="preserve">성능평가 강인성 </w:t>
            </w:r>
            <w:r>
              <w:rPr>
                <w:rFonts w:ascii="굴림" w:hAnsi="굴림" w:hint="eastAsia"/>
                <w:color w:val="000000"/>
                <w:szCs w:val="20"/>
              </w:rPr>
              <w:t>모바</w:t>
            </w:r>
            <w:r>
              <w:rPr>
                <w:rFonts w:ascii="굴림" w:hAnsi="굴림" w:hint="eastAsia"/>
                <w:color w:val="000000"/>
                <w:szCs w:val="20"/>
              </w:rPr>
              <w:lastRenderedPageBreak/>
              <w:t xml:space="preserve">일 </w:t>
            </w:r>
            <w:r w:rsidRPr="00507E62">
              <w:rPr>
                <w:rFonts w:ascii="굴림" w:hAnsi="굴림" w:hint="eastAsia"/>
                <w:color w:val="000000"/>
                <w:szCs w:val="20"/>
              </w:rPr>
              <w:t>항목 전체</w:t>
            </w:r>
          </w:p>
        </w:tc>
        <w:tc>
          <w:tcPr>
            <w:tcW w:w="2693" w:type="dxa"/>
            <w:vAlign w:val="center"/>
          </w:tcPr>
          <w:p w:rsidR="005D0DC0" w:rsidRPr="00507E62" w:rsidRDefault="005D0DC0" w:rsidP="003466F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lastRenderedPageBreak/>
              <w:t>CODE</w:t>
            </w:r>
          </w:p>
        </w:tc>
        <w:tc>
          <w:tcPr>
            <w:tcW w:w="2693" w:type="dxa"/>
            <w:vAlign w:val="center"/>
          </w:tcPr>
          <w:p w:rsidR="005D0DC0" w:rsidRPr="00507E62" w:rsidRDefault="005D0DC0" w:rsidP="003466F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CONT_GB</w:t>
            </w:r>
          </w:p>
        </w:tc>
        <w:tc>
          <w:tcPr>
            <w:tcW w:w="1276" w:type="dxa"/>
            <w:vAlign w:val="center"/>
          </w:tcPr>
          <w:p w:rsidR="005D0DC0" w:rsidRPr="00507E62" w:rsidRDefault="005D0DC0" w:rsidP="003466F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D0DC0" w:rsidRPr="00507E62" w:rsidRDefault="005D0DC0" w:rsidP="003466FA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268" w:type="dxa"/>
          </w:tcPr>
          <w:p w:rsidR="005D0DC0" w:rsidRPr="00F620C9" w:rsidRDefault="005D0DC0" w:rsidP="003466FA">
            <w:pPr>
              <w:rPr>
                <w:rFonts w:ascii="굴림" w:hAnsi="굴림"/>
                <w:szCs w:val="20"/>
              </w:rPr>
            </w:pPr>
          </w:p>
        </w:tc>
      </w:tr>
      <w:tr w:rsidR="005D0DC0" w:rsidRPr="00110CEF" w:rsidTr="003466FA">
        <w:tc>
          <w:tcPr>
            <w:tcW w:w="3278" w:type="dxa"/>
            <w:vMerge/>
          </w:tcPr>
          <w:p w:rsidR="005D0DC0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ROBUST_CD</w:t>
            </w:r>
          </w:p>
        </w:tc>
        <w:tc>
          <w:tcPr>
            <w:tcW w:w="1276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D0DC0" w:rsidRPr="00507E62" w:rsidRDefault="005D0DC0" w:rsidP="005D0DC0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5D0DC0" w:rsidRPr="00F620C9" w:rsidRDefault="005D0DC0" w:rsidP="005D0DC0">
            <w:pPr>
              <w:rPr>
                <w:rFonts w:ascii="굴림" w:hAnsi="굴림"/>
                <w:szCs w:val="20"/>
              </w:rPr>
            </w:pPr>
          </w:p>
        </w:tc>
      </w:tr>
      <w:tr w:rsidR="005D0DC0" w:rsidRPr="00110CEF" w:rsidTr="003466FA">
        <w:tc>
          <w:tcPr>
            <w:tcW w:w="3278" w:type="dxa"/>
            <w:vMerge/>
          </w:tcPr>
          <w:p w:rsidR="005D0DC0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ROBUST_NM</w:t>
            </w:r>
          </w:p>
        </w:tc>
        <w:tc>
          <w:tcPr>
            <w:tcW w:w="1276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D0DC0" w:rsidRPr="00507E62" w:rsidRDefault="005D0DC0" w:rsidP="005D0DC0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5D0DC0" w:rsidRPr="00F620C9" w:rsidRDefault="005D0DC0" w:rsidP="005D0DC0">
            <w:pPr>
              <w:rPr>
                <w:rFonts w:ascii="굴림" w:hAnsi="굴림"/>
                <w:szCs w:val="20"/>
              </w:rPr>
            </w:pPr>
          </w:p>
        </w:tc>
      </w:tr>
      <w:tr w:rsidR="005D0DC0" w:rsidRPr="00110CEF" w:rsidTr="003466FA">
        <w:tc>
          <w:tcPr>
            <w:tcW w:w="3278" w:type="dxa"/>
            <w:vMerge/>
          </w:tcPr>
          <w:p w:rsidR="005D0DC0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SUB_CNT</w:t>
            </w:r>
          </w:p>
        </w:tc>
        <w:tc>
          <w:tcPr>
            <w:tcW w:w="1276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NUMBER</w:t>
            </w:r>
          </w:p>
        </w:tc>
        <w:tc>
          <w:tcPr>
            <w:tcW w:w="709" w:type="dxa"/>
          </w:tcPr>
          <w:p w:rsidR="005D0DC0" w:rsidRPr="00507E62" w:rsidRDefault="005D0DC0" w:rsidP="005D0DC0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22</w:t>
            </w:r>
          </w:p>
        </w:tc>
        <w:tc>
          <w:tcPr>
            <w:tcW w:w="2268" w:type="dxa"/>
          </w:tcPr>
          <w:p w:rsidR="005D0DC0" w:rsidRPr="00F620C9" w:rsidRDefault="005D0DC0" w:rsidP="005D0DC0">
            <w:pPr>
              <w:rPr>
                <w:rFonts w:ascii="굴림" w:hAnsi="굴림"/>
                <w:szCs w:val="20"/>
              </w:rPr>
            </w:pPr>
          </w:p>
        </w:tc>
      </w:tr>
      <w:tr w:rsidR="005D0DC0" w:rsidRPr="00110CEF" w:rsidTr="003466FA">
        <w:tc>
          <w:tcPr>
            <w:tcW w:w="3278" w:type="dxa"/>
            <w:vMerge/>
          </w:tcPr>
          <w:p w:rsidR="005D0DC0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PARAM_CD</w:t>
            </w:r>
          </w:p>
        </w:tc>
        <w:tc>
          <w:tcPr>
            <w:tcW w:w="1276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D0DC0" w:rsidRPr="00507E62" w:rsidRDefault="005D0DC0" w:rsidP="005D0DC0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5D0DC0" w:rsidRPr="00F620C9" w:rsidRDefault="005D0DC0" w:rsidP="005D0DC0">
            <w:pPr>
              <w:rPr>
                <w:rFonts w:ascii="굴림" w:hAnsi="굴림"/>
                <w:szCs w:val="20"/>
              </w:rPr>
            </w:pPr>
          </w:p>
        </w:tc>
      </w:tr>
      <w:tr w:rsidR="005D0DC0" w:rsidRPr="00110CEF" w:rsidTr="003466FA">
        <w:tc>
          <w:tcPr>
            <w:tcW w:w="3278" w:type="dxa"/>
            <w:vMerge/>
          </w:tcPr>
          <w:p w:rsidR="005D0DC0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PARAM_NM</w:t>
            </w:r>
          </w:p>
        </w:tc>
        <w:tc>
          <w:tcPr>
            <w:tcW w:w="1276" w:type="dxa"/>
            <w:vAlign w:val="center"/>
          </w:tcPr>
          <w:p w:rsidR="005D0DC0" w:rsidRPr="00507E62" w:rsidRDefault="005D0DC0" w:rsidP="005D0DC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D0DC0" w:rsidRPr="00507E62" w:rsidRDefault="005D0DC0" w:rsidP="005D0DC0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5D0DC0" w:rsidRPr="00F620C9" w:rsidRDefault="005D0DC0" w:rsidP="005D0DC0">
            <w:pPr>
              <w:rPr>
                <w:rFonts w:ascii="굴림" w:hAnsi="굴림"/>
                <w:szCs w:val="20"/>
              </w:rPr>
            </w:pPr>
          </w:p>
        </w:tc>
      </w:tr>
      <w:tr w:rsidR="00426193" w:rsidRPr="00110CEF" w:rsidTr="00507E62">
        <w:tc>
          <w:tcPr>
            <w:tcW w:w="3278" w:type="dxa"/>
            <w:vMerge w:val="restart"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VIEW_PES_RECEIPT_ING</w:t>
            </w:r>
          </w:p>
        </w:tc>
        <w:tc>
          <w:tcPr>
            <w:tcW w:w="2217" w:type="dxa"/>
            <w:vMerge w:val="restart"/>
          </w:tcPr>
          <w:p w:rsidR="00426193" w:rsidRPr="00507E62" w:rsidRDefault="00A124E5" w:rsidP="00593147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진행중 성능평가 목록</w:t>
            </w:r>
          </w:p>
        </w:tc>
        <w:tc>
          <w:tcPr>
            <w:tcW w:w="2693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PES_RESULT</w:t>
            </w:r>
          </w:p>
        </w:tc>
        <w:tc>
          <w:tcPr>
            <w:tcW w:w="2693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426193" w:rsidRPr="00507E62" w:rsidRDefault="00426193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426193" w:rsidRPr="00F620C9" w:rsidRDefault="00426193" w:rsidP="00593147">
            <w:pPr>
              <w:rPr>
                <w:rFonts w:ascii="굴림" w:hAnsi="굴림"/>
                <w:szCs w:val="20"/>
              </w:rPr>
            </w:pPr>
          </w:p>
        </w:tc>
      </w:tr>
      <w:tr w:rsidR="00426193" w:rsidRPr="00110CEF" w:rsidTr="00507E62">
        <w:tc>
          <w:tcPr>
            <w:tcW w:w="3278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PES_RECEIPT</w:t>
            </w:r>
          </w:p>
        </w:tc>
        <w:tc>
          <w:tcPr>
            <w:tcW w:w="2693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BIZ_NM</w:t>
            </w:r>
          </w:p>
        </w:tc>
        <w:tc>
          <w:tcPr>
            <w:tcW w:w="1276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426193" w:rsidRPr="00507E62" w:rsidRDefault="00426193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426193" w:rsidRPr="00070815" w:rsidRDefault="00426193" w:rsidP="00593147">
            <w:pPr>
              <w:rPr>
                <w:rFonts w:ascii="굴림" w:hAnsi="굴림"/>
                <w:szCs w:val="20"/>
              </w:rPr>
            </w:pPr>
          </w:p>
        </w:tc>
      </w:tr>
      <w:tr w:rsidR="00426193" w:rsidRPr="00110CEF" w:rsidTr="00507E62">
        <w:tc>
          <w:tcPr>
            <w:tcW w:w="3278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TEST_TYPE</w:t>
            </w:r>
          </w:p>
        </w:tc>
        <w:tc>
          <w:tcPr>
            <w:tcW w:w="1276" w:type="dxa"/>
            <w:vAlign w:val="center"/>
          </w:tcPr>
          <w:p w:rsidR="00426193" w:rsidRPr="00507E62" w:rsidRDefault="00426193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426193" w:rsidRPr="00507E62" w:rsidRDefault="00426193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426193" w:rsidRPr="00070815" w:rsidRDefault="00426193" w:rsidP="00593147">
            <w:pPr>
              <w:rPr>
                <w:rFonts w:ascii="굴림" w:hAnsi="굴림"/>
                <w:szCs w:val="20"/>
              </w:rPr>
            </w:pPr>
            <w:r>
              <w:rPr>
                <w:rFonts w:ascii="굴림" w:hAnsi="굴림"/>
                <w:szCs w:val="20"/>
              </w:rPr>
              <w:t>‘</w:t>
            </w:r>
            <w:r>
              <w:rPr>
                <w:rFonts w:ascii="굴림" w:hAnsi="굴림" w:hint="eastAsia"/>
                <w:szCs w:val="20"/>
              </w:rPr>
              <w:t>A</w:t>
            </w:r>
            <w:r>
              <w:rPr>
                <w:rFonts w:ascii="굴림" w:hAnsi="굴림"/>
                <w:szCs w:val="20"/>
              </w:rPr>
              <w:t>’</w:t>
            </w:r>
          </w:p>
        </w:tc>
      </w:tr>
      <w:tr w:rsidR="00426193" w:rsidRPr="00110CEF" w:rsidTr="00507E62">
        <w:tc>
          <w:tcPr>
            <w:tcW w:w="3278" w:type="dxa"/>
            <w:vMerge w:val="restart"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VIEW_RECEIVE_LOG</w:t>
            </w:r>
          </w:p>
        </w:tc>
        <w:tc>
          <w:tcPr>
            <w:tcW w:w="2217" w:type="dxa"/>
            <w:vMerge w:val="restart"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권리자별전송이력</w:t>
            </w:r>
          </w:p>
        </w:tc>
        <w:tc>
          <w:tcPr>
            <w:tcW w:w="2693" w:type="dxa"/>
            <w:vMerge w:val="restart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COPYRIGHTER</w:t>
            </w:r>
          </w:p>
        </w:tc>
        <w:tc>
          <w:tcPr>
            <w:tcW w:w="2693" w:type="dxa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COPYRIGHT_ID</w:t>
            </w:r>
          </w:p>
        </w:tc>
        <w:tc>
          <w:tcPr>
            <w:tcW w:w="1276" w:type="dxa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6193" w:rsidRPr="00507E62" w:rsidRDefault="0042619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426193" w:rsidRPr="00070815" w:rsidRDefault="00426193" w:rsidP="00593147">
            <w:pPr>
              <w:rPr>
                <w:rFonts w:ascii="굴림" w:hAnsi="굴림"/>
                <w:szCs w:val="20"/>
              </w:rPr>
            </w:pPr>
          </w:p>
        </w:tc>
      </w:tr>
      <w:tr w:rsidR="00426193" w:rsidRPr="00110CEF" w:rsidTr="00507E62">
        <w:tc>
          <w:tcPr>
            <w:tcW w:w="3278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RIGHT_NAME</w:t>
            </w:r>
          </w:p>
        </w:tc>
        <w:tc>
          <w:tcPr>
            <w:tcW w:w="1276" w:type="dxa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6193" w:rsidRPr="00507E62" w:rsidRDefault="0042619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426193" w:rsidRPr="00070815" w:rsidRDefault="00426193" w:rsidP="00593147">
            <w:pPr>
              <w:rPr>
                <w:rFonts w:ascii="굴림" w:hAnsi="굴림"/>
                <w:szCs w:val="20"/>
              </w:rPr>
            </w:pPr>
          </w:p>
        </w:tc>
      </w:tr>
      <w:tr w:rsidR="00426193" w:rsidRPr="00110CEF" w:rsidTr="00507E62">
        <w:tc>
          <w:tcPr>
            <w:tcW w:w="3278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426193" w:rsidRPr="00507E62" w:rsidRDefault="00426193" w:rsidP="00426193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RECEIVE_LOG</w:t>
            </w:r>
          </w:p>
        </w:tc>
        <w:tc>
          <w:tcPr>
            <w:tcW w:w="2693" w:type="dxa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REAL_FILE_NAME</w:t>
            </w:r>
          </w:p>
        </w:tc>
        <w:tc>
          <w:tcPr>
            <w:tcW w:w="1276" w:type="dxa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6193" w:rsidRPr="00507E62" w:rsidRDefault="0042619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426193" w:rsidRPr="00070815" w:rsidRDefault="00426193" w:rsidP="00593147">
            <w:pPr>
              <w:rPr>
                <w:rFonts w:ascii="굴림" w:hAnsi="굴림"/>
                <w:szCs w:val="20"/>
              </w:rPr>
            </w:pPr>
          </w:p>
        </w:tc>
      </w:tr>
      <w:tr w:rsidR="00426193" w:rsidRPr="00110CEF" w:rsidTr="00507E62">
        <w:tc>
          <w:tcPr>
            <w:tcW w:w="3278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6193" w:rsidRPr="00507E62" w:rsidRDefault="00426193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RECEIVE_DATE</w:t>
            </w:r>
          </w:p>
        </w:tc>
        <w:tc>
          <w:tcPr>
            <w:tcW w:w="1276" w:type="dxa"/>
          </w:tcPr>
          <w:p w:rsidR="00426193" w:rsidRPr="00507E62" w:rsidRDefault="00426193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426193" w:rsidRPr="00507E62" w:rsidRDefault="0042619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426193" w:rsidRPr="00070815" w:rsidRDefault="00426193" w:rsidP="00593147">
            <w:pPr>
              <w:rPr>
                <w:rFonts w:ascii="굴림" w:hAnsi="굴림"/>
                <w:szCs w:val="20"/>
              </w:rPr>
            </w:pPr>
          </w:p>
        </w:tc>
      </w:tr>
      <w:tr w:rsidR="00001CF8" w:rsidRPr="00110CEF" w:rsidTr="00507E62">
        <w:tc>
          <w:tcPr>
            <w:tcW w:w="3278" w:type="dxa"/>
            <w:vMerge w:val="restart"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VW_OSP_CON_LOG_V01</w:t>
            </w:r>
          </w:p>
        </w:tc>
        <w:tc>
          <w:tcPr>
            <w:tcW w:w="2217" w:type="dxa"/>
            <w:vMerge w:val="restart"/>
          </w:tcPr>
          <w:p w:rsidR="00001CF8" w:rsidRPr="00507E62" w:rsidRDefault="000D3956" w:rsidP="00593147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필드평가 콘텐츠 로그</w:t>
            </w:r>
          </w:p>
        </w:tc>
        <w:tc>
          <w:tcPr>
            <w:tcW w:w="2693" w:type="dxa"/>
            <w:vMerge w:val="restart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OSP_CON_LOG</w:t>
            </w:r>
          </w:p>
        </w:tc>
        <w:tc>
          <w:tcPr>
            <w:tcW w:w="2693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D_SEQ</w:t>
            </w:r>
          </w:p>
        </w:tc>
        <w:tc>
          <w:tcPr>
            <w:tcW w:w="1276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NUMBER</w:t>
            </w:r>
          </w:p>
        </w:tc>
        <w:tc>
          <w:tcPr>
            <w:tcW w:w="709" w:type="dxa"/>
          </w:tcPr>
          <w:p w:rsidR="00001CF8" w:rsidRPr="00507E62" w:rsidRDefault="00001CF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22</w:t>
            </w:r>
          </w:p>
        </w:tc>
        <w:tc>
          <w:tcPr>
            <w:tcW w:w="2268" w:type="dxa"/>
          </w:tcPr>
          <w:p w:rsidR="00001CF8" w:rsidRPr="00070815" w:rsidRDefault="00001CF8" w:rsidP="00593147">
            <w:pPr>
              <w:rPr>
                <w:rFonts w:ascii="굴림" w:hAnsi="굴림"/>
                <w:szCs w:val="20"/>
              </w:rPr>
            </w:pPr>
          </w:p>
        </w:tc>
      </w:tr>
      <w:tr w:rsidR="00001CF8" w:rsidRPr="00110CEF" w:rsidTr="00507E62">
        <w:tc>
          <w:tcPr>
            <w:tcW w:w="3278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REG_DATE</w:t>
            </w:r>
          </w:p>
        </w:tc>
        <w:tc>
          <w:tcPr>
            <w:tcW w:w="1276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001CF8" w:rsidRPr="00507E62" w:rsidRDefault="00001CF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</w:t>
            </w:r>
          </w:p>
        </w:tc>
        <w:tc>
          <w:tcPr>
            <w:tcW w:w="2268" w:type="dxa"/>
          </w:tcPr>
          <w:p w:rsidR="00001CF8" w:rsidRPr="00070815" w:rsidRDefault="00001CF8" w:rsidP="00593147">
            <w:pPr>
              <w:rPr>
                <w:rFonts w:ascii="굴림" w:hAnsi="굴림"/>
                <w:szCs w:val="20"/>
              </w:rPr>
            </w:pPr>
          </w:p>
        </w:tc>
      </w:tr>
      <w:tr w:rsidR="00001CF8" w:rsidRPr="00110CEF" w:rsidTr="00507E62">
        <w:tc>
          <w:tcPr>
            <w:tcW w:w="3278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001CF8" w:rsidRPr="00507E62" w:rsidRDefault="00001CF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001CF8" w:rsidRPr="00070815" w:rsidRDefault="00001CF8" w:rsidP="00593147">
            <w:pPr>
              <w:rPr>
                <w:rFonts w:ascii="굴림" w:hAnsi="굴림"/>
                <w:szCs w:val="20"/>
              </w:rPr>
            </w:pPr>
          </w:p>
        </w:tc>
      </w:tr>
      <w:tr w:rsidR="00001CF8" w:rsidRPr="00110CEF" w:rsidTr="00507E62">
        <w:tc>
          <w:tcPr>
            <w:tcW w:w="3278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TB_OSP_SITES_INFO</w:t>
            </w:r>
          </w:p>
        </w:tc>
        <w:tc>
          <w:tcPr>
            <w:tcW w:w="2693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PER_SNM</w:t>
            </w:r>
          </w:p>
        </w:tc>
        <w:tc>
          <w:tcPr>
            <w:tcW w:w="1276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001CF8" w:rsidRPr="00507E62" w:rsidRDefault="00001CF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001CF8" w:rsidRPr="00070815" w:rsidRDefault="00001CF8" w:rsidP="00593147">
            <w:pPr>
              <w:rPr>
                <w:rFonts w:ascii="굴림" w:hAnsi="굴림"/>
                <w:szCs w:val="20"/>
              </w:rPr>
            </w:pPr>
          </w:p>
        </w:tc>
      </w:tr>
      <w:tr w:rsidR="00001CF8" w:rsidRPr="00110CEF" w:rsidTr="00507E62">
        <w:tc>
          <w:tcPr>
            <w:tcW w:w="3278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SITE_SNM</w:t>
            </w:r>
          </w:p>
        </w:tc>
        <w:tc>
          <w:tcPr>
            <w:tcW w:w="1276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001CF8" w:rsidRPr="00507E62" w:rsidRDefault="00001CF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001CF8" w:rsidRPr="00070815" w:rsidRDefault="00001CF8" w:rsidP="00593147">
            <w:pPr>
              <w:rPr>
                <w:rFonts w:ascii="굴림" w:hAnsi="굴림"/>
                <w:szCs w:val="20"/>
              </w:rPr>
            </w:pPr>
          </w:p>
        </w:tc>
      </w:tr>
      <w:tr w:rsidR="00001CF8" w:rsidRPr="00110CEF" w:rsidTr="00507E62">
        <w:tc>
          <w:tcPr>
            <w:tcW w:w="3278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SITE_URL</w:t>
            </w:r>
          </w:p>
        </w:tc>
        <w:tc>
          <w:tcPr>
            <w:tcW w:w="1276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001CF8" w:rsidRPr="00507E62" w:rsidRDefault="00001CF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001CF8" w:rsidRPr="00070815" w:rsidRDefault="00001CF8" w:rsidP="00593147">
            <w:pPr>
              <w:rPr>
                <w:rFonts w:ascii="굴림" w:hAnsi="굴림"/>
                <w:szCs w:val="20"/>
              </w:rPr>
            </w:pPr>
          </w:p>
        </w:tc>
      </w:tr>
      <w:tr w:rsidR="00001CF8" w:rsidRPr="00110CEF" w:rsidTr="00507E62">
        <w:tc>
          <w:tcPr>
            <w:tcW w:w="3278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VW_TECH_DNA_MT_V01</w:t>
            </w:r>
          </w:p>
        </w:tc>
        <w:tc>
          <w:tcPr>
            <w:tcW w:w="2693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MK_NM</w:t>
            </w:r>
          </w:p>
        </w:tc>
        <w:tc>
          <w:tcPr>
            <w:tcW w:w="1276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001CF8" w:rsidRPr="00507E62" w:rsidRDefault="00001CF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001CF8" w:rsidRPr="00070815" w:rsidRDefault="00001CF8" w:rsidP="00593147">
            <w:pPr>
              <w:rPr>
                <w:rFonts w:ascii="굴림" w:hAnsi="굴림"/>
                <w:szCs w:val="20"/>
              </w:rPr>
            </w:pPr>
          </w:p>
        </w:tc>
      </w:tr>
      <w:tr w:rsidR="00001CF8" w:rsidRPr="00110CEF" w:rsidTr="00507E62">
        <w:tc>
          <w:tcPr>
            <w:tcW w:w="3278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001CF8" w:rsidRPr="00507E62" w:rsidRDefault="00001CF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MT_TYPE_NM</w:t>
            </w:r>
          </w:p>
        </w:tc>
        <w:tc>
          <w:tcPr>
            <w:tcW w:w="1276" w:type="dxa"/>
            <w:vAlign w:val="center"/>
          </w:tcPr>
          <w:p w:rsidR="00001CF8" w:rsidRPr="00507E62" w:rsidRDefault="00001CF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001CF8" w:rsidRPr="00507E62" w:rsidRDefault="00001CF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</w:t>
            </w:r>
          </w:p>
        </w:tc>
        <w:tc>
          <w:tcPr>
            <w:tcW w:w="2268" w:type="dxa"/>
          </w:tcPr>
          <w:p w:rsidR="00001CF8" w:rsidRPr="00070815" w:rsidRDefault="00001CF8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 w:val="restart"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VW_OSP_SITES_INFO_V01</w:t>
            </w:r>
          </w:p>
        </w:tc>
        <w:tc>
          <w:tcPr>
            <w:tcW w:w="2217" w:type="dxa"/>
            <w:vMerge w:val="restart"/>
          </w:tcPr>
          <w:p w:rsidR="002820F9" w:rsidRPr="00507E62" w:rsidRDefault="000D3956" w:rsidP="00593147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OSP 인증 회원 목록</w:t>
            </w:r>
          </w:p>
        </w:tc>
        <w:tc>
          <w:tcPr>
            <w:tcW w:w="2693" w:type="dxa"/>
            <w:vMerge w:val="restart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TB_OSP_SITES_INFO</w:t>
            </w: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PER_COM_TEL_NO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PER_EM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PER_HP_NO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PER_SNM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SITE_SNM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SITE_URL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TMIS_MEMBER_INFO</w:t>
            </w: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COMPANY_NM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MEM_AUTH_CD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MEM_TP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TECH_ID_TO_OSP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TECH_NM_TO_OSP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2820F9" w:rsidRPr="00110CEF" w:rsidTr="00507E62">
        <w:tc>
          <w:tcPr>
            <w:tcW w:w="3278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2820F9" w:rsidRPr="00507E62" w:rsidRDefault="002820F9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USER_NM</w:t>
            </w:r>
          </w:p>
        </w:tc>
        <w:tc>
          <w:tcPr>
            <w:tcW w:w="1276" w:type="dxa"/>
            <w:vAlign w:val="center"/>
          </w:tcPr>
          <w:p w:rsidR="002820F9" w:rsidRPr="00507E62" w:rsidRDefault="002820F9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2820F9" w:rsidRPr="00507E62" w:rsidRDefault="002820F9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2820F9" w:rsidRPr="00070815" w:rsidRDefault="002820F9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 w:val="restart"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VW_OSP_SITES_INFO_V02</w:t>
            </w:r>
          </w:p>
        </w:tc>
        <w:tc>
          <w:tcPr>
            <w:tcW w:w="2217" w:type="dxa"/>
            <w:vMerge w:val="restart"/>
          </w:tcPr>
          <w:p w:rsidR="00720E8D" w:rsidRPr="00507E62" w:rsidRDefault="000D3956" w:rsidP="00593147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OSP 회원 전체 목록</w:t>
            </w:r>
          </w:p>
        </w:tc>
        <w:tc>
          <w:tcPr>
            <w:tcW w:w="2693" w:type="dxa"/>
            <w:vMerge w:val="restart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TB_OSP_SITES_INFO</w:t>
            </w: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OSP_VER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PER_COM_TEL_NO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PER_EM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PER_HP_NO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PER_SNM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REG_DT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DATE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SITE_SNM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SITE_URL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SKILL_PER_COM_TEL_NO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SKILL_PER_EM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SKILL_PER_HP_NO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SKILL_PER_SNM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720E8D" w:rsidRPr="00110CEF" w:rsidTr="00507E62">
        <w:tc>
          <w:tcPr>
            <w:tcW w:w="3278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20E8D" w:rsidRPr="00507E62" w:rsidRDefault="00720E8D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TMIS_MEMBER_INFO</w:t>
            </w:r>
          </w:p>
        </w:tc>
        <w:tc>
          <w:tcPr>
            <w:tcW w:w="2693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COMPANY_NM</w:t>
            </w:r>
          </w:p>
        </w:tc>
        <w:tc>
          <w:tcPr>
            <w:tcW w:w="1276" w:type="dxa"/>
            <w:vAlign w:val="center"/>
          </w:tcPr>
          <w:p w:rsidR="00720E8D" w:rsidRPr="00507E62" w:rsidRDefault="00720E8D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20E8D" w:rsidRPr="00507E62" w:rsidRDefault="00720E8D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720E8D" w:rsidRPr="00070815" w:rsidRDefault="00720E8D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 w:val="restart"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VW_OSP_SITES_INFO_V03</w:t>
            </w:r>
          </w:p>
        </w:tc>
        <w:tc>
          <w:tcPr>
            <w:tcW w:w="2217" w:type="dxa"/>
            <w:vMerge w:val="restart"/>
          </w:tcPr>
          <w:p w:rsidR="008A725A" w:rsidRPr="00507E62" w:rsidRDefault="000D3956" w:rsidP="00593147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OSP 회원 전체 상세 목록</w:t>
            </w:r>
          </w:p>
        </w:tc>
        <w:tc>
          <w:tcPr>
            <w:tcW w:w="2693" w:type="dxa"/>
            <w:vMerge w:val="restart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TMIS_MEMBER_INFO</w:t>
            </w: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COMPANY_NM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MEM_AUTH_CD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MEM_TP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TECH_ID_TO_OSP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TECH_NM_TO_OSP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USER_NM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VW_OSP_SITES_INFO_V02</w:t>
            </w: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COMPANY_NM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PER_COM_TEL_NO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PER_EM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PER_HP_NO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PER_SNM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8A725A" w:rsidRPr="00110CEF" w:rsidTr="00507E62">
        <w:tc>
          <w:tcPr>
            <w:tcW w:w="3278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A725A" w:rsidRPr="00507E62" w:rsidRDefault="008A725A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SITE_SNM</w:t>
            </w:r>
          </w:p>
        </w:tc>
        <w:tc>
          <w:tcPr>
            <w:tcW w:w="1276" w:type="dxa"/>
            <w:vAlign w:val="center"/>
          </w:tcPr>
          <w:p w:rsidR="008A725A" w:rsidRPr="00507E62" w:rsidRDefault="008A725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A725A" w:rsidRPr="00507E62" w:rsidRDefault="008A725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A725A" w:rsidRPr="00070815" w:rsidRDefault="008A725A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 w:val="restart"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VW_OSP_SITES_INFO_V04</w:t>
            </w:r>
          </w:p>
        </w:tc>
        <w:tc>
          <w:tcPr>
            <w:tcW w:w="2217" w:type="dxa"/>
            <w:vMerge w:val="restart"/>
          </w:tcPr>
          <w:p w:rsidR="00E62BB8" w:rsidRPr="00507E62" w:rsidRDefault="000D3956" w:rsidP="00593147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필드 테스트 신청 OSP 목록</w:t>
            </w:r>
          </w:p>
        </w:tc>
        <w:tc>
          <w:tcPr>
            <w:tcW w:w="2693" w:type="dxa"/>
            <w:vMerge w:val="restart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PES_FIELD_TEST_OSP</w:t>
            </w: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HOMEPAGE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REG_DATE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DATE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TB_OSP_SITES_INFO</w:t>
            </w: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PER_COM_TEL_NO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PER_EM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PER_HP_NO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PER_SNM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SITE_SNM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SITE_URL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TMIS_MEMBER_INFO</w:t>
            </w: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COMPANY_NM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MEM_AUTH_CD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MEM_TP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TECH_ID_TO_OSP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TECH_NM_TO_OSP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TECH_USER_ID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E62BB8" w:rsidRPr="00110CEF" w:rsidTr="00507E62">
        <w:tc>
          <w:tcPr>
            <w:tcW w:w="3278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2BB8" w:rsidRPr="00507E62" w:rsidRDefault="00E62BB8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USER_NM</w:t>
            </w:r>
          </w:p>
        </w:tc>
        <w:tc>
          <w:tcPr>
            <w:tcW w:w="1276" w:type="dxa"/>
            <w:vAlign w:val="center"/>
          </w:tcPr>
          <w:p w:rsidR="00E62BB8" w:rsidRPr="00507E62" w:rsidRDefault="00E62BB8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E62BB8" w:rsidRPr="00507E62" w:rsidRDefault="00E62BB8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E62BB8" w:rsidRPr="00070815" w:rsidRDefault="00E62BB8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 w:val="restart"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VW_PES_FIELD_TEST_OSP_V01</w:t>
            </w:r>
          </w:p>
        </w:tc>
        <w:tc>
          <w:tcPr>
            <w:tcW w:w="2217" w:type="dxa"/>
            <w:vMerge w:val="restart"/>
          </w:tcPr>
          <w:p w:rsidR="008D5B24" w:rsidRPr="00507E62" w:rsidRDefault="00B0693C" w:rsidP="00593147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필드 테스트 결과</w:t>
            </w:r>
          </w:p>
        </w:tc>
        <w:tc>
          <w:tcPr>
            <w:tcW w:w="2693" w:type="dxa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PES_RESULT</w:t>
            </w:r>
          </w:p>
        </w:tc>
        <w:tc>
          <w:tcPr>
            <w:tcW w:w="2693" w:type="dxa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CERTI_NUM</w:t>
            </w:r>
          </w:p>
        </w:tc>
        <w:tc>
          <w:tcPr>
            <w:tcW w:w="1276" w:type="dxa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PES_FIELD_TEST_OSP</w:t>
            </w:r>
          </w:p>
        </w:tc>
        <w:tc>
          <w:tcPr>
            <w:tcW w:w="2693" w:type="dxa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PASSY</w:t>
            </w:r>
          </w:p>
        </w:tc>
        <w:tc>
          <w:tcPr>
            <w:tcW w:w="1276" w:type="dxa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NUMBER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22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PASSN</w:t>
            </w:r>
          </w:p>
        </w:tc>
        <w:tc>
          <w:tcPr>
            <w:tcW w:w="1276" w:type="dxa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NUMBER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22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 w:val="restart"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VW_PES_FIELD_TEST_OSP_V02</w:t>
            </w:r>
          </w:p>
        </w:tc>
        <w:tc>
          <w:tcPr>
            <w:tcW w:w="2217" w:type="dxa"/>
            <w:vMerge w:val="restart"/>
          </w:tcPr>
          <w:p w:rsidR="008D5B24" w:rsidRPr="00507E62" w:rsidRDefault="00B0693C" w:rsidP="00593147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 xml:space="preserve">필드 테스트 </w:t>
            </w:r>
            <w:r>
              <w:rPr>
                <w:rFonts w:ascii="굴림" w:hAnsi="굴림"/>
                <w:color w:val="000000"/>
                <w:szCs w:val="20"/>
              </w:rPr>
              <w:t xml:space="preserve">대상 </w:t>
            </w:r>
            <w:r>
              <w:rPr>
                <w:rFonts w:ascii="굴림" w:hAnsi="굴림" w:hint="eastAsia"/>
                <w:color w:val="000000"/>
                <w:szCs w:val="20"/>
              </w:rPr>
              <w:t>OSP 정보</w:t>
            </w:r>
          </w:p>
        </w:tc>
        <w:tc>
          <w:tcPr>
            <w:tcW w:w="2693" w:type="dxa"/>
            <w:vMerge w:val="restart"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PES_FIELD_TEST_OSP</w:t>
            </w: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BIZ_NM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CONT_GB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HOMEPAGE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LOG_FILE_NAME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250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OSP_NAME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PASS_YN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6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RECEIPT_NO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UPLOAD_ID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5B24" w:rsidRPr="00110CEF" w:rsidTr="00507E62">
        <w:tc>
          <w:tcPr>
            <w:tcW w:w="3278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5B24" w:rsidRPr="00507E62" w:rsidRDefault="008D5B2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5B24" w:rsidRPr="00507E62" w:rsidRDefault="008D5B2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UPLOAD_PASS</w:t>
            </w:r>
          </w:p>
        </w:tc>
        <w:tc>
          <w:tcPr>
            <w:tcW w:w="1276" w:type="dxa"/>
          </w:tcPr>
          <w:p w:rsidR="008D5B24" w:rsidRPr="00507E62" w:rsidRDefault="008D5B24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D5B24" w:rsidRPr="00507E62" w:rsidRDefault="008D5B24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D5B24" w:rsidRPr="00070815" w:rsidRDefault="008D5B2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 w:val="restart"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VW_PES_RECEIPT_V01</w:t>
            </w:r>
          </w:p>
        </w:tc>
        <w:tc>
          <w:tcPr>
            <w:tcW w:w="2217" w:type="dxa"/>
            <w:vMerge w:val="restart"/>
          </w:tcPr>
          <w:p w:rsidR="008D21E4" w:rsidRPr="00507E62" w:rsidRDefault="00B0693C" w:rsidP="00C42725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성능평가 최종 결과(</w:t>
            </w:r>
            <w:r w:rsidR="00C42725">
              <w:rPr>
                <w:rFonts w:ascii="굴림" w:hAnsi="굴림" w:hint="eastAsia"/>
                <w:color w:val="000000"/>
                <w:szCs w:val="20"/>
              </w:rPr>
              <w:t>필터링</w:t>
            </w:r>
            <w:r w:rsidR="00C42725">
              <w:rPr>
                <w:rFonts w:ascii="굴림" w:hAnsi="굴림"/>
                <w:color w:val="000000"/>
                <w:szCs w:val="20"/>
              </w:rPr>
              <w:t>_</w:t>
            </w:r>
            <w:r w:rsidR="00C42725">
              <w:rPr>
                <w:rFonts w:ascii="굴림" w:hAnsi="굴림" w:hint="eastAsia"/>
                <w:color w:val="000000"/>
                <w:szCs w:val="20"/>
              </w:rPr>
              <w:t>워터마킹</w:t>
            </w:r>
            <w:r>
              <w:rPr>
                <w:rFonts w:ascii="굴림" w:hAnsi="굴림" w:hint="eastAsia"/>
                <w:color w:val="000000"/>
                <w:szCs w:val="20"/>
              </w:rPr>
              <w:t>)</w:t>
            </w:r>
          </w:p>
        </w:tc>
        <w:tc>
          <w:tcPr>
            <w:tcW w:w="2693" w:type="dxa"/>
            <w:vMerge w:val="restart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PES_RECEIPT</w:t>
            </w: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ADDR1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ADDR2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ATTACK_TEST_YN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AUDIO_TEST_YN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BIZ_AREA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BIZ_NO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BIZ_OP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CEO_NM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CREATE_YM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6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EMBEDDER_NM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EXTRACT_NM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FTP_ID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FTP_IP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FTP_PASS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  <w:vAlign w:val="center"/>
          </w:tcPr>
          <w:p w:rsidR="008D21E4" w:rsidRPr="00507E62" w:rsidRDefault="008D21E4" w:rsidP="00A850CE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FTP_PATH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593147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FTP_PORT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8D21E4" w:rsidRPr="00070815" w:rsidRDefault="008D21E4" w:rsidP="00593147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HOMEPAGE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LAST_PROC_STATUS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4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LOGO_FILE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PROGRAM_DESC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PROGRAM_VER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PROTOCOL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4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PWD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RECEIPT_DATE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DATE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RECEIPT_MEMO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3000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RECOGNIZE_NM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SUBSET_NM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TECH_DEPT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TECH_EMAIL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TECH_FAX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TECH_HP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TECH_OP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TECH_TITLE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TEST_GB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USE_OS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VIDEO_TEST_YN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ZIP_NO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PES_RECEIPT_MODULE</w:t>
            </w: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FILE_NAME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250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PES_RESULT</w:t>
            </w: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CERTI_DAY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CERTI_NUM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CONT_GB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PASS_YN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PROGRAM_NM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RESTRICT_YN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8D21E4" w:rsidRPr="00110CEF" w:rsidTr="00507E62">
        <w:tc>
          <w:tcPr>
            <w:tcW w:w="3278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D21E4" w:rsidRPr="00507E62" w:rsidRDefault="008D21E4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VALID_TO</w:t>
            </w:r>
          </w:p>
        </w:tc>
        <w:tc>
          <w:tcPr>
            <w:tcW w:w="1276" w:type="dxa"/>
            <w:vAlign w:val="center"/>
          </w:tcPr>
          <w:p w:rsidR="008D21E4" w:rsidRPr="00507E62" w:rsidRDefault="008D21E4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8D21E4" w:rsidRPr="00507E62" w:rsidRDefault="008D21E4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</w:t>
            </w:r>
          </w:p>
        </w:tc>
        <w:tc>
          <w:tcPr>
            <w:tcW w:w="2268" w:type="dxa"/>
          </w:tcPr>
          <w:p w:rsidR="008D21E4" w:rsidRPr="00070815" w:rsidRDefault="008D21E4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 w:val="restart"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VW_PES_RECEIPT_V02</w:t>
            </w:r>
          </w:p>
        </w:tc>
        <w:tc>
          <w:tcPr>
            <w:tcW w:w="2217" w:type="dxa"/>
            <w:vMerge w:val="restart"/>
          </w:tcPr>
          <w:p w:rsidR="00557E7A" w:rsidRPr="00507E62" w:rsidRDefault="00B0693C" w:rsidP="00A850CE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성능평가 최종 결과</w:t>
            </w:r>
            <w:r w:rsidR="00C42725">
              <w:rPr>
                <w:rFonts w:ascii="굴림" w:hAnsi="굴림" w:hint="eastAsia"/>
                <w:color w:val="000000"/>
                <w:szCs w:val="20"/>
              </w:rPr>
              <w:t>(필드평가)</w:t>
            </w:r>
          </w:p>
        </w:tc>
        <w:tc>
          <w:tcPr>
            <w:tcW w:w="2693" w:type="dxa"/>
            <w:vMerge w:val="restart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PES_RECEIPT</w:t>
            </w: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ADDR1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ADDR2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ATTACK_TEST_YN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AUDIO_TEST_YN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BIZ_AREA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BIZ_NM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BIZ_NO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BIZ_OP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CEO_NM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CREATE_YM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6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EMBEDDER_NM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EXTRACT_NM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FTP_ID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FTP_IP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FTP_PASS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FTP_PATH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FTP_PORT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HOMEPAGE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LAST_PROC_STATUS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4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LOGO_FILE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PROGRAM_DESC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PROGRAM_NM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PROGRAM_VER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PROTOCOL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4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PWD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RECEIPT_DATE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DATE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RECEIPT_MEMO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3000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RECOGNIZE_NM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SUBSET_NM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TECH_DEPT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TECH_EMAIL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TECH_FAX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TECH_HP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TECH_NM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TECH_OP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TECH_TITLE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TEST_GB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USE_OS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VIDEO_TEST_YN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ZIP_NO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PES_RESULT</w:t>
            </w: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CERTI_NUM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CONT_GB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VW_PES_RECEIPT_V01</w:t>
            </w: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CERTI_NUM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CONT_GB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557E7A" w:rsidRPr="00110CEF" w:rsidTr="00507E62">
        <w:tc>
          <w:tcPr>
            <w:tcW w:w="3278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57E7A" w:rsidRPr="00507E62" w:rsidRDefault="00557E7A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TEST_GB</w:t>
            </w:r>
          </w:p>
        </w:tc>
        <w:tc>
          <w:tcPr>
            <w:tcW w:w="1276" w:type="dxa"/>
            <w:vAlign w:val="center"/>
          </w:tcPr>
          <w:p w:rsidR="00557E7A" w:rsidRPr="00507E62" w:rsidRDefault="00557E7A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557E7A" w:rsidRPr="00507E62" w:rsidRDefault="00557E7A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268" w:type="dxa"/>
          </w:tcPr>
          <w:p w:rsidR="00557E7A" w:rsidRPr="00070815" w:rsidRDefault="00557E7A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 w:val="restart"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VW_PES_RECEIPT_V03</w:t>
            </w:r>
          </w:p>
        </w:tc>
        <w:tc>
          <w:tcPr>
            <w:tcW w:w="2217" w:type="dxa"/>
            <w:vMerge w:val="restart"/>
          </w:tcPr>
          <w:p w:rsidR="00154820" w:rsidRPr="00507E62" w:rsidRDefault="00C42725" w:rsidP="00B0693C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성능평가 최종 결과(필드평가_성능평가접수포함)</w:t>
            </w:r>
          </w:p>
        </w:tc>
        <w:tc>
          <w:tcPr>
            <w:tcW w:w="2693" w:type="dxa"/>
            <w:vMerge w:val="restart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PES_RECEIPT</w:t>
            </w: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ADDR1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ADDR2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ATTACK_TEST_YN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AUDIO_TEST_YN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BIZ_AREA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100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BIZ_NO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BIZ_OP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CEO_NM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CREATE_YM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6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EMBEDDER_NM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EXTRACT_NM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FTP_ID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FTP_IP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FTP_PASS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FTP_PATH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FTP_PORT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HOMEPAGE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LAST_PROC_STATUS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4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LOGO_FILE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PROGRAM_DESC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2000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PROGRAM_VER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PROTOCOL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4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PWD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RECEIPT_DATE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DATE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RECEIPT_MEMO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3000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RECOGNIZE_NM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SUBSET_NM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TECH_DEPT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TECH_EMAIL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TECH_FAX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TECH_HP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TECH_OP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TECH_TITLE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TEST_GB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USE_OS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30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VIDEO_TEST_YN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ZIP_NO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PES_RESULT</w:t>
            </w: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CERTI_DAY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CERTI_NUM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CONT_GB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PROGRAM_NM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154820" w:rsidRPr="00110CEF" w:rsidTr="00507E62">
        <w:tc>
          <w:tcPr>
            <w:tcW w:w="3278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154820" w:rsidRPr="00507E62" w:rsidRDefault="0015482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VALID_TO</w:t>
            </w:r>
          </w:p>
        </w:tc>
        <w:tc>
          <w:tcPr>
            <w:tcW w:w="1276" w:type="dxa"/>
            <w:vAlign w:val="center"/>
          </w:tcPr>
          <w:p w:rsidR="00154820" w:rsidRPr="00507E62" w:rsidRDefault="00154820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154820" w:rsidRPr="00507E62" w:rsidRDefault="00154820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</w:t>
            </w:r>
          </w:p>
        </w:tc>
        <w:tc>
          <w:tcPr>
            <w:tcW w:w="2268" w:type="dxa"/>
          </w:tcPr>
          <w:p w:rsidR="00154820" w:rsidRPr="00070815" w:rsidRDefault="00154820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 w:val="restart"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VW_PES_RECEIPT_V04</w:t>
            </w:r>
          </w:p>
        </w:tc>
        <w:tc>
          <w:tcPr>
            <w:tcW w:w="2217" w:type="dxa"/>
            <w:vMerge w:val="restart"/>
          </w:tcPr>
          <w:p w:rsidR="0073069C" w:rsidRPr="00507E62" w:rsidRDefault="00C42725" w:rsidP="00A850CE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color w:val="000000"/>
                <w:szCs w:val="20"/>
              </w:rPr>
              <w:t>성능평가 최종 결과(필터링</w:t>
            </w:r>
            <w:r>
              <w:rPr>
                <w:rFonts w:ascii="굴림" w:hAnsi="굴림"/>
                <w:color w:val="000000"/>
                <w:szCs w:val="20"/>
              </w:rPr>
              <w:t>_</w:t>
            </w:r>
            <w:r>
              <w:rPr>
                <w:rFonts w:ascii="굴림" w:hAnsi="굴림" w:hint="eastAsia"/>
                <w:color w:val="000000"/>
                <w:szCs w:val="20"/>
              </w:rPr>
              <w:t>워터마킹_필드평가)</w:t>
            </w:r>
          </w:p>
        </w:tc>
        <w:tc>
          <w:tcPr>
            <w:tcW w:w="2693" w:type="dxa"/>
            <w:vMerge w:val="restart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VW_PES_RECEIPT_V01</w:t>
            </w: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CERTI_DAY_VALID_TO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17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CERTI_NUM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CONT_GB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EXTRACT_NM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FILE_NAME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250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FTP_ID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FTP_IP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FTP_PASS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FTP_PATH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FTP_PORT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LAST_PROC_STATUS_NM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12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PASS_YN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PROGRAM_NM_VER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72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PROTOCOL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4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RECEIPT_DATE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RECEIPT_NO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RECEIPT_NO_FF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RECOGNIZE_NM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RESTRICT_YN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SUBSET_NM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TEST_GB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 w:val="restart"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VW_PES_RECEIPT_V041</w:t>
            </w:r>
          </w:p>
        </w:tc>
        <w:tc>
          <w:tcPr>
            <w:tcW w:w="2217" w:type="dxa"/>
            <w:vMerge w:val="restart"/>
          </w:tcPr>
          <w:p w:rsidR="0073069C" w:rsidRPr="00507E62" w:rsidRDefault="00C42725" w:rsidP="00A850CE">
            <w:pPr>
              <w:rPr>
                <w:rFonts w:ascii="굴림" w:hAnsi="굴림"/>
                <w:color w:val="000000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필드평가 테스트 대상 </w:t>
            </w:r>
            <w:r>
              <w:rPr>
                <w:rFonts w:ascii="굴림" w:hAnsi="굴림"/>
                <w:szCs w:val="20"/>
              </w:rPr>
              <w:t>osp</w:t>
            </w:r>
            <w:r>
              <w:rPr>
                <w:rFonts w:ascii="굴림" w:hAnsi="굴림" w:hint="eastAsia"/>
                <w:szCs w:val="20"/>
              </w:rPr>
              <w:t>목록</w:t>
            </w:r>
          </w:p>
        </w:tc>
        <w:tc>
          <w:tcPr>
            <w:tcW w:w="2693" w:type="dxa"/>
            <w:vMerge w:val="restart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VW_PES_RECEIPT_V041</w:t>
            </w: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OSP_NAME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50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RECEIPT_DATE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DATE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CONT_GB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CERTI_NUM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RECEIPT_NO_FF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USERID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TEST_GB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LAST_PROC_STATUS_NM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CERTI_DAY_VALID_TO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17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PROGRAM_NM_VER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72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PASS_YN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RESTRICT_YN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CHAR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FILE_NAME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250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HOMEPAGE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80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RECEIPT_NO</w:t>
            </w:r>
          </w:p>
        </w:tc>
        <w:tc>
          <w:tcPr>
            <w:tcW w:w="1276" w:type="dxa"/>
            <w:vAlign w:val="center"/>
          </w:tcPr>
          <w:p w:rsidR="0073069C" w:rsidRPr="00507E62" w:rsidRDefault="0073069C">
            <w:pPr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 w:cs="굴림"/>
                <w:color w:val="000000"/>
                <w:szCs w:val="20"/>
              </w:rPr>
            </w:pPr>
            <w:r w:rsidRPr="00507E62">
              <w:rPr>
                <w:rFonts w:ascii="굴림" w:hAnsi="굴림" w:hint="eastAsia"/>
                <w:color w:val="000000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070815" w:rsidRDefault="0073069C" w:rsidP="00A850CE">
            <w:pPr>
              <w:rPr>
                <w:rFonts w:ascii="굴림" w:hAnsi="굴림"/>
                <w:szCs w:val="20"/>
              </w:rPr>
            </w:pPr>
          </w:p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PES_FIELD_TEST_OSP</w:t>
            </w: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CONT_GB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HOMEPAGE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OSP_NAME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PASS_YN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RECEIPT_NO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VW_PES_RECEIPT_V01</w:t>
            </w: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CERTI_DAY_VALID_TO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17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CERTI_NUM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CONT_GB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FILE_NAME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250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HOMEPAGE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LAST_PROC_STATUS_NM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12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PASS_YN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PROGRAM_NM_VER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72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RECEIPT_DATE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RECEIPT_NO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RECEIPT_NO_FF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RESTRICT_YN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TEST_GB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VW_PES_RECEIPT_V02</w:t>
            </w: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CERTI_NUM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CONT_GB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HOMEPAGE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LAST_PROC_STATUS_NM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12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RECEIPT_DATE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RECEIPT_NO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RECEIPT_NO_FF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TEST_GB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73069C" w:rsidRPr="00110CEF" w:rsidTr="00507E62">
        <w:tc>
          <w:tcPr>
            <w:tcW w:w="3278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73069C" w:rsidRPr="00507E62" w:rsidRDefault="0073069C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73069C" w:rsidRPr="00507E62" w:rsidRDefault="0073069C" w:rsidP="00D55AE2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73069C" w:rsidRPr="00507E62" w:rsidRDefault="0073069C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73069C" w:rsidRPr="002A18E8" w:rsidRDefault="0073069C" w:rsidP="00D55AE2"/>
        </w:tc>
      </w:tr>
      <w:tr w:rsidR="004229B3" w:rsidRPr="00110CEF" w:rsidTr="00507E62">
        <w:tc>
          <w:tcPr>
            <w:tcW w:w="3278" w:type="dxa"/>
            <w:vMerge w:val="restart"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VW_SKILL_OSP_SITE_V01</w:t>
            </w:r>
          </w:p>
        </w:tc>
        <w:tc>
          <w:tcPr>
            <w:tcW w:w="2217" w:type="dxa"/>
            <w:vMerge w:val="restart"/>
          </w:tcPr>
          <w:p w:rsidR="004229B3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기술적조치 신청 osp회원 정보 맵핑</w:t>
            </w:r>
          </w:p>
        </w:tc>
        <w:tc>
          <w:tcPr>
            <w:tcW w:w="2693" w:type="dxa"/>
            <w:vMerge w:val="restart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CONT_POLICY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POLICY_APLY_FR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POLICY_APLY_TO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VW_OSP_SITES_INFO_V03</w:t>
            </w: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4229B3" w:rsidRPr="00110CEF" w:rsidTr="00507E62">
        <w:tc>
          <w:tcPr>
            <w:tcW w:w="3278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4229B3" w:rsidRPr="00507E62" w:rsidRDefault="004229B3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4229B3" w:rsidRPr="00507E62" w:rsidRDefault="004229B3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4229B3" w:rsidRPr="00507E62" w:rsidRDefault="004229B3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4229B3" w:rsidRPr="00871D17" w:rsidRDefault="004229B3" w:rsidP="00622EE8"/>
        </w:tc>
      </w:tr>
      <w:tr w:rsidR="00630889" w:rsidRPr="00110CEF" w:rsidTr="00507E62">
        <w:tc>
          <w:tcPr>
            <w:tcW w:w="3278" w:type="dxa"/>
            <w:vMerge w:val="restart"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VW_SKILL_OSP_SITE_V02</w:t>
            </w:r>
          </w:p>
        </w:tc>
        <w:tc>
          <w:tcPr>
            <w:tcW w:w="2217" w:type="dxa"/>
            <w:vMerge w:val="restart"/>
          </w:tcPr>
          <w:p w:rsidR="00630889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기술적조치 신청 osp 목록</w:t>
            </w:r>
          </w:p>
        </w:tc>
        <w:tc>
          <w:tcPr>
            <w:tcW w:w="2693" w:type="dxa"/>
            <w:vMerge w:val="restart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STATE_YN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STATE_YN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630889" w:rsidRPr="00110CEF" w:rsidTr="00507E62">
        <w:tc>
          <w:tcPr>
            <w:tcW w:w="3278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30889" w:rsidRPr="00507E62" w:rsidRDefault="0063088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630889" w:rsidRPr="00507E62" w:rsidRDefault="00630889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30889" w:rsidRPr="00507E62" w:rsidRDefault="0063088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30889" w:rsidRPr="00EE3DEB" w:rsidRDefault="00630889" w:rsidP="00622EE8"/>
        </w:tc>
      </w:tr>
      <w:tr w:rsidR="00B30995" w:rsidRPr="00110CEF" w:rsidTr="00507E62">
        <w:tc>
          <w:tcPr>
            <w:tcW w:w="3278" w:type="dxa"/>
            <w:vMerge w:val="restart"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VW_SKILL_OSP_SITE_V03</w:t>
            </w:r>
          </w:p>
        </w:tc>
        <w:tc>
          <w:tcPr>
            <w:tcW w:w="2217" w:type="dxa"/>
            <w:vMerge w:val="restart"/>
          </w:tcPr>
          <w:p w:rsidR="00B30995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기술적조치osp 별 콘텐츠 정보</w:t>
            </w:r>
          </w:p>
        </w:tc>
        <w:tc>
          <w:tcPr>
            <w:tcW w:w="2693" w:type="dxa"/>
            <w:vMerge w:val="restart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CONT_POLICY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CPY_DT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EMAIL_SEND_DT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EMAIL_SEND_NO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POLICY_APLY_FR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POLICY_APLY_TO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STATE_YN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TECH_DNA_MT</w:t>
            </w: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MK_NM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MT_TYPE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30995" w:rsidRPr="00110CEF" w:rsidTr="00507E62">
        <w:tc>
          <w:tcPr>
            <w:tcW w:w="3278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30995" w:rsidRPr="00507E62" w:rsidRDefault="00B30995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B30995" w:rsidRPr="00507E62" w:rsidRDefault="00B30995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B30995" w:rsidRPr="00507E62" w:rsidRDefault="00B30995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B30995" w:rsidRPr="00070815" w:rsidRDefault="00B30995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 w:val="restart"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lastRenderedPageBreak/>
              <w:t>VW_SKILL_OSP_SITE_V04</w:t>
            </w:r>
          </w:p>
        </w:tc>
        <w:tc>
          <w:tcPr>
            <w:tcW w:w="2217" w:type="dxa"/>
            <w:vMerge w:val="restart"/>
          </w:tcPr>
          <w:p w:rsidR="00B23E88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기술적조치osp 별 요청 정보1</w:t>
            </w:r>
          </w:p>
        </w:tc>
        <w:tc>
          <w:tcPr>
            <w:tcW w:w="2693" w:type="dxa"/>
            <w:vMerge w:val="restart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CONT_POLICY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CPY_DT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EMAIL_SEND_DT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EMAIL_SEND_NO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POLICY_APLY_FR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34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POLICY_APLY_TO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34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STATE_YN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B23E88" w:rsidRPr="00110CEF" w:rsidTr="00507E62">
        <w:tc>
          <w:tcPr>
            <w:tcW w:w="3278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B23E88" w:rsidRPr="00507E62" w:rsidRDefault="00B23E8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B23E88" w:rsidRPr="00507E62" w:rsidRDefault="00B23E8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B23E88" w:rsidRPr="00507E62" w:rsidRDefault="00B23E8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B23E88" w:rsidRPr="00070815" w:rsidRDefault="00B23E88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 w:val="restart"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VW_SKILL_OSP_SITE_V05</w:t>
            </w:r>
          </w:p>
        </w:tc>
        <w:tc>
          <w:tcPr>
            <w:tcW w:w="2217" w:type="dxa"/>
            <w:vMerge w:val="restart"/>
          </w:tcPr>
          <w:p w:rsidR="0092779F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기술적조치osp 별 요청 정보</w:t>
            </w:r>
            <w:r>
              <w:rPr>
                <w:rFonts w:ascii="굴림" w:hAnsi="굴림" w:hint="eastAsia"/>
                <w:color w:val="000000"/>
                <w:szCs w:val="20"/>
              </w:rPr>
              <w:t>2</w:t>
            </w:r>
          </w:p>
        </w:tc>
        <w:tc>
          <w:tcPr>
            <w:tcW w:w="2693" w:type="dxa"/>
            <w:vMerge w:val="restart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CONT_POLICY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CPY_DT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EMAIL_SEND_DT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EMAIL_SEND_NO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POLICY_APLY_FR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34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POLICY_APLY_TO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34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STATE_YN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TECH_USER_ID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92779F" w:rsidRPr="00110CEF" w:rsidTr="00507E62">
        <w:tc>
          <w:tcPr>
            <w:tcW w:w="3278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92779F" w:rsidRPr="00507E62" w:rsidRDefault="0092779F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92779F" w:rsidRPr="00507E62" w:rsidRDefault="0092779F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92779F" w:rsidRPr="00507E62" w:rsidRDefault="0092779F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92779F" w:rsidRPr="00070815" w:rsidRDefault="0092779F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 w:val="restart"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VW_SKILL_OSP_SITE_V06</w:t>
            </w:r>
          </w:p>
        </w:tc>
        <w:tc>
          <w:tcPr>
            <w:tcW w:w="2217" w:type="dxa"/>
            <w:vMerge w:val="restart"/>
          </w:tcPr>
          <w:p w:rsidR="00622EE8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기술적조치osp 목록</w:t>
            </w:r>
          </w:p>
        </w:tc>
        <w:tc>
          <w:tcPr>
            <w:tcW w:w="2693" w:type="dxa"/>
            <w:vMerge w:val="restart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CONT_POLICY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CPY_DT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EMAIL_SEND_DT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EMAIL_SEND_NO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POLICY_APLY_FR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POLICY_APLY_TO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STATE_YN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 w:val="restart"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VW_SKILL_OSP_SITE_V07</w:t>
            </w:r>
          </w:p>
        </w:tc>
        <w:tc>
          <w:tcPr>
            <w:tcW w:w="2217" w:type="dxa"/>
            <w:vMerge w:val="restart"/>
          </w:tcPr>
          <w:p w:rsidR="00622EE8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기술적조치osp별 기술업체 전체 목록</w:t>
            </w: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TECH_ID_TO_OSP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622EE8" w:rsidRPr="00110CEF" w:rsidTr="00507E62">
        <w:tc>
          <w:tcPr>
            <w:tcW w:w="3278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622EE8" w:rsidRPr="00507E62" w:rsidRDefault="00622EE8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622EE8" w:rsidRPr="00507E62" w:rsidRDefault="00622EE8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622EE8" w:rsidRPr="00507E62" w:rsidRDefault="00622EE8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622EE8" w:rsidRPr="00070815" w:rsidRDefault="00622EE8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 w:val="restart"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VW_TECH_DNA_FL_V01</w:t>
            </w:r>
          </w:p>
        </w:tc>
        <w:tc>
          <w:tcPr>
            <w:tcW w:w="2217" w:type="dxa"/>
            <w:vMerge w:val="restart"/>
          </w:tcPr>
          <w:p w:rsidR="00E61B86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공용특징정보 배포 전</w:t>
            </w:r>
            <w:r w:rsidRPr="000D3956">
              <w:rPr>
                <w:rFonts w:ascii="굴림" w:hAnsi="굴림" w:hint="eastAsia"/>
                <w:color w:val="000000"/>
                <w:szCs w:val="20"/>
              </w:rPr>
              <w:lastRenderedPageBreak/>
              <w:t>송 목록</w:t>
            </w:r>
          </w:p>
        </w:tc>
        <w:tc>
          <w:tcPr>
            <w:tcW w:w="2693" w:type="dxa"/>
            <w:vMerge w:val="restart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lastRenderedPageBreak/>
              <w:t>TECH_DNA_FL</w:t>
            </w: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F_SEQ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MK_DNA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512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MK_DNA_FLPATH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512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 w:val="restart"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VW_TECH_DNA_MT_V01</w:t>
            </w:r>
          </w:p>
        </w:tc>
        <w:tc>
          <w:tcPr>
            <w:tcW w:w="2217" w:type="dxa"/>
            <w:vMerge w:val="restart"/>
          </w:tcPr>
          <w:p w:rsidR="00E61B86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기술업체별 dna 추출 현황</w:t>
            </w:r>
          </w:p>
        </w:tc>
        <w:tc>
          <w:tcPr>
            <w:tcW w:w="2693" w:type="dxa"/>
            <w:vMerge w:val="restart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TECH_DNA_MT</w:t>
            </w: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GENRE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512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ICN_CID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MK_NM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MT_TYPE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REAL_FILE_NAME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TECH_RESTER_INFO</w:t>
            </w: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ST_CD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USER_NM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COMPANY_NM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E61B86" w:rsidRPr="00110CEF" w:rsidTr="00507E62">
        <w:tc>
          <w:tcPr>
            <w:tcW w:w="3278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61B86" w:rsidRPr="00507E62" w:rsidRDefault="00E61B86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USER_NM</w:t>
            </w:r>
          </w:p>
        </w:tc>
        <w:tc>
          <w:tcPr>
            <w:tcW w:w="1276" w:type="dxa"/>
          </w:tcPr>
          <w:p w:rsidR="00E61B86" w:rsidRPr="00507E62" w:rsidRDefault="00E61B86" w:rsidP="00622EE8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61B86" w:rsidRPr="00507E62" w:rsidRDefault="00E61B86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E61B86" w:rsidRPr="00070815" w:rsidRDefault="00E61B86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 w:val="restart"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VW_TECH_DNA_MT_V02</w:t>
            </w:r>
          </w:p>
        </w:tc>
        <w:tc>
          <w:tcPr>
            <w:tcW w:w="2217" w:type="dxa"/>
            <w:vMerge w:val="restart"/>
          </w:tcPr>
          <w:p w:rsidR="00F342B9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 xml:space="preserve">기술업체별 dnaosp </w:t>
            </w:r>
            <w:r w:rsidRPr="000D3956">
              <w:rPr>
                <w:rFonts w:ascii="굴림" w:hAnsi="굴림" w:hint="eastAsia"/>
                <w:color w:val="000000"/>
                <w:szCs w:val="20"/>
              </w:rPr>
              <w:lastRenderedPageBreak/>
              <w:t>배포 현황</w:t>
            </w:r>
          </w:p>
        </w:tc>
        <w:tc>
          <w:tcPr>
            <w:tcW w:w="2693" w:type="dxa"/>
            <w:vMerge w:val="restart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lastRenderedPageBreak/>
              <w:t>TB_SKILL_OSP_SITE</w:t>
            </w: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CONT_POLICY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CPY_DT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POLICY_APLY_FR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POLICY_APLY_TO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TECH_DNA_MT</w:t>
            </w: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GENRE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512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ICN_CID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MK_NM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MT_TYPE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REAL_FILE_NAME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TECH_RESTER_INFO</w:t>
            </w: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ST_CD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USER_NM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COMPANY_NM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EMAIL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F342B9" w:rsidRPr="00110CEF" w:rsidTr="00507E62">
        <w:tc>
          <w:tcPr>
            <w:tcW w:w="3278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F342B9" w:rsidRPr="00507E62" w:rsidRDefault="00F342B9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USER_NM</w:t>
            </w:r>
          </w:p>
        </w:tc>
        <w:tc>
          <w:tcPr>
            <w:tcW w:w="1276" w:type="dxa"/>
          </w:tcPr>
          <w:p w:rsidR="00F342B9" w:rsidRPr="00507E62" w:rsidRDefault="00F342B9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F342B9" w:rsidRPr="00507E62" w:rsidRDefault="00F342B9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F342B9" w:rsidRPr="00070815" w:rsidRDefault="00F342B9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 w:val="restart"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VW_TECH_MT_META_V01</w:t>
            </w:r>
          </w:p>
        </w:tc>
        <w:tc>
          <w:tcPr>
            <w:tcW w:w="2217" w:type="dxa"/>
            <w:vMerge w:val="restart"/>
          </w:tcPr>
          <w:p w:rsidR="00CB4250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기술업체별 dna 목록</w:t>
            </w:r>
          </w:p>
        </w:tc>
        <w:tc>
          <w:tcPr>
            <w:tcW w:w="2693" w:type="dxa"/>
            <w:vMerge w:val="restart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TECH_DNA_MT</w:t>
            </w: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GENRE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512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ICN_CID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MK_NM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MT_TYPE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REAL_FILE_NAME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 w:val="restart"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VW_TECH_MT_META_V02</w:t>
            </w:r>
          </w:p>
        </w:tc>
        <w:tc>
          <w:tcPr>
            <w:tcW w:w="2217" w:type="dxa"/>
            <w:vMerge w:val="restart"/>
          </w:tcPr>
          <w:p w:rsidR="00CB4250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기술업체별 dna와 회원 정보 맵핑</w:t>
            </w:r>
          </w:p>
        </w:tc>
        <w:tc>
          <w:tcPr>
            <w:tcW w:w="2693" w:type="dxa"/>
            <w:vMerge w:val="restart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TECH_RESTER_INFO</w:t>
            </w: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USER_NM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COMPANY_NM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USER_NM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VW_TECH_MT_META_V01</w:t>
            </w: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GENRE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512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ICN_CID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MK_NM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MT_TYPE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MT_TYPE_NM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15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CB4250" w:rsidRPr="00110CEF" w:rsidTr="00507E62">
        <w:tc>
          <w:tcPr>
            <w:tcW w:w="3278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B4250" w:rsidRPr="00507E62" w:rsidRDefault="00CB4250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RIGHT_TYPE</w:t>
            </w:r>
          </w:p>
        </w:tc>
        <w:tc>
          <w:tcPr>
            <w:tcW w:w="1276" w:type="dxa"/>
          </w:tcPr>
          <w:p w:rsidR="00CB4250" w:rsidRPr="00507E62" w:rsidRDefault="00CB4250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CB4250" w:rsidRPr="00507E62" w:rsidRDefault="00CB4250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CB4250" w:rsidRPr="00070815" w:rsidRDefault="00CB4250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 w:val="restart"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VW_TECH_RESTER_INFO_V01</w:t>
            </w:r>
          </w:p>
        </w:tc>
        <w:tc>
          <w:tcPr>
            <w:tcW w:w="2217" w:type="dxa"/>
            <w:vMerge w:val="restart"/>
          </w:tcPr>
          <w:p w:rsidR="00E84551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특징정보 osp 신청 목록</w:t>
            </w:r>
          </w:p>
        </w:tc>
        <w:tc>
          <w:tcPr>
            <w:tcW w:w="2693" w:type="dxa"/>
            <w:vMerge w:val="restart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CONT_POLICY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POLICY_APLY_FR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POLICY_APLY_TO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STATE_YN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TECH_DNA_FL</w:t>
            </w: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F_SEQ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MK_DNA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512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TECH_DNA_MT</w:t>
            </w: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MK_NM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MT_TYPE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TECH_RESTER_INFO</w:t>
            </w: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E84551" w:rsidRPr="00110CEF" w:rsidTr="00507E62">
        <w:tc>
          <w:tcPr>
            <w:tcW w:w="3278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E84551" w:rsidRPr="00507E62" w:rsidRDefault="00E84551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E84551" w:rsidRPr="00507E62" w:rsidRDefault="00E84551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E84551" w:rsidRPr="00507E62" w:rsidRDefault="00E84551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E84551" w:rsidRPr="00070815" w:rsidRDefault="00E84551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 w:val="restart"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lastRenderedPageBreak/>
              <w:t>VW_TECH_RESTER_INFO_V02</w:t>
            </w:r>
          </w:p>
        </w:tc>
        <w:tc>
          <w:tcPr>
            <w:tcW w:w="2217" w:type="dxa"/>
            <w:vMerge w:val="restart"/>
          </w:tcPr>
          <w:p w:rsidR="00CD3087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특징정보 osp 신청 상세 목록</w:t>
            </w:r>
          </w:p>
        </w:tc>
        <w:tc>
          <w:tcPr>
            <w:tcW w:w="2693" w:type="dxa"/>
            <w:vMerge w:val="restart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TB_OSP_SITES_INFO</w:t>
            </w: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PER_EM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150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PER_SNM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CONT_POLICY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CPY_DT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O_SEQ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POLICY_APLY_FR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POLICY_APLY_TO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8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REG_DT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SITE_SNM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SITE_URL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TECH_DNA_MT</w:t>
            </w: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MK_NM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MT_TYPE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TECH_RESTER_INFO</w:t>
            </w: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M_SEQ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OFC_EM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CD3087" w:rsidRPr="00110CEF" w:rsidTr="00507E62">
        <w:tc>
          <w:tcPr>
            <w:tcW w:w="3278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CD3087" w:rsidRPr="00507E62" w:rsidRDefault="00CD3087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OFC_NM</w:t>
            </w:r>
          </w:p>
        </w:tc>
        <w:tc>
          <w:tcPr>
            <w:tcW w:w="1276" w:type="dxa"/>
          </w:tcPr>
          <w:p w:rsidR="00CD3087" w:rsidRPr="00507E62" w:rsidRDefault="00CD3087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CD3087" w:rsidRPr="00507E62" w:rsidRDefault="00CD3087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CD3087" w:rsidRPr="00070815" w:rsidRDefault="00CD3087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  <w:vMerge w:val="restart"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VW_TECH_STATISTICS_V01</w:t>
            </w:r>
          </w:p>
        </w:tc>
        <w:tc>
          <w:tcPr>
            <w:tcW w:w="2217" w:type="dxa"/>
            <w:vMerge w:val="restart"/>
          </w:tcPr>
          <w:p w:rsidR="00870CDB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권리자별 기술적 조치 신청 통계 현황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TECH_RESTER_INFO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  <w:vMerge w:val="restart"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lastRenderedPageBreak/>
              <w:t>VW_TECH_STATISTICS_V02</w:t>
            </w:r>
          </w:p>
        </w:tc>
        <w:tc>
          <w:tcPr>
            <w:tcW w:w="2217" w:type="dxa"/>
            <w:vMerge w:val="restart"/>
          </w:tcPr>
          <w:p w:rsidR="00870CDB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OSP별 기술적 조치 요청 통계 현황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TECH_RESTER_INFO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VW_TECH_STATISTICS_V03</w:t>
            </w:r>
          </w:p>
        </w:tc>
        <w:tc>
          <w:tcPr>
            <w:tcW w:w="2217" w:type="dxa"/>
          </w:tcPr>
          <w:p w:rsidR="00870CDB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접수번호별 신청 유형 통계 현황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VW_TECH_STATISTICS_V04</w:t>
            </w:r>
          </w:p>
        </w:tc>
        <w:tc>
          <w:tcPr>
            <w:tcW w:w="2217" w:type="dxa"/>
          </w:tcPr>
          <w:p w:rsidR="00870CDB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접수번호별osp 존재 여부 통계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D_SEQ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NUMBER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22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  <w:vMerge w:val="restart"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VW_TECH_STATISTICS_V05</w:t>
            </w:r>
          </w:p>
        </w:tc>
        <w:tc>
          <w:tcPr>
            <w:tcW w:w="2217" w:type="dxa"/>
            <w:vMerge w:val="restart"/>
          </w:tcPr>
          <w:p w:rsidR="00870CDB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기술업체별 기술적 조치 신청 통계 현황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TB_SKILL_OSP_SITE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TECH_RESTER_INFO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870CDB" w:rsidRPr="00110CEF" w:rsidTr="00507E62">
        <w:tc>
          <w:tcPr>
            <w:tcW w:w="3278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870CDB" w:rsidRPr="00507E62" w:rsidRDefault="00870CDB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870CDB" w:rsidRPr="00507E62" w:rsidRDefault="00870CDB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870CDB" w:rsidRPr="00507E62" w:rsidRDefault="00870CDB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870CDB" w:rsidRPr="00070815" w:rsidRDefault="00870CDB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 w:val="restart"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VW_TMIS_MEMBER_INFO_V01</w:t>
            </w:r>
          </w:p>
        </w:tc>
        <w:tc>
          <w:tcPr>
            <w:tcW w:w="2217" w:type="dxa"/>
            <w:vMerge w:val="restart"/>
          </w:tcPr>
          <w:p w:rsidR="00507E62" w:rsidRPr="00507E62" w:rsidRDefault="000D3956" w:rsidP="00A850CE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회원 정보</w:t>
            </w:r>
          </w:p>
        </w:tc>
        <w:tc>
          <w:tcPr>
            <w:tcW w:w="2693" w:type="dxa"/>
            <w:vMerge w:val="restart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COPYRIGHTER</w:t>
            </w: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 w:val="restart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ADDR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ADDR_DT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BIZ_NO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CEO_NM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COMPANY_NM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MEM_AUTH_CD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MEM_GB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MEM_TP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OFC_CEL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OFC_EM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A850CE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OFC_NM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507E62" w:rsidRPr="00070815" w:rsidRDefault="00507E62" w:rsidP="00A850CE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OFC_TEL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PHONE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TECH_ID_TO_OSP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TECH_NM_TO_OSP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TECH_USER_ID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USER_NM</w:t>
            </w:r>
          </w:p>
        </w:tc>
        <w:tc>
          <w:tcPr>
            <w:tcW w:w="1276" w:type="dxa"/>
          </w:tcPr>
          <w:p w:rsidR="00507E62" w:rsidRPr="00507E62" w:rsidRDefault="00507E62" w:rsidP="00870CDB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 w:val="restart"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  <w:r w:rsidRPr="00507E62">
              <w:rPr>
                <w:rFonts w:ascii="굴림" w:hAnsi="굴림"/>
                <w:color w:val="000000"/>
                <w:szCs w:val="20"/>
              </w:rPr>
              <w:t>VW_TMIS_MEMBER_INFO_V02</w:t>
            </w:r>
          </w:p>
        </w:tc>
        <w:tc>
          <w:tcPr>
            <w:tcW w:w="2217" w:type="dxa"/>
            <w:vMerge w:val="restart"/>
          </w:tcPr>
          <w:p w:rsidR="00507E62" w:rsidRPr="00507E62" w:rsidRDefault="000D3956" w:rsidP="00622EE8">
            <w:pPr>
              <w:rPr>
                <w:rFonts w:ascii="굴림" w:hAnsi="굴림"/>
                <w:color w:val="000000"/>
                <w:szCs w:val="20"/>
              </w:rPr>
            </w:pPr>
            <w:r w:rsidRPr="000D3956">
              <w:rPr>
                <w:rFonts w:ascii="굴림" w:hAnsi="굴림" w:hint="eastAsia"/>
                <w:color w:val="000000"/>
                <w:szCs w:val="20"/>
              </w:rPr>
              <w:t>권리자가 맵핑 된 회원 정보</w:t>
            </w:r>
          </w:p>
        </w:tc>
        <w:tc>
          <w:tcPr>
            <w:tcW w:w="2693" w:type="dxa"/>
            <w:vMerge w:val="restart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TMIS_MEMBER_INFO</w:t>
            </w: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ADDR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ADDR_DT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BIZ_NO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CEO_NM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COMPANY_NM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50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MEM_AUTH_CD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MEM_GB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MEM_TP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CHAR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1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OFC_CEL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OFC_EM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OFC_NM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OFC_TEL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PHONE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REG_DATE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DATE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7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TECH_ID_TO_OSP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TECH_NM_TO_OSP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30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TECH_USER_ID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USERID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  <w:tr w:rsidR="00507E62" w:rsidRPr="00110CEF" w:rsidTr="00507E62">
        <w:tc>
          <w:tcPr>
            <w:tcW w:w="3278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217" w:type="dxa"/>
            <w:vMerge/>
          </w:tcPr>
          <w:p w:rsidR="00507E62" w:rsidRPr="00507E62" w:rsidRDefault="00507E62" w:rsidP="00622EE8">
            <w:pPr>
              <w:rPr>
                <w:rFonts w:ascii="굴림" w:hAnsi="굴림"/>
                <w:color w:val="000000"/>
                <w:szCs w:val="20"/>
              </w:rPr>
            </w:pPr>
          </w:p>
        </w:tc>
        <w:tc>
          <w:tcPr>
            <w:tcW w:w="2693" w:type="dxa"/>
            <w:vMerge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</w:p>
        </w:tc>
        <w:tc>
          <w:tcPr>
            <w:tcW w:w="2693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USER_NM</w:t>
            </w:r>
          </w:p>
        </w:tc>
        <w:tc>
          <w:tcPr>
            <w:tcW w:w="1276" w:type="dxa"/>
          </w:tcPr>
          <w:p w:rsidR="00507E62" w:rsidRPr="00507E62" w:rsidRDefault="00507E62" w:rsidP="00A124E5">
            <w:pPr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VARCHAR2</w:t>
            </w:r>
          </w:p>
        </w:tc>
        <w:tc>
          <w:tcPr>
            <w:tcW w:w="709" w:type="dxa"/>
          </w:tcPr>
          <w:p w:rsidR="00507E62" w:rsidRPr="00507E62" w:rsidRDefault="00507E62" w:rsidP="00507E62">
            <w:pPr>
              <w:jc w:val="right"/>
              <w:rPr>
                <w:rFonts w:ascii="굴림" w:hAnsi="굴림"/>
                <w:szCs w:val="20"/>
              </w:rPr>
            </w:pPr>
            <w:r w:rsidRPr="00507E62">
              <w:rPr>
                <w:rFonts w:ascii="굴림" w:hAnsi="굴림"/>
                <w:szCs w:val="20"/>
              </w:rPr>
              <w:t>20</w:t>
            </w:r>
          </w:p>
        </w:tc>
        <w:tc>
          <w:tcPr>
            <w:tcW w:w="2268" w:type="dxa"/>
          </w:tcPr>
          <w:p w:rsidR="00507E62" w:rsidRPr="00070815" w:rsidRDefault="00507E62" w:rsidP="00622EE8">
            <w:pPr>
              <w:rPr>
                <w:rFonts w:ascii="굴림" w:hAnsi="굴림"/>
                <w:szCs w:val="20"/>
              </w:rPr>
            </w:pPr>
          </w:p>
        </w:tc>
      </w:tr>
    </w:tbl>
    <w:p w:rsidR="00962923" w:rsidRDefault="00962923"/>
    <w:p w:rsidR="00962923" w:rsidRDefault="00962923"/>
    <w:sectPr w:rsidR="00962923" w:rsidSect="00E94A55">
      <w:footerReference w:type="default" r:id="rId11"/>
      <w:headerReference w:type="first" r:id="rId12"/>
      <w:type w:val="continuous"/>
      <w:pgSz w:w="16838" w:h="11906" w:orient="landscape" w:code="9"/>
      <w:pgMar w:top="1418" w:right="1103" w:bottom="566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76" w:rsidRDefault="00665576">
      <w:r>
        <w:separator/>
      </w:r>
    </w:p>
  </w:endnote>
  <w:endnote w:type="continuationSeparator" w:id="0">
    <w:p w:rsidR="00665576" w:rsidRDefault="0066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4E5" w:rsidRDefault="00A124E5" w:rsidP="00E94A55">
    <w:pPr>
      <w:ind w:rightChars="-228" w:right="-456"/>
      <w:jc w:val="right"/>
      <w:rPr>
        <w:rFonts w:ascii="굴림" w:hAnsi="굴림"/>
        <w:i/>
        <w:sz w:val="24"/>
      </w:rPr>
    </w:pPr>
    <w:r w:rsidRPr="00110CEF">
      <w:rPr>
        <w:rFonts w:ascii="굴림" w:hAnsi="굴림" w:hint="eastAsia"/>
        <w:i/>
        <w:sz w:val="24"/>
      </w:rPr>
      <w:t>Issue Date : 20</w:t>
    </w:r>
    <w:r>
      <w:rPr>
        <w:rFonts w:ascii="굴림" w:hAnsi="굴림" w:hint="eastAsia"/>
        <w:i/>
        <w:sz w:val="24"/>
      </w:rPr>
      <w:t>1</w:t>
    </w:r>
    <w:r w:rsidR="00083D30">
      <w:rPr>
        <w:rFonts w:ascii="굴림" w:hAnsi="굴림"/>
        <w:i/>
        <w:sz w:val="24"/>
      </w:rPr>
      <w:t>8</w:t>
    </w:r>
    <w:r w:rsidRPr="00110CEF">
      <w:rPr>
        <w:rFonts w:ascii="굴림" w:hAnsi="굴림" w:hint="eastAsia"/>
        <w:i/>
        <w:sz w:val="24"/>
      </w:rPr>
      <w:t>/</w:t>
    </w:r>
    <w:r>
      <w:rPr>
        <w:rFonts w:ascii="굴림" w:hAnsi="굴림" w:hint="eastAsia"/>
        <w:i/>
        <w:sz w:val="24"/>
      </w:rPr>
      <w:t>0</w:t>
    </w:r>
    <w:r w:rsidR="003F4626">
      <w:rPr>
        <w:rFonts w:ascii="굴림" w:hAnsi="굴림"/>
        <w:i/>
        <w:sz w:val="24"/>
      </w:rPr>
      <w:t>6</w:t>
    </w:r>
    <w:r>
      <w:rPr>
        <w:rFonts w:ascii="굴림" w:hAnsi="굴림" w:hint="eastAsia"/>
        <w:i/>
        <w:sz w:val="24"/>
      </w:rPr>
      <w:t>/</w:t>
    </w:r>
    <w:r w:rsidR="00083D30">
      <w:rPr>
        <w:rFonts w:ascii="굴림" w:hAnsi="굴림"/>
        <w:i/>
        <w:sz w:val="24"/>
      </w:rPr>
      <w:t>18</w:t>
    </w:r>
  </w:p>
  <w:p w:rsidR="00A124E5" w:rsidRPr="004A39D4" w:rsidRDefault="00A124E5" w:rsidP="00E94A55">
    <w:pPr>
      <w:ind w:rightChars="-228" w:right="-456"/>
      <w:jc w:val="right"/>
      <w:rPr>
        <w:rFonts w:ascii="굴림" w:hAnsi="굴림"/>
        <w:i/>
        <w:sz w:val="24"/>
      </w:rPr>
    </w:pPr>
  </w:p>
  <w:p w:rsidR="00A124E5" w:rsidRPr="00752F71" w:rsidRDefault="00083D30" w:rsidP="00E94A55">
    <w:pPr>
      <w:ind w:rightChars="-228" w:right="-456"/>
      <w:jc w:val="right"/>
      <w:rPr>
        <w:rFonts w:ascii="굴림" w:hAnsi="굴림"/>
        <w:i/>
        <w:sz w:val="24"/>
      </w:rPr>
    </w:pPr>
    <w:r w:rsidRPr="00083D30">
      <w:rPr>
        <w:rFonts w:ascii="굴림" w:hAnsi="굴림" w:hint="eastAsia"/>
        <w:i/>
        <w:sz w:val="24"/>
      </w:rPr>
      <w:t xml:space="preserve">주식회사 굿씽크 &amp; </w:t>
    </w:r>
    <w:r w:rsidR="004A39D4" w:rsidRPr="004A39D4">
      <w:rPr>
        <w:rFonts w:ascii="굴림" w:hAnsi="굴림" w:hint="eastAsia"/>
        <w:i/>
        <w:sz w:val="24"/>
      </w:rPr>
      <w:t>엘에스웨어(주)</w:t>
    </w:r>
  </w:p>
  <w:p w:rsidR="00A124E5" w:rsidRDefault="00A124E5" w:rsidP="00E94A55">
    <w:pPr>
      <w:pStyle w:val="ab"/>
    </w:pPr>
  </w:p>
  <w:p w:rsidR="00A124E5" w:rsidRDefault="00A124E5" w:rsidP="00E94A55">
    <w:pPr>
      <w:pStyle w:val="ab"/>
    </w:pPr>
  </w:p>
  <w:p w:rsidR="00A124E5" w:rsidRDefault="00A124E5" w:rsidP="00E94A55">
    <w:pPr>
      <w:pStyle w:val="ab"/>
    </w:pPr>
  </w:p>
  <w:p w:rsidR="00A124E5" w:rsidRDefault="00A124E5" w:rsidP="00E94A55">
    <w:pPr>
      <w:pStyle w:val="ab"/>
    </w:pPr>
  </w:p>
  <w:p w:rsidR="00A124E5" w:rsidRDefault="00A124E5" w:rsidP="00E94A55">
    <w:pPr>
      <w:pStyle w:val="ab"/>
    </w:pPr>
  </w:p>
  <w:p w:rsidR="00A124E5" w:rsidRPr="00752F71" w:rsidRDefault="00A124E5" w:rsidP="00E94A55">
    <w:pPr>
      <w:pStyle w:val="ab"/>
    </w:pPr>
  </w:p>
  <w:p w:rsidR="00A124E5" w:rsidRDefault="00A124E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4E5" w:rsidRDefault="00FA1C7E" w:rsidP="00E94A55">
    <w:pPr>
      <w:pStyle w:val="ab"/>
      <w:jc w:val="center"/>
    </w:pPr>
    <w:r w:rsidRPr="005D0AF3">
      <w:rPr>
        <w:rFonts w:ascii="굴림" w:hAnsi="굴림"/>
      </w:rPr>
      <w:fldChar w:fldCharType="begin"/>
    </w:r>
    <w:r w:rsidR="00A124E5"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083D30">
      <w:rPr>
        <w:rFonts w:ascii="굴림" w:hAnsi="굴림"/>
        <w:noProof/>
      </w:rPr>
      <w:t>4</w:t>
    </w:r>
    <w:r w:rsidRPr="005D0AF3">
      <w:rPr>
        <w:rFonts w:ascii="굴림" w:hAnsi="굴림"/>
      </w:rPr>
      <w:fldChar w:fldCharType="end"/>
    </w:r>
    <w:r w:rsidR="00A124E5"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="00A124E5"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083D30">
      <w:rPr>
        <w:rFonts w:ascii="굴림" w:hAnsi="굴림"/>
        <w:noProof/>
      </w:rPr>
      <w:t>31</w:t>
    </w:r>
    <w:r w:rsidRPr="005D0AF3">
      <w:rPr>
        <w:rFonts w:ascii="굴림" w:hAnsi="굴림"/>
      </w:rPr>
      <w:fldChar w:fldCharType="end"/>
    </w:r>
  </w:p>
  <w:p w:rsidR="00A124E5" w:rsidRPr="00E94A55" w:rsidRDefault="00A124E5" w:rsidP="00E94A5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76" w:rsidRDefault="00665576">
      <w:r>
        <w:separator/>
      </w:r>
    </w:p>
  </w:footnote>
  <w:footnote w:type="continuationSeparator" w:id="0">
    <w:p w:rsidR="00665576" w:rsidRDefault="0066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3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9322"/>
      <w:gridCol w:w="1418"/>
      <w:gridCol w:w="2126"/>
    </w:tblGrid>
    <w:tr w:rsidR="00A124E5" w:rsidTr="005B7A73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A124E5" w:rsidRPr="00046CE5" w:rsidRDefault="00A124E5" w:rsidP="005B7A73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046CE5">
            <w:rPr>
              <w:b/>
              <w:noProof/>
              <w:sz w:val="18"/>
            </w:rPr>
            <w:drawing>
              <wp:inline distT="0" distB="0" distL="0" distR="0" wp14:anchorId="2F192AA9" wp14:editId="73866770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66" w:type="dxa"/>
          <w:gridSpan w:val="3"/>
          <w:vAlign w:val="center"/>
        </w:tcPr>
        <w:p w:rsidR="00A124E5" w:rsidRPr="00046CE5" w:rsidRDefault="00A124E5" w:rsidP="005B7A73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뷰</w:t>
          </w:r>
          <w:r w:rsidRPr="00046CE5">
            <w:rPr>
              <w:rFonts w:ascii="궁서체" w:eastAsia="궁서체" w:hAnsi="궁서체" w:hint="eastAsia"/>
              <w:b/>
              <w:sz w:val="36"/>
              <w:szCs w:val="36"/>
            </w:rPr>
            <w:t xml:space="preserve"> 정의서</w:t>
          </w:r>
        </w:p>
      </w:tc>
    </w:tr>
    <w:tr w:rsidR="00537DFA" w:rsidTr="005B7A73">
      <w:trPr>
        <w:cantSplit/>
        <w:trHeight w:val="285"/>
      </w:trPr>
      <w:tc>
        <w:tcPr>
          <w:tcW w:w="2268" w:type="dxa"/>
          <w:vMerge/>
          <w:vAlign w:val="center"/>
        </w:tcPr>
        <w:p w:rsidR="00537DFA" w:rsidRPr="00046CE5" w:rsidRDefault="00537DFA" w:rsidP="00537DFA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9322" w:type="dxa"/>
          <w:vAlign w:val="center"/>
        </w:tcPr>
        <w:p w:rsidR="00537DFA" w:rsidRDefault="00537DFA" w:rsidP="00537DFA">
          <w:pPr>
            <w:pStyle w:val="aa"/>
            <w:rPr>
              <w:kern w:val="0"/>
              <w:sz w:val="18"/>
              <w:szCs w:val="20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083D30" w:rsidRPr="00083D30">
            <w:rPr>
              <w:rFonts w:hint="eastAsia"/>
              <w:sz w:val="18"/>
            </w:rPr>
            <w:t>저작권기술</w:t>
          </w:r>
          <w:r w:rsidR="00083D30" w:rsidRPr="00083D30">
            <w:rPr>
              <w:rFonts w:hint="eastAsia"/>
              <w:sz w:val="18"/>
            </w:rPr>
            <w:t xml:space="preserve"> </w:t>
          </w:r>
          <w:r w:rsidR="00083D30" w:rsidRPr="00083D30">
            <w:rPr>
              <w:rFonts w:hint="eastAsia"/>
              <w:sz w:val="18"/>
            </w:rPr>
            <w:t>성능평가</w:t>
          </w:r>
          <w:r w:rsidR="00083D30" w:rsidRPr="00083D30">
            <w:rPr>
              <w:rFonts w:hint="eastAsia"/>
              <w:sz w:val="18"/>
            </w:rPr>
            <w:t xml:space="preserve"> </w:t>
          </w:r>
          <w:r w:rsidR="00083D30" w:rsidRPr="00083D30">
            <w:rPr>
              <w:rFonts w:hint="eastAsia"/>
              <w:sz w:val="18"/>
            </w:rPr>
            <w:t>시스템</w:t>
          </w:r>
          <w:r w:rsidR="00083D30" w:rsidRPr="00083D30">
            <w:rPr>
              <w:rFonts w:hint="eastAsia"/>
              <w:sz w:val="18"/>
            </w:rPr>
            <w:t xml:space="preserve"> </w:t>
          </w:r>
          <w:r w:rsidR="00083D30" w:rsidRPr="00083D30">
            <w:rPr>
              <w:rFonts w:hint="eastAsia"/>
              <w:sz w:val="18"/>
            </w:rPr>
            <w:t>개선</w:t>
          </w:r>
          <w:r w:rsidR="00083D30" w:rsidRPr="00083D30">
            <w:rPr>
              <w:rFonts w:hint="eastAsia"/>
              <w:sz w:val="18"/>
            </w:rPr>
            <w:t xml:space="preserve"> </w:t>
          </w:r>
          <w:r w:rsidR="00083D30" w:rsidRPr="00083D30">
            <w:rPr>
              <w:rFonts w:hint="eastAsia"/>
              <w:sz w:val="18"/>
            </w:rPr>
            <w:t>및</w:t>
          </w:r>
          <w:r w:rsidR="00083D30" w:rsidRPr="00083D30">
            <w:rPr>
              <w:rFonts w:hint="eastAsia"/>
              <w:sz w:val="18"/>
            </w:rPr>
            <w:t xml:space="preserve"> </w:t>
          </w:r>
          <w:r w:rsidR="00083D30" w:rsidRPr="00083D30">
            <w:rPr>
              <w:rFonts w:hint="eastAsia"/>
              <w:sz w:val="18"/>
            </w:rPr>
            <w:t>고도화</w:t>
          </w:r>
        </w:p>
      </w:tc>
      <w:tc>
        <w:tcPr>
          <w:tcW w:w="3544" w:type="dxa"/>
          <w:gridSpan w:val="2"/>
          <w:vAlign w:val="center"/>
        </w:tcPr>
        <w:p w:rsidR="00537DFA" w:rsidRDefault="00537DFA" w:rsidP="00537DFA">
          <w:pPr>
            <w:pStyle w:val="aa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A124E5" w:rsidTr="005B7A73">
      <w:trPr>
        <w:cantSplit/>
        <w:trHeight w:val="285"/>
      </w:trPr>
      <w:tc>
        <w:tcPr>
          <w:tcW w:w="2268" w:type="dxa"/>
          <w:vMerge/>
          <w:vAlign w:val="center"/>
        </w:tcPr>
        <w:p w:rsidR="00A124E5" w:rsidRPr="00046CE5" w:rsidRDefault="00A124E5" w:rsidP="005B7A73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9322" w:type="dxa"/>
          <w:vAlign w:val="center"/>
        </w:tcPr>
        <w:p w:rsidR="00A124E5" w:rsidRPr="00046CE5" w:rsidRDefault="00A124E5" w:rsidP="00A850CE">
          <w:pPr>
            <w:pStyle w:val="aa"/>
            <w:rPr>
              <w:rFonts w:ascii="굴림" w:hAnsi="굴림"/>
              <w:b/>
              <w:sz w:val="18"/>
            </w:rPr>
          </w:pPr>
          <w:r w:rsidRPr="00046CE5">
            <w:rPr>
              <w:rFonts w:ascii="굴림" w:hAnsi="굴림" w:hint="eastAsia"/>
              <w:sz w:val="18"/>
            </w:rPr>
            <w:t>문서번호</w:t>
          </w:r>
          <w:r w:rsidRPr="00046CE5">
            <w:rPr>
              <w:rFonts w:ascii="굴림" w:hAnsi="굴림"/>
              <w:sz w:val="18"/>
            </w:rPr>
            <w:t xml:space="preserve">: </w:t>
          </w:r>
          <w:r w:rsidRPr="00046CE5">
            <w:rPr>
              <w:rFonts w:ascii="굴림" w:hAnsi="굴림" w:hint="eastAsia"/>
              <w:sz w:val="18"/>
            </w:rPr>
            <w:t>216</w:t>
          </w:r>
          <w:r>
            <w:rPr>
              <w:rFonts w:ascii="굴림" w:hAnsi="굴림" w:hint="eastAsia"/>
              <w:sz w:val="18"/>
            </w:rPr>
            <w:t>3</w:t>
          </w:r>
        </w:p>
      </w:tc>
      <w:tc>
        <w:tcPr>
          <w:tcW w:w="1418" w:type="dxa"/>
          <w:vAlign w:val="center"/>
        </w:tcPr>
        <w:p w:rsidR="00A124E5" w:rsidRPr="00046CE5" w:rsidRDefault="00A124E5" w:rsidP="005B7A73">
          <w:pPr>
            <w:pStyle w:val="aa"/>
            <w:rPr>
              <w:rFonts w:ascii="굴림" w:hAnsi="굴림"/>
              <w:b/>
              <w:sz w:val="18"/>
            </w:rPr>
          </w:pPr>
          <w:r w:rsidRPr="00046CE5">
            <w:rPr>
              <w:rFonts w:ascii="굴림" w:hAnsi="굴림" w:hint="eastAsia"/>
              <w:sz w:val="18"/>
            </w:rPr>
            <w:t xml:space="preserve">버전 </w:t>
          </w:r>
          <w:r w:rsidRPr="00046CE5">
            <w:rPr>
              <w:rFonts w:ascii="굴림" w:hAnsi="굴림"/>
              <w:sz w:val="18"/>
            </w:rPr>
            <w:t>:</w:t>
          </w:r>
          <w:r w:rsidRPr="00046CE5">
            <w:rPr>
              <w:rFonts w:ascii="굴림" w:hAnsi="굴림" w:hint="eastAsia"/>
              <w:sz w:val="18"/>
            </w:rPr>
            <w:t>1.0</w:t>
          </w:r>
        </w:p>
      </w:tc>
      <w:tc>
        <w:tcPr>
          <w:tcW w:w="2126" w:type="dxa"/>
          <w:vAlign w:val="center"/>
        </w:tcPr>
        <w:p w:rsidR="00A124E5" w:rsidRPr="00046CE5" w:rsidRDefault="00A124E5" w:rsidP="00083D30">
          <w:pPr>
            <w:pStyle w:val="aa"/>
            <w:rPr>
              <w:rFonts w:ascii="굴림" w:hAnsi="굴림"/>
              <w:sz w:val="18"/>
            </w:rPr>
          </w:pPr>
          <w:r w:rsidRPr="00046CE5">
            <w:rPr>
              <w:rFonts w:ascii="굴림" w:hAnsi="굴림" w:hint="eastAsia"/>
              <w:sz w:val="18"/>
            </w:rPr>
            <w:t>작성일자</w:t>
          </w:r>
          <w:r w:rsidRPr="00046CE5">
            <w:rPr>
              <w:rFonts w:ascii="굴림" w:hAnsi="굴림"/>
              <w:sz w:val="18"/>
            </w:rPr>
            <w:t>:</w:t>
          </w:r>
          <w:r w:rsidRPr="00046CE5">
            <w:rPr>
              <w:rFonts w:ascii="굴림" w:hAnsi="굴림" w:hint="eastAsia"/>
              <w:sz w:val="18"/>
            </w:rPr>
            <w:t xml:space="preserve"> 201</w:t>
          </w:r>
          <w:r w:rsidR="00083D30">
            <w:rPr>
              <w:rFonts w:ascii="굴림" w:hAnsi="굴림"/>
              <w:sz w:val="18"/>
            </w:rPr>
            <w:t>8/06/18</w:t>
          </w:r>
        </w:p>
      </w:tc>
    </w:tr>
  </w:tbl>
  <w:p w:rsidR="00A124E5" w:rsidRPr="00E94A55" w:rsidRDefault="00A124E5" w:rsidP="00E94A5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4E5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</w:p>
  <w:p w:rsidR="00A124E5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  <w:r>
      <w:tab/>
    </w:r>
  </w:p>
  <w:p w:rsidR="00A124E5" w:rsidRPr="005B1B75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체" w:eastAsia="굴림체" w:hAnsi="굴림체"/>
        <w:kern w:val="0"/>
        <w:sz w:val="56"/>
        <w:szCs w:val="20"/>
      </w:rPr>
    </w:pPr>
    <w:r>
      <w:rPr>
        <w:rFonts w:ascii="굴림체" w:eastAsia="굴림체" w:hAnsi="굴림체" w:hint="eastAsia"/>
        <w:kern w:val="0"/>
        <w:sz w:val="56"/>
        <w:szCs w:val="20"/>
      </w:rPr>
      <w:t>뷰</w:t>
    </w:r>
    <w:r w:rsidRPr="005B1B75">
      <w:rPr>
        <w:rFonts w:ascii="굴림체" w:eastAsia="굴림체" w:hAnsi="굴림체" w:hint="eastAsia"/>
        <w:kern w:val="0"/>
        <w:sz w:val="56"/>
        <w:szCs w:val="20"/>
      </w:rPr>
      <w:t xml:space="preserve"> 정의서</w:t>
    </w:r>
  </w:p>
  <w:p w:rsidR="005620C2" w:rsidRDefault="00083D30" w:rsidP="005620C2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 w:rsidRPr="00083D30">
      <w:rPr>
        <w:rFonts w:eastAsia="굴림체" w:hint="eastAsia"/>
        <w:b/>
        <w:kern w:val="0"/>
        <w:sz w:val="44"/>
        <w:szCs w:val="20"/>
      </w:rPr>
      <w:t>저작권기술</w:t>
    </w:r>
    <w:r w:rsidRPr="00083D30">
      <w:rPr>
        <w:rFonts w:eastAsia="굴림체" w:hint="eastAsia"/>
        <w:b/>
        <w:kern w:val="0"/>
        <w:sz w:val="44"/>
        <w:szCs w:val="20"/>
      </w:rPr>
      <w:t xml:space="preserve"> </w:t>
    </w:r>
    <w:r w:rsidRPr="00083D30">
      <w:rPr>
        <w:rFonts w:eastAsia="굴림체" w:hint="eastAsia"/>
        <w:b/>
        <w:kern w:val="0"/>
        <w:sz w:val="44"/>
        <w:szCs w:val="20"/>
      </w:rPr>
      <w:t>성능평가</w:t>
    </w:r>
    <w:r w:rsidRPr="00083D30">
      <w:rPr>
        <w:rFonts w:eastAsia="굴림체" w:hint="eastAsia"/>
        <w:b/>
        <w:kern w:val="0"/>
        <w:sz w:val="44"/>
        <w:szCs w:val="20"/>
      </w:rPr>
      <w:t xml:space="preserve"> </w:t>
    </w:r>
    <w:r w:rsidRPr="00083D30">
      <w:rPr>
        <w:rFonts w:eastAsia="굴림체" w:hint="eastAsia"/>
        <w:b/>
        <w:kern w:val="0"/>
        <w:sz w:val="44"/>
        <w:szCs w:val="20"/>
      </w:rPr>
      <w:t>시스템</w:t>
    </w:r>
    <w:r w:rsidRPr="00083D30">
      <w:rPr>
        <w:rFonts w:eastAsia="굴림체" w:hint="eastAsia"/>
        <w:b/>
        <w:kern w:val="0"/>
        <w:sz w:val="44"/>
        <w:szCs w:val="20"/>
      </w:rPr>
      <w:t xml:space="preserve"> </w:t>
    </w:r>
    <w:r w:rsidRPr="00083D30">
      <w:rPr>
        <w:rFonts w:eastAsia="굴림체" w:hint="eastAsia"/>
        <w:b/>
        <w:kern w:val="0"/>
        <w:sz w:val="44"/>
        <w:szCs w:val="20"/>
      </w:rPr>
      <w:t>개선</w:t>
    </w:r>
    <w:r w:rsidRPr="00083D30">
      <w:rPr>
        <w:rFonts w:eastAsia="굴림체" w:hint="eastAsia"/>
        <w:b/>
        <w:kern w:val="0"/>
        <w:sz w:val="44"/>
        <w:szCs w:val="20"/>
      </w:rPr>
      <w:t xml:space="preserve"> </w:t>
    </w:r>
    <w:r w:rsidRPr="00083D30">
      <w:rPr>
        <w:rFonts w:eastAsia="굴림체" w:hint="eastAsia"/>
        <w:b/>
        <w:kern w:val="0"/>
        <w:sz w:val="44"/>
        <w:szCs w:val="20"/>
      </w:rPr>
      <w:t>및</w:t>
    </w:r>
    <w:r w:rsidRPr="00083D30">
      <w:rPr>
        <w:rFonts w:eastAsia="굴림체" w:hint="eastAsia"/>
        <w:b/>
        <w:kern w:val="0"/>
        <w:sz w:val="44"/>
        <w:szCs w:val="20"/>
      </w:rPr>
      <w:t xml:space="preserve"> </w:t>
    </w:r>
    <w:r w:rsidRPr="00083D30">
      <w:rPr>
        <w:rFonts w:eastAsia="굴림체" w:hint="eastAsia"/>
        <w:b/>
        <w:kern w:val="0"/>
        <w:sz w:val="44"/>
        <w:szCs w:val="20"/>
      </w:rPr>
      <w:t>고도화</w:t>
    </w:r>
  </w:p>
  <w:p w:rsidR="00A124E5" w:rsidRPr="00752F71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752F71">
      <w:rPr>
        <w:b/>
        <w:kern w:val="0"/>
        <w:sz w:val="48"/>
        <w:szCs w:val="20"/>
      </w:rPr>
      <w:t>216</w:t>
    </w:r>
    <w:r>
      <w:rPr>
        <w:rFonts w:hint="eastAsia"/>
        <w:b/>
        <w:kern w:val="0"/>
        <w:sz w:val="48"/>
        <w:szCs w:val="20"/>
      </w:rPr>
      <w:t>3</w:t>
    </w:r>
  </w:p>
  <w:p w:rsidR="00A124E5" w:rsidRPr="00752F71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Version 1.</w:t>
    </w:r>
    <w:r>
      <w:rPr>
        <w:rFonts w:hint="eastAsia"/>
        <w:b/>
        <w:kern w:val="0"/>
        <w:sz w:val="48"/>
        <w:szCs w:val="20"/>
      </w:rPr>
      <w:t>0</w:t>
    </w:r>
  </w:p>
  <w:p w:rsidR="00A124E5" w:rsidRPr="00752F71" w:rsidRDefault="00A124E5" w:rsidP="00E94A55">
    <w:pPr>
      <w:pStyle w:val="aa"/>
      <w:tabs>
        <w:tab w:val="clear" w:pos="4252"/>
        <w:tab w:val="clear" w:pos="8504"/>
        <w:tab w:val="left" w:pos="4455"/>
      </w:tabs>
    </w:pPr>
  </w:p>
  <w:p w:rsidR="00A124E5" w:rsidRDefault="00A124E5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4E5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</w:p>
  <w:p w:rsidR="00A124E5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  <w:r>
      <w:tab/>
    </w:r>
  </w:p>
  <w:p w:rsidR="00A124E5" w:rsidRPr="00110CEF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" w:hAnsi="굴림"/>
        <w:kern w:val="0"/>
        <w:sz w:val="56"/>
        <w:szCs w:val="20"/>
      </w:rPr>
    </w:pPr>
    <w:r w:rsidRPr="00110CEF">
      <w:rPr>
        <w:rFonts w:ascii="굴림" w:hAnsi="굴림" w:hint="eastAsia"/>
        <w:kern w:val="0"/>
        <w:sz w:val="56"/>
        <w:szCs w:val="20"/>
      </w:rPr>
      <w:t>테이블 정의서</w:t>
    </w:r>
  </w:p>
  <w:p w:rsidR="00A124E5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" w:hAnsi="굴림"/>
        <w:b/>
        <w:kern w:val="0"/>
        <w:sz w:val="44"/>
        <w:szCs w:val="20"/>
      </w:rPr>
    </w:pPr>
    <w:r>
      <w:rPr>
        <w:rFonts w:ascii="굴림" w:hAnsi="굴림" w:hint="eastAsia"/>
        <w:b/>
        <w:kern w:val="0"/>
        <w:sz w:val="44"/>
        <w:szCs w:val="20"/>
      </w:rPr>
      <w:t>저작권기술 성능평가 등 시스템 구축</w:t>
    </w:r>
  </w:p>
  <w:p w:rsidR="00A124E5" w:rsidRPr="00752F71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752F71">
      <w:rPr>
        <w:b/>
        <w:kern w:val="0"/>
        <w:sz w:val="48"/>
        <w:szCs w:val="20"/>
      </w:rPr>
      <w:t>2161</w:t>
    </w:r>
  </w:p>
  <w:p w:rsidR="00A124E5" w:rsidRPr="00752F71" w:rsidRDefault="00A124E5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752F71">
      <w:rPr>
        <w:b/>
        <w:kern w:val="0"/>
        <w:sz w:val="48"/>
        <w:szCs w:val="20"/>
      </w:rPr>
      <w:t>Version 1.0</w:t>
    </w:r>
  </w:p>
  <w:p w:rsidR="00A124E5" w:rsidRPr="00752F71" w:rsidRDefault="00A124E5" w:rsidP="00E94A55">
    <w:pPr>
      <w:pStyle w:val="aa"/>
      <w:tabs>
        <w:tab w:val="clear" w:pos="4252"/>
        <w:tab w:val="clear" w:pos="8504"/>
        <w:tab w:val="left" w:pos="4455"/>
      </w:tabs>
    </w:pPr>
  </w:p>
  <w:p w:rsidR="00A124E5" w:rsidRDefault="00A124E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4" w15:restartNumberingAfterBreak="0">
    <w:nsid w:val="28877EA6"/>
    <w:multiLevelType w:val="hybridMultilevel"/>
    <w:tmpl w:val="1602C25E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5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7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2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13" w15:restartNumberingAfterBreak="0">
    <w:nsid w:val="7D185BC9"/>
    <w:multiLevelType w:val="hybridMultilevel"/>
    <w:tmpl w:val="CD363250"/>
    <w:lvl w:ilvl="0" w:tplc="9A308EBC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  <w:num w:numId="14">
    <w:abstractNumId w:val="14"/>
  </w:num>
  <w:num w:numId="1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730"/>
    <w:rsid w:val="00001CF8"/>
    <w:rsid w:val="0000290C"/>
    <w:rsid w:val="0000651F"/>
    <w:rsid w:val="00006F53"/>
    <w:rsid w:val="00007A83"/>
    <w:rsid w:val="00007AAE"/>
    <w:rsid w:val="00011167"/>
    <w:rsid w:val="00013C14"/>
    <w:rsid w:val="000169D7"/>
    <w:rsid w:val="00016E19"/>
    <w:rsid w:val="00021A7D"/>
    <w:rsid w:val="000252D8"/>
    <w:rsid w:val="00041389"/>
    <w:rsid w:val="0004269C"/>
    <w:rsid w:val="0004349D"/>
    <w:rsid w:val="00044374"/>
    <w:rsid w:val="00044493"/>
    <w:rsid w:val="00045BB7"/>
    <w:rsid w:val="00046CE5"/>
    <w:rsid w:val="000475AE"/>
    <w:rsid w:val="00051EB9"/>
    <w:rsid w:val="0005595B"/>
    <w:rsid w:val="00060414"/>
    <w:rsid w:val="00063E2F"/>
    <w:rsid w:val="0006481D"/>
    <w:rsid w:val="00066E39"/>
    <w:rsid w:val="00070815"/>
    <w:rsid w:val="00071A27"/>
    <w:rsid w:val="00083D30"/>
    <w:rsid w:val="0008479A"/>
    <w:rsid w:val="000856C3"/>
    <w:rsid w:val="0008602C"/>
    <w:rsid w:val="00087138"/>
    <w:rsid w:val="0009248A"/>
    <w:rsid w:val="00092F19"/>
    <w:rsid w:val="000937F6"/>
    <w:rsid w:val="0009466E"/>
    <w:rsid w:val="000950D5"/>
    <w:rsid w:val="00097965"/>
    <w:rsid w:val="000A34E8"/>
    <w:rsid w:val="000A619E"/>
    <w:rsid w:val="000A70F1"/>
    <w:rsid w:val="000B1F38"/>
    <w:rsid w:val="000B266F"/>
    <w:rsid w:val="000B4089"/>
    <w:rsid w:val="000C7655"/>
    <w:rsid w:val="000D3955"/>
    <w:rsid w:val="000D3956"/>
    <w:rsid w:val="000D4C82"/>
    <w:rsid w:val="000D6277"/>
    <w:rsid w:val="000D702B"/>
    <w:rsid w:val="000E0F69"/>
    <w:rsid w:val="000E486D"/>
    <w:rsid w:val="000E50F3"/>
    <w:rsid w:val="000E5FC0"/>
    <w:rsid w:val="000F0586"/>
    <w:rsid w:val="000F2925"/>
    <w:rsid w:val="000F387D"/>
    <w:rsid w:val="000F5662"/>
    <w:rsid w:val="00101DBB"/>
    <w:rsid w:val="001037FA"/>
    <w:rsid w:val="001038F4"/>
    <w:rsid w:val="001042B2"/>
    <w:rsid w:val="001054EE"/>
    <w:rsid w:val="0010770B"/>
    <w:rsid w:val="00110CEF"/>
    <w:rsid w:val="001110C1"/>
    <w:rsid w:val="0011197F"/>
    <w:rsid w:val="0011597F"/>
    <w:rsid w:val="00121AD5"/>
    <w:rsid w:val="001235C4"/>
    <w:rsid w:val="00126857"/>
    <w:rsid w:val="00131F2D"/>
    <w:rsid w:val="0013337D"/>
    <w:rsid w:val="001343F2"/>
    <w:rsid w:val="00134CAC"/>
    <w:rsid w:val="001353DE"/>
    <w:rsid w:val="00135851"/>
    <w:rsid w:val="001379AE"/>
    <w:rsid w:val="00140291"/>
    <w:rsid w:val="00140AD6"/>
    <w:rsid w:val="0014137D"/>
    <w:rsid w:val="00141C83"/>
    <w:rsid w:val="00141E64"/>
    <w:rsid w:val="00144758"/>
    <w:rsid w:val="00146FB7"/>
    <w:rsid w:val="0014795D"/>
    <w:rsid w:val="00147EB0"/>
    <w:rsid w:val="00150C07"/>
    <w:rsid w:val="00154820"/>
    <w:rsid w:val="00156F0F"/>
    <w:rsid w:val="001576ED"/>
    <w:rsid w:val="001610E7"/>
    <w:rsid w:val="0016268F"/>
    <w:rsid w:val="00164F41"/>
    <w:rsid w:val="00167F7F"/>
    <w:rsid w:val="00173FD2"/>
    <w:rsid w:val="0017451A"/>
    <w:rsid w:val="0017467A"/>
    <w:rsid w:val="001767BC"/>
    <w:rsid w:val="00177539"/>
    <w:rsid w:val="00185431"/>
    <w:rsid w:val="0019003E"/>
    <w:rsid w:val="001937D4"/>
    <w:rsid w:val="00193A12"/>
    <w:rsid w:val="00194CE9"/>
    <w:rsid w:val="00197699"/>
    <w:rsid w:val="00197C5D"/>
    <w:rsid w:val="001A2964"/>
    <w:rsid w:val="001A3076"/>
    <w:rsid w:val="001A5106"/>
    <w:rsid w:val="001B1064"/>
    <w:rsid w:val="001B2161"/>
    <w:rsid w:val="001B22EA"/>
    <w:rsid w:val="001B6679"/>
    <w:rsid w:val="001B6F84"/>
    <w:rsid w:val="001B7EAB"/>
    <w:rsid w:val="001C230D"/>
    <w:rsid w:val="001C39DB"/>
    <w:rsid w:val="001C3E31"/>
    <w:rsid w:val="001C40F5"/>
    <w:rsid w:val="001C4F74"/>
    <w:rsid w:val="001C5CE3"/>
    <w:rsid w:val="001D0923"/>
    <w:rsid w:val="001D09CC"/>
    <w:rsid w:val="001D1F2A"/>
    <w:rsid w:val="001D65BF"/>
    <w:rsid w:val="001D6834"/>
    <w:rsid w:val="001D7E1B"/>
    <w:rsid w:val="001D7EBC"/>
    <w:rsid w:val="001E26B5"/>
    <w:rsid w:val="001E587C"/>
    <w:rsid w:val="001F16BE"/>
    <w:rsid w:val="001F2E77"/>
    <w:rsid w:val="001F4C26"/>
    <w:rsid w:val="001F7F68"/>
    <w:rsid w:val="00200999"/>
    <w:rsid w:val="002056C5"/>
    <w:rsid w:val="00212464"/>
    <w:rsid w:val="00212FDA"/>
    <w:rsid w:val="002139FD"/>
    <w:rsid w:val="00214A55"/>
    <w:rsid w:val="00214E19"/>
    <w:rsid w:val="00215B05"/>
    <w:rsid w:val="00216E7C"/>
    <w:rsid w:val="0022066D"/>
    <w:rsid w:val="00222250"/>
    <w:rsid w:val="00223140"/>
    <w:rsid w:val="00225F2B"/>
    <w:rsid w:val="002264CC"/>
    <w:rsid w:val="00226F51"/>
    <w:rsid w:val="00232D63"/>
    <w:rsid w:val="00235FD1"/>
    <w:rsid w:val="00236BDA"/>
    <w:rsid w:val="00240BC7"/>
    <w:rsid w:val="002414B6"/>
    <w:rsid w:val="00241B2C"/>
    <w:rsid w:val="00242B06"/>
    <w:rsid w:val="002461F3"/>
    <w:rsid w:val="00246438"/>
    <w:rsid w:val="002478D8"/>
    <w:rsid w:val="002504B4"/>
    <w:rsid w:val="002556A7"/>
    <w:rsid w:val="00260D16"/>
    <w:rsid w:val="0026149B"/>
    <w:rsid w:val="00262946"/>
    <w:rsid w:val="00264095"/>
    <w:rsid w:val="00264B21"/>
    <w:rsid w:val="00265321"/>
    <w:rsid w:val="00266772"/>
    <w:rsid w:val="00270052"/>
    <w:rsid w:val="00270379"/>
    <w:rsid w:val="00273EC2"/>
    <w:rsid w:val="00274184"/>
    <w:rsid w:val="002742D1"/>
    <w:rsid w:val="002820F9"/>
    <w:rsid w:val="002850E9"/>
    <w:rsid w:val="002856B6"/>
    <w:rsid w:val="00286A97"/>
    <w:rsid w:val="00287466"/>
    <w:rsid w:val="00292E9F"/>
    <w:rsid w:val="002948A3"/>
    <w:rsid w:val="0029583B"/>
    <w:rsid w:val="00297D1B"/>
    <w:rsid w:val="002A09F5"/>
    <w:rsid w:val="002B56AD"/>
    <w:rsid w:val="002C2BBB"/>
    <w:rsid w:val="002C3649"/>
    <w:rsid w:val="002C3B4D"/>
    <w:rsid w:val="002C4ACF"/>
    <w:rsid w:val="002C783F"/>
    <w:rsid w:val="002D1D0C"/>
    <w:rsid w:val="002D1EB8"/>
    <w:rsid w:val="002D3435"/>
    <w:rsid w:val="002D38E4"/>
    <w:rsid w:val="002D618D"/>
    <w:rsid w:val="002D6D00"/>
    <w:rsid w:val="002D7E30"/>
    <w:rsid w:val="002E72D4"/>
    <w:rsid w:val="002F086B"/>
    <w:rsid w:val="002F27A6"/>
    <w:rsid w:val="002F7649"/>
    <w:rsid w:val="00301BA9"/>
    <w:rsid w:val="00301E60"/>
    <w:rsid w:val="003025F5"/>
    <w:rsid w:val="0030268F"/>
    <w:rsid w:val="00303987"/>
    <w:rsid w:val="00303E9D"/>
    <w:rsid w:val="003044E6"/>
    <w:rsid w:val="00304C65"/>
    <w:rsid w:val="00305B98"/>
    <w:rsid w:val="00307939"/>
    <w:rsid w:val="003103A3"/>
    <w:rsid w:val="00311F6F"/>
    <w:rsid w:val="00314D76"/>
    <w:rsid w:val="00315424"/>
    <w:rsid w:val="0032253F"/>
    <w:rsid w:val="00322A52"/>
    <w:rsid w:val="00322F45"/>
    <w:rsid w:val="003233AC"/>
    <w:rsid w:val="003263B3"/>
    <w:rsid w:val="00332EF5"/>
    <w:rsid w:val="00335C29"/>
    <w:rsid w:val="003368B4"/>
    <w:rsid w:val="003421F1"/>
    <w:rsid w:val="00343669"/>
    <w:rsid w:val="003465BA"/>
    <w:rsid w:val="00352D93"/>
    <w:rsid w:val="00354014"/>
    <w:rsid w:val="00354852"/>
    <w:rsid w:val="00355615"/>
    <w:rsid w:val="00357B8F"/>
    <w:rsid w:val="00361AE1"/>
    <w:rsid w:val="003643B7"/>
    <w:rsid w:val="00365107"/>
    <w:rsid w:val="0037022A"/>
    <w:rsid w:val="003703E6"/>
    <w:rsid w:val="003728BE"/>
    <w:rsid w:val="00374421"/>
    <w:rsid w:val="0037523D"/>
    <w:rsid w:val="00375B58"/>
    <w:rsid w:val="003847CC"/>
    <w:rsid w:val="003847D9"/>
    <w:rsid w:val="003852CB"/>
    <w:rsid w:val="003858C1"/>
    <w:rsid w:val="00386BA1"/>
    <w:rsid w:val="00391D71"/>
    <w:rsid w:val="00392805"/>
    <w:rsid w:val="00392979"/>
    <w:rsid w:val="00395C7F"/>
    <w:rsid w:val="00397A99"/>
    <w:rsid w:val="003A294C"/>
    <w:rsid w:val="003A3B0E"/>
    <w:rsid w:val="003A4C55"/>
    <w:rsid w:val="003A7C68"/>
    <w:rsid w:val="003B3A60"/>
    <w:rsid w:val="003B5695"/>
    <w:rsid w:val="003B6096"/>
    <w:rsid w:val="003B68D7"/>
    <w:rsid w:val="003C0112"/>
    <w:rsid w:val="003C0206"/>
    <w:rsid w:val="003C0C48"/>
    <w:rsid w:val="003C4A82"/>
    <w:rsid w:val="003C54B8"/>
    <w:rsid w:val="003D15CF"/>
    <w:rsid w:val="003D1CC3"/>
    <w:rsid w:val="003D3CE1"/>
    <w:rsid w:val="003D626B"/>
    <w:rsid w:val="003E0FAB"/>
    <w:rsid w:val="003E182D"/>
    <w:rsid w:val="003E37A8"/>
    <w:rsid w:val="003E3E61"/>
    <w:rsid w:val="003E48F3"/>
    <w:rsid w:val="003E6807"/>
    <w:rsid w:val="003E6FE2"/>
    <w:rsid w:val="003E7EDD"/>
    <w:rsid w:val="003F16E6"/>
    <w:rsid w:val="003F1D87"/>
    <w:rsid w:val="003F4626"/>
    <w:rsid w:val="003F5459"/>
    <w:rsid w:val="003F5AF9"/>
    <w:rsid w:val="003F6428"/>
    <w:rsid w:val="003F686B"/>
    <w:rsid w:val="004027A1"/>
    <w:rsid w:val="00403FB0"/>
    <w:rsid w:val="00407F9E"/>
    <w:rsid w:val="004116E4"/>
    <w:rsid w:val="00412241"/>
    <w:rsid w:val="00412430"/>
    <w:rsid w:val="00412A84"/>
    <w:rsid w:val="004138C0"/>
    <w:rsid w:val="0041580E"/>
    <w:rsid w:val="0041612C"/>
    <w:rsid w:val="004163A5"/>
    <w:rsid w:val="004208FB"/>
    <w:rsid w:val="0042182F"/>
    <w:rsid w:val="004229B3"/>
    <w:rsid w:val="0042502C"/>
    <w:rsid w:val="00426193"/>
    <w:rsid w:val="00427614"/>
    <w:rsid w:val="00427878"/>
    <w:rsid w:val="004279E4"/>
    <w:rsid w:val="00427FC4"/>
    <w:rsid w:val="0043074A"/>
    <w:rsid w:val="00431208"/>
    <w:rsid w:val="00431D7F"/>
    <w:rsid w:val="004334CC"/>
    <w:rsid w:val="0043506B"/>
    <w:rsid w:val="00437574"/>
    <w:rsid w:val="00442FB8"/>
    <w:rsid w:val="00444BD7"/>
    <w:rsid w:val="00444F5D"/>
    <w:rsid w:val="004524B7"/>
    <w:rsid w:val="00453650"/>
    <w:rsid w:val="00453D8B"/>
    <w:rsid w:val="00456483"/>
    <w:rsid w:val="00457485"/>
    <w:rsid w:val="004610F0"/>
    <w:rsid w:val="00462770"/>
    <w:rsid w:val="00463414"/>
    <w:rsid w:val="00463F92"/>
    <w:rsid w:val="004643C5"/>
    <w:rsid w:val="004649CB"/>
    <w:rsid w:val="004670BB"/>
    <w:rsid w:val="004675D6"/>
    <w:rsid w:val="004677BD"/>
    <w:rsid w:val="0047274E"/>
    <w:rsid w:val="00472DC5"/>
    <w:rsid w:val="00472E0A"/>
    <w:rsid w:val="00476355"/>
    <w:rsid w:val="0047688A"/>
    <w:rsid w:val="00477262"/>
    <w:rsid w:val="004801DE"/>
    <w:rsid w:val="004845BA"/>
    <w:rsid w:val="004868B9"/>
    <w:rsid w:val="00486C64"/>
    <w:rsid w:val="00493E28"/>
    <w:rsid w:val="0049775C"/>
    <w:rsid w:val="004A0326"/>
    <w:rsid w:val="004A16DB"/>
    <w:rsid w:val="004A2995"/>
    <w:rsid w:val="004A39D4"/>
    <w:rsid w:val="004A6E10"/>
    <w:rsid w:val="004A6F85"/>
    <w:rsid w:val="004B118A"/>
    <w:rsid w:val="004B1603"/>
    <w:rsid w:val="004B1EA9"/>
    <w:rsid w:val="004B6C84"/>
    <w:rsid w:val="004C0BEA"/>
    <w:rsid w:val="004C38DA"/>
    <w:rsid w:val="004C54C8"/>
    <w:rsid w:val="004C5DF0"/>
    <w:rsid w:val="004C5F20"/>
    <w:rsid w:val="004C7F1E"/>
    <w:rsid w:val="004D055F"/>
    <w:rsid w:val="004D2FFE"/>
    <w:rsid w:val="004D3139"/>
    <w:rsid w:val="004E0EA5"/>
    <w:rsid w:val="004E20E5"/>
    <w:rsid w:val="004E2F04"/>
    <w:rsid w:val="004E3545"/>
    <w:rsid w:val="004E3807"/>
    <w:rsid w:val="004F02EA"/>
    <w:rsid w:val="004F046F"/>
    <w:rsid w:val="004F0C5B"/>
    <w:rsid w:val="004F11F8"/>
    <w:rsid w:val="004F239B"/>
    <w:rsid w:val="00501E63"/>
    <w:rsid w:val="00501EDA"/>
    <w:rsid w:val="00502670"/>
    <w:rsid w:val="00502F81"/>
    <w:rsid w:val="005033B9"/>
    <w:rsid w:val="00504984"/>
    <w:rsid w:val="00506AD2"/>
    <w:rsid w:val="00507E62"/>
    <w:rsid w:val="00511E52"/>
    <w:rsid w:val="00514213"/>
    <w:rsid w:val="00514431"/>
    <w:rsid w:val="0051796E"/>
    <w:rsid w:val="0052281F"/>
    <w:rsid w:val="00523C92"/>
    <w:rsid w:val="005266DD"/>
    <w:rsid w:val="00532D75"/>
    <w:rsid w:val="005337FA"/>
    <w:rsid w:val="00533A1B"/>
    <w:rsid w:val="005344C4"/>
    <w:rsid w:val="005354DB"/>
    <w:rsid w:val="00535F1B"/>
    <w:rsid w:val="0053628C"/>
    <w:rsid w:val="00537DFA"/>
    <w:rsid w:val="00541C60"/>
    <w:rsid w:val="005427B2"/>
    <w:rsid w:val="005445BA"/>
    <w:rsid w:val="0054477F"/>
    <w:rsid w:val="00546CF2"/>
    <w:rsid w:val="0055125A"/>
    <w:rsid w:val="00551820"/>
    <w:rsid w:val="005550FC"/>
    <w:rsid w:val="00556762"/>
    <w:rsid w:val="00557E7A"/>
    <w:rsid w:val="00561272"/>
    <w:rsid w:val="00561D28"/>
    <w:rsid w:val="005620C2"/>
    <w:rsid w:val="00562D3A"/>
    <w:rsid w:val="00565472"/>
    <w:rsid w:val="00567C5A"/>
    <w:rsid w:val="0057084E"/>
    <w:rsid w:val="005708B4"/>
    <w:rsid w:val="00572C60"/>
    <w:rsid w:val="00574896"/>
    <w:rsid w:val="00575719"/>
    <w:rsid w:val="005761A7"/>
    <w:rsid w:val="00577ACF"/>
    <w:rsid w:val="00585180"/>
    <w:rsid w:val="005858EE"/>
    <w:rsid w:val="00587FDB"/>
    <w:rsid w:val="00590E54"/>
    <w:rsid w:val="0059219C"/>
    <w:rsid w:val="00592BAC"/>
    <w:rsid w:val="00593147"/>
    <w:rsid w:val="005A012B"/>
    <w:rsid w:val="005A2E80"/>
    <w:rsid w:val="005A3C5E"/>
    <w:rsid w:val="005A4535"/>
    <w:rsid w:val="005B1B75"/>
    <w:rsid w:val="005B5FB1"/>
    <w:rsid w:val="005B7A17"/>
    <w:rsid w:val="005B7A73"/>
    <w:rsid w:val="005C1AB4"/>
    <w:rsid w:val="005C5AD3"/>
    <w:rsid w:val="005C6F90"/>
    <w:rsid w:val="005C7EA7"/>
    <w:rsid w:val="005D0DC0"/>
    <w:rsid w:val="005E0CDD"/>
    <w:rsid w:val="005E1773"/>
    <w:rsid w:val="005E3397"/>
    <w:rsid w:val="005E5418"/>
    <w:rsid w:val="005F0670"/>
    <w:rsid w:val="005F08B0"/>
    <w:rsid w:val="005F1B34"/>
    <w:rsid w:val="005F234F"/>
    <w:rsid w:val="005F2D31"/>
    <w:rsid w:val="005F47D1"/>
    <w:rsid w:val="005F5B78"/>
    <w:rsid w:val="006011B9"/>
    <w:rsid w:val="00601297"/>
    <w:rsid w:val="0060186F"/>
    <w:rsid w:val="00602C38"/>
    <w:rsid w:val="00603AB0"/>
    <w:rsid w:val="00606542"/>
    <w:rsid w:val="00610817"/>
    <w:rsid w:val="006113C4"/>
    <w:rsid w:val="00613BD6"/>
    <w:rsid w:val="00613E41"/>
    <w:rsid w:val="00614680"/>
    <w:rsid w:val="006146A8"/>
    <w:rsid w:val="00617AB8"/>
    <w:rsid w:val="00620431"/>
    <w:rsid w:val="006211D7"/>
    <w:rsid w:val="006217DD"/>
    <w:rsid w:val="00621FB5"/>
    <w:rsid w:val="00622EE8"/>
    <w:rsid w:val="006263BF"/>
    <w:rsid w:val="00627C12"/>
    <w:rsid w:val="0063077D"/>
    <w:rsid w:val="00630889"/>
    <w:rsid w:val="00630A88"/>
    <w:rsid w:val="00632464"/>
    <w:rsid w:val="00632D03"/>
    <w:rsid w:val="006338E3"/>
    <w:rsid w:val="00634A86"/>
    <w:rsid w:val="00635AC6"/>
    <w:rsid w:val="0063757C"/>
    <w:rsid w:val="00644609"/>
    <w:rsid w:val="00650B7A"/>
    <w:rsid w:val="00655D52"/>
    <w:rsid w:val="00657B84"/>
    <w:rsid w:val="0066063E"/>
    <w:rsid w:val="0066119B"/>
    <w:rsid w:val="0066505E"/>
    <w:rsid w:val="00665576"/>
    <w:rsid w:val="00666261"/>
    <w:rsid w:val="0066664F"/>
    <w:rsid w:val="0067165F"/>
    <w:rsid w:val="00671897"/>
    <w:rsid w:val="0067249F"/>
    <w:rsid w:val="0067481C"/>
    <w:rsid w:val="00675059"/>
    <w:rsid w:val="00676728"/>
    <w:rsid w:val="00683591"/>
    <w:rsid w:val="00683C9A"/>
    <w:rsid w:val="00685256"/>
    <w:rsid w:val="00693D72"/>
    <w:rsid w:val="00693F42"/>
    <w:rsid w:val="0069429B"/>
    <w:rsid w:val="006954AF"/>
    <w:rsid w:val="00696D39"/>
    <w:rsid w:val="006A2EBD"/>
    <w:rsid w:val="006A4372"/>
    <w:rsid w:val="006A4A3B"/>
    <w:rsid w:val="006A4AEA"/>
    <w:rsid w:val="006A4F70"/>
    <w:rsid w:val="006A543A"/>
    <w:rsid w:val="006A5632"/>
    <w:rsid w:val="006A766C"/>
    <w:rsid w:val="006B145D"/>
    <w:rsid w:val="006B1CA6"/>
    <w:rsid w:val="006B28E1"/>
    <w:rsid w:val="006B46AE"/>
    <w:rsid w:val="006B4A36"/>
    <w:rsid w:val="006B60D5"/>
    <w:rsid w:val="006B74C3"/>
    <w:rsid w:val="006B76B0"/>
    <w:rsid w:val="006B7A69"/>
    <w:rsid w:val="006C05CD"/>
    <w:rsid w:val="006C159E"/>
    <w:rsid w:val="006C1C27"/>
    <w:rsid w:val="006C6030"/>
    <w:rsid w:val="006C7D9C"/>
    <w:rsid w:val="006D2ED3"/>
    <w:rsid w:val="006D3B2C"/>
    <w:rsid w:val="006D5C78"/>
    <w:rsid w:val="006D75FA"/>
    <w:rsid w:val="006D767A"/>
    <w:rsid w:val="006E059E"/>
    <w:rsid w:val="006E32C8"/>
    <w:rsid w:val="006E43BD"/>
    <w:rsid w:val="006E52B3"/>
    <w:rsid w:val="006E7694"/>
    <w:rsid w:val="006E7EE9"/>
    <w:rsid w:val="006F26F3"/>
    <w:rsid w:val="006F52D9"/>
    <w:rsid w:val="007032D8"/>
    <w:rsid w:val="00710E78"/>
    <w:rsid w:val="00713B06"/>
    <w:rsid w:val="00713CEB"/>
    <w:rsid w:val="00714B04"/>
    <w:rsid w:val="00714C25"/>
    <w:rsid w:val="0071548F"/>
    <w:rsid w:val="00716BA1"/>
    <w:rsid w:val="0071757F"/>
    <w:rsid w:val="007175E3"/>
    <w:rsid w:val="00720D45"/>
    <w:rsid w:val="00720E8D"/>
    <w:rsid w:val="00722B05"/>
    <w:rsid w:val="00724B08"/>
    <w:rsid w:val="007258B5"/>
    <w:rsid w:val="0073005E"/>
    <w:rsid w:val="0073069C"/>
    <w:rsid w:val="00731492"/>
    <w:rsid w:val="00733B13"/>
    <w:rsid w:val="007345DA"/>
    <w:rsid w:val="00735F3D"/>
    <w:rsid w:val="0073662A"/>
    <w:rsid w:val="00736E38"/>
    <w:rsid w:val="00741CCD"/>
    <w:rsid w:val="007429FC"/>
    <w:rsid w:val="00742E47"/>
    <w:rsid w:val="00744585"/>
    <w:rsid w:val="00745296"/>
    <w:rsid w:val="00745BB2"/>
    <w:rsid w:val="00750962"/>
    <w:rsid w:val="00751404"/>
    <w:rsid w:val="007519FF"/>
    <w:rsid w:val="007523AD"/>
    <w:rsid w:val="007525EE"/>
    <w:rsid w:val="00752985"/>
    <w:rsid w:val="007564AF"/>
    <w:rsid w:val="00756FDC"/>
    <w:rsid w:val="00757798"/>
    <w:rsid w:val="00760082"/>
    <w:rsid w:val="0076420B"/>
    <w:rsid w:val="00771BA5"/>
    <w:rsid w:val="00771EBB"/>
    <w:rsid w:val="0077434F"/>
    <w:rsid w:val="007755AD"/>
    <w:rsid w:val="00775718"/>
    <w:rsid w:val="0077625F"/>
    <w:rsid w:val="00776409"/>
    <w:rsid w:val="00776D3A"/>
    <w:rsid w:val="00777C77"/>
    <w:rsid w:val="00781C35"/>
    <w:rsid w:val="00786CE7"/>
    <w:rsid w:val="00790CD1"/>
    <w:rsid w:val="00791015"/>
    <w:rsid w:val="00793B0D"/>
    <w:rsid w:val="00795F35"/>
    <w:rsid w:val="007A12F2"/>
    <w:rsid w:val="007A3560"/>
    <w:rsid w:val="007A45CA"/>
    <w:rsid w:val="007A4883"/>
    <w:rsid w:val="007A5995"/>
    <w:rsid w:val="007A7B3F"/>
    <w:rsid w:val="007B41C3"/>
    <w:rsid w:val="007B56FD"/>
    <w:rsid w:val="007C12FF"/>
    <w:rsid w:val="007C2A9E"/>
    <w:rsid w:val="007C55B3"/>
    <w:rsid w:val="007C56EA"/>
    <w:rsid w:val="007C6126"/>
    <w:rsid w:val="007C7D86"/>
    <w:rsid w:val="007D23CE"/>
    <w:rsid w:val="007D504E"/>
    <w:rsid w:val="007D7169"/>
    <w:rsid w:val="007E178C"/>
    <w:rsid w:val="007E23EA"/>
    <w:rsid w:val="007E57D2"/>
    <w:rsid w:val="007E71BF"/>
    <w:rsid w:val="007E726D"/>
    <w:rsid w:val="007E7CE2"/>
    <w:rsid w:val="007F0451"/>
    <w:rsid w:val="007F047A"/>
    <w:rsid w:val="007F0488"/>
    <w:rsid w:val="007F1566"/>
    <w:rsid w:val="007F580E"/>
    <w:rsid w:val="007F5815"/>
    <w:rsid w:val="007F650B"/>
    <w:rsid w:val="008000B4"/>
    <w:rsid w:val="00800F6E"/>
    <w:rsid w:val="00803A9B"/>
    <w:rsid w:val="00810799"/>
    <w:rsid w:val="00813E61"/>
    <w:rsid w:val="00817AA1"/>
    <w:rsid w:val="008217C8"/>
    <w:rsid w:val="008221ED"/>
    <w:rsid w:val="00822ED4"/>
    <w:rsid w:val="00824C7C"/>
    <w:rsid w:val="008255F8"/>
    <w:rsid w:val="00825D61"/>
    <w:rsid w:val="00831E91"/>
    <w:rsid w:val="0083322D"/>
    <w:rsid w:val="00835B6B"/>
    <w:rsid w:val="00836E62"/>
    <w:rsid w:val="00841D23"/>
    <w:rsid w:val="008426EF"/>
    <w:rsid w:val="00844209"/>
    <w:rsid w:val="00846BC6"/>
    <w:rsid w:val="0085236D"/>
    <w:rsid w:val="00852D7B"/>
    <w:rsid w:val="00860D71"/>
    <w:rsid w:val="008619DF"/>
    <w:rsid w:val="00863DC2"/>
    <w:rsid w:val="00865BDB"/>
    <w:rsid w:val="008662A4"/>
    <w:rsid w:val="008674A3"/>
    <w:rsid w:val="008703AC"/>
    <w:rsid w:val="00870CDB"/>
    <w:rsid w:val="008715A2"/>
    <w:rsid w:val="008716CD"/>
    <w:rsid w:val="00873384"/>
    <w:rsid w:val="008848B6"/>
    <w:rsid w:val="00886C64"/>
    <w:rsid w:val="0089046B"/>
    <w:rsid w:val="00890B39"/>
    <w:rsid w:val="00893B82"/>
    <w:rsid w:val="008944A6"/>
    <w:rsid w:val="00894A6E"/>
    <w:rsid w:val="00894BD1"/>
    <w:rsid w:val="008A0FE9"/>
    <w:rsid w:val="008A1C19"/>
    <w:rsid w:val="008A45BA"/>
    <w:rsid w:val="008A4979"/>
    <w:rsid w:val="008A725A"/>
    <w:rsid w:val="008B4986"/>
    <w:rsid w:val="008B4B60"/>
    <w:rsid w:val="008B541F"/>
    <w:rsid w:val="008B6AD2"/>
    <w:rsid w:val="008B6E2A"/>
    <w:rsid w:val="008B6FF0"/>
    <w:rsid w:val="008C0A55"/>
    <w:rsid w:val="008C1B3B"/>
    <w:rsid w:val="008D21E4"/>
    <w:rsid w:val="008D2F30"/>
    <w:rsid w:val="008D47AB"/>
    <w:rsid w:val="008D5B24"/>
    <w:rsid w:val="008D6850"/>
    <w:rsid w:val="008E06CC"/>
    <w:rsid w:val="008E2D38"/>
    <w:rsid w:val="008E2D62"/>
    <w:rsid w:val="008F4368"/>
    <w:rsid w:val="008F4D1E"/>
    <w:rsid w:val="008F6884"/>
    <w:rsid w:val="00901940"/>
    <w:rsid w:val="00902299"/>
    <w:rsid w:val="0090242E"/>
    <w:rsid w:val="0090501B"/>
    <w:rsid w:val="00905AA1"/>
    <w:rsid w:val="00906AFE"/>
    <w:rsid w:val="009106F0"/>
    <w:rsid w:val="009162B8"/>
    <w:rsid w:val="00916985"/>
    <w:rsid w:val="00921986"/>
    <w:rsid w:val="0092565C"/>
    <w:rsid w:val="0092779F"/>
    <w:rsid w:val="00934429"/>
    <w:rsid w:val="00934BFE"/>
    <w:rsid w:val="009356A9"/>
    <w:rsid w:val="0094052B"/>
    <w:rsid w:val="0094121C"/>
    <w:rsid w:val="00942552"/>
    <w:rsid w:val="0094295A"/>
    <w:rsid w:val="009436BB"/>
    <w:rsid w:val="009439AD"/>
    <w:rsid w:val="009440C5"/>
    <w:rsid w:val="00950A9D"/>
    <w:rsid w:val="00951342"/>
    <w:rsid w:val="00952D3A"/>
    <w:rsid w:val="00956B69"/>
    <w:rsid w:val="0096124E"/>
    <w:rsid w:val="00962923"/>
    <w:rsid w:val="009634A7"/>
    <w:rsid w:val="009658A0"/>
    <w:rsid w:val="00965D45"/>
    <w:rsid w:val="00972625"/>
    <w:rsid w:val="00972B9F"/>
    <w:rsid w:val="0097366D"/>
    <w:rsid w:val="00976025"/>
    <w:rsid w:val="00976050"/>
    <w:rsid w:val="009761D2"/>
    <w:rsid w:val="0097717A"/>
    <w:rsid w:val="009774CB"/>
    <w:rsid w:val="009807DA"/>
    <w:rsid w:val="009811E4"/>
    <w:rsid w:val="009818AF"/>
    <w:rsid w:val="009834AB"/>
    <w:rsid w:val="00984295"/>
    <w:rsid w:val="00984CAF"/>
    <w:rsid w:val="0098571E"/>
    <w:rsid w:val="009924B1"/>
    <w:rsid w:val="00994556"/>
    <w:rsid w:val="00996CAF"/>
    <w:rsid w:val="009979B0"/>
    <w:rsid w:val="009A24C9"/>
    <w:rsid w:val="009A2717"/>
    <w:rsid w:val="009A271A"/>
    <w:rsid w:val="009A3669"/>
    <w:rsid w:val="009A3FAE"/>
    <w:rsid w:val="009A79FD"/>
    <w:rsid w:val="009B0188"/>
    <w:rsid w:val="009B051E"/>
    <w:rsid w:val="009B09FA"/>
    <w:rsid w:val="009B2780"/>
    <w:rsid w:val="009B2DF1"/>
    <w:rsid w:val="009B53A2"/>
    <w:rsid w:val="009B7A16"/>
    <w:rsid w:val="009C0337"/>
    <w:rsid w:val="009C0AE3"/>
    <w:rsid w:val="009C58CC"/>
    <w:rsid w:val="009C778A"/>
    <w:rsid w:val="009D2431"/>
    <w:rsid w:val="009D2944"/>
    <w:rsid w:val="009D3E35"/>
    <w:rsid w:val="009D5F75"/>
    <w:rsid w:val="009D6709"/>
    <w:rsid w:val="009E3011"/>
    <w:rsid w:val="009E4553"/>
    <w:rsid w:val="009F1AD9"/>
    <w:rsid w:val="009F4F24"/>
    <w:rsid w:val="009F5FF3"/>
    <w:rsid w:val="00A034BA"/>
    <w:rsid w:val="00A03DA7"/>
    <w:rsid w:val="00A06ED0"/>
    <w:rsid w:val="00A076D2"/>
    <w:rsid w:val="00A07CCC"/>
    <w:rsid w:val="00A124E5"/>
    <w:rsid w:val="00A125C6"/>
    <w:rsid w:val="00A12862"/>
    <w:rsid w:val="00A15B2E"/>
    <w:rsid w:val="00A16F24"/>
    <w:rsid w:val="00A2556F"/>
    <w:rsid w:val="00A25C6A"/>
    <w:rsid w:val="00A27671"/>
    <w:rsid w:val="00A278E6"/>
    <w:rsid w:val="00A321BA"/>
    <w:rsid w:val="00A34360"/>
    <w:rsid w:val="00A35F09"/>
    <w:rsid w:val="00A3602B"/>
    <w:rsid w:val="00A37EA0"/>
    <w:rsid w:val="00A4064F"/>
    <w:rsid w:val="00A44F13"/>
    <w:rsid w:val="00A45AA1"/>
    <w:rsid w:val="00A4760A"/>
    <w:rsid w:val="00A50FF0"/>
    <w:rsid w:val="00A5211D"/>
    <w:rsid w:val="00A54AF5"/>
    <w:rsid w:val="00A556F6"/>
    <w:rsid w:val="00A67304"/>
    <w:rsid w:val="00A70FFF"/>
    <w:rsid w:val="00A713CD"/>
    <w:rsid w:val="00A71D8B"/>
    <w:rsid w:val="00A74C4D"/>
    <w:rsid w:val="00A76779"/>
    <w:rsid w:val="00A7794D"/>
    <w:rsid w:val="00A82D7E"/>
    <w:rsid w:val="00A850CE"/>
    <w:rsid w:val="00A93199"/>
    <w:rsid w:val="00A94ADE"/>
    <w:rsid w:val="00A97B99"/>
    <w:rsid w:val="00AA034A"/>
    <w:rsid w:val="00AA0ED9"/>
    <w:rsid w:val="00AA201A"/>
    <w:rsid w:val="00AA526A"/>
    <w:rsid w:val="00AA67DF"/>
    <w:rsid w:val="00AB1792"/>
    <w:rsid w:val="00AB5042"/>
    <w:rsid w:val="00AC1DCC"/>
    <w:rsid w:val="00AC41EF"/>
    <w:rsid w:val="00AC48FE"/>
    <w:rsid w:val="00AC76B3"/>
    <w:rsid w:val="00AD0929"/>
    <w:rsid w:val="00AD0C2C"/>
    <w:rsid w:val="00AD4300"/>
    <w:rsid w:val="00AE03E8"/>
    <w:rsid w:val="00AE0FD7"/>
    <w:rsid w:val="00AE1EAD"/>
    <w:rsid w:val="00AE258D"/>
    <w:rsid w:val="00AE2DCE"/>
    <w:rsid w:val="00AE563B"/>
    <w:rsid w:val="00AE5A0E"/>
    <w:rsid w:val="00AF2746"/>
    <w:rsid w:val="00AF3BFB"/>
    <w:rsid w:val="00AF558C"/>
    <w:rsid w:val="00B00DC9"/>
    <w:rsid w:val="00B012E4"/>
    <w:rsid w:val="00B06121"/>
    <w:rsid w:val="00B0693C"/>
    <w:rsid w:val="00B1225A"/>
    <w:rsid w:val="00B148EF"/>
    <w:rsid w:val="00B14FF1"/>
    <w:rsid w:val="00B154C9"/>
    <w:rsid w:val="00B2109B"/>
    <w:rsid w:val="00B229DA"/>
    <w:rsid w:val="00B23E88"/>
    <w:rsid w:val="00B243CE"/>
    <w:rsid w:val="00B2680A"/>
    <w:rsid w:val="00B272A0"/>
    <w:rsid w:val="00B2780D"/>
    <w:rsid w:val="00B27B15"/>
    <w:rsid w:val="00B30995"/>
    <w:rsid w:val="00B30F37"/>
    <w:rsid w:val="00B3471B"/>
    <w:rsid w:val="00B3495E"/>
    <w:rsid w:val="00B358BD"/>
    <w:rsid w:val="00B405B4"/>
    <w:rsid w:val="00B438F6"/>
    <w:rsid w:val="00B451F4"/>
    <w:rsid w:val="00B45C3E"/>
    <w:rsid w:val="00B51257"/>
    <w:rsid w:val="00B5349A"/>
    <w:rsid w:val="00B54E59"/>
    <w:rsid w:val="00B55B70"/>
    <w:rsid w:val="00B57030"/>
    <w:rsid w:val="00B63D1B"/>
    <w:rsid w:val="00B64969"/>
    <w:rsid w:val="00B64E4A"/>
    <w:rsid w:val="00B6644C"/>
    <w:rsid w:val="00B72A3F"/>
    <w:rsid w:val="00B72E42"/>
    <w:rsid w:val="00B74021"/>
    <w:rsid w:val="00B803B8"/>
    <w:rsid w:val="00B81F40"/>
    <w:rsid w:val="00B8258D"/>
    <w:rsid w:val="00B9012D"/>
    <w:rsid w:val="00B90527"/>
    <w:rsid w:val="00B925E0"/>
    <w:rsid w:val="00B92876"/>
    <w:rsid w:val="00B935E0"/>
    <w:rsid w:val="00B943C6"/>
    <w:rsid w:val="00BA1CE5"/>
    <w:rsid w:val="00BA3805"/>
    <w:rsid w:val="00BA3C0C"/>
    <w:rsid w:val="00BA4D7A"/>
    <w:rsid w:val="00BA7B7C"/>
    <w:rsid w:val="00BA7BFF"/>
    <w:rsid w:val="00BB0453"/>
    <w:rsid w:val="00BB2C50"/>
    <w:rsid w:val="00BB4A34"/>
    <w:rsid w:val="00BB6233"/>
    <w:rsid w:val="00BB73AB"/>
    <w:rsid w:val="00BB7E5E"/>
    <w:rsid w:val="00BC28E8"/>
    <w:rsid w:val="00BC2B26"/>
    <w:rsid w:val="00BC4925"/>
    <w:rsid w:val="00BD05D0"/>
    <w:rsid w:val="00BD1297"/>
    <w:rsid w:val="00BD1551"/>
    <w:rsid w:val="00BD220E"/>
    <w:rsid w:val="00BD230B"/>
    <w:rsid w:val="00BD2A05"/>
    <w:rsid w:val="00BE3301"/>
    <w:rsid w:val="00BE4E92"/>
    <w:rsid w:val="00BE76BD"/>
    <w:rsid w:val="00BE779E"/>
    <w:rsid w:val="00BF0D72"/>
    <w:rsid w:val="00BF2757"/>
    <w:rsid w:val="00BF38E4"/>
    <w:rsid w:val="00BF3A8A"/>
    <w:rsid w:val="00BF4076"/>
    <w:rsid w:val="00C01AD4"/>
    <w:rsid w:val="00C06884"/>
    <w:rsid w:val="00C2109B"/>
    <w:rsid w:val="00C27F22"/>
    <w:rsid w:val="00C3144B"/>
    <w:rsid w:val="00C324E6"/>
    <w:rsid w:val="00C32E1A"/>
    <w:rsid w:val="00C350F7"/>
    <w:rsid w:val="00C3755C"/>
    <w:rsid w:val="00C37F42"/>
    <w:rsid w:val="00C42537"/>
    <w:rsid w:val="00C426ED"/>
    <w:rsid w:val="00C42725"/>
    <w:rsid w:val="00C43457"/>
    <w:rsid w:val="00C437A5"/>
    <w:rsid w:val="00C439E0"/>
    <w:rsid w:val="00C442AB"/>
    <w:rsid w:val="00C44D70"/>
    <w:rsid w:val="00C46343"/>
    <w:rsid w:val="00C4656A"/>
    <w:rsid w:val="00C5194F"/>
    <w:rsid w:val="00C52743"/>
    <w:rsid w:val="00C5300B"/>
    <w:rsid w:val="00C53970"/>
    <w:rsid w:val="00C5417E"/>
    <w:rsid w:val="00C55B0B"/>
    <w:rsid w:val="00C606F8"/>
    <w:rsid w:val="00C60C86"/>
    <w:rsid w:val="00C617FB"/>
    <w:rsid w:val="00C62FAC"/>
    <w:rsid w:val="00C63BA8"/>
    <w:rsid w:val="00C6405D"/>
    <w:rsid w:val="00C66D26"/>
    <w:rsid w:val="00C67EF2"/>
    <w:rsid w:val="00C70AC2"/>
    <w:rsid w:val="00C70DD3"/>
    <w:rsid w:val="00C71CFB"/>
    <w:rsid w:val="00C72364"/>
    <w:rsid w:val="00C7277C"/>
    <w:rsid w:val="00C75720"/>
    <w:rsid w:val="00C76663"/>
    <w:rsid w:val="00C77790"/>
    <w:rsid w:val="00C80668"/>
    <w:rsid w:val="00C807C8"/>
    <w:rsid w:val="00C858C1"/>
    <w:rsid w:val="00C868FD"/>
    <w:rsid w:val="00C877B5"/>
    <w:rsid w:val="00C87BC1"/>
    <w:rsid w:val="00C91869"/>
    <w:rsid w:val="00C93408"/>
    <w:rsid w:val="00C959EC"/>
    <w:rsid w:val="00CA0A86"/>
    <w:rsid w:val="00CA1A98"/>
    <w:rsid w:val="00CA32EA"/>
    <w:rsid w:val="00CA483A"/>
    <w:rsid w:val="00CA4F41"/>
    <w:rsid w:val="00CA7042"/>
    <w:rsid w:val="00CB3937"/>
    <w:rsid w:val="00CB3C2A"/>
    <w:rsid w:val="00CB4250"/>
    <w:rsid w:val="00CB4E34"/>
    <w:rsid w:val="00CB6CD5"/>
    <w:rsid w:val="00CB70A8"/>
    <w:rsid w:val="00CB7E15"/>
    <w:rsid w:val="00CC2D93"/>
    <w:rsid w:val="00CC3C09"/>
    <w:rsid w:val="00CC4086"/>
    <w:rsid w:val="00CC6645"/>
    <w:rsid w:val="00CD3087"/>
    <w:rsid w:val="00CD71BE"/>
    <w:rsid w:val="00CE5924"/>
    <w:rsid w:val="00CE62D4"/>
    <w:rsid w:val="00CF30D3"/>
    <w:rsid w:val="00CF3FCE"/>
    <w:rsid w:val="00CF75D1"/>
    <w:rsid w:val="00D013B7"/>
    <w:rsid w:val="00D025C7"/>
    <w:rsid w:val="00D04AB3"/>
    <w:rsid w:val="00D06D1F"/>
    <w:rsid w:val="00D07308"/>
    <w:rsid w:val="00D104DB"/>
    <w:rsid w:val="00D1420F"/>
    <w:rsid w:val="00D1425A"/>
    <w:rsid w:val="00D14A24"/>
    <w:rsid w:val="00D20E9B"/>
    <w:rsid w:val="00D22C76"/>
    <w:rsid w:val="00D26E0C"/>
    <w:rsid w:val="00D27EC6"/>
    <w:rsid w:val="00D30553"/>
    <w:rsid w:val="00D305E6"/>
    <w:rsid w:val="00D32814"/>
    <w:rsid w:val="00D35164"/>
    <w:rsid w:val="00D351E1"/>
    <w:rsid w:val="00D36811"/>
    <w:rsid w:val="00D37BAF"/>
    <w:rsid w:val="00D40968"/>
    <w:rsid w:val="00D42460"/>
    <w:rsid w:val="00D42FF0"/>
    <w:rsid w:val="00D46CBD"/>
    <w:rsid w:val="00D52D65"/>
    <w:rsid w:val="00D5308C"/>
    <w:rsid w:val="00D54202"/>
    <w:rsid w:val="00D55AE2"/>
    <w:rsid w:val="00D60B3F"/>
    <w:rsid w:val="00D6102F"/>
    <w:rsid w:val="00D659B6"/>
    <w:rsid w:val="00D677CB"/>
    <w:rsid w:val="00D70438"/>
    <w:rsid w:val="00D7186C"/>
    <w:rsid w:val="00D71EB4"/>
    <w:rsid w:val="00D73F4F"/>
    <w:rsid w:val="00D76FDD"/>
    <w:rsid w:val="00D80292"/>
    <w:rsid w:val="00D8148E"/>
    <w:rsid w:val="00D81CBF"/>
    <w:rsid w:val="00D85E07"/>
    <w:rsid w:val="00D864C0"/>
    <w:rsid w:val="00D8790E"/>
    <w:rsid w:val="00D90D25"/>
    <w:rsid w:val="00D9244A"/>
    <w:rsid w:val="00D9281D"/>
    <w:rsid w:val="00D9333C"/>
    <w:rsid w:val="00D93726"/>
    <w:rsid w:val="00D96C26"/>
    <w:rsid w:val="00D96CE3"/>
    <w:rsid w:val="00D96CFF"/>
    <w:rsid w:val="00D977A0"/>
    <w:rsid w:val="00DA1DF1"/>
    <w:rsid w:val="00DA2CB3"/>
    <w:rsid w:val="00DA5AFF"/>
    <w:rsid w:val="00DA5FC0"/>
    <w:rsid w:val="00DB5E82"/>
    <w:rsid w:val="00DB6906"/>
    <w:rsid w:val="00DB6AC2"/>
    <w:rsid w:val="00DC10C3"/>
    <w:rsid w:val="00DC4809"/>
    <w:rsid w:val="00DC4A7F"/>
    <w:rsid w:val="00DC5717"/>
    <w:rsid w:val="00DC7E55"/>
    <w:rsid w:val="00DD0CAB"/>
    <w:rsid w:val="00DD1971"/>
    <w:rsid w:val="00DD75A0"/>
    <w:rsid w:val="00DD7E87"/>
    <w:rsid w:val="00DE178B"/>
    <w:rsid w:val="00DE1BF3"/>
    <w:rsid w:val="00DE3812"/>
    <w:rsid w:val="00DE3B16"/>
    <w:rsid w:val="00DE7894"/>
    <w:rsid w:val="00DE7A41"/>
    <w:rsid w:val="00DF2B2E"/>
    <w:rsid w:val="00DF53D0"/>
    <w:rsid w:val="00DF53E4"/>
    <w:rsid w:val="00E002CB"/>
    <w:rsid w:val="00E04FEC"/>
    <w:rsid w:val="00E05B71"/>
    <w:rsid w:val="00E140C1"/>
    <w:rsid w:val="00E1463D"/>
    <w:rsid w:val="00E147EE"/>
    <w:rsid w:val="00E14BBE"/>
    <w:rsid w:val="00E2398F"/>
    <w:rsid w:val="00E24771"/>
    <w:rsid w:val="00E266C0"/>
    <w:rsid w:val="00E275E3"/>
    <w:rsid w:val="00E301A3"/>
    <w:rsid w:val="00E33D42"/>
    <w:rsid w:val="00E33F09"/>
    <w:rsid w:val="00E43241"/>
    <w:rsid w:val="00E434AE"/>
    <w:rsid w:val="00E5063E"/>
    <w:rsid w:val="00E51F0F"/>
    <w:rsid w:val="00E53D96"/>
    <w:rsid w:val="00E54C97"/>
    <w:rsid w:val="00E61155"/>
    <w:rsid w:val="00E61B86"/>
    <w:rsid w:val="00E62BB8"/>
    <w:rsid w:val="00E6410E"/>
    <w:rsid w:val="00E670FC"/>
    <w:rsid w:val="00E736B0"/>
    <w:rsid w:val="00E7379F"/>
    <w:rsid w:val="00E739A4"/>
    <w:rsid w:val="00E74542"/>
    <w:rsid w:val="00E754B5"/>
    <w:rsid w:val="00E7564E"/>
    <w:rsid w:val="00E75D81"/>
    <w:rsid w:val="00E76AC3"/>
    <w:rsid w:val="00E82026"/>
    <w:rsid w:val="00E82134"/>
    <w:rsid w:val="00E84551"/>
    <w:rsid w:val="00E917A1"/>
    <w:rsid w:val="00E933AC"/>
    <w:rsid w:val="00E94A55"/>
    <w:rsid w:val="00EA0932"/>
    <w:rsid w:val="00EA0AB8"/>
    <w:rsid w:val="00EA2F06"/>
    <w:rsid w:val="00EA3F61"/>
    <w:rsid w:val="00EA63E0"/>
    <w:rsid w:val="00EA6EEE"/>
    <w:rsid w:val="00EB220B"/>
    <w:rsid w:val="00EB2A44"/>
    <w:rsid w:val="00EB2BEC"/>
    <w:rsid w:val="00EB3EB6"/>
    <w:rsid w:val="00EB51A5"/>
    <w:rsid w:val="00EB56C2"/>
    <w:rsid w:val="00EC11AC"/>
    <w:rsid w:val="00EC1E26"/>
    <w:rsid w:val="00EC3DAE"/>
    <w:rsid w:val="00EC6D2A"/>
    <w:rsid w:val="00EC7DEC"/>
    <w:rsid w:val="00ED0919"/>
    <w:rsid w:val="00ED0BAF"/>
    <w:rsid w:val="00ED4730"/>
    <w:rsid w:val="00ED5F36"/>
    <w:rsid w:val="00ED6305"/>
    <w:rsid w:val="00ED6ECC"/>
    <w:rsid w:val="00ED7CF9"/>
    <w:rsid w:val="00EE3341"/>
    <w:rsid w:val="00EE516F"/>
    <w:rsid w:val="00EE52E3"/>
    <w:rsid w:val="00EF1A31"/>
    <w:rsid w:val="00EF1FE1"/>
    <w:rsid w:val="00EF2B3F"/>
    <w:rsid w:val="00EF3E77"/>
    <w:rsid w:val="00EF5A13"/>
    <w:rsid w:val="00EF6BF5"/>
    <w:rsid w:val="00F00BCC"/>
    <w:rsid w:val="00F00CF1"/>
    <w:rsid w:val="00F0131C"/>
    <w:rsid w:val="00F01A84"/>
    <w:rsid w:val="00F02BA4"/>
    <w:rsid w:val="00F059B0"/>
    <w:rsid w:val="00F133BB"/>
    <w:rsid w:val="00F159FF"/>
    <w:rsid w:val="00F21C48"/>
    <w:rsid w:val="00F24289"/>
    <w:rsid w:val="00F249E2"/>
    <w:rsid w:val="00F24E03"/>
    <w:rsid w:val="00F26B5D"/>
    <w:rsid w:val="00F31B6C"/>
    <w:rsid w:val="00F32341"/>
    <w:rsid w:val="00F342B9"/>
    <w:rsid w:val="00F350D6"/>
    <w:rsid w:val="00F356CB"/>
    <w:rsid w:val="00F36605"/>
    <w:rsid w:val="00F40DED"/>
    <w:rsid w:val="00F411E6"/>
    <w:rsid w:val="00F41F08"/>
    <w:rsid w:val="00F5332E"/>
    <w:rsid w:val="00F533DB"/>
    <w:rsid w:val="00F56B62"/>
    <w:rsid w:val="00F60640"/>
    <w:rsid w:val="00F620C9"/>
    <w:rsid w:val="00F62635"/>
    <w:rsid w:val="00F6357C"/>
    <w:rsid w:val="00F7181F"/>
    <w:rsid w:val="00F73572"/>
    <w:rsid w:val="00F755ED"/>
    <w:rsid w:val="00F76D85"/>
    <w:rsid w:val="00F80842"/>
    <w:rsid w:val="00F80E39"/>
    <w:rsid w:val="00F814E5"/>
    <w:rsid w:val="00F8457F"/>
    <w:rsid w:val="00F848B9"/>
    <w:rsid w:val="00F870EB"/>
    <w:rsid w:val="00F9293F"/>
    <w:rsid w:val="00F954A8"/>
    <w:rsid w:val="00F95FFC"/>
    <w:rsid w:val="00F9736C"/>
    <w:rsid w:val="00F97E5C"/>
    <w:rsid w:val="00FA0333"/>
    <w:rsid w:val="00FA1C7E"/>
    <w:rsid w:val="00FA4665"/>
    <w:rsid w:val="00FB1B8F"/>
    <w:rsid w:val="00FB21ED"/>
    <w:rsid w:val="00FB3781"/>
    <w:rsid w:val="00FB39DD"/>
    <w:rsid w:val="00FB44D4"/>
    <w:rsid w:val="00FB5584"/>
    <w:rsid w:val="00FB62D4"/>
    <w:rsid w:val="00FB7BD0"/>
    <w:rsid w:val="00FC38D3"/>
    <w:rsid w:val="00FC55EA"/>
    <w:rsid w:val="00FC7E4B"/>
    <w:rsid w:val="00FD0309"/>
    <w:rsid w:val="00FD1429"/>
    <w:rsid w:val="00FD17A6"/>
    <w:rsid w:val="00FD4D33"/>
    <w:rsid w:val="00FD4E95"/>
    <w:rsid w:val="00FD6ADE"/>
    <w:rsid w:val="00FE0C3A"/>
    <w:rsid w:val="00FE0F15"/>
    <w:rsid w:val="00FE39C5"/>
    <w:rsid w:val="00FE41B9"/>
    <w:rsid w:val="00FE4ED4"/>
    <w:rsid w:val="00FE5DB6"/>
    <w:rsid w:val="00FE6BC9"/>
    <w:rsid w:val="00FE6D5B"/>
    <w:rsid w:val="00FE7FB9"/>
    <w:rsid w:val="00FF0F94"/>
    <w:rsid w:val="00FF1A6A"/>
    <w:rsid w:val="00FF6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16F739-B1A9-45F9-9869-66948E44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1C7E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rsid w:val="00FA1C7E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rsid w:val="00FA1C7E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rsid w:val="00FA1C7E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rsid w:val="00FA1C7E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rsid w:val="00FA1C7E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rsid w:val="00FA1C7E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rsid w:val="00FA1C7E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rsid w:val="00FA1C7E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rsid w:val="00FA1C7E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qFormat/>
    <w:rsid w:val="00FA1C7E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qFormat/>
    <w:rsid w:val="00FA1C7E"/>
    <w:pPr>
      <w:ind w:left="200"/>
      <w:jc w:val="left"/>
    </w:pPr>
  </w:style>
  <w:style w:type="paragraph" w:styleId="30">
    <w:name w:val="toc 3"/>
    <w:basedOn w:val="a0"/>
    <w:next w:val="a0"/>
    <w:uiPriority w:val="39"/>
    <w:qFormat/>
    <w:rsid w:val="00FA1C7E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rsid w:val="00FA1C7E"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rsid w:val="00FA1C7E"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rsid w:val="00FA1C7E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rsid w:val="00FA1C7E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rsid w:val="00FA1C7E"/>
    <w:pPr>
      <w:numPr>
        <w:numId w:val="8"/>
      </w:numPr>
    </w:pPr>
  </w:style>
  <w:style w:type="paragraph" w:customStyle="1" w:styleId="a6">
    <w:name w:val="본문 가이드"/>
    <w:basedOn w:val="a0"/>
    <w:rsid w:val="00FA1C7E"/>
    <w:rPr>
      <w:i/>
      <w:iCs/>
      <w:color w:val="0000FF"/>
    </w:rPr>
  </w:style>
  <w:style w:type="paragraph" w:customStyle="1" w:styleId="1">
    <w:name w:val="자료 나열 1"/>
    <w:basedOn w:val="a0"/>
    <w:rsid w:val="00FA1C7E"/>
    <w:pPr>
      <w:numPr>
        <w:numId w:val="7"/>
      </w:numPr>
    </w:pPr>
  </w:style>
  <w:style w:type="paragraph" w:styleId="a7">
    <w:name w:val="caption"/>
    <w:basedOn w:val="a0"/>
    <w:next w:val="a0"/>
    <w:qFormat/>
    <w:rsid w:val="00FA1C7E"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sid w:val="00FA1C7E"/>
    <w:rPr>
      <w:color w:val="0000FF"/>
      <w:u w:val="single"/>
    </w:rPr>
  </w:style>
  <w:style w:type="paragraph" w:styleId="a9">
    <w:name w:val="table of figures"/>
    <w:basedOn w:val="a0"/>
    <w:next w:val="a0"/>
    <w:semiHidden/>
    <w:rsid w:val="00FA1C7E"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rsid w:val="00FA1C7E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link w:val="Char0"/>
    <w:uiPriority w:val="99"/>
    <w:rsid w:val="00FA1C7E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1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1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  <w:rsid w:val="00FA1C7E"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2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f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0">
    <w:name w:val="바탕글"/>
    <w:basedOn w:val="a0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0">
    <w:name w:val="바닥글 Char"/>
    <w:link w:val="ab"/>
    <w:uiPriority w:val="99"/>
    <w:rsid w:val="00EF1FE1"/>
    <w:rPr>
      <w:rFonts w:eastAsia="굴림"/>
      <w:kern w:val="2"/>
      <w:szCs w:val="24"/>
    </w:rPr>
  </w:style>
  <w:style w:type="paragraph" w:styleId="TOC">
    <w:name w:val="TOC Heading"/>
    <w:basedOn w:val="10"/>
    <w:next w:val="a0"/>
    <w:uiPriority w:val="39"/>
    <w:qFormat/>
    <w:rsid w:val="00437574"/>
    <w:pPr>
      <w:keepLines/>
      <w:widowControl/>
      <w:numPr>
        <w:numId w:val="0"/>
      </w:numPr>
      <w:wordWrap/>
      <w:autoSpaceDE/>
      <w:autoSpaceDN/>
      <w:spacing w:beforeLines="0" w:afterLines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1">
    <w:name w:val="No Spacing"/>
    <w:link w:val="Char3"/>
    <w:uiPriority w:val="1"/>
    <w:qFormat/>
    <w:rsid w:val="00B55B70"/>
    <w:rPr>
      <w:rFonts w:ascii="맑은 고딕" w:eastAsia="맑은 고딕" w:hAnsi="맑은 고딕"/>
      <w:sz w:val="22"/>
      <w:szCs w:val="22"/>
    </w:rPr>
  </w:style>
  <w:style w:type="character" w:customStyle="1" w:styleId="Char3">
    <w:name w:val="간격 없음 Char"/>
    <w:link w:val="af1"/>
    <w:uiPriority w:val="1"/>
    <w:rsid w:val="00B55B70"/>
    <w:rPr>
      <w:rFonts w:ascii="맑은 고딕" w:eastAsia="맑은 고딕" w:hAnsi="맑은 고딕"/>
      <w:sz w:val="22"/>
      <w:szCs w:val="22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28454-233C-4A5A-8AB6-55398F5B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1084</TotalTime>
  <Pages>1</Pages>
  <Words>2909</Words>
  <Characters>16583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19454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95</cp:revision>
  <cp:lastPrinted>2010-11-16T18:57:00Z</cp:lastPrinted>
  <dcterms:created xsi:type="dcterms:W3CDTF">2014-08-24T11:49:00Z</dcterms:created>
  <dcterms:modified xsi:type="dcterms:W3CDTF">2018-09-13T06:19:00Z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