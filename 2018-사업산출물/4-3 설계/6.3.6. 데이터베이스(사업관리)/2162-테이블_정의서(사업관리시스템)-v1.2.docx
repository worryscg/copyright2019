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B70" w:rsidRPr="00110CEF" w:rsidRDefault="00B55B70" w:rsidP="00B55B70">
      <w:pPr>
        <w:jc w:val="right"/>
        <w:rPr>
          <w:rFonts w:ascii="굴림" w:hAnsi="굴림"/>
          <w:i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</w:p>
    <w:p w:rsidR="00B55B70" w:rsidRPr="00110CEF" w:rsidRDefault="00B55B70" w:rsidP="00B55B70">
      <w:pPr>
        <w:widowControl/>
        <w:tabs>
          <w:tab w:val="center" w:pos="4320"/>
          <w:tab w:val="right" w:pos="8640"/>
        </w:tabs>
        <w:wordWrap/>
        <w:overflowPunct w:val="0"/>
        <w:adjustRightInd w:val="0"/>
        <w:spacing w:before="240"/>
        <w:jc w:val="right"/>
        <w:textAlignment w:val="baseline"/>
        <w:rPr>
          <w:rFonts w:ascii="굴림" w:hAnsi="굴림"/>
          <w:b/>
          <w:kern w:val="0"/>
          <w:sz w:val="48"/>
          <w:szCs w:val="20"/>
        </w:rPr>
      </w:pPr>
    </w:p>
    <w:p w:rsidR="0052281F" w:rsidRPr="00110CEF" w:rsidRDefault="0052281F" w:rsidP="0052281F">
      <w:pPr>
        <w:rPr>
          <w:rFonts w:ascii="굴림" w:hAnsi="굴림"/>
          <w:b/>
          <w:sz w:val="24"/>
        </w:rPr>
      </w:pPr>
    </w:p>
    <w:p w:rsidR="00B55B70" w:rsidRPr="00110CEF" w:rsidRDefault="00B55B70" w:rsidP="0052281F">
      <w:pPr>
        <w:rPr>
          <w:rFonts w:ascii="굴림" w:hAnsi="굴림"/>
          <w:b/>
          <w:sz w:val="24"/>
        </w:rPr>
      </w:pPr>
    </w:p>
    <w:p w:rsidR="00B55B70" w:rsidRPr="00110CEF" w:rsidRDefault="00B55B70" w:rsidP="0052281F">
      <w:pPr>
        <w:rPr>
          <w:rFonts w:ascii="굴림" w:hAnsi="굴림"/>
          <w:b/>
          <w:sz w:val="24"/>
        </w:rPr>
      </w:pPr>
    </w:p>
    <w:p w:rsidR="00B55B70" w:rsidRPr="00110CEF" w:rsidRDefault="00B55B70" w:rsidP="0052281F">
      <w:pPr>
        <w:rPr>
          <w:rFonts w:ascii="굴림" w:hAnsi="굴림"/>
          <w:b/>
          <w:sz w:val="24"/>
        </w:rPr>
      </w:pPr>
    </w:p>
    <w:p w:rsidR="00B55B70" w:rsidRPr="00110CEF" w:rsidRDefault="00B55B70" w:rsidP="0052281F">
      <w:pPr>
        <w:rPr>
          <w:rFonts w:ascii="굴림" w:hAnsi="굴림"/>
          <w:b/>
          <w:sz w:val="24"/>
        </w:rPr>
      </w:pPr>
    </w:p>
    <w:p w:rsidR="00B55B70" w:rsidRPr="00110CEF" w:rsidRDefault="00B55B70" w:rsidP="0052281F">
      <w:pPr>
        <w:rPr>
          <w:rFonts w:ascii="굴림" w:hAnsi="굴림"/>
          <w:b/>
          <w:sz w:val="24"/>
        </w:rPr>
      </w:pPr>
    </w:p>
    <w:p w:rsidR="0052281F" w:rsidRPr="00E94A55" w:rsidRDefault="0052281F" w:rsidP="00270379">
      <w:pPr>
        <w:ind w:left="800" w:hanging="800"/>
        <w:jc w:val="center"/>
        <w:rPr>
          <w:rFonts w:ascii="굴림" w:hAnsi="굴림"/>
          <w:b/>
          <w:sz w:val="32"/>
          <w:szCs w:val="32"/>
        </w:rPr>
      </w:pPr>
      <w:r w:rsidRPr="00E94A55">
        <w:rPr>
          <w:rFonts w:ascii="굴림" w:hAnsi="굴림" w:hint="eastAsia"/>
          <w:b/>
          <w:sz w:val="32"/>
          <w:szCs w:val="32"/>
        </w:rPr>
        <w:lastRenderedPageBreak/>
        <w:t>사 용 권 한</w:t>
      </w:r>
    </w:p>
    <w:p w:rsidR="0052281F" w:rsidRPr="00110CEF" w:rsidRDefault="0052281F" w:rsidP="00B55B70">
      <w:pPr>
        <w:widowControl/>
        <w:wordWrap/>
        <w:overflowPunct w:val="0"/>
        <w:adjustRightInd w:val="0"/>
        <w:snapToGrid w:val="0"/>
        <w:ind w:leftChars="1600" w:left="320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110CEF" w:rsidRDefault="0052281F" w:rsidP="00B55B70">
      <w:pPr>
        <w:widowControl/>
        <w:wordWrap/>
        <w:overflowPunct w:val="0"/>
        <w:adjustRightInd w:val="0"/>
        <w:snapToGrid w:val="0"/>
        <w:ind w:leftChars="1600" w:left="320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110CEF">
        <w:rPr>
          <w:rFonts w:ascii="굴림" w:hAnsi="굴림"/>
          <w:b/>
          <w:kern w:val="0"/>
          <w:sz w:val="24"/>
          <w:szCs w:val="20"/>
        </w:rPr>
        <w:t>Client Approv</w:t>
      </w:r>
      <w:r w:rsidRPr="00110CEF">
        <w:rPr>
          <w:rFonts w:ascii="굴림" w:hAnsi="굴림" w:hint="eastAsia"/>
          <w:b/>
          <w:kern w:val="0"/>
          <w:sz w:val="24"/>
          <w:szCs w:val="20"/>
        </w:rPr>
        <w:t>al</w:t>
      </w:r>
      <w:r w:rsidRPr="00110CEF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110CEF" w:rsidRDefault="0052281F" w:rsidP="00B55B70">
      <w:pPr>
        <w:widowControl/>
        <w:wordWrap/>
        <w:overflowPunct w:val="0"/>
        <w:adjustRightInd w:val="0"/>
        <w:snapToGrid w:val="0"/>
        <w:ind w:leftChars="1600" w:left="3200"/>
        <w:jc w:val="left"/>
        <w:textAlignment w:val="baseline"/>
        <w:rPr>
          <w:rFonts w:ascii="굴림" w:hAnsi="굴림"/>
          <w:kern w:val="0"/>
          <w:szCs w:val="20"/>
        </w:rPr>
      </w:pPr>
      <w:r w:rsidRPr="00110CEF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33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110CEF" w:rsidTr="00B55B70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6E3767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407CD9">
              <w:rPr>
                <w:rFonts w:ascii="굴림" w:hAnsi="굴림" w:hint="eastAsia"/>
              </w:rPr>
              <w:t>차태원</w:t>
            </w:r>
            <w:r w:rsidR="00812089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DC4A7F">
              <w:rPr>
                <w:rFonts w:ascii="굴림" w:hAnsi="굴림" w:hint="eastAsia"/>
                <w:kern w:val="0"/>
                <w:szCs w:val="20"/>
              </w:rPr>
              <w:t>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/>
                <w:kern w:val="0"/>
                <w:szCs w:val="20"/>
              </w:rPr>
              <w:t>(</w:t>
            </w:r>
            <w:r w:rsidRPr="00110CE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110CE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110CEF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110CEF" w:rsidRDefault="0052281F" w:rsidP="00B55B70">
      <w:pPr>
        <w:widowControl/>
        <w:wordWrap/>
        <w:overflowPunct w:val="0"/>
        <w:adjustRightInd w:val="0"/>
        <w:ind w:leftChars="1600" w:left="320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33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110CEF" w:rsidTr="00B55B70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A173C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6E3767">
              <w:rPr>
                <w:rFonts w:ascii="굴림" w:hAnsi="굴림" w:hint="eastAsia"/>
                <w:kern w:val="0"/>
                <w:szCs w:val="20"/>
              </w:rPr>
              <w:t>문경도</w:t>
            </w:r>
            <w:r w:rsidR="005A173C">
              <w:rPr>
                <w:rFonts w:ascii="굴림" w:hAnsi="굴림" w:hint="eastAsia"/>
              </w:rPr>
              <w:t xml:space="preserve">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/>
                <w:kern w:val="0"/>
                <w:szCs w:val="20"/>
              </w:rPr>
              <w:t>(</w:t>
            </w:r>
            <w:r w:rsidRPr="00110CE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110CE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110CEF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110CEF" w:rsidRDefault="0052281F" w:rsidP="00B55B70">
      <w:pPr>
        <w:widowControl/>
        <w:wordWrap/>
        <w:overflowPunct w:val="0"/>
        <w:adjustRightInd w:val="0"/>
        <w:ind w:leftChars="1600" w:left="3200" w:rightChars="90"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110CEF" w:rsidRDefault="0052281F" w:rsidP="00B55B70">
      <w:pPr>
        <w:widowControl/>
        <w:wordWrap/>
        <w:overflowPunct w:val="0"/>
        <w:adjustRightInd w:val="0"/>
        <w:snapToGrid w:val="0"/>
        <w:ind w:leftChars="1600" w:left="320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110CEF" w:rsidRDefault="0052281F" w:rsidP="00B55B70">
      <w:pPr>
        <w:widowControl/>
        <w:wordWrap/>
        <w:overflowPunct w:val="0"/>
        <w:adjustRightInd w:val="0"/>
        <w:snapToGrid w:val="0"/>
        <w:ind w:leftChars="1600" w:left="320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110CEF">
        <w:rPr>
          <w:rFonts w:ascii="굴림" w:hAnsi="굴림" w:hint="eastAsia"/>
          <w:b/>
          <w:kern w:val="0"/>
          <w:sz w:val="24"/>
          <w:szCs w:val="20"/>
        </w:rPr>
        <w:t>엘에스웨어</w:t>
      </w:r>
      <w:r w:rsidR="00752985">
        <w:rPr>
          <w:rFonts w:ascii="굴림" w:hAnsi="굴림" w:hint="eastAsia"/>
          <w:b/>
          <w:kern w:val="0"/>
          <w:sz w:val="24"/>
          <w:szCs w:val="20"/>
        </w:rPr>
        <w:t>(주)</w:t>
      </w:r>
      <w:r w:rsidRPr="00110CEF">
        <w:rPr>
          <w:rFonts w:ascii="굴림" w:hAnsi="굴림"/>
          <w:b/>
          <w:kern w:val="0"/>
          <w:sz w:val="24"/>
          <w:szCs w:val="20"/>
        </w:rPr>
        <w:t>Approval:</w:t>
      </w:r>
    </w:p>
    <w:p w:rsidR="0052281F" w:rsidRPr="00110CEF" w:rsidRDefault="0052281F" w:rsidP="00B55B70">
      <w:pPr>
        <w:widowControl/>
        <w:wordWrap/>
        <w:overflowPunct w:val="0"/>
        <w:adjustRightInd w:val="0"/>
        <w:ind w:leftChars="1600" w:left="3200" w:rightChars="90" w:right="180"/>
        <w:jc w:val="left"/>
        <w:textAlignment w:val="baseline"/>
        <w:rPr>
          <w:rFonts w:ascii="굴림" w:hAnsi="굴림"/>
          <w:kern w:val="0"/>
          <w:sz w:val="24"/>
        </w:rPr>
      </w:pPr>
      <w:r w:rsidRPr="00110CEF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110CEF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33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110CEF" w:rsidTr="00B55B70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110CEF" w:rsidRDefault="009A6421" w:rsidP="003A3B0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>
              <w:rPr>
                <w:rFonts w:ascii="굴림" w:hAnsi="굴림"/>
                <w:kern w:val="0"/>
                <w:szCs w:val="20"/>
              </w:rPr>
              <w:t>㈜</w:t>
            </w:r>
            <w:r>
              <w:rPr>
                <w:rFonts w:ascii="굴림" w:hAnsi="굴림" w:hint="eastAsia"/>
                <w:kern w:val="0"/>
                <w:szCs w:val="20"/>
              </w:rPr>
              <w:t>굿싱크</w:t>
            </w:r>
            <w:r w:rsidR="006E3767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>
              <w:rPr>
                <w:rFonts w:ascii="굴림" w:hAnsi="굴림" w:hint="eastAsia"/>
                <w:kern w:val="0"/>
                <w:szCs w:val="20"/>
              </w:rPr>
              <w:t>곽종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/>
                <w:kern w:val="0"/>
                <w:szCs w:val="20"/>
              </w:rPr>
              <w:t>(</w:t>
            </w:r>
            <w:r w:rsidRPr="00110CE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110CE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110CEF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110CEF" w:rsidRDefault="0052281F" w:rsidP="00B55B70">
      <w:pPr>
        <w:widowControl/>
        <w:wordWrap/>
        <w:overflowPunct w:val="0"/>
        <w:adjustRightInd w:val="0"/>
        <w:ind w:leftChars="1600" w:left="320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33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110CEF" w:rsidTr="00B55B70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721377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752985">
              <w:rPr>
                <w:rFonts w:ascii="굴림" w:hAnsi="굴림" w:hint="eastAsia"/>
                <w:kern w:val="0"/>
                <w:szCs w:val="20"/>
              </w:rPr>
              <w:t>(주)</w:t>
            </w:r>
            <w:r w:rsidR="006E3767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650055">
              <w:rPr>
                <w:rFonts w:ascii="굴림" w:hAnsi="굴림" w:hint="eastAsia"/>
                <w:kern w:val="0"/>
                <w:szCs w:val="20"/>
              </w:rPr>
              <w:t xml:space="preserve">김민 </w:t>
            </w:r>
            <w:r w:rsidR="00FB62D4">
              <w:rPr>
                <w:rFonts w:ascii="굴림" w:hAnsi="굴림" w:hint="eastAsia"/>
                <w:kern w:val="0"/>
                <w:szCs w:val="20"/>
              </w:rPr>
              <w:t>책임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/>
                <w:kern w:val="0"/>
                <w:szCs w:val="20"/>
              </w:rPr>
              <w:t>(</w:t>
            </w:r>
            <w:r w:rsidRPr="00110CE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110CE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110CEF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110CEF" w:rsidRDefault="0052281F" w:rsidP="00B55B70">
      <w:pPr>
        <w:widowControl/>
        <w:wordWrap/>
        <w:overflowPunct w:val="0"/>
        <w:adjustRightInd w:val="0"/>
        <w:ind w:leftChars="1600" w:left="320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33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110CEF" w:rsidTr="00B55B70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>작성자 :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6E3767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752985">
              <w:rPr>
                <w:rFonts w:ascii="굴림" w:hAnsi="굴림" w:hint="eastAsia"/>
                <w:kern w:val="0"/>
                <w:szCs w:val="20"/>
              </w:rPr>
              <w:t>(주)</w:t>
            </w:r>
            <w:r w:rsidR="006E3767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9A6421">
              <w:rPr>
                <w:rFonts w:ascii="굴림" w:hAnsi="굴림" w:hint="eastAsia"/>
                <w:kern w:val="0"/>
                <w:szCs w:val="20"/>
              </w:rPr>
              <w:t>신창권</w:t>
            </w:r>
            <w:r w:rsidR="00650055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6E3767">
              <w:rPr>
                <w:rFonts w:ascii="굴림" w:hAnsi="굴림" w:hint="eastAsia"/>
                <w:kern w:val="0"/>
                <w:szCs w:val="20"/>
              </w:rPr>
              <w:t>책임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/>
                <w:kern w:val="0"/>
                <w:szCs w:val="20"/>
              </w:rPr>
              <w:t>(</w:t>
            </w:r>
            <w:r w:rsidRPr="00110CE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110CE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110CEF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B3338A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20</w:t>
            </w:r>
            <w:r w:rsidR="003A3B0E" w:rsidRPr="00110CEF">
              <w:rPr>
                <w:rFonts w:ascii="굴림" w:hAnsi="굴림" w:hint="eastAsia"/>
                <w:kern w:val="0"/>
                <w:szCs w:val="20"/>
              </w:rPr>
              <w:t>1</w:t>
            </w:r>
            <w:r w:rsidR="00B3338A">
              <w:rPr>
                <w:rFonts w:ascii="굴림" w:hAnsi="굴림"/>
                <w:kern w:val="0"/>
                <w:szCs w:val="20"/>
              </w:rPr>
              <w:t>8</w:t>
            </w:r>
            <w:r w:rsidRPr="00110CEF">
              <w:rPr>
                <w:rFonts w:ascii="굴림" w:hAnsi="굴림" w:hint="eastAsia"/>
                <w:kern w:val="0"/>
                <w:szCs w:val="20"/>
              </w:rPr>
              <w:t>/</w:t>
            </w:r>
            <w:r w:rsidR="00650055">
              <w:rPr>
                <w:rFonts w:ascii="굴림" w:hAnsi="굴림" w:hint="eastAsia"/>
                <w:kern w:val="0"/>
                <w:szCs w:val="20"/>
              </w:rPr>
              <w:t>0</w:t>
            </w:r>
            <w:r w:rsidR="001E5044">
              <w:rPr>
                <w:rFonts w:ascii="굴림" w:hAnsi="굴림"/>
                <w:kern w:val="0"/>
                <w:szCs w:val="20"/>
              </w:rPr>
              <w:t>6</w:t>
            </w:r>
            <w:r w:rsidR="009A0CF1">
              <w:rPr>
                <w:rFonts w:ascii="굴림" w:hAnsi="굴림" w:hint="eastAsia"/>
                <w:kern w:val="0"/>
                <w:szCs w:val="20"/>
              </w:rPr>
              <w:t>/</w:t>
            </w:r>
            <w:r w:rsidR="00B3338A">
              <w:rPr>
                <w:rFonts w:ascii="굴림" w:hAnsi="굴림" w:hint="eastAsia"/>
                <w:kern w:val="0"/>
                <w:szCs w:val="20"/>
              </w:rPr>
              <w:t>18</w:t>
            </w:r>
          </w:p>
        </w:tc>
      </w:tr>
    </w:tbl>
    <w:p w:rsidR="0052281F" w:rsidRPr="00110CEF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67481C" w:rsidRPr="00110CEF" w:rsidRDefault="0067481C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67481C" w:rsidRPr="00110CEF" w:rsidRDefault="0067481C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67481C" w:rsidRPr="00110CEF" w:rsidRDefault="0067481C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67481C" w:rsidRPr="00110CEF" w:rsidRDefault="0067481C" w:rsidP="000411C6">
      <w:pPr>
        <w:widowControl/>
        <w:wordWrap/>
        <w:overflowPunct w:val="0"/>
        <w:adjustRightInd w:val="0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86794D" w:rsidRDefault="0086794D">
      <w:pPr>
        <w:widowControl/>
        <w:wordWrap/>
        <w:autoSpaceDE/>
        <w:autoSpaceDN/>
        <w:jc w:val="left"/>
        <w:rPr>
          <w:rFonts w:ascii="굴림" w:hAnsi="굴림"/>
          <w:b/>
          <w:kern w:val="0"/>
          <w:sz w:val="28"/>
          <w:szCs w:val="20"/>
        </w:rPr>
      </w:pPr>
      <w:r>
        <w:rPr>
          <w:rFonts w:ascii="굴림" w:hAnsi="굴림"/>
          <w:b/>
          <w:kern w:val="0"/>
          <w:sz w:val="28"/>
          <w:szCs w:val="20"/>
        </w:rPr>
        <w:lastRenderedPageBreak/>
        <w:br w:type="page"/>
      </w:r>
    </w:p>
    <w:p w:rsidR="0052281F" w:rsidRPr="0086794D" w:rsidRDefault="0052281F" w:rsidP="0086794D">
      <w:pPr>
        <w:jc w:val="center"/>
        <w:rPr>
          <w:b/>
          <w:sz w:val="28"/>
        </w:rPr>
      </w:pPr>
      <w:r w:rsidRPr="0086794D">
        <w:rPr>
          <w:rFonts w:hint="eastAsia"/>
          <w:b/>
          <w:sz w:val="28"/>
        </w:rPr>
        <w:lastRenderedPageBreak/>
        <w:t>제</w:t>
      </w:r>
      <w:r w:rsidRPr="0086794D">
        <w:rPr>
          <w:rFonts w:hint="eastAsia"/>
          <w:b/>
          <w:sz w:val="28"/>
        </w:rPr>
        <w:t>.</w:t>
      </w:r>
      <w:r w:rsidRPr="0086794D">
        <w:rPr>
          <w:rFonts w:hint="eastAsia"/>
          <w:b/>
          <w:sz w:val="28"/>
        </w:rPr>
        <w:t>개정</w:t>
      </w:r>
      <w:r w:rsidRPr="0086794D">
        <w:rPr>
          <w:rFonts w:hint="eastAsia"/>
          <w:b/>
          <w:sz w:val="28"/>
        </w:rPr>
        <w:t xml:space="preserve"> </w:t>
      </w:r>
      <w:r w:rsidRPr="0086794D">
        <w:rPr>
          <w:rFonts w:hint="eastAsia"/>
          <w:b/>
          <w:sz w:val="28"/>
        </w:rPr>
        <w:t>이력</w:t>
      </w:r>
    </w:p>
    <w:p w:rsidR="0052281F" w:rsidRPr="00110CE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10215" w:type="dxa"/>
        <w:tblInd w:w="24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110CE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C703AE" w:rsidRPr="00110CEF" w:rsidTr="0067481C">
        <w:trPr>
          <w:trHeight w:val="360"/>
        </w:trPr>
        <w:tc>
          <w:tcPr>
            <w:tcW w:w="1464" w:type="dxa"/>
          </w:tcPr>
          <w:p w:rsidR="00C703AE" w:rsidRPr="00110CEF" w:rsidRDefault="00C703AE" w:rsidP="00C703AE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C703AE" w:rsidRPr="00110CEF" w:rsidRDefault="00C703AE" w:rsidP="00C703AE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C703AE" w:rsidRPr="00110CEF" w:rsidRDefault="00C703AE" w:rsidP="00C703AE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  <w:bookmarkStart w:id="4" w:name="_Hlk498889232"/>
          </w:p>
        </w:tc>
        <w:tc>
          <w:tcPr>
            <w:tcW w:w="7041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bookmarkEnd w:id="4"/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110CEF" w:rsidRDefault="00D42FF0" w:rsidP="00906C6A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06C6A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  <w:vAlign w:val="center"/>
          </w:tcPr>
          <w:p w:rsidR="00D42FF0" w:rsidRPr="00110CEF" w:rsidRDefault="009A6421" w:rsidP="00F533D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1</w:t>
            </w:r>
            <w:r>
              <w:rPr>
                <w:rFonts w:ascii="굴림" w:hAnsi="굴림"/>
              </w:rPr>
              <w:t>.2</w:t>
            </w:r>
          </w:p>
        </w:tc>
        <w:tc>
          <w:tcPr>
            <w:tcW w:w="7041" w:type="dxa"/>
            <w:vAlign w:val="center"/>
          </w:tcPr>
          <w:p w:rsidR="00D90D25" w:rsidRPr="00110CEF" w:rsidRDefault="009A6421" w:rsidP="00C5194F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요구사항 변경 및 테이블추가</w:t>
            </w:r>
          </w:p>
        </w:tc>
        <w:tc>
          <w:tcPr>
            <w:tcW w:w="1710" w:type="dxa"/>
            <w:vAlign w:val="center"/>
          </w:tcPr>
          <w:p w:rsidR="00D42FF0" w:rsidRPr="000B01DF" w:rsidRDefault="009A6421" w:rsidP="000B01DF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</w:t>
            </w:r>
            <w:r>
              <w:rPr>
                <w:rFonts w:ascii="굴림" w:hAnsi="굴림"/>
              </w:rPr>
              <w:t>018/10/25</w:t>
            </w:r>
          </w:p>
        </w:tc>
      </w:tr>
      <w:tr w:rsidR="00906C6A" w:rsidRPr="00110CEF" w:rsidTr="002532B2">
        <w:trPr>
          <w:trHeight w:val="216"/>
        </w:trPr>
        <w:tc>
          <w:tcPr>
            <w:tcW w:w="1464" w:type="dxa"/>
          </w:tcPr>
          <w:p w:rsidR="00906C6A" w:rsidRPr="00994D6F" w:rsidRDefault="00BA1607" w:rsidP="00906C6A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1</w:t>
            </w:r>
            <w:r>
              <w:rPr>
                <w:rFonts w:ascii="굴림" w:hAnsi="굴림"/>
              </w:rPr>
              <w:t>.1</w:t>
            </w:r>
          </w:p>
        </w:tc>
        <w:tc>
          <w:tcPr>
            <w:tcW w:w="7041" w:type="dxa"/>
          </w:tcPr>
          <w:p w:rsidR="00906C6A" w:rsidRPr="00994D6F" w:rsidRDefault="00BA1607" w:rsidP="00906C6A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감리지적에 대한 조치사항 수정</w:t>
            </w:r>
          </w:p>
        </w:tc>
        <w:tc>
          <w:tcPr>
            <w:tcW w:w="1710" w:type="dxa"/>
          </w:tcPr>
          <w:p w:rsidR="00906C6A" w:rsidRPr="00994D6F" w:rsidRDefault="00BA1607" w:rsidP="00906C6A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</w:t>
            </w:r>
            <w:r>
              <w:rPr>
                <w:rFonts w:ascii="굴림" w:hAnsi="굴림"/>
              </w:rPr>
              <w:t>018/10/10</w:t>
            </w:r>
          </w:p>
        </w:tc>
      </w:tr>
      <w:tr w:rsidR="00906C6A" w:rsidRPr="00110CEF" w:rsidTr="0067481C">
        <w:trPr>
          <w:trHeight w:val="360"/>
        </w:trPr>
        <w:tc>
          <w:tcPr>
            <w:tcW w:w="1464" w:type="dxa"/>
          </w:tcPr>
          <w:p w:rsidR="00906C6A" w:rsidRPr="00CC7FCA" w:rsidRDefault="00906C6A" w:rsidP="00906C6A">
            <w:pPr>
              <w:jc w:val="center"/>
              <w:rPr>
                <w:rFonts w:ascii="굴림" w:hAnsi="굴림"/>
              </w:rPr>
            </w:pPr>
            <w:r w:rsidRPr="00CC7FCA">
              <w:rPr>
                <w:rFonts w:ascii="굴림" w:hAnsi="굴림" w:hint="eastAsia"/>
              </w:rPr>
              <w:t>1.0</w:t>
            </w:r>
          </w:p>
        </w:tc>
        <w:tc>
          <w:tcPr>
            <w:tcW w:w="7041" w:type="dxa"/>
          </w:tcPr>
          <w:p w:rsidR="00906C6A" w:rsidRPr="00CC7FCA" w:rsidRDefault="00906C6A" w:rsidP="00906C6A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CC7FCA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906C6A" w:rsidRPr="00CC7FCA" w:rsidRDefault="00906C6A" w:rsidP="00906C6A">
            <w:pPr>
              <w:jc w:val="center"/>
              <w:rPr>
                <w:rFonts w:ascii="굴림" w:hAnsi="굴림"/>
              </w:rPr>
            </w:pPr>
            <w:r w:rsidRPr="00CC7FCA">
              <w:rPr>
                <w:rFonts w:ascii="굴림" w:hAnsi="굴림" w:hint="eastAsia"/>
              </w:rPr>
              <w:t>20</w:t>
            </w:r>
            <w:r>
              <w:rPr>
                <w:rFonts w:ascii="굴림" w:hAnsi="굴림" w:hint="eastAsia"/>
              </w:rPr>
              <w:t>1</w:t>
            </w:r>
            <w:r w:rsidR="00405CB4">
              <w:rPr>
                <w:rFonts w:ascii="굴림" w:hAnsi="굴림"/>
              </w:rPr>
              <w:t>8</w:t>
            </w:r>
            <w:r w:rsidRPr="00CC7FCA">
              <w:rPr>
                <w:rFonts w:ascii="굴림" w:hAnsi="굴림" w:hint="eastAsia"/>
              </w:rPr>
              <w:t>/0</w:t>
            </w:r>
            <w:r w:rsidR="00405CB4">
              <w:rPr>
                <w:rFonts w:ascii="굴림" w:hAnsi="굴림"/>
              </w:rPr>
              <w:t>6</w:t>
            </w:r>
            <w:r>
              <w:rPr>
                <w:rFonts w:ascii="굴림" w:hAnsi="굴림" w:hint="eastAsia"/>
              </w:rPr>
              <w:t>/1</w:t>
            </w:r>
            <w:r w:rsidR="00405CB4">
              <w:rPr>
                <w:rFonts w:ascii="굴림" w:hAnsi="굴림"/>
              </w:rPr>
              <w:t>8</w:t>
            </w: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  <w:vAlign w:val="center"/>
          </w:tcPr>
          <w:p w:rsidR="00D42FF0" w:rsidRPr="00110CE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110CEF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D42FF0" w:rsidRPr="00110CE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110CEF">
              <w:rPr>
                <w:rFonts w:ascii="굴림" w:hAnsi="굴림" w:hint="eastAsia"/>
                <w:b/>
                <w:szCs w:val="20"/>
              </w:rPr>
              <w:t>제.개정 페이지 및 내용</w:t>
            </w:r>
          </w:p>
        </w:tc>
        <w:tc>
          <w:tcPr>
            <w:tcW w:w="1710" w:type="dxa"/>
            <w:vAlign w:val="center"/>
          </w:tcPr>
          <w:p w:rsidR="00D42FF0" w:rsidRPr="00110CE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110CEF">
              <w:rPr>
                <w:rFonts w:ascii="굴림" w:hAnsi="굴림" w:hint="eastAsia"/>
                <w:b/>
                <w:szCs w:val="20"/>
              </w:rPr>
              <w:t>제.개정 일자</w:t>
            </w:r>
          </w:p>
        </w:tc>
      </w:tr>
    </w:tbl>
    <w:p w:rsidR="00437574" w:rsidRPr="00110CEF" w:rsidRDefault="00437574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</w:rPr>
      </w:pPr>
    </w:p>
    <w:p w:rsidR="003368B4" w:rsidRPr="00110CEF" w:rsidRDefault="003368B4">
      <w:pPr>
        <w:rPr>
          <w:rFonts w:ascii="굴림" w:hAnsi="굴림"/>
        </w:rPr>
      </w:pPr>
    </w:p>
    <w:p w:rsidR="00A71D8B" w:rsidRPr="00110CEF" w:rsidRDefault="00A71D8B">
      <w:pPr>
        <w:rPr>
          <w:rFonts w:ascii="굴림" w:hAnsi="굴림"/>
        </w:rPr>
      </w:pPr>
    </w:p>
    <w:p w:rsidR="00A71D8B" w:rsidRPr="00110CEF" w:rsidRDefault="00A71D8B">
      <w:pPr>
        <w:rPr>
          <w:rFonts w:ascii="굴림" w:hAnsi="굴림"/>
        </w:rPr>
      </w:pPr>
    </w:p>
    <w:p w:rsidR="00A71D8B" w:rsidRPr="00110CEF" w:rsidRDefault="00A71D8B">
      <w:pPr>
        <w:rPr>
          <w:rFonts w:ascii="굴림" w:hAnsi="굴림"/>
        </w:rPr>
      </w:pPr>
    </w:p>
    <w:p w:rsidR="007806C7" w:rsidRDefault="007806C7">
      <w:pPr>
        <w:widowControl/>
        <w:wordWrap/>
        <w:autoSpaceDE/>
        <w:autoSpaceDN/>
        <w:jc w:val="left"/>
        <w:rPr>
          <w:rFonts w:ascii="굴림" w:hAnsi="굴림"/>
        </w:rPr>
      </w:pPr>
      <w:r>
        <w:rPr>
          <w:rFonts w:ascii="굴림" w:hAnsi="굴림"/>
        </w:rPr>
        <w:br w:type="page"/>
      </w:r>
    </w:p>
    <w:p w:rsidR="00A71D8B" w:rsidRPr="00110CEF" w:rsidRDefault="00A71D8B">
      <w:pPr>
        <w:rPr>
          <w:rFonts w:ascii="굴림" w:hAnsi="굴림"/>
        </w:rPr>
      </w:pPr>
    </w:p>
    <w:p w:rsidR="00A71D8B" w:rsidRPr="00110CEF" w:rsidRDefault="00A71D8B">
      <w:pPr>
        <w:rPr>
          <w:rFonts w:ascii="굴림" w:hAnsi="굴림"/>
        </w:rPr>
      </w:pPr>
    </w:p>
    <w:sdt>
      <w:sdtPr>
        <w:rPr>
          <w:rFonts w:ascii="Times New Roman" w:eastAsia="굴림" w:hAnsi="Times New Roman"/>
          <w:b w:val="0"/>
          <w:bCs w:val="0"/>
          <w:color w:val="auto"/>
          <w:kern w:val="2"/>
          <w:sz w:val="20"/>
          <w:szCs w:val="24"/>
          <w:lang w:val="ko-KR"/>
        </w:rPr>
        <w:id w:val="-828987908"/>
        <w:docPartObj>
          <w:docPartGallery w:val="Table of Contents"/>
          <w:docPartUnique/>
        </w:docPartObj>
      </w:sdtPr>
      <w:sdtEndPr/>
      <w:sdtContent>
        <w:p w:rsidR="0086794D" w:rsidRDefault="0086794D">
          <w:pPr>
            <w:pStyle w:val="TOC"/>
          </w:pPr>
          <w:r>
            <w:rPr>
              <w:lang w:val="ko-KR"/>
            </w:rPr>
            <w:t>목차</w:t>
          </w:r>
        </w:p>
        <w:p w:rsidR="00BE0C0B" w:rsidRDefault="0086794D">
          <w:pPr>
            <w:pStyle w:val="11"/>
            <w:tabs>
              <w:tab w:val="left" w:pos="400"/>
              <w:tab w:val="right" w:leader="dot" w:pos="1487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183339" w:history="1">
            <w:r w:rsidR="00BE0C0B" w:rsidRPr="000107CC">
              <w:rPr>
                <w:rStyle w:val="a8"/>
                <w:rFonts w:asciiTheme="minorEastAsia" w:hAnsiTheme="minorEastAsia"/>
                <w:noProof/>
              </w:rPr>
              <w:t>1</w:t>
            </w:r>
            <w:r w:rsidR="00BE0C0B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BE0C0B" w:rsidRPr="000107CC">
              <w:rPr>
                <w:rStyle w:val="a8"/>
                <w:rFonts w:asciiTheme="minorEastAsia" w:hAnsiTheme="minorEastAsia"/>
                <w:noProof/>
              </w:rPr>
              <w:t>테이블</w:t>
            </w:r>
            <w:r w:rsidR="00BE0C0B" w:rsidRPr="000107CC">
              <w:rPr>
                <w:rStyle w:val="a8"/>
                <w:rFonts w:asciiTheme="minorEastAsia" w:hAnsiTheme="minorEastAsia"/>
                <w:noProof/>
              </w:rPr>
              <w:t xml:space="preserve"> </w:t>
            </w:r>
            <w:r w:rsidR="00BE0C0B" w:rsidRPr="000107CC">
              <w:rPr>
                <w:rStyle w:val="a8"/>
                <w:rFonts w:asciiTheme="minorEastAsia" w:hAnsiTheme="minorEastAsia"/>
                <w:noProof/>
              </w:rPr>
              <w:t>목록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_Toc529183339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6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11"/>
            <w:tabs>
              <w:tab w:val="left" w:pos="400"/>
              <w:tab w:val="right" w:leader="dot" w:pos="1487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529183340" w:history="1">
            <w:r w:rsidR="00BE0C0B" w:rsidRPr="000107CC">
              <w:rPr>
                <w:rStyle w:val="a8"/>
                <w:noProof/>
              </w:rPr>
              <w:t>2</w:t>
            </w:r>
            <w:r w:rsidR="00BE0C0B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테이블</w:t>
            </w:r>
            <w:r w:rsidR="00BE0C0B" w:rsidRPr="000107CC">
              <w:rPr>
                <w:rStyle w:val="a8"/>
                <w:noProof/>
              </w:rPr>
              <w:t xml:space="preserve"> </w:t>
            </w:r>
            <w:r w:rsidR="00BE0C0B" w:rsidRPr="000107CC">
              <w:rPr>
                <w:rStyle w:val="a8"/>
                <w:noProof/>
              </w:rPr>
              <w:t>상세</w:t>
            </w:r>
            <w:r w:rsidR="00BE0C0B" w:rsidRPr="000107CC">
              <w:rPr>
                <w:rStyle w:val="a8"/>
                <w:noProof/>
              </w:rPr>
              <w:t xml:space="preserve"> </w:t>
            </w:r>
            <w:r w:rsidR="00BE0C0B" w:rsidRPr="000107CC">
              <w:rPr>
                <w:rStyle w:val="a8"/>
                <w:noProof/>
              </w:rPr>
              <w:t>명세서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_Toc529183340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8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41" w:history="1">
            <w:r w:rsidR="00BE0C0B" w:rsidRPr="000107CC">
              <w:rPr>
                <w:rStyle w:val="a8"/>
                <w:noProof/>
              </w:rPr>
              <w:t>2.1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SBJT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_Toc529183341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8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42" w:history="1">
            <w:r w:rsidR="00BE0C0B" w:rsidRPr="000107CC">
              <w:rPr>
                <w:rStyle w:val="a8"/>
                <w:noProof/>
              </w:rPr>
              <w:t>2.2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rFonts w:asciiTheme="minorEastAsia" w:hAnsiTheme="minorEastAsia"/>
                <w:noProof/>
              </w:rPr>
              <w:t>ORGN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_Toc529183342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11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43" w:history="1">
            <w:r w:rsidR="00BE0C0B" w:rsidRPr="000107CC">
              <w:rPr>
                <w:rStyle w:val="a8"/>
                <w:noProof/>
              </w:rPr>
              <w:t>2.3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MBR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_Toc529183343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13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44" w:history="1">
            <w:r w:rsidR="00BE0C0B" w:rsidRPr="000107CC">
              <w:rPr>
                <w:rStyle w:val="a8"/>
                <w:noProof/>
              </w:rPr>
              <w:t>2.4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SBJT_EXE_INFO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_Toc529183344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15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45" w:history="1">
            <w:r w:rsidR="00BE0C0B" w:rsidRPr="000107CC">
              <w:rPr>
                <w:rStyle w:val="a8"/>
                <w:noProof/>
              </w:rPr>
              <w:t>2.5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ANCM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_Toc529183345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17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46" w:history="1">
            <w:r w:rsidR="00BE0C0B" w:rsidRPr="000107CC">
              <w:rPr>
                <w:rStyle w:val="a8"/>
                <w:noProof/>
              </w:rPr>
              <w:t>2.6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RECHEX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_Toc529183346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19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47" w:history="1">
            <w:r w:rsidR="00BE0C0B" w:rsidRPr="000107CC">
              <w:rPr>
                <w:rStyle w:val="a8"/>
                <w:noProof/>
              </w:rPr>
              <w:t>2.7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TFEE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_Toc529183347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21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48" w:history="1">
            <w:r w:rsidR="00BE0C0B" w:rsidRPr="000107CC">
              <w:rPr>
                <w:rStyle w:val="a8"/>
                <w:noProof/>
              </w:rPr>
              <w:t>2.8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TFEE_PLAN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_Toc529183348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23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49" w:history="1">
            <w:r w:rsidR="00BE0C0B" w:rsidRPr="000107CC">
              <w:rPr>
                <w:rStyle w:val="a8"/>
                <w:noProof/>
              </w:rPr>
              <w:t>2.9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TFEE_PAYM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_Toc529183349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25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50" w:history="1">
            <w:r w:rsidR="00BE0C0B" w:rsidRPr="000107CC">
              <w:rPr>
                <w:rStyle w:val="a8"/>
                <w:noProof/>
              </w:rPr>
              <w:t>2.10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RECHR_SBJT_EXE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_Toc529183350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27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51" w:history="1">
            <w:r w:rsidR="00BE0C0B" w:rsidRPr="000107CC">
              <w:rPr>
                <w:rStyle w:val="a8"/>
                <w:noProof/>
              </w:rPr>
              <w:t>2.11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RECHR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_Toc529183351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29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52" w:history="1">
            <w:r w:rsidR="00BE0C0B" w:rsidRPr="000107CC">
              <w:rPr>
                <w:rStyle w:val="a8"/>
                <w:noProof/>
              </w:rPr>
              <w:t>2.12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ECMSN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_Toc529183352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31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53" w:history="1">
            <w:r w:rsidR="00BE0C0B" w:rsidRPr="000107CC">
              <w:rPr>
                <w:rStyle w:val="a8"/>
                <w:noProof/>
              </w:rPr>
              <w:t>2.13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MBR_CONN_INFO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_Toc529183353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33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54" w:history="1">
            <w:r w:rsidR="00BE0C0B" w:rsidRPr="000107CC">
              <w:rPr>
                <w:rStyle w:val="a8"/>
                <w:noProof/>
              </w:rPr>
              <w:t>2.14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SYS_ERR_INFO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_Toc529183354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34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55" w:history="1">
            <w:r w:rsidR="00BE0C0B" w:rsidRPr="000107CC">
              <w:rPr>
                <w:rStyle w:val="a8"/>
                <w:noProof/>
              </w:rPr>
              <w:t>2.15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SCNC_CD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_Toc529183355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35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56" w:history="1">
            <w:r w:rsidR="00BE0C0B" w:rsidRPr="000107CC">
              <w:rPr>
                <w:rStyle w:val="a8"/>
                <w:noProof/>
              </w:rPr>
              <w:t>2.16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COMM_FILE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_Toc529183356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37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57" w:history="1">
            <w:r w:rsidR="00BE0C0B" w:rsidRPr="000107CC">
              <w:rPr>
                <w:rStyle w:val="a8"/>
                <w:noProof/>
              </w:rPr>
              <w:t>2.17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COMM_GRP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_Toc529183357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39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58" w:history="1">
            <w:r w:rsidR="00BE0C0B" w:rsidRPr="000107CC">
              <w:rPr>
                <w:rStyle w:val="a8"/>
                <w:noProof/>
              </w:rPr>
              <w:t>2.18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COMM_CD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_Toc529183358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41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59" w:history="1">
            <w:r w:rsidR="00BE0C0B" w:rsidRPr="000107CC">
              <w:rPr>
                <w:rStyle w:val="a8"/>
                <w:noProof/>
              </w:rPr>
              <w:t>2.19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RPT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_Toc529183359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43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60" w:history="1">
            <w:r w:rsidR="00BE0C0B" w:rsidRPr="000107CC">
              <w:rPr>
                <w:rStyle w:val="a8"/>
                <w:noProof/>
              </w:rPr>
              <w:t>2.20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TFEE_STAT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_Toc529183360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45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61" w:history="1">
            <w:r w:rsidR="00BE0C0B" w:rsidRPr="000107CC">
              <w:rPr>
                <w:rStyle w:val="a8"/>
                <w:noProof/>
              </w:rPr>
              <w:t>2.21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SBJT_SLT_STAT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_Toc529183361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47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62" w:history="1">
            <w:r w:rsidR="00BE0C0B" w:rsidRPr="000107CC">
              <w:rPr>
                <w:rStyle w:val="a8"/>
                <w:noProof/>
              </w:rPr>
              <w:t>2.22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SBJT_TP_STAT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_Toc529183362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49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63" w:history="1">
            <w:r w:rsidR="00BE0C0B" w:rsidRPr="000107CC">
              <w:rPr>
                <w:rStyle w:val="a8"/>
                <w:noProof/>
              </w:rPr>
              <w:t>2.23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SBJT_CD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_Toc529183363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51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64" w:history="1">
            <w:r w:rsidR="00BE0C0B" w:rsidRPr="000107CC">
              <w:rPr>
                <w:rStyle w:val="a8"/>
                <w:noProof/>
              </w:rPr>
              <w:t>2.24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THES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_Toc529183364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53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65" w:history="1">
            <w:r w:rsidR="00BE0C0B" w:rsidRPr="000107CC">
              <w:rPr>
                <w:rStyle w:val="a8"/>
                <w:noProof/>
              </w:rPr>
              <w:t>2.25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JOUR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_Toc529183365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55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66" w:history="1">
            <w:r w:rsidR="00BE0C0B" w:rsidRPr="000107CC">
              <w:rPr>
                <w:rStyle w:val="a8"/>
                <w:noProof/>
              </w:rPr>
              <w:t>2.26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FRUT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_Toc529183366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57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BE0C0B" w:rsidRDefault="00972D6D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3367" w:history="1">
            <w:r w:rsidR="00BE0C0B" w:rsidRPr="000107CC">
              <w:rPr>
                <w:rStyle w:val="a8"/>
                <w:noProof/>
              </w:rPr>
              <w:t>2.27</w:t>
            </w:r>
            <w:r w:rsidR="00BE0C0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C0B" w:rsidRPr="000107CC">
              <w:rPr>
                <w:rStyle w:val="a8"/>
                <w:noProof/>
              </w:rPr>
              <w:t>BUSIEXE</w:t>
            </w:r>
            <w:r w:rsidR="00BE0C0B">
              <w:rPr>
                <w:noProof/>
                <w:webHidden/>
              </w:rPr>
              <w:tab/>
            </w:r>
            <w:r w:rsidR="00BE0C0B">
              <w:rPr>
                <w:noProof/>
                <w:webHidden/>
              </w:rPr>
              <w:fldChar w:fldCharType="begin"/>
            </w:r>
            <w:r w:rsidR="00BE0C0B">
              <w:rPr>
                <w:noProof/>
                <w:webHidden/>
              </w:rPr>
              <w:instrText xml:space="preserve"> PAGEREF _Toc529183367 \h </w:instrText>
            </w:r>
            <w:r w:rsidR="00BE0C0B">
              <w:rPr>
                <w:noProof/>
                <w:webHidden/>
              </w:rPr>
            </w:r>
            <w:r w:rsidR="00BE0C0B">
              <w:rPr>
                <w:noProof/>
                <w:webHidden/>
              </w:rPr>
              <w:fldChar w:fldCharType="separate"/>
            </w:r>
            <w:r w:rsidR="00BE0C0B">
              <w:rPr>
                <w:noProof/>
                <w:webHidden/>
              </w:rPr>
              <w:t>59</w:t>
            </w:r>
            <w:r w:rsidR="00BE0C0B">
              <w:rPr>
                <w:noProof/>
                <w:webHidden/>
              </w:rPr>
              <w:fldChar w:fldCharType="end"/>
            </w:r>
          </w:hyperlink>
        </w:p>
        <w:p w:rsidR="00E94A55" w:rsidRDefault="0086794D">
          <w:pPr>
            <w:rPr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A2F16" w:rsidRDefault="00DA2F16">
      <w:pPr>
        <w:rPr>
          <w:lang w:val="ko-KR"/>
        </w:rPr>
      </w:pPr>
    </w:p>
    <w:p w:rsidR="00DA2F16" w:rsidRDefault="00DA2F16">
      <w:pPr>
        <w:widowControl/>
        <w:wordWrap/>
        <w:autoSpaceDE/>
        <w:autoSpaceDN/>
        <w:jc w:val="left"/>
        <w:rPr>
          <w:lang w:val="ko-KR"/>
        </w:rPr>
      </w:pPr>
      <w:r>
        <w:rPr>
          <w:lang w:val="ko-KR"/>
        </w:rPr>
        <w:br w:type="page"/>
      </w:r>
    </w:p>
    <w:p w:rsidR="00DA2F16" w:rsidRDefault="00DA2F16">
      <w:pPr>
        <w:rPr>
          <w:rFonts w:ascii="굴림" w:hAnsi="굴림"/>
        </w:rPr>
        <w:sectPr w:rsidR="00DA2F16" w:rsidSect="005B1B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1418" w:right="1103" w:bottom="566" w:left="851" w:header="567" w:footer="567" w:gutter="0"/>
          <w:cols w:space="425"/>
          <w:titlePg/>
          <w:docGrid w:type="linesAndChars" w:linePitch="360"/>
        </w:sectPr>
      </w:pPr>
    </w:p>
    <w:p w:rsidR="003643B7" w:rsidRPr="00933B73" w:rsidRDefault="003643B7" w:rsidP="0086794D">
      <w:pPr>
        <w:pStyle w:val="10"/>
        <w:spacing w:before="180" w:after="180"/>
        <w:rPr>
          <w:rFonts w:asciiTheme="minorEastAsia" w:eastAsiaTheme="minorEastAsia" w:hAnsiTheme="minorEastAsia"/>
        </w:rPr>
      </w:pPr>
      <w:bookmarkStart w:id="6" w:name="_Toc529183339"/>
      <w:r w:rsidRPr="00933B73">
        <w:rPr>
          <w:rFonts w:asciiTheme="minorEastAsia" w:eastAsiaTheme="minorEastAsia" w:hAnsiTheme="minorEastAsia" w:hint="eastAsia"/>
        </w:rPr>
        <w:lastRenderedPageBreak/>
        <w:t>테이블 목록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677"/>
        <w:gridCol w:w="3561"/>
        <w:gridCol w:w="5365"/>
      </w:tblGrid>
      <w:tr w:rsidR="001E5044" w:rsidRPr="00933B73" w:rsidTr="001E5044">
        <w:tc>
          <w:tcPr>
            <w:tcW w:w="1271" w:type="dxa"/>
            <w:shd w:val="clear" w:color="auto" w:fill="D6E3BC"/>
          </w:tcPr>
          <w:p w:rsidR="001E5044" w:rsidRPr="00933B73" w:rsidRDefault="001E5044" w:rsidP="00173FD2">
            <w:pPr>
              <w:jc w:val="center"/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구분</w:t>
            </w:r>
          </w:p>
        </w:tc>
        <w:tc>
          <w:tcPr>
            <w:tcW w:w="4677" w:type="dxa"/>
            <w:shd w:val="clear" w:color="auto" w:fill="D6E3BC"/>
          </w:tcPr>
          <w:p w:rsidR="001E5044" w:rsidRPr="00933B73" w:rsidRDefault="001E5044" w:rsidP="00173FD2">
            <w:pPr>
              <w:jc w:val="center"/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테이블 ID</w:t>
            </w:r>
          </w:p>
        </w:tc>
        <w:tc>
          <w:tcPr>
            <w:tcW w:w="3561" w:type="dxa"/>
            <w:shd w:val="clear" w:color="auto" w:fill="D6E3BC"/>
          </w:tcPr>
          <w:p w:rsidR="001E5044" w:rsidRPr="00933B73" w:rsidRDefault="001E5044" w:rsidP="00173FD2">
            <w:pPr>
              <w:jc w:val="center"/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테이블 명칭</w:t>
            </w:r>
          </w:p>
        </w:tc>
        <w:tc>
          <w:tcPr>
            <w:tcW w:w="5365" w:type="dxa"/>
            <w:shd w:val="clear" w:color="auto" w:fill="D6E3BC"/>
          </w:tcPr>
          <w:p w:rsidR="001E5044" w:rsidRPr="00933B73" w:rsidRDefault="001E5044" w:rsidP="00173FD2">
            <w:pPr>
              <w:jc w:val="center"/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설명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B711A5" w:rsidP="00B711A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SBJT</w:t>
            </w:r>
          </w:p>
        </w:tc>
        <w:tc>
          <w:tcPr>
            <w:tcW w:w="3561" w:type="dxa"/>
          </w:tcPr>
          <w:p w:rsidR="001E1D52" w:rsidRPr="00933B73" w:rsidRDefault="00B711A5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과제</w:t>
            </w:r>
          </w:p>
        </w:tc>
        <w:tc>
          <w:tcPr>
            <w:tcW w:w="5365" w:type="dxa"/>
          </w:tcPr>
          <w:p w:rsidR="001E1D52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과제정보 테이블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 w:rsidRPr="006075AA">
              <w:rPr>
                <w:rFonts w:asciiTheme="minorEastAsia" w:eastAsiaTheme="minorEastAsia" w:hAnsiTheme="minorEastAsia"/>
              </w:rPr>
              <w:t>ORGN</w:t>
            </w:r>
          </w:p>
        </w:tc>
        <w:tc>
          <w:tcPr>
            <w:tcW w:w="3561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참여기관</w:t>
            </w:r>
          </w:p>
        </w:tc>
        <w:tc>
          <w:tcPr>
            <w:tcW w:w="5365" w:type="dxa"/>
          </w:tcPr>
          <w:p w:rsidR="001E1D52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과제참여기관정보 테이블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 w:rsidRPr="006075AA">
              <w:rPr>
                <w:rFonts w:asciiTheme="minorEastAsia" w:eastAsiaTheme="minorEastAsia" w:hAnsiTheme="minorEastAsia"/>
              </w:rPr>
              <w:t>MBR</w:t>
            </w:r>
          </w:p>
        </w:tc>
        <w:tc>
          <w:tcPr>
            <w:tcW w:w="3561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사용자</w:t>
            </w:r>
          </w:p>
        </w:tc>
        <w:tc>
          <w:tcPr>
            <w:tcW w:w="5365" w:type="dxa"/>
          </w:tcPr>
          <w:p w:rsidR="001E1D52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저작권기술 사업관리시스템 사용자정보 테이블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 w:rsidRPr="006075AA">
              <w:rPr>
                <w:rFonts w:asciiTheme="minorEastAsia" w:eastAsiaTheme="minorEastAsia" w:hAnsiTheme="minorEastAsia"/>
              </w:rPr>
              <w:t>SBJT_EXE_INFO</w:t>
            </w:r>
          </w:p>
        </w:tc>
        <w:tc>
          <w:tcPr>
            <w:tcW w:w="3561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과제수행정보</w:t>
            </w:r>
          </w:p>
        </w:tc>
        <w:tc>
          <w:tcPr>
            <w:tcW w:w="5365" w:type="dxa"/>
          </w:tcPr>
          <w:p w:rsidR="001E1D52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과제수행정보 테이블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 w:rsidRPr="006075AA">
              <w:rPr>
                <w:rFonts w:asciiTheme="minorEastAsia" w:eastAsiaTheme="minorEastAsia" w:hAnsiTheme="minorEastAsia"/>
              </w:rPr>
              <w:t>ANCM</w:t>
            </w:r>
          </w:p>
        </w:tc>
        <w:tc>
          <w:tcPr>
            <w:tcW w:w="3561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공고</w:t>
            </w:r>
          </w:p>
        </w:tc>
        <w:tc>
          <w:tcPr>
            <w:tcW w:w="5365" w:type="dxa"/>
          </w:tcPr>
          <w:p w:rsidR="001E1D52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공고정보 테이블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 w:rsidRPr="006075AA">
              <w:rPr>
                <w:rFonts w:asciiTheme="minorEastAsia" w:eastAsiaTheme="minorEastAsia" w:hAnsiTheme="minorEastAsia"/>
              </w:rPr>
              <w:t>RECHEX</w:t>
            </w:r>
          </w:p>
        </w:tc>
        <w:tc>
          <w:tcPr>
            <w:tcW w:w="3561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연구개발비</w:t>
            </w:r>
          </w:p>
        </w:tc>
        <w:tc>
          <w:tcPr>
            <w:tcW w:w="5365" w:type="dxa"/>
          </w:tcPr>
          <w:p w:rsidR="001E1D52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연구개발비정보 테이블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 w:rsidRPr="006075AA">
              <w:rPr>
                <w:rFonts w:asciiTheme="minorEastAsia" w:eastAsiaTheme="minorEastAsia" w:hAnsiTheme="minorEastAsia"/>
              </w:rPr>
              <w:t>TFEE</w:t>
            </w:r>
          </w:p>
        </w:tc>
        <w:tc>
          <w:tcPr>
            <w:tcW w:w="3561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기술료</w:t>
            </w:r>
          </w:p>
        </w:tc>
        <w:tc>
          <w:tcPr>
            <w:tcW w:w="5365" w:type="dxa"/>
          </w:tcPr>
          <w:p w:rsidR="001E1D52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기술료 테이블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 w:rsidRPr="006075AA">
              <w:rPr>
                <w:rFonts w:asciiTheme="minorEastAsia" w:eastAsiaTheme="minorEastAsia" w:hAnsiTheme="minorEastAsia"/>
              </w:rPr>
              <w:t>TFEE_PLAN</w:t>
            </w:r>
          </w:p>
        </w:tc>
        <w:tc>
          <w:tcPr>
            <w:tcW w:w="3561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기술료납부계획</w:t>
            </w:r>
          </w:p>
        </w:tc>
        <w:tc>
          <w:tcPr>
            <w:tcW w:w="5365" w:type="dxa"/>
          </w:tcPr>
          <w:p w:rsidR="001E1D52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납부계획 테이블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 w:rsidRPr="006075AA">
              <w:rPr>
                <w:rFonts w:asciiTheme="minorEastAsia" w:eastAsiaTheme="minorEastAsia" w:hAnsiTheme="minorEastAsia"/>
              </w:rPr>
              <w:t>TFEE_PAYM</w:t>
            </w:r>
          </w:p>
        </w:tc>
        <w:tc>
          <w:tcPr>
            <w:tcW w:w="3561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기술로납부</w:t>
            </w:r>
          </w:p>
        </w:tc>
        <w:tc>
          <w:tcPr>
            <w:tcW w:w="5365" w:type="dxa"/>
          </w:tcPr>
          <w:p w:rsidR="001E1D52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길술료납부 테이블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 w:rsidRPr="006075AA">
              <w:rPr>
                <w:rFonts w:asciiTheme="minorEastAsia" w:eastAsiaTheme="minorEastAsia" w:hAnsiTheme="minorEastAsia"/>
              </w:rPr>
              <w:t>RECHR_SBJT_EXE</w:t>
            </w:r>
          </w:p>
        </w:tc>
        <w:tc>
          <w:tcPr>
            <w:tcW w:w="3561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연구과제수행</w:t>
            </w:r>
          </w:p>
        </w:tc>
        <w:tc>
          <w:tcPr>
            <w:tcW w:w="5365" w:type="dxa"/>
          </w:tcPr>
          <w:p w:rsidR="001E1D52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연구과제수행 정보 테이블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 w:rsidRPr="006075AA">
              <w:rPr>
                <w:rFonts w:asciiTheme="minorEastAsia" w:eastAsiaTheme="minorEastAsia" w:hAnsiTheme="minorEastAsia"/>
              </w:rPr>
              <w:t>RECHR</w:t>
            </w:r>
          </w:p>
        </w:tc>
        <w:tc>
          <w:tcPr>
            <w:tcW w:w="3561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참여연구원</w:t>
            </w:r>
          </w:p>
        </w:tc>
        <w:tc>
          <w:tcPr>
            <w:tcW w:w="5365" w:type="dxa"/>
          </w:tcPr>
          <w:p w:rsidR="001E1D52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참여연구원정보 테이블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 w:rsidRPr="006075AA">
              <w:rPr>
                <w:rFonts w:asciiTheme="minorEastAsia" w:eastAsiaTheme="minorEastAsia" w:hAnsiTheme="minorEastAsia"/>
              </w:rPr>
              <w:t>ECMSN</w:t>
            </w:r>
          </w:p>
        </w:tc>
        <w:tc>
          <w:tcPr>
            <w:tcW w:w="3561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평가위원</w:t>
            </w:r>
          </w:p>
        </w:tc>
        <w:tc>
          <w:tcPr>
            <w:tcW w:w="5365" w:type="dxa"/>
          </w:tcPr>
          <w:p w:rsidR="001E1D52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평가위원정보 테이블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 w:rsidRPr="006075AA">
              <w:rPr>
                <w:rFonts w:asciiTheme="minorEastAsia" w:eastAsiaTheme="minorEastAsia" w:hAnsiTheme="minorEastAsia"/>
              </w:rPr>
              <w:t>MBR_CONN_INFO</w:t>
            </w:r>
          </w:p>
        </w:tc>
        <w:tc>
          <w:tcPr>
            <w:tcW w:w="3561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사용자접속정보</w:t>
            </w:r>
          </w:p>
        </w:tc>
        <w:tc>
          <w:tcPr>
            <w:tcW w:w="5365" w:type="dxa"/>
          </w:tcPr>
          <w:p w:rsidR="001E1D52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시스템 사용자 접속로그 테이블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 w:rsidRPr="006075AA">
              <w:rPr>
                <w:rFonts w:asciiTheme="minorEastAsia" w:eastAsiaTheme="minorEastAsia" w:hAnsiTheme="minorEastAsia"/>
              </w:rPr>
              <w:t>SYS_ERR_INFO</w:t>
            </w:r>
          </w:p>
        </w:tc>
        <w:tc>
          <w:tcPr>
            <w:tcW w:w="3561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시스템에러정보</w:t>
            </w:r>
          </w:p>
        </w:tc>
        <w:tc>
          <w:tcPr>
            <w:tcW w:w="5365" w:type="dxa"/>
          </w:tcPr>
          <w:p w:rsidR="001E1D52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시스템에러 로그 테이블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 w:rsidRPr="006075AA">
              <w:rPr>
                <w:rFonts w:asciiTheme="minorEastAsia" w:eastAsiaTheme="minorEastAsia" w:hAnsiTheme="minorEastAsia"/>
              </w:rPr>
              <w:t>SCNC_CD</w:t>
            </w:r>
          </w:p>
        </w:tc>
        <w:tc>
          <w:tcPr>
            <w:tcW w:w="3561" w:type="dxa"/>
          </w:tcPr>
          <w:p w:rsidR="001E1D52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 w:rsidRPr="006075AA">
              <w:rPr>
                <w:rFonts w:asciiTheme="minorEastAsia" w:eastAsiaTheme="minorEastAsia" w:hAnsiTheme="minorEastAsia" w:hint="eastAsia"/>
              </w:rPr>
              <w:t>과학기술표준분류코드</w:t>
            </w:r>
          </w:p>
        </w:tc>
        <w:tc>
          <w:tcPr>
            <w:tcW w:w="5365" w:type="dxa"/>
          </w:tcPr>
          <w:p w:rsidR="001E1D52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과학기술표준분류코드 테이블</w:t>
            </w:r>
          </w:p>
        </w:tc>
      </w:tr>
      <w:tr w:rsidR="006075AA" w:rsidRPr="00933B73" w:rsidTr="001E5044">
        <w:tc>
          <w:tcPr>
            <w:tcW w:w="1271" w:type="dxa"/>
          </w:tcPr>
          <w:p w:rsidR="006075AA" w:rsidRPr="00933B73" w:rsidRDefault="006075AA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6075AA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 w:rsidRPr="006075AA">
              <w:rPr>
                <w:rFonts w:asciiTheme="minorEastAsia" w:eastAsiaTheme="minorEastAsia" w:hAnsiTheme="minorEastAsia"/>
              </w:rPr>
              <w:t>COMM_FILE</w:t>
            </w:r>
          </w:p>
        </w:tc>
        <w:tc>
          <w:tcPr>
            <w:tcW w:w="3561" w:type="dxa"/>
          </w:tcPr>
          <w:p w:rsidR="006075AA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공통첨부파일</w:t>
            </w:r>
          </w:p>
        </w:tc>
        <w:tc>
          <w:tcPr>
            <w:tcW w:w="5365" w:type="dxa"/>
          </w:tcPr>
          <w:p w:rsidR="006075AA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공통첨부파일 테이블</w:t>
            </w:r>
          </w:p>
        </w:tc>
      </w:tr>
      <w:tr w:rsidR="006075AA" w:rsidRPr="00933B73" w:rsidTr="001E5044">
        <w:tc>
          <w:tcPr>
            <w:tcW w:w="1271" w:type="dxa"/>
          </w:tcPr>
          <w:p w:rsidR="006075AA" w:rsidRPr="00933B73" w:rsidRDefault="006075AA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6075AA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 w:rsidRPr="006075AA">
              <w:rPr>
                <w:rFonts w:asciiTheme="minorEastAsia" w:eastAsiaTheme="minorEastAsia" w:hAnsiTheme="minorEastAsia"/>
              </w:rPr>
              <w:t>COMM_GRP</w:t>
            </w:r>
          </w:p>
        </w:tc>
        <w:tc>
          <w:tcPr>
            <w:tcW w:w="3561" w:type="dxa"/>
          </w:tcPr>
          <w:p w:rsidR="006075AA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공통그룹코드</w:t>
            </w:r>
          </w:p>
        </w:tc>
        <w:tc>
          <w:tcPr>
            <w:tcW w:w="5365" w:type="dxa"/>
          </w:tcPr>
          <w:p w:rsidR="006075AA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공통그룹코드 테이블</w:t>
            </w:r>
          </w:p>
        </w:tc>
      </w:tr>
      <w:tr w:rsidR="006075AA" w:rsidRPr="00933B73" w:rsidTr="001E5044">
        <w:tc>
          <w:tcPr>
            <w:tcW w:w="1271" w:type="dxa"/>
          </w:tcPr>
          <w:p w:rsidR="006075AA" w:rsidRPr="00933B73" w:rsidRDefault="006075AA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6075AA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 w:rsidRPr="006075AA">
              <w:rPr>
                <w:rFonts w:asciiTheme="minorEastAsia" w:eastAsiaTheme="minorEastAsia" w:hAnsiTheme="minorEastAsia"/>
              </w:rPr>
              <w:t>COMM_CD</w:t>
            </w:r>
          </w:p>
        </w:tc>
        <w:tc>
          <w:tcPr>
            <w:tcW w:w="3561" w:type="dxa"/>
          </w:tcPr>
          <w:p w:rsidR="006075AA" w:rsidRPr="00933B73" w:rsidRDefault="006075AA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공통코드</w:t>
            </w:r>
          </w:p>
        </w:tc>
        <w:tc>
          <w:tcPr>
            <w:tcW w:w="5365" w:type="dxa"/>
          </w:tcPr>
          <w:p w:rsidR="006075AA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공통코드 테이블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</w:t>
            </w:r>
            <w:r>
              <w:rPr>
                <w:rFonts w:asciiTheme="minorEastAsia" w:eastAsiaTheme="minorEastAsia" w:hAnsiTheme="minorEastAsia"/>
              </w:rPr>
              <w:t>PT</w:t>
            </w:r>
          </w:p>
        </w:tc>
        <w:tc>
          <w:tcPr>
            <w:tcW w:w="3561" w:type="dxa"/>
          </w:tcPr>
          <w:p w:rsidR="001E1D52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보고서</w:t>
            </w:r>
          </w:p>
        </w:tc>
        <w:tc>
          <w:tcPr>
            <w:tcW w:w="5365" w:type="dxa"/>
          </w:tcPr>
          <w:p w:rsidR="001E1D52" w:rsidRPr="00933B73" w:rsidRDefault="00476CC8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보고서 테이블</w:t>
            </w:r>
          </w:p>
        </w:tc>
      </w:tr>
      <w:tr w:rsidR="00AE5FBC" w:rsidRPr="00933B73" w:rsidTr="001E5044">
        <w:tc>
          <w:tcPr>
            <w:tcW w:w="1271" w:type="dxa"/>
          </w:tcPr>
          <w:p w:rsidR="00AE5FBC" w:rsidRPr="00933B73" w:rsidRDefault="00AE5FBC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AE5FBC" w:rsidRDefault="00AE5FBC" w:rsidP="007622B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TFEE_STAT</w:t>
            </w:r>
          </w:p>
        </w:tc>
        <w:tc>
          <w:tcPr>
            <w:tcW w:w="3561" w:type="dxa"/>
          </w:tcPr>
          <w:p w:rsidR="00AE5FBC" w:rsidRDefault="00AE5FBC" w:rsidP="007622B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기술료납부통계</w:t>
            </w:r>
          </w:p>
        </w:tc>
        <w:tc>
          <w:tcPr>
            <w:tcW w:w="5365" w:type="dxa"/>
          </w:tcPr>
          <w:p w:rsidR="00AE5FBC" w:rsidRDefault="00AE5FBC" w:rsidP="007622B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기술료납부통계 테이블</w:t>
            </w:r>
          </w:p>
        </w:tc>
      </w:tr>
      <w:tr w:rsidR="00AE5FBC" w:rsidRPr="00933B73" w:rsidTr="001E5044">
        <w:tc>
          <w:tcPr>
            <w:tcW w:w="1271" w:type="dxa"/>
          </w:tcPr>
          <w:p w:rsidR="00AE5FBC" w:rsidRPr="00933B73" w:rsidRDefault="00AE5FBC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AE5FBC" w:rsidRDefault="00AE5FBC" w:rsidP="007622B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SBJT_SLT_STAT</w:t>
            </w:r>
          </w:p>
        </w:tc>
        <w:tc>
          <w:tcPr>
            <w:tcW w:w="3561" w:type="dxa"/>
          </w:tcPr>
          <w:p w:rsidR="00AE5FBC" w:rsidRDefault="00AE5FBC" w:rsidP="007622B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과제선정통계</w:t>
            </w:r>
          </w:p>
        </w:tc>
        <w:tc>
          <w:tcPr>
            <w:tcW w:w="5365" w:type="dxa"/>
          </w:tcPr>
          <w:p w:rsidR="00AE5FBC" w:rsidRDefault="00AE5FBC" w:rsidP="007622B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과제선정통계 테이블</w:t>
            </w:r>
          </w:p>
        </w:tc>
      </w:tr>
      <w:tr w:rsidR="00AE5FBC" w:rsidRPr="00AE5FBC" w:rsidTr="001E5044">
        <w:tc>
          <w:tcPr>
            <w:tcW w:w="1271" w:type="dxa"/>
          </w:tcPr>
          <w:p w:rsidR="00AE5FBC" w:rsidRPr="00933B73" w:rsidRDefault="00AE5FBC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AE5FBC" w:rsidRDefault="00AE5FBC" w:rsidP="00AE5F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SBJT_TP_STAT</w:t>
            </w:r>
          </w:p>
        </w:tc>
        <w:tc>
          <w:tcPr>
            <w:tcW w:w="3561" w:type="dxa"/>
          </w:tcPr>
          <w:p w:rsidR="00AE5FBC" w:rsidRDefault="00AE5FBC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과제유형별통계</w:t>
            </w:r>
          </w:p>
        </w:tc>
        <w:tc>
          <w:tcPr>
            <w:tcW w:w="5365" w:type="dxa"/>
          </w:tcPr>
          <w:p w:rsidR="00AE5FBC" w:rsidRDefault="00AE5FBC" w:rsidP="001E1D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과제유형별통계 테이블</w:t>
            </w:r>
          </w:p>
        </w:tc>
      </w:tr>
      <w:tr w:rsidR="00AE5FBC" w:rsidRPr="00AE5FBC" w:rsidTr="001E5044">
        <w:tc>
          <w:tcPr>
            <w:tcW w:w="1271" w:type="dxa"/>
          </w:tcPr>
          <w:p w:rsidR="00AE5FBC" w:rsidRPr="00933B73" w:rsidRDefault="00AE5FBC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AE5FBC" w:rsidRDefault="00AE5FBC" w:rsidP="00AE5F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SBJT_CD</w:t>
            </w:r>
          </w:p>
        </w:tc>
        <w:tc>
          <w:tcPr>
            <w:tcW w:w="3561" w:type="dxa"/>
          </w:tcPr>
          <w:p w:rsidR="00AE5FBC" w:rsidRDefault="00AE5FBC" w:rsidP="00AE5F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사업코드관리</w:t>
            </w:r>
          </w:p>
        </w:tc>
        <w:tc>
          <w:tcPr>
            <w:tcW w:w="5365" w:type="dxa"/>
          </w:tcPr>
          <w:p w:rsidR="00AE5FBC" w:rsidRDefault="00AE5FBC" w:rsidP="007622B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사업코드관리 테이블</w:t>
            </w:r>
          </w:p>
        </w:tc>
      </w:tr>
      <w:tr w:rsidR="00AE5FBC" w:rsidRPr="00AE5FBC" w:rsidTr="001E5044">
        <w:tc>
          <w:tcPr>
            <w:tcW w:w="1271" w:type="dxa"/>
          </w:tcPr>
          <w:p w:rsidR="00AE5FBC" w:rsidRPr="00933B73" w:rsidRDefault="00AE5FBC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AE5FBC" w:rsidRDefault="00AE5FBC" w:rsidP="00AE5F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THES</w:t>
            </w:r>
          </w:p>
        </w:tc>
        <w:tc>
          <w:tcPr>
            <w:tcW w:w="3561" w:type="dxa"/>
          </w:tcPr>
          <w:p w:rsidR="00AE5FBC" w:rsidRDefault="00AE5FBC" w:rsidP="00AE5F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논문</w:t>
            </w:r>
          </w:p>
        </w:tc>
        <w:tc>
          <w:tcPr>
            <w:tcW w:w="5365" w:type="dxa"/>
          </w:tcPr>
          <w:p w:rsidR="00AE5FBC" w:rsidRDefault="00AE5FBC" w:rsidP="007622B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논문 테이블</w:t>
            </w:r>
          </w:p>
        </w:tc>
      </w:tr>
      <w:tr w:rsidR="00AE5FBC" w:rsidRPr="00AE5FBC" w:rsidTr="001E5044">
        <w:tc>
          <w:tcPr>
            <w:tcW w:w="1271" w:type="dxa"/>
          </w:tcPr>
          <w:p w:rsidR="00AE5FBC" w:rsidRPr="00933B73" w:rsidRDefault="00AE5FBC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AE5FBC" w:rsidRDefault="00AE5FBC" w:rsidP="00AE5F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JOUR</w:t>
            </w:r>
          </w:p>
        </w:tc>
        <w:tc>
          <w:tcPr>
            <w:tcW w:w="3561" w:type="dxa"/>
          </w:tcPr>
          <w:p w:rsidR="00AE5FBC" w:rsidRDefault="00AE5FBC" w:rsidP="00AE5F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학술대회</w:t>
            </w:r>
          </w:p>
        </w:tc>
        <w:tc>
          <w:tcPr>
            <w:tcW w:w="5365" w:type="dxa"/>
          </w:tcPr>
          <w:p w:rsidR="00AE5FBC" w:rsidRDefault="00AE5FBC" w:rsidP="007622B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학술대회 테이블</w:t>
            </w:r>
          </w:p>
        </w:tc>
      </w:tr>
      <w:tr w:rsidR="00AE5FBC" w:rsidRPr="00AE5FBC" w:rsidTr="001E5044">
        <w:tc>
          <w:tcPr>
            <w:tcW w:w="1271" w:type="dxa"/>
          </w:tcPr>
          <w:p w:rsidR="00AE5FBC" w:rsidRPr="00933B73" w:rsidRDefault="00AE5FBC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AE5FBC" w:rsidRDefault="00AE5FBC" w:rsidP="00AE5F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FRUT</w:t>
            </w:r>
          </w:p>
        </w:tc>
        <w:tc>
          <w:tcPr>
            <w:tcW w:w="3561" w:type="dxa"/>
          </w:tcPr>
          <w:p w:rsidR="00AE5FBC" w:rsidRDefault="00AE5FBC" w:rsidP="00AE5F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특허성과</w:t>
            </w:r>
          </w:p>
        </w:tc>
        <w:tc>
          <w:tcPr>
            <w:tcW w:w="5365" w:type="dxa"/>
          </w:tcPr>
          <w:p w:rsidR="00AE5FBC" w:rsidRDefault="00AE5FBC" w:rsidP="007622B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특허성과 테이블</w:t>
            </w:r>
          </w:p>
        </w:tc>
      </w:tr>
      <w:tr w:rsidR="00AE5FBC" w:rsidRPr="00AE5FBC" w:rsidTr="001E5044">
        <w:tc>
          <w:tcPr>
            <w:tcW w:w="1271" w:type="dxa"/>
          </w:tcPr>
          <w:p w:rsidR="00AE5FBC" w:rsidRPr="00933B73" w:rsidRDefault="00AE5FBC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AE5FBC" w:rsidRDefault="00AE5FBC" w:rsidP="00AE5F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BUSIEXE</w:t>
            </w:r>
          </w:p>
        </w:tc>
        <w:tc>
          <w:tcPr>
            <w:tcW w:w="3561" w:type="dxa"/>
          </w:tcPr>
          <w:p w:rsidR="00AE5FBC" w:rsidRDefault="00AE5FBC" w:rsidP="00AE5F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사업화성과</w:t>
            </w:r>
          </w:p>
        </w:tc>
        <w:tc>
          <w:tcPr>
            <w:tcW w:w="5365" w:type="dxa"/>
          </w:tcPr>
          <w:p w:rsidR="00AE5FBC" w:rsidRDefault="00AE5FBC" w:rsidP="007622B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사업화성과 테이블</w:t>
            </w:r>
          </w:p>
        </w:tc>
      </w:tr>
    </w:tbl>
    <w:p w:rsidR="00FD4D33" w:rsidRDefault="00FD4D33">
      <w:r>
        <w:br w:type="page"/>
      </w:r>
    </w:p>
    <w:p w:rsidR="0086794D" w:rsidRPr="00933B73" w:rsidRDefault="0086794D" w:rsidP="00A03D99">
      <w:pPr>
        <w:pStyle w:val="10"/>
        <w:spacing w:before="180" w:after="180"/>
        <w:rPr>
          <w:rFonts w:asciiTheme="minorHAnsi" w:eastAsiaTheme="minorEastAsia" w:hAnsiTheme="minorHAnsi"/>
        </w:rPr>
      </w:pPr>
      <w:bookmarkStart w:id="7" w:name="_Toc529183340"/>
      <w:r w:rsidRPr="00933B73">
        <w:rPr>
          <w:rFonts w:asciiTheme="minorHAnsi" w:eastAsiaTheme="minorEastAsia" w:hAnsiTheme="minorHAnsi" w:hint="eastAsia"/>
        </w:rPr>
        <w:lastRenderedPageBreak/>
        <w:t>테이블 상세 명세서</w:t>
      </w:r>
      <w:bookmarkEnd w:id="7"/>
    </w:p>
    <w:p w:rsidR="00A03D99" w:rsidRPr="00933B73" w:rsidRDefault="003D03A9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8" w:name="_Toc529183341"/>
      <w:r>
        <w:rPr>
          <w:rFonts w:asciiTheme="minorHAnsi" w:eastAsiaTheme="minorEastAsia" w:hAnsiTheme="minorHAnsi" w:hint="eastAsia"/>
        </w:rPr>
        <w:t>SBJT</w:t>
      </w:r>
      <w:bookmarkEnd w:id="8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67481C" w:rsidRPr="00933B73" w:rsidTr="00FD4D33">
        <w:tc>
          <w:tcPr>
            <w:tcW w:w="1668" w:type="dxa"/>
            <w:shd w:val="clear" w:color="auto" w:fill="C2D69B"/>
          </w:tcPr>
          <w:p w:rsidR="0067481C" w:rsidRPr="00933B73" w:rsidRDefault="003643B7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br w:type="page"/>
            </w:r>
            <w:bookmarkEnd w:id="0"/>
            <w:bookmarkEnd w:id="1"/>
            <w:bookmarkEnd w:id="2"/>
            <w:bookmarkEnd w:id="3"/>
            <w:r w:rsidR="00303E9D"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67481C" w:rsidRPr="00933B73" w:rsidRDefault="00B711A5" w:rsidP="0067481C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67481C" w:rsidRPr="00933B73" w:rsidRDefault="00B711A5" w:rsidP="0067481C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5B5FB1" w:rsidRPr="00933B73" w:rsidTr="00FD4D33">
        <w:tc>
          <w:tcPr>
            <w:tcW w:w="1668" w:type="dxa"/>
            <w:shd w:val="clear" w:color="auto" w:fill="C2D69B"/>
            <w:vAlign w:val="center"/>
          </w:tcPr>
          <w:p w:rsidR="005B5FB1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5B5FB1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과제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5B5FB1" w:rsidRPr="00933B73" w:rsidRDefault="005B5FB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5B5FB1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SBJT</w:t>
            </w:r>
          </w:p>
        </w:tc>
      </w:tr>
      <w:tr w:rsidR="0067481C" w:rsidRPr="00933B73" w:rsidTr="00FD4D33">
        <w:tc>
          <w:tcPr>
            <w:tcW w:w="1668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67481C" w:rsidRPr="00933B73" w:rsidRDefault="0067481C" w:rsidP="0067481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67481C" w:rsidRPr="00933B73" w:rsidRDefault="001B1064" w:rsidP="0067481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  <w:r w:rsidR="00601297" w:rsidRPr="00933B73">
              <w:rPr>
                <w:rFonts w:asciiTheme="minorHAnsi" w:eastAsiaTheme="minorEastAsia" w:hAnsiTheme="minorHAnsi" w:hint="eastAsia"/>
              </w:rPr>
              <w:t>0 /년</w:t>
            </w:r>
          </w:p>
        </w:tc>
      </w:tr>
      <w:tr w:rsidR="0067481C" w:rsidRPr="00933B73" w:rsidTr="00FD4D33">
        <w:tc>
          <w:tcPr>
            <w:tcW w:w="1668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67481C" w:rsidRPr="00933B73" w:rsidRDefault="003B7755" w:rsidP="00FB5584">
            <w:pPr>
              <w:rPr>
                <w:rFonts w:asciiTheme="minorHAnsi" w:eastAsiaTheme="minorEastAsia" w:hAnsiTheme="minorHAnsi"/>
              </w:rPr>
            </w:pPr>
            <w:r w:rsidRPr="003B7755">
              <w:rPr>
                <w:rFonts w:asciiTheme="minorHAnsi" w:eastAsiaTheme="minorEastAsia" w:hAnsiTheme="minorHAnsi"/>
              </w:rPr>
              <w:t>22709</w:t>
            </w:r>
            <w:r w:rsidR="00601297"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67481C" w:rsidRPr="00933B73" w:rsidRDefault="003F1D87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67481C" w:rsidRPr="00933B73" w:rsidRDefault="00B711A5" w:rsidP="0067481C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67481C" w:rsidRPr="00933B73" w:rsidRDefault="0067481C" w:rsidP="0067481C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03E9D" w:rsidRPr="00933B73" w:rsidTr="006011B9">
        <w:tc>
          <w:tcPr>
            <w:tcW w:w="3227" w:type="dxa"/>
            <w:shd w:val="clear" w:color="auto" w:fill="C2D69B"/>
          </w:tcPr>
          <w:p w:rsidR="0067481C" w:rsidRPr="00933B73" w:rsidRDefault="003F1D87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r w:rsidR="00303E9D"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67481C" w:rsidRPr="00933B73" w:rsidRDefault="003F1D87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r w:rsidR="00303E9D"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456483" w:rsidRPr="00933B73" w:rsidTr="006E52B3">
        <w:tc>
          <w:tcPr>
            <w:tcW w:w="3227" w:type="dxa"/>
            <w:vAlign w:val="bottom"/>
          </w:tcPr>
          <w:p w:rsidR="00456483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과제</w:t>
            </w:r>
            <w:r w:rsidR="002E67AF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ID</w:t>
            </w:r>
          </w:p>
        </w:tc>
        <w:tc>
          <w:tcPr>
            <w:tcW w:w="3827" w:type="dxa"/>
            <w:vAlign w:val="bottom"/>
          </w:tcPr>
          <w:p w:rsidR="00456483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SBJT_ID</w:t>
            </w:r>
          </w:p>
        </w:tc>
        <w:tc>
          <w:tcPr>
            <w:tcW w:w="1843" w:type="dxa"/>
            <w:vAlign w:val="bottom"/>
          </w:tcPr>
          <w:p w:rsidR="00456483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456483" w:rsidRPr="00933B73" w:rsidRDefault="003D03A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456483" w:rsidRPr="00933B73" w:rsidRDefault="00456483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456483" w:rsidRPr="00933B73" w:rsidRDefault="00456483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456483" w:rsidRPr="00933B73" w:rsidRDefault="00456483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56483" w:rsidRPr="00933B73" w:rsidRDefault="00456483" w:rsidP="00DD75A0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6E52B3">
        <w:tc>
          <w:tcPr>
            <w:tcW w:w="3227" w:type="dxa"/>
            <w:vAlign w:val="bottom"/>
          </w:tcPr>
          <w:p w:rsidR="003D03A9" w:rsidRPr="00933B73" w:rsidRDefault="003D03A9" w:rsidP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공고ID</w:t>
            </w:r>
          </w:p>
        </w:tc>
        <w:tc>
          <w:tcPr>
            <w:tcW w:w="3827" w:type="dxa"/>
            <w:vAlign w:val="bottom"/>
          </w:tcPr>
          <w:p w:rsidR="003D03A9" w:rsidRPr="00933B73" w:rsidRDefault="003D03A9" w:rsidP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ANCM_ID</w:t>
            </w:r>
          </w:p>
        </w:tc>
        <w:tc>
          <w:tcPr>
            <w:tcW w:w="1843" w:type="dxa"/>
            <w:vAlign w:val="bottom"/>
          </w:tcPr>
          <w:p w:rsidR="003D03A9" w:rsidRPr="00933B73" w:rsidRDefault="003D03A9" w:rsidP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D03A9" w:rsidP="003D03A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bottom"/>
          </w:tcPr>
          <w:p w:rsidR="003D03A9" w:rsidRPr="00933B73" w:rsidRDefault="003D03A9" w:rsidP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DD75A0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6E52B3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차수</w:t>
            </w:r>
          </w:p>
        </w:tc>
        <w:tc>
          <w:tcPr>
            <w:tcW w:w="38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TN</w:t>
            </w:r>
          </w:p>
        </w:tc>
        <w:tc>
          <w:tcPr>
            <w:tcW w:w="1843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SHORT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67481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3D03A9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과제연도</w:t>
            </w:r>
          </w:p>
        </w:tc>
        <w:tc>
          <w:tcPr>
            <w:tcW w:w="38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SBJT_YYYY</w:t>
            </w:r>
          </w:p>
        </w:tc>
        <w:tc>
          <w:tcPr>
            <w:tcW w:w="1843" w:type="dxa"/>
          </w:tcPr>
          <w:p w:rsidR="003D03A9" w:rsidRDefault="003D03A9">
            <w:r w:rsidRPr="00C877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4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67481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3D03A9">
        <w:tc>
          <w:tcPr>
            <w:tcW w:w="3227" w:type="dxa"/>
            <w:vAlign w:val="bottom"/>
          </w:tcPr>
          <w:p w:rsidR="003D03A9" w:rsidRPr="00933B73" w:rsidRDefault="003B775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3B7755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위원회과제ID</w:t>
            </w:r>
          </w:p>
        </w:tc>
        <w:tc>
          <w:tcPr>
            <w:tcW w:w="38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KCC_SBJT_ID</w:t>
            </w:r>
          </w:p>
        </w:tc>
        <w:tc>
          <w:tcPr>
            <w:tcW w:w="1843" w:type="dxa"/>
          </w:tcPr>
          <w:p w:rsidR="003D03A9" w:rsidRDefault="003D03A9">
            <w:r w:rsidRPr="00C877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B7755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3</w:t>
            </w:r>
            <w:r w:rsidR="003D03A9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0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67481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3D03A9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과제상태코드</w:t>
            </w:r>
          </w:p>
        </w:tc>
        <w:tc>
          <w:tcPr>
            <w:tcW w:w="38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SBJT_STE_CD</w:t>
            </w:r>
          </w:p>
        </w:tc>
        <w:tc>
          <w:tcPr>
            <w:tcW w:w="1843" w:type="dxa"/>
          </w:tcPr>
          <w:p w:rsidR="003D03A9" w:rsidRDefault="003D03A9">
            <w:r w:rsidRPr="00C877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67481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3D03A9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과제결과코드</w:t>
            </w:r>
          </w:p>
        </w:tc>
        <w:tc>
          <w:tcPr>
            <w:tcW w:w="38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SBJT_RSLT_CD</w:t>
            </w:r>
          </w:p>
        </w:tc>
        <w:tc>
          <w:tcPr>
            <w:tcW w:w="1843" w:type="dxa"/>
          </w:tcPr>
          <w:p w:rsidR="003D03A9" w:rsidRDefault="003D03A9">
            <w:r w:rsidRPr="00C877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67481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3D03A9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과제사업명</w:t>
            </w:r>
          </w:p>
        </w:tc>
        <w:tc>
          <w:tcPr>
            <w:tcW w:w="38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BUSI_NM</w:t>
            </w:r>
          </w:p>
        </w:tc>
        <w:tc>
          <w:tcPr>
            <w:tcW w:w="1843" w:type="dxa"/>
          </w:tcPr>
          <w:p w:rsidR="003D03A9" w:rsidRDefault="003D03A9">
            <w:r w:rsidRPr="00C877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500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67481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3D03A9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과제세부사업명</w:t>
            </w:r>
          </w:p>
        </w:tc>
        <w:tc>
          <w:tcPr>
            <w:tcW w:w="38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BUSI_DTL_NM</w:t>
            </w:r>
          </w:p>
        </w:tc>
        <w:tc>
          <w:tcPr>
            <w:tcW w:w="1843" w:type="dxa"/>
          </w:tcPr>
          <w:p w:rsidR="003D03A9" w:rsidRDefault="003D03A9">
            <w:r w:rsidRPr="00C877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500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67481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3D03A9">
        <w:tc>
          <w:tcPr>
            <w:tcW w:w="3227" w:type="dxa"/>
            <w:vAlign w:val="bottom"/>
          </w:tcPr>
          <w:p w:rsidR="003D03A9" w:rsidRPr="00933B73" w:rsidRDefault="003D03A9" w:rsidP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과제명국문</w:t>
            </w:r>
          </w:p>
        </w:tc>
        <w:tc>
          <w:tcPr>
            <w:tcW w:w="3827" w:type="dxa"/>
            <w:vAlign w:val="bottom"/>
          </w:tcPr>
          <w:p w:rsidR="003D03A9" w:rsidRPr="00933B73" w:rsidRDefault="003D03A9" w:rsidP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SBJT_KOR_NM</w:t>
            </w:r>
          </w:p>
        </w:tc>
        <w:tc>
          <w:tcPr>
            <w:tcW w:w="1843" w:type="dxa"/>
          </w:tcPr>
          <w:p w:rsidR="003D03A9" w:rsidRDefault="003D03A9">
            <w:r w:rsidRPr="00C877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500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67481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3D03A9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과제명영문</w:t>
            </w:r>
          </w:p>
        </w:tc>
        <w:tc>
          <w:tcPr>
            <w:tcW w:w="3827" w:type="dxa"/>
            <w:vAlign w:val="bottom"/>
          </w:tcPr>
          <w:p w:rsidR="003D03A9" w:rsidRPr="00933B73" w:rsidRDefault="003D03A9" w:rsidP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SBJT_</w:t>
            </w: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ENG</w:t>
            </w: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_NM</w:t>
            </w:r>
          </w:p>
        </w:tc>
        <w:tc>
          <w:tcPr>
            <w:tcW w:w="1843" w:type="dxa"/>
          </w:tcPr>
          <w:p w:rsidR="003D03A9" w:rsidRDefault="003D03A9">
            <w:r w:rsidRPr="00C877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500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6E52B3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정부출연금</w:t>
            </w:r>
          </w:p>
        </w:tc>
        <w:tc>
          <w:tcPr>
            <w:tcW w:w="38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GVCTM</w:t>
            </w:r>
          </w:p>
        </w:tc>
        <w:tc>
          <w:tcPr>
            <w:tcW w:w="1843" w:type="dxa"/>
            <w:vAlign w:val="bottom"/>
          </w:tcPr>
          <w:p w:rsidR="003D03A9" w:rsidRPr="00933B73" w:rsidRDefault="003B775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3B7755">
              <w:rPr>
                <w:rFonts w:asciiTheme="minorHAnsi" w:eastAsiaTheme="minorEastAsia" w:hAnsiTheme="minorHAnsi"/>
                <w:color w:val="000000"/>
                <w:szCs w:val="20"/>
              </w:rPr>
              <w:t>BIGINT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B775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3D03A9" w:rsidRPr="00933B73" w:rsidRDefault="003D03A9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6E52B3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민간부담금현금</w:t>
            </w:r>
          </w:p>
        </w:tc>
        <w:tc>
          <w:tcPr>
            <w:tcW w:w="3827" w:type="dxa"/>
            <w:vAlign w:val="bottom"/>
          </w:tcPr>
          <w:p w:rsidR="003D03A9" w:rsidRPr="002E67AF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PRVALWC_CASH</w:t>
            </w:r>
          </w:p>
        </w:tc>
        <w:tc>
          <w:tcPr>
            <w:tcW w:w="1843" w:type="dxa"/>
            <w:vAlign w:val="bottom"/>
          </w:tcPr>
          <w:p w:rsidR="003D03A9" w:rsidRPr="00933B73" w:rsidRDefault="003B775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3B7755">
              <w:rPr>
                <w:rFonts w:asciiTheme="minorHAnsi" w:eastAsiaTheme="minorEastAsia" w:hAnsiTheme="minorHAnsi"/>
                <w:color w:val="000000"/>
                <w:szCs w:val="20"/>
              </w:rPr>
              <w:t>BIGINT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B775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3D03A9" w:rsidRPr="00933B73" w:rsidRDefault="003D03A9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6E52B3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lastRenderedPageBreak/>
              <w:t>사업시작일</w:t>
            </w:r>
          </w:p>
        </w:tc>
        <w:tc>
          <w:tcPr>
            <w:tcW w:w="3827" w:type="dxa"/>
            <w:vAlign w:val="bottom"/>
          </w:tcPr>
          <w:p w:rsidR="003D03A9" w:rsidRPr="002E67AF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RND_STR_DT</w:t>
            </w:r>
          </w:p>
        </w:tc>
        <w:tc>
          <w:tcPr>
            <w:tcW w:w="1843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10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6E52B3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사업종료일</w:t>
            </w:r>
          </w:p>
        </w:tc>
        <w:tc>
          <w:tcPr>
            <w:tcW w:w="3827" w:type="dxa"/>
            <w:vAlign w:val="bottom"/>
          </w:tcPr>
          <w:p w:rsidR="003D03A9" w:rsidRPr="002E67AF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RND_END_DT</w:t>
            </w:r>
          </w:p>
        </w:tc>
        <w:tc>
          <w:tcPr>
            <w:tcW w:w="1843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10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6E52B3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민간부담금현물</w:t>
            </w:r>
          </w:p>
        </w:tc>
        <w:tc>
          <w:tcPr>
            <w:tcW w:w="3827" w:type="dxa"/>
            <w:vAlign w:val="bottom"/>
          </w:tcPr>
          <w:p w:rsidR="003D03A9" w:rsidRPr="002E67AF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PRVALWC_SPOT</w:t>
            </w:r>
          </w:p>
        </w:tc>
        <w:tc>
          <w:tcPr>
            <w:tcW w:w="1843" w:type="dxa"/>
            <w:vAlign w:val="bottom"/>
          </w:tcPr>
          <w:p w:rsidR="003D03A9" w:rsidRPr="00933B73" w:rsidRDefault="003B775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3B7755">
              <w:rPr>
                <w:rFonts w:asciiTheme="minorHAnsi" w:eastAsiaTheme="minorEastAsia" w:hAnsiTheme="minorHAnsi"/>
                <w:color w:val="000000"/>
                <w:szCs w:val="20"/>
              </w:rPr>
              <w:t>BIGINT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B775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3D03A9" w:rsidRPr="00933B73" w:rsidRDefault="003D03A9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3D03A9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연구개발목표</w:t>
            </w:r>
          </w:p>
        </w:tc>
        <w:tc>
          <w:tcPr>
            <w:tcW w:w="3827" w:type="dxa"/>
            <w:vAlign w:val="bottom"/>
          </w:tcPr>
          <w:p w:rsidR="003D03A9" w:rsidRPr="002E67AF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RND_GOLE</w:t>
            </w:r>
          </w:p>
        </w:tc>
        <w:tc>
          <w:tcPr>
            <w:tcW w:w="1843" w:type="dxa"/>
          </w:tcPr>
          <w:p w:rsidR="003D03A9" w:rsidRDefault="003D03A9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4000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3D03A9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연구개발내용</w:t>
            </w:r>
          </w:p>
        </w:tc>
        <w:tc>
          <w:tcPr>
            <w:tcW w:w="3827" w:type="dxa"/>
            <w:vAlign w:val="bottom"/>
          </w:tcPr>
          <w:p w:rsidR="003D03A9" w:rsidRPr="002E67AF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RND_CN</w:t>
            </w:r>
          </w:p>
        </w:tc>
        <w:tc>
          <w:tcPr>
            <w:tcW w:w="1843" w:type="dxa"/>
          </w:tcPr>
          <w:p w:rsidR="003D03A9" w:rsidRDefault="003D03A9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4000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3D03A9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연구개발성과</w:t>
            </w:r>
          </w:p>
        </w:tc>
        <w:tc>
          <w:tcPr>
            <w:tcW w:w="3827" w:type="dxa"/>
            <w:vAlign w:val="bottom"/>
          </w:tcPr>
          <w:p w:rsidR="003D03A9" w:rsidRPr="002E67AF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RND_FRUT</w:t>
            </w:r>
          </w:p>
        </w:tc>
        <w:tc>
          <w:tcPr>
            <w:tcW w:w="1843" w:type="dxa"/>
          </w:tcPr>
          <w:p w:rsidR="003D03A9" w:rsidRDefault="003D03A9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4000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3D03A9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활용계획및기대효과</w:t>
            </w:r>
          </w:p>
        </w:tc>
        <w:tc>
          <w:tcPr>
            <w:tcW w:w="3827" w:type="dxa"/>
            <w:vAlign w:val="bottom"/>
          </w:tcPr>
          <w:p w:rsidR="003D03A9" w:rsidRPr="002E67AF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RND_EFCT</w:t>
            </w:r>
          </w:p>
        </w:tc>
        <w:tc>
          <w:tcPr>
            <w:tcW w:w="1843" w:type="dxa"/>
          </w:tcPr>
          <w:p w:rsidR="003D03A9" w:rsidRDefault="003D03A9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4000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3D03A9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경제적파급효과</w:t>
            </w:r>
          </w:p>
        </w:tc>
        <w:tc>
          <w:tcPr>
            <w:tcW w:w="3827" w:type="dxa"/>
            <w:vAlign w:val="bottom"/>
          </w:tcPr>
          <w:p w:rsidR="003D03A9" w:rsidRPr="002E67AF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RND_FNAC_EFCT</w:t>
            </w:r>
          </w:p>
        </w:tc>
        <w:tc>
          <w:tcPr>
            <w:tcW w:w="1843" w:type="dxa"/>
          </w:tcPr>
          <w:p w:rsidR="003D03A9" w:rsidRDefault="003D03A9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4000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3D03A9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핵심어</w:t>
            </w:r>
          </w:p>
        </w:tc>
        <w:tc>
          <w:tcPr>
            <w:tcW w:w="3827" w:type="dxa"/>
            <w:vAlign w:val="bottom"/>
          </w:tcPr>
          <w:p w:rsidR="003D03A9" w:rsidRPr="002E67AF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KWD</w:t>
            </w:r>
          </w:p>
        </w:tc>
        <w:tc>
          <w:tcPr>
            <w:tcW w:w="1843" w:type="dxa"/>
          </w:tcPr>
          <w:p w:rsidR="003D03A9" w:rsidRDefault="003D03A9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B7755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  <w:r w:rsidR="003D03A9">
              <w:rPr>
                <w:rFonts w:asciiTheme="minorHAnsi" w:eastAsiaTheme="minorEastAsia" w:hAnsiTheme="minorHAnsi" w:hint="eastAsia"/>
                <w:color w:val="000000"/>
                <w:szCs w:val="20"/>
              </w:rPr>
              <w:t>00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3D03A9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협약여부</w:t>
            </w:r>
          </w:p>
        </w:tc>
        <w:tc>
          <w:tcPr>
            <w:tcW w:w="3827" w:type="dxa"/>
            <w:vAlign w:val="bottom"/>
          </w:tcPr>
          <w:p w:rsidR="003D03A9" w:rsidRPr="002E67AF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AGRE_YN</w:t>
            </w:r>
          </w:p>
        </w:tc>
        <w:tc>
          <w:tcPr>
            <w:tcW w:w="1843" w:type="dxa"/>
          </w:tcPr>
          <w:p w:rsidR="003D03A9" w:rsidRDefault="003D03A9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bottom"/>
          </w:tcPr>
          <w:p w:rsidR="003D03A9" w:rsidRPr="00933B73" w:rsidRDefault="003B7755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3D03A9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협약일자</w:t>
            </w:r>
          </w:p>
        </w:tc>
        <w:tc>
          <w:tcPr>
            <w:tcW w:w="3827" w:type="dxa"/>
            <w:vAlign w:val="bottom"/>
          </w:tcPr>
          <w:p w:rsidR="003D03A9" w:rsidRPr="002E67AF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AGRE_DT</w:t>
            </w:r>
          </w:p>
        </w:tc>
        <w:tc>
          <w:tcPr>
            <w:tcW w:w="1843" w:type="dxa"/>
          </w:tcPr>
          <w:p w:rsidR="003D03A9" w:rsidRDefault="003D03A9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10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3D03A9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주관기관명</w:t>
            </w:r>
          </w:p>
        </w:tc>
        <w:tc>
          <w:tcPr>
            <w:tcW w:w="3827" w:type="dxa"/>
            <w:vAlign w:val="bottom"/>
          </w:tcPr>
          <w:p w:rsidR="003D03A9" w:rsidRPr="002E67AF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SVORGN_NM</w:t>
            </w:r>
          </w:p>
        </w:tc>
        <w:tc>
          <w:tcPr>
            <w:tcW w:w="1843" w:type="dxa"/>
          </w:tcPr>
          <w:p w:rsidR="003D03A9" w:rsidRDefault="003D03A9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100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62766F" w:rsidRPr="00933B73" w:rsidTr="003D03A9">
        <w:tc>
          <w:tcPr>
            <w:tcW w:w="3227" w:type="dxa"/>
            <w:vAlign w:val="bottom"/>
          </w:tcPr>
          <w:p w:rsidR="0062766F" w:rsidRDefault="0062766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사업코드</w:t>
            </w:r>
          </w:p>
        </w:tc>
        <w:tc>
          <w:tcPr>
            <w:tcW w:w="3827" w:type="dxa"/>
            <w:vAlign w:val="bottom"/>
          </w:tcPr>
          <w:p w:rsidR="0062766F" w:rsidRPr="002E67AF" w:rsidRDefault="0062766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S</w:t>
            </w:r>
            <w:r>
              <w:rPr>
                <w:rFonts w:asciiTheme="minorHAnsi" w:eastAsiaTheme="minorEastAsia" w:hAnsiTheme="minorHAnsi"/>
                <w:color w:val="000000"/>
                <w:szCs w:val="20"/>
              </w:rPr>
              <w:t>BJT_CD</w:t>
            </w:r>
          </w:p>
        </w:tc>
        <w:tc>
          <w:tcPr>
            <w:tcW w:w="1843" w:type="dxa"/>
          </w:tcPr>
          <w:p w:rsidR="0062766F" w:rsidRPr="00DC5B76" w:rsidRDefault="0062766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</w:t>
            </w:r>
            <w:r>
              <w:rPr>
                <w:rFonts w:asciiTheme="minorHAnsi" w:eastAsiaTheme="minorEastAsia" w:hAnsiTheme="minorHAnsi"/>
                <w:color w:val="000000"/>
                <w:szCs w:val="20"/>
              </w:rPr>
              <w:t>ARCHAR</w:t>
            </w:r>
          </w:p>
        </w:tc>
        <w:tc>
          <w:tcPr>
            <w:tcW w:w="850" w:type="dxa"/>
            <w:vAlign w:val="bottom"/>
          </w:tcPr>
          <w:p w:rsidR="0062766F" w:rsidRDefault="0062766F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62766F" w:rsidRDefault="0062766F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62766F" w:rsidRPr="00933B73" w:rsidRDefault="0062766F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2766F" w:rsidRPr="00933B73" w:rsidRDefault="0062766F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2766F" w:rsidRPr="00933B73" w:rsidRDefault="0062766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2766F" w:rsidRPr="00933B73" w:rsidRDefault="0062766F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62766F" w:rsidRPr="00933B73" w:rsidTr="003D03A9">
        <w:tc>
          <w:tcPr>
            <w:tcW w:w="3227" w:type="dxa"/>
            <w:vAlign w:val="bottom"/>
          </w:tcPr>
          <w:p w:rsidR="0062766F" w:rsidRDefault="0062766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세부사업코드</w:t>
            </w:r>
          </w:p>
        </w:tc>
        <w:tc>
          <w:tcPr>
            <w:tcW w:w="3827" w:type="dxa"/>
            <w:vAlign w:val="bottom"/>
          </w:tcPr>
          <w:p w:rsidR="0062766F" w:rsidRPr="002E67AF" w:rsidRDefault="0062766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S</w:t>
            </w:r>
            <w:r>
              <w:rPr>
                <w:rFonts w:asciiTheme="minorHAnsi" w:eastAsiaTheme="minorEastAsia" w:hAnsiTheme="minorHAnsi"/>
                <w:color w:val="000000"/>
                <w:szCs w:val="20"/>
              </w:rPr>
              <w:t>BJT_DTL_CD</w:t>
            </w:r>
          </w:p>
        </w:tc>
        <w:tc>
          <w:tcPr>
            <w:tcW w:w="1843" w:type="dxa"/>
          </w:tcPr>
          <w:p w:rsidR="0062766F" w:rsidRPr="00DC5B76" w:rsidRDefault="0062766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</w:t>
            </w:r>
            <w:r>
              <w:rPr>
                <w:rFonts w:asciiTheme="minorHAnsi" w:eastAsiaTheme="minorEastAsia" w:hAnsiTheme="minorHAnsi"/>
                <w:color w:val="000000"/>
                <w:szCs w:val="20"/>
              </w:rPr>
              <w:t>ARCHAR</w:t>
            </w:r>
          </w:p>
        </w:tc>
        <w:tc>
          <w:tcPr>
            <w:tcW w:w="850" w:type="dxa"/>
            <w:vAlign w:val="bottom"/>
          </w:tcPr>
          <w:p w:rsidR="0062766F" w:rsidRDefault="0062766F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62766F" w:rsidRDefault="0062766F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62766F" w:rsidRPr="00933B73" w:rsidRDefault="0062766F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2766F" w:rsidRPr="00933B73" w:rsidRDefault="0062766F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2766F" w:rsidRPr="00933B73" w:rsidRDefault="0062766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2766F" w:rsidRPr="00933B73" w:rsidRDefault="0062766F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3D03A9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최초등록자</w:t>
            </w:r>
          </w:p>
        </w:tc>
        <w:tc>
          <w:tcPr>
            <w:tcW w:w="3827" w:type="dxa"/>
            <w:vAlign w:val="bottom"/>
          </w:tcPr>
          <w:p w:rsidR="003D03A9" w:rsidRPr="002E67AF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REG_MBR_ID</w:t>
            </w:r>
          </w:p>
        </w:tc>
        <w:tc>
          <w:tcPr>
            <w:tcW w:w="1843" w:type="dxa"/>
          </w:tcPr>
          <w:p w:rsidR="003D03A9" w:rsidRDefault="003D03A9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6E52B3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최초등록일시</w:t>
            </w:r>
          </w:p>
        </w:tc>
        <w:tc>
          <w:tcPr>
            <w:tcW w:w="3827" w:type="dxa"/>
            <w:vAlign w:val="bottom"/>
          </w:tcPr>
          <w:p w:rsidR="003D03A9" w:rsidRPr="002E67AF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3D03A9" w:rsidRPr="00933B73" w:rsidRDefault="00EF1A2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3D03A9" w:rsidRPr="00933B73" w:rsidRDefault="006B2B16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B711A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</w:tcPr>
          <w:p w:rsidR="003D03A9" w:rsidRPr="00933B73" w:rsidRDefault="003D03A9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6E52B3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최종수정자</w:t>
            </w:r>
          </w:p>
        </w:tc>
        <w:tc>
          <w:tcPr>
            <w:tcW w:w="3827" w:type="dxa"/>
            <w:vAlign w:val="bottom"/>
          </w:tcPr>
          <w:p w:rsidR="003D03A9" w:rsidRPr="002E67AF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MODF_MBR_ID</w:t>
            </w:r>
          </w:p>
        </w:tc>
        <w:tc>
          <w:tcPr>
            <w:tcW w:w="1843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3D03A9" w:rsidRPr="00933B73" w:rsidTr="006E52B3">
        <w:tc>
          <w:tcPr>
            <w:tcW w:w="3227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최종수정일시</w:t>
            </w:r>
          </w:p>
        </w:tc>
        <w:tc>
          <w:tcPr>
            <w:tcW w:w="3827" w:type="dxa"/>
            <w:vAlign w:val="bottom"/>
          </w:tcPr>
          <w:p w:rsidR="003D03A9" w:rsidRPr="002E67AF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MODF_DT</w:t>
            </w:r>
          </w:p>
        </w:tc>
        <w:tc>
          <w:tcPr>
            <w:tcW w:w="1843" w:type="dxa"/>
            <w:vAlign w:val="bottom"/>
          </w:tcPr>
          <w:p w:rsidR="003D03A9" w:rsidRPr="00933B73" w:rsidRDefault="00EF1A2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3D03A9" w:rsidRPr="00933B73" w:rsidRDefault="003D03A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D03A9" w:rsidRPr="00933B73" w:rsidRDefault="003D03A9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D03A9" w:rsidRPr="00933B73" w:rsidRDefault="003D03A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D03A9" w:rsidRPr="00933B73" w:rsidRDefault="003D03A9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</w:tbl>
    <w:p w:rsidR="0086794D" w:rsidRDefault="0086794D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B711A5" w:rsidRDefault="00B711A5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94744C" w:rsidRDefault="0094744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94744C" w:rsidRDefault="0094744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94744C" w:rsidRDefault="0094744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94744C" w:rsidRDefault="0094744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94744C" w:rsidRDefault="0094744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94744C" w:rsidRPr="00933B73" w:rsidRDefault="0094744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67481C" w:rsidRPr="00933B73" w:rsidTr="006011B9">
        <w:tc>
          <w:tcPr>
            <w:tcW w:w="15276" w:type="dxa"/>
            <w:gridSpan w:val="4"/>
            <w:shd w:val="clear" w:color="auto" w:fill="C2D69B"/>
          </w:tcPr>
          <w:p w:rsidR="0067481C" w:rsidRPr="00933B73" w:rsidRDefault="0067481C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3F1D87">
        <w:tc>
          <w:tcPr>
            <w:tcW w:w="4361" w:type="dxa"/>
            <w:shd w:val="clear" w:color="auto" w:fill="D6E3BC"/>
          </w:tcPr>
          <w:p w:rsidR="003F1D87" w:rsidRPr="00933B73" w:rsidRDefault="003F1D87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3F1D87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146FB7" w:rsidRPr="00933B73" w:rsidRDefault="00146FB7" w:rsidP="000E486D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3F1D87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3F1D87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3F1D87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A71D8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A71D8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1C5CE3" w:rsidP="00A71D8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</w:t>
            </w:r>
            <w:r w:rsidR="00B711A5">
              <w:rPr>
                <w:rFonts w:asciiTheme="minorHAnsi" w:eastAsiaTheme="minorEastAsia" w:hAnsiTheme="minorHAnsi" w:hint="eastAsia"/>
              </w:rPr>
              <w:t>SBJT</w:t>
            </w:r>
          </w:p>
        </w:tc>
        <w:tc>
          <w:tcPr>
            <w:tcW w:w="7769" w:type="dxa"/>
          </w:tcPr>
          <w:p w:rsidR="003F1D87" w:rsidRPr="00933B73" w:rsidRDefault="00B711A5" w:rsidP="00A71D8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SBJT_ID</w:t>
            </w:r>
          </w:p>
        </w:tc>
        <w:tc>
          <w:tcPr>
            <w:tcW w:w="1525" w:type="dxa"/>
          </w:tcPr>
          <w:p w:rsidR="003F1D87" w:rsidRPr="00933B73" w:rsidRDefault="00B711A5" w:rsidP="00A71D8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B711A5" w:rsidP="00A71D8B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Pr="00933B73" w:rsidRDefault="003F1D87" w:rsidP="00A71D8B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634A86" w:rsidRPr="00933B73" w:rsidRDefault="00634A86">
      <w:pPr>
        <w:rPr>
          <w:rFonts w:asciiTheme="minorHAnsi" w:eastAsiaTheme="minorEastAsia" w:hAnsiTheme="minorHAnsi"/>
        </w:rPr>
      </w:pPr>
    </w:p>
    <w:p w:rsidR="00962923" w:rsidRPr="00933B73" w:rsidRDefault="00962923">
      <w:pPr>
        <w:rPr>
          <w:rFonts w:asciiTheme="minorHAnsi" w:eastAsiaTheme="minorEastAsia" w:hAnsiTheme="minorHAnsi"/>
        </w:rPr>
      </w:pPr>
    </w:p>
    <w:p w:rsidR="00962923" w:rsidRPr="00933B73" w:rsidRDefault="00962923">
      <w:pPr>
        <w:rPr>
          <w:rFonts w:asciiTheme="minorHAnsi" w:eastAsiaTheme="minorEastAsia" w:hAnsiTheme="minorHAnsi"/>
        </w:rPr>
      </w:pPr>
    </w:p>
    <w:p w:rsidR="00962923" w:rsidRPr="00933B73" w:rsidRDefault="00962923">
      <w:pPr>
        <w:rPr>
          <w:rFonts w:asciiTheme="minorHAnsi" w:eastAsiaTheme="minorEastAsia" w:hAnsiTheme="minorHAnsi"/>
        </w:rPr>
      </w:pPr>
    </w:p>
    <w:p w:rsidR="00962923" w:rsidRPr="00933B73" w:rsidRDefault="00962923">
      <w:pPr>
        <w:rPr>
          <w:rFonts w:asciiTheme="minorHAnsi" w:eastAsiaTheme="minorEastAsia" w:hAnsiTheme="minorHAnsi"/>
        </w:rPr>
      </w:pPr>
    </w:p>
    <w:p w:rsidR="00962923" w:rsidRPr="00933B73" w:rsidRDefault="00962923">
      <w:pPr>
        <w:rPr>
          <w:rFonts w:asciiTheme="minorHAnsi" w:eastAsiaTheme="minorEastAsia" w:hAnsiTheme="minorHAnsi"/>
        </w:rPr>
      </w:pPr>
    </w:p>
    <w:p w:rsidR="00962923" w:rsidRPr="00933B73" w:rsidRDefault="00962923">
      <w:pPr>
        <w:rPr>
          <w:rFonts w:asciiTheme="minorHAnsi" w:eastAsiaTheme="minorEastAsia" w:hAnsiTheme="minorHAnsi"/>
        </w:rPr>
      </w:pPr>
    </w:p>
    <w:p w:rsidR="0086794D" w:rsidRPr="00933B73" w:rsidRDefault="0086794D">
      <w:pPr>
        <w:widowControl/>
        <w:wordWrap/>
        <w:autoSpaceDE/>
        <w:autoSpaceDN/>
        <w:jc w:val="left"/>
        <w:rPr>
          <w:rFonts w:asciiTheme="minorHAnsi" w:eastAsiaTheme="minorEastAsia" w:hAnsiTheme="minorHAnsi"/>
          <w:b/>
          <w:sz w:val="24"/>
          <w:szCs w:val="28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962923" w:rsidRPr="00933B73" w:rsidRDefault="006075AA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9" w:name="_Toc529183342"/>
      <w:r w:rsidRPr="006075AA">
        <w:rPr>
          <w:rFonts w:asciiTheme="minorEastAsia" w:eastAsiaTheme="minorEastAsia" w:hAnsiTheme="minorEastAsia"/>
        </w:rPr>
        <w:lastRenderedPageBreak/>
        <w:t>ORGN</w:t>
      </w:r>
      <w:bookmarkEnd w:id="9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B711A5" w:rsidRPr="00933B73" w:rsidTr="005B5FB1">
        <w:tc>
          <w:tcPr>
            <w:tcW w:w="1668" w:type="dxa"/>
            <w:shd w:val="clear" w:color="auto" w:fill="C2D69B"/>
          </w:tcPr>
          <w:p w:rsidR="00B711A5" w:rsidRPr="00933B73" w:rsidRDefault="00B711A5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B711A5" w:rsidRPr="00933B73" w:rsidRDefault="00B711A5" w:rsidP="00FB7BA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B711A5" w:rsidRPr="00933B73" w:rsidRDefault="00B711A5" w:rsidP="00FB7BA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B711A5" w:rsidRPr="00933B73" w:rsidRDefault="00B711A5" w:rsidP="00FB7BA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B711A5" w:rsidRPr="00933B73" w:rsidTr="001B1064">
        <w:tc>
          <w:tcPr>
            <w:tcW w:w="1668" w:type="dxa"/>
            <w:shd w:val="clear" w:color="auto" w:fill="C2D69B"/>
            <w:vAlign w:val="center"/>
          </w:tcPr>
          <w:p w:rsidR="00B711A5" w:rsidRPr="00933B73" w:rsidRDefault="00B711A5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B711A5" w:rsidRPr="00933B73" w:rsidRDefault="006075AA" w:rsidP="00FB7BA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참여기관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B711A5" w:rsidRPr="00933B73" w:rsidRDefault="00B711A5" w:rsidP="00FB7BA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B711A5" w:rsidRPr="00933B73" w:rsidRDefault="006075AA" w:rsidP="00FB7BA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ORGN</w:t>
            </w:r>
          </w:p>
        </w:tc>
      </w:tr>
      <w:tr w:rsidR="00B711A5" w:rsidRPr="00933B73" w:rsidTr="005B5FB1">
        <w:tc>
          <w:tcPr>
            <w:tcW w:w="1668" w:type="dxa"/>
            <w:shd w:val="clear" w:color="auto" w:fill="C2D69B"/>
          </w:tcPr>
          <w:p w:rsidR="00B711A5" w:rsidRPr="00933B73" w:rsidRDefault="00B711A5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B711A5" w:rsidRPr="00933B73" w:rsidRDefault="00B711A5" w:rsidP="00FB7BA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B711A5" w:rsidRPr="00933B73" w:rsidRDefault="00B711A5" w:rsidP="00FB7BA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B711A5" w:rsidRPr="00933B73" w:rsidRDefault="00B711A5" w:rsidP="00FB7BA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B711A5" w:rsidRPr="00933B73" w:rsidTr="005B5FB1">
        <w:tc>
          <w:tcPr>
            <w:tcW w:w="1668" w:type="dxa"/>
            <w:shd w:val="clear" w:color="auto" w:fill="C2D69B"/>
          </w:tcPr>
          <w:p w:rsidR="00B711A5" w:rsidRPr="00933B73" w:rsidRDefault="00B711A5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B711A5" w:rsidRPr="00933B73" w:rsidRDefault="006075AA" w:rsidP="00FB7BA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669</w:t>
            </w:r>
            <w:r w:rsidR="00B711A5"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B711A5" w:rsidRPr="00933B73" w:rsidRDefault="00B711A5" w:rsidP="00FB7BA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B711A5" w:rsidRPr="00933B73" w:rsidRDefault="00B711A5" w:rsidP="00FB7BA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  <w:sz w:val="2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634A86">
        <w:trPr>
          <w:trHeight w:val="340"/>
        </w:trPr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075AA" w:rsidRPr="00933B73" w:rsidTr="00962923">
        <w:trPr>
          <w:trHeight w:val="340"/>
        </w:trPr>
        <w:tc>
          <w:tcPr>
            <w:tcW w:w="3227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기관_ID</w:t>
            </w:r>
          </w:p>
        </w:tc>
        <w:tc>
          <w:tcPr>
            <w:tcW w:w="3827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6075AA">
              <w:rPr>
                <w:rFonts w:asciiTheme="minorHAnsi" w:eastAsiaTheme="minorEastAsia" w:hAnsiTheme="minorHAnsi"/>
                <w:szCs w:val="20"/>
              </w:rPr>
              <w:t>ORGN_ID</w:t>
            </w:r>
          </w:p>
        </w:tc>
        <w:tc>
          <w:tcPr>
            <w:tcW w:w="1843" w:type="dxa"/>
          </w:tcPr>
          <w:p w:rsidR="006075AA" w:rsidRDefault="006075AA">
            <w:r w:rsidRPr="009822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6075AA" w:rsidRPr="00933B73" w:rsidRDefault="006075AA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8</w:t>
            </w:r>
          </w:p>
        </w:tc>
        <w:tc>
          <w:tcPr>
            <w:tcW w:w="794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6075AA" w:rsidRPr="00933B73" w:rsidRDefault="006B2B16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2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075AA" w:rsidRPr="00933B73" w:rsidRDefault="006075A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6075AA" w:rsidRPr="00933B73" w:rsidTr="00962923">
        <w:trPr>
          <w:trHeight w:val="340"/>
        </w:trPr>
        <w:tc>
          <w:tcPr>
            <w:tcW w:w="3227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기관유형코드</w:t>
            </w:r>
          </w:p>
        </w:tc>
        <w:tc>
          <w:tcPr>
            <w:tcW w:w="3827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6075AA">
              <w:rPr>
                <w:rFonts w:asciiTheme="minorHAnsi" w:eastAsiaTheme="minorEastAsia" w:hAnsiTheme="minorHAnsi"/>
                <w:szCs w:val="20"/>
              </w:rPr>
              <w:t>ORGN_TP_CD</w:t>
            </w:r>
          </w:p>
        </w:tc>
        <w:tc>
          <w:tcPr>
            <w:tcW w:w="1843" w:type="dxa"/>
          </w:tcPr>
          <w:p w:rsidR="006075AA" w:rsidRDefault="006075AA">
            <w:r w:rsidRPr="009822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6075AA" w:rsidRPr="00933B73" w:rsidRDefault="006075AA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6</w:t>
            </w:r>
          </w:p>
        </w:tc>
        <w:tc>
          <w:tcPr>
            <w:tcW w:w="794" w:type="dxa"/>
          </w:tcPr>
          <w:p w:rsidR="006075AA" w:rsidRPr="00933B73" w:rsidRDefault="006B2B16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075AA" w:rsidRPr="00933B73" w:rsidRDefault="006075A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6075AA" w:rsidRPr="00933B73" w:rsidTr="00962923">
        <w:trPr>
          <w:trHeight w:val="340"/>
        </w:trPr>
        <w:tc>
          <w:tcPr>
            <w:tcW w:w="3227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기관명</w:t>
            </w:r>
          </w:p>
        </w:tc>
        <w:tc>
          <w:tcPr>
            <w:tcW w:w="3827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6075AA">
              <w:rPr>
                <w:rFonts w:asciiTheme="minorHAnsi" w:eastAsiaTheme="minorEastAsia" w:hAnsiTheme="minorHAnsi"/>
                <w:szCs w:val="20"/>
              </w:rPr>
              <w:t>ORGN_NM</w:t>
            </w:r>
          </w:p>
        </w:tc>
        <w:tc>
          <w:tcPr>
            <w:tcW w:w="1843" w:type="dxa"/>
          </w:tcPr>
          <w:p w:rsidR="006075AA" w:rsidRDefault="006075AA">
            <w:r w:rsidRPr="009822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6075AA" w:rsidRPr="00933B73" w:rsidRDefault="006075AA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100</w:t>
            </w:r>
          </w:p>
        </w:tc>
        <w:tc>
          <w:tcPr>
            <w:tcW w:w="794" w:type="dxa"/>
          </w:tcPr>
          <w:p w:rsidR="006075AA" w:rsidRPr="00933B73" w:rsidRDefault="006B2B16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075AA" w:rsidRPr="00933B73" w:rsidRDefault="006075A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6075AA" w:rsidRPr="00933B73" w:rsidTr="00962923">
        <w:trPr>
          <w:trHeight w:val="340"/>
        </w:trPr>
        <w:tc>
          <w:tcPr>
            <w:tcW w:w="3227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사업자등록번호</w:t>
            </w:r>
          </w:p>
        </w:tc>
        <w:tc>
          <w:tcPr>
            <w:tcW w:w="3827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6075AA">
              <w:rPr>
                <w:rFonts w:asciiTheme="minorHAnsi" w:eastAsiaTheme="minorEastAsia" w:hAnsiTheme="minorHAnsi"/>
                <w:szCs w:val="20"/>
              </w:rPr>
              <w:t>BUSIR_NO</w:t>
            </w:r>
          </w:p>
        </w:tc>
        <w:tc>
          <w:tcPr>
            <w:tcW w:w="1843" w:type="dxa"/>
          </w:tcPr>
          <w:p w:rsidR="006075AA" w:rsidRDefault="006075AA">
            <w:r w:rsidRPr="009822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6075AA" w:rsidRPr="00933B73" w:rsidRDefault="006075AA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12</w:t>
            </w:r>
          </w:p>
        </w:tc>
        <w:tc>
          <w:tcPr>
            <w:tcW w:w="794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075AA" w:rsidRPr="00933B73" w:rsidRDefault="006075A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6075AA" w:rsidRPr="00933B73" w:rsidTr="00962923">
        <w:trPr>
          <w:trHeight w:val="340"/>
        </w:trPr>
        <w:tc>
          <w:tcPr>
            <w:tcW w:w="3227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법인등록번호</w:t>
            </w:r>
          </w:p>
        </w:tc>
        <w:tc>
          <w:tcPr>
            <w:tcW w:w="3827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6075AA">
              <w:rPr>
                <w:rFonts w:asciiTheme="minorHAnsi" w:eastAsiaTheme="minorEastAsia" w:hAnsiTheme="minorHAnsi"/>
                <w:szCs w:val="20"/>
              </w:rPr>
              <w:t>CORP_NO</w:t>
            </w:r>
          </w:p>
        </w:tc>
        <w:tc>
          <w:tcPr>
            <w:tcW w:w="1843" w:type="dxa"/>
          </w:tcPr>
          <w:p w:rsidR="006075AA" w:rsidRDefault="006075AA">
            <w:r w:rsidRPr="009822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6075AA" w:rsidRPr="00933B73" w:rsidRDefault="006075AA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256</w:t>
            </w:r>
          </w:p>
        </w:tc>
        <w:tc>
          <w:tcPr>
            <w:tcW w:w="794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075AA" w:rsidRPr="00933B73" w:rsidRDefault="006075A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6075AA" w:rsidRPr="00933B73" w:rsidTr="00962923">
        <w:trPr>
          <w:trHeight w:val="340"/>
        </w:trPr>
        <w:tc>
          <w:tcPr>
            <w:tcW w:w="3227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대표자명</w:t>
            </w:r>
          </w:p>
        </w:tc>
        <w:tc>
          <w:tcPr>
            <w:tcW w:w="3827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6075AA">
              <w:rPr>
                <w:rFonts w:asciiTheme="minorHAnsi" w:eastAsiaTheme="minorEastAsia" w:hAnsiTheme="minorHAnsi"/>
                <w:szCs w:val="20"/>
              </w:rPr>
              <w:t>RPST_NM</w:t>
            </w:r>
          </w:p>
        </w:tc>
        <w:tc>
          <w:tcPr>
            <w:tcW w:w="1843" w:type="dxa"/>
          </w:tcPr>
          <w:p w:rsidR="006075AA" w:rsidRDefault="006075AA">
            <w:r w:rsidRPr="009822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6075AA" w:rsidRPr="00933B73" w:rsidRDefault="006075AA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50</w:t>
            </w:r>
          </w:p>
        </w:tc>
        <w:tc>
          <w:tcPr>
            <w:tcW w:w="794" w:type="dxa"/>
          </w:tcPr>
          <w:p w:rsidR="006075AA" w:rsidRPr="00933B73" w:rsidRDefault="006B2B16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075AA" w:rsidRPr="00933B73" w:rsidRDefault="006075A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6075AA" w:rsidRPr="00933B73" w:rsidTr="00962923">
        <w:trPr>
          <w:trHeight w:val="340"/>
        </w:trPr>
        <w:tc>
          <w:tcPr>
            <w:tcW w:w="3227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전화번호</w:t>
            </w:r>
          </w:p>
        </w:tc>
        <w:tc>
          <w:tcPr>
            <w:tcW w:w="3827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6075AA">
              <w:rPr>
                <w:rFonts w:asciiTheme="minorHAnsi" w:eastAsiaTheme="minorEastAsia" w:hAnsiTheme="minorHAnsi"/>
                <w:szCs w:val="20"/>
              </w:rPr>
              <w:t>TEL_NO</w:t>
            </w:r>
          </w:p>
        </w:tc>
        <w:tc>
          <w:tcPr>
            <w:tcW w:w="1843" w:type="dxa"/>
          </w:tcPr>
          <w:p w:rsidR="006075AA" w:rsidRDefault="006075AA">
            <w:r w:rsidRPr="009822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6075AA" w:rsidRPr="00933B73" w:rsidRDefault="006075AA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15</w:t>
            </w:r>
          </w:p>
        </w:tc>
        <w:tc>
          <w:tcPr>
            <w:tcW w:w="794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075AA" w:rsidRPr="00933B73" w:rsidRDefault="006075A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6075AA" w:rsidRPr="00933B73" w:rsidTr="00962923">
        <w:trPr>
          <w:trHeight w:val="340"/>
        </w:trPr>
        <w:tc>
          <w:tcPr>
            <w:tcW w:w="3227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기관주소</w:t>
            </w:r>
          </w:p>
        </w:tc>
        <w:tc>
          <w:tcPr>
            <w:tcW w:w="3827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6075AA">
              <w:rPr>
                <w:rFonts w:asciiTheme="minorHAnsi" w:eastAsiaTheme="minorEastAsia" w:hAnsiTheme="minorHAnsi"/>
                <w:szCs w:val="20"/>
              </w:rPr>
              <w:t>ORGN_AD</w:t>
            </w:r>
          </w:p>
        </w:tc>
        <w:tc>
          <w:tcPr>
            <w:tcW w:w="1843" w:type="dxa"/>
          </w:tcPr>
          <w:p w:rsidR="006075AA" w:rsidRDefault="006075AA">
            <w:r w:rsidRPr="009822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6075AA" w:rsidRPr="00933B73" w:rsidRDefault="006075AA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200</w:t>
            </w:r>
          </w:p>
        </w:tc>
        <w:tc>
          <w:tcPr>
            <w:tcW w:w="794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075AA" w:rsidRPr="00933B73" w:rsidRDefault="006075A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6075AA" w:rsidRPr="00933B73" w:rsidTr="00962923">
        <w:trPr>
          <w:trHeight w:val="340"/>
        </w:trPr>
        <w:tc>
          <w:tcPr>
            <w:tcW w:w="3227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지역코드</w:t>
            </w:r>
          </w:p>
        </w:tc>
        <w:tc>
          <w:tcPr>
            <w:tcW w:w="3827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6075AA">
              <w:rPr>
                <w:rFonts w:asciiTheme="minorHAnsi" w:eastAsiaTheme="minorEastAsia" w:hAnsiTheme="minorHAnsi"/>
                <w:szCs w:val="20"/>
              </w:rPr>
              <w:t>AREA_SE_CD</w:t>
            </w:r>
          </w:p>
        </w:tc>
        <w:tc>
          <w:tcPr>
            <w:tcW w:w="1843" w:type="dxa"/>
          </w:tcPr>
          <w:p w:rsidR="006075AA" w:rsidRDefault="006075AA">
            <w:r w:rsidRPr="009822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6075AA" w:rsidRPr="00933B73" w:rsidRDefault="006075AA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6</w:t>
            </w:r>
          </w:p>
        </w:tc>
        <w:tc>
          <w:tcPr>
            <w:tcW w:w="794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6075AA" w:rsidRPr="00933B73" w:rsidRDefault="006075AA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075AA" w:rsidRPr="00933B73" w:rsidRDefault="006075A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6075AA" w:rsidRPr="00933B73" w:rsidTr="00FB7BA2">
        <w:trPr>
          <w:trHeight w:val="340"/>
        </w:trPr>
        <w:tc>
          <w:tcPr>
            <w:tcW w:w="3227" w:type="dxa"/>
            <w:vAlign w:val="bottom"/>
          </w:tcPr>
          <w:p w:rsidR="006075AA" w:rsidRPr="00933B73" w:rsidRDefault="006075A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최초등록자</w:t>
            </w:r>
          </w:p>
        </w:tc>
        <w:tc>
          <w:tcPr>
            <w:tcW w:w="3827" w:type="dxa"/>
            <w:vAlign w:val="bottom"/>
          </w:tcPr>
          <w:p w:rsidR="006075AA" w:rsidRPr="002E67AF" w:rsidRDefault="006075A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REG_MBR_ID</w:t>
            </w:r>
          </w:p>
        </w:tc>
        <w:tc>
          <w:tcPr>
            <w:tcW w:w="1843" w:type="dxa"/>
          </w:tcPr>
          <w:p w:rsidR="006075AA" w:rsidRDefault="006075AA" w:rsidP="00FB7BA2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6075AA" w:rsidRPr="00933B73" w:rsidRDefault="006075AA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6075AA" w:rsidRPr="00933B73" w:rsidRDefault="006075AA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6075AA" w:rsidRPr="00933B73" w:rsidRDefault="006075AA" w:rsidP="00FB7BA2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075AA" w:rsidRPr="00933B73" w:rsidRDefault="006075A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6B2B16" w:rsidRPr="00933B73" w:rsidTr="00FB7BA2">
        <w:trPr>
          <w:trHeight w:val="340"/>
        </w:trPr>
        <w:tc>
          <w:tcPr>
            <w:tcW w:w="3227" w:type="dxa"/>
            <w:vAlign w:val="bottom"/>
          </w:tcPr>
          <w:p w:rsidR="006B2B16" w:rsidRPr="00933B73" w:rsidRDefault="006B2B16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최초등록일시</w:t>
            </w:r>
          </w:p>
        </w:tc>
        <w:tc>
          <w:tcPr>
            <w:tcW w:w="3827" w:type="dxa"/>
            <w:vAlign w:val="bottom"/>
          </w:tcPr>
          <w:p w:rsidR="006B2B16" w:rsidRPr="002E67AF" w:rsidRDefault="006B2B16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6B2B16" w:rsidRPr="00933B73" w:rsidRDefault="00EF1A22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6B2B16" w:rsidRPr="00933B73" w:rsidRDefault="006B2B16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6B2B16" w:rsidRPr="00933B73" w:rsidRDefault="006B2B16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6B2B16" w:rsidRPr="00933B73" w:rsidRDefault="006B2B16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6B2B16" w:rsidRPr="00933B73" w:rsidRDefault="006B2B16" w:rsidP="006B2B1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B2B16" w:rsidRPr="00933B73" w:rsidRDefault="006B2B16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  <w:vAlign w:val="center"/>
          </w:tcPr>
          <w:p w:rsidR="006B2B16" w:rsidRPr="00933B73" w:rsidRDefault="006B2B1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6B2B16" w:rsidRPr="00933B73" w:rsidTr="00FB7BA2">
        <w:trPr>
          <w:trHeight w:val="340"/>
        </w:trPr>
        <w:tc>
          <w:tcPr>
            <w:tcW w:w="3227" w:type="dxa"/>
            <w:vAlign w:val="bottom"/>
          </w:tcPr>
          <w:p w:rsidR="006B2B16" w:rsidRPr="00933B73" w:rsidRDefault="006B2B16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최종수정자</w:t>
            </w:r>
          </w:p>
        </w:tc>
        <w:tc>
          <w:tcPr>
            <w:tcW w:w="3827" w:type="dxa"/>
            <w:vAlign w:val="bottom"/>
          </w:tcPr>
          <w:p w:rsidR="006B2B16" w:rsidRPr="002E67AF" w:rsidRDefault="006B2B16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MODF_MBR_ID</w:t>
            </w:r>
          </w:p>
        </w:tc>
        <w:tc>
          <w:tcPr>
            <w:tcW w:w="1843" w:type="dxa"/>
            <w:vAlign w:val="bottom"/>
          </w:tcPr>
          <w:p w:rsidR="006B2B16" w:rsidRPr="00933B73" w:rsidRDefault="006B2B16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6B2B16" w:rsidRPr="00933B73" w:rsidRDefault="006B2B16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6B2B16" w:rsidRPr="00933B73" w:rsidRDefault="006B2B16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B2B16" w:rsidRPr="00933B73" w:rsidRDefault="006B2B16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B2B16" w:rsidRPr="00933B73" w:rsidRDefault="006B2B16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B2B16" w:rsidRPr="00933B73" w:rsidRDefault="006B2B16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B2B16" w:rsidRPr="00933B73" w:rsidRDefault="006B2B1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6B2B16" w:rsidRPr="00933B73" w:rsidTr="00FB7BA2">
        <w:trPr>
          <w:trHeight w:val="340"/>
        </w:trPr>
        <w:tc>
          <w:tcPr>
            <w:tcW w:w="3227" w:type="dxa"/>
            <w:vAlign w:val="bottom"/>
          </w:tcPr>
          <w:p w:rsidR="006B2B16" w:rsidRPr="00933B73" w:rsidRDefault="006B2B16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최종수정일시</w:t>
            </w:r>
          </w:p>
        </w:tc>
        <w:tc>
          <w:tcPr>
            <w:tcW w:w="3827" w:type="dxa"/>
            <w:vAlign w:val="bottom"/>
          </w:tcPr>
          <w:p w:rsidR="006B2B16" w:rsidRPr="002E67AF" w:rsidRDefault="006B2B16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MODF_DT</w:t>
            </w:r>
          </w:p>
        </w:tc>
        <w:tc>
          <w:tcPr>
            <w:tcW w:w="1843" w:type="dxa"/>
            <w:vAlign w:val="bottom"/>
          </w:tcPr>
          <w:p w:rsidR="006B2B16" w:rsidRPr="00933B73" w:rsidRDefault="00EF1A22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6B2B16" w:rsidRPr="00933B73" w:rsidRDefault="006B2B16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6B2B16" w:rsidRPr="00933B73" w:rsidRDefault="006B2B16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B2B16" w:rsidRPr="00933B73" w:rsidRDefault="006B2B16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B2B16" w:rsidRPr="00933B73" w:rsidRDefault="006B2B16" w:rsidP="006B2B1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B2B16" w:rsidRPr="00933B73" w:rsidRDefault="006B2B16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B2B16" w:rsidRPr="00933B73" w:rsidRDefault="006B2B1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</w:tbl>
    <w:p w:rsidR="003F1D87" w:rsidRDefault="003F1D87" w:rsidP="003F1D87">
      <w:pPr>
        <w:rPr>
          <w:rFonts w:asciiTheme="minorHAnsi" w:eastAsiaTheme="minorEastAsia" w:hAnsiTheme="minorHAnsi"/>
        </w:rPr>
      </w:pPr>
    </w:p>
    <w:p w:rsidR="0094744C" w:rsidRPr="00933B73" w:rsidRDefault="0094744C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5B5FB1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6075AA" w:rsidRPr="00933B73" w:rsidTr="005B5FB1">
        <w:tc>
          <w:tcPr>
            <w:tcW w:w="4361" w:type="dxa"/>
          </w:tcPr>
          <w:p w:rsidR="006075AA" w:rsidRPr="00933B73" w:rsidRDefault="006075AA" w:rsidP="006075A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</w:t>
            </w:r>
            <w:r>
              <w:rPr>
                <w:rFonts w:asciiTheme="minorHAnsi" w:eastAsiaTheme="minorEastAsia" w:hAnsiTheme="minorHAnsi" w:hint="eastAsia"/>
              </w:rPr>
              <w:t>ORGN</w:t>
            </w:r>
          </w:p>
        </w:tc>
        <w:tc>
          <w:tcPr>
            <w:tcW w:w="7769" w:type="dxa"/>
          </w:tcPr>
          <w:p w:rsidR="006075AA" w:rsidRPr="00933B73" w:rsidRDefault="006075AA" w:rsidP="00FB7BA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ORGN_ID</w:t>
            </w:r>
          </w:p>
        </w:tc>
        <w:tc>
          <w:tcPr>
            <w:tcW w:w="1525" w:type="dxa"/>
          </w:tcPr>
          <w:p w:rsidR="006075AA" w:rsidRPr="00933B73" w:rsidRDefault="006075AA" w:rsidP="00FB7BA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6075AA" w:rsidRPr="00933B73" w:rsidRDefault="006075AA" w:rsidP="00FB7BA2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A03D99" w:rsidRPr="00933B73" w:rsidRDefault="00A03D99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1C5CE3" w:rsidRPr="00933B73" w:rsidRDefault="006075AA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0" w:name="_Toc529183343"/>
      <w:r>
        <w:rPr>
          <w:rFonts w:asciiTheme="minorHAnsi" w:eastAsiaTheme="minorEastAsia" w:hAnsiTheme="minorHAnsi" w:hint="eastAsia"/>
        </w:rPr>
        <w:lastRenderedPageBreak/>
        <w:t>MBR</w:t>
      </w:r>
      <w:bookmarkEnd w:id="10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6075AA" w:rsidRPr="00933B73" w:rsidTr="00110CEF">
        <w:tc>
          <w:tcPr>
            <w:tcW w:w="1668" w:type="dxa"/>
            <w:shd w:val="clear" w:color="auto" w:fill="C2D69B"/>
          </w:tcPr>
          <w:p w:rsidR="006075AA" w:rsidRPr="00933B73" w:rsidRDefault="006075AA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6075AA" w:rsidRPr="00933B73" w:rsidRDefault="006075AA" w:rsidP="00FB7BA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6075AA" w:rsidRPr="00933B73" w:rsidRDefault="006075AA" w:rsidP="00FB7BA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6075AA" w:rsidRPr="00933B73" w:rsidRDefault="006075AA" w:rsidP="00FB7BA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6075AA" w:rsidRPr="00933B73" w:rsidTr="00110CEF">
        <w:tc>
          <w:tcPr>
            <w:tcW w:w="1668" w:type="dxa"/>
            <w:shd w:val="clear" w:color="auto" w:fill="C2D69B"/>
            <w:vAlign w:val="center"/>
          </w:tcPr>
          <w:p w:rsidR="006075AA" w:rsidRPr="00933B73" w:rsidRDefault="006075AA" w:rsidP="00110CE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6075AA" w:rsidRPr="00933B73" w:rsidRDefault="006075AA" w:rsidP="00FB7BA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사용자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6075AA" w:rsidRPr="00933B73" w:rsidRDefault="006075AA" w:rsidP="00FB7BA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6075AA" w:rsidRPr="00933B73" w:rsidRDefault="006075AA" w:rsidP="00FB7BA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MBR</w:t>
            </w:r>
          </w:p>
        </w:tc>
      </w:tr>
      <w:tr w:rsidR="006075AA" w:rsidRPr="00933B73" w:rsidTr="00110CEF">
        <w:tc>
          <w:tcPr>
            <w:tcW w:w="1668" w:type="dxa"/>
            <w:shd w:val="clear" w:color="auto" w:fill="C2D69B"/>
          </w:tcPr>
          <w:p w:rsidR="006075AA" w:rsidRPr="00933B73" w:rsidRDefault="006075AA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6075AA" w:rsidRPr="00933B73" w:rsidRDefault="006075AA" w:rsidP="00FB7BA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6075AA" w:rsidRPr="00933B73" w:rsidRDefault="006075AA" w:rsidP="00FB7BA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6075AA" w:rsidRPr="00933B73" w:rsidRDefault="006075AA" w:rsidP="00FB7BA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6075AA" w:rsidRPr="00933B73" w:rsidTr="00110CEF">
        <w:tc>
          <w:tcPr>
            <w:tcW w:w="1668" w:type="dxa"/>
            <w:shd w:val="clear" w:color="auto" w:fill="C2D69B"/>
          </w:tcPr>
          <w:p w:rsidR="006075AA" w:rsidRPr="00933B73" w:rsidRDefault="006075AA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6075AA" w:rsidRPr="00933B73" w:rsidRDefault="00D60752" w:rsidP="00EE3862">
            <w:pPr>
              <w:rPr>
                <w:rFonts w:asciiTheme="minorHAnsi" w:eastAsiaTheme="minorEastAsia" w:hAnsiTheme="minorHAnsi"/>
              </w:rPr>
            </w:pPr>
            <w:r w:rsidRPr="00D60752">
              <w:rPr>
                <w:rFonts w:asciiTheme="minorHAnsi" w:eastAsiaTheme="minorEastAsia" w:hAnsiTheme="minorHAnsi"/>
              </w:rPr>
              <w:t>544</w:t>
            </w:r>
            <w:r w:rsidR="0047305E">
              <w:rPr>
                <w:rFonts w:asciiTheme="minorHAnsi" w:eastAsiaTheme="minorEastAsia" w:hAnsiTheme="minorHAnsi" w:hint="eastAsia"/>
              </w:rPr>
              <w:t>rechr</w:t>
            </w:r>
            <w:r w:rsidR="006075AA"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6075AA" w:rsidRPr="00933B73" w:rsidRDefault="006075AA" w:rsidP="00FB7BA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6075AA" w:rsidRPr="00933B73" w:rsidRDefault="006075AA" w:rsidP="00FB7BA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1C5CE3" w:rsidRPr="00933B73" w:rsidRDefault="001C5CE3" w:rsidP="001C5CE3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1C5CE3" w:rsidRPr="00933B73" w:rsidTr="00110CEF">
        <w:tc>
          <w:tcPr>
            <w:tcW w:w="3227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C0631A" w:rsidRPr="00933B73" w:rsidTr="00FB7BA2">
        <w:tc>
          <w:tcPr>
            <w:tcW w:w="3227" w:type="dxa"/>
            <w:vAlign w:val="center"/>
          </w:tcPr>
          <w:p w:rsidR="00C0631A" w:rsidRPr="00933B73" w:rsidRDefault="00C0631A" w:rsidP="00C0631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사용자</w:t>
            </w:r>
            <w:r w:rsidR="00EE3862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_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ID</w:t>
            </w:r>
          </w:p>
        </w:tc>
        <w:tc>
          <w:tcPr>
            <w:tcW w:w="38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047C99">
              <w:rPr>
                <w:rFonts w:asciiTheme="minorHAnsi" w:eastAsiaTheme="minorEastAsia" w:hAnsiTheme="minorHAnsi" w:cs="굴림"/>
                <w:color w:val="000000"/>
                <w:szCs w:val="20"/>
              </w:rPr>
              <w:t>MBR_ID</w:t>
            </w:r>
          </w:p>
        </w:tc>
        <w:tc>
          <w:tcPr>
            <w:tcW w:w="1843" w:type="dxa"/>
          </w:tcPr>
          <w:p w:rsidR="00C0631A" w:rsidRDefault="00C0631A">
            <w:r w:rsidRPr="00DD30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C0631A" w:rsidRPr="00933B73" w:rsidRDefault="00C0631A" w:rsidP="00C0631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C0631A" w:rsidRPr="00933B73" w:rsidRDefault="00C0631A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C0631A" w:rsidRPr="00933B73" w:rsidTr="00FB7BA2">
        <w:tc>
          <w:tcPr>
            <w:tcW w:w="32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사용자명</w:t>
            </w:r>
          </w:p>
        </w:tc>
        <w:tc>
          <w:tcPr>
            <w:tcW w:w="38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047C99">
              <w:rPr>
                <w:rFonts w:asciiTheme="minorHAnsi" w:eastAsiaTheme="minorEastAsia" w:hAnsiTheme="minorHAnsi" w:cs="굴림"/>
                <w:color w:val="000000"/>
                <w:szCs w:val="20"/>
              </w:rPr>
              <w:t>MBR_NM</w:t>
            </w:r>
          </w:p>
        </w:tc>
        <w:tc>
          <w:tcPr>
            <w:tcW w:w="1843" w:type="dxa"/>
          </w:tcPr>
          <w:p w:rsidR="00C0631A" w:rsidRDefault="00C0631A">
            <w:r w:rsidRPr="00DD30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C0631A" w:rsidRPr="00933B73" w:rsidRDefault="00C0631A" w:rsidP="00FB7BA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center"/>
          </w:tcPr>
          <w:p w:rsidR="00C0631A" w:rsidRPr="00933B73" w:rsidRDefault="00C0631A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631A" w:rsidRPr="00933B73" w:rsidRDefault="00C0631A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C0631A" w:rsidRPr="00933B73" w:rsidTr="00FB7BA2">
        <w:tc>
          <w:tcPr>
            <w:tcW w:w="32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로그인ID</w:t>
            </w:r>
          </w:p>
        </w:tc>
        <w:tc>
          <w:tcPr>
            <w:tcW w:w="38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047C99">
              <w:rPr>
                <w:rFonts w:asciiTheme="minorHAnsi" w:eastAsiaTheme="minorEastAsia" w:hAnsiTheme="minorHAnsi" w:cs="굴림"/>
                <w:color w:val="000000"/>
                <w:szCs w:val="20"/>
              </w:rPr>
              <w:t>LOGIN_ID</w:t>
            </w:r>
          </w:p>
        </w:tc>
        <w:tc>
          <w:tcPr>
            <w:tcW w:w="1843" w:type="dxa"/>
          </w:tcPr>
          <w:p w:rsidR="00C0631A" w:rsidRDefault="00C0631A">
            <w:r w:rsidRPr="00DD30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C0631A" w:rsidRPr="00933B73" w:rsidRDefault="00C0631A" w:rsidP="00FB7BA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18</w:t>
            </w:r>
          </w:p>
        </w:tc>
        <w:tc>
          <w:tcPr>
            <w:tcW w:w="794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C0631A" w:rsidRPr="00933B73" w:rsidRDefault="00C0631A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C0631A" w:rsidRPr="00933B73" w:rsidTr="00FB7BA2">
        <w:tc>
          <w:tcPr>
            <w:tcW w:w="32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비밀번호</w:t>
            </w:r>
          </w:p>
        </w:tc>
        <w:tc>
          <w:tcPr>
            <w:tcW w:w="38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047C99">
              <w:rPr>
                <w:rFonts w:asciiTheme="minorHAnsi" w:eastAsiaTheme="minorEastAsia" w:hAnsiTheme="minorHAnsi"/>
                <w:color w:val="000000"/>
                <w:szCs w:val="20"/>
              </w:rPr>
              <w:t>PIN_NO</w:t>
            </w:r>
          </w:p>
        </w:tc>
        <w:tc>
          <w:tcPr>
            <w:tcW w:w="1843" w:type="dxa"/>
          </w:tcPr>
          <w:p w:rsidR="00C0631A" w:rsidRDefault="00C0631A">
            <w:r w:rsidRPr="00DD30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C0631A" w:rsidRPr="00933B73" w:rsidRDefault="00C0631A" w:rsidP="00FB7BA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256</w:t>
            </w:r>
          </w:p>
        </w:tc>
        <w:tc>
          <w:tcPr>
            <w:tcW w:w="794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C0631A" w:rsidRPr="00933B73" w:rsidRDefault="00C0631A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C0631A" w:rsidRPr="00933B73" w:rsidTr="00FB7BA2">
        <w:tc>
          <w:tcPr>
            <w:tcW w:w="32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사용여부</w:t>
            </w:r>
          </w:p>
        </w:tc>
        <w:tc>
          <w:tcPr>
            <w:tcW w:w="38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047C99">
              <w:rPr>
                <w:rFonts w:asciiTheme="minorHAnsi" w:eastAsiaTheme="minorEastAsia" w:hAnsiTheme="minorHAnsi"/>
                <w:color w:val="000000"/>
                <w:szCs w:val="20"/>
              </w:rPr>
              <w:t>US</w:t>
            </w:r>
            <w:r w:rsidR="00B82997">
              <w:rPr>
                <w:rFonts w:asciiTheme="minorHAnsi" w:eastAsiaTheme="minorEastAsia" w:hAnsiTheme="minorHAnsi"/>
                <w:color w:val="000000"/>
                <w:szCs w:val="20"/>
              </w:rPr>
              <w:t>E</w:t>
            </w:r>
            <w:r w:rsidRPr="00047C99">
              <w:rPr>
                <w:rFonts w:asciiTheme="minorHAnsi" w:eastAsiaTheme="minorEastAsia" w:hAnsiTheme="minorHAnsi"/>
                <w:color w:val="000000"/>
                <w:szCs w:val="20"/>
              </w:rPr>
              <w:t>_YN</w:t>
            </w:r>
          </w:p>
        </w:tc>
        <w:tc>
          <w:tcPr>
            <w:tcW w:w="1843" w:type="dxa"/>
          </w:tcPr>
          <w:p w:rsidR="00C0631A" w:rsidRDefault="00C0631A">
            <w:r w:rsidRPr="00DD30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C0631A" w:rsidRPr="00933B73" w:rsidRDefault="00C0631A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C0631A" w:rsidRPr="00933B73" w:rsidRDefault="00C0631A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C0631A" w:rsidRPr="00933B73" w:rsidTr="00FB7BA2">
        <w:tc>
          <w:tcPr>
            <w:tcW w:w="32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소속기관코드</w:t>
            </w:r>
          </w:p>
        </w:tc>
        <w:tc>
          <w:tcPr>
            <w:tcW w:w="38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047C99">
              <w:rPr>
                <w:rFonts w:asciiTheme="minorHAnsi" w:eastAsiaTheme="minorEastAsia" w:hAnsiTheme="minorHAnsi"/>
                <w:color w:val="000000"/>
                <w:szCs w:val="20"/>
              </w:rPr>
              <w:t>ORGN_CD</w:t>
            </w:r>
          </w:p>
        </w:tc>
        <w:tc>
          <w:tcPr>
            <w:tcW w:w="1843" w:type="dxa"/>
          </w:tcPr>
          <w:p w:rsidR="00C0631A" w:rsidRDefault="00C0631A">
            <w:r w:rsidRPr="00DD30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C0631A" w:rsidRPr="00933B73" w:rsidRDefault="00C0631A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center"/>
          </w:tcPr>
          <w:p w:rsidR="00C0631A" w:rsidRPr="00933B73" w:rsidRDefault="00C0631A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631A" w:rsidRPr="00933B73" w:rsidRDefault="00C0631A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C0631A" w:rsidRPr="00933B73" w:rsidTr="00FB7BA2">
        <w:tc>
          <w:tcPr>
            <w:tcW w:w="32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권한구분코드</w:t>
            </w:r>
          </w:p>
        </w:tc>
        <w:tc>
          <w:tcPr>
            <w:tcW w:w="38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047C99">
              <w:rPr>
                <w:rFonts w:asciiTheme="minorHAnsi" w:eastAsiaTheme="minorEastAsia" w:hAnsiTheme="minorHAnsi"/>
                <w:color w:val="000000"/>
                <w:szCs w:val="20"/>
              </w:rPr>
              <w:t>RGT_TP_CD</w:t>
            </w:r>
          </w:p>
        </w:tc>
        <w:tc>
          <w:tcPr>
            <w:tcW w:w="1843" w:type="dxa"/>
          </w:tcPr>
          <w:p w:rsidR="00C0631A" w:rsidRDefault="00C0631A">
            <w:r w:rsidRPr="00DD30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C0631A" w:rsidRPr="00933B73" w:rsidRDefault="00C0631A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center"/>
          </w:tcPr>
          <w:p w:rsidR="00C0631A" w:rsidRPr="00933B73" w:rsidRDefault="00C0631A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631A" w:rsidRPr="00933B73" w:rsidRDefault="00C0631A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C0631A" w:rsidRPr="00933B73" w:rsidTr="00FB7BA2">
        <w:tc>
          <w:tcPr>
            <w:tcW w:w="32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부서명</w:t>
            </w:r>
          </w:p>
        </w:tc>
        <w:tc>
          <w:tcPr>
            <w:tcW w:w="38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047C99">
              <w:rPr>
                <w:rFonts w:asciiTheme="minorHAnsi" w:eastAsiaTheme="minorEastAsia" w:hAnsiTheme="minorHAnsi"/>
                <w:color w:val="000000"/>
                <w:szCs w:val="20"/>
              </w:rPr>
              <w:t>DEPT_NM</w:t>
            </w:r>
          </w:p>
        </w:tc>
        <w:tc>
          <w:tcPr>
            <w:tcW w:w="1843" w:type="dxa"/>
          </w:tcPr>
          <w:p w:rsidR="00C0631A" w:rsidRDefault="00C0631A">
            <w:r w:rsidRPr="00DD30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C0631A" w:rsidRPr="00933B73" w:rsidRDefault="00C0631A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center"/>
          </w:tcPr>
          <w:p w:rsidR="00C0631A" w:rsidRPr="00933B73" w:rsidRDefault="00C0631A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631A" w:rsidRPr="00933B73" w:rsidRDefault="00C0631A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C0631A" w:rsidRPr="00933B73" w:rsidTr="00FB7BA2">
        <w:tc>
          <w:tcPr>
            <w:tcW w:w="32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직위명</w:t>
            </w:r>
          </w:p>
        </w:tc>
        <w:tc>
          <w:tcPr>
            <w:tcW w:w="38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047C99">
              <w:rPr>
                <w:rFonts w:asciiTheme="minorHAnsi" w:eastAsiaTheme="minorEastAsia" w:hAnsiTheme="minorHAnsi"/>
                <w:color w:val="000000"/>
                <w:szCs w:val="20"/>
              </w:rPr>
              <w:t>POSI_NM</w:t>
            </w:r>
          </w:p>
        </w:tc>
        <w:tc>
          <w:tcPr>
            <w:tcW w:w="1843" w:type="dxa"/>
          </w:tcPr>
          <w:p w:rsidR="00C0631A" w:rsidRDefault="00C0631A">
            <w:r w:rsidRPr="00DD30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C0631A" w:rsidRPr="00933B73" w:rsidRDefault="00C0631A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C0631A" w:rsidRPr="00933B73" w:rsidRDefault="00C0631A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631A" w:rsidRPr="00933B73" w:rsidRDefault="00C0631A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C0631A" w:rsidRPr="00933B73" w:rsidTr="00FB7BA2">
        <w:tc>
          <w:tcPr>
            <w:tcW w:w="32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이메일</w:t>
            </w:r>
          </w:p>
        </w:tc>
        <w:tc>
          <w:tcPr>
            <w:tcW w:w="38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047C99">
              <w:rPr>
                <w:rFonts w:asciiTheme="minorHAnsi" w:eastAsiaTheme="minorEastAsia" w:hAnsiTheme="minorHAnsi"/>
                <w:color w:val="000000"/>
                <w:szCs w:val="20"/>
              </w:rPr>
              <w:t>EMAIL</w:t>
            </w:r>
          </w:p>
        </w:tc>
        <w:tc>
          <w:tcPr>
            <w:tcW w:w="1843" w:type="dxa"/>
          </w:tcPr>
          <w:p w:rsidR="00C0631A" w:rsidRDefault="00C0631A">
            <w:r w:rsidRPr="00DD30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C0631A" w:rsidRPr="00933B73" w:rsidRDefault="00C0631A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100</w:t>
            </w:r>
          </w:p>
        </w:tc>
        <w:tc>
          <w:tcPr>
            <w:tcW w:w="794" w:type="dxa"/>
            <w:vAlign w:val="center"/>
          </w:tcPr>
          <w:p w:rsidR="00C0631A" w:rsidRPr="00933B73" w:rsidRDefault="00C0631A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631A" w:rsidRPr="00933B73" w:rsidRDefault="00C0631A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C0631A" w:rsidRPr="00933B73" w:rsidTr="00FB7BA2">
        <w:tc>
          <w:tcPr>
            <w:tcW w:w="32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전화번호</w:t>
            </w:r>
          </w:p>
        </w:tc>
        <w:tc>
          <w:tcPr>
            <w:tcW w:w="38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047C99">
              <w:rPr>
                <w:rFonts w:asciiTheme="minorHAnsi" w:eastAsiaTheme="minorEastAsia" w:hAnsiTheme="minorHAnsi"/>
                <w:color w:val="000000"/>
                <w:szCs w:val="20"/>
              </w:rPr>
              <w:t>TEL_NO</w:t>
            </w:r>
          </w:p>
        </w:tc>
        <w:tc>
          <w:tcPr>
            <w:tcW w:w="1843" w:type="dxa"/>
          </w:tcPr>
          <w:p w:rsidR="00C0631A" w:rsidRDefault="00C0631A">
            <w:r w:rsidRPr="00DD301C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C0631A" w:rsidRPr="00933B73" w:rsidRDefault="00381EA8" w:rsidP="00DB762C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13</w:t>
            </w:r>
          </w:p>
        </w:tc>
        <w:tc>
          <w:tcPr>
            <w:tcW w:w="794" w:type="dxa"/>
            <w:vAlign w:val="center"/>
          </w:tcPr>
          <w:p w:rsidR="00C0631A" w:rsidRPr="00933B73" w:rsidRDefault="00C0631A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631A" w:rsidRPr="00933B73" w:rsidRDefault="00C0631A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C0631A" w:rsidRPr="00933B73" w:rsidTr="00FB7BA2">
        <w:tc>
          <w:tcPr>
            <w:tcW w:w="32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최종로그인일시</w:t>
            </w:r>
          </w:p>
        </w:tc>
        <w:tc>
          <w:tcPr>
            <w:tcW w:w="3827" w:type="dxa"/>
            <w:vAlign w:val="center"/>
          </w:tcPr>
          <w:p w:rsidR="00C0631A" w:rsidRPr="00933B73" w:rsidRDefault="00C0631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047C99">
              <w:rPr>
                <w:rFonts w:asciiTheme="minorHAnsi" w:eastAsiaTheme="minorEastAsia" w:hAnsiTheme="minorHAnsi"/>
                <w:color w:val="000000"/>
                <w:szCs w:val="20"/>
              </w:rPr>
              <w:t>LAST_LOGIN_DT</w:t>
            </w:r>
          </w:p>
        </w:tc>
        <w:tc>
          <w:tcPr>
            <w:tcW w:w="1843" w:type="dxa"/>
          </w:tcPr>
          <w:p w:rsidR="00C0631A" w:rsidRDefault="00C0631A"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C0631A" w:rsidRPr="00933B73" w:rsidRDefault="00C0631A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C0631A" w:rsidRPr="00933B73" w:rsidRDefault="00C0631A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631A" w:rsidRPr="00933B73" w:rsidRDefault="00C0631A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C0631A" w:rsidRPr="00933B73" w:rsidTr="00FB7BA2">
        <w:tc>
          <w:tcPr>
            <w:tcW w:w="3227" w:type="dxa"/>
            <w:vAlign w:val="bottom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최초등록자</w:t>
            </w:r>
          </w:p>
        </w:tc>
        <w:tc>
          <w:tcPr>
            <w:tcW w:w="3827" w:type="dxa"/>
            <w:vAlign w:val="bottom"/>
          </w:tcPr>
          <w:p w:rsidR="00C0631A" w:rsidRPr="002E67AF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REG_MBR_ID</w:t>
            </w:r>
          </w:p>
        </w:tc>
        <w:tc>
          <w:tcPr>
            <w:tcW w:w="1843" w:type="dxa"/>
          </w:tcPr>
          <w:p w:rsidR="00C0631A" w:rsidRDefault="00C0631A" w:rsidP="00FB7BA2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C0631A" w:rsidRPr="00933B73" w:rsidRDefault="00C0631A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C0631A" w:rsidRPr="00933B73" w:rsidTr="00FB7BA2">
        <w:tc>
          <w:tcPr>
            <w:tcW w:w="3227" w:type="dxa"/>
            <w:vAlign w:val="bottom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최초등록일시</w:t>
            </w:r>
          </w:p>
        </w:tc>
        <w:tc>
          <w:tcPr>
            <w:tcW w:w="3827" w:type="dxa"/>
            <w:vAlign w:val="bottom"/>
          </w:tcPr>
          <w:p w:rsidR="00C0631A" w:rsidRPr="002E67AF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C0631A" w:rsidRPr="00933B73" w:rsidRDefault="00EF1A22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C0631A" w:rsidRPr="00933B73" w:rsidRDefault="00C0631A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C0631A" w:rsidRPr="00933B73" w:rsidTr="00FB7BA2">
        <w:tc>
          <w:tcPr>
            <w:tcW w:w="3227" w:type="dxa"/>
            <w:vAlign w:val="bottom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최종수정자</w:t>
            </w:r>
          </w:p>
        </w:tc>
        <w:tc>
          <w:tcPr>
            <w:tcW w:w="3827" w:type="dxa"/>
            <w:vAlign w:val="bottom"/>
          </w:tcPr>
          <w:p w:rsidR="00C0631A" w:rsidRPr="002E67AF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MODF_MBR_ID</w:t>
            </w:r>
          </w:p>
        </w:tc>
        <w:tc>
          <w:tcPr>
            <w:tcW w:w="1843" w:type="dxa"/>
            <w:vAlign w:val="bottom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C0631A" w:rsidRPr="00933B73" w:rsidRDefault="00C0631A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C0631A" w:rsidRPr="00933B73" w:rsidTr="00FB7BA2">
        <w:tc>
          <w:tcPr>
            <w:tcW w:w="3227" w:type="dxa"/>
            <w:vAlign w:val="bottom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lastRenderedPageBreak/>
              <w:t>최종수정일시</w:t>
            </w:r>
          </w:p>
        </w:tc>
        <w:tc>
          <w:tcPr>
            <w:tcW w:w="3827" w:type="dxa"/>
            <w:vAlign w:val="bottom"/>
          </w:tcPr>
          <w:p w:rsidR="00C0631A" w:rsidRPr="002E67AF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MODF_DT</w:t>
            </w:r>
          </w:p>
        </w:tc>
        <w:tc>
          <w:tcPr>
            <w:tcW w:w="1843" w:type="dxa"/>
            <w:vAlign w:val="bottom"/>
          </w:tcPr>
          <w:p w:rsidR="00C0631A" w:rsidRPr="00933B73" w:rsidRDefault="00EF1A22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C0631A" w:rsidRPr="00933B73" w:rsidRDefault="00C0631A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0631A" w:rsidRPr="00933B73" w:rsidRDefault="00C0631A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</w:tbl>
    <w:p w:rsidR="00287466" w:rsidRPr="00933B73" w:rsidRDefault="00287466" w:rsidP="001C5CE3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1C5CE3" w:rsidRPr="00933B73" w:rsidTr="00110CEF">
        <w:tc>
          <w:tcPr>
            <w:tcW w:w="15276" w:type="dxa"/>
            <w:gridSpan w:val="4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1C5CE3" w:rsidRPr="00933B73" w:rsidTr="00110CEF">
        <w:tc>
          <w:tcPr>
            <w:tcW w:w="4361" w:type="dxa"/>
            <w:shd w:val="clear" w:color="auto" w:fill="D6E3BC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shd w:val="clear" w:color="auto" w:fill="D6E3BC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110CEF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1C5CE3" w:rsidRPr="00933B73" w:rsidRDefault="001C5CE3" w:rsidP="001C5CE3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1C5CE3" w:rsidRPr="00933B73" w:rsidTr="00110CEF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1C5CE3" w:rsidRPr="00933B73" w:rsidTr="00110CEF">
        <w:tc>
          <w:tcPr>
            <w:tcW w:w="4361" w:type="dxa"/>
            <w:shd w:val="clear" w:color="auto" w:fill="EAF1DD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C0631A" w:rsidRPr="00933B73" w:rsidTr="00FB7BA2">
        <w:tc>
          <w:tcPr>
            <w:tcW w:w="4361" w:type="dxa"/>
          </w:tcPr>
          <w:p w:rsidR="00C0631A" w:rsidRPr="00933B73" w:rsidRDefault="00C0631A" w:rsidP="00C0631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</w:t>
            </w:r>
            <w:r>
              <w:rPr>
                <w:rFonts w:asciiTheme="minorHAnsi" w:eastAsiaTheme="minorEastAsia" w:hAnsiTheme="minorHAnsi" w:hint="eastAsia"/>
              </w:rPr>
              <w:t>MBR</w:t>
            </w:r>
          </w:p>
        </w:tc>
        <w:tc>
          <w:tcPr>
            <w:tcW w:w="7769" w:type="dxa"/>
            <w:vAlign w:val="center"/>
          </w:tcPr>
          <w:p w:rsidR="00C0631A" w:rsidRPr="00933B73" w:rsidRDefault="00C0631A" w:rsidP="00FB7BA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047C99">
              <w:rPr>
                <w:rFonts w:asciiTheme="minorHAnsi" w:eastAsiaTheme="minorEastAsia" w:hAnsiTheme="minorHAnsi" w:cs="굴림"/>
                <w:color w:val="000000"/>
                <w:szCs w:val="20"/>
              </w:rPr>
              <w:t>MBR_ID</w:t>
            </w:r>
          </w:p>
        </w:tc>
        <w:tc>
          <w:tcPr>
            <w:tcW w:w="1525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1C5CE3" w:rsidRPr="00933B73" w:rsidRDefault="001C5CE3" w:rsidP="001C5CE3">
      <w:pPr>
        <w:rPr>
          <w:rFonts w:asciiTheme="minorHAnsi" w:eastAsiaTheme="minorEastAsia" w:hAnsiTheme="minorHAnsi"/>
        </w:rPr>
      </w:pPr>
    </w:p>
    <w:p w:rsidR="003F1D87" w:rsidRPr="00933B73" w:rsidRDefault="001C5CE3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A03D99" w:rsidRPr="00933B73" w:rsidRDefault="00C0631A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1" w:name="_Toc529183344"/>
      <w:r>
        <w:rPr>
          <w:rFonts w:asciiTheme="minorHAnsi" w:eastAsiaTheme="minorEastAsia" w:hAnsiTheme="minorHAnsi" w:hint="eastAsia"/>
        </w:rPr>
        <w:lastRenderedPageBreak/>
        <w:t>SBJT_EXE_INFO</w:t>
      </w:r>
      <w:bookmarkEnd w:id="11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C0631A" w:rsidRPr="00933B73" w:rsidTr="005B5FB1">
        <w:tc>
          <w:tcPr>
            <w:tcW w:w="1668" w:type="dxa"/>
            <w:shd w:val="clear" w:color="auto" w:fill="C2D69B"/>
          </w:tcPr>
          <w:p w:rsidR="00C0631A" w:rsidRPr="00933B73" w:rsidRDefault="00C0631A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C0631A" w:rsidRPr="00933B73" w:rsidTr="001B1064">
        <w:tc>
          <w:tcPr>
            <w:tcW w:w="1668" w:type="dxa"/>
            <w:shd w:val="clear" w:color="auto" w:fill="C2D69B"/>
            <w:vAlign w:val="center"/>
          </w:tcPr>
          <w:p w:rsidR="00C0631A" w:rsidRPr="00933B73" w:rsidRDefault="00C0631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C0631A" w:rsidRPr="00933B73" w:rsidRDefault="00C0631A" w:rsidP="00FB7BA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과제수행정보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C0631A" w:rsidRPr="00933B73" w:rsidRDefault="00FB7BA2" w:rsidP="00FB7BA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SBJT_EXE_INFO</w:t>
            </w:r>
          </w:p>
        </w:tc>
      </w:tr>
      <w:tr w:rsidR="00C0631A" w:rsidRPr="00933B73" w:rsidTr="005B5FB1">
        <w:tc>
          <w:tcPr>
            <w:tcW w:w="1668" w:type="dxa"/>
            <w:shd w:val="clear" w:color="auto" w:fill="C2D69B"/>
          </w:tcPr>
          <w:p w:rsidR="00C0631A" w:rsidRPr="00933B73" w:rsidRDefault="00C0631A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C0631A" w:rsidRPr="00933B73" w:rsidTr="005B5FB1">
        <w:tc>
          <w:tcPr>
            <w:tcW w:w="1668" w:type="dxa"/>
            <w:shd w:val="clear" w:color="auto" w:fill="C2D69B"/>
          </w:tcPr>
          <w:p w:rsidR="00C0631A" w:rsidRPr="00933B73" w:rsidRDefault="00C0631A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C0631A" w:rsidRPr="00933B73" w:rsidRDefault="00FB7BA2" w:rsidP="00873C8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3</w:t>
            </w:r>
            <w:r w:rsidR="00873C88">
              <w:rPr>
                <w:rFonts w:asciiTheme="minorHAnsi" w:eastAsiaTheme="minorEastAsia" w:hAnsiTheme="minorHAnsi" w:hint="eastAsia"/>
              </w:rPr>
              <w:t>8</w:t>
            </w:r>
            <w:r w:rsidR="00C0631A"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C0631A" w:rsidRPr="00933B73" w:rsidTr="00962923">
        <w:tc>
          <w:tcPr>
            <w:tcW w:w="3227" w:type="dxa"/>
          </w:tcPr>
          <w:p w:rsidR="00C0631A" w:rsidRPr="00933B73" w:rsidRDefault="00C0631A" w:rsidP="00962923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과제ID</w:t>
            </w:r>
          </w:p>
        </w:tc>
        <w:tc>
          <w:tcPr>
            <w:tcW w:w="3827" w:type="dxa"/>
          </w:tcPr>
          <w:p w:rsidR="00C0631A" w:rsidRPr="00933B73" w:rsidRDefault="00C0631A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C0631A">
              <w:rPr>
                <w:rFonts w:asciiTheme="minorHAnsi" w:eastAsiaTheme="minorEastAsia" w:hAnsiTheme="minorHAnsi"/>
                <w:szCs w:val="20"/>
              </w:rPr>
              <w:t>SBJT_ID</w:t>
            </w:r>
          </w:p>
        </w:tc>
        <w:tc>
          <w:tcPr>
            <w:tcW w:w="1843" w:type="dxa"/>
          </w:tcPr>
          <w:p w:rsidR="00C0631A" w:rsidRDefault="00C0631A">
            <w:r w:rsidRPr="007D5A0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C0631A" w:rsidRPr="00933B73" w:rsidRDefault="00C0631A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8</w:t>
            </w:r>
          </w:p>
        </w:tc>
        <w:tc>
          <w:tcPr>
            <w:tcW w:w="794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0631A" w:rsidRPr="00933B73" w:rsidRDefault="00FB7BA2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2090" w:type="dxa"/>
          </w:tcPr>
          <w:p w:rsidR="00C0631A" w:rsidRPr="00933B73" w:rsidRDefault="00C0631A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C0631A" w:rsidRPr="00933B73" w:rsidRDefault="00C0631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C0631A" w:rsidRPr="00933B73" w:rsidTr="00962923">
        <w:tc>
          <w:tcPr>
            <w:tcW w:w="3227" w:type="dxa"/>
          </w:tcPr>
          <w:p w:rsidR="00C0631A" w:rsidRPr="00933B73" w:rsidRDefault="00C0631A" w:rsidP="00962923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기관</w:t>
            </w:r>
            <w:r w:rsidR="00381D98">
              <w:rPr>
                <w:rFonts w:asciiTheme="minorHAnsi" w:eastAsiaTheme="minorEastAsia" w:hAnsiTheme="minorHAnsi" w:hint="eastAsia"/>
                <w:szCs w:val="20"/>
              </w:rPr>
              <w:t>_</w:t>
            </w:r>
            <w:r>
              <w:rPr>
                <w:rFonts w:asciiTheme="minorHAnsi" w:eastAsiaTheme="minorEastAsia" w:hAnsiTheme="minorHAnsi" w:hint="eastAsia"/>
                <w:szCs w:val="20"/>
              </w:rPr>
              <w:t>ID</w:t>
            </w:r>
          </w:p>
        </w:tc>
        <w:tc>
          <w:tcPr>
            <w:tcW w:w="3827" w:type="dxa"/>
          </w:tcPr>
          <w:p w:rsidR="00C0631A" w:rsidRPr="00933B73" w:rsidRDefault="00C0631A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C0631A">
              <w:rPr>
                <w:rFonts w:asciiTheme="minorHAnsi" w:eastAsiaTheme="minorEastAsia" w:hAnsiTheme="minorHAnsi"/>
                <w:szCs w:val="20"/>
              </w:rPr>
              <w:t>ORGN_ID</w:t>
            </w:r>
          </w:p>
        </w:tc>
        <w:tc>
          <w:tcPr>
            <w:tcW w:w="1843" w:type="dxa"/>
          </w:tcPr>
          <w:p w:rsidR="00C0631A" w:rsidRDefault="00C0631A">
            <w:r w:rsidRPr="007D5A0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C0631A" w:rsidRPr="00933B73" w:rsidRDefault="00C0631A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8</w:t>
            </w:r>
          </w:p>
        </w:tc>
        <w:tc>
          <w:tcPr>
            <w:tcW w:w="794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0631A" w:rsidRPr="00933B73" w:rsidRDefault="00FB7BA2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2090" w:type="dxa"/>
          </w:tcPr>
          <w:p w:rsidR="00C0631A" w:rsidRPr="00933B73" w:rsidRDefault="00C0631A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C0631A" w:rsidRPr="00933B73" w:rsidRDefault="00C0631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C0631A" w:rsidRPr="00933B73" w:rsidTr="00962923">
        <w:tc>
          <w:tcPr>
            <w:tcW w:w="3227" w:type="dxa"/>
          </w:tcPr>
          <w:p w:rsidR="00C0631A" w:rsidRPr="00933B73" w:rsidRDefault="00C0631A" w:rsidP="00962923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참여기관구분코드</w:t>
            </w:r>
          </w:p>
        </w:tc>
        <w:tc>
          <w:tcPr>
            <w:tcW w:w="3827" w:type="dxa"/>
          </w:tcPr>
          <w:p w:rsidR="00C0631A" w:rsidRPr="00933B73" w:rsidRDefault="00C0631A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C0631A">
              <w:rPr>
                <w:rFonts w:asciiTheme="minorHAnsi" w:eastAsiaTheme="minorEastAsia" w:hAnsiTheme="minorHAnsi"/>
                <w:szCs w:val="20"/>
              </w:rPr>
              <w:t>PTCP_SE_CD</w:t>
            </w:r>
          </w:p>
        </w:tc>
        <w:tc>
          <w:tcPr>
            <w:tcW w:w="1843" w:type="dxa"/>
          </w:tcPr>
          <w:p w:rsidR="00C0631A" w:rsidRDefault="00C0631A">
            <w:r w:rsidRPr="007D5A0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C0631A" w:rsidRPr="00933B73" w:rsidRDefault="00C0631A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6</w:t>
            </w:r>
          </w:p>
        </w:tc>
        <w:tc>
          <w:tcPr>
            <w:tcW w:w="794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C0631A" w:rsidRPr="00933B73" w:rsidRDefault="00C0631A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C0631A" w:rsidRPr="00933B73" w:rsidRDefault="00C0631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C0631A" w:rsidRPr="00933B73" w:rsidTr="00962923">
        <w:tc>
          <w:tcPr>
            <w:tcW w:w="3227" w:type="dxa"/>
          </w:tcPr>
          <w:p w:rsidR="00C0631A" w:rsidRPr="00933B73" w:rsidRDefault="00C0631A" w:rsidP="00962923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정부출연금</w:t>
            </w:r>
          </w:p>
        </w:tc>
        <w:tc>
          <w:tcPr>
            <w:tcW w:w="3827" w:type="dxa"/>
          </w:tcPr>
          <w:p w:rsidR="00C0631A" w:rsidRPr="00933B73" w:rsidRDefault="00C0631A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C0631A">
              <w:rPr>
                <w:rFonts w:asciiTheme="minorHAnsi" w:eastAsiaTheme="minorEastAsia" w:hAnsiTheme="minorHAnsi"/>
                <w:szCs w:val="20"/>
              </w:rPr>
              <w:t>GVCTM</w:t>
            </w:r>
          </w:p>
        </w:tc>
        <w:tc>
          <w:tcPr>
            <w:tcW w:w="1843" w:type="dxa"/>
          </w:tcPr>
          <w:p w:rsidR="00C0631A" w:rsidRDefault="00381D98"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BIGINT</w:t>
            </w:r>
          </w:p>
        </w:tc>
        <w:tc>
          <w:tcPr>
            <w:tcW w:w="850" w:type="dxa"/>
          </w:tcPr>
          <w:p w:rsidR="00C0631A" w:rsidRPr="00933B73" w:rsidRDefault="00C0631A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94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C0631A" w:rsidRPr="00933B73" w:rsidRDefault="00381D98" w:rsidP="00962923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0</w:t>
            </w:r>
          </w:p>
        </w:tc>
        <w:tc>
          <w:tcPr>
            <w:tcW w:w="1701" w:type="dxa"/>
          </w:tcPr>
          <w:p w:rsidR="00C0631A" w:rsidRPr="00933B73" w:rsidRDefault="00C0631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C0631A" w:rsidRPr="00933B73" w:rsidTr="00962923">
        <w:tc>
          <w:tcPr>
            <w:tcW w:w="3227" w:type="dxa"/>
          </w:tcPr>
          <w:p w:rsidR="00C0631A" w:rsidRPr="00933B73" w:rsidRDefault="00C0631A" w:rsidP="00962923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민간부담금현금</w:t>
            </w:r>
          </w:p>
        </w:tc>
        <w:tc>
          <w:tcPr>
            <w:tcW w:w="3827" w:type="dxa"/>
          </w:tcPr>
          <w:p w:rsidR="00C0631A" w:rsidRPr="00933B73" w:rsidRDefault="00C0631A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C0631A">
              <w:rPr>
                <w:rFonts w:asciiTheme="minorHAnsi" w:eastAsiaTheme="minorEastAsia" w:hAnsiTheme="minorHAnsi"/>
                <w:szCs w:val="20"/>
              </w:rPr>
              <w:t>PRVALWC_CASH</w:t>
            </w:r>
          </w:p>
        </w:tc>
        <w:tc>
          <w:tcPr>
            <w:tcW w:w="1843" w:type="dxa"/>
          </w:tcPr>
          <w:p w:rsidR="00C0631A" w:rsidRDefault="00381D98"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BIGINT</w:t>
            </w:r>
          </w:p>
        </w:tc>
        <w:tc>
          <w:tcPr>
            <w:tcW w:w="850" w:type="dxa"/>
          </w:tcPr>
          <w:p w:rsidR="00C0631A" w:rsidRPr="00933B73" w:rsidRDefault="00C0631A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94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C0631A" w:rsidRPr="00933B73" w:rsidRDefault="00381D98" w:rsidP="00962923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0</w:t>
            </w:r>
          </w:p>
        </w:tc>
        <w:tc>
          <w:tcPr>
            <w:tcW w:w="1701" w:type="dxa"/>
          </w:tcPr>
          <w:p w:rsidR="00C0631A" w:rsidRPr="00933B73" w:rsidRDefault="00C0631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C0631A" w:rsidRPr="00933B73" w:rsidTr="00962923">
        <w:tc>
          <w:tcPr>
            <w:tcW w:w="3227" w:type="dxa"/>
          </w:tcPr>
          <w:p w:rsidR="00C0631A" w:rsidRPr="00933B73" w:rsidRDefault="00C0631A" w:rsidP="00962923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민간부담금현물</w:t>
            </w:r>
          </w:p>
        </w:tc>
        <w:tc>
          <w:tcPr>
            <w:tcW w:w="3827" w:type="dxa"/>
          </w:tcPr>
          <w:p w:rsidR="00C0631A" w:rsidRPr="00933B73" w:rsidRDefault="00C0631A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C0631A">
              <w:rPr>
                <w:rFonts w:asciiTheme="minorHAnsi" w:eastAsiaTheme="minorEastAsia" w:hAnsiTheme="minorHAnsi"/>
                <w:szCs w:val="20"/>
              </w:rPr>
              <w:t>PRVALWC_SPOT</w:t>
            </w:r>
          </w:p>
        </w:tc>
        <w:tc>
          <w:tcPr>
            <w:tcW w:w="1843" w:type="dxa"/>
          </w:tcPr>
          <w:p w:rsidR="00C0631A" w:rsidRDefault="00381D98"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BIGINT</w:t>
            </w:r>
          </w:p>
        </w:tc>
        <w:tc>
          <w:tcPr>
            <w:tcW w:w="850" w:type="dxa"/>
          </w:tcPr>
          <w:p w:rsidR="00C0631A" w:rsidRPr="00933B73" w:rsidRDefault="00C0631A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94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C0631A" w:rsidRPr="00933B73" w:rsidRDefault="00381D98" w:rsidP="00962923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0</w:t>
            </w:r>
          </w:p>
        </w:tc>
        <w:tc>
          <w:tcPr>
            <w:tcW w:w="1701" w:type="dxa"/>
          </w:tcPr>
          <w:p w:rsidR="00C0631A" w:rsidRPr="00933B73" w:rsidRDefault="00C0631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C0631A" w:rsidRPr="00933B73" w:rsidTr="00FB7BA2">
        <w:tc>
          <w:tcPr>
            <w:tcW w:w="3227" w:type="dxa"/>
            <w:vAlign w:val="bottom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최초등록자</w:t>
            </w:r>
          </w:p>
        </w:tc>
        <w:tc>
          <w:tcPr>
            <w:tcW w:w="3827" w:type="dxa"/>
            <w:vAlign w:val="bottom"/>
          </w:tcPr>
          <w:p w:rsidR="00C0631A" w:rsidRPr="002E67AF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REG_MBR_ID</w:t>
            </w:r>
          </w:p>
        </w:tc>
        <w:tc>
          <w:tcPr>
            <w:tcW w:w="1843" w:type="dxa"/>
          </w:tcPr>
          <w:p w:rsidR="00C0631A" w:rsidRDefault="00C0631A" w:rsidP="00FB7BA2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C0631A" w:rsidRPr="00933B73" w:rsidRDefault="00C0631A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0631A" w:rsidRPr="00933B73" w:rsidRDefault="00C0631A" w:rsidP="00FB7BA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C0631A" w:rsidRPr="00933B73" w:rsidTr="00FB7BA2">
        <w:tc>
          <w:tcPr>
            <w:tcW w:w="3227" w:type="dxa"/>
            <w:vAlign w:val="bottom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최초등록일시</w:t>
            </w:r>
          </w:p>
        </w:tc>
        <w:tc>
          <w:tcPr>
            <w:tcW w:w="3827" w:type="dxa"/>
            <w:vAlign w:val="bottom"/>
          </w:tcPr>
          <w:p w:rsidR="00C0631A" w:rsidRPr="002E67AF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C0631A" w:rsidRPr="00933B73" w:rsidRDefault="00EF1A22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C0631A" w:rsidRPr="00933B73" w:rsidRDefault="00C0631A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  <w:vAlign w:val="center"/>
          </w:tcPr>
          <w:p w:rsidR="00C0631A" w:rsidRPr="00933B73" w:rsidRDefault="00C0631A" w:rsidP="00FB7BA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C0631A" w:rsidRPr="00933B73" w:rsidTr="00FB7BA2">
        <w:tc>
          <w:tcPr>
            <w:tcW w:w="3227" w:type="dxa"/>
            <w:vAlign w:val="bottom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최종수정자</w:t>
            </w:r>
          </w:p>
        </w:tc>
        <w:tc>
          <w:tcPr>
            <w:tcW w:w="3827" w:type="dxa"/>
            <w:vAlign w:val="bottom"/>
          </w:tcPr>
          <w:p w:rsidR="00C0631A" w:rsidRPr="002E67AF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MODF_MBR_ID</w:t>
            </w:r>
          </w:p>
        </w:tc>
        <w:tc>
          <w:tcPr>
            <w:tcW w:w="1843" w:type="dxa"/>
            <w:vAlign w:val="bottom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C0631A" w:rsidRPr="00933B73" w:rsidRDefault="00C0631A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0631A" w:rsidRPr="00933B73" w:rsidRDefault="00C0631A" w:rsidP="00FB7BA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C0631A" w:rsidRPr="00933B73" w:rsidTr="00FB7BA2">
        <w:tc>
          <w:tcPr>
            <w:tcW w:w="3227" w:type="dxa"/>
            <w:vAlign w:val="bottom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최종수정일시</w:t>
            </w:r>
          </w:p>
        </w:tc>
        <w:tc>
          <w:tcPr>
            <w:tcW w:w="3827" w:type="dxa"/>
            <w:vAlign w:val="bottom"/>
          </w:tcPr>
          <w:p w:rsidR="00C0631A" w:rsidRPr="002E67AF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MODF_DT</w:t>
            </w:r>
          </w:p>
        </w:tc>
        <w:tc>
          <w:tcPr>
            <w:tcW w:w="1843" w:type="dxa"/>
            <w:vAlign w:val="bottom"/>
          </w:tcPr>
          <w:p w:rsidR="00C0631A" w:rsidRPr="00EF1A22" w:rsidRDefault="00EF1A22" w:rsidP="00FB7BA2">
            <w:pPr>
              <w:rPr>
                <w:rFonts w:asciiTheme="minorHAnsi" w:eastAsiaTheme="minorEastAsia" w:hAnsiTheme="minorHAnsi"/>
                <w:b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C0631A" w:rsidRPr="00933B73" w:rsidRDefault="00C0631A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C0631A" w:rsidRPr="00933B73" w:rsidRDefault="00C0631A" w:rsidP="00FB7BA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C0631A" w:rsidRPr="00933B73" w:rsidRDefault="00C0631A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C0631A" w:rsidRPr="00933B73" w:rsidRDefault="00C0631A" w:rsidP="00FB7BA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</w:tbl>
    <w:p w:rsidR="0086794D" w:rsidRPr="00933B73" w:rsidRDefault="0086794D" w:rsidP="003F1D87">
      <w:pPr>
        <w:rPr>
          <w:rFonts w:asciiTheme="minorHAnsi" w:eastAsiaTheme="minorEastAsia" w:hAnsiTheme="minorHAnsi"/>
        </w:rPr>
      </w:pPr>
    </w:p>
    <w:p w:rsidR="0086794D" w:rsidRPr="00933B73" w:rsidRDefault="0086794D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6E7694" w:rsidRPr="00933B73" w:rsidRDefault="006E7694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5B5FB1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FB7BA2" w:rsidRPr="00933B73" w:rsidTr="00FB7BA2">
        <w:tc>
          <w:tcPr>
            <w:tcW w:w="4361" w:type="dxa"/>
          </w:tcPr>
          <w:p w:rsidR="00FB7BA2" w:rsidRPr="00933B73" w:rsidRDefault="00FB7BA2" w:rsidP="00FB7BA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</w:t>
            </w: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SBJT_EXE_INFO</w:t>
            </w:r>
          </w:p>
        </w:tc>
        <w:tc>
          <w:tcPr>
            <w:tcW w:w="7769" w:type="dxa"/>
            <w:vAlign w:val="center"/>
          </w:tcPr>
          <w:p w:rsidR="00FB7BA2" w:rsidRPr="00933B73" w:rsidRDefault="00FB7BA2" w:rsidP="00FB7BA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C0631A">
              <w:rPr>
                <w:rFonts w:asciiTheme="minorHAnsi" w:eastAsiaTheme="minorEastAsia" w:hAnsiTheme="minorHAnsi"/>
                <w:szCs w:val="20"/>
              </w:rPr>
              <w:t>SBJT_ID</w:t>
            </w:r>
            <w:r>
              <w:rPr>
                <w:rFonts w:asciiTheme="minorHAnsi" w:eastAsiaTheme="minorEastAsia" w:hAnsiTheme="minorHAnsi" w:hint="eastAsia"/>
                <w:szCs w:val="20"/>
              </w:rPr>
              <w:t>,</w:t>
            </w:r>
            <w:r w:rsidRPr="00C0631A">
              <w:rPr>
                <w:rFonts w:asciiTheme="minorHAnsi" w:eastAsiaTheme="minorEastAsia" w:hAnsiTheme="minorHAnsi"/>
                <w:szCs w:val="20"/>
              </w:rPr>
              <w:t xml:space="preserve"> ORGN_ID</w:t>
            </w:r>
          </w:p>
        </w:tc>
        <w:tc>
          <w:tcPr>
            <w:tcW w:w="1525" w:type="dxa"/>
          </w:tcPr>
          <w:p w:rsidR="00FB7BA2" w:rsidRPr="00933B73" w:rsidRDefault="00FB7BA2" w:rsidP="00FB7BA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FB7BA2" w:rsidRPr="00933B73" w:rsidRDefault="00FB7BA2" w:rsidP="00FB7BA2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A03D99" w:rsidRPr="00933B73" w:rsidRDefault="00FB7BA2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2" w:name="_Toc529183345"/>
      <w:r>
        <w:rPr>
          <w:rFonts w:asciiTheme="minorHAnsi" w:eastAsiaTheme="minorEastAsia" w:hAnsiTheme="minorHAnsi" w:hint="eastAsia"/>
        </w:rPr>
        <w:lastRenderedPageBreak/>
        <w:t>ANCM</w:t>
      </w:r>
      <w:bookmarkEnd w:id="12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FB7BA2" w:rsidRPr="00933B73" w:rsidTr="005B5FB1">
        <w:tc>
          <w:tcPr>
            <w:tcW w:w="1668" w:type="dxa"/>
            <w:shd w:val="clear" w:color="auto" w:fill="C2D69B"/>
          </w:tcPr>
          <w:p w:rsidR="00FB7BA2" w:rsidRPr="00933B73" w:rsidRDefault="00FB7BA2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FB7BA2" w:rsidRPr="00933B73" w:rsidRDefault="00FB7BA2" w:rsidP="00FB7BA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FB7BA2" w:rsidRPr="00933B73" w:rsidRDefault="00FB7BA2" w:rsidP="00FB7BA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FB7BA2" w:rsidRPr="00933B73" w:rsidRDefault="00FB7BA2" w:rsidP="00FB7BA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FB7BA2" w:rsidRPr="00933B73" w:rsidTr="001B1064">
        <w:tc>
          <w:tcPr>
            <w:tcW w:w="1668" w:type="dxa"/>
            <w:shd w:val="clear" w:color="auto" w:fill="C2D69B"/>
            <w:vAlign w:val="center"/>
          </w:tcPr>
          <w:p w:rsidR="00FB7BA2" w:rsidRPr="00933B73" w:rsidRDefault="00FB7BA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FB7BA2" w:rsidRPr="00933B73" w:rsidRDefault="00873C88" w:rsidP="00FB7BA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공고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FB7BA2" w:rsidRPr="00933B73" w:rsidRDefault="00FB7BA2" w:rsidP="00FB7BA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FB7BA2" w:rsidRPr="00933B73" w:rsidRDefault="00873C88" w:rsidP="00FB7BA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ANCM</w:t>
            </w:r>
          </w:p>
        </w:tc>
      </w:tr>
      <w:tr w:rsidR="00FB7BA2" w:rsidRPr="00933B73" w:rsidTr="005B5FB1">
        <w:tc>
          <w:tcPr>
            <w:tcW w:w="1668" w:type="dxa"/>
            <w:shd w:val="clear" w:color="auto" w:fill="C2D69B"/>
          </w:tcPr>
          <w:p w:rsidR="00FB7BA2" w:rsidRPr="00933B73" w:rsidRDefault="00FB7BA2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FB7BA2" w:rsidRPr="00933B73" w:rsidRDefault="00FB7BA2" w:rsidP="00FB7BA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FB7BA2" w:rsidRPr="00933B73" w:rsidRDefault="00FB7BA2" w:rsidP="00FB7BA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FB7BA2" w:rsidRPr="00933B73" w:rsidRDefault="00FB7BA2" w:rsidP="00FB7BA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FB7BA2" w:rsidRPr="00933B73" w:rsidTr="005B5FB1">
        <w:tc>
          <w:tcPr>
            <w:tcW w:w="1668" w:type="dxa"/>
            <w:shd w:val="clear" w:color="auto" w:fill="C2D69B"/>
          </w:tcPr>
          <w:p w:rsidR="00FB7BA2" w:rsidRPr="00933B73" w:rsidRDefault="00FB7BA2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FB7BA2" w:rsidRPr="00933B73" w:rsidRDefault="00FB7BA2" w:rsidP="00B31FE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5</w:t>
            </w:r>
            <w:r w:rsidR="00B31FE2">
              <w:rPr>
                <w:rFonts w:asciiTheme="minorHAnsi" w:eastAsiaTheme="minorEastAsia" w:hAnsiTheme="minorHAnsi" w:hint="eastAsia"/>
              </w:rPr>
              <w:t>8</w:t>
            </w:r>
            <w:r>
              <w:rPr>
                <w:rFonts w:asciiTheme="minorHAnsi" w:eastAsiaTheme="minorEastAsia" w:hAnsiTheme="minorHAnsi" w:hint="eastAsia"/>
              </w:rPr>
              <w:t>4</w:t>
            </w:r>
            <w:r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FB7BA2" w:rsidRPr="00933B73" w:rsidRDefault="00FB7BA2" w:rsidP="00FB7BA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FB7BA2" w:rsidRPr="00933B73" w:rsidRDefault="00FB7BA2" w:rsidP="00FB7BA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BF38E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873C88" w:rsidRPr="00933B73" w:rsidTr="00523F44">
        <w:tc>
          <w:tcPr>
            <w:tcW w:w="3227" w:type="dxa"/>
            <w:vAlign w:val="center"/>
          </w:tcPr>
          <w:p w:rsidR="00873C88" w:rsidRPr="00933B73" w:rsidRDefault="00873C8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공고ID</w:t>
            </w:r>
          </w:p>
        </w:tc>
        <w:tc>
          <w:tcPr>
            <w:tcW w:w="3827" w:type="dxa"/>
            <w:vAlign w:val="center"/>
          </w:tcPr>
          <w:p w:rsidR="00873C88" w:rsidRPr="00933B73" w:rsidRDefault="00873C8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FB7BA2">
              <w:rPr>
                <w:rFonts w:asciiTheme="minorHAnsi" w:eastAsiaTheme="minorEastAsia" w:hAnsiTheme="minorHAnsi" w:cs="굴림"/>
                <w:color w:val="000000"/>
                <w:szCs w:val="20"/>
              </w:rPr>
              <w:t>ANCM_ID</w:t>
            </w:r>
          </w:p>
        </w:tc>
        <w:tc>
          <w:tcPr>
            <w:tcW w:w="1843" w:type="dxa"/>
          </w:tcPr>
          <w:p w:rsidR="00873C88" w:rsidRDefault="00873C88">
            <w:r w:rsidRPr="00AF2B5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873C88" w:rsidRPr="00933B73" w:rsidRDefault="00873C88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873C88" w:rsidRPr="00933B73" w:rsidRDefault="00873C88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873C88" w:rsidRPr="00933B73" w:rsidRDefault="003E13F1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873C88" w:rsidRPr="00933B73" w:rsidRDefault="00873C88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873C88" w:rsidRPr="00933B73" w:rsidRDefault="00873C8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873C88" w:rsidRPr="00933B73" w:rsidRDefault="00873C88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873C88" w:rsidRPr="00933B73" w:rsidTr="00523F44">
        <w:tc>
          <w:tcPr>
            <w:tcW w:w="3227" w:type="dxa"/>
            <w:vAlign w:val="center"/>
          </w:tcPr>
          <w:p w:rsidR="00873C88" w:rsidRPr="00933B73" w:rsidRDefault="00873C8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공고년도</w:t>
            </w:r>
          </w:p>
        </w:tc>
        <w:tc>
          <w:tcPr>
            <w:tcW w:w="3827" w:type="dxa"/>
            <w:vAlign w:val="center"/>
          </w:tcPr>
          <w:p w:rsidR="00873C88" w:rsidRPr="00933B73" w:rsidRDefault="00873C8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FB7BA2">
              <w:rPr>
                <w:rFonts w:asciiTheme="minorHAnsi" w:eastAsiaTheme="minorEastAsia" w:hAnsiTheme="minorHAnsi" w:cs="굴림"/>
                <w:color w:val="000000"/>
                <w:szCs w:val="20"/>
              </w:rPr>
              <w:t>ANCM_YYYY</w:t>
            </w:r>
          </w:p>
        </w:tc>
        <w:tc>
          <w:tcPr>
            <w:tcW w:w="1843" w:type="dxa"/>
          </w:tcPr>
          <w:p w:rsidR="00873C88" w:rsidRDefault="00873C88">
            <w:r w:rsidRPr="00AF2B5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873C88" w:rsidRPr="00933B73" w:rsidRDefault="00873C88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4</w:t>
            </w:r>
          </w:p>
        </w:tc>
        <w:tc>
          <w:tcPr>
            <w:tcW w:w="794" w:type="dxa"/>
            <w:vAlign w:val="center"/>
          </w:tcPr>
          <w:p w:rsidR="00873C88" w:rsidRPr="00933B73" w:rsidRDefault="00873C88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873C88" w:rsidRPr="00933B73" w:rsidRDefault="00873C88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873C88" w:rsidRPr="00933B73" w:rsidRDefault="00873C88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873C88" w:rsidRPr="00933B73" w:rsidRDefault="00873C8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873C88" w:rsidRPr="00933B73" w:rsidRDefault="00873C88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873C88" w:rsidRPr="00933B73" w:rsidTr="00523F44">
        <w:tc>
          <w:tcPr>
            <w:tcW w:w="3227" w:type="dxa"/>
            <w:vAlign w:val="center"/>
          </w:tcPr>
          <w:p w:rsidR="00873C88" w:rsidRPr="00933B73" w:rsidRDefault="00873C88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공모사업명</w:t>
            </w:r>
          </w:p>
        </w:tc>
        <w:tc>
          <w:tcPr>
            <w:tcW w:w="3827" w:type="dxa"/>
            <w:vAlign w:val="center"/>
          </w:tcPr>
          <w:p w:rsidR="00873C88" w:rsidRPr="00933B73" w:rsidRDefault="00873C88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FB7BA2">
              <w:rPr>
                <w:rFonts w:asciiTheme="minorHAnsi" w:eastAsiaTheme="minorEastAsia" w:hAnsiTheme="minorHAnsi"/>
                <w:color w:val="000000"/>
                <w:szCs w:val="20"/>
              </w:rPr>
              <w:t>ANCM_NM</w:t>
            </w:r>
          </w:p>
        </w:tc>
        <w:tc>
          <w:tcPr>
            <w:tcW w:w="1843" w:type="dxa"/>
          </w:tcPr>
          <w:p w:rsidR="00873C88" w:rsidRDefault="00873C88">
            <w:r w:rsidRPr="00AF2B5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873C88" w:rsidRPr="00933B73" w:rsidRDefault="00873C88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500</w:t>
            </w:r>
          </w:p>
        </w:tc>
        <w:tc>
          <w:tcPr>
            <w:tcW w:w="794" w:type="dxa"/>
            <w:vAlign w:val="center"/>
          </w:tcPr>
          <w:p w:rsidR="00873C88" w:rsidRPr="00933B73" w:rsidRDefault="00873C88" w:rsidP="00BF38E4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873C88" w:rsidRPr="00933B73" w:rsidRDefault="00873C88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873C88" w:rsidRPr="00933B73" w:rsidRDefault="00873C88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873C88" w:rsidRPr="00933B73" w:rsidRDefault="00873C88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873C88" w:rsidRPr="00933B73" w:rsidRDefault="00873C88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873C88" w:rsidRPr="00933B73" w:rsidTr="00523F44">
        <w:tc>
          <w:tcPr>
            <w:tcW w:w="3227" w:type="dxa"/>
            <w:vAlign w:val="center"/>
          </w:tcPr>
          <w:p w:rsidR="00873C88" w:rsidRPr="00933B73" w:rsidRDefault="00873C88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공모유형코드</w:t>
            </w:r>
          </w:p>
        </w:tc>
        <w:tc>
          <w:tcPr>
            <w:tcW w:w="3827" w:type="dxa"/>
            <w:vAlign w:val="center"/>
          </w:tcPr>
          <w:p w:rsidR="00873C88" w:rsidRPr="00933B73" w:rsidRDefault="00873C88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FB7BA2">
              <w:rPr>
                <w:rFonts w:asciiTheme="minorHAnsi" w:eastAsiaTheme="minorEastAsia" w:hAnsiTheme="minorHAnsi"/>
                <w:color w:val="000000"/>
                <w:szCs w:val="20"/>
              </w:rPr>
              <w:t>ANCM_TP_CD</w:t>
            </w:r>
          </w:p>
        </w:tc>
        <w:tc>
          <w:tcPr>
            <w:tcW w:w="1843" w:type="dxa"/>
          </w:tcPr>
          <w:p w:rsidR="00873C88" w:rsidRDefault="00873C88">
            <w:r w:rsidRPr="00AF2B5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873C88" w:rsidRPr="00933B73" w:rsidRDefault="00873C88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center"/>
          </w:tcPr>
          <w:p w:rsidR="00873C88" w:rsidRPr="00933B73" w:rsidRDefault="00873C88" w:rsidP="00BF38E4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873C88" w:rsidRPr="00933B73" w:rsidRDefault="00873C88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873C88" w:rsidRPr="00933B73" w:rsidRDefault="00873C88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873C88" w:rsidRPr="00933B73" w:rsidRDefault="00873C88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873C88" w:rsidRPr="00933B73" w:rsidRDefault="00873C88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31FE2" w:rsidRPr="00933B73" w:rsidTr="00523F44">
        <w:tc>
          <w:tcPr>
            <w:tcW w:w="3227" w:type="dxa"/>
            <w:vAlign w:val="center"/>
          </w:tcPr>
          <w:p w:rsidR="00B31FE2" w:rsidRDefault="00B31FE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접수ID</w:t>
            </w:r>
          </w:p>
        </w:tc>
        <w:tc>
          <w:tcPr>
            <w:tcW w:w="3827" w:type="dxa"/>
            <w:vAlign w:val="center"/>
          </w:tcPr>
          <w:p w:rsidR="00B31FE2" w:rsidRPr="00FB7BA2" w:rsidRDefault="00B31FE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TEMP_ID</w:t>
            </w:r>
          </w:p>
        </w:tc>
        <w:tc>
          <w:tcPr>
            <w:tcW w:w="1843" w:type="dxa"/>
          </w:tcPr>
          <w:p w:rsidR="00B31FE2" w:rsidRDefault="00B31FE2" w:rsidP="007622B9">
            <w:r w:rsidRPr="00AF2B5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FE2" w:rsidRPr="00933B73" w:rsidRDefault="00B31FE2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30</w:t>
            </w:r>
          </w:p>
        </w:tc>
        <w:tc>
          <w:tcPr>
            <w:tcW w:w="794" w:type="dxa"/>
            <w:vAlign w:val="center"/>
          </w:tcPr>
          <w:p w:rsidR="00B31FE2" w:rsidRPr="00933B73" w:rsidRDefault="00B31FE2" w:rsidP="00BF38E4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31FE2" w:rsidRPr="00933B73" w:rsidRDefault="00B31FE2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31FE2" w:rsidRPr="00933B73" w:rsidRDefault="00B31FE2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B31FE2" w:rsidRPr="00933B73" w:rsidRDefault="00B31FE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31FE2" w:rsidRPr="00933B73" w:rsidRDefault="00B31FE2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31FE2" w:rsidRPr="00933B73" w:rsidTr="00523F44">
        <w:tc>
          <w:tcPr>
            <w:tcW w:w="3227" w:type="dxa"/>
            <w:vAlign w:val="center"/>
          </w:tcPr>
          <w:p w:rsidR="00B31FE2" w:rsidRPr="00933B73" w:rsidRDefault="00B31FE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공모시작일</w:t>
            </w:r>
          </w:p>
        </w:tc>
        <w:tc>
          <w:tcPr>
            <w:tcW w:w="3827" w:type="dxa"/>
            <w:vAlign w:val="center"/>
          </w:tcPr>
          <w:p w:rsidR="00B31FE2" w:rsidRPr="00933B73" w:rsidRDefault="00B31FE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FB7BA2">
              <w:rPr>
                <w:rFonts w:asciiTheme="minorHAnsi" w:eastAsiaTheme="minorEastAsia" w:hAnsiTheme="minorHAnsi"/>
                <w:color w:val="000000"/>
                <w:szCs w:val="20"/>
              </w:rPr>
              <w:t>ANCM_STR_DT</w:t>
            </w:r>
          </w:p>
        </w:tc>
        <w:tc>
          <w:tcPr>
            <w:tcW w:w="1843" w:type="dxa"/>
          </w:tcPr>
          <w:p w:rsidR="00B31FE2" w:rsidRDefault="00B31FE2">
            <w:r w:rsidRPr="00AF2B5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FE2" w:rsidRPr="00933B73" w:rsidRDefault="00B31FE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10</w:t>
            </w:r>
          </w:p>
        </w:tc>
        <w:tc>
          <w:tcPr>
            <w:tcW w:w="794" w:type="dxa"/>
            <w:vAlign w:val="center"/>
          </w:tcPr>
          <w:p w:rsidR="00B31FE2" w:rsidRPr="00933B73" w:rsidRDefault="00B31FE2" w:rsidP="00BF38E4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31FE2" w:rsidRPr="00933B73" w:rsidRDefault="00B31FE2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31FE2" w:rsidRPr="00933B73" w:rsidRDefault="00B31FE2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B31FE2" w:rsidRPr="00933B73" w:rsidRDefault="00B31FE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31FE2" w:rsidRPr="00933B73" w:rsidRDefault="00B31FE2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31FE2" w:rsidRPr="00933B73" w:rsidTr="00523F44">
        <w:tc>
          <w:tcPr>
            <w:tcW w:w="3227" w:type="dxa"/>
            <w:vAlign w:val="center"/>
          </w:tcPr>
          <w:p w:rsidR="00B31FE2" w:rsidRPr="00933B73" w:rsidRDefault="00B31FE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공모종료일</w:t>
            </w:r>
          </w:p>
        </w:tc>
        <w:tc>
          <w:tcPr>
            <w:tcW w:w="3827" w:type="dxa"/>
            <w:vAlign w:val="center"/>
          </w:tcPr>
          <w:p w:rsidR="00B31FE2" w:rsidRPr="00933B73" w:rsidRDefault="00B31FE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FB7BA2">
              <w:rPr>
                <w:rFonts w:asciiTheme="minorHAnsi" w:eastAsiaTheme="minorEastAsia" w:hAnsiTheme="minorHAnsi"/>
                <w:color w:val="000000"/>
                <w:szCs w:val="20"/>
              </w:rPr>
              <w:t>ANCM_END_DT</w:t>
            </w:r>
          </w:p>
        </w:tc>
        <w:tc>
          <w:tcPr>
            <w:tcW w:w="1843" w:type="dxa"/>
          </w:tcPr>
          <w:p w:rsidR="00B31FE2" w:rsidRDefault="00B31FE2">
            <w:r w:rsidRPr="00AF2B5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B31FE2" w:rsidRPr="00933B73" w:rsidRDefault="00B31FE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10</w:t>
            </w:r>
          </w:p>
        </w:tc>
        <w:tc>
          <w:tcPr>
            <w:tcW w:w="794" w:type="dxa"/>
            <w:vAlign w:val="center"/>
          </w:tcPr>
          <w:p w:rsidR="00B31FE2" w:rsidRPr="00933B73" w:rsidRDefault="00B31FE2" w:rsidP="00BF38E4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31FE2" w:rsidRPr="00933B73" w:rsidRDefault="00B31FE2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31FE2" w:rsidRPr="00933B73" w:rsidRDefault="00B31FE2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B31FE2" w:rsidRPr="00933B73" w:rsidRDefault="00B31FE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31FE2" w:rsidRPr="00933B73" w:rsidRDefault="00B31FE2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31FE2" w:rsidRPr="00933B73" w:rsidTr="00FB7BA2">
        <w:tc>
          <w:tcPr>
            <w:tcW w:w="3227" w:type="dxa"/>
            <w:vAlign w:val="bottom"/>
          </w:tcPr>
          <w:p w:rsidR="00B31FE2" w:rsidRPr="00933B73" w:rsidRDefault="00B31FE2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최초등록자</w:t>
            </w:r>
          </w:p>
        </w:tc>
        <w:tc>
          <w:tcPr>
            <w:tcW w:w="3827" w:type="dxa"/>
            <w:vAlign w:val="bottom"/>
          </w:tcPr>
          <w:p w:rsidR="00B31FE2" w:rsidRPr="002E67AF" w:rsidRDefault="00B31FE2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REG_MBR_ID</w:t>
            </w:r>
          </w:p>
        </w:tc>
        <w:tc>
          <w:tcPr>
            <w:tcW w:w="1843" w:type="dxa"/>
          </w:tcPr>
          <w:p w:rsidR="00B31FE2" w:rsidRDefault="00B31FE2" w:rsidP="00FB7BA2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B31FE2" w:rsidRPr="00933B73" w:rsidRDefault="00B31FE2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B31FE2" w:rsidRPr="00933B73" w:rsidRDefault="00B31FE2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B31FE2" w:rsidRPr="00933B73" w:rsidRDefault="00B31FE2" w:rsidP="003E13F1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B31FE2" w:rsidRPr="00933B73" w:rsidRDefault="00B31FE2" w:rsidP="003E13F1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B31FE2" w:rsidRPr="00933B73" w:rsidRDefault="00B31FE2" w:rsidP="00FB7BA2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31FE2" w:rsidRPr="00933B73" w:rsidRDefault="00B31FE2" w:rsidP="00FB7BA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B31FE2" w:rsidRPr="00933B73" w:rsidTr="00FB7BA2">
        <w:tc>
          <w:tcPr>
            <w:tcW w:w="3227" w:type="dxa"/>
            <w:vAlign w:val="bottom"/>
          </w:tcPr>
          <w:p w:rsidR="00B31FE2" w:rsidRPr="00933B73" w:rsidRDefault="00B31FE2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최초등록일시</w:t>
            </w:r>
          </w:p>
        </w:tc>
        <w:tc>
          <w:tcPr>
            <w:tcW w:w="3827" w:type="dxa"/>
            <w:vAlign w:val="bottom"/>
          </w:tcPr>
          <w:p w:rsidR="00B31FE2" w:rsidRPr="002E67AF" w:rsidRDefault="00B31FE2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B31FE2" w:rsidRPr="00933B73" w:rsidRDefault="00B31FE2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B31FE2" w:rsidRPr="00933B73" w:rsidRDefault="00B31FE2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B31FE2" w:rsidRPr="00933B73" w:rsidRDefault="00B31FE2" w:rsidP="00FB7BA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B31FE2" w:rsidRPr="00933B73" w:rsidRDefault="00B31FE2" w:rsidP="003E13F1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B31FE2" w:rsidRPr="00933B73" w:rsidRDefault="00B31FE2" w:rsidP="003E13F1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31FE2" w:rsidRPr="00933B73" w:rsidRDefault="00B31FE2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  <w:vAlign w:val="center"/>
          </w:tcPr>
          <w:p w:rsidR="00B31FE2" w:rsidRPr="00933B73" w:rsidRDefault="00B31FE2" w:rsidP="00FB7BA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B31FE2" w:rsidRPr="00933B73" w:rsidTr="00FB7BA2">
        <w:tc>
          <w:tcPr>
            <w:tcW w:w="3227" w:type="dxa"/>
            <w:vAlign w:val="bottom"/>
          </w:tcPr>
          <w:p w:rsidR="00B31FE2" w:rsidRPr="00933B73" w:rsidRDefault="00B31FE2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최종수정자</w:t>
            </w:r>
          </w:p>
        </w:tc>
        <w:tc>
          <w:tcPr>
            <w:tcW w:w="3827" w:type="dxa"/>
            <w:vAlign w:val="bottom"/>
          </w:tcPr>
          <w:p w:rsidR="00B31FE2" w:rsidRPr="002E67AF" w:rsidRDefault="00B31FE2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MODF_MBR_ID</w:t>
            </w:r>
          </w:p>
        </w:tc>
        <w:tc>
          <w:tcPr>
            <w:tcW w:w="1843" w:type="dxa"/>
            <w:vAlign w:val="bottom"/>
          </w:tcPr>
          <w:p w:rsidR="00B31FE2" w:rsidRPr="00933B73" w:rsidRDefault="00B31FE2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B31FE2" w:rsidRPr="00933B73" w:rsidRDefault="00B31FE2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B31FE2" w:rsidRPr="00933B73" w:rsidRDefault="00B31FE2" w:rsidP="00FB7BA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31FE2" w:rsidRPr="00933B73" w:rsidRDefault="00B31FE2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31FE2" w:rsidRPr="00933B73" w:rsidRDefault="00B31FE2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31FE2" w:rsidRPr="00933B73" w:rsidRDefault="00B31FE2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31FE2" w:rsidRPr="00933B73" w:rsidRDefault="00B31FE2" w:rsidP="00FB7BA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B31FE2" w:rsidRPr="00933B73" w:rsidTr="00FB7BA2">
        <w:tc>
          <w:tcPr>
            <w:tcW w:w="3227" w:type="dxa"/>
            <w:vAlign w:val="bottom"/>
          </w:tcPr>
          <w:p w:rsidR="00B31FE2" w:rsidRPr="00933B73" w:rsidRDefault="00B31FE2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최종수정일시</w:t>
            </w:r>
          </w:p>
        </w:tc>
        <w:tc>
          <w:tcPr>
            <w:tcW w:w="3827" w:type="dxa"/>
            <w:vAlign w:val="bottom"/>
          </w:tcPr>
          <w:p w:rsidR="00B31FE2" w:rsidRPr="002E67AF" w:rsidRDefault="00B31FE2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MODF_DT</w:t>
            </w:r>
          </w:p>
        </w:tc>
        <w:tc>
          <w:tcPr>
            <w:tcW w:w="1843" w:type="dxa"/>
            <w:vAlign w:val="bottom"/>
          </w:tcPr>
          <w:p w:rsidR="00B31FE2" w:rsidRPr="00933B73" w:rsidRDefault="00B31FE2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B31FE2" w:rsidRPr="00933B73" w:rsidRDefault="00B31FE2" w:rsidP="00FB7BA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B31FE2" w:rsidRPr="00933B73" w:rsidRDefault="00B31FE2" w:rsidP="00FB7BA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31FE2" w:rsidRPr="00933B73" w:rsidRDefault="00B31FE2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31FE2" w:rsidRPr="00933B73" w:rsidRDefault="00B31FE2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31FE2" w:rsidRPr="00933B73" w:rsidRDefault="00B31FE2" w:rsidP="00FB7BA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31FE2" w:rsidRPr="00933B73" w:rsidRDefault="00B31FE2" w:rsidP="00FB7BA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</w:tbl>
    <w:p w:rsidR="003F1D87" w:rsidRDefault="003F1D87" w:rsidP="003F1D87">
      <w:pPr>
        <w:rPr>
          <w:rFonts w:asciiTheme="minorHAnsi" w:eastAsiaTheme="minorEastAsia" w:hAnsiTheme="minorHAnsi"/>
        </w:rPr>
      </w:pPr>
    </w:p>
    <w:p w:rsidR="0094744C" w:rsidRDefault="0094744C" w:rsidP="003F1D87">
      <w:pPr>
        <w:rPr>
          <w:rFonts w:asciiTheme="minorHAnsi" w:eastAsiaTheme="minorEastAsia" w:hAnsiTheme="minorHAnsi"/>
        </w:rPr>
      </w:pPr>
    </w:p>
    <w:p w:rsidR="0094744C" w:rsidRDefault="0094744C" w:rsidP="003F1D87">
      <w:pPr>
        <w:rPr>
          <w:rFonts w:asciiTheme="minorHAnsi" w:eastAsiaTheme="minorEastAsia" w:hAnsiTheme="minorHAnsi"/>
        </w:rPr>
      </w:pPr>
    </w:p>
    <w:p w:rsidR="0094744C" w:rsidRDefault="0094744C" w:rsidP="003F1D87">
      <w:pPr>
        <w:rPr>
          <w:rFonts w:asciiTheme="minorHAnsi" w:eastAsiaTheme="minorEastAsia" w:hAnsiTheme="minorHAnsi"/>
        </w:rPr>
      </w:pPr>
    </w:p>
    <w:p w:rsidR="0094744C" w:rsidRPr="00933B73" w:rsidRDefault="0094744C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5B5FB1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EAF1DD"/>
          </w:tcPr>
          <w:p w:rsidR="003F1D87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3F1D87" w:rsidRPr="00933B73" w:rsidRDefault="003F1D87" w:rsidP="006E7EE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r w:rsidR="006E7EE9" w:rsidRPr="00933B73">
              <w:rPr>
                <w:rFonts w:asciiTheme="minorHAnsi" w:eastAsiaTheme="minorEastAsia" w:hAnsiTheme="minorHAnsi" w:hint="eastAsia"/>
              </w:rPr>
              <w:t xml:space="preserve"> 목록</w:t>
            </w:r>
          </w:p>
        </w:tc>
        <w:tc>
          <w:tcPr>
            <w:tcW w:w="1525" w:type="dxa"/>
            <w:shd w:val="clear" w:color="auto" w:fill="EAF1DD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873C88" w:rsidRPr="00933B73" w:rsidTr="00523F44">
        <w:tc>
          <w:tcPr>
            <w:tcW w:w="4361" w:type="dxa"/>
          </w:tcPr>
          <w:p w:rsidR="00873C88" w:rsidRPr="00933B73" w:rsidRDefault="00873C88" w:rsidP="00523F4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</w:t>
            </w: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_ANCM</w:t>
            </w:r>
          </w:p>
        </w:tc>
        <w:tc>
          <w:tcPr>
            <w:tcW w:w="7769" w:type="dxa"/>
            <w:vAlign w:val="center"/>
          </w:tcPr>
          <w:p w:rsidR="00873C88" w:rsidRPr="00933B73" w:rsidRDefault="00873C88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FB7BA2">
              <w:rPr>
                <w:rFonts w:asciiTheme="minorHAnsi" w:eastAsiaTheme="minorEastAsia" w:hAnsiTheme="minorHAnsi" w:cs="굴림"/>
                <w:color w:val="000000"/>
                <w:szCs w:val="20"/>
              </w:rPr>
              <w:t>ANCM_ID</w:t>
            </w:r>
          </w:p>
        </w:tc>
        <w:tc>
          <w:tcPr>
            <w:tcW w:w="1525" w:type="dxa"/>
          </w:tcPr>
          <w:p w:rsidR="00873C88" w:rsidRPr="00933B73" w:rsidRDefault="00873C88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873C88" w:rsidRPr="00933B73" w:rsidRDefault="00873C88" w:rsidP="00523F4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287466" w:rsidRDefault="00287466">
      <w:pPr>
        <w:rPr>
          <w:rFonts w:asciiTheme="minorHAnsi" w:eastAsiaTheme="minorEastAsia" w:hAnsiTheme="minorHAnsi"/>
        </w:rPr>
      </w:pPr>
    </w:p>
    <w:p w:rsidR="00873C88" w:rsidRDefault="00873C88">
      <w:pPr>
        <w:widowControl/>
        <w:wordWrap/>
        <w:autoSpaceDE/>
        <w:autoSpaceDN/>
        <w:jc w:val="left"/>
        <w:rPr>
          <w:rFonts w:asciiTheme="minorHAnsi" w:eastAsiaTheme="minorEastAsia" w:hAnsiTheme="minorHAnsi"/>
          <w:b/>
          <w:sz w:val="22"/>
        </w:rPr>
      </w:pPr>
      <w:r>
        <w:rPr>
          <w:rFonts w:asciiTheme="minorHAnsi" w:eastAsiaTheme="minorEastAsia" w:hAnsiTheme="minorHAnsi"/>
        </w:rPr>
        <w:br w:type="page"/>
      </w:r>
    </w:p>
    <w:p w:rsidR="00287466" w:rsidRPr="00933B73" w:rsidRDefault="00873C88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3" w:name="_Toc529183346"/>
      <w:r>
        <w:rPr>
          <w:rFonts w:asciiTheme="minorHAnsi" w:eastAsiaTheme="minorEastAsia" w:hAnsiTheme="minorHAnsi" w:hint="eastAsia"/>
        </w:rPr>
        <w:lastRenderedPageBreak/>
        <w:t>RECHEX</w:t>
      </w:r>
      <w:bookmarkEnd w:id="13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873C88" w:rsidRPr="00933B73" w:rsidTr="00EA6EEE">
        <w:tc>
          <w:tcPr>
            <w:tcW w:w="1668" w:type="dxa"/>
            <w:shd w:val="clear" w:color="auto" w:fill="C2D69B"/>
          </w:tcPr>
          <w:p w:rsidR="00873C88" w:rsidRPr="00933B73" w:rsidRDefault="00873C8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873C88" w:rsidRPr="00933B73" w:rsidRDefault="00873C88" w:rsidP="00523F4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873C88" w:rsidRPr="00933B73" w:rsidRDefault="00873C88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873C88" w:rsidRPr="00933B73" w:rsidRDefault="00873C88" w:rsidP="00523F4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873C88" w:rsidRPr="00933B73" w:rsidTr="00EA6EEE">
        <w:tc>
          <w:tcPr>
            <w:tcW w:w="1668" w:type="dxa"/>
            <w:shd w:val="clear" w:color="auto" w:fill="C2D69B"/>
            <w:vAlign w:val="center"/>
          </w:tcPr>
          <w:p w:rsidR="00873C88" w:rsidRPr="00933B73" w:rsidRDefault="00873C88" w:rsidP="00EA6EEE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873C88" w:rsidRPr="00933B73" w:rsidRDefault="00873C88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연구개발비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873C88" w:rsidRPr="00933B73" w:rsidRDefault="00873C88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873C88" w:rsidRPr="00933B73" w:rsidRDefault="00873C88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RECHEX</w:t>
            </w:r>
          </w:p>
        </w:tc>
      </w:tr>
      <w:tr w:rsidR="00873C88" w:rsidRPr="00933B73" w:rsidTr="00EA6EEE">
        <w:tc>
          <w:tcPr>
            <w:tcW w:w="1668" w:type="dxa"/>
            <w:shd w:val="clear" w:color="auto" w:fill="C2D69B"/>
          </w:tcPr>
          <w:p w:rsidR="00873C88" w:rsidRPr="00933B73" w:rsidRDefault="00873C8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873C88" w:rsidRPr="00933B73" w:rsidRDefault="00873C88" w:rsidP="00523F44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873C88" w:rsidRPr="00933B73" w:rsidRDefault="00873C88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873C88" w:rsidRPr="00933B73" w:rsidRDefault="00873C88" w:rsidP="00523F4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873C88" w:rsidRPr="00933B73" w:rsidTr="00EA6EEE">
        <w:tc>
          <w:tcPr>
            <w:tcW w:w="1668" w:type="dxa"/>
            <w:shd w:val="clear" w:color="auto" w:fill="C2D69B"/>
          </w:tcPr>
          <w:p w:rsidR="00873C88" w:rsidRPr="00933B73" w:rsidRDefault="00873C8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873C88" w:rsidRPr="00933B73" w:rsidRDefault="003E13F1" w:rsidP="00523F4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64</w:t>
            </w:r>
            <w:r w:rsidR="00873C88"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873C88" w:rsidRPr="00933B73" w:rsidRDefault="00873C88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873C88" w:rsidRPr="00933B73" w:rsidRDefault="00873C88" w:rsidP="00523F4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287466" w:rsidRPr="00933B73" w:rsidRDefault="00287466" w:rsidP="0028746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287466" w:rsidRPr="00933B73" w:rsidTr="00EA6EEE">
        <w:tc>
          <w:tcPr>
            <w:tcW w:w="3227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E13F1" w:rsidRPr="00933B73" w:rsidTr="00523F44">
        <w:tc>
          <w:tcPr>
            <w:tcW w:w="3227" w:type="dxa"/>
            <w:vAlign w:val="center"/>
          </w:tcPr>
          <w:p w:rsidR="003E13F1" w:rsidRPr="00933B73" w:rsidRDefault="003E13F1" w:rsidP="00E76AC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연구개발비ID</w:t>
            </w:r>
          </w:p>
        </w:tc>
        <w:tc>
          <w:tcPr>
            <w:tcW w:w="38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873C88">
              <w:rPr>
                <w:rFonts w:asciiTheme="minorHAnsi" w:eastAsiaTheme="minorEastAsia" w:hAnsiTheme="minorHAnsi" w:cs="굴림"/>
                <w:color w:val="000000"/>
                <w:szCs w:val="20"/>
              </w:rPr>
              <w:t>RECHEX_ID</w:t>
            </w:r>
          </w:p>
        </w:tc>
        <w:tc>
          <w:tcPr>
            <w:tcW w:w="1843" w:type="dxa"/>
          </w:tcPr>
          <w:p w:rsidR="003E13F1" w:rsidRDefault="003E13F1">
            <w:r w:rsidRPr="00FE6240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3E13F1" w:rsidRPr="00933B73" w:rsidRDefault="003E13F1" w:rsidP="00EA6EEE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3E13F1" w:rsidRPr="00933B73" w:rsidTr="00523F44">
        <w:tc>
          <w:tcPr>
            <w:tcW w:w="32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기관</w:t>
            </w:r>
            <w:r w:rsidR="009444CF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_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ID</w:t>
            </w:r>
          </w:p>
        </w:tc>
        <w:tc>
          <w:tcPr>
            <w:tcW w:w="38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873C88">
              <w:rPr>
                <w:rFonts w:asciiTheme="minorHAnsi" w:eastAsiaTheme="minorEastAsia" w:hAnsiTheme="minorHAnsi" w:cs="굴림"/>
                <w:color w:val="000000"/>
                <w:szCs w:val="20"/>
              </w:rPr>
              <w:t>ORGN_ID</w:t>
            </w:r>
          </w:p>
        </w:tc>
        <w:tc>
          <w:tcPr>
            <w:tcW w:w="1843" w:type="dxa"/>
          </w:tcPr>
          <w:p w:rsidR="003E13F1" w:rsidRDefault="003E13F1">
            <w:r w:rsidRPr="00FE6240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3E13F1" w:rsidRPr="00933B73" w:rsidRDefault="003E13F1" w:rsidP="00EA6EEE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3E13F1" w:rsidRPr="00933B73" w:rsidTr="00523F44">
        <w:tc>
          <w:tcPr>
            <w:tcW w:w="32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과제ID</w:t>
            </w:r>
          </w:p>
        </w:tc>
        <w:tc>
          <w:tcPr>
            <w:tcW w:w="38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873C88">
              <w:rPr>
                <w:rFonts w:asciiTheme="minorHAnsi" w:eastAsiaTheme="minorEastAsia" w:hAnsiTheme="minorHAnsi"/>
                <w:color w:val="000000"/>
                <w:szCs w:val="20"/>
              </w:rPr>
              <w:t>SBJT_ID</w:t>
            </w:r>
          </w:p>
        </w:tc>
        <w:tc>
          <w:tcPr>
            <w:tcW w:w="1843" w:type="dxa"/>
          </w:tcPr>
          <w:p w:rsidR="003E13F1" w:rsidRDefault="003E13F1">
            <w:r w:rsidRPr="00FE6240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3E13F1" w:rsidRPr="00933B73" w:rsidRDefault="003E13F1" w:rsidP="00EA6EE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3E13F1" w:rsidRPr="00933B73" w:rsidTr="00523F44">
        <w:tc>
          <w:tcPr>
            <w:tcW w:w="32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비목구분코드</w:t>
            </w:r>
          </w:p>
        </w:tc>
        <w:tc>
          <w:tcPr>
            <w:tcW w:w="38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873C88">
              <w:rPr>
                <w:rFonts w:asciiTheme="minorHAnsi" w:eastAsiaTheme="minorEastAsia" w:hAnsiTheme="minorHAnsi"/>
                <w:color w:val="000000"/>
                <w:szCs w:val="20"/>
              </w:rPr>
              <w:t>EITEM_CD</w:t>
            </w:r>
          </w:p>
        </w:tc>
        <w:tc>
          <w:tcPr>
            <w:tcW w:w="1843" w:type="dxa"/>
          </w:tcPr>
          <w:p w:rsidR="003E13F1" w:rsidRDefault="003E13F1">
            <w:r w:rsidRPr="00FE6240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3E13F1" w:rsidRPr="00933B73" w:rsidRDefault="003E13F1" w:rsidP="00EA6EE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3E13F1" w:rsidRPr="00933B73" w:rsidTr="00523F44">
        <w:tc>
          <w:tcPr>
            <w:tcW w:w="32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세목구분코드</w:t>
            </w:r>
          </w:p>
        </w:tc>
        <w:tc>
          <w:tcPr>
            <w:tcW w:w="38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873C88">
              <w:rPr>
                <w:rFonts w:asciiTheme="minorHAnsi" w:eastAsiaTheme="minorEastAsia" w:hAnsiTheme="minorHAnsi"/>
                <w:color w:val="000000"/>
                <w:szCs w:val="20"/>
              </w:rPr>
              <w:t>DTLS_CD</w:t>
            </w:r>
          </w:p>
        </w:tc>
        <w:tc>
          <w:tcPr>
            <w:tcW w:w="1843" w:type="dxa"/>
          </w:tcPr>
          <w:p w:rsidR="003E13F1" w:rsidRDefault="003E13F1">
            <w:r w:rsidRPr="00FE6240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3E13F1" w:rsidRPr="00933B73" w:rsidRDefault="003E13F1" w:rsidP="00EA6EE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3E13F1" w:rsidRPr="00933B73" w:rsidTr="00523F44">
        <w:tc>
          <w:tcPr>
            <w:tcW w:w="32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부담금주체구분코드</w:t>
            </w:r>
          </w:p>
        </w:tc>
        <w:tc>
          <w:tcPr>
            <w:tcW w:w="38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873C88">
              <w:rPr>
                <w:rFonts w:asciiTheme="minorHAnsi" w:eastAsiaTheme="minorEastAsia" w:hAnsiTheme="minorHAnsi"/>
                <w:color w:val="000000"/>
                <w:szCs w:val="20"/>
              </w:rPr>
              <w:t>MAINBD_SE_CD</w:t>
            </w:r>
          </w:p>
        </w:tc>
        <w:tc>
          <w:tcPr>
            <w:tcW w:w="1843" w:type="dxa"/>
          </w:tcPr>
          <w:p w:rsidR="003E13F1" w:rsidRDefault="003E13F1">
            <w:r w:rsidRPr="00FE6240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3E13F1" w:rsidRPr="00933B73" w:rsidRDefault="003E13F1" w:rsidP="00EA6EE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3E13F1" w:rsidRPr="00933B73" w:rsidTr="00523F44">
        <w:tc>
          <w:tcPr>
            <w:tcW w:w="32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금액</w:t>
            </w:r>
          </w:p>
        </w:tc>
        <w:tc>
          <w:tcPr>
            <w:tcW w:w="38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873C88">
              <w:rPr>
                <w:rFonts w:asciiTheme="minorHAnsi" w:eastAsiaTheme="minorEastAsia" w:hAnsiTheme="minorHAnsi"/>
                <w:color w:val="000000"/>
                <w:szCs w:val="20"/>
              </w:rPr>
              <w:t>AMT</w:t>
            </w:r>
          </w:p>
        </w:tc>
        <w:tc>
          <w:tcPr>
            <w:tcW w:w="1843" w:type="dxa"/>
          </w:tcPr>
          <w:p w:rsidR="003E13F1" w:rsidRDefault="00AD2A73"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BIGINT</w:t>
            </w:r>
          </w:p>
        </w:tc>
        <w:tc>
          <w:tcPr>
            <w:tcW w:w="850" w:type="dxa"/>
            <w:vAlign w:val="center"/>
          </w:tcPr>
          <w:p w:rsidR="003E13F1" w:rsidRPr="00933B73" w:rsidRDefault="003E13F1" w:rsidP="00EA6EE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873C88" w:rsidRPr="00933B73" w:rsidTr="00523F44">
        <w:tc>
          <w:tcPr>
            <w:tcW w:w="3227" w:type="dxa"/>
            <w:vAlign w:val="bottom"/>
          </w:tcPr>
          <w:p w:rsidR="00873C88" w:rsidRPr="00933B73" w:rsidRDefault="00873C88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최초등록자</w:t>
            </w:r>
          </w:p>
        </w:tc>
        <w:tc>
          <w:tcPr>
            <w:tcW w:w="3827" w:type="dxa"/>
            <w:vAlign w:val="bottom"/>
          </w:tcPr>
          <w:p w:rsidR="00873C88" w:rsidRPr="002E67AF" w:rsidRDefault="00873C88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REG_MBR_ID</w:t>
            </w:r>
          </w:p>
        </w:tc>
        <w:tc>
          <w:tcPr>
            <w:tcW w:w="1843" w:type="dxa"/>
          </w:tcPr>
          <w:p w:rsidR="00873C88" w:rsidRDefault="00873C88" w:rsidP="00523F44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873C88" w:rsidRPr="00933B73" w:rsidRDefault="00873C88" w:rsidP="00523F44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873C88" w:rsidRPr="00933B73" w:rsidRDefault="00873C88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73C88" w:rsidRPr="00933B73" w:rsidRDefault="00873C88" w:rsidP="003E13F1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73C88" w:rsidRPr="00933B73" w:rsidRDefault="00873C88" w:rsidP="003E13F1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873C88" w:rsidRPr="00933B73" w:rsidRDefault="00873C88" w:rsidP="00523F44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73C88" w:rsidRPr="00933B73" w:rsidRDefault="00873C88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873C88" w:rsidRPr="00933B73" w:rsidTr="00523F44">
        <w:tc>
          <w:tcPr>
            <w:tcW w:w="3227" w:type="dxa"/>
            <w:vAlign w:val="bottom"/>
          </w:tcPr>
          <w:p w:rsidR="00873C88" w:rsidRPr="00933B73" w:rsidRDefault="00873C88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최초등록일시</w:t>
            </w:r>
          </w:p>
        </w:tc>
        <w:tc>
          <w:tcPr>
            <w:tcW w:w="3827" w:type="dxa"/>
            <w:vAlign w:val="bottom"/>
          </w:tcPr>
          <w:p w:rsidR="00873C88" w:rsidRPr="002E67AF" w:rsidRDefault="00873C88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873C88" w:rsidRPr="00933B73" w:rsidRDefault="00EF1A22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873C88" w:rsidRPr="00933B73" w:rsidRDefault="00873C88" w:rsidP="00523F44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873C88" w:rsidRPr="00933B73" w:rsidRDefault="00873C88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73C88" w:rsidRPr="00933B73" w:rsidRDefault="00873C88" w:rsidP="003E13F1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73C88" w:rsidRPr="00933B73" w:rsidRDefault="00873C88" w:rsidP="003E13F1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873C88" w:rsidRPr="00933B73" w:rsidRDefault="00873C88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  <w:vAlign w:val="center"/>
          </w:tcPr>
          <w:p w:rsidR="00873C88" w:rsidRPr="00933B73" w:rsidRDefault="00873C88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873C88" w:rsidRPr="00933B73" w:rsidTr="00523F44">
        <w:tc>
          <w:tcPr>
            <w:tcW w:w="3227" w:type="dxa"/>
            <w:vAlign w:val="bottom"/>
          </w:tcPr>
          <w:p w:rsidR="00873C88" w:rsidRPr="00933B73" w:rsidRDefault="00873C88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최종수정자</w:t>
            </w:r>
          </w:p>
        </w:tc>
        <w:tc>
          <w:tcPr>
            <w:tcW w:w="3827" w:type="dxa"/>
            <w:vAlign w:val="bottom"/>
          </w:tcPr>
          <w:p w:rsidR="00873C88" w:rsidRPr="002E67AF" w:rsidRDefault="00873C88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MODF_MBR_ID</w:t>
            </w:r>
          </w:p>
        </w:tc>
        <w:tc>
          <w:tcPr>
            <w:tcW w:w="1843" w:type="dxa"/>
            <w:vAlign w:val="bottom"/>
          </w:tcPr>
          <w:p w:rsidR="00873C88" w:rsidRPr="00933B73" w:rsidRDefault="00873C88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873C88" w:rsidRPr="00933B73" w:rsidRDefault="00873C88" w:rsidP="00523F44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873C88" w:rsidRPr="00933B73" w:rsidRDefault="00873C88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873C88" w:rsidRPr="00933B73" w:rsidRDefault="00873C88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873C88" w:rsidRPr="00933B73" w:rsidRDefault="00873C88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873C88" w:rsidRPr="00933B73" w:rsidRDefault="00873C88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73C88" w:rsidRPr="00933B73" w:rsidRDefault="00873C88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873C88" w:rsidRPr="00933B73" w:rsidTr="00523F44">
        <w:tc>
          <w:tcPr>
            <w:tcW w:w="3227" w:type="dxa"/>
            <w:vAlign w:val="bottom"/>
          </w:tcPr>
          <w:p w:rsidR="00873C88" w:rsidRPr="00933B73" w:rsidRDefault="00873C88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최종수정일시</w:t>
            </w:r>
          </w:p>
        </w:tc>
        <w:tc>
          <w:tcPr>
            <w:tcW w:w="3827" w:type="dxa"/>
            <w:vAlign w:val="bottom"/>
          </w:tcPr>
          <w:p w:rsidR="00873C88" w:rsidRPr="002E67AF" w:rsidRDefault="00873C88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MODF_DT</w:t>
            </w:r>
          </w:p>
        </w:tc>
        <w:tc>
          <w:tcPr>
            <w:tcW w:w="1843" w:type="dxa"/>
            <w:vAlign w:val="bottom"/>
          </w:tcPr>
          <w:p w:rsidR="00873C88" w:rsidRPr="00933B73" w:rsidRDefault="00EF1A22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873C88" w:rsidRPr="00933B73" w:rsidRDefault="00873C88" w:rsidP="00523F44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873C88" w:rsidRPr="00933B73" w:rsidRDefault="00873C88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873C88" w:rsidRPr="00933B73" w:rsidRDefault="00873C88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873C88" w:rsidRPr="00933B73" w:rsidRDefault="00873C88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873C88" w:rsidRPr="00933B73" w:rsidRDefault="00873C88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73C88" w:rsidRPr="00933B73" w:rsidRDefault="00873C88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</w:tbl>
    <w:p w:rsidR="00287466" w:rsidRDefault="00287466">
      <w:pPr>
        <w:rPr>
          <w:rFonts w:asciiTheme="minorHAnsi" w:eastAsiaTheme="minorEastAsia" w:hAnsiTheme="minorHAnsi"/>
        </w:rPr>
      </w:pPr>
    </w:p>
    <w:p w:rsidR="0094744C" w:rsidRDefault="0094744C">
      <w:pPr>
        <w:rPr>
          <w:rFonts w:asciiTheme="minorHAnsi" w:eastAsiaTheme="minorEastAsia" w:hAnsiTheme="minorHAnsi"/>
        </w:rPr>
      </w:pPr>
    </w:p>
    <w:p w:rsidR="0094744C" w:rsidRDefault="0094744C">
      <w:pPr>
        <w:rPr>
          <w:rFonts w:asciiTheme="minorHAnsi" w:eastAsiaTheme="minorEastAsia" w:hAnsiTheme="minorHAnsi"/>
        </w:rPr>
      </w:pPr>
    </w:p>
    <w:p w:rsidR="0094744C" w:rsidRPr="00933B73" w:rsidRDefault="0094744C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965"/>
        <w:gridCol w:w="1525"/>
        <w:gridCol w:w="1621"/>
      </w:tblGrid>
      <w:tr w:rsidR="00287466" w:rsidRPr="00933B73" w:rsidTr="00EA6EEE">
        <w:tc>
          <w:tcPr>
            <w:tcW w:w="15276" w:type="dxa"/>
            <w:gridSpan w:val="6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Foreign Key 정의</w:t>
            </w:r>
          </w:p>
        </w:tc>
      </w:tr>
      <w:tr w:rsidR="00287466" w:rsidRPr="00933B73" w:rsidTr="00EA6EEE">
        <w:tc>
          <w:tcPr>
            <w:tcW w:w="4361" w:type="dxa"/>
            <w:shd w:val="clear" w:color="auto" w:fill="D6E3BC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shd w:val="clear" w:color="auto" w:fill="D6E3BC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gridSpan w:val="3"/>
            <w:shd w:val="clear" w:color="auto" w:fill="D6E3BC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EA6EEE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  <w:gridSpan w:val="3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  <w:tr w:rsidR="003E13F1" w:rsidRPr="00933B73" w:rsidTr="00523F44">
        <w:tc>
          <w:tcPr>
            <w:tcW w:w="15276" w:type="dxa"/>
            <w:gridSpan w:val="6"/>
            <w:tcBorders>
              <w:bottom w:val="single" w:sz="4" w:space="0" w:color="auto"/>
            </w:tcBorders>
            <w:shd w:val="clear" w:color="auto" w:fill="C2D69B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3E13F1" w:rsidRPr="00933B73" w:rsidTr="00523F44">
        <w:tc>
          <w:tcPr>
            <w:tcW w:w="4361" w:type="dxa"/>
            <w:shd w:val="clear" w:color="auto" w:fill="EAF1DD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gridSpan w:val="3"/>
            <w:shd w:val="clear" w:color="auto" w:fill="EAF1DD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E13F1" w:rsidRPr="00933B73" w:rsidTr="00523F44">
        <w:tc>
          <w:tcPr>
            <w:tcW w:w="4361" w:type="dxa"/>
          </w:tcPr>
          <w:p w:rsidR="003E13F1" w:rsidRPr="00933B73" w:rsidRDefault="003E13F1" w:rsidP="00523F4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</w:t>
            </w: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_</w:t>
            </w:r>
            <w:r w:rsidR="006B0743">
              <w:rPr>
                <w:rFonts w:asciiTheme="minorHAnsi" w:eastAsiaTheme="minorEastAsia" w:hAnsiTheme="minorHAnsi" w:hint="eastAsia"/>
                <w:color w:val="000000"/>
                <w:szCs w:val="20"/>
              </w:rPr>
              <w:t>RECHEX</w:t>
            </w:r>
          </w:p>
        </w:tc>
        <w:tc>
          <w:tcPr>
            <w:tcW w:w="7769" w:type="dxa"/>
            <w:gridSpan w:val="3"/>
            <w:vAlign w:val="center"/>
          </w:tcPr>
          <w:p w:rsidR="003E13F1" w:rsidRPr="00933B73" w:rsidRDefault="003E13F1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873C88">
              <w:rPr>
                <w:rFonts w:asciiTheme="minorHAnsi" w:eastAsiaTheme="minorEastAsia" w:hAnsiTheme="minorHAnsi" w:cs="굴림"/>
                <w:color w:val="000000"/>
                <w:szCs w:val="20"/>
              </w:rPr>
              <w:t>RECHEX_ID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,</w:t>
            </w:r>
            <w:r>
              <w:t xml:space="preserve"> </w:t>
            </w:r>
            <w:r w:rsidRPr="003E13F1">
              <w:rPr>
                <w:rFonts w:asciiTheme="minorHAnsi" w:eastAsiaTheme="minorEastAsia" w:hAnsiTheme="minorHAnsi" w:cs="굴림"/>
                <w:color w:val="000000"/>
                <w:szCs w:val="20"/>
              </w:rPr>
              <w:t>ORGN_ID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,</w:t>
            </w:r>
            <w:r>
              <w:t xml:space="preserve"> </w:t>
            </w:r>
            <w:r w:rsidRPr="003E13F1">
              <w:rPr>
                <w:rFonts w:asciiTheme="minorHAnsi" w:eastAsiaTheme="minorEastAsia" w:hAnsiTheme="minorHAnsi" w:cs="굴림"/>
                <w:color w:val="000000"/>
                <w:szCs w:val="20"/>
              </w:rPr>
              <w:t>SBJT_ID</w:t>
            </w:r>
          </w:p>
        </w:tc>
        <w:tc>
          <w:tcPr>
            <w:tcW w:w="1525" w:type="dxa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E13F1" w:rsidRDefault="003E13F1" w:rsidP="00287466">
      <w:pPr>
        <w:rPr>
          <w:rFonts w:asciiTheme="minorHAnsi" w:eastAsiaTheme="minorEastAsia" w:hAnsiTheme="minorHAnsi"/>
        </w:rPr>
      </w:pPr>
    </w:p>
    <w:p w:rsidR="003E13F1" w:rsidRDefault="003E13F1" w:rsidP="00287466">
      <w:pPr>
        <w:rPr>
          <w:rFonts w:asciiTheme="minorHAnsi" w:eastAsiaTheme="minorEastAsia" w:hAnsiTheme="minorHAnsi"/>
        </w:rPr>
      </w:pPr>
    </w:p>
    <w:p w:rsidR="003E13F1" w:rsidRDefault="003E13F1" w:rsidP="00287466">
      <w:pPr>
        <w:rPr>
          <w:rFonts w:asciiTheme="minorHAnsi" w:eastAsiaTheme="minorEastAsia" w:hAnsiTheme="minorHAnsi"/>
        </w:rPr>
      </w:pPr>
    </w:p>
    <w:p w:rsidR="003E13F1" w:rsidRDefault="003E13F1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br w:type="page"/>
      </w:r>
    </w:p>
    <w:p w:rsidR="00287466" w:rsidRPr="00933B73" w:rsidRDefault="003E13F1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4" w:name="_Toc529183347"/>
      <w:r>
        <w:rPr>
          <w:rFonts w:asciiTheme="minorHAnsi" w:eastAsiaTheme="minorEastAsia" w:hAnsiTheme="minorHAnsi" w:hint="eastAsia"/>
        </w:rPr>
        <w:lastRenderedPageBreak/>
        <w:t>TFEE</w:t>
      </w:r>
      <w:bookmarkEnd w:id="14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E13F1" w:rsidRPr="00933B73" w:rsidTr="00EA6EEE">
        <w:tc>
          <w:tcPr>
            <w:tcW w:w="1668" w:type="dxa"/>
            <w:shd w:val="clear" w:color="auto" w:fill="C2D69B"/>
          </w:tcPr>
          <w:p w:rsidR="003E13F1" w:rsidRPr="00933B73" w:rsidRDefault="003E13F1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E13F1" w:rsidRPr="00933B73" w:rsidRDefault="003E13F1" w:rsidP="00523F4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E13F1" w:rsidRPr="00933B73" w:rsidRDefault="003E13F1" w:rsidP="00523F4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3E13F1" w:rsidRPr="00933B73" w:rsidTr="00EA6EEE">
        <w:tc>
          <w:tcPr>
            <w:tcW w:w="1668" w:type="dxa"/>
            <w:shd w:val="clear" w:color="auto" w:fill="C2D69B"/>
            <w:vAlign w:val="center"/>
          </w:tcPr>
          <w:p w:rsidR="003E13F1" w:rsidRPr="00933B73" w:rsidRDefault="003E13F1" w:rsidP="00EA6EEE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3E13F1" w:rsidRPr="00933B73" w:rsidRDefault="003E13F1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기술료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3E13F1" w:rsidRPr="00933B73" w:rsidRDefault="003E13F1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TFEE</w:t>
            </w:r>
          </w:p>
        </w:tc>
      </w:tr>
      <w:tr w:rsidR="003E13F1" w:rsidRPr="00933B73" w:rsidTr="00EA6EEE">
        <w:tc>
          <w:tcPr>
            <w:tcW w:w="1668" w:type="dxa"/>
            <w:shd w:val="clear" w:color="auto" w:fill="C2D69B"/>
          </w:tcPr>
          <w:p w:rsidR="003E13F1" w:rsidRPr="00933B73" w:rsidRDefault="003E13F1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E13F1" w:rsidRPr="00933B73" w:rsidRDefault="003E13F1" w:rsidP="00523F44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E13F1" w:rsidRPr="00933B73" w:rsidRDefault="003E13F1" w:rsidP="00523F4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3E13F1" w:rsidRPr="00933B73" w:rsidTr="00EA6EEE">
        <w:tc>
          <w:tcPr>
            <w:tcW w:w="1668" w:type="dxa"/>
            <w:shd w:val="clear" w:color="auto" w:fill="C2D69B"/>
          </w:tcPr>
          <w:p w:rsidR="003E13F1" w:rsidRPr="00933B73" w:rsidRDefault="003E13F1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3E13F1" w:rsidRPr="00933B73" w:rsidRDefault="00A47584" w:rsidP="00523F4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56</w:t>
            </w:r>
            <w:r w:rsidR="003E13F1"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3E13F1" w:rsidRPr="00933B73" w:rsidRDefault="003E13F1" w:rsidP="00523F4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4F11F8" w:rsidRPr="00933B73" w:rsidRDefault="004F11F8" w:rsidP="004F11F8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4F11F8" w:rsidRPr="00933B73" w:rsidTr="00EA6EEE">
        <w:tc>
          <w:tcPr>
            <w:tcW w:w="3227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E13F1" w:rsidRPr="00933B73" w:rsidTr="00523F44">
        <w:tc>
          <w:tcPr>
            <w:tcW w:w="3227" w:type="dxa"/>
            <w:vAlign w:val="center"/>
          </w:tcPr>
          <w:p w:rsidR="003E13F1" w:rsidRPr="00933B73" w:rsidRDefault="003E13F1" w:rsidP="00E76AC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기술료ID</w:t>
            </w:r>
          </w:p>
        </w:tc>
        <w:tc>
          <w:tcPr>
            <w:tcW w:w="38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3E13F1">
              <w:rPr>
                <w:rFonts w:asciiTheme="minorHAnsi" w:eastAsiaTheme="minorEastAsia" w:hAnsiTheme="minorHAnsi" w:cs="굴림"/>
                <w:color w:val="000000"/>
                <w:szCs w:val="20"/>
              </w:rPr>
              <w:t>TFEE_ID</w:t>
            </w:r>
          </w:p>
        </w:tc>
        <w:tc>
          <w:tcPr>
            <w:tcW w:w="1843" w:type="dxa"/>
          </w:tcPr>
          <w:p w:rsidR="003E13F1" w:rsidRDefault="003E13F1">
            <w:r w:rsidRPr="00EE2FBA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3E13F1" w:rsidRPr="00933B73" w:rsidRDefault="00A47584" w:rsidP="00EA6EEE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center"/>
          </w:tcPr>
          <w:p w:rsidR="003E13F1" w:rsidRPr="00933B73" w:rsidRDefault="00A47584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3E13F1" w:rsidRPr="00933B73" w:rsidRDefault="00A47584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3E13F1" w:rsidRPr="00933B73" w:rsidTr="00523F44">
        <w:tc>
          <w:tcPr>
            <w:tcW w:w="32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납부기관ID</w:t>
            </w:r>
          </w:p>
        </w:tc>
        <w:tc>
          <w:tcPr>
            <w:tcW w:w="38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3E13F1">
              <w:rPr>
                <w:rFonts w:asciiTheme="minorHAnsi" w:eastAsiaTheme="minorEastAsia" w:hAnsiTheme="minorHAnsi" w:cs="굴림"/>
                <w:color w:val="000000"/>
                <w:szCs w:val="20"/>
              </w:rPr>
              <w:t>ORGN_ID</w:t>
            </w:r>
          </w:p>
        </w:tc>
        <w:tc>
          <w:tcPr>
            <w:tcW w:w="1843" w:type="dxa"/>
          </w:tcPr>
          <w:p w:rsidR="003E13F1" w:rsidRDefault="003E13F1">
            <w:r w:rsidRPr="00EE2FBA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3E13F1" w:rsidRPr="00933B73" w:rsidRDefault="00A47584" w:rsidP="00EA6EEE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center"/>
          </w:tcPr>
          <w:p w:rsidR="003E13F1" w:rsidRPr="00933B73" w:rsidRDefault="00A47584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A47584" w:rsidP="003E13F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3E13F1" w:rsidRPr="00933B73" w:rsidTr="00523F44">
        <w:tc>
          <w:tcPr>
            <w:tcW w:w="32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과제ID</w:t>
            </w:r>
          </w:p>
        </w:tc>
        <w:tc>
          <w:tcPr>
            <w:tcW w:w="38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3E13F1">
              <w:rPr>
                <w:rFonts w:asciiTheme="minorHAnsi" w:eastAsiaTheme="minorEastAsia" w:hAnsiTheme="minorHAnsi"/>
                <w:color w:val="000000"/>
                <w:szCs w:val="20"/>
              </w:rPr>
              <w:t>SBJT_ID</w:t>
            </w:r>
          </w:p>
        </w:tc>
        <w:tc>
          <w:tcPr>
            <w:tcW w:w="1843" w:type="dxa"/>
          </w:tcPr>
          <w:p w:rsidR="003E13F1" w:rsidRDefault="003E13F1">
            <w:r w:rsidRPr="00EE2FBA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3E13F1" w:rsidRPr="00933B73" w:rsidRDefault="00A47584" w:rsidP="00EA6EE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center"/>
          </w:tcPr>
          <w:p w:rsidR="003E13F1" w:rsidRPr="00933B73" w:rsidRDefault="00A47584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A47584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3E13F1" w:rsidRPr="00933B73" w:rsidTr="00523F44">
        <w:tc>
          <w:tcPr>
            <w:tcW w:w="32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실시연도</w:t>
            </w:r>
          </w:p>
        </w:tc>
        <w:tc>
          <w:tcPr>
            <w:tcW w:w="38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3E13F1">
              <w:rPr>
                <w:rFonts w:asciiTheme="minorHAnsi" w:eastAsiaTheme="minorEastAsia" w:hAnsiTheme="minorHAnsi"/>
                <w:color w:val="000000"/>
                <w:szCs w:val="20"/>
              </w:rPr>
              <w:t>EXE_YYYY</w:t>
            </w:r>
          </w:p>
        </w:tc>
        <w:tc>
          <w:tcPr>
            <w:tcW w:w="1843" w:type="dxa"/>
          </w:tcPr>
          <w:p w:rsidR="003E13F1" w:rsidRDefault="003E13F1">
            <w:r w:rsidRPr="00EE2FBA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3E13F1" w:rsidRPr="00933B73" w:rsidRDefault="00A47584" w:rsidP="00EA6EE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4</w:t>
            </w:r>
          </w:p>
        </w:tc>
        <w:tc>
          <w:tcPr>
            <w:tcW w:w="794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3E13F1" w:rsidRPr="00933B73" w:rsidTr="00523F44">
        <w:tc>
          <w:tcPr>
            <w:tcW w:w="32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감면율</w:t>
            </w:r>
          </w:p>
        </w:tc>
        <w:tc>
          <w:tcPr>
            <w:tcW w:w="38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3E13F1">
              <w:rPr>
                <w:rFonts w:asciiTheme="minorHAnsi" w:eastAsiaTheme="minorEastAsia" w:hAnsiTheme="minorHAnsi"/>
                <w:color w:val="000000"/>
                <w:szCs w:val="20"/>
              </w:rPr>
              <w:t>DIS_RATE</w:t>
            </w:r>
          </w:p>
        </w:tc>
        <w:tc>
          <w:tcPr>
            <w:tcW w:w="1843" w:type="dxa"/>
          </w:tcPr>
          <w:p w:rsidR="003E13F1" w:rsidRDefault="00A47584"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SHORT</w:t>
            </w:r>
          </w:p>
        </w:tc>
        <w:tc>
          <w:tcPr>
            <w:tcW w:w="850" w:type="dxa"/>
            <w:vAlign w:val="center"/>
          </w:tcPr>
          <w:p w:rsidR="003E13F1" w:rsidRPr="00933B73" w:rsidRDefault="003E13F1" w:rsidP="00EA6EE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3E13F1" w:rsidRPr="00933B73" w:rsidTr="00523F44">
        <w:tc>
          <w:tcPr>
            <w:tcW w:w="32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납부구분코드</w:t>
            </w:r>
          </w:p>
        </w:tc>
        <w:tc>
          <w:tcPr>
            <w:tcW w:w="38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3E13F1">
              <w:rPr>
                <w:rFonts w:asciiTheme="minorHAnsi" w:eastAsiaTheme="minorEastAsia" w:hAnsiTheme="minorHAnsi"/>
                <w:color w:val="000000"/>
                <w:szCs w:val="20"/>
              </w:rPr>
              <w:t>PAYM_SE_CD</w:t>
            </w:r>
          </w:p>
        </w:tc>
        <w:tc>
          <w:tcPr>
            <w:tcW w:w="1843" w:type="dxa"/>
          </w:tcPr>
          <w:p w:rsidR="003E13F1" w:rsidRDefault="003E13F1">
            <w:r w:rsidRPr="00EE2FBA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3E13F1" w:rsidRPr="00933B73" w:rsidRDefault="00A47584" w:rsidP="00EA6EE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3E13F1" w:rsidRPr="00933B73" w:rsidTr="00523F44">
        <w:tc>
          <w:tcPr>
            <w:tcW w:w="32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납부방법코드</w:t>
            </w:r>
          </w:p>
        </w:tc>
        <w:tc>
          <w:tcPr>
            <w:tcW w:w="38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3E13F1">
              <w:rPr>
                <w:rFonts w:asciiTheme="minorHAnsi" w:eastAsiaTheme="minorEastAsia" w:hAnsiTheme="minorHAnsi"/>
                <w:color w:val="000000"/>
                <w:szCs w:val="20"/>
              </w:rPr>
              <w:t>PAYM_MD_CD</w:t>
            </w:r>
          </w:p>
        </w:tc>
        <w:tc>
          <w:tcPr>
            <w:tcW w:w="1843" w:type="dxa"/>
          </w:tcPr>
          <w:p w:rsidR="003E13F1" w:rsidRDefault="003E13F1">
            <w:r w:rsidRPr="00EE2FBA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3E13F1" w:rsidRPr="00933B73" w:rsidRDefault="00A47584" w:rsidP="00EA6EE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3E13F1" w:rsidRPr="00933B73" w:rsidTr="00523F44">
        <w:tc>
          <w:tcPr>
            <w:tcW w:w="32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1차연도실사사용금액</w:t>
            </w:r>
          </w:p>
        </w:tc>
        <w:tc>
          <w:tcPr>
            <w:tcW w:w="3827" w:type="dxa"/>
            <w:vAlign w:val="center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3E13F1">
              <w:rPr>
                <w:rFonts w:asciiTheme="minorHAnsi" w:eastAsiaTheme="minorEastAsia" w:hAnsiTheme="minorHAnsi"/>
                <w:color w:val="000000"/>
                <w:szCs w:val="20"/>
              </w:rPr>
              <w:t>PAYM_1ST</w:t>
            </w:r>
          </w:p>
        </w:tc>
        <w:tc>
          <w:tcPr>
            <w:tcW w:w="1843" w:type="dxa"/>
          </w:tcPr>
          <w:p w:rsidR="003E13F1" w:rsidRDefault="00790249"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BIGINT</w:t>
            </w:r>
          </w:p>
        </w:tc>
        <w:tc>
          <w:tcPr>
            <w:tcW w:w="850" w:type="dxa"/>
            <w:vAlign w:val="center"/>
          </w:tcPr>
          <w:p w:rsidR="003E13F1" w:rsidRPr="00933B73" w:rsidRDefault="003E13F1" w:rsidP="00EA6EE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E13F1" w:rsidRPr="00933B73" w:rsidRDefault="003E13F1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E13F1" w:rsidRPr="00933B73" w:rsidRDefault="00790249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3E13F1" w:rsidRPr="00933B73" w:rsidRDefault="003E13F1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A47584" w:rsidRPr="00933B73" w:rsidTr="00523F44">
        <w:tc>
          <w:tcPr>
            <w:tcW w:w="3227" w:type="dxa"/>
            <w:vAlign w:val="center"/>
          </w:tcPr>
          <w:p w:rsidR="00A47584" w:rsidRPr="00933B73" w:rsidRDefault="00A47584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2차연도실사사용금액</w:t>
            </w:r>
          </w:p>
        </w:tc>
        <w:tc>
          <w:tcPr>
            <w:tcW w:w="3827" w:type="dxa"/>
            <w:vAlign w:val="center"/>
          </w:tcPr>
          <w:p w:rsidR="00A47584" w:rsidRPr="00933B73" w:rsidRDefault="00A47584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3E13F1">
              <w:rPr>
                <w:rFonts w:asciiTheme="minorHAnsi" w:eastAsiaTheme="minorEastAsia" w:hAnsiTheme="minorHAnsi"/>
                <w:color w:val="000000"/>
                <w:szCs w:val="20"/>
              </w:rPr>
              <w:t>PAYM_2ND</w:t>
            </w:r>
          </w:p>
        </w:tc>
        <w:tc>
          <w:tcPr>
            <w:tcW w:w="1843" w:type="dxa"/>
          </w:tcPr>
          <w:p w:rsidR="00A47584" w:rsidRDefault="00790249"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BIGINT</w:t>
            </w:r>
          </w:p>
        </w:tc>
        <w:tc>
          <w:tcPr>
            <w:tcW w:w="850" w:type="dxa"/>
            <w:vAlign w:val="center"/>
          </w:tcPr>
          <w:p w:rsidR="00A47584" w:rsidRPr="00933B73" w:rsidRDefault="00A47584" w:rsidP="00EA6EE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A47584" w:rsidRPr="00933B73" w:rsidRDefault="00A47584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A47584" w:rsidRPr="00933B73" w:rsidRDefault="00A47584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A47584" w:rsidRPr="00933B73" w:rsidRDefault="00A47584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A47584" w:rsidRPr="00933B73" w:rsidRDefault="00790249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A47584" w:rsidRPr="00933B73" w:rsidRDefault="00A47584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A47584" w:rsidRPr="00933B73" w:rsidTr="00523F44">
        <w:tc>
          <w:tcPr>
            <w:tcW w:w="3227" w:type="dxa"/>
            <w:vAlign w:val="center"/>
          </w:tcPr>
          <w:p w:rsidR="00A47584" w:rsidRPr="00933B73" w:rsidRDefault="00A47584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3차연도실사사용금액</w:t>
            </w:r>
          </w:p>
        </w:tc>
        <w:tc>
          <w:tcPr>
            <w:tcW w:w="3827" w:type="dxa"/>
            <w:vAlign w:val="center"/>
          </w:tcPr>
          <w:p w:rsidR="00A47584" w:rsidRPr="00933B73" w:rsidRDefault="00A47584" w:rsidP="006E1DC6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3E13F1">
              <w:rPr>
                <w:rFonts w:asciiTheme="minorHAnsi" w:eastAsiaTheme="minorEastAsia" w:hAnsiTheme="minorHAnsi"/>
                <w:color w:val="000000"/>
                <w:szCs w:val="20"/>
              </w:rPr>
              <w:t>PAYM_3R</w:t>
            </w:r>
            <w:r w:rsidR="006E1DC6">
              <w:rPr>
                <w:rFonts w:asciiTheme="minorHAnsi" w:eastAsiaTheme="minorEastAsia" w:hAnsiTheme="minorHAnsi" w:hint="eastAsia"/>
                <w:color w:val="000000"/>
                <w:szCs w:val="20"/>
              </w:rPr>
              <w:t>D</w:t>
            </w:r>
          </w:p>
        </w:tc>
        <w:tc>
          <w:tcPr>
            <w:tcW w:w="1843" w:type="dxa"/>
          </w:tcPr>
          <w:p w:rsidR="00A47584" w:rsidRDefault="00790249"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BIGINT</w:t>
            </w:r>
          </w:p>
        </w:tc>
        <w:tc>
          <w:tcPr>
            <w:tcW w:w="850" w:type="dxa"/>
            <w:vAlign w:val="center"/>
          </w:tcPr>
          <w:p w:rsidR="00A47584" w:rsidRPr="00933B73" w:rsidRDefault="00A47584" w:rsidP="00EA6EE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A47584" w:rsidRPr="00933B73" w:rsidRDefault="00A47584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A47584" w:rsidRPr="00933B73" w:rsidRDefault="00A47584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A47584" w:rsidRPr="00933B73" w:rsidRDefault="00A47584" w:rsidP="003E13F1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A47584" w:rsidRPr="00933B73" w:rsidRDefault="00790249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A47584" w:rsidRPr="00933B73" w:rsidRDefault="00A47584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3E13F1" w:rsidRPr="00933B73" w:rsidTr="00523F44">
        <w:tc>
          <w:tcPr>
            <w:tcW w:w="3227" w:type="dxa"/>
            <w:vAlign w:val="bottom"/>
          </w:tcPr>
          <w:p w:rsidR="003E13F1" w:rsidRPr="00933B73" w:rsidRDefault="003E13F1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최초등록자</w:t>
            </w:r>
          </w:p>
        </w:tc>
        <w:tc>
          <w:tcPr>
            <w:tcW w:w="3827" w:type="dxa"/>
            <w:vAlign w:val="bottom"/>
          </w:tcPr>
          <w:p w:rsidR="003E13F1" w:rsidRPr="002E67AF" w:rsidRDefault="003E13F1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REG_MBR_ID</w:t>
            </w:r>
          </w:p>
        </w:tc>
        <w:tc>
          <w:tcPr>
            <w:tcW w:w="1843" w:type="dxa"/>
          </w:tcPr>
          <w:p w:rsidR="003E13F1" w:rsidRDefault="003E13F1" w:rsidP="00523F44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E13F1" w:rsidRPr="00933B73" w:rsidRDefault="003E13F1" w:rsidP="00523F44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3E13F1" w:rsidRPr="00933B73" w:rsidRDefault="003E13F1" w:rsidP="00523F44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E13F1" w:rsidRPr="00933B73" w:rsidRDefault="003E13F1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3E13F1" w:rsidRPr="00933B73" w:rsidTr="00523F44">
        <w:tc>
          <w:tcPr>
            <w:tcW w:w="3227" w:type="dxa"/>
            <w:vAlign w:val="bottom"/>
          </w:tcPr>
          <w:p w:rsidR="003E13F1" w:rsidRPr="00933B73" w:rsidRDefault="003E13F1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최초등록일시</w:t>
            </w:r>
          </w:p>
        </w:tc>
        <w:tc>
          <w:tcPr>
            <w:tcW w:w="3827" w:type="dxa"/>
            <w:vAlign w:val="bottom"/>
          </w:tcPr>
          <w:p w:rsidR="003E13F1" w:rsidRPr="002E67AF" w:rsidRDefault="003E13F1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3E13F1" w:rsidRPr="00933B73" w:rsidRDefault="00EF1A22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3E13F1" w:rsidRPr="00933B73" w:rsidRDefault="003E13F1" w:rsidP="00523F44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E13F1" w:rsidRPr="00933B73" w:rsidRDefault="003E13F1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  <w:vAlign w:val="center"/>
          </w:tcPr>
          <w:p w:rsidR="003E13F1" w:rsidRPr="00933B73" w:rsidRDefault="003E13F1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3E13F1" w:rsidRPr="00933B73" w:rsidTr="00523F44">
        <w:tc>
          <w:tcPr>
            <w:tcW w:w="3227" w:type="dxa"/>
            <w:vAlign w:val="bottom"/>
          </w:tcPr>
          <w:p w:rsidR="003E13F1" w:rsidRPr="00933B73" w:rsidRDefault="003E13F1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최종수정자</w:t>
            </w:r>
          </w:p>
        </w:tc>
        <w:tc>
          <w:tcPr>
            <w:tcW w:w="3827" w:type="dxa"/>
            <w:vAlign w:val="bottom"/>
          </w:tcPr>
          <w:p w:rsidR="003E13F1" w:rsidRPr="002E67AF" w:rsidRDefault="003E13F1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MODF_MBR_ID</w:t>
            </w:r>
          </w:p>
        </w:tc>
        <w:tc>
          <w:tcPr>
            <w:tcW w:w="1843" w:type="dxa"/>
            <w:vAlign w:val="bottom"/>
          </w:tcPr>
          <w:p w:rsidR="003E13F1" w:rsidRPr="00933B73" w:rsidRDefault="003E13F1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3E13F1" w:rsidRPr="00933B73" w:rsidRDefault="003E13F1" w:rsidP="00523F44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E13F1" w:rsidRPr="00933B73" w:rsidRDefault="003E13F1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E13F1" w:rsidRPr="00933B73" w:rsidRDefault="003E13F1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3E13F1" w:rsidRPr="00933B73" w:rsidTr="00523F44">
        <w:tc>
          <w:tcPr>
            <w:tcW w:w="3227" w:type="dxa"/>
            <w:vAlign w:val="bottom"/>
          </w:tcPr>
          <w:p w:rsidR="003E13F1" w:rsidRPr="00933B73" w:rsidRDefault="003E13F1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최종수정일시</w:t>
            </w:r>
          </w:p>
        </w:tc>
        <w:tc>
          <w:tcPr>
            <w:tcW w:w="3827" w:type="dxa"/>
            <w:vAlign w:val="bottom"/>
          </w:tcPr>
          <w:p w:rsidR="003E13F1" w:rsidRPr="002E67AF" w:rsidRDefault="003E13F1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MODF_DT</w:t>
            </w:r>
          </w:p>
        </w:tc>
        <w:tc>
          <w:tcPr>
            <w:tcW w:w="1843" w:type="dxa"/>
            <w:vAlign w:val="bottom"/>
          </w:tcPr>
          <w:p w:rsidR="003E13F1" w:rsidRPr="00933B73" w:rsidRDefault="00EF1A22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3E13F1" w:rsidRPr="00933B73" w:rsidRDefault="003E13F1" w:rsidP="00523F44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E13F1" w:rsidRPr="00933B73" w:rsidRDefault="003E13F1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E13F1" w:rsidRPr="00933B73" w:rsidRDefault="003E13F1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</w:tbl>
    <w:p w:rsidR="006E7694" w:rsidRPr="00933B73" w:rsidRDefault="006E7694" w:rsidP="004F11F8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4F11F8" w:rsidRPr="00933B73" w:rsidTr="00EA6EEE">
        <w:tc>
          <w:tcPr>
            <w:tcW w:w="15276" w:type="dxa"/>
            <w:gridSpan w:val="4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Foreign Key 정의</w:t>
            </w:r>
          </w:p>
        </w:tc>
      </w:tr>
      <w:tr w:rsidR="004F11F8" w:rsidRPr="00933B73" w:rsidTr="00EA6EEE">
        <w:tc>
          <w:tcPr>
            <w:tcW w:w="4361" w:type="dxa"/>
            <w:shd w:val="clear" w:color="auto" w:fill="D6E3BC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shd w:val="clear" w:color="auto" w:fill="D6E3BC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E13F1" w:rsidRPr="00933B73" w:rsidTr="00EA6EEE">
        <w:tc>
          <w:tcPr>
            <w:tcW w:w="4361" w:type="dxa"/>
          </w:tcPr>
          <w:p w:rsidR="003E13F1" w:rsidRPr="00933B73" w:rsidRDefault="003E13F1" w:rsidP="00523F4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E13F1" w:rsidRPr="00933B73" w:rsidRDefault="003E13F1" w:rsidP="00523F4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E13F1" w:rsidRPr="00933B73" w:rsidRDefault="003E13F1" w:rsidP="00523F4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E13F1" w:rsidRPr="00933B73" w:rsidRDefault="003E13F1" w:rsidP="00523F4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4F11F8" w:rsidRPr="00933B73" w:rsidRDefault="004F11F8" w:rsidP="004F11F8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4F11F8" w:rsidRPr="00933B73" w:rsidTr="00EA6EEE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4F11F8" w:rsidRPr="00933B73" w:rsidTr="00EA6EEE">
        <w:tc>
          <w:tcPr>
            <w:tcW w:w="4361" w:type="dxa"/>
            <w:shd w:val="clear" w:color="auto" w:fill="EAF1DD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E13F1" w:rsidRPr="00933B73" w:rsidTr="00523F44">
        <w:tc>
          <w:tcPr>
            <w:tcW w:w="4361" w:type="dxa"/>
          </w:tcPr>
          <w:p w:rsidR="003E13F1" w:rsidRPr="00933B73" w:rsidRDefault="003E13F1" w:rsidP="00523F4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</w:t>
            </w: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_</w:t>
            </w:r>
            <w:r w:rsidR="006B0743">
              <w:rPr>
                <w:rFonts w:asciiTheme="minorHAnsi" w:eastAsiaTheme="minorEastAsia" w:hAnsiTheme="minorHAnsi" w:hint="eastAsia"/>
                <w:color w:val="000000"/>
                <w:szCs w:val="20"/>
              </w:rPr>
              <w:t>TFEE</w:t>
            </w:r>
          </w:p>
        </w:tc>
        <w:tc>
          <w:tcPr>
            <w:tcW w:w="7769" w:type="dxa"/>
            <w:vAlign w:val="center"/>
          </w:tcPr>
          <w:p w:rsidR="003E13F1" w:rsidRPr="00933B73" w:rsidRDefault="003E13F1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3E13F1">
              <w:rPr>
                <w:rFonts w:asciiTheme="minorHAnsi" w:eastAsiaTheme="minorEastAsia" w:hAnsiTheme="minorHAnsi" w:cs="굴림"/>
                <w:color w:val="000000"/>
                <w:szCs w:val="20"/>
              </w:rPr>
              <w:t>TFEE_ID</w:t>
            </w:r>
            <w:r w:rsidR="00A47584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,</w:t>
            </w:r>
            <w:r w:rsidR="00A47584" w:rsidRPr="003E13F1">
              <w:rPr>
                <w:rFonts w:asciiTheme="minorHAnsi" w:eastAsiaTheme="minorEastAsia" w:hAnsiTheme="minorHAnsi" w:cs="굴림"/>
                <w:color w:val="000000"/>
                <w:szCs w:val="20"/>
              </w:rPr>
              <w:t xml:space="preserve"> ORGN_ID</w:t>
            </w:r>
            <w:r w:rsidR="00A47584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,</w:t>
            </w:r>
            <w:r w:rsidR="00A47584" w:rsidRPr="003E13F1">
              <w:rPr>
                <w:rFonts w:asciiTheme="minorHAnsi" w:eastAsiaTheme="minorEastAsia" w:hAnsiTheme="minorHAnsi"/>
                <w:color w:val="000000"/>
                <w:szCs w:val="20"/>
              </w:rPr>
              <w:t xml:space="preserve"> SBJT_ID</w:t>
            </w:r>
          </w:p>
        </w:tc>
        <w:tc>
          <w:tcPr>
            <w:tcW w:w="1525" w:type="dxa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E13F1" w:rsidRPr="00933B73" w:rsidRDefault="003E13F1" w:rsidP="00523F4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EA6EEE" w:rsidRPr="00933B73" w:rsidRDefault="00EA6EEE">
      <w:pPr>
        <w:rPr>
          <w:rFonts w:asciiTheme="minorHAnsi" w:eastAsiaTheme="minorEastAsia" w:hAnsiTheme="minorHAnsi"/>
        </w:rPr>
      </w:pPr>
    </w:p>
    <w:p w:rsidR="00FD4D33" w:rsidRPr="00933B73" w:rsidRDefault="00FD4D33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8666FF" w:rsidRPr="00933B73" w:rsidRDefault="002F1B1B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5" w:name="_Toc529183348"/>
      <w:r>
        <w:rPr>
          <w:rFonts w:asciiTheme="minorHAnsi" w:eastAsiaTheme="minorEastAsia" w:hAnsiTheme="minorHAnsi" w:hint="eastAsia"/>
        </w:rPr>
        <w:lastRenderedPageBreak/>
        <w:t>TFEE_PLAN</w:t>
      </w:r>
      <w:bookmarkEnd w:id="15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2F1B1B" w:rsidRPr="00933B73" w:rsidTr="005B5FB1">
        <w:tc>
          <w:tcPr>
            <w:tcW w:w="1668" w:type="dxa"/>
            <w:shd w:val="clear" w:color="auto" w:fill="C2D69B"/>
          </w:tcPr>
          <w:p w:rsidR="002F1B1B" w:rsidRPr="00933B73" w:rsidRDefault="002F1B1B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br w:type="page"/>
            </w:r>
            <w:r w:rsidRPr="00933B73">
              <w:rPr>
                <w:rFonts w:asciiTheme="minorHAnsi" w:eastAsiaTheme="minorEastAsia" w:hAnsiTheme="minorHAnsi"/>
              </w:rPr>
              <w:br w:type="page"/>
            </w: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2F1B1B" w:rsidRPr="00933B73" w:rsidRDefault="002F1B1B" w:rsidP="00523F4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2F1B1B" w:rsidRPr="00933B73" w:rsidRDefault="002F1B1B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2F1B1B" w:rsidRPr="00933B73" w:rsidRDefault="002F1B1B" w:rsidP="00523F4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2F1B1B" w:rsidRPr="00933B73" w:rsidTr="001B1064">
        <w:tc>
          <w:tcPr>
            <w:tcW w:w="1668" w:type="dxa"/>
            <w:shd w:val="clear" w:color="auto" w:fill="C2D69B"/>
            <w:vAlign w:val="center"/>
          </w:tcPr>
          <w:p w:rsidR="002F1B1B" w:rsidRPr="00933B73" w:rsidRDefault="002F1B1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2F1B1B" w:rsidRPr="00933B73" w:rsidRDefault="002F1B1B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기술료납부계획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2F1B1B" w:rsidRPr="00933B73" w:rsidRDefault="002F1B1B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2F1B1B" w:rsidRPr="00933B73" w:rsidRDefault="002F1B1B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TFEE_PLAN</w:t>
            </w:r>
          </w:p>
        </w:tc>
      </w:tr>
      <w:tr w:rsidR="002F1B1B" w:rsidRPr="00933B73" w:rsidTr="005B5FB1">
        <w:tc>
          <w:tcPr>
            <w:tcW w:w="1668" w:type="dxa"/>
            <w:shd w:val="clear" w:color="auto" w:fill="C2D69B"/>
          </w:tcPr>
          <w:p w:rsidR="002F1B1B" w:rsidRPr="00933B73" w:rsidRDefault="002F1B1B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2F1B1B" w:rsidRPr="00933B73" w:rsidRDefault="002F1B1B" w:rsidP="00523F44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2F1B1B" w:rsidRPr="00933B73" w:rsidRDefault="002F1B1B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2F1B1B" w:rsidRPr="00933B73" w:rsidRDefault="002F1B1B" w:rsidP="00523F4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2F1B1B" w:rsidRPr="00933B73" w:rsidTr="005B5FB1">
        <w:tc>
          <w:tcPr>
            <w:tcW w:w="1668" w:type="dxa"/>
            <w:shd w:val="clear" w:color="auto" w:fill="C2D69B"/>
          </w:tcPr>
          <w:p w:rsidR="002F1B1B" w:rsidRPr="00933B73" w:rsidRDefault="002F1B1B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2F1B1B" w:rsidRPr="00933B73" w:rsidRDefault="00523F44" w:rsidP="00523F4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42</w:t>
            </w:r>
            <w:r w:rsidR="002F1B1B"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2F1B1B" w:rsidRPr="00933B73" w:rsidRDefault="002F1B1B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2F1B1B" w:rsidRPr="00933B73" w:rsidRDefault="002F1B1B" w:rsidP="00523F4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F1B1B" w:rsidRPr="00933B73" w:rsidTr="00523F44">
        <w:tc>
          <w:tcPr>
            <w:tcW w:w="3227" w:type="dxa"/>
            <w:vAlign w:val="bottom"/>
          </w:tcPr>
          <w:p w:rsidR="002F1B1B" w:rsidRPr="00933B73" w:rsidRDefault="002F1B1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기술료납부계획ID</w:t>
            </w:r>
          </w:p>
        </w:tc>
        <w:tc>
          <w:tcPr>
            <w:tcW w:w="3827" w:type="dxa"/>
            <w:vAlign w:val="bottom"/>
          </w:tcPr>
          <w:p w:rsidR="002F1B1B" w:rsidRPr="00933B73" w:rsidRDefault="002F1B1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2F1B1B">
              <w:rPr>
                <w:rFonts w:asciiTheme="minorHAnsi" w:eastAsiaTheme="minorEastAsia" w:hAnsiTheme="minorHAnsi" w:cs="굴림"/>
                <w:color w:val="000000"/>
                <w:szCs w:val="20"/>
              </w:rPr>
              <w:t>TFEE_PLAN_ID</w:t>
            </w:r>
          </w:p>
        </w:tc>
        <w:tc>
          <w:tcPr>
            <w:tcW w:w="1843" w:type="dxa"/>
          </w:tcPr>
          <w:p w:rsidR="002F1B1B" w:rsidRDefault="002F1B1B">
            <w:r w:rsidRPr="009832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2F1B1B" w:rsidRPr="00933B73" w:rsidRDefault="002F1B1B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2F1B1B" w:rsidRPr="00933B73" w:rsidRDefault="002F1B1B" w:rsidP="002F1B1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2F1B1B" w:rsidRPr="00933B73" w:rsidRDefault="002F1B1B" w:rsidP="002F1B1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2F1B1B" w:rsidRPr="00933B73" w:rsidRDefault="002F1B1B" w:rsidP="002F1B1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2F1B1B" w:rsidRPr="00933B73" w:rsidRDefault="002F1B1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F1B1B" w:rsidRPr="00933B73" w:rsidRDefault="002F1B1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F1B1B" w:rsidRPr="00933B73" w:rsidTr="00523F44">
        <w:tc>
          <w:tcPr>
            <w:tcW w:w="3227" w:type="dxa"/>
            <w:vAlign w:val="bottom"/>
          </w:tcPr>
          <w:p w:rsidR="002F1B1B" w:rsidRPr="00933B73" w:rsidRDefault="002F1B1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기술료ID</w:t>
            </w:r>
          </w:p>
        </w:tc>
        <w:tc>
          <w:tcPr>
            <w:tcW w:w="3827" w:type="dxa"/>
            <w:vAlign w:val="bottom"/>
          </w:tcPr>
          <w:p w:rsidR="002F1B1B" w:rsidRPr="00933B73" w:rsidRDefault="002F1B1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2F1B1B">
              <w:rPr>
                <w:rFonts w:asciiTheme="minorHAnsi" w:eastAsiaTheme="minorEastAsia" w:hAnsiTheme="minorHAnsi" w:cs="굴림"/>
                <w:color w:val="000000"/>
                <w:szCs w:val="20"/>
              </w:rPr>
              <w:t>TFEE_ID</w:t>
            </w:r>
          </w:p>
        </w:tc>
        <w:tc>
          <w:tcPr>
            <w:tcW w:w="1843" w:type="dxa"/>
          </w:tcPr>
          <w:p w:rsidR="002F1B1B" w:rsidRDefault="002F1B1B">
            <w:r w:rsidRPr="009832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2F1B1B" w:rsidRPr="00933B73" w:rsidRDefault="002F1B1B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2F1B1B" w:rsidRPr="00933B73" w:rsidRDefault="002F1B1B" w:rsidP="002F1B1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2F1B1B" w:rsidRPr="00933B73" w:rsidRDefault="002F1B1B" w:rsidP="002F1B1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2F1B1B" w:rsidRPr="00933B73" w:rsidRDefault="002F1B1B" w:rsidP="002F1B1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bottom"/>
          </w:tcPr>
          <w:p w:rsidR="002F1B1B" w:rsidRPr="00933B73" w:rsidRDefault="002F1B1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F1B1B" w:rsidRPr="00933B73" w:rsidRDefault="002F1B1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F1B1B" w:rsidRPr="00933B73" w:rsidTr="00523F44">
        <w:tc>
          <w:tcPr>
            <w:tcW w:w="3227" w:type="dxa"/>
            <w:vAlign w:val="bottom"/>
          </w:tcPr>
          <w:p w:rsidR="002F1B1B" w:rsidRPr="00933B73" w:rsidRDefault="002F1B1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납부계획일자</w:t>
            </w:r>
          </w:p>
        </w:tc>
        <w:tc>
          <w:tcPr>
            <w:tcW w:w="3827" w:type="dxa"/>
            <w:vAlign w:val="bottom"/>
          </w:tcPr>
          <w:p w:rsidR="002F1B1B" w:rsidRPr="00933B73" w:rsidRDefault="002F1B1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2F1B1B">
              <w:rPr>
                <w:rFonts w:asciiTheme="minorHAnsi" w:eastAsiaTheme="minorEastAsia" w:hAnsiTheme="minorHAnsi" w:cs="굴림"/>
                <w:color w:val="000000"/>
                <w:szCs w:val="20"/>
              </w:rPr>
              <w:t>TFEE_PALN_DT</w:t>
            </w:r>
          </w:p>
        </w:tc>
        <w:tc>
          <w:tcPr>
            <w:tcW w:w="1843" w:type="dxa"/>
          </w:tcPr>
          <w:p w:rsidR="002F1B1B" w:rsidRDefault="002F1B1B">
            <w:r w:rsidRPr="009832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2F1B1B" w:rsidRPr="00933B73" w:rsidRDefault="002F1B1B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10</w:t>
            </w:r>
          </w:p>
        </w:tc>
        <w:tc>
          <w:tcPr>
            <w:tcW w:w="794" w:type="dxa"/>
            <w:vAlign w:val="bottom"/>
          </w:tcPr>
          <w:p w:rsidR="002F1B1B" w:rsidRPr="00933B73" w:rsidRDefault="002F1B1B" w:rsidP="002F1B1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2F1B1B" w:rsidRPr="00933B73" w:rsidRDefault="002F1B1B" w:rsidP="002F1B1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2F1B1B" w:rsidRPr="00933B73" w:rsidRDefault="002F1B1B" w:rsidP="002F1B1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2F1B1B" w:rsidRPr="00933B73" w:rsidRDefault="002F1B1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F1B1B" w:rsidRPr="00933B73" w:rsidRDefault="002F1B1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F1B1B" w:rsidRPr="00933B73" w:rsidTr="00523F44">
        <w:tc>
          <w:tcPr>
            <w:tcW w:w="3227" w:type="dxa"/>
            <w:vAlign w:val="bottom"/>
          </w:tcPr>
          <w:p w:rsidR="002F1B1B" w:rsidRPr="00933B73" w:rsidRDefault="002F1B1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납부금액</w:t>
            </w:r>
          </w:p>
        </w:tc>
        <w:tc>
          <w:tcPr>
            <w:tcW w:w="3827" w:type="dxa"/>
            <w:vAlign w:val="bottom"/>
          </w:tcPr>
          <w:p w:rsidR="002F1B1B" w:rsidRPr="00933B73" w:rsidRDefault="002F1B1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2F1B1B">
              <w:rPr>
                <w:rFonts w:asciiTheme="minorHAnsi" w:eastAsiaTheme="minorEastAsia" w:hAnsiTheme="minorHAnsi" w:cs="굴림"/>
                <w:color w:val="000000"/>
                <w:szCs w:val="20"/>
              </w:rPr>
              <w:t>TFEE_AMT</w:t>
            </w:r>
          </w:p>
        </w:tc>
        <w:tc>
          <w:tcPr>
            <w:tcW w:w="1843" w:type="dxa"/>
          </w:tcPr>
          <w:p w:rsidR="002F1B1B" w:rsidRDefault="0082244F"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BIGINT</w:t>
            </w:r>
          </w:p>
        </w:tc>
        <w:tc>
          <w:tcPr>
            <w:tcW w:w="850" w:type="dxa"/>
            <w:vAlign w:val="bottom"/>
          </w:tcPr>
          <w:p w:rsidR="002F1B1B" w:rsidRPr="00933B73" w:rsidRDefault="002F1B1B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2F1B1B" w:rsidRPr="00933B73" w:rsidRDefault="002F1B1B" w:rsidP="002F1B1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2F1B1B" w:rsidRPr="00933B73" w:rsidRDefault="002F1B1B" w:rsidP="002F1B1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2F1B1B" w:rsidRPr="00933B73" w:rsidRDefault="002F1B1B" w:rsidP="002F1B1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2F1B1B" w:rsidRPr="00933B73" w:rsidRDefault="002F1B1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F1B1B" w:rsidRPr="00933B73" w:rsidRDefault="002F1B1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F1B1B" w:rsidRPr="00933B73" w:rsidTr="00523F44">
        <w:tc>
          <w:tcPr>
            <w:tcW w:w="3227" w:type="dxa"/>
            <w:vAlign w:val="bottom"/>
          </w:tcPr>
          <w:p w:rsidR="002F1B1B" w:rsidRPr="00933B73" w:rsidRDefault="002F1B1B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최초등록자</w:t>
            </w:r>
          </w:p>
        </w:tc>
        <w:tc>
          <w:tcPr>
            <w:tcW w:w="3827" w:type="dxa"/>
            <w:vAlign w:val="bottom"/>
          </w:tcPr>
          <w:p w:rsidR="002F1B1B" w:rsidRPr="002E67AF" w:rsidRDefault="002F1B1B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REG_MBR_ID</w:t>
            </w:r>
          </w:p>
        </w:tc>
        <w:tc>
          <w:tcPr>
            <w:tcW w:w="1843" w:type="dxa"/>
          </w:tcPr>
          <w:p w:rsidR="002F1B1B" w:rsidRDefault="002F1B1B" w:rsidP="00523F44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2F1B1B" w:rsidRPr="00933B73" w:rsidRDefault="002F1B1B" w:rsidP="00523F44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2F1B1B" w:rsidRPr="00933B73" w:rsidRDefault="002F1B1B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2F1B1B" w:rsidRPr="00933B73" w:rsidRDefault="002F1B1B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2F1B1B" w:rsidRPr="00933B73" w:rsidRDefault="002F1B1B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2F1B1B" w:rsidRPr="00933B73" w:rsidRDefault="002F1B1B" w:rsidP="00523F44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2F1B1B" w:rsidRPr="00933B73" w:rsidRDefault="002F1B1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F1B1B" w:rsidRPr="00933B73" w:rsidTr="00523F44">
        <w:tc>
          <w:tcPr>
            <w:tcW w:w="3227" w:type="dxa"/>
            <w:vAlign w:val="bottom"/>
          </w:tcPr>
          <w:p w:rsidR="002F1B1B" w:rsidRPr="00933B73" w:rsidRDefault="002F1B1B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최초등록일시</w:t>
            </w:r>
          </w:p>
        </w:tc>
        <w:tc>
          <w:tcPr>
            <w:tcW w:w="3827" w:type="dxa"/>
            <w:vAlign w:val="bottom"/>
          </w:tcPr>
          <w:p w:rsidR="002F1B1B" w:rsidRPr="002E67AF" w:rsidRDefault="002F1B1B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2F1B1B" w:rsidRPr="00933B73" w:rsidRDefault="00EF1A22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2F1B1B" w:rsidRPr="00933B73" w:rsidRDefault="002F1B1B" w:rsidP="00523F44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2F1B1B" w:rsidRPr="00933B73" w:rsidRDefault="002F1B1B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2F1B1B" w:rsidRPr="00933B73" w:rsidRDefault="002F1B1B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2F1B1B" w:rsidRPr="00933B73" w:rsidRDefault="002F1B1B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2F1B1B" w:rsidRPr="00933B73" w:rsidRDefault="002F1B1B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</w:tcPr>
          <w:p w:rsidR="002F1B1B" w:rsidRPr="00933B73" w:rsidRDefault="002F1B1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F1B1B" w:rsidRPr="00933B73" w:rsidTr="006E52B3">
        <w:tc>
          <w:tcPr>
            <w:tcW w:w="3227" w:type="dxa"/>
            <w:vAlign w:val="bottom"/>
          </w:tcPr>
          <w:p w:rsidR="002F1B1B" w:rsidRPr="00933B73" w:rsidRDefault="002F1B1B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최종수정자</w:t>
            </w:r>
          </w:p>
        </w:tc>
        <w:tc>
          <w:tcPr>
            <w:tcW w:w="3827" w:type="dxa"/>
            <w:vAlign w:val="bottom"/>
          </w:tcPr>
          <w:p w:rsidR="002F1B1B" w:rsidRPr="002E67AF" w:rsidRDefault="002F1B1B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MODF_MBR_ID</w:t>
            </w:r>
          </w:p>
        </w:tc>
        <w:tc>
          <w:tcPr>
            <w:tcW w:w="1843" w:type="dxa"/>
            <w:vAlign w:val="bottom"/>
          </w:tcPr>
          <w:p w:rsidR="002F1B1B" w:rsidRPr="00933B73" w:rsidRDefault="002F1B1B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2F1B1B" w:rsidRPr="00933B73" w:rsidRDefault="002F1B1B" w:rsidP="00523F44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2F1B1B" w:rsidRPr="00933B73" w:rsidRDefault="002F1B1B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2F1B1B" w:rsidRPr="00933B73" w:rsidRDefault="002F1B1B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2F1B1B" w:rsidRPr="00933B73" w:rsidRDefault="002F1B1B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2F1B1B" w:rsidRPr="00933B73" w:rsidRDefault="002F1B1B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F1B1B" w:rsidRPr="00933B73" w:rsidRDefault="002F1B1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F1B1B" w:rsidRPr="00933B73" w:rsidTr="006E52B3">
        <w:tc>
          <w:tcPr>
            <w:tcW w:w="3227" w:type="dxa"/>
            <w:vAlign w:val="bottom"/>
          </w:tcPr>
          <w:p w:rsidR="002F1B1B" w:rsidRPr="00933B73" w:rsidRDefault="002F1B1B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최종수정일시</w:t>
            </w:r>
          </w:p>
        </w:tc>
        <w:tc>
          <w:tcPr>
            <w:tcW w:w="3827" w:type="dxa"/>
            <w:vAlign w:val="bottom"/>
          </w:tcPr>
          <w:p w:rsidR="002F1B1B" w:rsidRPr="002E67AF" w:rsidRDefault="002F1B1B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MODF_DT</w:t>
            </w:r>
          </w:p>
        </w:tc>
        <w:tc>
          <w:tcPr>
            <w:tcW w:w="1843" w:type="dxa"/>
            <w:vAlign w:val="bottom"/>
          </w:tcPr>
          <w:p w:rsidR="002F1B1B" w:rsidRPr="00933B73" w:rsidRDefault="00EF1A22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2F1B1B" w:rsidRPr="00933B73" w:rsidRDefault="002F1B1B" w:rsidP="00523F44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2F1B1B" w:rsidRPr="00933B73" w:rsidRDefault="002F1B1B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2F1B1B" w:rsidRPr="00933B73" w:rsidRDefault="002F1B1B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2F1B1B" w:rsidRPr="00933B73" w:rsidRDefault="002F1B1B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2F1B1B" w:rsidRPr="00933B73" w:rsidRDefault="002F1B1B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F1B1B" w:rsidRPr="00933B73" w:rsidRDefault="002F1B1B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Default="003F1D87" w:rsidP="003F1D87">
      <w:pPr>
        <w:rPr>
          <w:rFonts w:asciiTheme="minorHAnsi" w:eastAsiaTheme="minorEastAsia" w:hAnsiTheme="minorHAnsi"/>
        </w:rPr>
      </w:pPr>
    </w:p>
    <w:p w:rsidR="0094744C" w:rsidRDefault="0094744C" w:rsidP="003F1D87">
      <w:pPr>
        <w:rPr>
          <w:rFonts w:asciiTheme="minorHAnsi" w:eastAsiaTheme="minorEastAsia" w:hAnsiTheme="minorHAnsi"/>
        </w:rPr>
      </w:pPr>
    </w:p>
    <w:p w:rsidR="0094744C" w:rsidRDefault="0094744C" w:rsidP="003F1D87">
      <w:pPr>
        <w:rPr>
          <w:rFonts w:asciiTheme="minorHAnsi" w:eastAsiaTheme="minorEastAsia" w:hAnsiTheme="minorHAnsi"/>
        </w:rPr>
      </w:pPr>
    </w:p>
    <w:p w:rsidR="0094744C" w:rsidRDefault="0094744C" w:rsidP="003F1D87">
      <w:pPr>
        <w:rPr>
          <w:rFonts w:asciiTheme="minorHAnsi" w:eastAsiaTheme="minorEastAsia" w:hAnsiTheme="minorHAnsi"/>
        </w:rPr>
      </w:pPr>
    </w:p>
    <w:p w:rsidR="00890190" w:rsidRDefault="00890190" w:rsidP="003F1D87">
      <w:pPr>
        <w:rPr>
          <w:rFonts w:asciiTheme="minorHAnsi" w:eastAsiaTheme="minorEastAsia" w:hAnsiTheme="minorHAnsi"/>
        </w:rPr>
      </w:pPr>
    </w:p>
    <w:p w:rsidR="0094744C" w:rsidRDefault="0094744C" w:rsidP="003F1D87">
      <w:pPr>
        <w:rPr>
          <w:rFonts w:asciiTheme="minorHAnsi" w:eastAsiaTheme="minorEastAsia" w:hAnsiTheme="minorHAnsi"/>
        </w:rPr>
      </w:pPr>
    </w:p>
    <w:p w:rsidR="0094744C" w:rsidRPr="00933B73" w:rsidRDefault="0094744C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5B5FB1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6B0743" w:rsidRPr="00933B73" w:rsidTr="00523F44">
        <w:tc>
          <w:tcPr>
            <w:tcW w:w="4361" w:type="dxa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</w:t>
            </w: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_TFEE_PLAN</w:t>
            </w:r>
          </w:p>
        </w:tc>
        <w:tc>
          <w:tcPr>
            <w:tcW w:w="7769" w:type="dxa"/>
            <w:vAlign w:val="bottom"/>
          </w:tcPr>
          <w:p w:rsidR="006B0743" w:rsidRPr="00933B73" w:rsidRDefault="006B0743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2F1B1B">
              <w:rPr>
                <w:rFonts w:asciiTheme="minorHAnsi" w:eastAsiaTheme="minorEastAsia" w:hAnsiTheme="minorHAnsi" w:cs="굴림"/>
                <w:color w:val="000000"/>
                <w:szCs w:val="20"/>
              </w:rPr>
              <w:t>TFEE_PLAN_ID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, </w:t>
            </w:r>
            <w:r w:rsidRPr="002F1B1B">
              <w:rPr>
                <w:rFonts w:asciiTheme="minorHAnsi" w:eastAsiaTheme="minorEastAsia" w:hAnsiTheme="minorHAnsi" w:cs="굴림"/>
                <w:color w:val="000000"/>
                <w:szCs w:val="20"/>
              </w:rPr>
              <w:t>TFEE_ID</w:t>
            </w:r>
          </w:p>
        </w:tc>
        <w:tc>
          <w:tcPr>
            <w:tcW w:w="1525" w:type="dxa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8666FF" w:rsidRPr="00933B73" w:rsidRDefault="006B0743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6" w:name="_Toc529183349"/>
      <w:r>
        <w:rPr>
          <w:rFonts w:asciiTheme="minorHAnsi" w:eastAsiaTheme="minorEastAsia" w:hAnsiTheme="minorHAnsi" w:hint="eastAsia"/>
        </w:rPr>
        <w:lastRenderedPageBreak/>
        <w:t>TFEE_PAYM</w:t>
      </w:r>
      <w:bookmarkEnd w:id="16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6B0743" w:rsidRPr="00933B73" w:rsidTr="005B5FB1">
        <w:tc>
          <w:tcPr>
            <w:tcW w:w="1668" w:type="dxa"/>
            <w:shd w:val="clear" w:color="auto" w:fill="C2D69B"/>
          </w:tcPr>
          <w:p w:rsidR="006B0743" w:rsidRPr="00933B73" w:rsidRDefault="006B0743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6B0743" w:rsidRPr="00933B73" w:rsidTr="001B1064">
        <w:tc>
          <w:tcPr>
            <w:tcW w:w="1668" w:type="dxa"/>
            <w:shd w:val="clear" w:color="auto" w:fill="C2D69B"/>
            <w:vAlign w:val="center"/>
          </w:tcPr>
          <w:p w:rsidR="006B0743" w:rsidRPr="00933B73" w:rsidRDefault="006B0743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6B0743" w:rsidRPr="00933B73" w:rsidRDefault="00122319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기술료납부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6B0743" w:rsidRPr="00933B73" w:rsidRDefault="006B0743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TFEE_PAYM</w:t>
            </w:r>
          </w:p>
        </w:tc>
      </w:tr>
      <w:tr w:rsidR="006B0743" w:rsidRPr="00933B73" w:rsidTr="005B5FB1">
        <w:tc>
          <w:tcPr>
            <w:tcW w:w="1668" w:type="dxa"/>
            <w:shd w:val="clear" w:color="auto" w:fill="C2D69B"/>
          </w:tcPr>
          <w:p w:rsidR="006B0743" w:rsidRPr="00933B73" w:rsidRDefault="006B0743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6B0743" w:rsidRPr="00933B73" w:rsidTr="005B5FB1">
        <w:tc>
          <w:tcPr>
            <w:tcW w:w="1668" w:type="dxa"/>
            <w:shd w:val="clear" w:color="auto" w:fill="C2D69B"/>
          </w:tcPr>
          <w:p w:rsidR="006B0743" w:rsidRPr="00933B73" w:rsidRDefault="006B0743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6B0743" w:rsidRPr="00933B73" w:rsidRDefault="00523F44" w:rsidP="00523F4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42</w:t>
            </w:r>
            <w:r w:rsidR="006B0743"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B0743" w:rsidRPr="00933B73" w:rsidTr="00523F44">
        <w:tc>
          <w:tcPr>
            <w:tcW w:w="3227" w:type="dxa"/>
            <w:vAlign w:val="bottom"/>
          </w:tcPr>
          <w:p w:rsidR="006B0743" w:rsidRPr="00933B73" w:rsidRDefault="006B0743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Courier New" w:hint="eastAsia"/>
                <w:color w:val="000000"/>
                <w:szCs w:val="20"/>
              </w:rPr>
              <w:t>기술료납부ID</w:t>
            </w:r>
          </w:p>
        </w:tc>
        <w:tc>
          <w:tcPr>
            <w:tcW w:w="3827" w:type="dxa"/>
            <w:vAlign w:val="bottom"/>
          </w:tcPr>
          <w:p w:rsidR="006B0743" w:rsidRPr="00933B73" w:rsidRDefault="006B0743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6B0743">
              <w:rPr>
                <w:rFonts w:asciiTheme="minorHAnsi" w:eastAsiaTheme="minorEastAsia" w:hAnsiTheme="minorHAnsi" w:cs="Courier New"/>
                <w:color w:val="000000"/>
                <w:szCs w:val="20"/>
              </w:rPr>
              <w:t>TFEE_PAYM_ID</w:t>
            </w:r>
          </w:p>
        </w:tc>
        <w:tc>
          <w:tcPr>
            <w:tcW w:w="1843" w:type="dxa"/>
          </w:tcPr>
          <w:p w:rsidR="006B0743" w:rsidRDefault="006B0743">
            <w:r w:rsidRPr="00852A9A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6B0743" w:rsidRPr="00933B73" w:rsidRDefault="006B0743">
            <w:pPr>
              <w:jc w:val="right"/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Courier New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6B0743" w:rsidRPr="00933B73" w:rsidRDefault="006B0743" w:rsidP="006B0743">
            <w:pPr>
              <w:jc w:val="center"/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Courier New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6B0743" w:rsidRPr="00933B73" w:rsidRDefault="006B0743" w:rsidP="006B0743">
            <w:pPr>
              <w:jc w:val="center"/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B0743" w:rsidRPr="00933B73" w:rsidRDefault="006B0743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B0743" w:rsidRPr="00933B73" w:rsidRDefault="006B0743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B0743" w:rsidRPr="00933B73" w:rsidTr="00523F44">
        <w:tc>
          <w:tcPr>
            <w:tcW w:w="3227" w:type="dxa"/>
            <w:vAlign w:val="bottom"/>
          </w:tcPr>
          <w:p w:rsidR="006B0743" w:rsidRPr="00933B73" w:rsidRDefault="006B0743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Courier New" w:hint="eastAsia"/>
                <w:color w:val="000000"/>
                <w:szCs w:val="20"/>
              </w:rPr>
              <w:t>기술료ID</w:t>
            </w:r>
          </w:p>
        </w:tc>
        <w:tc>
          <w:tcPr>
            <w:tcW w:w="3827" w:type="dxa"/>
            <w:vAlign w:val="bottom"/>
          </w:tcPr>
          <w:p w:rsidR="006B0743" w:rsidRPr="00933B73" w:rsidRDefault="006B0743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6B0743">
              <w:rPr>
                <w:rFonts w:asciiTheme="minorHAnsi" w:eastAsiaTheme="minorEastAsia" w:hAnsiTheme="minorHAnsi" w:cs="Courier New"/>
                <w:color w:val="000000"/>
                <w:szCs w:val="20"/>
              </w:rPr>
              <w:t>TFEE_ID</w:t>
            </w:r>
          </w:p>
        </w:tc>
        <w:tc>
          <w:tcPr>
            <w:tcW w:w="1843" w:type="dxa"/>
          </w:tcPr>
          <w:p w:rsidR="006B0743" w:rsidRDefault="006B0743">
            <w:r w:rsidRPr="00852A9A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6B0743" w:rsidRPr="00933B73" w:rsidRDefault="006B0743">
            <w:pPr>
              <w:jc w:val="right"/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Courier New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6B0743" w:rsidRPr="00933B73" w:rsidRDefault="006B0743" w:rsidP="006B0743">
            <w:pPr>
              <w:jc w:val="center"/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B0743" w:rsidRPr="00933B73" w:rsidRDefault="006B0743" w:rsidP="006B0743">
            <w:pPr>
              <w:jc w:val="center"/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Courier New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bottom"/>
          </w:tcPr>
          <w:p w:rsidR="006B0743" w:rsidRPr="00933B73" w:rsidRDefault="006B0743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B0743" w:rsidRPr="00933B73" w:rsidRDefault="006B0743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B0743" w:rsidRPr="00933B73" w:rsidTr="00523F44">
        <w:tc>
          <w:tcPr>
            <w:tcW w:w="3227" w:type="dxa"/>
            <w:vAlign w:val="bottom"/>
          </w:tcPr>
          <w:p w:rsidR="006B0743" w:rsidRPr="00933B73" w:rsidRDefault="006B0743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Courier New" w:hint="eastAsia"/>
                <w:color w:val="000000"/>
                <w:szCs w:val="20"/>
              </w:rPr>
              <w:t>납부일자</w:t>
            </w:r>
          </w:p>
        </w:tc>
        <w:tc>
          <w:tcPr>
            <w:tcW w:w="3827" w:type="dxa"/>
            <w:vAlign w:val="bottom"/>
          </w:tcPr>
          <w:p w:rsidR="006B0743" w:rsidRPr="00933B73" w:rsidRDefault="006B0743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6B0743">
              <w:rPr>
                <w:rFonts w:asciiTheme="minorHAnsi" w:eastAsiaTheme="minorEastAsia" w:hAnsiTheme="minorHAnsi" w:cs="Courier New"/>
                <w:color w:val="000000"/>
                <w:szCs w:val="20"/>
              </w:rPr>
              <w:t>TFEE_PAYM_DT</w:t>
            </w:r>
          </w:p>
        </w:tc>
        <w:tc>
          <w:tcPr>
            <w:tcW w:w="1843" w:type="dxa"/>
          </w:tcPr>
          <w:p w:rsidR="006B0743" w:rsidRDefault="006B0743">
            <w:r w:rsidRPr="00852A9A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6B0743" w:rsidRPr="00933B73" w:rsidRDefault="006B0743">
            <w:pPr>
              <w:jc w:val="right"/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Courier New" w:hint="eastAsia"/>
                <w:color w:val="000000"/>
                <w:szCs w:val="20"/>
              </w:rPr>
              <w:t>10</w:t>
            </w:r>
          </w:p>
        </w:tc>
        <w:tc>
          <w:tcPr>
            <w:tcW w:w="794" w:type="dxa"/>
            <w:vAlign w:val="bottom"/>
          </w:tcPr>
          <w:p w:rsidR="006B0743" w:rsidRPr="00933B73" w:rsidRDefault="006B0743" w:rsidP="006B0743">
            <w:pPr>
              <w:jc w:val="center"/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B0743" w:rsidRPr="00933B73" w:rsidRDefault="006B0743" w:rsidP="006B0743">
            <w:pPr>
              <w:jc w:val="center"/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B0743" w:rsidRPr="00933B73" w:rsidRDefault="006B0743" w:rsidP="006B0743">
            <w:pPr>
              <w:jc w:val="center"/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B0743" w:rsidRPr="00933B73" w:rsidRDefault="006B0743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B0743" w:rsidRPr="00933B73" w:rsidRDefault="006B0743" w:rsidP="00567C5A">
            <w:pPr>
              <w:rPr>
                <w:rFonts w:asciiTheme="minorHAnsi" w:eastAsiaTheme="minorEastAsia" w:hAnsiTheme="minorHAnsi"/>
              </w:rPr>
            </w:pPr>
          </w:p>
        </w:tc>
      </w:tr>
      <w:tr w:rsidR="006B0743" w:rsidRPr="00933B73" w:rsidTr="00523F44">
        <w:tc>
          <w:tcPr>
            <w:tcW w:w="3227" w:type="dxa"/>
            <w:vAlign w:val="bottom"/>
          </w:tcPr>
          <w:p w:rsidR="006B0743" w:rsidRPr="00933B73" w:rsidRDefault="006B0743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Courier New" w:hint="eastAsia"/>
                <w:color w:val="000000"/>
                <w:szCs w:val="20"/>
              </w:rPr>
              <w:t>납부금액</w:t>
            </w:r>
          </w:p>
        </w:tc>
        <w:tc>
          <w:tcPr>
            <w:tcW w:w="3827" w:type="dxa"/>
            <w:vAlign w:val="bottom"/>
          </w:tcPr>
          <w:p w:rsidR="006B0743" w:rsidRPr="00933B73" w:rsidRDefault="006B0743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6B0743">
              <w:rPr>
                <w:rFonts w:asciiTheme="minorHAnsi" w:eastAsiaTheme="minorEastAsia" w:hAnsiTheme="minorHAnsi" w:cs="Courier New"/>
                <w:color w:val="000000"/>
                <w:szCs w:val="20"/>
              </w:rPr>
              <w:t>PAYM_AMT</w:t>
            </w:r>
          </w:p>
        </w:tc>
        <w:tc>
          <w:tcPr>
            <w:tcW w:w="1843" w:type="dxa"/>
          </w:tcPr>
          <w:p w:rsidR="006B0743" w:rsidRDefault="006E3E32"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BIGINT</w:t>
            </w:r>
          </w:p>
        </w:tc>
        <w:tc>
          <w:tcPr>
            <w:tcW w:w="850" w:type="dxa"/>
            <w:vAlign w:val="bottom"/>
          </w:tcPr>
          <w:p w:rsidR="006B0743" w:rsidRPr="00933B73" w:rsidRDefault="006B0743">
            <w:pPr>
              <w:jc w:val="right"/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6B0743" w:rsidRPr="00933B73" w:rsidRDefault="006B0743" w:rsidP="006B0743">
            <w:pPr>
              <w:jc w:val="center"/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B0743" w:rsidRPr="00933B73" w:rsidRDefault="006B0743" w:rsidP="006B0743">
            <w:pPr>
              <w:jc w:val="center"/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B0743" w:rsidRPr="00933B73" w:rsidRDefault="006B0743" w:rsidP="006B0743">
            <w:pPr>
              <w:jc w:val="center"/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B0743" w:rsidRPr="00933B73" w:rsidRDefault="006B0743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B0743" w:rsidRPr="00933B73" w:rsidRDefault="006B0743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B0743" w:rsidRPr="00933B73" w:rsidTr="00523F44">
        <w:tc>
          <w:tcPr>
            <w:tcW w:w="3227" w:type="dxa"/>
            <w:vAlign w:val="bottom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최초등록자</w:t>
            </w:r>
          </w:p>
        </w:tc>
        <w:tc>
          <w:tcPr>
            <w:tcW w:w="3827" w:type="dxa"/>
            <w:vAlign w:val="bottom"/>
          </w:tcPr>
          <w:p w:rsidR="006B0743" w:rsidRPr="002E67AF" w:rsidRDefault="006B0743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REG_MBR_ID</w:t>
            </w:r>
          </w:p>
        </w:tc>
        <w:tc>
          <w:tcPr>
            <w:tcW w:w="1843" w:type="dxa"/>
          </w:tcPr>
          <w:p w:rsidR="006B0743" w:rsidRDefault="006B0743" w:rsidP="00523F44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6B0743" w:rsidRPr="00933B73" w:rsidRDefault="006B0743" w:rsidP="00523F44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</w:rPr>
            </w:pPr>
          </w:p>
        </w:tc>
      </w:tr>
      <w:tr w:rsidR="006B0743" w:rsidRPr="00933B73" w:rsidTr="00523F44">
        <w:tc>
          <w:tcPr>
            <w:tcW w:w="3227" w:type="dxa"/>
            <w:vAlign w:val="bottom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최초등록일시</w:t>
            </w:r>
          </w:p>
        </w:tc>
        <w:tc>
          <w:tcPr>
            <w:tcW w:w="3827" w:type="dxa"/>
            <w:vAlign w:val="bottom"/>
          </w:tcPr>
          <w:p w:rsidR="006B0743" w:rsidRPr="002E67AF" w:rsidRDefault="006B0743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6B0743" w:rsidRPr="00933B73" w:rsidRDefault="00EF1A22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6B0743" w:rsidRPr="00933B73" w:rsidRDefault="006B0743" w:rsidP="00523F44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</w:rPr>
            </w:pPr>
          </w:p>
        </w:tc>
      </w:tr>
      <w:tr w:rsidR="006B0743" w:rsidRPr="00933B73" w:rsidTr="006E52B3">
        <w:tc>
          <w:tcPr>
            <w:tcW w:w="3227" w:type="dxa"/>
            <w:vAlign w:val="bottom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최종수정자</w:t>
            </w:r>
          </w:p>
        </w:tc>
        <w:tc>
          <w:tcPr>
            <w:tcW w:w="3827" w:type="dxa"/>
            <w:vAlign w:val="bottom"/>
          </w:tcPr>
          <w:p w:rsidR="006B0743" w:rsidRPr="002E67AF" w:rsidRDefault="006B0743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MODF_MBR_ID</w:t>
            </w:r>
          </w:p>
        </w:tc>
        <w:tc>
          <w:tcPr>
            <w:tcW w:w="1843" w:type="dxa"/>
            <w:vAlign w:val="bottom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6B0743" w:rsidRPr="00933B73" w:rsidRDefault="006B0743" w:rsidP="00523F44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</w:rPr>
            </w:pPr>
          </w:p>
        </w:tc>
      </w:tr>
      <w:tr w:rsidR="006B0743" w:rsidRPr="00933B73" w:rsidTr="006E52B3">
        <w:tc>
          <w:tcPr>
            <w:tcW w:w="3227" w:type="dxa"/>
            <w:vAlign w:val="bottom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최종수정일시</w:t>
            </w:r>
          </w:p>
        </w:tc>
        <w:tc>
          <w:tcPr>
            <w:tcW w:w="3827" w:type="dxa"/>
            <w:vAlign w:val="bottom"/>
          </w:tcPr>
          <w:p w:rsidR="006B0743" w:rsidRPr="002E67AF" w:rsidRDefault="006B0743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MODF_DT</w:t>
            </w:r>
          </w:p>
        </w:tc>
        <w:tc>
          <w:tcPr>
            <w:tcW w:w="1843" w:type="dxa"/>
            <w:vAlign w:val="bottom"/>
          </w:tcPr>
          <w:p w:rsidR="006B0743" w:rsidRPr="00933B73" w:rsidRDefault="00EF1A22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6B0743" w:rsidRPr="00933B73" w:rsidRDefault="006B0743" w:rsidP="00523F44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Default="003F1D87" w:rsidP="003F1D87">
      <w:pPr>
        <w:rPr>
          <w:rFonts w:asciiTheme="minorHAnsi" w:eastAsiaTheme="minorEastAsia" w:hAnsiTheme="minorHAnsi"/>
        </w:rPr>
      </w:pPr>
    </w:p>
    <w:p w:rsidR="0094744C" w:rsidRDefault="0094744C" w:rsidP="003F1D87">
      <w:pPr>
        <w:rPr>
          <w:rFonts w:asciiTheme="minorHAnsi" w:eastAsiaTheme="minorEastAsia" w:hAnsiTheme="minorHAnsi"/>
        </w:rPr>
      </w:pPr>
    </w:p>
    <w:p w:rsidR="0094744C" w:rsidRDefault="0094744C" w:rsidP="003F1D87">
      <w:pPr>
        <w:rPr>
          <w:rFonts w:asciiTheme="minorHAnsi" w:eastAsiaTheme="minorEastAsia" w:hAnsiTheme="minorHAnsi"/>
        </w:rPr>
      </w:pPr>
    </w:p>
    <w:p w:rsidR="0094744C" w:rsidRDefault="0094744C" w:rsidP="003F1D87">
      <w:pPr>
        <w:rPr>
          <w:rFonts w:asciiTheme="minorHAnsi" w:eastAsiaTheme="minorEastAsia" w:hAnsiTheme="minorHAnsi"/>
        </w:rPr>
      </w:pPr>
    </w:p>
    <w:p w:rsidR="0094744C" w:rsidRDefault="0094744C" w:rsidP="003F1D87">
      <w:pPr>
        <w:rPr>
          <w:rFonts w:asciiTheme="minorHAnsi" w:eastAsiaTheme="minorEastAsia" w:hAnsiTheme="minorHAnsi"/>
        </w:rPr>
      </w:pPr>
    </w:p>
    <w:p w:rsidR="0094744C" w:rsidRDefault="0094744C" w:rsidP="003F1D87">
      <w:pPr>
        <w:rPr>
          <w:rFonts w:asciiTheme="minorHAnsi" w:eastAsiaTheme="minorEastAsia" w:hAnsiTheme="minorHAnsi"/>
        </w:rPr>
      </w:pPr>
    </w:p>
    <w:p w:rsidR="0094744C" w:rsidRPr="00933B73" w:rsidRDefault="0094744C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B0743" w:rsidRPr="00933B73" w:rsidTr="005B5FB1">
        <w:tc>
          <w:tcPr>
            <w:tcW w:w="4361" w:type="dxa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B0743" w:rsidRPr="00933B73" w:rsidRDefault="006B0743" w:rsidP="00523F4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6B0743" w:rsidRPr="00933B73" w:rsidTr="00523F44">
        <w:tc>
          <w:tcPr>
            <w:tcW w:w="4361" w:type="dxa"/>
          </w:tcPr>
          <w:p w:rsidR="006B0743" w:rsidRPr="00933B73" w:rsidRDefault="006B0743" w:rsidP="006B0743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</w:t>
            </w: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_TFEE_PAYM</w:t>
            </w:r>
          </w:p>
        </w:tc>
        <w:tc>
          <w:tcPr>
            <w:tcW w:w="7769" w:type="dxa"/>
            <w:vAlign w:val="bottom"/>
          </w:tcPr>
          <w:p w:rsidR="006B0743" w:rsidRPr="00933B73" w:rsidRDefault="006B0743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6B0743">
              <w:rPr>
                <w:rFonts w:asciiTheme="minorHAnsi" w:eastAsiaTheme="minorEastAsia" w:hAnsiTheme="minorHAnsi" w:cs="Courier New"/>
                <w:color w:val="000000"/>
                <w:szCs w:val="20"/>
              </w:rPr>
              <w:t>TFEE_PAYM_ID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, </w:t>
            </w:r>
            <w:r w:rsidRPr="002F1B1B">
              <w:rPr>
                <w:rFonts w:asciiTheme="minorHAnsi" w:eastAsiaTheme="minorEastAsia" w:hAnsiTheme="minorHAnsi" w:cs="굴림"/>
                <w:color w:val="000000"/>
                <w:szCs w:val="20"/>
              </w:rPr>
              <w:t>TFEE_ID</w:t>
            </w:r>
          </w:p>
        </w:tc>
        <w:tc>
          <w:tcPr>
            <w:tcW w:w="1525" w:type="dxa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6B0743" w:rsidRPr="00933B73" w:rsidRDefault="006B0743" w:rsidP="00523F4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Default="003F1D87" w:rsidP="003F1D87">
      <w:pPr>
        <w:rPr>
          <w:rFonts w:asciiTheme="minorHAnsi" w:eastAsiaTheme="minorEastAsia" w:hAnsiTheme="minorHAnsi"/>
        </w:rPr>
      </w:pPr>
    </w:p>
    <w:p w:rsidR="00523F44" w:rsidRPr="00933B73" w:rsidRDefault="00523F44" w:rsidP="00523F44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br w:type="page"/>
      </w:r>
    </w:p>
    <w:p w:rsidR="008666FF" w:rsidRPr="00933B73" w:rsidRDefault="00523F44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7" w:name="_Toc529183350"/>
      <w:r>
        <w:rPr>
          <w:rFonts w:asciiTheme="minorHAnsi" w:eastAsiaTheme="minorEastAsia" w:hAnsiTheme="minorHAnsi" w:hint="eastAsia"/>
        </w:rPr>
        <w:lastRenderedPageBreak/>
        <w:t>RECHR_SBJT_EXE</w:t>
      </w:r>
      <w:bookmarkEnd w:id="17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523F44" w:rsidRPr="00933B73" w:rsidTr="005B5FB1">
        <w:tc>
          <w:tcPr>
            <w:tcW w:w="1668" w:type="dxa"/>
            <w:shd w:val="clear" w:color="auto" w:fill="C2D69B"/>
          </w:tcPr>
          <w:p w:rsidR="00523F44" w:rsidRPr="00933B73" w:rsidRDefault="00523F44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523F44" w:rsidRPr="00933B73" w:rsidRDefault="00523F44" w:rsidP="00523F4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523F44" w:rsidRPr="00933B73" w:rsidRDefault="00523F44" w:rsidP="00523F4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523F44" w:rsidRPr="00933B73" w:rsidTr="001B1064">
        <w:tc>
          <w:tcPr>
            <w:tcW w:w="1668" w:type="dxa"/>
            <w:shd w:val="clear" w:color="auto" w:fill="C2D69B"/>
            <w:vAlign w:val="center"/>
          </w:tcPr>
          <w:p w:rsidR="00523F44" w:rsidRPr="00933B73" w:rsidRDefault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523F44" w:rsidRPr="00933B73" w:rsidRDefault="00122319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연구과제수행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523F44" w:rsidRPr="00933B73" w:rsidRDefault="00523F44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RECHR_SBJT_EXE</w:t>
            </w:r>
          </w:p>
        </w:tc>
      </w:tr>
      <w:tr w:rsidR="00523F44" w:rsidRPr="00933B73" w:rsidTr="005B5FB1">
        <w:tc>
          <w:tcPr>
            <w:tcW w:w="1668" w:type="dxa"/>
            <w:shd w:val="clear" w:color="auto" w:fill="C2D69B"/>
          </w:tcPr>
          <w:p w:rsidR="00523F44" w:rsidRPr="00933B73" w:rsidRDefault="00523F44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523F44" w:rsidRPr="00933B73" w:rsidRDefault="00523F44" w:rsidP="00523F44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523F44" w:rsidRPr="00933B73" w:rsidRDefault="00523F44" w:rsidP="00523F4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523F44" w:rsidRPr="00933B73" w:rsidTr="005B5FB1">
        <w:tc>
          <w:tcPr>
            <w:tcW w:w="1668" w:type="dxa"/>
            <w:shd w:val="clear" w:color="auto" w:fill="C2D69B"/>
          </w:tcPr>
          <w:p w:rsidR="00523F44" w:rsidRPr="00933B73" w:rsidRDefault="00523F44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523F44" w:rsidRPr="00933B73" w:rsidRDefault="00523F44" w:rsidP="00523F4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102</w:t>
            </w:r>
            <w:r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523F44" w:rsidRPr="00933B73" w:rsidRDefault="00523F44" w:rsidP="00523F4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523F44" w:rsidRPr="00933B73" w:rsidTr="00523F44">
        <w:tc>
          <w:tcPr>
            <w:tcW w:w="32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연구원ID</w:t>
            </w:r>
          </w:p>
        </w:tc>
        <w:tc>
          <w:tcPr>
            <w:tcW w:w="38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523F44">
              <w:rPr>
                <w:rFonts w:asciiTheme="minorHAnsi" w:eastAsiaTheme="minorEastAsia" w:hAnsiTheme="minorHAnsi" w:cs="굴림"/>
                <w:color w:val="000000"/>
                <w:szCs w:val="20"/>
              </w:rPr>
              <w:t>RECHR_ID</w:t>
            </w:r>
          </w:p>
        </w:tc>
        <w:tc>
          <w:tcPr>
            <w:tcW w:w="1843" w:type="dxa"/>
          </w:tcPr>
          <w:p w:rsidR="00523F44" w:rsidRDefault="00523F44">
            <w:r w:rsidRPr="002E46B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523F44" w:rsidRPr="00933B73" w:rsidRDefault="00523F4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23F44" w:rsidRPr="00933B73" w:rsidRDefault="00523F4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523F44" w:rsidRPr="00933B73" w:rsidTr="00523F44">
        <w:tc>
          <w:tcPr>
            <w:tcW w:w="32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기관</w:t>
            </w:r>
            <w:r w:rsidR="005818FB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_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ID</w:t>
            </w:r>
          </w:p>
        </w:tc>
        <w:tc>
          <w:tcPr>
            <w:tcW w:w="38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523F44">
              <w:rPr>
                <w:rFonts w:asciiTheme="minorHAnsi" w:eastAsiaTheme="minorEastAsia" w:hAnsiTheme="minorHAnsi" w:cs="굴림"/>
                <w:color w:val="000000"/>
                <w:szCs w:val="20"/>
              </w:rPr>
              <w:t>ORGN_ID</w:t>
            </w:r>
          </w:p>
        </w:tc>
        <w:tc>
          <w:tcPr>
            <w:tcW w:w="1843" w:type="dxa"/>
          </w:tcPr>
          <w:p w:rsidR="00523F44" w:rsidRDefault="00523F44">
            <w:r w:rsidRPr="002E46B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523F44" w:rsidRPr="00933B73" w:rsidRDefault="00523F4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23F44" w:rsidRPr="00933B73" w:rsidRDefault="00523F4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523F44" w:rsidRPr="00933B73" w:rsidTr="00523F44">
        <w:tc>
          <w:tcPr>
            <w:tcW w:w="32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과제ID</w:t>
            </w:r>
          </w:p>
        </w:tc>
        <w:tc>
          <w:tcPr>
            <w:tcW w:w="38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523F44">
              <w:rPr>
                <w:rFonts w:asciiTheme="minorHAnsi" w:eastAsiaTheme="minorEastAsia" w:hAnsiTheme="minorHAnsi" w:cs="굴림"/>
                <w:color w:val="000000"/>
                <w:szCs w:val="20"/>
              </w:rPr>
              <w:t>SBJT_ID</w:t>
            </w:r>
          </w:p>
        </w:tc>
        <w:tc>
          <w:tcPr>
            <w:tcW w:w="1843" w:type="dxa"/>
          </w:tcPr>
          <w:p w:rsidR="00523F44" w:rsidRDefault="00523F44">
            <w:r w:rsidRPr="002E46B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523F44" w:rsidRPr="00933B73" w:rsidRDefault="00523F4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23F44" w:rsidRPr="00933B73" w:rsidRDefault="00523F4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523F44" w:rsidRPr="00933B73" w:rsidTr="00523F44">
        <w:tc>
          <w:tcPr>
            <w:tcW w:w="32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참여시작일</w:t>
            </w:r>
          </w:p>
        </w:tc>
        <w:tc>
          <w:tcPr>
            <w:tcW w:w="38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523F44">
              <w:rPr>
                <w:rFonts w:asciiTheme="minorHAnsi" w:eastAsiaTheme="minorEastAsia" w:hAnsiTheme="minorHAnsi" w:cs="굴림"/>
                <w:color w:val="000000"/>
                <w:szCs w:val="20"/>
              </w:rPr>
              <w:t>EXE_STR_DT</w:t>
            </w:r>
          </w:p>
        </w:tc>
        <w:tc>
          <w:tcPr>
            <w:tcW w:w="1843" w:type="dxa"/>
          </w:tcPr>
          <w:p w:rsidR="00523F44" w:rsidRDefault="00523F44">
            <w:r w:rsidRPr="002E46B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523F44" w:rsidRPr="00933B73" w:rsidRDefault="00523F4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10</w:t>
            </w:r>
          </w:p>
        </w:tc>
        <w:tc>
          <w:tcPr>
            <w:tcW w:w="794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23F44" w:rsidRPr="00933B73" w:rsidRDefault="00523F4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523F44" w:rsidRPr="00933B73" w:rsidTr="00523F44">
        <w:tc>
          <w:tcPr>
            <w:tcW w:w="32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참여종료일</w:t>
            </w:r>
          </w:p>
        </w:tc>
        <w:tc>
          <w:tcPr>
            <w:tcW w:w="38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523F44">
              <w:rPr>
                <w:rFonts w:asciiTheme="minorHAnsi" w:eastAsiaTheme="minorEastAsia" w:hAnsiTheme="minorHAnsi" w:cs="굴림"/>
                <w:color w:val="000000"/>
                <w:szCs w:val="20"/>
              </w:rPr>
              <w:t>EXE_END_DT</w:t>
            </w:r>
          </w:p>
        </w:tc>
        <w:tc>
          <w:tcPr>
            <w:tcW w:w="1843" w:type="dxa"/>
          </w:tcPr>
          <w:p w:rsidR="00523F44" w:rsidRDefault="00523F44">
            <w:r w:rsidRPr="002E46B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523F44" w:rsidRPr="00933B73" w:rsidRDefault="00523F4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10</w:t>
            </w:r>
          </w:p>
        </w:tc>
        <w:tc>
          <w:tcPr>
            <w:tcW w:w="794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23F44" w:rsidRPr="00933B73" w:rsidRDefault="00523F4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523F44" w:rsidRPr="00933B73" w:rsidTr="00523F44">
        <w:tc>
          <w:tcPr>
            <w:tcW w:w="32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내외부구분코드</w:t>
            </w:r>
          </w:p>
        </w:tc>
        <w:tc>
          <w:tcPr>
            <w:tcW w:w="38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523F44">
              <w:rPr>
                <w:rFonts w:asciiTheme="minorHAnsi" w:eastAsiaTheme="minorEastAsia" w:hAnsiTheme="minorHAnsi" w:cs="굴림"/>
                <w:color w:val="000000"/>
                <w:szCs w:val="20"/>
              </w:rPr>
              <w:t>IO_SE_CD</w:t>
            </w:r>
          </w:p>
        </w:tc>
        <w:tc>
          <w:tcPr>
            <w:tcW w:w="1843" w:type="dxa"/>
          </w:tcPr>
          <w:p w:rsidR="00523F44" w:rsidRDefault="00523F44">
            <w:r w:rsidRPr="002E46B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523F44" w:rsidRPr="00933B73" w:rsidRDefault="00523F4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23F44" w:rsidRPr="00933B73" w:rsidRDefault="00523F4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523F44" w:rsidRPr="00933B73" w:rsidTr="00523F44">
        <w:tc>
          <w:tcPr>
            <w:tcW w:w="32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수행역할구분코드</w:t>
            </w:r>
          </w:p>
        </w:tc>
        <w:tc>
          <w:tcPr>
            <w:tcW w:w="38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523F44">
              <w:rPr>
                <w:rFonts w:asciiTheme="minorHAnsi" w:eastAsiaTheme="minorEastAsia" w:hAnsiTheme="minorHAnsi" w:cs="굴림"/>
                <w:color w:val="000000"/>
                <w:szCs w:val="20"/>
              </w:rPr>
              <w:t>EXERL_SE_CD</w:t>
            </w:r>
          </w:p>
        </w:tc>
        <w:tc>
          <w:tcPr>
            <w:tcW w:w="1843" w:type="dxa"/>
          </w:tcPr>
          <w:p w:rsidR="00523F44" w:rsidRDefault="00523F44">
            <w:r w:rsidRPr="002E46B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523F44" w:rsidRPr="00933B73" w:rsidRDefault="00523F4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23F44" w:rsidRPr="00933B73" w:rsidRDefault="00523F4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523F44" w:rsidRPr="00933B73" w:rsidTr="00523F44">
        <w:tc>
          <w:tcPr>
            <w:tcW w:w="32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참여율</w:t>
            </w:r>
          </w:p>
        </w:tc>
        <w:tc>
          <w:tcPr>
            <w:tcW w:w="38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523F44">
              <w:rPr>
                <w:rFonts w:asciiTheme="minorHAnsi" w:eastAsiaTheme="minorEastAsia" w:hAnsiTheme="minorHAnsi" w:cs="굴림"/>
                <w:color w:val="000000"/>
                <w:szCs w:val="20"/>
              </w:rPr>
              <w:t>PTCPRT</w:t>
            </w:r>
          </w:p>
        </w:tc>
        <w:tc>
          <w:tcPr>
            <w:tcW w:w="1843" w:type="dxa"/>
          </w:tcPr>
          <w:p w:rsidR="00523F44" w:rsidRDefault="00523F44"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SHORT</w:t>
            </w:r>
          </w:p>
        </w:tc>
        <w:tc>
          <w:tcPr>
            <w:tcW w:w="850" w:type="dxa"/>
            <w:vAlign w:val="bottom"/>
          </w:tcPr>
          <w:p w:rsidR="00523F44" w:rsidRPr="00933B73" w:rsidRDefault="00523F4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23F44" w:rsidRPr="00933B73" w:rsidRDefault="00523F4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523F44" w:rsidRPr="00933B73" w:rsidTr="00523F44">
        <w:tc>
          <w:tcPr>
            <w:tcW w:w="32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전체참여율</w:t>
            </w:r>
          </w:p>
        </w:tc>
        <w:tc>
          <w:tcPr>
            <w:tcW w:w="38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523F44">
              <w:rPr>
                <w:rFonts w:asciiTheme="minorHAnsi" w:eastAsiaTheme="minorEastAsia" w:hAnsiTheme="minorHAnsi" w:cs="굴림"/>
                <w:color w:val="000000"/>
                <w:szCs w:val="20"/>
              </w:rPr>
              <w:t>TOTAL_PTCPRT</w:t>
            </w:r>
          </w:p>
        </w:tc>
        <w:tc>
          <w:tcPr>
            <w:tcW w:w="1843" w:type="dxa"/>
          </w:tcPr>
          <w:p w:rsidR="00523F44" w:rsidRDefault="00523F44"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SHORT</w:t>
            </w:r>
          </w:p>
        </w:tc>
        <w:tc>
          <w:tcPr>
            <w:tcW w:w="850" w:type="dxa"/>
            <w:vAlign w:val="bottom"/>
          </w:tcPr>
          <w:p w:rsidR="00523F44" w:rsidRPr="00933B73" w:rsidRDefault="00523F4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23F44" w:rsidRPr="00933B73" w:rsidRDefault="00523F4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523F44" w:rsidRPr="00933B73" w:rsidTr="00523F44">
        <w:tc>
          <w:tcPr>
            <w:tcW w:w="32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참여과제수</w:t>
            </w:r>
          </w:p>
        </w:tc>
        <w:tc>
          <w:tcPr>
            <w:tcW w:w="38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523F44">
              <w:rPr>
                <w:rFonts w:asciiTheme="minorHAnsi" w:eastAsiaTheme="minorEastAsia" w:hAnsiTheme="minorHAnsi" w:cs="굴림"/>
                <w:color w:val="000000"/>
                <w:szCs w:val="20"/>
              </w:rPr>
              <w:t>SBJT_EXEN</w:t>
            </w:r>
          </w:p>
        </w:tc>
        <w:tc>
          <w:tcPr>
            <w:tcW w:w="1843" w:type="dxa"/>
          </w:tcPr>
          <w:p w:rsidR="00523F44" w:rsidRDefault="00523F44"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SHORT</w:t>
            </w:r>
          </w:p>
        </w:tc>
        <w:tc>
          <w:tcPr>
            <w:tcW w:w="850" w:type="dxa"/>
            <w:vAlign w:val="bottom"/>
          </w:tcPr>
          <w:p w:rsidR="00523F44" w:rsidRPr="00933B73" w:rsidRDefault="00523F4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23F44" w:rsidRPr="00933B73" w:rsidRDefault="00523F4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523F44" w:rsidRPr="00933B73" w:rsidTr="00523F44">
        <w:tc>
          <w:tcPr>
            <w:tcW w:w="32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담당역활명</w:t>
            </w:r>
          </w:p>
        </w:tc>
        <w:tc>
          <w:tcPr>
            <w:tcW w:w="3827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523F44">
              <w:rPr>
                <w:rFonts w:asciiTheme="minorHAnsi" w:eastAsiaTheme="minorEastAsia" w:hAnsiTheme="minorHAnsi" w:cs="굴림"/>
                <w:color w:val="000000"/>
                <w:szCs w:val="20"/>
              </w:rPr>
              <w:t>CHRGRL_NM</w:t>
            </w:r>
          </w:p>
        </w:tc>
        <w:tc>
          <w:tcPr>
            <w:tcW w:w="1843" w:type="dxa"/>
          </w:tcPr>
          <w:p w:rsidR="00523F44" w:rsidRDefault="00523F44">
            <w:r w:rsidRPr="002E46B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523F44" w:rsidRPr="00933B73" w:rsidRDefault="00523F4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30</w:t>
            </w:r>
          </w:p>
        </w:tc>
        <w:tc>
          <w:tcPr>
            <w:tcW w:w="794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523F44" w:rsidRPr="00933B73" w:rsidRDefault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23F44" w:rsidRPr="00933B73" w:rsidRDefault="00523F4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523F44" w:rsidRPr="00933B73" w:rsidTr="00523F44">
        <w:tc>
          <w:tcPr>
            <w:tcW w:w="3227" w:type="dxa"/>
            <w:vAlign w:val="bottom"/>
          </w:tcPr>
          <w:p w:rsidR="00523F44" w:rsidRPr="00933B73" w:rsidRDefault="00523F44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최초등록자</w:t>
            </w:r>
          </w:p>
        </w:tc>
        <w:tc>
          <w:tcPr>
            <w:tcW w:w="3827" w:type="dxa"/>
            <w:vAlign w:val="bottom"/>
          </w:tcPr>
          <w:p w:rsidR="00523F44" w:rsidRPr="002E67AF" w:rsidRDefault="00523F44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REG_MBR_ID</w:t>
            </w:r>
          </w:p>
        </w:tc>
        <w:tc>
          <w:tcPr>
            <w:tcW w:w="1843" w:type="dxa"/>
          </w:tcPr>
          <w:p w:rsidR="00523F44" w:rsidRDefault="00523F44" w:rsidP="00523F44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523F44" w:rsidRPr="00933B73" w:rsidRDefault="00523F44" w:rsidP="00523F44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523F44" w:rsidRPr="00933B73" w:rsidRDefault="00523F44" w:rsidP="00523F44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523F44" w:rsidRPr="00933B73" w:rsidRDefault="00523F44" w:rsidP="00523F44">
            <w:pPr>
              <w:rPr>
                <w:rFonts w:asciiTheme="minorHAnsi" w:eastAsiaTheme="minorEastAsia" w:hAnsiTheme="minorHAnsi"/>
              </w:rPr>
            </w:pPr>
          </w:p>
        </w:tc>
      </w:tr>
      <w:tr w:rsidR="00523F44" w:rsidRPr="00933B73" w:rsidTr="00523F44">
        <w:tc>
          <w:tcPr>
            <w:tcW w:w="3227" w:type="dxa"/>
            <w:vAlign w:val="bottom"/>
          </w:tcPr>
          <w:p w:rsidR="00523F44" w:rsidRPr="00933B73" w:rsidRDefault="00523F44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최초등록일시</w:t>
            </w:r>
          </w:p>
        </w:tc>
        <w:tc>
          <w:tcPr>
            <w:tcW w:w="3827" w:type="dxa"/>
            <w:vAlign w:val="bottom"/>
          </w:tcPr>
          <w:p w:rsidR="00523F44" w:rsidRPr="002E67AF" w:rsidRDefault="00523F44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523F44" w:rsidRPr="00933B73" w:rsidRDefault="00EF1A22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523F44" w:rsidRPr="00933B73" w:rsidRDefault="00523F44" w:rsidP="00523F44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523F44" w:rsidRPr="00933B73" w:rsidRDefault="00523F44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</w:tcPr>
          <w:p w:rsidR="00523F44" w:rsidRPr="00933B73" w:rsidRDefault="00523F44" w:rsidP="00523F44">
            <w:pPr>
              <w:rPr>
                <w:rFonts w:asciiTheme="minorHAnsi" w:eastAsiaTheme="minorEastAsia" w:hAnsiTheme="minorHAnsi"/>
              </w:rPr>
            </w:pPr>
          </w:p>
        </w:tc>
      </w:tr>
      <w:tr w:rsidR="00523F44" w:rsidRPr="00933B73" w:rsidTr="006E52B3">
        <w:tc>
          <w:tcPr>
            <w:tcW w:w="3227" w:type="dxa"/>
            <w:vAlign w:val="bottom"/>
          </w:tcPr>
          <w:p w:rsidR="00523F44" w:rsidRPr="00933B73" w:rsidRDefault="00523F44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최종수정자</w:t>
            </w:r>
          </w:p>
        </w:tc>
        <w:tc>
          <w:tcPr>
            <w:tcW w:w="3827" w:type="dxa"/>
            <w:vAlign w:val="bottom"/>
          </w:tcPr>
          <w:p w:rsidR="00523F44" w:rsidRPr="002E67AF" w:rsidRDefault="00523F44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MODF_MBR_ID</w:t>
            </w:r>
          </w:p>
        </w:tc>
        <w:tc>
          <w:tcPr>
            <w:tcW w:w="1843" w:type="dxa"/>
            <w:vAlign w:val="bottom"/>
          </w:tcPr>
          <w:p w:rsidR="00523F44" w:rsidRPr="00933B73" w:rsidRDefault="00523F44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523F44" w:rsidRPr="00933B73" w:rsidRDefault="00523F44" w:rsidP="00523F44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523F44" w:rsidRPr="00933B73" w:rsidRDefault="00523F44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23F44" w:rsidRPr="00933B73" w:rsidRDefault="00523F44" w:rsidP="00523F44">
            <w:pPr>
              <w:rPr>
                <w:rFonts w:asciiTheme="minorHAnsi" w:eastAsiaTheme="minorEastAsia" w:hAnsiTheme="minorHAnsi"/>
              </w:rPr>
            </w:pPr>
          </w:p>
        </w:tc>
      </w:tr>
      <w:tr w:rsidR="00523F44" w:rsidRPr="00933B73" w:rsidTr="006E52B3">
        <w:tc>
          <w:tcPr>
            <w:tcW w:w="3227" w:type="dxa"/>
            <w:vAlign w:val="bottom"/>
          </w:tcPr>
          <w:p w:rsidR="00523F44" w:rsidRPr="00933B73" w:rsidRDefault="00523F44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최종수정일시</w:t>
            </w:r>
          </w:p>
        </w:tc>
        <w:tc>
          <w:tcPr>
            <w:tcW w:w="3827" w:type="dxa"/>
            <w:vAlign w:val="bottom"/>
          </w:tcPr>
          <w:p w:rsidR="00523F44" w:rsidRPr="002E67AF" w:rsidRDefault="00523F44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MODF_DT</w:t>
            </w:r>
          </w:p>
        </w:tc>
        <w:tc>
          <w:tcPr>
            <w:tcW w:w="1843" w:type="dxa"/>
            <w:vAlign w:val="bottom"/>
          </w:tcPr>
          <w:p w:rsidR="00523F44" w:rsidRPr="00933B73" w:rsidRDefault="00EF1A22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523F44" w:rsidRPr="00933B73" w:rsidRDefault="00523F44" w:rsidP="00523F44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523F44" w:rsidRPr="00933B73" w:rsidRDefault="00523F44" w:rsidP="00523F4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23F44" w:rsidRPr="00933B73" w:rsidRDefault="00523F44" w:rsidP="00523F44">
            <w:pPr>
              <w:rPr>
                <w:rFonts w:asciiTheme="minorHAnsi" w:eastAsiaTheme="minorEastAsia" w:hAnsiTheme="minorHAnsi"/>
              </w:rPr>
            </w:pPr>
          </w:p>
        </w:tc>
      </w:tr>
    </w:tbl>
    <w:tbl>
      <w:tblPr>
        <w:tblpPr w:leftFromText="142" w:rightFromText="142" w:vertAnchor="text" w:horzAnchor="margin" w:tblpY="76"/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122319" w:rsidRPr="00933B73" w:rsidTr="00122319">
        <w:tc>
          <w:tcPr>
            <w:tcW w:w="15276" w:type="dxa"/>
            <w:gridSpan w:val="4"/>
            <w:shd w:val="clear" w:color="auto" w:fill="C2D69B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Foreign Key 정의</w:t>
            </w:r>
          </w:p>
        </w:tc>
      </w:tr>
      <w:tr w:rsidR="00122319" w:rsidRPr="00933B73" w:rsidTr="00122319">
        <w:tc>
          <w:tcPr>
            <w:tcW w:w="4361" w:type="dxa"/>
            <w:tcBorders>
              <w:bottom w:val="single" w:sz="4" w:space="0" w:color="auto"/>
            </w:tcBorders>
            <w:shd w:val="clear" w:color="auto" w:fill="D6E3BC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D6E3BC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6E3BC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D6E3BC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122319" w:rsidRPr="00933B73" w:rsidTr="00122319">
        <w:tc>
          <w:tcPr>
            <w:tcW w:w="4361" w:type="dxa"/>
            <w:shd w:val="clear" w:color="auto" w:fill="auto"/>
          </w:tcPr>
          <w:p w:rsidR="00122319" w:rsidRPr="00933B73" w:rsidRDefault="00122319" w:rsidP="0012231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  <w:shd w:val="clear" w:color="auto" w:fill="auto"/>
          </w:tcPr>
          <w:p w:rsidR="00122319" w:rsidRPr="00933B73" w:rsidRDefault="00122319" w:rsidP="0012231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  <w:shd w:val="clear" w:color="auto" w:fill="auto"/>
          </w:tcPr>
          <w:p w:rsidR="00122319" w:rsidRPr="00933B73" w:rsidRDefault="00122319" w:rsidP="0012231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  <w:shd w:val="clear" w:color="auto" w:fill="auto"/>
          </w:tcPr>
          <w:p w:rsidR="00122319" w:rsidRPr="00933B73" w:rsidRDefault="00122319" w:rsidP="0012231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122319" w:rsidRDefault="00122319">
      <w:pPr>
        <w:rPr>
          <w:rFonts w:asciiTheme="minorHAnsi" w:eastAsiaTheme="minorEastAsia" w:hAnsiTheme="minorHAnsi"/>
        </w:rPr>
      </w:pPr>
    </w:p>
    <w:tbl>
      <w:tblPr>
        <w:tblpPr w:leftFromText="142" w:rightFromText="142" w:vertAnchor="text" w:horzAnchor="margin" w:tblpY="36"/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122319" w:rsidRPr="00933B73" w:rsidTr="00122319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122319" w:rsidRPr="00933B73" w:rsidTr="00122319">
        <w:tc>
          <w:tcPr>
            <w:tcW w:w="4361" w:type="dxa"/>
            <w:shd w:val="clear" w:color="auto" w:fill="EAF1DD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122319" w:rsidRPr="00933B73" w:rsidTr="0009254B">
        <w:tc>
          <w:tcPr>
            <w:tcW w:w="4361" w:type="dxa"/>
          </w:tcPr>
          <w:p w:rsidR="00122319" w:rsidRPr="00933B73" w:rsidRDefault="00122319" w:rsidP="0012231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RECHR_SBJT_EXE</w:t>
            </w:r>
          </w:p>
        </w:tc>
        <w:tc>
          <w:tcPr>
            <w:tcW w:w="7769" w:type="dxa"/>
            <w:vAlign w:val="bottom"/>
          </w:tcPr>
          <w:p w:rsidR="00122319" w:rsidRPr="00933B73" w:rsidRDefault="00122319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523F44">
              <w:rPr>
                <w:rFonts w:asciiTheme="minorHAnsi" w:eastAsiaTheme="minorEastAsia" w:hAnsiTheme="minorHAnsi" w:cs="굴림"/>
                <w:color w:val="000000"/>
                <w:szCs w:val="20"/>
              </w:rPr>
              <w:t>RECHR_ID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,</w:t>
            </w:r>
            <w:r w:rsidRPr="00523F44">
              <w:rPr>
                <w:rFonts w:asciiTheme="minorHAnsi" w:eastAsiaTheme="minorEastAsia" w:hAnsiTheme="minorHAnsi" w:cs="굴림"/>
                <w:color w:val="000000"/>
                <w:szCs w:val="20"/>
              </w:rPr>
              <w:t xml:space="preserve"> ORGN_ID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,</w:t>
            </w:r>
            <w:r w:rsidRPr="00523F44">
              <w:rPr>
                <w:rFonts w:asciiTheme="minorHAnsi" w:eastAsiaTheme="minorEastAsia" w:hAnsiTheme="minorHAnsi" w:cs="굴림"/>
                <w:color w:val="000000"/>
                <w:szCs w:val="20"/>
              </w:rPr>
              <w:t xml:space="preserve"> SBJT_ID</w:t>
            </w:r>
          </w:p>
        </w:tc>
        <w:tc>
          <w:tcPr>
            <w:tcW w:w="1525" w:type="dxa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122319" w:rsidRDefault="00122319">
      <w:pPr>
        <w:rPr>
          <w:rFonts w:asciiTheme="minorHAnsi" w:eastAsiaTheme="minorEastAsia" w:hAnsiTheme="minorHAnsi"/>
        </w:rPr>
      </w:pPr>
    </w:p>
    <w:p w:rsidR="00122319" w:rsidRDefault="00122319">
      <w:pPr>
        <w:rPr>
          <w:rFonts w:asciiTheme="minorHAnsi" w:eastAsiaTheme="minorEastAsia" w:hAnsiTheme="minorHAnsi"/>
        </w:rPr>
      </w:pPr>
    </w:p>
    <w:p w:rsidR="00122319" w:rsidRDefault="00122319">
      <w:pPr>
        <w:rPr>
          <w:rFonts w:asciiTheme="minorHAnsi" w:eastAsiaTheme="minorEastAsia" w:hAnsiTheme="minorHAnsi"/>
        </w:rPr>
      </w:pPr>
    </w:p>
    <w:p w:rsidR="00122319" w:rsidRDefault="00122319">
      <w:pPr>
        <w:rPr>
          <w:rFonts w:asciiTheme="minorHAnsi" w:eastAsiaTheme="minorEastAsia" w:hAnsiTheme="minorHAnsi"/>
        </w:rPr>
      </w:pPr>
    </w:p>
    <w:p w:rsidR="00122319" w:rsidRDefault="00122319">
      <w:pPr>
        <w:rPr>
          <w:rFonts w:asciiTheme="minorHAnsi" w:eastAsiaTheme="minorEastAsia" w:hAnsiTheme="minorHAnsi"/>
        </w:rPr>
      </w:pPr>
    </w:p>
    <w:p w:rsidR="00122319" w:rsidRDefault="00122319">
      <w:pPr>
        <w:rPr>
          <w:rFonts w:asciiTheme="minorHAnsi" w:eastAsiaTheme="minorEastAsia" w:hAnsiTheme="minorHAnsi"/>
        </w:rPr>
      </w:pPr>
    </w:p>
    <w:p w:rsidR="00122319" w:rsidRDefault="00122319">
      <w:pPr>
        <w:rPr>
          <w:rFonts w:asciiTheme="minorHAnsi" w:eastAsiaTheme="minorEastAsia" w:hAnsiTheme="minorHAnsi"/>
        </w:rPr>
      </w:pPr>
    </w:p>
    <w:p w:rsidR="00122319" w:rsidRDefault="00122319">
      <w:pPr>
        <w:rPr>
          <w:rFonts w:asciiTheme="minorHAnsi" w:eastAsiaTheme="minorEastAsia" w:hAnsiTheme="minorHAnsi"/>
        </w:rPr>
      </w:pPr>
    </w:p>
    <w:p w:rsidR="00122319" w:rsidRDefault="00122319">
      <w:pPr>
        <w:rPr>
          <w:rFonts w:asciiTheme="minorHAnsi" w:eastAsiaTheme="minorEastAsia" w:hAnsiTheme="minorHAnsi"/>
        </w:rPr>
      </w:pPr>
    </w:p>
    <w:p w:rsidR="00122319" w:rsidRDefault="00122319">
      <w:pPr>
        <w:rPr>
          <w:rFonts w:asciiTheme="minorHAnsi" w:eastAsiaTheme="minorEastAsia" w:hAnsiTheme="minorHAnsi"/>
        </w:rPr>
      </w:pPr>
    </w:p>
    <w:p w:rsidR="00122319" w:rsidRDefault="00122319">
      <w:pPr>
        <w:rPr>
          <w:rFonts w:asciiTheme="minorHAnsi" w:eastAsiaTheme="minorEastAsia" w:hAnsiTheme="minorHAnsi"/>
        </w:rPr>
      </w:pPr>
    </w:p>
    <w:p w:rsidR="00122319" w:rsidRPr="00933B73" w:rsidRDefault="00122319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3F1D87" w:rsidRPr="00933B73" w:rsidRDefault="00122319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8" w:name="_Toc529183351"/>
      <w:r>
        <w:rPr>
          <w:rFonts w:asciiTheme="minorHAnsi" w:eastAsiaTheme="minorEastAsia" w:hAnsiTheme="minorHAnsi" w:hint="eastAsia"/>
        </w:rPr>
        <w:lastRenderedPageBreak/>
        <w:t>RECHR</w:t>
      </w:r>
      <w:bookmarkEnd w:id="18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122319" w:rsidRPr="00933B73" w:rsidTr="005B5FB1">
        <w:tc>
          <w:tcPr>
            <w:tcW w:w="1668" w:type="dxa"/>
            <w:shd w:val="clear" w:color="auto" w:fill="C2D69B"/>
          </w:tcPr>
          <w:p w:rsidR="00122319" w:rsidRPr="00933B73" w:rsidRDefault="0012231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122319" w:rsidRPr="00933B73" w:rsidRDefault="00122319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122319" w:rsidRPr="00933B73" w:rsidRDefault="00122319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122319" w:rsidRPr="00933B73" w:rsidTr="001B1064">
        <w:tc>
          <w:tcPr>
            <w:tcW w:w="1668" w:type="dxa"/>
            <w:shd w:val="clear" w:color="auto" w:fill="C2D69B"/>
            <w:vAlign w:val="center"/>
          </w:tcPr>
          <w:p w:rsidR="00122319" w:rsidRPr="00933B73" w:rsidRDefault="0012231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122319" w:rsidRPr="00933B73" w:rsidRDefault="00122319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연구과제수행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122319" w:rsidRPr="00933B73" w:rsidRDefault="00122319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RECHR_SBJT_EXE</w:t>
            </w:r>
          </w:p>
        </w:tc>
      </w:tr>
      <w:tr w:rsidR="00122319" w:rsidRPr="00933B73" w:rsidTr="005B5FB1">
        <w:tc>
          <w:tcPr>
            <w:tcW w:w="1668" w:type="dxa"/>
            <w:shd w:val="clear" w:color="auto" w:fill="C2D69B"/>
          </w:tcPr>
          <w:p w:rsidR="00122319" w:rsidRPr="00933B73" w:rsidRDefault="0012231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122319" w:rsidRPr="00933B73" w:rsidRDefault="00122319" w:rsidP="0009254B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122319" w:rsidRPr="00933B73" w:rsidRDefault="00122319" w:rsidP="0009254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122319" w:rsidRPr="00933B73" w:rsidTr="005B5FB1">
        <w:tc>
          <w:tcPr>
            <w:tcW w:w="1668" w:type="dxa"/>
            <w:shd w:val="clear" w:color="auto" w:fill="C2D69B"/>
          </w:tcPr>
          <w:p w:rsidR="00122319" w:rsidRPr="00933B73" w:rsidRDefault="0012231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122319" w:rsidRPr="00933B73" w:rsidRDefault="00EF1A22" w:rsidP="0047305E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7</w:t>
            </w:r>
            <w:r w:rsidR="0047305E">
              <w:rPr>
                <w:rFonts w:asciiTheme="minorHAnsi" w:eastAsiaTheme="minorEastAsia" w:hAnsiTheme="minorHAnsi" w:hint="eastAsia"/>
              </w:rPr>
              <w:t>55</w:t>
            </w:r>
            <w:r w:rsidR="00122319"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122319" w:rsidRPr="00933B73" w:rsidRDefault="00122319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122319" w:rsidRPr="00933B73" w:rsidTr="0009254B">
        <w:tc>
          <w:tcPr>
            <w:tcW w:w="32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연구원ID</w:t>
            </w:r>
          </w:p>
        </w:tc>
        <w:tc>
          <w:tcPr>
            <w:tcW w:w="38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122319">
              <w:rPr>
                <w:rFonts w:asciiTheme="minorHAnsi" w:eastAsiaTheme="minorEastAsia" w:hAnsiTheme="minorHAnsi" w:cs="굴림"/>
                <w:color w:val="000000"/>
                <w:szCs w:val="20"/>
              </w:rPr>
              <w:t>RECHR_ID</w:t>
            </w:r>
          </w:p>
        </w:tc>
        <w:tc>
          <w:tcPr>
            <w:tcW w:w="1843" w:type="dxa"/>
          </w:tcPr>
          <w:p w:rsidR="00122319" w:rsidRDefault="00122319">
            <w:r w:rsidRPr="0034522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22319" w:rsidRPr="00933B73" w:rsidRDefault="0012231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22319" w:rsidRPr="00933B73" w:rsidRDefault="0012231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22319" w:rsidRPr="00933B73" w:rsidTr="0009254B">
        <w:tc>
          <w:tcPr>
            <w:tcW w:w="32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성명</w:t>
            </w:r>
          </w:p>
        </w:tc>
        <w:tc>
          <w:tcPr>
            <w:tcW w:w="38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122319">
              <w:rPr>
                <w:rFonts w:asciiTheme="minorHAnsi" w:eastAsiaTheme="minorEastAsia" w:hAnsiTheme="minorHAnsi"/>
                <w:color w:val="000000"/>
                <w:szCs w:val="20"/>
              </w:rPr>
              <w:t>RECHR_NM</w:t>
            </w:r>
          </w:p>
        </w:tc>
        <w:tc>
          <w:tcPr>
            <w:tcW w:w="1843" w:type="dxa"/>
          </w:tcPr>
          <w:p w:rsidR="00122319" w:rsidRDefault="00122319">
            <w:r w:rsidRPr="0034522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22319" w:rsidRPr="00933B73" w:rsidRDefault="0012231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22319" w:rsidRPr="00933B73" w:rsidRDefault="0012231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22319" w:rsidRPr="00933B73" w:rsidTr="0009254B">
        <w:tc>
          <w:tcPr>
            <w:tcW w:w="32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성별구분코드</w:t>
            </w:r>
          </w:p>
        </w:tc>
        <w:tc>
          <w:tcPr>
            <w:tcW w:w="38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122319">
              <w:rPr>
                <w:rFonts w:asciiTheme="minorHAnsi" w:eastAsiaTheme="minorEastAsia" w:hAnsiTheme="minorHAnsi"/>
                <w:color w:val="000000"/>
                <w:szCs w:val="20"/>
              </w:rPr>
              <w:t>SEX_SE_CD</w:t>
            </w:r>
          </w:p>
        </w:tc>
        <w:tc>
          <w:tcPr>
            <w:tcW w:w="1843" w:type="dxa"/>
          </w:tcPr>
          <w:p w:rsidR="00122319" w:rsidRDefault="00122319">
            <w:r w:rsidRPr="0034522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22319" w:rsidRPr="00933B73" w:rsidRDefault="0012231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22319" w:rsidRPr="00933B73" w:rsidRDefault="0012231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22319" w:rsidRPr="00933B73" w:rsidTr="0009254B">
        <w:tc>
          <w:tcPr>
            <w:tcW w:w="32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과학기술인등록번호</w:t>
            </w:r>
          </w:p>
        </w:tc>
        <w:tc>
          <w:tcPr>
            <w:tcW w:w="38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122319">
              <w:rPr>
                <w:rFonts w:asciiTheme="minorHAnsi" w:eastAsiaTheme="minorEastAsia" w:hAnsiTheme="minorHAnsi"/>
                <w:color w:val="000000"/>
                <w:szCs w:val="20"/>
              </w:rPr>
              <w:t>SCNC_REG_NO</w:t>
            </w:r>
          </w:p>
        </w:tc>
        <w:tc>
          <w:tcPr>
            <w:tcW w:w="1843" w:type="dxa"/>
          </w:tcPr>
          <w:p w:rsidR="00122319" w:rsidRDefault="00122319"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122319" w:rsidRPr="00933B73" w:rsidRDefault="004422C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22319" w:rsidRPr="00933B73" w:rsidRDefault="0012231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22319" w:rsidRPr="00933B73" w:rsidTr="0009254B">
        <w:tc>
          <w:tcPr>
            <w:tcW w:w="32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내외국인구분코드</w:t>
            </w:r>
          </w:p>
        </w:tc>
        <w:tc>
          <w:tcPr>
            <w:tcW w:w="38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122319">
              <w:rPr>
                <w:rFonts w:asciiTheme="minorHAnsi" w:eastAsiaTheme="minorEastAsia" w:hAnsiTheme="minorHAnsi"/>
                <w:color w:val="000000"/>
                <w:szCs w:val="20"/>
              </w:rPr>
              <w:t>LNF_SE_CD</w:t>
            </w:r>
          </w:p>
        </w:tc>
        <w:tc>
          <w:tcPr>
            <w:tcW w:w="1843" w:type="dxa"/>
          </w:tcPr>
          <w:p w:rsidR="00122319" w:rsidRDefault="00122319">
            <w:r w:rsidRPr="0034522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22319" w:rsidRPr="00933B73" w:rsidRDefault="0012231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22319" w:rsidRPr="00933B73" w:rsidRDefault="0012231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22319" w:rsidRPr="00933B73" w:rsidTr="0009254B">
        <w:tc>
          <w:tcPr>
            <w:tcW w:w="32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직위명</w:t>
            </w:r>
          </w:p>
        </w:tc>
        <w:tc>
          <w:tcPr>
            <w:tcW w:w="38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122319">
              <w:rPr>
                <w:rFonts w:asciiTheme="minorHAnsi" w:eastAsiaTheme="minorEastAsia" w:hAnsiTheme="minorHAnsi"/>
                <w:color w:val="000000"/>
                <w:szCs w:val="20"/>
              </w:rPr>
              <w:t>POSI_NM</w:t>
            </w:r>
          </w:p>
        </w:tc>
        <w:tc>
          <w:tcPr>
            <w:tcW w:w="1843" w:type="dxa"/>
          </w:tcPr>
          <w:p w:rsidR="00122319" w:rsidRDefault="00122319">
            <w:r w:rsidRPr="0034522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22319" w:rsidRPr="00933B73" w:rsidRDefault="0012231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22319" w:rsidRPr="00933B73" w:rsidRDefault="0012231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22319" w:rsidRPr="00933B73" w:rsidTr="0009254B">
        <w:tc>
          <w:tcPr>
            <w:tcW w:w="32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학교명</w:t>
            </w:r>
          </w:p>
        </w:tc>
        <w:tc>
          <w:tcPr>
            <w:tcW w:w="38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122319">
              <w:rPr>
                <w:rFonts w:asciiTheme="minorHAnsi" w:eastAsiaTheme="minorEastAsia" w:hAnsiTheme="minorHAnsi"/>
                <w:color w:val="000000"/>
                <w:szCs w:val="20"/>
              </w:rPr>
              <w:t>CLG_NM</w:t>
            </w:r>
          </w:p>
        </w:tc>
        <w:tc>
          <w:tcPr>
            <w:tcW w:w="1843" w:type="dxa"/>
          </w:tcPr>
          <w:p w:rsidR="00122319" w:rsidRDefault="00122319">
            <w:r w:rsidRPr="0034522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22319" w:rsidRPr="00933B73" w:rsidRDefault="0012231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100</w:t>
            </w:r>
          </w:p>
        </w:tc>
        <w:tc>
          <w:tcPr>
            <w:tcW w:w="794" w:type="dxa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22319" w:rsidRPr="00933B73" w:rsidRDefault="0012231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22319" w:rsidRPr="00933B73" w:rsidTr="0009254B">
        <w:tc>
          <w:tcPr>
            <w:tcW w:w="32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전공구분코드</w:t>
            </w:r>
          </w:p>
        </w:tc>
        <w:tc>
          <w:tcPr>
            <w:tcW w:w="38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122319">
              <w:rPr>
                <w:rFonts w:asciiTheme="minorHAnsi" w:eastAsiaTheme="minorEastAsia" w:hAnsiTheme="minorHAnsi"/>
                <w:color w:val="000000"/>
                <w:szCs w:val="20"/>
              </w:rPr>
              <w:t>MAJ_SE_CD</w:t>
            </w:r>
          </w:p>
        </w:tc>
        <w:tc>
          <w:tcPr>
            <w:tcW w:w="1843" w:type="dxa"/>
          </w:tcPr>
          <w:p w:rsidR="00122319" w:rsidRDefault="00122319">
            <w:r w:rsidRPr="0034522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22319" w:rsidRPr="00933B73" w:rsidRDefault="0012231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22319" w:rsidRPr="00933B73" w:rsidRDefault="0012231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22319" w:rsidRPr="00933B73" w:rsidTr="0009254B">
        <w:tc>
          <w:tcPr>
            <w:tcW w:w="32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전공명</w:t>
            </w:r>
          </w:p>
        </w:tc>
        <w:tc>
          <w:tcPr>
            <w:tcW w:w="38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122319">
              <w:rPr>
                <w:rFonts w:asciiTheme="minorHAnsi" w:eastAsiaTheme="minorEastAsia" w:hAnsiTheme="minorHAnsi"/>
                <w:color w:val="000000"/>
                <w:szCs w:val="20"/>
              </w:rPr>
              <w:t>MAJ_NM</w:t>
            </w:r>
          </w:p>
        </w:tc>
        <w:tc>
          <w:tcPr>
            <w:tcW w:w="1843" w:type="dxa"/>
          </w:tcPr>
          <w:p w:rsidR="00122319" w:rsidRDefault="00122319">
            <w:r w:rsidRPr="0034522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22319" w:rsidRPr="00933B73" w:rsidRDefault="0012231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100</w:t>
            </w:r>
          </w:p>
        </w:tc>
        <w:tc>
          <w:tcPr>
            <w:tcW w:w="794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22319" w:rsidRPr="00933B73" w:rsidRDefault="0012231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22319" w:rsidRPr="00933B73" w:rsidTr="0009254B">
        <w:tc>
          <w:tcPr>
            <w:tcW w:w="32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학위구분코드</w:t>
            </w:r>
          </w:p>
        </w:tc>
        <w:tc>
          <w:tcPr>
            <w:tcW w:w="38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122319">
              <w:rPr>
                <w:rFonts w:asciiTheme="minorHAnsi" w:eastAsiaTheme="minorEastAsia" w:hAnsiTheme="minorHAnsi"/>
                <w:color w:val="000000"/>
                <w:szCs w:val="20"/>
              </w:rPr>
              <w:t>DEG_SE_CD</w:t>
            </w:r>
          </w:p>
        </w:tc>
        <w:tc>
          <w:tcPr>
            <w:tcW w:w="1843" w:type="dxa"/>
          </w:tcPr>
          <w:p w:rsidR="00122319" w:rsidRDefault="00122319">
            <w:r w:rsidRPr="0034522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22319" w:rsidRPr="00933B73" w:rsidRDefault="0012231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22319" w:rsidRPr="00933B73" w:rsidRDefault="0012231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22319" w:rsidRPr="00933B73" w:rsidTr="0009254B">
        <w:tc>
          <w:tcPr>
            <w:tcW w:w="32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학위취득년도</w:t>
            </w:r>
          </w:p>
        </w:tc>
        <w:tc>
          <w:tcPr>
            <w:tcW w:w="38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122319">
              <w:rPr>
                <w:rFonts w:asciiTheme="minorHAnsi" w:eastAsiaTheme="minorEastAsia" w:hAnsiTheme="minorHAnsi"/>
                <w:color w:val="000000"/>
                <w:szCs w:val="20"/>
              </w:rPr>
              <w:t>DEG_ACQS_YYYY</w:t>
            </w:r>
          </w:p>
        </w:tc>
        <w:tc>
          <w:tcPr>
            <w:tcW w:w="1843" w:type="dxa"/>
          </w:tcPr>
          <w:p w:rsidR="00122319" w:rsidRDefault="00122319">
            <w:r w:rsidRPr="0034522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22319" w:rsidRPr="00933B73" w:rsidRDefault="0012231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4</w:t>
            </w:r>
          </w:p>
        </w:tc>
        <w:tc>
          <w:tcPr>
            <w:tcW w:w="794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22319" w:rsidRPr="00933B73" w:rsidRDefault="0012231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22319" w:rsidRPr="00933B73" w:rsidTr="0009254B">
        <w:tc>
          <w:tcPr>
            <w:tcW w:w="32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휴대전화</w:t>
            </w:r>
          </w:p>
        </w:tc>
        <w:tc>
          <w:tcPr>
            <w:tcW w:w="38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122319">
              <w:rPr>
                <w:rFonts w:asciiTheme="minorHAnsi" w:eastAsiaTheme="minorEastAsia" w:hAnsiTheme="minorHAnsi"/>
                <w:color w:val="000000"/>
                <w:szCs w:val="20"/>
              </w:rPr>
              <w:t>CELL_NO</w:t>
            </w:r>
          </w:p>
        </w:tc>
        <w:tc>
          <w:tcPr>
            <w:tcW w:w="1843" w:type="dxa"/>
          </w:tcPr>
          <w:p w:rsidR="00122319" w:rsidRDefault="00122319">
            <w:r w:rsidRPr="0034522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22319" w:rsidRPr="00933B73" w:rsidRDefault="00122319" w:rsidP="0047305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  <w:r w:rsidR="0047305E">
              <w:rPr>
                <w:rFonts w:asciiTheme="minorHAnsi" w:eastAsiaTheme="minorEastAsia" w:hAnsiTheme="minorHAnsi" w:hint="eastAsia"/>
                <w:color w:val="000000"/>
                <w:szCs w:val="20"/>
              </w:rPr>
              <w:t>3</w:t>
            </w:r>
          </w:p>
        </w:tc>
        <w:tc>
          <w:tcPr>
            <w:tcW w:w="794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22319" w:rsidRPr="00933B73" w:rsidRDefault="0012231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22319" w:rsidRPr="00933B73" w:rsidTr="0009254B">
        <w:tc>
          <w:tcPr>
            <w:tcW w:w="32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전화번호</w:t>
            </w:r>
          </w:p>
        </w:tc>
        <w:tc>
          <w:tcPr>
            <w:tcW w:w="38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122319">
              <w:rPr>
                <w:rFonts w:asciiTheme="minorHAnsi" w:eastAsiaTheme="minorEastAsia" w:hAnsiTheme="minorHAnsi"/>
                <w:color w:val="000000"/>
                <w:szCs w:val="20"/>
              </w:rPr>
              <w:t>TEL_NO</w:t>
            </w:r>
          </w:p>
        </w:tc>
        <w:tc>
          <w:tcPr>
            <w:tcW w:w="1843" w:type="dxa"/>
          </w:tcPr>
          <w:p w:rsidR="00122319" w:rsidRDefault="00122319">
            <w:r w:rsidRPr="0034522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22319" w:rsidRPr="00933B73" w:rsidRDefault="0047305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13</w:t>
            </w:r>
          </w:p>
        </w:tc>
        <w:tc>
          <w:tcPr>
            <w:tcW w:w="794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22319" w:rsidRPr="00933B73" w:rsidRDefault="0012231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22319" w:rsidRPr="00933B73" w:rsidTr="0009254B">
        <w:tc>
          <w:tcPr>
            <w:tcW w:w="32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팩스번호</w:t>
            </w:r>
          </w:p>
        </w:tc>
        <w:tc>
          <w:tcPr>
            <w:tcW w:w="38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122319">
              <w:rPr>
                <w:rFonts w:asciiTheme="minorHAnsi" w:eastAsiaTheme="minorEastAsia" w:hAnsiTheme="minorHAnsi"/>
                <w:color w:val="000000"/>
                <w:szCs w:val="20"/>
              </w:rPr>
              <w:t>FAX_NO</w:t>
            </w:r>
          </w:p>
        </w:tc>
        <w:tc>
          <w:tcPr>
            <w:tcW w:w="1843" w:type="dxa"/>
          </w:tcPr>
          <w:p w:rsidR="00122319" w:rsidRDefault="00122319">
            <w:r w:rsidRPr="0034522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22319" w:rsidRPr="00933B73" w:rsidRDefault="0047305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13</w:t>
            </w:r>
          </w:p>
        </w:tc>
        <w:tc>
          <w:tcPr>
            <w:tcW w:w="794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22319" w:rsidRPr="00933B73" w:rsidRDefault="0012231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22319" w:rsidRPr="00933B73" w:rsidTr="0009254B">
        <w:tc>
          <w:tcPr>
            <w:tcW w:w="32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이메일</w:t>
            </w:r>
          </w:p>
        </w:tc>
        <w:tc>
          <w:tcPr>
            <w:tcW w:w="38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122319">
              <w:rPr>
                <w:rFonts w:asciiTheme="minorHAnsi" w:eastAsiaTheme="minorEastAsia" w:hAnsiTheme="minorHAnsi"/>
                <w:color w:val="000000"/>
                <w:szCs w:val="20"/>
              </w:rPr>
              <w:t>EMAIL</w:t>
            </w:r>
          </w:p>
        </w:tc>
        <w:tc>
          <w:tcPr>
            <w:tcW w:w="1843" w:type="dxa"/>
          </w:tcPr>
          <w:p w:rsidR="00122319" w:rsidRDefault="00122319">
            <w:r w:rsidRPr="0034522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22319" w:rsidRPr="00933B73" w:rsidRDefault="0012231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100</w:t>
            </w:r>
          </w:p>
        </w:tc>
        <w:tc>
          <w:tcPr>
            <w:tcW w:w="794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22319" w:rsidRPr="00933B73" w:rsidRDefault="0012231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22319" w:rsidRPr="00933B73" w:rsidTr="0009254B">
        <w:tc>
          <w:tcPr>
            <w:tcW w:w="32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lastRenderedPageBreak/>
              <w:t>로그인ID</w:t>
            </w:r>
          </w:p>
        </w:tc>
        <w:tc>
          <w:tcPr>
            <w:tcW w:w="38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122319">
              <w:rPr>
                <w:rFonts w:asciiTheme="minorHAnsi" w:eastAsiaTheme="minorEastAsia" w:hAnsiTheme="minorHAnsi" w:cs="굴림"/>
                <w:color w:val="000000"/>
                <w:szCs w:val="20"/>
              </w:rPr>
              <w:t>LOGIN_ID</w:t>
            </w:r>
          </w:p>
        </w:tc>
        <w:tc>
          <w:tcPr>
            <w:tcW w:w="1843" w:type="dxa"/>
          </w:tcPr>
          <w:p w:rsidR="00122319" w:rsidRDefault="00122319">
            <w:r w:rsidRPr="0034522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22319" w:rsidRPr="00933B73" w:rsidRDefault="0012231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18</w:t>
            </w:r>
          </w:p>
        </w:tc>
        <w:tc>
          <w:tcPr>
            <w:tcW w:w="794" w:type="dxa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22319" w:rsidRPr="00933B73" w:rsidRDefault="0012231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22319" w:rsidRPr="00933B73" w:rsidTr="0009254B">
        <w:tc>
          <w:tcPr>
            <w:tcW w:w="3227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비밀번호</w:t>
            </w:r>
          </w:p>
        </w:tc>
        <w:tc>
          <w:tcPr>
            <w:tcW w:w="3827" w:type="dxa"/>
            <w:vAlign w:val="center"/>
          </w:tcPr>
          <w:p w:rsidR="00122319" w:rsidRPr="00122319" w:rsidRDefault="0012231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122319">
              <w:rPr>
                <w:rFonts w:asciiTheme="minorHAnsi" w:eastAsiaTheme="minorEastAsia" w:hAnsiTheme="minorHAnsi" w:cs="굴림"/>
                <w:color w:val="000000"/>
                <w:szCs w:val="20"/>
              </w:rPr>
              <w:t>PIN_NO</w:t>
            </w:r>
          </w:p>
        </w:tc>
        <w:tc>
          <w:tcPr>
            <w:tcW w:w="1843" w:type="dxa"/>
          </w:tcPr>
          <w:p w:rsidR="00122319" w:rsidRDefault="00122319">
            <w:r w:rsidRPr="0034522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122319" w:rsidRPr="00933B73" w:rsidRDefault="0012231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256</w:t>
            </w:r>
          </w:p>
        </w:tc>
        <w:tc>
          <w:tcPr>
            <w:tcW w:w="794" w:type="dxa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22319" w:rsidRPr="00933B73" w:rsidRDefault="00122319" w:rsidP="0012231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22319" w:rsidRPr="00933B73" w:rsidRDefault="0012231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22319" w:rsidRPr="00933B73" w:rsidRDefault="0012231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22319" w:rsidRPr="00933B73" w:rsidTr="0009254B">
        <w:tc>
          <w:tcPr>
            <w:tcW w:w="3227" w:type="dxa"/>
            <w:vAlign w:val="bottom"/>
          </w:tcPr>
          <w:p w:rsidR="00122319" w:rsidRPr="00933B73" w:rsidRDefault="00122319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최초등록자</w:t>
            </w:r>
          </w:p>
        </w:tc>
        <w:tc>
          <w:tcPr>
            <w:tcW w:w="3827" w:type="dxa"/>
            <w:vAlign w:val="bottom"/>
          </w:tcPr>
          <w:p w:rsidR="00122319" w:rsidRPr="002E67AF" w:rsidRDefault="00122319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REG_MBR_ID</w:t>
            </w:r>
          </w:p>
        </w:tc>
        <w:tc>
          <w:tcPr>
            <w:tcW w:w="1843" w:type="dxa"/>
          </w:tcPr>
          <w:p w:rsidR="00122319" w:rsidRDefault="00122319" w:rsidP="0009254B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122319" w:rsidRPr="00933B73" w:rsidRDefault="00122319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122319" w:rsidRPr="00933B73" w:rsidRDefault="00122319" w:rsidP="0009254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122319" w:rsidRPr="00933B73" w:rsidRDefault="00122319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122319" w:rsidRPr="00933B73" w:rsidTr="0009254B">
        <w:tc>
          <w:tcPr>
            <w:tcW w:w="3227" w:type="dxa"/>
            <w:vAlign w:val="bottom"/>
          </w:tcPr>
          <w:p w:rsidR="00122319" w:rsidRPr="00933B73" w:rsidRDefault="00122319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최초등록일시</w:t>
            </w:r>
          </w:p>
        </w:tc>
        <w:tc>
          <w:tcPr>
            <w:tcW w:w="3827" w:type="dxa"/>
            <w:vAlign w:val="bottom"/>
          </w:tcPr>
          <w:p w:rsidR="00122319" w:rsidRPr="002E67AF" w:rsidRDefault="00122319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122319" w:rsidRPr="00933B73" w:rsidRDefault="00122319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  <w:r w:rsidR="00EF1A22">
              <w:rPr>
                <w:rFonts w:asciiTheme="minorHAnsi" w:eastAsiaTheme="minorEastAsia" w:hAnsiTheme="minorHAnsi" w:hint="eastAsia"/>
                <w:color w:val="000000"/>
                <w:szCs w:val="20"/>
              </w:rPr>
              <w:t>TIME</w:t>
            </w:r>
          </w:p>
        </w:tc>
        <w:tc>
          <w:tcPr>
            <w:tcW w:w="850" w:type="dxa"/>
            <w:vAlign w:val="bottom"/>
          </w:tcPr>
          <w:p w:rsidR="00122319" w:rsidRPr="00933B73" w:rsidRDefault="00122319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122319" w:rsidRPr="00933B73" w:rsidRDefault="00122319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</w:tcPr>
          <w:p w:rsidR="00122319" w:rsidRPr="00933B73" w:rsidRDefault="00122319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122319" w:rsidRPr="00933B73" w:rsidTr="0009254B">
        <w:tc>
          <w:tcPr>
            <w:tcW w:w="3227" w:type="dxa"/>
            <w:vAlign w:val="bottom"/>
          </w:tcPr>
          <w:p w:rsidR="00122319" w:rsidRPr="00933B73" w:rsidRDefault="00122319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최종수정자</w:t>
            </w:r>
          </w:p>
        </w:tc>
        <w:tc>
          <w:tcPr>
            <w:tcW w:w="3827" w:type="dxa"/>
            <w:vAlign w:val="bottom"/>
          </w:tcPr>
          <w:p w:rsidR="00122319" w:rsidRPr="002E67AF" w:rsidRDefault="00122319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MODF_MBR_ID</w:t>
            </w:r>
          </w:p>
        </w:tc>
        <w:tc>
          <w:tcPr>
            <w:tcW w:w="1843" w:type="dxa"/>
            <w:vAlign w:val="bottom"/>
          </w:tcPr>
          <w:p w:rsidR="00122319" w:rsidRPr="00933B73" w:rsidRDefault="00122319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122319" w:rsidRPr="00933B73" w:rsidRDefault="00122319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122319" w:rsidRPr="00933B73" w:rsidRDefault="00122319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22319" w:rsidRPr="00933B73" w:rsidRDefault="00122319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122319" w:rsidRPr="00933B73" w:rsidTr="0009254B">
        <w:tc>
          <w:tcPr>
            <w:tcW w:w="3227" w:type="dxa"/>
            <w:vAlign w:val="bottom"/>
          </w:tcPr>
          <w:p w:rsidR="00122319" w:rsidRPr="00933B73" w:rsidRDefault="00122319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최종수정일시</w:t>
            </w:r>
          </w:p>
        </w:tc>
        <w:tc>
          <w:tcPr>
            <w:tcW w:w="3827" w:type="dxa"/>
            <w:vAlign w:val="bottom"/>
          </w:tcPr>
          <w:p w:rsidR="00122319" w:rsidRPr="002E67AF" w:rsidRDefault="00122319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MODF_DT</w:t>
            </w:r>
          </w:p>
        </w:tc>
        <w:tc>
          <w:tcPr>
            <w:tcW w:w="1843" w:type="dxa"/>
            <w:vAlign w:val="bottom"/>
          </w:tcPr>
          <w:p w:rsidR="00122319" w:rsidRPr="00933B73" w:rsidRDefault="00EF1A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122319" w:rsidRPr="00933B73" w:rsidRDefault="00122319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22319" w:rsidRPr="00933B73" w:rsidRDefault="00122319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122319" w:rsidRPr="00933B73" w:rsidRDefault="00122319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22319" w:rsidRPr="00933B73" w:rsidRDefault="00122319" w:rsidP="0009254B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EF1A22" w:rsidRPr="00933B73" w:rsidTr="005B5FB1">
        <w:tc>
          <w:tcPr>
            <w:tcW w:w="4361" w:type="dxa"/>
          </w:tcPr>
          <w:p w:rsidR="00EF1A22" w:rsidRPr="00933B73" w:rsidRDefault="00EF1A22" w:rsidP="00EF1A22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EF1A22" w:rsidRPr="00933B73" w:rsidRDefault="00EF1A22" w:rsidP="00EF1A22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EF1A22" w:rsidRPr="00933B73" w:rsidRDefault="00EF1A22" w:rsidP="00EF1A22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EF1A22" w:rsidRPr="00933B73" w:rsidRDefault="00EF1A22" w:rsidP="00EF1A22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523F44" w:rsidRPr="00933B73" w:rsidTr="00523F44">
        <w:tc>
          <w:tcPr>
            <w:tcW w:w="4361" w:type="dxa"/>
          </w:tcPr>
          <w:p w:rsidR="00523F44" w:rsidRPr="00933B73" w:rsidRDefault="00523F44" w:rsidP="00EF1A2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</w:t>
            </w: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_</w:t>
            </w:r>
            <w:r w:rsidR="00EF1A22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RECHR_SBJT_EXE</w:t>
            </w:r>
          </w:p>
        </w:tc>
        <w:tc>
          <w:tcPr>
            <w:tcW w:w="7769" w:type="dxa"/>
            <w:vAlign w:val="bottom"/>
          </w:tcPr>
          <w:p w:rsidR="00523F44" w:rsidRPr="00933B73" w:rsidRDefault="00EF1A22" w:rsidP="00523F4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122319">
              <w:rPr>
                <w:rFonts w:asciiTheme="minorHAnsi" w:eastAsiaTheme="minorEastAsia" w:hAnsiTheme="minorHAnsi" w:cs="굴림"/>
                <w:color w:val="000000"/>
                <w:szCs w:val="20"/>
              </w:rPr>
              <w:t>RECHR_ID</w:t>
            </w:r>
          </w:p>
        </w:tc>
        <w:tc>
          <w:tcPr>
            <w:tcW w:w="1525" w:type="dxa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523F44" w:rsidRPr="00933B73" w:rsidRDefault="00523F44" w:rsidP="00523F4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8666FF" w:rsidRPr="00933B73" w:rsidRDefault="00EF1A22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9" w:name="_Toc529183352"/>
      <w:r>
        <w:rPr>
          <w:rFonts w:asciiTheme="minorHAnsi" w:eastAsiaTheme="minorEastAsia" w:hAnsiTheme="minorHAnsi" w:hint="eastAsia"/>
        </w:rPr>
        <w:lastRenderedPageBreak/>
        <w:t>ECMSN</w:t>
      </w:r>
      <w:bookmarkEnd w:id="19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EF1A22" w:rsidRPr="00933B73" w:rsidTr="005B5FB1">
        <w:tc>
          <w:tcPr>
            <w:tcW w:w="1668" w:type="dxa"/>
            <w:shd w:val="clear" w:color="auto" w:fill="C2D69B"/>
          </w:tcPr>
          <w:p w:rsidR="00EF1A22" w:rsidRPr="00933B73" w:rsidRDefault="00EF1A22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EF1A22" w:rsidRPr="00933B73" w:rsidRDefault="00EF1A22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EF1A22" w:rsidRPr="00933B73" w:rsidRDefault="00EF1A22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EF1A22" w:rsidRPr="00933B73" w:rsidRDefault="00EF1A22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EF1A22" w:rsidRPr="00933B73" w:rsidTr="001B1064">
        <w:tc>
          <w:tcPr>
            <w:tcW w:w="1668" w:type="dxa"/>
            <w:shd w:val="clear" w:color="auto" w:fill="C2D69B"/>
            <w:vAlign w:val="center"/>
          </w:tcPr>
          <w:p w:rsidR="00EF1A22" w:rsidRPr="00933B73" w:rsidRDefault="00EF1A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EF1A22" w:rsidRPr="00933B73" w:rsidRDefault="00EF1A22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평가위원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EF1A22" w:rsidRPr="00933B73" w:rsidRDefault="00EF1A22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EF1A22" w:rsidRPr="00933B73" w:rsidRDefault="00EF1A22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ECMSN</w:t>
            </w:r>
          </w:p>
        </w:tc>
      </w:tr>
      <w:tr w:rsidR="00EF1A22" w:rsidRPr="00933B73" w:rsidTr="005B5FB1">
        <w:tc>
          <w:tcPr>
            <w:tcW w:w="1668" w:type="dxa"/>
            <w:shd w:val="clear" w:color="auto" w:fill="C2D69B"/>
          </w:tcPr>
          <w:p w:rsidR="00EF1A22" w:rsidRPr="00933B73" w:rsidRDefault="00EF1A22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EF1A22" w:rsidRPr="00933B73" w:rsidRDefault="00EF1A22" w:rsidP="0009254B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EF1A22" w:rsidRPr="00933B73" w:rsidRDefault="00EF1A22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EF1A22" w:rsidRPr="00933B73" w:rsidRDefault="00EF1A22" w:rsidP="0009254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EF1A22" w:rsidRPr="00933B73" w:rsidTr="005B5FB1">
        <w:tc>
          <w:tcPr>
            <w:tcW w:w="1668" w:type="dxa"/>
            <w:shd w:val="clear" w:color="auto" w:fill="C2D69B"/>
          </w:tcPr>
          <w:p w:rsidR="00EF1A22" w:rsidRPr="00933B73" w:rsidRDefault="00EF1A22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EF1A22" w:rsidRPr="00933B73" w:rsidRDefault="00EF1A22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188</w:t>
            </w:r>
            <w:r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EF1A22" w:rsidRPr="00933B73" w:rsidRDefault="00EF1A22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EF1A22" w:rsidRPr="00933B73" w:rsidRDefault="00EF1A22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C04222" w:rsidRPr="00933B73" w:rsidTr="0009254B">
        <w:tc>
          <w:tcPr>
            <w:tcW w:w="3227" w:type="dxa"/>
            <w:vAlign w:val="center"/>
          </w:tcPr>
          <w:p w:rsidR="00C04222" w:rsidRPr="00933B73" w:rsidRDefault="00C0422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평가위원ID</w:t>
            </w:r>
          </w:p>
        </w:tc>
        <w:tc>
          <w:tcPr>
            <w:tcW w:w="3827" w:type="dxa"/>
            <w:vAlign w:val="center"/>
          </w:tcPr>
          <w:p w:rsidR="00C04222" w:rsidRPr="00933B73" w:rsidRDefault="00C0422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EF1A22">
              <w:rPr>
                <w:rFonts w:asciiTheme="minorHAnsi" w:eastAsiaTheme="minorEastAsia" w:hAnsiTheme="minorHAnsi" w:cs="굴림"/>
                <w:color w:val="000000"/>
                <w:szCs w:val="20"/>
              </w:rPr>
              <w:t>ECMSN_ID</w:t>
            </w:r>
          </w:p>
        </w:tc>
        <w:tc>
          <w:tcPr>
            <w:tcW w:w="1843" w:type="dxa"/>
          </w:tcPr>
          <w:p w:rsidR="00C04222" w:rsidRDefault="00C04222">
            <w:r w:rsidRPr="00DE76BE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C04222" w:rsidRPr="00933B73" w:rsidRDefault="00C0422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C04222" w:rsidRPr="00933B73" w:rsidRDefault="00C04222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C04222" w:rsidRPr="00933B73" w:rsidRDefault="00C04222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C04222" w:rsidRPr="00933B73" w:rsidRDefault="00C04222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04222" w:rsidRPr="00933B73" w:rsidRDefault="00C04222" w:rsidP="006324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C04222" w:rsidRPr="00933B73" w:rsidRDefault="00C04222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C04222" w:rsidRPr="00933B73" w:rsidTr="0009254B">
        <w:tc>
          <w:tcPr>
            <w:tcW w:w="3227" w:type="dxa"/>
            <w:vAlign w:val="center"/>
          </w:tcPr>
          <w:p w:rsidR="00C04222" w:rsidRPr="00933B73" w:rsidRDefault="00FD2E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과제</w:t>
            </w:r>
            <w:r w:rsidR="00C04222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ID</w:t>
            </w:r>
          </w:p>
        </w:tc>
        <w:tc>
          <w:tcPr>
            <w:tcW w:w="3827" w:type="dxa"/>
            <w:vAlign w:val="center"/>
          </w:tcPr>
          <w:p w:rsidR="00C04222" w:rsidRPr="00933B73" w:rsidRDefault="00FD2E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/>
                <w:color w:val="000000"/>
                <w:szCs w:val="20"/>
              </w:rPr>
              <w:t>SBJT</w:t>
            </w:r>
            <w:r w:rsidR="00C04222" w:rsidRPr="00EF1A22">
              <w:rPr>
                <w:rFonts w:asciiTheme="minorHAnsi" w:eastAsiaTheme="minorEastAsia" w:hAnsiTheme="minorHAnsi" w:cs="굴림"/>
                <w:color w:val="000000"/>
                <w:szCs w:val="20"/>
              </w:rPr>
              <w:t>_ID</w:t>
            </w:r>
          </w:p>
        </w:tc>
        <w:tc>
          <w:tcPr>
            <w:tcW w:w="1843" w:type="dxa"/>
          </w:tcPr>
          <w:p w:rsidR="00C04222" w:rsidRDefault="00C04222">
            <w:r w:rsidRPr="00DE76BE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C04222" w:rsidRPr="00933B73" w:rsidRDefault="00C0422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C04222" w:rsidRPr="00933B73" w:rsidRDefault="00C04222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C04222" w:rsidRPr="00933B73" w:rsidRDefault="00C04222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4222" w:rsidRPr="00933B73" w:rsidRDefault="00C04222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C04222" w:rsidRPr="00933B73" w:rsidRDefault="00C04222" w:rsidP="006324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C04222" w:rsidRPr="00933B73" w:rsidRDefault="00C04222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C04222" w:rsidRPr="00933B73" w:rsidTr="0009254B">
        <w:tc>
          <w:tcPr>
            <w:tcW w:w="3227" w:type="dxa"/>
            <w:vAlign w:val="center"/>
          </w:tcPr>
          <w:p w:rsidR="00C04222" w:rsidRPr="00933B73" w:rsidRDefault="00C0422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평가구분코드</w:t>
            </w:r>
          </w:p>
        </w:tc>
        <w:tc>
          <w:tcPr>
            <w:tcW w:w="3827" w:type="dxa"/>
            <w:vAlign w:val="center"/>
          </w:tcPr>
          <w:p w:rsidR="00C04222" w:rsidRPr="00933B73" w:rsidRDefault="00C0422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EF1A22">
              <w:rPr>
                <w:rFonts w:asciiTheme="minorHAnsi" w:eastAsiaTheme="minorEastAsia" w:hAnsiTheme="minorHAnsi" w:cs="굴림"/>
                <w:color w:val="000000"/>
                <w:szCs w:val="20"/>
              </w:rPr>
              <w:t>EVAL_SE_CD</w:t>
            </w:r>
          </w:p>
        </w:tc>
        <w:tc>
          <w:tcPr>
            <w:tcW w:w="1843" w:type="dxa"/>
          </w:tcPr>
          <w:p w:rsidR="00C04222" w:rsidRDefault="00C04222">
            <w:r w:rsidRPr="00DE76BE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C04222" w:rsidRPr="00933B73" w:rsidRDefault="00C0422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center"/>
          </w:tcPr>
          <w:p w:rsidR="00C04222" w:rsidRPr="00933B73" w:rsidRDefault="00C04222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4222" w:rsidRPr="00933B73" w:rsidRDefault="00C04222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4222" w:rsidRPr="00933B73" w:rsidRDefault="00C04222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04222" w:rsidRPr="00933B73" w:rsidRDefault="00C04222" w:rsidP="006324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C04222" w:rsidRPr="00933B73" w:rsidRDefault="00C04222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C04222" w:rsidRPr="00933B73" w:rsidTr="0009254B">
        <w:tc>
          <w:tcPr>
            <w:tcW w:w="3227" w:type="dxa"/>
            <w:vAlign w:val="center"/>
          </w:tcPr>
          <w:p w:rsidR="00C04222" w:rsidRPr="00933B73" w:rsidRDefault="00C0422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평가위원소속기관명</w:t>
            </w:r>
          </w:p>
        </w:tc>
        <w:tc>
          <w:tcPr>
            <w:tcW w:w="3827" w:type="dxa"/>
            <w:vAlign w:val="center"/>
          </w:tcPr>
          <w:p w:rsidR="00C04222" w:rsidRPr="00933B73" w:rsidRDefault="00C0422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EF1A22">
              <w:rPr>
                <w:rFonts w:asciiTheme="minorHAnsi" w:eastAsiaTheme="minorEastAsia" w:hAnsiTheme="minorHAnsi" w:cs="굴림"/>
                <w:color w:val="000000"/>
                <w:szCs w:val="20"/>
              </w:rPr>
              <w:t>ECMSN_POST_NM</w:t>
            </w:r>
          </w:p>
        </w:tc>
        <w:tc>
          <w:tcPr>
            <w:tcW w:w="1843" w:type="dxa"/>
          </w:tcPr>
          <w:p w:rsidR="00C04222" w:rsidRDefault="00C04222">
            <w:r w:rsidRPr="00DE76BE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C04222" w:rsidRPr="00933B73" w:rsidRDefault="00C0422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100</w:t>
            </w:r>
          </w:p>
        </w:tc>
        <w:tc>
          <w:tcPr>
            <w:tcW w:w="794" w:type="dxa"/>
            <w:vAlign w:val="center"/>
          </w:tcPr>
          <w:p w:rsidR="00C04222" w:rsidRPr="00933B73" w:rsidRDefault="00C04222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4222" w:rsidRPr="00933B73" w:rsidRDefault="00C04222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4222" w:rsidRPr="00933B73" w:rsidRDefault="00C04222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04222" w:rsidRPr="00933B73" w:rsidRDefault="00C04222" w:rsidP="006324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C04222" w:rsidRPr="00933B73" w:rsidRDefault="00C04222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C04222" w:rsidRPr="00933B73" w:rsidTr="0009254B">
        <w:tc>
          <w:tcPr>
            <w:tcW w:w="3227" w:type="dxa"/>
            <w:vAlign w:val="center"/>
          </w:tcPr>
          <w:p w:rsidR="00C04222" w:rsidRPr="00933B73" w:rsidRDefault="00C0422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성명</w:t>
            </w:r>
          </w:p>
        </w:tc>
        <w:tc>
          <w:tcPr>
            <w:tcW w:w="3827" w:type="dxa"/>
            <w:vAlign w:val="center"/>
          </w:tcPr>
          <w:p w:rsidR="00C04222" w:rsidRPr="00933B73" w:rsidRDefault="00C0422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EF1A22">
              <w:rPr>
                <w:rFonts w:asciiTheme="minorHAnsi" w:eastAsiaTheme="minorEastAsia" w:hAnsiTheme="minorHAnsi" w:cs="굴림"/>
                <w:color w:val="000000"/>
                <w:szCs w:val="20"/>
              </w:rPr>
              <w:t>ECMSN_NM</w:t>
            </w:r>
          </w:p>
        </w:tc>
        <w:tc>
          <w:tcPr>
            <w:tcW w:w="1843" w:type="dxa"/>
          </w:tcPr>
          <w:p w:rsidR="00C04222" w:rsidRDefault="00C04222">
            <w:r w:rsidRPr="00DE76BE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C04222" w:rsidRPr="00933B73" w:rsidRDefault="00C0422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center"/>
          </w:tcPr>
          <w:p w:rsidR="00C04222" w:rsidRPr="00933B73" w:rsidRDefault="00C04222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4222" w:rsidRPr="00933B73" w:rsidRDefault="00C04222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04222" w:rsidRPr="00933B73" w:rsidRDefault="00C04222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04222" w:rsidRPr="00933B73" w:rsidRDefault="00C04222" w:rsidP="006324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C04222" w:rsidRPr="00933B73" w:rsidRDefault="00C04222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C04222" w:rsidRPr="00933B73" w:rsidTr="0009254B">
        <w:tc>
          <w:tcPr>
            <w:tcW w:w="3227" w:type="dxa"/>
            <w:vAlign w:val="bottom"/>
          </w:tcPr>
          <w:p w:rsidR="00C04222" w:rsidRPr="00933B73" w:rsidRDefault="00C042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최초등록자</w:t>
            </w:r>
          </w:p>
        </w:tc>
        <w:tc>
          <w:tcPr>
            <w:tcW w:w="3827" w:type="dxa"/>
            <w:vAlign w:val="bottom"/>
          </w:tcPr>
          <w:p w:rsidR="00C04222" w:rsidRPr="002E67AF" w:rsidRDefault="00C042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REG_MBR_ID</w:t>
            </w:r>
          </w:p>
        </w:tc>
        <w:tc>
          <w:tcPr>
            <w:tcW w:w="1843" w:type="dxa"/>
          </w:tcPr>
          <w:p w:rsidR="00C04222" w:rsidRDefault="00C04222" w:rsidP="0009254B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C04222" w:rsidRPr="00933B73" w:rsidRDefault="00C04222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C04222" w:rsidRPr="00933B73" w:rsidRDefault="00C04222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C04222" w:rsidRPr="00933B73" w:rsidRDefault="00C04222" w:rsidP="00C042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04222" w:rsidRPr="00933B73" w:rsidRDefault="00C04222" w:rsidP="00C042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C04222" w:rsidRPr="00933B73" w:rsidRDefault="00C04222" w:rsidP="0009254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C04222" w:rsidRPr="00933B73" w:rsidRDefault="00C04222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C04222" w:rsidRPr="00933B73" w:rsidTr="0009254B">
        <w:tc>
          <w:tcPr>
            <w:tcW w:w="3227" w:type="dxa"/>
            <w:vAlign w:val="bottom"/>
          </w:tcPr>
          <w:p w:rsidR="00C04222" w:rsidRPr="00933B73" w:rsidRDefault="00C042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최초등록일시</w:t>
            </w:r>
          </w:p>
        </w:tc>
        <w:tc>
          <w:tcPr>
            <w:tcW w:w="3827" w:type="dxa"/>
            <w:vAlign w:val="bottom"/>
          </w:tcPr>
          <w:p w:rsidR="00C04222" w:rsidRPr="002E67AF" w:rsidRDefault="00C042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C04222" w:rsidRPr="00933B73" w:rsidRDefault="00C042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C04222" w:rsidRPr="00933B73" w:rsidRDefault="00C04222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C04222" w:rsidRPr="00933B73" w:rsidRDefault="00C04222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C04222" w:rsidRPr="00933B73" w:rsidRDefault="00C04222" w:rsidP="00C042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04222" w:rsidRPr="00933B73" w:rsidRDefault="00C04222" w:rsidP="00C042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C04222" w:rsidRPr="00933B73" w:rsidRDefault="00C042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</w:tcPr>
          <w:p w:rsidR="00C04222" w:rsidRPr="00933B73" w:rsidRDefault="00C04222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C04222" w:rsidRPr="00933B73" w:rsidTr="0009254B">
        <w:tc>
          <w:tcPr>
            <w:tcW w:w="3227" w:type="dxa"/>
            <w:vAlign w:val="bottom"/>
          </w:tcPr>
          <w:p w:rsidR="00C04222" w:rsidRPr="00933B73" w:rsidRDefault="00C042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최종수정자</w:t>
            </w:r>
          </w:p>
        </w:tc>
        <w:tc>
          <w:tcPr>
            <w:tcW w:w="3827" w:type="dxa"/>
            <w:vAlign w:val="bottom"/>
          </w:tcPr>
          <w:p w:rsidR="00C04222" w:rsidRPr="002E67AF" w:rsidRDefault="00C042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MODF_MBR_ID</w:t>
            </w:r>
          </w:p>
        </w:tc>
        <w:tc>
          <w:tcPr>
            <w:tcW w:w="1843" w:type="dxa"/>
            <w:vAlign w:val="bottom"/>
          </w:tcPr>
          <w:p w:rsidR="00C04222" w:rsidRPr="00933B73" w:rsidRDefault="00C042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C04222" w:rsidRPr="00933B73" w:rsidRDefault="00C04222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C04222" w:rsidRPr="00933B73" w:rsidRDefault="00C04222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C04222" w:rsidRPr="00933B73" w:rsidRDefault="00C04222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C04222" w:rsidRPr="00933B73" w:rsidRDefault="00C04222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C04222" w:rsidRPr="00933B73" w:rsidRDefault="00C042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C04222" w:rsidRPr="00933B73" w:rsidRDefault="00C04222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C04222" w:rsidRPr="00933B73" w:rsidTr="0009254B">
        <w:tc>
          <w:tcPr>
            <w:tcW w:w="3227" w:type="dxa"/>
            <w:vAlign w:val="bottom"/>
          </w:tcPr>
          <w:p w:rsidR="00C04222" w:rsidRPr="00933B73" w:rsidRDefault="00C042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최종수정일시</w:t>
            </w:r>
          </w:p>
        </w:tc>
        <w:tc>
          <w:tcPr>
            <w:tcW w:w="3827" w:type="dxa"/>
            <w:vAlign w:val="bottom"/>
          </w:tcPr>
          <w:p w:rsidR="00C04222" w:rsidRPr="002E67AF" w:rsidRDefault="00C042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MODF_DT</w:t>
            </w:r>
          </w:p>
        </w:tc>
        <w:tc>
          <w:tcPr>
            <w:tcW w:w="1843" w:type="dxa"/>
            <w:vAlign w:val="bottom"/>
          </w:tcPr>
          <w:p w:rsidR="00C04222" w:rsidRPr="00933B73" w:rsidRDefault="00C042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C04222" w:rsidRPr="00933B73" w:rsidRDefault="00C04222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C04222" w:rsidRPr="00933B73" w:rsidRDefault="00C04222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C04222" w:rsidRPr="00933B73" w:rsidRDefault="00C04222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C04222" w:rsidRPr="00933B73" w:rsidRDefault="00C04222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C04222" w:rsidRPr="00933B73" w:rsidRDefault="00C042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C04222" w:rsidRPr="00933B73" w:rsidRDefault="00C04222" w:rsidP="0009254B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86794D" w:rsidRPr="00933B73" w:rsidRDefault="0086794D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2556A7" w:rsidRDefault="002556A7" w:rsidP="003F1D87">
      <w:pPr>
        <w:rPr>
          <w:rFonts w:asciiTheme="minorHAnsi" w:eastAsiaTheme="minorEastAsia" w:hAnsiTheme="minorHAnsi"/>
        </w:rPr>
      </w:pPr>
    </w:p>
    <w:p w:rsidR="0094744C" w:rsidRDefault="0094744C" w:rsidP="003F1D87">
      <w:pPr>
        <w:rPr>
          <w:rFonts w:asciiTheme="minorHAnsi" w:eastAsiaTheme="minorEastAsia" w:hAnsiTheme="minorHAnsi"/>
        </w:rPr>
      </w:pPr>
    </w:p>
    <w:p w:rsidR="0094744C" w:rsidRDefault="0094744C" w:rsidP="003F1D87">
      <w:pPr>
        <w:rPr>
          <w:rFonts w:asciiTheme="minorHAnsi" w:eastAsiaTheme="minorEastAsia" w:hAnsiTheme="minorHAnsi"/>
        </w:rPr>
      </w:pPr>
    </w:p>
    <w:p w:rsidR="0094744C" w:rsidRDefault="0094744C" w:rsidP="003F1D87">
      <w:pPr>
        <w:rPr>
          <w:rFonts w:asciiTheme="minorHAnsi" w:eastAsiaTheme="minorEastAsia" w:hAnsiTheme="minorHAnsi"/>
        </w:rPr>
      </w:pPr>
    </w:p>
    <w:p w:rsidR="0094744C" w:rsidRPr="00933B73" w:rsidRDefault="0094744C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5B5FB1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6E7694" w:rsidRPr="00933B73" w:rsidRDefault="006E7694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EF1A22" w:rsidRPr="00933B73" w:rsidTr="0009254B">
        <w:tc>
          <w:tcPr>
            <w:tcW w:w="4361" w:type="dxa"/>
          </w:tcPr>
          <w:p w:rsidR="00EF1A22" w:rsidRPr="00933B73" w:rsidRDefault="00EF1A22" w:rsidP="00EF1A2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</w:t>
            </w: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_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ECMSN</w:t>
            </w:r>
            <w:r w:rsidR="00FD2E4A">
              <w:rPr>
                <w:rFonts w:asciiTheme="minorHAnsi" w:eastAsiaTheme="minorEastAsia" w:hAnsiTheme="minorHAnsi" w:cs="굴림"/>
                <w:color w:val="000000"/>
                <w:szCs w:val="20"/>
              </w:rPr>
              <w:t>_SBJT</w:t>
            </w:r>
          </w:p>
        </w:tc>
        <w:tc>
          <w:tcPr>
            <w:tcW w:w="7769" w:type="dxa"/>
            <w:vAlign w:val="bottom"/>
          </w:tcPr>
          <w:p w:rsidR="00EF1A22" w:rsidRPr="00933B73" w:rsidRDefault="00EF1A22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EF1A22">
              <w:rPr>
                <w:rFonts w:asciiTheme="minorHAnsi" w:eastAsiaTheme="minorEastAsia" w:hAnsiTheme="minorHAnsi" w:cs="굴림"/>
                <w:color w:val="000000"/>
                <w:szCs w:val="20"/>
              </w:rPr>
              <w:t>ECMSN_ID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,</w:t>
            </w:r>
            <w:r w:rsidRPr="00EF1A22">
              <w:rPr>
                <w:rFonts w:asciiTheme="minorHAnsi" w:eastAsiaTheme="minorEastAsia" w:hAnsiTheme="minorHAnsi" w:cs="굴림"/>
                <w:color w:val="000000"/>
                <w:szCs w:val="20"/>
              </w:rPr>
              <w:t xml:space="preserve"> </w:t>
            </w:r>
            <w:r w:rsidR="00FD2E4A">
              <w:rPr>
                <w:rFonts w:asciiTheme="minorHAnsi" w:eastAsiaTheme="minorEastAsia" w:hAnsiTheme="minorHAnsi" w:cs="굴림"/>
                <w:color w:val="000000"/>
                <w:szCs w:val="20"/>
              </w:rPr>
              <w:t>SBJT</w:t>
            </w:r>
            <w:r w:rsidRPr="00EF1A22">
              <w:rPr>
                <w:rFonts w:asciiTheme="minorHAnsi" w:eastAsiaTheme="minorEastAsia" w:hAnsiTheme="minorHAnsi" w:cs="굴림"/>
                <w:color w:val="000000"/>
                <w:szCs w:val="20"/>
              </w:rPr>
              <w:t>_ID</w:t>
            </w:r>
          </w:p>
        </w:tc>
        <w:tc>
          <w:tcPr>
            <w:tcW w:w="1525" w:type="dxa"/>
          </w:tcPr>
          <w:p w:rsidR="00EF1A22" w:rsidRPr="00933B73" w:rsidRDefault="00EF1A22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EF1A22" w:rsidRPr="00933B73" w:rsidRDefault="00EF1A22" w:rsidP="0009254B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  <w:tr w:rsidR="00FD2E4A" w:rsidRPr="00933B73" w:rsidTr="0009254B">
        <w:tc>
          <w:tcPr>
            <w:tcW w:w="4361" w:type="dxa"/>
          </w:tcPr>
          <w:p w:rsidR="00FD2E4A" w:rsidRPr="00933B73" w:rsidRDefault="00FD2E4A" w:rsidP="00FD2E4A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I</w:t>
            </w:r>
            <w:r>
              <w:rPr>
                <w:rFonts w:asciiTheme="minorHAnsi" w:eastAsiaTheme="minorEastAsia" w:hAnsiTheme="minorHAnsi"/>
              </w:rPr>
              <w:t>DX_ECMSN</w:t>
            </w:r>
          </w:p>
        </w:tc>
        <w:tc>
          <w:tcPr>
            <w:tcW w:w="7769" w:type="dxa"/>
            <w:vAlign w:val="bottom"/>
          </w:tcPr>
          <w:p w:rsidR="00FD2E4A" w:rsidRPr="00EF1A22" w:rsidRDefault="00FD2E4A" w:rsidP="00FD2E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E</w:t>
            </w:r>
            <w:r>
              <w:rPr>
                <w:rFonts w:asciiTheme="minorHAnsi" w:eastAsiaTheme="minorEastAsia" w:hAnsiTheme="minorHAnsi" w:cs="굴림"/>
                <w:color w:val="000000"/>
                <w:szCs w:val="20"/>
              </w:rPr>
              <w:t>CMSN_ID</w:t>
            </w:r>
          </w:p>
        </w:tc>
        <w:tc>
          <w:tcPr>
            <w:tcW w:w="1525" w:type="dxa"/>
          </w:tcPr>
          <w:p w:rsidR="00FD2E4A" w:rsidRPr="00933B73" w:rsidRDefault="00FD2E4A" w:rsidP="00FD2E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FD2E4A" w:rsidRPr="00933B73" w:rsidRDefault="00FD2E4A" w:rsidP="00FD2E4A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8666FF" w:rsidRPr="00933B73" w:rsidRDefault="00447909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20" w:name="_Toc529183353"/>
      <w:r>
        <w:rPr>
          <w:rFonts w:asciiTheme="minorHAnsi" w:eastAsiaTheme="minorEastAsia" w:hAnsiTheme="minorHAnsi" w:hint="eastAsia"/>
        </w:rPr>
        <w:lastRenderedPageBreak/>
        <w:t>MBR_CONN</w:t>
      </w:r>
      <w:r w:rsidR="008666FF" w:rsidRPr="00933B73">
        <w:rPr>
          <w:rFonts w:asciiTheme="minorHAnsi" w:eastAsiaTheme="minorEastAsia" w:hAnsiTheme="minorHAnsi"/>
        </w:rPr>
        <w:t>_INFO</w:t>
      </w:r>
      <w:bookmarkEnd w:id="20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447909" w:rsidRPr="00933B73" w:rsidTr="005B5FB1">
        <w:tc>
          <w:tcPr>
            <w:tcW w:w="1668" w:type="dxa"/>
            <w:shd w:val="clear" w:color="auto" w:fill="C2D69B"/>
          </w:tcPr>
          <w:p w:rsidR="00447909" w:rsidRPr="00933B73" w:rsidRDefault="0044790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447909" w:rsidRPr="00933B73" w:rsidRDefault="00447909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447909" w:rsidRPr="00933B73" w:rsidRDefault="00447909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447909" w:rsidRPr="00933B73" w:rsidRDefault="00447909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447909" w:rsidRPr="00933B73" w:rsidTr="00632464">
        <w:tc>
          <w:tcPr>
            <w:tcW w:w="1668" w:type="dxa"/>
            <w:shd w:val="clear" w:color="auto" w:fill="C2D69B"/>
            <w:vAlign w:val="center"/>
          </w:tcPr>
          <w:p w:rsidR="00447909" w:rsidRPr="00933B73" w:rsidRDefault="0044790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447909" w:rsidRPr="00933B73" w:rsidRDefault="00447909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사용자접속정보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447909" w:rsidRPr="00933B73" w:rsidRDefault="00447909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447909" w:rsidRPr="00933B73" w:rsidRDefault="00447909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MBR_CONN_INFO</w:t>
            </w:r>
          </w:p>
        </w:tc>
      </w:tr>
      <w:tr w:rsidR="00447909" w:rsidRPr="00933B73" w:rsidTr="005B5FB1">
        <w:tc>
          <w:tcPr>
            <w:tcW w:w="1668" w:type="dxa"/>
            <w:shd w:val="clear" w:color="auto" w:fill="C2D69B"/>
          </w:tcPr>
          <w:p w:rsidR="00447909" w:rsidRPr="00933B73" w:rsidRDefault="0044790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447909" w:rsidRPr="00933B73" w:rsidRDefault="00447909" w:rsidP="0009254B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447909" w:rsidRPr="00933B73" w:rsidRDefault="00447909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447909" w:rsidRPr="00933B73" w:rsidRDefault="00447909" w:rsidP="0009254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447909" w:rsidRPr="00933B73" w:rsidTr="005B5FB1">
        <w:tc>
          <w:tcPr>
            <w:tcW w:w="1668" w:type="dxa"/>
            <w:shd w:val="clear" w:color="auto" w:fill="C2D69B"/>
          </w:tcPr>
          <w:p w:rsidR="00447909" w:rsidRPr="00933B73" w:rsidRDefault="0044790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447909" w:rsidRPr="00933B73" w:rsidRDefault="00C04222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27</w:t>
            </w:r>
            <w:r w:rsidR="00447909"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447909" w:rsidRPr="00933B73" w:rsidRDefault="00447909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447909" w:rsidRPr="00933B73" w:rsidRDefault="00447909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447909" w:rsidRPr="00933B73" w:rsidTr="0009254B">
        <w:tc>
          <w:tcPr>
            <w:tcW w:w="3227" w:type="dxa"/>
            <w:vAlign w:val="center"/>
          </w:tcPr>
          <w:p w:rsidR="00447909" w:rsidRPr="00933B73" w:rsidRDefault="0044790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식별ID</w:t>
            </w:r>
          </w:p>
        </w:tc>
        <w:tc>
          <w:tcPr>
            <w:tcW w:w="3827" w:type="dxa"/>
            <w:vAlign w:val="center"/>
          </w:tcPr>
          <w:p w:rsidR="00447909" w:rsidRPr="00933B73" w:rsidRDefault="0044790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447909">
              <w:rPr>
                <w:rFonts w:asciiTheme="minorHAnsi" w:eastAsiaTheme="minorEastAsia" w:hAnsiTheme="minorHAnsi" w:cs="굴림"/>
                <w:color w:val="000000"/>
                <w:szCs w:val="20"/>
              </w:rPr>
              <w:t>MBR_CONN_INFO_ID</w:t>
            </w:r>
          </w:p>
        </w:tc>
        <w:tc>
          <w:tcPr>
            <w:tcW w:w="1843" w:type="dxa"/>
          </w:tcPr>
          <w:p w:rsidR="00447909" w:rsidRDefault="00447909">
            <w:r w:rsidRPr="00CA5407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447909" w:rsidRPr="00933B73" w:rsidRDefault="0044790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center"/>
          </w:tcPr>
          <w:p w:rsidR="00447909" w:rsidRPr="00933B73" w:rsidRDefault="00C04222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447909" w:rsidRPr="00933B73" w:rsidRDefault="00C04222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447909" w:rsidRPr="00933B73" w:rsidRDefault="00447909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47909" w:rsidRPr="00933B73" w:rsidRDefault="0044790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47909" w:rsidRPr="00933B73" w:rsidRDefault="0044790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47909" w:rsidRPr="00933B73" w:rsidTr="0009254B">
        <w:tc>
          <w:tcPr>
            <w:tcW w:w="3227" w:type="dxa"/>
            <w:vAlign w:val="center"/>
          </w:tcPr>
          <w:p w:rsidR="00447909" w:rsidRPr="00933B73" w:rsidRDefault="0044790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사용자</w:t>
            </w:r>
            <w:r w:rsidR="003B2876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_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ID</w:t>
            </w:r>
          </w:p>
        </w:tc>
        <w:tc>
          <w:tcPr>
            <w:tcW w:w="3827" w:type="dxa"/>
            <w:vAlign w:val="center"/>
          </w:tcPr>
          <w:p w:rsidR="00447909" w:rsidRPr="00933B73" w:rsidRDefault="0044790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447909">
              <w:rPr>
                <w:rFonts w:asciiTheme="minorHAnsi" w:eastAsiaTheme="minorEastAsia" w:hAnsiTheme="minorHAnsi" w:cs="굴림"/>
                <w:color w:val="000000"/>
                <w:szCs w:val="20"/>
              </w:rPr>
              <w:t>MBR_ID</w:t>
            </w:r>
          </w:p>
        </w:tc>
        <w:tc>
          <w:tcPr>
            <w:tcW w:w="1843" w:type="dxa"/>
          </w:tcPr>
          <w:p w:rsidR="00447909" w:rsidRDefault="00447909">
            <w:r w:rsidRPr="00CA5407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447909" w:rsidRPr="00933B73" w:rsidRDefault="0044790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center"/>
          </w:tcPr>
          <w:p w:rsidR="00447909" w:rsidRPr="00933B73" w:rsidRDefault="00C04222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447909" w:rsidRPr="00933B73" w:rsidRDefault="00447909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47909" w:rsidRPr="00933B73" w:rsidRDefault="00C04222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447909" w:rsidRPr="00933B73" w:rsidRDefault="0044790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47909" w:rsidRPr="00933B73" w:rsidRDefault="0044790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47909" w:rsidRPr="00933B73" w:rsidTr="0009254B">
        <w:tc>
          <w:tcPr>
            <w:tcW w:w="3227" w:type="dxa"/>
            <w:vAlign w:val="center"/>
          </w:tcPr>
          <w:p w:rsidR="00447909" w:rsidRPr="00933B73" w:rsidRDefault="0044790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접속IP주소</w:t>
            </w:r>
          </w:p>
        </w:tc>
        <w:tc>
          <w:tcPr>
            <w:tcW w:w="3827" w:type="dxa"/>
            <w:vAlign w:val="center"/>
          </w:tcPr>
          <w:p w:rsidR="00447909" w:rsidRPr="00933B73" w:rsidRDefault="0044790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447909">
              <w:rPr>
                <w:rFonts w:asciiTheme="minorHAnsi" w:eastAsiaTheme="minorEastAsia" w:hAnsiTheme="minorHAnsi" w:cs="굴림"/>
                <w:color w:val="000000"/>
                <w:szCs w:val="20"/>
              </w:rPr>
              <w:t>CONN_IP_AD</w:t>
            </w:r>
          </w:p>
        </w:tc>
        <w:tc>
          <w:tcPr>
            <w:tcW w:w="1843" w:type="dxa"/>
          </w:tcPr>
          <w:p w:rsidR="00447909" w:rsidRDefault="00447909">
            <w:r w:rsidRPr="00CA5407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447909" w:rsidRPr="00933B73" w:rsidRDefault="0044790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11</w:t>
            </w:r>
          </w:p>
        </w:tc>
        <w:tc>
          <w:tcPr>
            <w:tcW w:w="794" w:type="dxa"/>
            <w:vAlign w:val="center"/>
          </w:tcPr>
          <w:p w:rsidR="00447909" w:rsidRPr="00933B73" w:rsidRDefault="00447909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47909" w:rsidRPr="00933B73" w:rsidRDefault="00447909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47909" w:rsidRPr="00933B73" w:rsidRDefault="00447909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47909" w:rsidRPr="00933B73" w:rsidRDefault="0044790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47909" w:rsidRPr="00933B73" w:rsidRDefault="0044790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44790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로그인일시</w:t>
            </w:r>
          </w:p>
        </w:tc>
        <w:tc>
          <w:tcPr>
            <w:tcW w:w="3827" w:type="dxa"/>
            <w:vAlign w:val="center"/>
          </w:tcPr>
          <w:p w:rsidR="0073662A" w:rsidRPr="00933B73" w:rsidRDefault="0044790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447909">
              <w:rPr>
                <w:rFonts w:asciiTheme="minorHAnsi" w:eastAsiaTheme="minorEastAsia" w:hAnsiTheme="minorHAnsi" w:cs="굴림"/>
                <w:color w:val="000000"/>
                <w:szCs w:val="20"/>
              </w:rPr>
              <w:t>LOGIN_DT</w:t>
            </w:r>
          </w:p>
        </w:tc>
        <w:tc>
          <w:tcPr>
            <w:tcW w:w="1843" w:type="dxa"/>
            <w:vAlign w:val="center"/>
          </w:tcPr>
          <w:p w:rsidR="0073662A" w:rsidRPr="00933B73" w:rsidRDefault="0044790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73662A" w:rsidRPr="00933B73" w:rsidRDefault="0073662A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44790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로그아웃일시</w:t>
            </w:r>
          </w:p>
        </w:tc>
        <w:tc>
          <w:tcPr>
            <w:tcW w:w="3827" w:type="dxa"/>
            <w:vAlign w:val="center"/>
          </w:tcPr>
          <w:p w:rsidR="0073662A" w:rsidRPr="00933B73" w:rsidRDefault="0044790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447909">
              <w:rPr>
                <w:rFonts w:asciiTheme="minorHAnsi" w:eastAsiaTheme="minorEastAsia" w:hAnsiTheme="minorHAnsi" w:cs="굴림"/>
                <w:color w:val="000000"/>
                <w:szCs w:val="20"/>
              </w:rPr>
              <w:t>LOGOUT_DT</w:t>
            </w:r>
          </w:p>
        </w:tc>
        <w:tc>
          <w:tcPr>
            <w:tcW w:w="1843" w:type="dxa"/>
            <w:vAlign w:val="center"/>
          </w:tcPr>
          <w:p w:rsidR="0073662A" w:rsidRPr="00933B73" w:rsidRDefault="0044790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73662A" w:rsidRPr="00933B73" w:rsidRDefault="0073662A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 w:rsidP="00C042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5B5FB1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A70FFF" w:rsidP="00C0422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</w:t>
            </w:r>
            <w:r w:rsidR="00C04222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MBR_CONN_INFO</w:t>
            </w:r>
          </w:p>
        </w:tc>
        <w:tc>
          <w:tcPr>
            <w:tcW w:w="7769" w:type="dxa"/>
          </w:tcPr>
          <w:p w:rsidR="003F1D87" w:rsidRPr="00933B73" w:rsidRDefault="00C04222" w:rsidP="00A70FFF">
            <w:pPr>
              <w:tabs>
                <w:tab w:val="left" w:pos="5000"/>
              </w:tabs>
              <w:jc w:val="left"/>
              <w:rPr>
                <w:rFonts w:asciiTheme="minorHAnsi" w:eastAsiaTheme="minorEastAsia" w:hAnsiTheme="minorHAnsi"/>
              </w:rPr>
            </w:pPr>
            <w:r w:rsidRPr="00447909">
              <w:rPr>
                <w:rFonts w:asciiTheme="minorHAnsi" w:eastAsiaTheme="minorEastAsia" w:hAnsiTheme="minorHAnsi" w:cs="굴림"/>
                <w:color w:val="000000"/>
                <w:szCs w:val="20"/>
              </w:rPr>
              <w:t>MBR_CONN_INFO_ID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,</w:t>
            </w:r>
            <w:r w:rsidRPr="00447909">
              <w:rPr>
                <w:rFonts w:asciiTheme="minorHAnsi" w:eastAsiaTheme="minorEastAsia" w:hAnsiTheme="minorHAnsi" w:cs="굴림"/>
                <w:color w:val="000000"/>
                <w:szCs w:val="20"/>
              </w:rPr>
              <w:t xml:space="preserve"> MBR_ID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982B2B" w:rsidP="005B5FB1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8666FF" w:rsidRPr="00933B73" w:rsidRDefault="009A6999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21" w:name="_Toc529183354"/>
      <w:r>
        <w:rPr>
          <w:rFonts w:asciiTheme="minorHAnsi" w:eastAsiaTheme="minorEastAsia" w:hAnsiTheme="minorHAnsi" w:hint="eastAsia"/>
        </w:rPr>
        <w:lastRenderedPageBreak/>
        <w:t>SYS_ERR_INFO</w:t>
      </w:r>
      <w:bookmarkEnd w:id="21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9A6999" w:rsidRPr="00933B73" w:rsidTr="005B5FB1">
        <w:tc>
          <w:tcPr>
            <w:tcW w:w="1668" w:type="dxa"/>
            <w:shd w:val="clear" w:color="auto" w:fill="C2D69B"/>
          </w:tcPr>
          <w:p w:rsidR="009A6999" w:rsidRPr="00933B73" w:rsidRDefault="009A699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9A6999" w:rsidRPr="00933B73" w:rsidRDefault="009A6999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9A6999" w:rsidRPr="00933B73" w:rsidRDefault="009A6999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9A6999" w:rsidRPr="00933B73" w:rsidRDefault="009A6999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9A6999" w:rsidRPr="00933B73" w:rsidTr="00632464">
        <w:tc>
          <w:tcPr>
            <w:tcW w:w="1668" w:type="dxa"/>
            <w:shd w:val="clear" w:color="auto" w:fill="C2D69B"/>
            <w:vAlign w:val="center"/>
          </w:tcPr>
          <w:p w:rsidR="009A6999" w:rsidRPr="00933B73" w:rsidRDefault="009A699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9A6999" w:rsidRPr="00933B73" w:rsidRDefault="009A6999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시스템에러정보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9A6999" w:rsidRPr="00933B73" w:rsidRDefault="009A6999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9A6999" w:rsidRPr="00933B73" w:rsidRDefault="009A6999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SYS_ERR_INFO</w:t>
            </w:r>
          </w:p>
        </w:tc>
      </w:tr>
      <w:tr w:rsidR="009A6999" w:rsidRPr="00933B73" w:rsidTr="005B5FB1">
        <w:tc>
          <w:tcPr>
            <w:tcW w:w="1668" w:type="dxa"/>
            <w:shd w:val="clear" w:color="auto" w:fill="C2D69B"/>
          </w:tcPr>
          <w:p w:rsidR="009A6999" w:rsidRPr="00933B73" w:rsidRDefault="009A699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9A6999" w:rsidRPr="00933B73" w:rsidRDefault="009A6999" w:rsidP="0009254B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9A6999" w:rsidRPr="00933B73" w:rsidRDefault="009A6999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9A6999" w:rsidRPr="00933B73" w:rsidRDefault="009A6999" w:rsidP="0009254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9A6999" w:rsidRPr="00933B73" w:rsidTr="005B5FB1">
        <w:tc>
          <w:tcPr>
            <w:tcW w:w="1668" w:type="dxa"/>
            <w:shd w:val="clear" w:color="auto" w:fill="C2D69B"/>
          </w:tcPr>
          <w:p w:rsidR="009A6999" w:rsidRPr="00933B73" w:rsidRDefault="009A699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9A6999" w:rsidRPr="00933B73" w:rsidRDefault="009A6999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516</w:t>
            </w:r>
            <w:r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9A6999" w:rsidRPr="00933B73" w:rsidRDefault="009A6999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9A6999" w:rsidRPr="00933B73" w:rsidRDefault="009A6999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9A6999" w:rsidRPr="00933B73" w:rsidTr="0009254B">
        <w:tc>
          <w:tcPr>
            <w:tcW w:w="3227" w:type="dxa"/>
            <w:vAlign w:val="center"/>
          </w:tcPr>
          <w:p w:rsidR="009A6999" w:rsidRPr="00933B73" w:rsidRDefault="009A699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식별ID</w:t>
            </w:r>
          </w:p>
        </w:tc>
        <w:tc>
          <w:tcPr>
            <w:tcW w:w="3827" w:type="dxa"/>
            <w:vAlign w:val="center"/>
          </w:tcPr>
          <w:p w:rsidR="009A6999" w:rsidRPr="00933B73" w:rsidRDefault="009A699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A6999">
              <w:rPr>
                <w:rFonts w:asciiTheme="minorHAnsi" w:eastAsiaTheme="minorEastAsia" w:hAnsiTheme="minorHAnsi" w:cs="굴림"/>
                <w:color w:val="000000"/>
                <w:szCs w:val="20"/>
              </w:rPr>
              <w:t>SYS_ERR_INFO_ID</w:t>
            </w:r>
          </w:p>
        </w:tc>
        <w:tc>
          <w:tcPr>
            <w:tcW w:w="1843" w:type="dxa"/>
          </w:tcPr>
          <w:p w:rsidR="009A6999" w:rsidRDefault="009A6999">
            <w:r w:rsidRPr="000F4E81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9A6999" w:rsidRPr="00933B73" w:rsidRDefault="009A699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center"/>
          </w:tcPr>
          <w:p w:rsidR="009A6999" w:rsidRPr="00933B73" w:rsidRDefault="009A6999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9A6999" w:rsidRPr="00933B73" w:rsidRDefault="009A6999" w:rsidP="009A699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9A6999" w:rsidRPr="00933B73" w:rsidRDefault="009A6999" w:rsidP="009A699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9A6999" w:rsidRPr="00933B73" w:rsidRDefault="009A699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9A6999" w:rsidRPr="00933B73" w:rsidRDefault="009A699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A6999" w:rsidRPr="00933B73" w:rsidTr="0009254B">
        <w:tc>
          <w:tcPr>
            <w:tcW w:w="3227" w:type="dxa"/>
            <w:vAlign w:val="center"/>
          </w:tcPr>
          <w:p w:rsidR="009A6999" w:rsidRPr="00933B73" w:rsidRDefault="009A699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사용자</w:t>
            </w:r>
            <w:r w:rsidR="005F105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_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ID</w:t>
            </w:r>
          </w:p>
        </w:tc>
        <w:tc>
          <w:tcPr>
            <w:tcW w:w="3827" w:type="dxa"/>
            <w:vAlign w:val="center"/>
          </w:tcPr>
          <w:p w:rsidR="009A6999" w:rsidRPr="00933B73" w:rsidRDefault="009A699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A6999">
              <w:rPr>
                <w:rFonts w:asciiTheme="minorHAnsi" w:eastAsiaTheme="minorEastAsia" w:hAnsiTheme="minorHAnsi" w:cs="굴림"/>
                <w:color w:val="000000"/>
                <w:szCs w:val="20"/>
              </w:rPr>
              <w:t>MBR_ID</w:t>
            </w:r>
          </w:p>
        </w:tc>
        <w:tc>
          <w:tcPr>
            <w:tcW w:w="1843" w:type="dxa"/>
          </w:tcPr>
          <w:p w:rsidR="009A6999" w:rsidRDefault="009A6999">
            <w:r w:rsidRPr="000F4E81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9A6999" w:rsidRPr="00933B73" w:rsidRDefault="009A699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center"/>
          </w:tcPr>
          <w:p w:rsidR="009A6999" w:rsidRPr="00933B73" w:rsidRDefault="009A6999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9A6999" w:rsidRPr="00933B73" w:rsidRDefault="009A6999" w:rsidP="009A699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9A6999" w:rsidRPr="00933B73" w:rsidRDefault="009A6999" w:rsidP="009A699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9A6999" w:rsidRPr="00933B73" w:rsidRDefault="009A699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9A6999" w:rsidRPr="00933B73" w:rsidRDefault="009A699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A6999" w:rsidRPr="00933B73" w:rsidTr="0009254B">
        <w:tc>
          <w:tcPr>
            <w:tcW w:w="3227" w:type="dxa"/>
            <w:vAlign w:val="center"/>
          </w:tcPr>
          <w:p w:rsidR="009A6999" w:rsidRPr="00933B73" w:rsidRDefault="009A699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요청URL</w:t>
            </w:r>
          </w:p>
        </w:tc>
        <w:tc>
          <w:tcPr>
            <w:tcW w:w="3827" w:type="dxa"/>
            <w:vAlign w:val="center"/>
          </w:tcPr>
          <w:p w:rsidR="009A6999" w:rsidRPr="00933B73" w:rsidRDefault="009A699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A6999">
              <w:rPr>
                <w:rFonts w:asciiTheme="minorHAnsi" w:eastAsiaTheme="minorEastAsia" w:hAnsiTheme="minorHAnsi" w:cs="굴림"/>
                <w:color w:val="000000"/>
                <w:szCs w:val="20"/>
              </w:rPr>
              <w:t>REQ_URL</w:t>
            </w:r>
          </w:p>
        </w:tc>
        <w:tc>
          <w:tcPr>
            <w:tcW w:w="1843" w:type="dxa"/>
          </w:tcPr>
          <w:p w:rsidR="009A6999" w:rsidRDefault="009A6999">
            <w:r w:rsidRPr="000F4E81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9A6999" w:rsidRPr="00933B73" w:rsidRDefault="009A699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500</w:t>
            </w:r>
          </w:p>
        </w:tc>
        <w:tc>
          <w:tcPr>
            <w:tcW w:w="794" w:type="dxa"/>
            <w:vAlign w:val="center"/>
          </w:tcPr>
          <w:p w:rsidR="009A6999" w:rsidRPr="00933B73" w:rsidRDefault="009A6999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9A6999" w:rsidRPr="00933B73" w:rsidRDefault="009A6999" w:rsidP="009A699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9A6999" w:rsidRPr="00933B73" w:rsidRDefault="009A6999" w:rsidP="009A699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9A6999" w:rsidRPr="00933B73" w:rsidRDefault="009A699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9A6999" w:rsidRPr="00933B73" w:rsidRDefault="009A699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A6999" w:rsidRPr="00933B73" w:rsidTr="0009254B">
        <w:tc>
          <w:tcPr>
            <w:tcW w:w="3227" w:type="dxa"/>
            <w:vAlign w:val="center"/>
          </w:tcPr>
          <w:p w:rsidR="009A6999" w:rsidRPr="00933B73" w:rsidRDefault="009A699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에러메세지</w:t>
            </w:r>
          </w:p>
        </w:tc>
        <w:tc>
          <w:tcPr>
            <w:tcW w:w="3827" w:type="dxa"/>
            <w:vAlign w:val="center"/>
          </w:tcPr>
          <w:p w:rsidR="009A6999" w:rsidRPr="00933B73" w:rsidRDefault="009A699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A6999">
              <w:rPr>
                <w:rFonts w:asciiTheme="minorHAnsi" w:eastAsiaTheme="minorEastAsia" w:hAnsiTheme="minorHAnsi" w:cs="굴림"/>
                <w:color w:val="000000"/>
                <w:szCs w:val="20"/>
              </w:rPr>
              <w:t>ERR_MSG</w:t>
            </w:r>
          </w:p>
        </w:tc>
        <w:tc>
          <w:tcPr>
            <w:tcW w:w="1843" w:type="dxa"/>
          </w:tcPr>
          <w:p w:rsidR="009A6999" w:rsidRDefault="009A6999"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CLOB</w:t>
            </w:r>
          </w:p>
        </w:tc>
        <w:tc>
          <w:tcPr>
            <w:tcW w:w="850" w:type="dxa"/>
            <w:vAlign w:val="center"/>
          </w:tcPr>
          <w:p w:rsidR="009A6999" w:rsidRPr="00933B73" w:rsidRDefault="009A6999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9A6999" w:rsidRPr="00933B73" w:rsidRDefault="009A6999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9A6999" w:rsidRPr="00933B73" w:rsidRDefault="009A699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9A6999" w:rsidRPr="00933B73" w:rsidRDefault="009A699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9A6999" w:rsidRPr="00933B73" w:rsidRDefault="009A699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9A6999" w:rsidRPr="00933B73" w:rsidRDefault="009A699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9A699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발생일시</w:t>
            </w:r>
          </w:p>
        </w:tc>
        <w:tc>
          <w:tcPr>
            <w:tcW w:w="3827" w:type="dxa"/>
            <w:vAlign w:val="center"/>
          </w:tcPr>
          <w:p w:rsidR="00216E7C" w:rsidRPr="00933B73" w:rsidRDefault="009A699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A6999">
              <w:rPr>
                <w:rFonts w:asciiTheme="minorHAnsi" w:eastAsiaTheme="minorEastAsia" w:hAnsiTheme="minorHAnsi" w:cs="굴림"/>
                <w:color w:val="000000"/>
                <w:szCs w:val="20"/>
              </w:rPr>
              <w:t>GENR_DT</w:t>
            </w:r>
          </w:p>
        </w:tc>
        <w:tc>
          <w:tcPr>
            <w:tcW w:w="1843" w:type="dxa"/>
            <w:vAlign w:val="center"/>
          </w:tcPr>
          <w:p w:rsidR="00216E7C" w:rsidRPr="00933B73" w:rsidRDefault="009A699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center"/>
          </w:tcPr>
          <w:p w:rsidR="00216E7C" w:rsidRPr="00933B73" w:rsidRDefault="00216E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216E7C" w:rsidRPr="00933B73" w:rsidRDefault="009A6999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9A6999" w:rsidRPr="00933B73" w:rsidTr="005B5FB1">
        <w:tc>
          <w:tcPr>
            <w:tcW w:w="4361" w:type="dxa"/>
          </w:tcPr>
          <w:p w:rsidR="009A6999" w:rsidRPr="00933B73" w:rsidRDefault="009A6999" w:rsidP="0009254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9A6999" w:rsidRPr="00933B73" w:rsidRDefault="009A6999" w:rsidP="0009254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9A6999" w:rsidRPr="00933B73" w:rsidRDefault="009A6999" w:rsidP="0009254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9A6999" w:rsidRPr="00933B73" w:rsidRDefault="009A6999" w:rsidP="0009254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9A6999" w:rsidRPr="00933B73" w:rsidTr="0009254B">
        <w:tc>
          <w:tcPr>
            <w:tcW w:w="4361" w:type="dxa"/>
          </w:tcPr>
          <w:p w:rsidR="009A6999" w:rsidRPr="00933B73" w:rsidRDefault="009A6999" w:rsidP="0009254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MBR_CONN_INFO</w:t>
            </w:r>
          </w:p>
        </w:tc>
        <w:tc>
          <w:tcPr>
            <w:tcW w:w="7769" w:type="dxa"/>
            <w:vAlign w:val="center"/>
          </w:tcPr>
          <w:p w:rsidR="009A6999" w:rsidRPr="00933B73" w:rsidRDefault="009A6999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A6999">
              <w:rPr>
                <w:rFonts w:asciiTheme="minorHAnsi" w:eastAsiaTheme="minorEastAsia" w:hAnsiTheme="minorHAnsi" w:cs="굴림"/>
                <w:color w:val="000000"/>
                <w:szCs w:val="20"/>
              </w:rPr>
              <w:t>SYS_ERR_INFO_ID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,</w:t>
            </w:r>
            <w:r w:rsidRPr="009A6999">
              <w:rPr>
                <w:rFonts w:asciiTheme="minorHAnsi" w:eastAsiaTheme="minorEastAsia" w:hAnsiTheme="minorHAnsi" w:cs="굴림"/>
                <w:color w:val="000000"/>
                <w:szCs w:val="20"/>
              </w:rPr>
              <w:t xml:space="preserve"> MBR_ID</w:t>
            </w:r>
          </w:p>
        </w:tc>
        <w:tc>
          <w:tcPr>
            <w:tcW w:w="1525" w:type="dxa"/>
          </w:tcPr>
          <w:p w:rsidR="009A6999" w:rsidRPr="00933B73" w:rsidRDefault="009A6999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9A6999" w:rsidRPr="00933B73" w:rsidRDefault="00982B2B" w:rsidP="0009254B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0411C6" w:rsidRPr="00933B73" w:rsidRDefault="001F7522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22" w:name="_Toc529183355"/>
      <w:r>
        <w:rPr>
          <w:rFonts w:asciiTheme="minorHAnsi" w:eastAsiaTheme="minorEastAsia" w:hAnsiTheme="minorHAnsi" w:hint="eastAsia"/>
        </w:rPr>
        <w:lastRenderedPageBreak/>
        <w:t>SCNC_CD</w:t>
      </w:r>
      <w:bookmarkEnd w:id="22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1F7522" w:rsidRPr="00933B73" w:rsidTr="00D63E35">
        <w:tc>
          <w:tcPr>
            <w:tcW w:w="1668" w:type="dxa"/>
            <w:shd w:val="clear" w:color="auto" w:fill="C2D69B"/>
          </w:tcPr>
          <w:p w:rsidR="001F7522" w:rsidRPr="00933B73" w:rsidRDefault="001F7522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1F7522" w:rsidRPr="00933B73" w:rsidRDefault="001F7522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1F7522" w:rsidRPr="00933B73" w:rsidTr="00D63E35">
        <w:tc>
          <w:tcPr>
            <w:tcW w:w="1668" w:type="dxa"/>
            <w:shd w:val="clear" w:color="auto" w:fill="C2D69B"/>
            <w:vAlign w:val="center"/>
          </w:tcPr>
          <w:p w:rsidR="001F7522" w:rsidRPr="00933B73" w:rsidRDefault="001F7522" w:rsidP="00D63E35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1F7522" w:rsidRPr="00933B73" w:rsidRDefault="001F7522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과학기술표준분류코드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1F7522" w:rsidRPr="00933B73" w:rsidRDefault="001F7522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1F7522" w:rsidRPr="00933B73" w:rsidRDefault="001F7522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SCNC_CD</w:t>
            </w:r>
          </w:p>
        </w:tc>
      </w:tr>
      <w:tr w:rsidR="001F7522" w:rsidRPr="00933B73" w:rsidTr="00D63E35">
        <w:tc>
          <w:tcPr>
            <w:tcW w:w="1668" w:type="dxa"/>
            <w:shd w:val="clear" w:color="auto" w:fill="C2D69B"/>
          </w:tcPr>
          <w:p w:rsidR="001F7522" w:rsidRPr="00933B73" w:rsidRDefault="001F7522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1F7522" w:rsidRPr="00933B73" w:rsidRDefault="001F7522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1F7522" w:rsidRPr="00933B73" w:rsidTr="00D63E35">
        <w:tc>
          <w:tcPr>
            <w:tcW w:w="1668" w:type="dxa"/>
            <w:shd w:val="clear" w:color="auto" w:fill="C2D69B"/>
          </w:tcPr>
          <w:p w:rsidR="001F7522" w:rsidRPr="00933B73" w:rsidRDefault="001F7522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328</w:t>
            </w:r>
            <w:r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1F7522" w:rsidRPr="00933B73" w:rsidRDefault="001F7522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0411C6" w:rsidRPr="00933B73" w:rsidRDefault="000411C6" w:rsidP="000411C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0411C6" w:rsidRPr="00933B73" w:rsidTr="00D63E35">
        <w:tc>
          <w:tcPr>
            <w:tcW w:w="3227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1F7522" w:rsidRPr="00933B73" w:rsidTr="00D63E35">
        <w:tc>
          <w:tcPr>
            <w:tcW w:w="3227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소분류</w:t>
            </w:r>
          </w:p>
        </w:tc>
        <w:tc>
          <w:tcPr>
            <w:tcW w:w="3827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  <w:r w:rsidRPr="001F7522">
              <w:rPr>
                <w:rFonts w:asciiTheme="minorHAnsi" w:eastAsiaTheme="minorEastAsia" w:hAnsiTheme="minorHAnsi"/>
              </w:rPr>
              <w:t>SCL_CD</w:t>
            </w:r>
          </w:p>
        </w:tc>
        <w:tc>
          <w:tcPr>
            <w:tcW w:w="1843" w:type="dxa"/>
          </w:tcPr>
          <w:p w:rsidR="001F7522" w:rsidRDefault="001F7522">
            <w:r w:rsidRPr="00E23159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1F7522" w:rsidRPr="00933B73" w:rsidRDefault="001F7522" w:rsidP="00D63E35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6</w:t>
            </w:r>
          </w:p>
        </w:tc>
        <w:tc>
          <w:tcPr>
            <w:tcW w:w="794" w:type="dxa"/>
          </w:tcPr>
          <w:p w:rsidR="001F7522" w:rsidRPr="00933B73" w:rsidRDefault="001F7522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1F7522" w:rsidRPr="00933B73" w:rsidTr="00D63E35">
        <w:tc>
          <w:tcPr>
            <w:tcW w:w="3227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중분류</w:t>
            </w:r>
          </w:p>
        </w:tc>
        <w:tc>
          <w:tcPr>
            <w:tcW w:w="3827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  <w:r w:rsidRPr="001F7522">
              <w:rPr>
                <w:rFonts w:asciiTheme="minorHAnsi" w:eastAsiaTheme="minorEastAsia" w:hAnsiTheme="minorHAnsi"/>
              </w:rPr>
              <w:t>LCL_CD</w:t>
            </w:r>
          </w:p>
        </w:tc>
        <w:tc>
          <w:tcPr>
            <w:tcW w:w="1843" w:type="dxa"/>
          </w:tcPr>
          <w:p w:rsidR="001F7522" w:rsidRDefault="001F7522">
            <w:r w:rsidRPr="00E23159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1F7522" w:rsidRPr="00933B73" w:rsidRDefault="00C47F7E" w:rsidP="00D63E35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4</w:t>
            </w:r>
          </w:p>
        </w:tc>
        <w:tc>
          <w:tcPr>
            <w:tcW w:w="794" w:type="dxa"/>
          </w:tcPr>
          <w:p w:rsidR="001F7522" w:rsidRPr="00933B73" w:rsidRDefault="001F7522" w:rsidP="00D63E35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1F7522" w:rsidRPr="00933B73" w:rsidTr="00D63E35">
        <w:tc>
          <w:tcPr>
            <w:tcW w:w="3227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대분류</w:t>
            </w:r>
          </w:p>
        </w:tc>
        <w:tc>
          <w:tcPr>
            <w:tcW w:w="3827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  <w:r w:rsidRPr="001F7522">
              <w:rPr>
                <w:rFonts w:asciiTheme="minorHAnsi" w:eastAsiaTheme="minorEastAsia" w:hAnsiTheme="minorHAnsi"/>
              </w:rPr>
              <w:t>MCL_CD</w:t>
            </w:r>
          </w:p>
        </w:tc>
        <w:tc>
          <w:tcPr>
            <w:tcW w:w="1843" w:type="dxa"/>
          </w:tcPr>
          <w:p w:rsidR="001F7522" w:rsidRDefault="001F7522">
            <w:r w:rsidRPr="00E23159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1F7522" w:rsidRPr="00933B73" w:rsidRDefault="00C47F7E" w:rsidP="00D63E35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2</w:t>
            </w:r>
          </w:p>
        </w:tc>
        <w:tc>
          <w:tcPr>
            <w:tcW w:w="794" w:type="dxa"/>
          </w:tcPr>
          <w:p w:rsidR="001F7522" w:rsidRPr="00933B73" w:rsidRDefault="001F7522" w:rsidP="00D63E35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1F7522" w:rsidRPr="00933B73" w:rsidTr="00D63E35">
        <w:tc>
          <w:tcPr>
            <w:tcW w:w="3227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대분류명</w:t>
            </w:r>
          </w:p>
        </w:tc>
        <w:tc>
          <w:tcPr>
            <w:tcW w:w="3827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  <w:r w:rsidRPr="001F7522">
              <w:rPr>
                <w:rFonts w:asciiTheme="minorHAnsi" w:eastAsiaTheme="minorEastAsia" w:hAnsiTheme="minorHAnsi"/>
              </w:rPr>
              <w:t>LCL_NM</w:t>
            </w:r>
          </w:p>
        </w:tc>
        <w:tc>
          <w:tcPr>
            <w:tcW w:w="1843" w:type="dxa"/>
          </w:tcPr>
          <w:p w:rsidR="001F7522" w:rsidRDefault="001F7522">
            <w:r w:rsidRPr="00E23159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1F7522" w:rsidRPr="00933B73" w:rsidRDefault="001F7522" w:rsidP="00D63E35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1F7522" w:rsidRPr="00933B73" w:rsidRDefault="001F7522" w:rsidP="00D63E35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1F7522" w:rsidRPr="00933B73" w:rsidTr="00D63E35">
        <w:tc>
          <w:tcPr>
            <w:tcW w:w="3227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중분류명</w:t>
            </w:r>
          </w:p>
        </w:tc>
        <w:tc>
          <w:tcPr>
            <w:tcW w:w="3827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  <w:r w:rsidRPr="001F7522">
              <w:rPr>
                <w:rFonts w:asciiTheme="minorHAnsi" w:eastAsiaTheme="minorEastAsia" w:hAnsiTheme="minorHAnsi"/>
              </w:rPr>
              <w:t>MCL_NM</w:t>
            </w:r>
          </w:p>
        </w:tc>
        <w:tc>
          <w:tcPr>
            <w:tcW w:w="1843" w:type="dxa"/>
          </w:tcPr>
          <w:p w:rsidR="001F7522" w:rsidRDefault="001F7522">
            <w:r w:rsidRPr="00E23159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1F7522" w:rsidRPr="00933B73" w:rsidRDefault="001F7522" w:rsidP="00D63E35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1F7522" w:rsidRPr="00933B73" w:rsidRDefault="001F7522" w:rsidP="00D63E35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1F7522" w:rsidRPr="00933B73" w:rsidTr="00D63E35">
        <w:tc>
          <w:tcPr>
            <w:tcW w:w="3227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소분류명</w:t>
            </w:r>
          </w:p>
        </w:tc>
        <w:tc>
          <w:tcPr>
            <w:tcW w:w="3827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  <w:r w:rsidRPr="001F7522">
              <w:rPr>
                <w:rFonts w:asciiTheme="minorHAnsi" w:eastAsiaTheme="minorEastAsia" w:hAnsiTheme="minorHAnsi"/>
              </w:rPr>
              <w:t>SCL_NM</w:t>
            </w:r>
          </w:p>
        </w:tc>
        <w:tc>
          <w:tcPr>
            <w:tcW w:w="1843" w:type="dxa"/>
          </w:tcPr>
          <w:p w:rsidR="001F7522" w:rsidRDefault="001F7522">
            <w:r w:rsidRPr="00E23159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1F7522" w:rsidRPr="00933B73" w:rsidRDefault="001F7522" w:rsidP="00D63E35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1F7522" w:rsidRPr="00933B73" w:rsidRDefault="001F7522" w:rsidP="00D63E35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F7522" w:rsidRPr="00933B73" w:rsidRDefault="001F7522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1F7522" w:rsidRPr="00933B73" w:rsidTr="0009254B">
        <w:tc>
          <w:tcPr>
            <w:tcW w:w="3227" w:type="dxa"/>
            <w:vAlign w:val="bottom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최초등록자</w:t>
            </w:r>
          </w:p>
        </w:tc>
        <w:tc>
          <w:tcPr>
            <w:tcW w:w="3827" w:type="dxa"/>
            <w:vAlign w:val="bottom"/>
          </w:tcPr>
          <w:p w:rsidR="001F7522" w:rsidRPr="002E67AF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REG_MBR_ID</w:t>
            </w:r>
          </w:p>
        </w:tc>
        <w:tc>
          <w:tcPr>
            <w:tcW w:w="1843" w:type="dxa"/>
          </w:tcPr>
          <w:p w:rsidR="001F7522" w:rsidRDefault="001F7522" w:rsidP="0009254B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1F7522" w:rsidRPr="00933B73" w:rsidRDefault="001F7522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1F7522" w:rsidRPr="00933B73" w:rsidRDefault="001F7522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1F7522" w:rsidRPr="00933B73" w:rsidTr="0009254B">
        <w:tc>
          <w:tcPr>
            <w:tcW w:w="3227" w:type="dxa"/>
            <w:vAlign w:val="bottom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최초등록일시</w:t>
            </w:r>
          </w:p>
        </w:tc>
        <w:tc>
          <w:tcPr>
            <w:tcW w:w="3827" w:type="dxa"/>
            <w:vAlign w:val="bottom"/>
          </w:tcPr>
          <w:p w:rsidR="001F7522" w:rsidRPr="002E67AF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1F7522" w:rsidRPr="00933B73" w:rsidRDefault="001F7522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1F7522" w:rsidRPr="00933B73" w:rsidRDefault="001F7522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1F7522" w:rsidRPr="00933B73" w:rsidTr="0009254B">
        <w:tc>
          <w:tcPr>
            <w:tcW w:w="3227" w:type="dxa"/>
            <w:vAlign w:val="bottom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최종수정자</w:t>
            </w:r>
          </w:p>
        </w:tc>
        <w:tc>
          <w:tcPr>
            <w:tcW w:w="3827" w:type="dxa"/>
            <w:vAlign w:val="bottom"/>
          </w:tcPr>
          <w:p w:rsidR="001F7522" w:rsidRPr="002E67AF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MODF_MBR_ID</w:t>
            </w:r>
          </w:p>
        </w:tc>
        <w:tc>
          <w:tcPr>
            <w:tcW w:w="1843" w:type="dxa"/>
            <w:vAlign w:val="bottom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1F7522" w:rsidRPr="00933B73" w:rsidRDefault="001F7522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1F7522" w:rsidRPr="00933B73" w:rsidRDefault="001F7522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1F7522" w:rsidRPr="00933B73" w:rsidTr="0009254B">
        <w:tc>
          <w:tcPr>
            <w:tcW w:w="3227" w:type="dxa"/>
            <w:vAlign w:val="bottom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최종수정일시</w:t>
            </w:r>
          </w:p>
        </w:tc>
        <w:tc>
          <w:tcPr>
            <w:tcW w:w="3827" w:type="dxa"/>
            <w:vAlign w:val="bottom"/>
          </w:tcPr>
          <w:p w:rsidR="001F7522" w:rsidRPr="002E67AF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MODF_DT</w:t>
            </w:r>
          </w:p>
        </w:tc>
        <w:tc>
          <w:tcPr>
            <w:tcW w:w="1843" w:type="dxa"/>
            <w:vAlign w:val="bottom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1F7522" w:rsidRPr="00933B73" w:rsidRDefault="001F7522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1F7522" w:rsidRPr="00933B73" w:rsidRDefault="001F7522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F7522" w:rsidRPr="00933B73" w:rsidRDefault="001F7522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F7522" w:rsidRPr="00933B73" w:rsidRDefault="001F7522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0411C6" w:rsidRDefault="000411C6" w:rsidP="000411C6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tab/>
      </w:r>
    </w:p>
    <w:p w:rsidR="0094744C" w:rsidRDefault="0094744C" w:rsidP="000411C6">
      <w:pPr>
        <w:rPr>
          <w:rFonts w:asciiTheme="minorHAnsi" w:eastAsiaTheme="minorEastAsia" w:hAnsiTheme="minorHAnsi"/>
        </w:rPr>
      </w:pPr>
    </w:p>
    <w:p w:rsidR="0094744C" w:rsidRDefault="0094744C" w:rsidP="000411C6">
      <w:pPr>
        <w:rPr>
          <w:rFonts w:asciiTheme="minorHAnsi" w:eastAsiaTheme="minorEastAsia" w:hAnsiTheme="minorHAnsi"/>
        </w:rPr>
      </w:pPr>
    </w:p>
    <w:p w:rsidR="0094744C" w:rsidRPr="00933B73" w:rsidRDefault="0094744C" w:rsidP="000411C6">
      <w:pPr>
        <w:rPr>
          <w:rFonts w:asciiTheme="minorHAnsi" w:eastAsiaTheme="minorEastAsia" w:hAnsiTheme="minorHAnsi"/>
        </w:rPr>
      </w:pPr>
    </w:p>
    <w:p w:rsidR="000411C6" w:rsidRPr="00933B73" w:rsidRDefault="000411C6" w:rsidP="000411C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0411C6" w:rsidRPr="00933B73" w:rsidTr="00D63E35">
        <w:tc>
          <w:tcPr>
            <w:tcW w:w="15276" w:type="dxa"/>
            <w:gridSpan w:val="4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Foreign Key 정의</w:t>
            </w:r>
          </w:p>
        </w:tc>
      </w:tr>
      <w:tr w:rsidR="000411C6" w:rsidRPr="00933B73" w:rsidTr="00D63E35">
        <w:tc>
          <w:tcPr>
            <w:tcW w:w="4361" w:type="dxa"/>
            <w:shd w:val="clear" w:color="auto" w:fill="D6E3BC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shd w:val="clear" w:color="auto" w:fill="D6E3BC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0411C6" w:rsidRPr="00933B73" w:rsidTr="00D63E35">
        <w:tc>
          <w:tcPr>
            <w:tcW w:w="4361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0411C6" w:rsidRPr="00933B73" w:rsidRDefault="000411C6" w:rsidP="000411C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0411C6" w:rsidRPr="00933B73" w:rsidTr="00D63E35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0411C6" w:rsidRPr="00933B73" w:rsidTr="00D63E35">
        <w:tc>
          <w:tcPr>
            <w:tcW w:w="4361" w:type="dxa"/>
            <w:shd w:val="clear" w:color="auto" w:fill="EAF1DD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1F7522" w:rsidRPr="00933B73" w:rsidTr="0009254B">
        <w:tc>
          <w:tcPr>
            <w:tcW w:w="4361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SCNC_CD</w:t>
            </w:r>
          </w:p>
        </w:tc>
        <w:tc>
          <w:tcPr>
            <w:tcW w:w="7769" w:type="dxa"/>
            <w:vAlign w:val="center"/>
          </w:tcPr>
          <w:p w:rsidR="001F7522" w:rsidRPr="00933B73" w:rsidRDefault="001F7522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1F7522">
              <w:rPr>
                <w:rFonts w:asciiTheme="minorHAnsi" w:eastAsiaTheme="minorEastAsia" w:hAnsiTheme="minorHAnsi"/>
              </w:rPr>
              <w:t>SCL_CD</w:t>
            </w:r>
          </w:p>
        </w:tc>
        <w:tc>
          <w:tcPr>
            <w:tcW w:w="1525" w:type="dxa"/>
          </w:tcPr>
          <w:p w:rsidR="001F7522" w:rsidRPr="00933B73" w:rsidRDefault="001F7522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1F7522" w:rsidRPr="00933B73" w:rsidRDefault="00982B2B" w:rsidP="0009254B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0411C6" w:rsidRPr="00933B73" w:rsidRDefault="000411C6" w:rsidP="000411C6">
      <w:pPr>
        <w:rPr>
          <w:rFonts w:asciiTheme="minorHAnsi" w:eastAsiaTheme="minorEastAsia" w:hAnsiTheme="minorHAnsi"/>
        </w:rPr>
      </w:pPr>
    </w:p>
    <w:p w:rsidR="003F1D87" w:rsidRDefault="003F1D87" w:rsidP="003F1D87">
      <w:pPr>
        <w:rPr>
          <w:rFonts w:asciiTheme="minorHAnsi" w:eastAsiaTheme="minorEastAsia" w:hAnsiTheme="minorHAnsi"/>
        </w:rPr>
      </w:pPr>
    </w:p>
    <w:p w:rsidR="001F7522" w:rsidRPr="00933B73" w:rsidRDefault="001F7522" w:rsidP="003F1D87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8666FF" w:rsidRPr="00933B73" w:rsidRDefault="001F7522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23" w:name="_Toc529183356"/>
      <w:r>
        <w:rPr>
          <w:rFonts w:asciiTheme="minorHAnsi" w:eastAsiaTheme="minorEastAsia" w:hAnsiTheme="minorHAnsi" w:hint="eastAsia"/>
        </w:rPr>
        <w:lastRenderedPageBreak/>
        <w:t>COMM_FILE</w:t>
      </w:r>
      <w:bookmarkEnd w:id="23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1F7522" w:rsidRPr="00933B73" w:rsidTr="005B5FB1">
        <w:tc>
          <w:tcPr>
            <w:tcW w:w="1668" w:type="dxa"/>
            <w:shd w:val="clear" w:color="auto" w:fill="C2D69B"/>
          </w:tcPr>
          <w:p w:rsidR="001F7522" w:rsidRPr="00933B73" w:rsidRDefault="001F7522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1F7522" w:rsidRPr="00933B73" w:rsidRDefault="001F7522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1F7522" w:rsidRPr="00933B73" w:rsidTr="00632464">
        <w:tc>
          <w:tcPr>
            <w:tcW w:w="1668" w:type="dxa"/>
            <w:shd w:val="clear" w:color="auto" w:fill="C2D69B"/>
            <w:vAlign w:val="center"/>
          </w:tcPr>
          <w:p w:rsidR="001F7522" w:rsidRPr="00933B73" w:rsidRDefault="001F75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1F7522" w:rsidRPr="00933B73" w:rsidRDefault="001F7522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공통첨부파일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1F7522" w:rsidRPr="00933B73" w:rsidRDefault="001F7522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1F7522" w:rsidRPr="00933B73" w:rsidRDefault="001F7522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COMM_FILE</w:t>
            </w:r>
          </w:p>
        </w:tc>
      </w:tr>
      <w:tr w:rsidR="001F7522" w:rsidRPr="00933B73" w:rsidTr="005B5FB1">
        <w:tc>
          <w:tcPr>
            <w:tcW w:w="1668" w:type="dxa"/>
            <w:shd w:val="clear" w:color="auto" w:fill="C2D69B"/>
          </w:tcPr>
          <w:p w:rsidR="001F7522" w:rsidRPr="00933B73" w:rsidRDefault="001F7522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1F7522" w:rsidRPr="00933B73" w:rsidRDefault="001F7522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1F7522" w:rsidRPr="00933B73" w:rsidTr="005B5FB1">
        <w:tc>
          <w:tcPr>
            <w:tcW w:w="1668" w:type="dxa"/>
            <w:shd w:val="clear" w:color="auto" w:fill="C2D69B"/>
          </w:tcPr>
          <w:p w:rsidR="001F7522" w:rsidRPr="00933B73" w:rsidRDefault="001F7522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248</w:t>
            </w:r>
            <w:r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1F7522" w:rsidRPr="00933B73" w:rsidRDefault="001F7522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1F7522" w:rsidRPr="00933B73" w:rsidTr="00B148EF">
        <w:tc>
          <w:tcPr>
            <w:tcW w:w="3227" w:type="dxa"/>
          </w:tcPr>
          <w:p w:rsidR="001F7522" w:rsidRPr="00933B73" w:rsidRDefault="001F7522" w:rsidP="00B148EF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첨부파일ID</w:t>
            </w:r>
          </w:p>
        </w:tc>
        <w:tc>
          <w:tcPr>
            <w:tcW w:w="3827" w:type="dxa"/>
          </w:tcPr>
          <w:p w:rsidR="001F7522" w:rsidRPr="00933B73" w:rsidRDefault="001F7522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1F7522">
              <w:rPr>
                <w:rFonts w:asciiTheme="minorHAnsi" w:eastAsiaTheme="minorEastAsia" w:hAnsiTheme="minorHAnsi"/>
                <w:szCs w:val="20"/>
              </w:rPr>
              <w:t>FILE_ID</w:t>
            </w:r>
          </w:p>
        </w:tc>
        <w:tc>
          <w:tcPr>
            <w:tcW w:w="1843" w:type="dxa"/>
          </w:tcPr>
          <w:p w:rsidR="001F7522" w:rsidRDefault="001F7522">
            <w:r w:rsidRPr="00F1208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1F7522" w:rsidRPr="00933B73" w:rsidRDefault="001F7522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8</w:t>
            </w:r>
          </w:p>
        </w:tc>
        <w:tc>
          <w:tcPr>
            <w:tcW w:w="794" w:type="dxa"/>
          </w:tcPr>
          <w:p w:rsidR="001F7522" w:rsidRPr="00933B73" w:rsidRDefault="001F7522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1F7522" w:rsidRPr="00933B73" w:rsidRDefault="001F7522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1F7522" w:rsidRPr="00933B73" w:rsidRDefault="001F7522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1F7522" w:rsidRPr="00933B73" w:rsidTr="00B148EF">
        <w:tc>
          <w:tcPr>
            <w:tcW w:w="3227" w:type="dxa"/>
          </w:tcPr>
          <w:p w:rsidR="001F7522" w:rsidRPr="00933B73" w:rsidRDefault="001F7522" w:rsidP="00B148EF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게시물ID</w:t>
            </w:r>
          </w:p>
        </w:tc>
        <w:tc>
          <w:tcPr>
            <w:tcW w:w="3827" w:type="dxa"/>
          </w:tcPr>
          <w:p w:rsidR="001F7522" w:rsidRPr="00933B73" w:rsidRDefault="001F7522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1F7522">
              <w:rPr>
                <w:rFonts w:asciiTheme="minorHAnsi" w:eastAsiaTheme="minorEastAsia" w:hAnsiTheme="minorHAnsi"/>
                <w:szCs w:val="20"/>
              </w:rPr>
              <w:t>SE_ID</w:t>
            </w:r>
          </w:p>
        </w:tc>
        <w:tc>
          <w:tcPr>
            <w:tcW w:w="1843" w:type="dxa"/>
          </w:tcPr>
          <w:p w:rsidR="001F7522" w:rsidRDefault="001F7522">
            <w:r w:rsidRPr="00F1208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1F7522" w:rsidRPr="00933B73" w:rsidRDefault="001F7522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8</w:t>
            </w:r>
          </w:p>
        </w:tc>
        <w:tc>
          <w:tcPr>
            <w:tcW w:w="794" w:type="dxa"/>
          </w:tcPr>
          <w:p w:rsidR="001F7522" w:rsidRPr="00933B73" w:rsidRDefault="001F7522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1F7522" w:rsidRPr="00933B73" w:rsidRDefault="001F7522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1F7522" w:rsidRPr="00933B73" w:rsidRDefault="001F7522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1F7522" w:rsidRPr="00933B73" w:rsidTr="00B148EF">
        <w:tc>
          <w:tcPr>
            <w:tcW w:w="3227" w:type="dxa"/>
          </w:tcPr>
          <w:p w:rsidR="001F7522" w:rsidRPr="00933B73" w:rsidRDefault="001F7522" w:rsidP="00B148EF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원본첨부파일명</w:t>
            </w:r>
          </w:p>
        </w:tc>
        <w:tc>
          <w:tcPr>
            <w:tcW w:w="3827" w:type="dxa"/>
          </w:tcPr>
          <w:p w:rsidR="001F7522" w:rsidRPr="00933B73" w:rsidRDefault="001F7522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1F7522">
              <w:rPr>
                <w:rFonts w:asciiTheme="minorHAnsi" w:eastAsiaTheme="minorEastAsia" w:hAnsiTheme="minorHAnsi"/>
                <w:szCs w:val="20"/>
              </w:rPr>
              <w:t>ORIGN_FILE_NM</w:t>
            </w:r>
          </w:p>
        </w:tc>
        <w:tc>
          <w:tcPr>
            <w:tcW w:w="1843" w:type="dxa"/>
          </w:tcPr>
          <w:p w:rsidR="001F7522" w:rsidRDefault="001F7522">
            <w:r w:rsidRPr="00F1208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1F7522" w:rsidRPr="00933B73" w:rsidRDefault="001F7522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100</w:t>
            </w:r>
          </w:p>
        </w:tc>
        <w:tc>
          <w:tcPr>
            <w:tcW w:w="794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1F7522" w:rsidRPr="00933B73" w:rsidRDefault="001F7522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1F7522" w:rsidRPr="00933B73" w:rsidRDefault="001F7522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1F7522" w:rsidRPr="00933B73" w:rsidTr="00B148EF">
        <w:tc>
          <w:tcPr>
            <w:tcW w:w="3227" w:type="dxa"/>
          </w:tcPr>
          <w:p w:rsidR="001F7522" w:rsidRPr="00933B73" w:rsidRDefault="001F7522" w:rsidP="00B148EF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첨부파일명</w:t>
            </w:r>
          </w:p>
        </w:tc>
        <w:tc>
          <w:tcPr>
            <w:tcW w:w="3827" w:type="dxa"/>
          </w:tcPr>
          <w:p w:rsidR="001F7522" w:rsidRPr="00933B73" w:rsidRDefault="001F7522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1F7522">
              <w:rPr>
                <w:rFonts w:asciiTheme="minorHAnsi" w:eastAsiaTheme="minorEastAsia" w:hAnsiTheme="minorHAnsi"/>
                <w:szCs w:val="20"/>
              </w:rPr>
              <w:t>FILE_NM</w:t>
            </w:r>
          </w:p>
        </w:tc>
        <w:tc>
          <w:tcPr>
            <w:tcW w:w="1843" w:type="dxa"/>
          </w:tcPr>
          <w:p w:rsidR="001F7522" w:rsidRDefault="001F7522">
            <w:r w:rsidRPr="00F1208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1F7522" w:rsidRPr="00933B73" w:rsidRDefault="001F7522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100</w:t>
            </w:r>
          </w:p>
        </w:tc>
        <w:tc>
          <w:tcPr>
            <w:tcW w:w="794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1F7522" w:rsidRPr="00933B73" w:rsidRDefault="001F7522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1F7522" w:rsidRPr="00933B73" w:rsidRDefault="001F7522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1F7522" w:rsidRPr="00933B73" w:rsidTr="00B148EF">
        <w:tc>
          <w:tcPr>
            <w:tcW w:w="3227" w:type="dxa"/>
          </w:tcPr>
          <w:p w:rsidR="001F7522" w:rsidRPr="00933B73" w:rsidRDefault="001F7522" w:rsidP="00B148EF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파일확장자명</w:t>
            </w:r>
          </w:p>
        </w:tc>
        <w:tc>
          <w:tcPr>
            <w:tcW w:w="3827" w:type="dxa"/>
          </w:tcPr>
          <w:p w:rsidR="001F7522" w:rsidRPr="00933B73" w:rsidRDefault="001F7522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1F7522">
              <w:rPr>
                <w:rFonts w:asciiTheme="minorHAnsi" w:eastAsiaTheme="minorEastAsia" w:hAnsiTheme="minorHAnsi"/>
                <w:szCs w:val="20"/>
              </w:rPr>
              <w:t>FILE_EXT</w:t>
            </w:r>
          </w:p>
        </w:tc>
        <w:tc>
          <w:tcPr>
            <w:tcW w:w="1843" w:type="dxa"/>
          </w:tcPr>
          <w:p w:rsidR="001F7522" w:rsidRDefault="001F7522">
            <w:r w:rsidRPr="00F1208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1F7522" w:rsidRPr="00933B73" w:rsidRDefault="001F7522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10</w:t>
            </w:r>
          </w:p>
        </w:tc>
        <w:tc>
          <w:tcPr>
            <w:tcW w:w="794" w:type="dxa"/>
          </w:tcPr>
          <w:p w:rsidR="001F7522" w:rsidRPr="00933B73" w:rsidRDefault="00347048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1F7522" w:rsidRPr="00933B73" w:rsidRDefault="001F7522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1F7522" w:rsidRPr="00933B73" w:rsidRDefault="001F7522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1F7522" w:rsidRPr="00933B73" w:rsidTr="00B148EF">
        <w:tc>
          <w:tcPr>
            <w:tcW w:w="3227" w:type="dxa"/>
          </w:tcPr>
          <w:p w:rsidR="001F7522" w:rsidRPr="00933B73" w:rsidRDefault="001F7522" w:rsidP="00B148EF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파일사이즈</w:t>
            </w:r>
          </w:p>
        </w:tc>
        <w:tc>
          <w:tcPr>
            <w:tcW w:w="3827" w:type="dxa"/>
          </w:tcPr>
          <w:p w:rsidR="001F7522" w:rsidRPr="00933B73" w:rsidRDefault="001F7522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1F7522">
              <w:rPr>
                <w:rFonts w:asciiTheme="minorHAnsi" w:eastAsiaTheme="minorEastAsia" w:hAnsiTheme="minorHAnsi"/>
                <w:szCs w:val="20"/>
              </w:rPr>
              <w:t>FILE_SIZE</w:t>
            </w:r>
          </w:p>
        </w:tc>
        <w:tc>
          <w:tcPr>
            <w:tcW w:w="1843" w:type="dxa"/>
          </w:tcPr>
          <w:p w:rsidR="001F7522" w:rsidRDefault="001F7522"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INTEGER</w:t>
            </w:r>
          </w:p>
        </w:tc>
        <w:tc>
          <w:tcPr>
            <w:tcW w:w="850" w:type="dxa"/>
          </w:tcPr>
          <w:p w:rsidR="001F7522" w:rsidRPr="00933B73" w:rsidRDefault="001F7522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94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1F7522" w:rsidRPr="00933B73" w:rsidRDefault="00AB2EB3" w:rsidP="00B148EF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0</w:t>
            </w:r>
          </w:p>
        </w:tc>
        <w:tc>
          <w:tcPr>
            <w:tcW w:w="1701" w:type="dxa"/>
          </w:tcPr>
          <w:p w:rsidR="001F7522" w:rsidRPr="00933B73" w:rsidRDefault="001F7522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1F7522" w:rsidRPr="00933B73" w:rsidTr="00B148EF">
        <w:tc>
          <w:tcPr>
            <w:tcW w:w="3227" w:type="dxa"/>
          </w:tcPr>
          <w:p w:rsidR="001F7522" w:rsidRPr="00933B73" w:rsidRDefault="001F7522" w:rsidP="00B148EF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파일구분코드</w:t>
            </w:r>
          </w:p>
        </w:tc>
        <w:tc>
          <w:tcPr>
            <w:tcW w:w="3827" w:type="dxa"/>
          </w:tcPr>
          <w:p w:rsidR="001F7522" w:rsidRPr="00933B73" w:rsidRDefault="001F7522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1F7522">
              <w:rPr>
                <w:rFonts w:asciiTheme="minorHAnsi" w:eastAsiaTheme="minorEastAsia" w:hAnsiTheme="minorHAnsi"/>
                <w:szCs w:val="20"/>
              </w:rPr>
              <w:t>FILE_SE_CD</w:t>
            </w:r>
          </w:p>
        </w:tc>
        <w:tc>
          <w:tcPr>
            <w:tcW w:w="1843" w:type="dxa"/>
          </w:tcPr>
          <w:p w:rsidR="001F7522" w:rsidRDefault="001F7522">
            <w:r w:rsidRPr="00F12085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1F7522" w:rsidRPr="00933B73" w:rsidRDefault="001F7522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6</w:t>
            </w:r>
          </w:p>
        </w:tc>
        <w:tc>
          <w:tcPr>
            <w:tcW w:w="794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1F7522" w:rsidRPr="00933B73" w:rsidRDefault="001F7522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1F7522" w:rsidRPr="00933B73" w:rsidRDefault="001F7522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1F7522" w:rsidRPr="00933B73" w:rsidTr="0009254B">
        <w:tc>
          <w:tcPr>
            <w:tcW w:w="3227" w:type="dxa"/>
            <w:vAlign w:val="bottom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최초등록자</w:t>
            </w:r>
          </w:p>
        </w:tc>
        <w:tc>
          <w:tcPr>
            <w:tcW w:w="3827" w:type="dxa"/>
            <w:vAlign w:val="bottom"/>
          </w:tcPr>
          <w:p w:rsidR="001F7522" w:rsidRPr="002E67AF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REG_MBR_ID</w:t>
            </w:r>
          </w:p>
        </w:tc>
        <w:tc>
          <w:tcPr>
            <w:tcW w:w="1843" w:type="dxa"/>
          </w:tcPr>
          <w:p w:rsidR="001F7522" w:rsidRDefault="001F7522" w:rsidP="0009254B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1F7522" w:rsidRPr="00933B73" w:rsidRDefault="001F7522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1F7522" w:rsidRPr="00933B73" w:rsidTr="0009254B">
        <w:tc>
          <w:tcPr>
            <w:tcW w:w="3227" w:type="dxa"/>
            <w:vAlign w:val="bottom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최초등록일시</w:t>
            </w:r>
          </w:p>
        </w:tc>
        <w:tc>
          <w:tcPr>
            <w:tcW w:w="3827" w:type="dxa"/>
            <w:vAlign w:val="bottom"/>
          </w:tcPr>
          <w:p w:rsidR="001F7522" w:rsidRPr="002E67AF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1F7522" w:rsidRPr="00933B73" w:rsidRDefault="001F7522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1F7522" w:rsidRPr="00933B73" w:rsidTr="0009254B">
        <w:tc>
          <w:tcPr>
            <w:tcW w:w="3227" w:type="dxa"/>
            <w:vAlign w:val="bottom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최종수정자</w:t>
            </w:r>
          </w:p>
        </w:tc>
        <w:tc>
          <w:tcPr>
            <w:tcW w:w="3827" w:type="dxa"/>
            <w:vAlign w:val="bottom"/>
          </w:tcPr>
          <w:p w:rsidR="001F7522" w:rsidRPr="002E67AF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MODF_MBR_ID</w:t>
            </w:r>
          </w:p>
        </w:tc>
        <w:tc>
          <w:tcPr>
            <w:tcW w:w="1843" w:type="dxa"/>
            <w:vAlign w:val="bottom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1F7522" w:rsidRPr="00933B73" w:rsidRDefault="001F7522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1F7522" w:rsidRPr="00933B73" w:rsidTr="0009254B">
        <w:tc>
          <w:tcPr>
            <w:tcW w:w="3227" w:type="dxa"/>
            <w:vAlign w:val="bottom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최종수정일시</w:t>
            </w:r>
          </w:p>
        </w:tc>
        <w:tc>
          <w:tcPr>
            <w:tcW w:w="3827" w:type="dxa"/>
            <w:vAlign w:val="bottom"/>
          </w:tcPr>
          <w:p w:rsidR="001F7522" w:rsidRPr="002E67AF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MODF_DT</w:t>
            </w:r>
          </w:p>
        </w:tc>
        <w:tc>
          <w:tcPr>
            <w:tcW w:w="1843" w:type="dxa"/>
            <w:vAlign w:val="bottom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1F7522" w:rsidRPr="00933B73" w:rsidRDefault="001F7522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F7522" w:rsidRPr="00933B73" w:rsidRDefault="001F7522" w:rsidP="001F752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5D757F" w:rsidRDefault="005D757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94744C" w:rsidRDefault="0094744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94744C" w:rsidRPr="00933B73" w:rsidRDefault="0094744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5B5FB1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1F7522" w:rsidRPr="00933B73" w:rsidTr="0009254B">
        <w:tc>
          <w:tcPr>
            <w:tcW w:w="4361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SCNC_CD</w:t>
            </w:r>
          </w:p>
        </w:tc>
        <w:tc>
          <w:tcPr>
            <w:tcW w:w="7769" w:type="dxa"/>
          </w:tcPr>
          <w:p w:rsidR="001F7522" w:rsidRPr="00933B73" w:rsidRDefault="001F7522" w:rsidP="0009254B">
            <w:pPr>
              <w:rPr>
                <w:rFonts w:asciiTheme="minorHAnsi" w:eastAsiaTheme="minorEastAsia" w:hAnsiTheme="minorHAnsi"/>
                <w:szCs w:val="20"/>
              </w:rPr>
            </w:pPr>
            <w:r w:rsidRPr="001F7522">
              <w:rPr>
                <w:rFonts w:asciiTheme="minorHAnsi" w:eastAsiaTheme="minorEastAsia" w:hAnsiTheme="minorHAnsi"/>
                <w:szCs w:val="20"/>
              </w:rPr>
              <w:t>FILE_ID</w:t>
            </w:r>
            <w:r>
              <w:rPr>
                <w:rFonts w:asciiTheme="minorHAnsi" w:eastAsiaTheme="minorEastAsia" w:hAnsiTheme="minorHAnsi" w:hint="eastAsia"/>
                <w:szCs w:val="20"/>
              </w:rPr>
              <w:t>,</w:t>
            </w:r>
            <w:r w:rsidRPr="001F7522">
              <w:rPr>
                <w:rFonts w:asciiTheme="minorHAnsi" w:eastAsiaTheme="minorEastAsia" w:hAnsiTheme="minorHAnsi"/>
                <w:szCs w:val="20"/>
              </w:rPr>
              <w:t xml:space="preserve"> SE_ID</w:t>
            </w:r>
          </w:p>
        </w:tc>
        <w:tc>
          <w:tcPr>
            <w:tcW w:w="1525" w:type="dxa"/>
          </w:tcPr>
          <w:p w:rsidR="001F7522" w:rsidRPr="00933B73" w:rsidRDefault="001F7522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1F7522" w:rsidRPr="00933B73" w:rsidRDefault="00982B2B" w:rsidP="0009254B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8666FF" w:rsidRPr="00933B73" w:rsidRDefault="00E87988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24" w:name="_Toc529183357"/>
      <w:r>
        <w:rPr>
          <w:rFonts w:asciiTheme="minorHAnsi" w:eastAsiaTheme="minorEastAsia" w:hAnsiTheme="minorHAnsi" w:hint="eastAsia"/>
        </w:rPr>
        <w:lastRenderedPageBreak/>
        <w:t>COMM_GRP</w:t>
      </w:r>
      <w:bookmarkEnd w:id="24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E87988" w:rsidRPr="00933B73" w:rsidTr="005B5FB1">
        <w:tc>
          <w:tcPr>
            <w:tcW w:w="1668" w:type="dxa"/>
            <w:shd w:val="clear" w:color="auto" w:fill="C2D69B"/>
          </w:tcPr>
          <w:p w:rsidR="00E87988" w:rsidRPr="00933B73" w:rsidRDefault="00E87988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E87988" w:rsidRPr="00933B73" w:rsidRDefault="00E87988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E87988" w:rsidRPr="00933B73" w:rsidRDefault="00E87988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E87988" w:rsidRPr="00933B73" w:rsidRDefault="00E87988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E87988" w:rsidRPr="00933B73" w:rsidTr="00632464">
        <w:tc>
          <w:tcPr>
            <w:tcW w:w="1668" w:type="dxa"/>
            <w:shd w:val="clear" w:color="auto" w:fill="C2D69B"/>
            <w:vAlign w:val="center"/>
          </w:tcPr>
          <w:p w:rsidR="00E87988" w:rsidRPr="00933B73" w:rsidRDefault="00E8798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E87988" w:rsidRPr="00933B73" w:rsidRDefault="006062EC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공통그룹코드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E87988" w:rsidRPr="00933B73" w:rsidRDefault="00E87988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E87988" w:rsidRPr="00933B73" w:rsidRDefault="00E87988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COMM_GRP</w:t>
            </w:r>
          </w:p>
        </w:tc>
      </w:tr>
      <w:tr w:rsidR="00E87988" w:rsidRPr="00933B73" w:rsidTr="005B5FB1">
        <w:tc>
          <w:tcPr>
            <w:tcW w:w="1668" w:type="dxa"/>
            <w:shd w:val="clear" w:color="auto" w:fill="C2D69B"/>
          </w:tcPr>
          <w:p w:rsidR="00E87988" w:rsidRPr="00933B73" w:rsidRDefault="00E87988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E87988" w:rsidRPr="00933B73" w:rsidRDefault="00E87988" w:rsidP="0009254B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E87988" w:rsidRPr="00933B73" w:rsidRDefault="00E87988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E87988" w:rsidRPr="00933B73" w:rsidRDefault="00E87988" w:rsidP="0009254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E87988" w:rsidRPr="00933B73" w:rsidTr="005B5FB1">
        <w:tc>
          <w:tcPr>
            <w:tcW w:w="1668" w:type="dxa"/>
            <w:shd w:val="clear" w:color="auto" w:fill="C2D69B"/>
          </w:tcPr>
          <w:p w:rsidR="00E87988" w:rsidRPr="00933B73" w:rsidRDefault="00E87988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E87988" w:rsidRPr="00933B73" w:rsidRDefault="00E87988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721</w:t>
            </w:r>
            <w:r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E87988" w:rsidRPr="00933B73" w:rsidRDefault="00E87988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E87988" w:rsidRPr="00933B73" w:rsidRDefault="00E87988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E87988" w:rsidRPr="00933B73" w:rsidTr="0009254B">
        <w:tc>
          <w:tcPr>
            <w:tcW w:w="3227" w:type="dxa"/>
            <w:vAlign w:val="center"/>
          </w:tcPr>
          <w:p w:rsidR="00E87988" w:rsidRPr="00933B73" w:rsidRDefault="00E8798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공통그룹코드</w:t>
            </w:r>
          </w:p>
        </w:tc>
        <w:tc>
          <w:tcPr>
            <w:tcW w:w="3827" w:type="dxa"/>
            <w:vAlign w:val="center"/>
          </w:tcPr>
          <w:p w:rsidR="00E87988" w:rsidRPr="00933B73" w:rsidRDefault="00E8798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E87988">
              <w:rPr>
                <w:rFonts w:asciiTheme="minorHAnsi" w:eastAsiaTheme="minorEastAsia" w:hAnsiTheme="minorHAnsi" w:cs="굴림"/>
                <w:color w:val="000000"/>
                <w:szCs w:val="20"/>
              </w:rPr>
              <w:t>COMM_GRP</w:t>
            </w:r>
          </w:p>
        </w:tc>
        <w:tc>
          <w:tcPr>
            <w:tcW w:w="1843" w:type="dxa"/>
          </w:tcPr>
          <w:p w:rsidR="00E87988" w:rsidRDefault="00E87988">
            <w:r w:rsidRPr="00D11C31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E87988" w:rsidRPr="00933B73" w:rsidRDefault="00E87988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3</w:t>
            </w:r>
          </w:p>
        </w:tc>
        <w:tc>
          <w:tcPr>
            <w:tcW w:w="794" w:type="dxa"/>
          </w:tcPr>
          <w:p w:rsidR="00E87988" w:rsidRPr="00933B73" w:rsidRDefault="00E87988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E87988" w:rsidRPr="00933B73" w:rsidRDefault="00E87988" w:rsidP="00E8798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E87988" w:rsidRPr="00933B73" w:rsidRDefault="00E87988" w:rsidP="00E8798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E87988" w:rsidRPr="00933B73" w:rsidRDefault="00E8798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E87988" w:rsidRPr="00933B73" w:rsidRDefault="00E87988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09254B">
        <w:tc>
          <w:tcPr>
            <w:tcW w:w="3227" w:type="dxa"/>
            <w:vAlign w:val="center"/>
          </w:tcPr>
          <w:p w:rsidR="006062EC" w:rsidRPr="00933B73" w:rsidRDefault="006062E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그룹명</w:t>
            </w:r>
          </w:p>
        </w:tc>
        <w:tc>
          <w:tcPr>
            <w:tcW w:w="3827" w:type="dxa"/>
            <w:vAlign w:val="center"/>
          </w:tcPr>
          <w:p w:rsidR="006062EC" w:rsidRPr="00933B73" w:rsidRDefault="006062E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E87988">
              <w:rPr>
                <w:rFonts w:asciiTheme="minorHAnsi" w:eastAsiaTheme="minorEastAsia" w:hAnsiTheme="minorHAnsi" w:cs="굴림"/>
                <w:color w:val="000000"/>
                <w:szCs w:val="20"/>
              </w:rPr>
              <w:t>GRP_NM</w:t>
            </w:r>
          </w:p>
        </w:tc>
        <w:tc>
          <w:tcPr>
            <w:tcW w:w="1843" w:type="dxa"/>
          </w:tcPr>
          <w:p w:rsidR="006062EC" w:rsidRDefault="006062EC">
            <w:r w:rsidRPr="00D11C31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6062EC" w:rsidRPr="00933B73" w:rsidRDefault="006062E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200</w:t>
            </w:r>
          </w:p>
        </w:tc>
        <w:tc>
          <w:tcPr>
            <w:tcW w:w="794" w:type="dxa"/>
          </w:tcPr>
          <w:p w:rsidR="006062EC" w:rsidRPr="00933B73" w:rsidRDefault="006062EC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6062EC" w:rsidRPr="00933B73" w:rsidRDefault="006062E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09254B">
        <w:tc>
          <w:tcPr>
            <w:tcW w:w="3227" w:type="dxa"/>
            <w:vAlign w:val="center"/>
          </w:tcPr>
          <w:p w:rsidR="006062EC" w:rsidRPr="00933B73" w:rsidRDefault="006062E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그룹설명</w:t>
            </w:r>
          </w:p>
        </w:tc>
        <w:tc>
          <w:tcPr>
            <w:tcW w:w="3827" w:type="dxa"/>
            <w:vAlign w:val="center"/>
          </w:tcPr>
          <w:p w:rsidR="006062EC" w:rsidRPr="00933B73" w:rsidRDefault="006062E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E87988">
              <w:rPr>
                <w:rFonts w:asciiTheme="minorHAnsi" w:eastAsiaTheme="minorEastAsia" w:hAnsiTheme="minorHAnsi" w:cs="굴림"/>
                <w:color w:val="000000"/>
                <w:szCs w:val="20"/>
              </w:rPr>
              <w:t>GRP_DE</w:t>
            </w:r>
          </w:p>
        </w:tc>
        <w:tc>
          <w:tcPr>
            <w:tcW w:w="1843" w:type="dxa"/>
          </w:tcPr>
          <w:p w:rsidR="006062EC" w:rsidRDefault="006062EC">
            <w:r w:rsidRPr="00D11C31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6062EC" w:rsidRPr="00933B73" w:rsidRDefault="006062E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500</w:t>
            </w:r>
          </w:p>
        </w:tc>
        <w:tc>
          <w:tcPr>
            <w:tcW w:w="794" w:type="dxa"/>
            <w:vAlign w:val="center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6062EC" w:rsidRPr="00933B73" w:rsidRDefault="006062E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09254B">
        <w:tc>
          <w:tcPr>
            <w:tcW w:w="3227" w:type="dxa"/>
            <w:vAlign w:val="center"/>
          </w:tcPr>
          <w:p w:rsidR="006062EC" w:rsidRPr="00933B73" w:rsidRDefault="006062E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사용여부</w:t>
            </w:r>
          </w:p>
        </w:tc>
        <w:tc>
          <w:tcPr>
            <w:tcW w:w="3827" w:type="dxa"/>
            <w:vAlign w:val="center"/>
          </w:tcPr>
          <w:p w:rsidR="006062EC" w:rsidRPr="00933B73" w:rsidRDefault="006062E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E87988">
              <w:rPr>
                <w:rFonts w:asciiTheme="minorHAnsi" w:eastAsiaTheme="minorEastAsia" w:hAnsiTheme="minorHAnsi" w:cs="굴림"/>
                <w:color w:val="000000"/>
                <w:szCs w:val="20"/>
              </w:rPr>
              <w:t>USE_YN</w:t>
            </w:r>
          </w:p>
        </w:tc>
        <w:tc>
          <w:tcPr>
            <w:tcW w:w="1843" w:type="dxa"/>
          </w:tcPr>
          <w:p w:rsidR="006062EC" w:rsidRDefault="006062EC">
            <w:r w:rsidRPr="00D11C31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6062EC" w:rsidRPr="00933B73" w:rsidRDefault="006062E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</w:tcPr>
          <w:p w:rsidR="006062EC" w:rsidRPr="00933B73" w:rsidRDefault="006062EC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6062EC" w:rsidRPr="00933B73" w:rsidRDefault="006062E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09254B">
        <w:tc>
          <w:tcPr>
            <w:tcW w:w="3227" w:type="dxa"/>
            <w:vAlign w:val="center"/>
          </w:tcPr>
          <w:p w:rsidR="006062EC" w:rsidRPr="00933B73" w:rsidRDefault="006062E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삭제여부</w:t>
            </w:r>
          </w:p>
        </w:tc>
        <w:tc>
          <w:tcPr>
            <w:tcW w:w="3827" w:type="dxa"/>
            <w:vAlign w:val="center"/>
          </w:tcPr>
          <w:p w:rsidR="006062EC" w:rsidRPr="00933B73" w:rsidRDefault="006062E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E87988">
              <w:rPr>
                <w:rFonts w:asciiTheme="minorHAnsi" w:eastAsiaTheme="minorEastAsia" w:hAnsiTheme="minorHAnsi" w:cs="굴림"/>
                <w:color w:val="000000"/>
                <w:szCs w:val="20"/>
              </w:rPr>
              <w:t>DEL_YN</w:t>
            </w:r>
          </w:p>
        </w:tc>
        <w:tc>
          <w:tcPr>
            <w:tcW w:w="1843" w:type="dxa"/>
          </w:tcPr>
          <w:p w:rsidR="006062EC" w:rsidRDefault="006062EC">
            <w:r w:rsidRPr="00D11C31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6062EC" w:rsidRPr="00933B73" w:rsidRDefault="006062E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</w:tcPr>
          <w:p w:rsidR="006062EC" w:rsidRPr="00933B73" w:rsidRDefault="006062EC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6062EC" w:rsidRPr="00933B73" w:rsidRDefault="006062E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09254B">
        <w:tc>
          <w:tcPr>
            <w:tcW w:w="3227" w:type="dxa"/>
            <w:vAlign w:val="bottom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최초등록자</w:t>
            </w:r>
          </w:p>
        </w:tc>
        <w:tc>
          <w:tcPr>
            <w:tcW w:w="3827" w:type="dxa"/>
            <w:vAlign w:val="bottom"/>
          </w:tcPr>
          <w:p w:rsidR="006062EC" w:rsidRPr="002E67AF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REG_MBR_ID</w:t>
            </w:r>
          </w:p>
        </w:tc>
        <w:tc>
          <w:tcPr>
            <w:tcW w:w="1843" w:type="dxa"/>
          </w:tcPr>
          <w:p w:rsidR="006062EC" w:rsidRDefault="006062EC" w:rsidP="0009254B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6062EC" w:rsidRPr="00933B73" w:rsidRDefault="006062EC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09254B">
        <w:tc>
          <w:tcPr>
            <w:tcW w:w="3227" w:type="dxa"/>
            <w:vAlign w:val="bottom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최초등록일시</w:t>
            </w:r>
          </w:p>
        </w:tc>
        <w:tc>
          <w:tcPr>
            <w:tcW w:w="3827" w:type="dxa"/>
            <w:vAlign w:val="bottom"/>
          </w:tcPr>
          <w:p w:rsidR="006062EC" w:rsidRPr="002E67AF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6062EC" w:rsidRPr="00933B73" w:rsidRDefault="006062EC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09254B">
        <w:tc>
          <w:tcPr>
            <w:tcW w:w="3227" w:type="dxa"/>
            <w:vAlign w:val="bottom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최종수정자</w:t>
            </w:r>
          </w:p>
        </w:tc>
        <w:tc>
          <w:tcPr>
            <w:tcW w:w="3827" w:type="dxa"/>
            <w:vAlign w:val="bottom"/>
          </w:tcPr>
          <w:p w:rsidR="006062EC" w:rsidRPr="002E67AF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MODF_MBR_ID</w:t>
            </w:r>
          </w:p>
        </w:tc>
        <w:tc>
          <w:tcPr>
            <w:tcW w:w="1843" w:type="dxa"/>
            <w:vAlign w:val="bottom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6062EC" w:rsidRPr="00933B73" w:rsidRDefault="006062EC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09254B">
        <w:tc>
          <w:tcPr>
            <w:tcW w:w="3227" w:type="dxa"/>
            <w:vAlign w:val="bottom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최종수정일시</w:t>
            </w:r>
          </w:p>
        </w:tc>
        <w:tc>
          <w:tcPr>
            <w:tcW w:w="3827" w:type="dxa"/>
            <w:vAlign w:val="bottom"/>
          </w:tcPr>
          <w:p w:rsidR="006062EC" w:rsidRPr="002E67AF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MODF_DT</w:t>
            </w:r>
          </w:p>
        </w:tc>
        <w:tc>
          <w:tcPr>
            <w:tcW w:w="1843" w:type="dxa"/>
            <w:vAlign w:val="bottom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6062EC" w:rsidRPr="00933B73" w:rsidRDefault="006062EC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062EC" w:rsidRPr="00933B73" w:rsidRDefault="006062EC" w:rsidP="00E8798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632464">
        <w:tc>
          <w:tcPr>
            <w:tcW w:w="3227" w:type="dxa"/>
            <w:vAlign w:val="center"/>
          </w:tcPr>
          <w:p w:rsidR="006062EC" w:rsidRPr="00933B73" w:rsidRDefault="006062E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6062EC" w:rsidRPr="00933B73" w:rsidRDefault="006062E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6062EC" w:rsidRPr="00933B73" w:rsidRDefault="006062E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6062EC" w:rsidRPr="00933B73" w:rsidRDefault="006062E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6062EC" w:rsidRPr="00933B73" w:rsidRDefault="006062E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062EC" w:rsidRPr="00933B73" w:rsidRDefault="006062E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062EC" w:rsidRPr="00933B73" w:rsidRDefault="006062E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6062EC" w:rsidRPr="00933B73" w:rsidRDefault="006062E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1C39DB" w:rsidRDefault="001C39DB" w:rsidP="003F1D87">
      <w:pPr>
        <w:rPr>
          <w:rFonts w:asciiTheme="minorHAnsi" w:eastAsiaTheme="minorEastAsia" w:hAnsiTheme="minorHAnsi"/>
        </w:rPr>
      </w:pPr>
    </w:p>
    <w:p w:rsidR="0094744C" w:rsidRDefault="0094744C" w:rsidP="003F1D87">
      <w:pPr>
        <w:rPr>
          <w:rFonts w:asciiTheme="minorHAnsi" w:eastAsiaTheme="minorEastAsia" w:hAnsiTheme="minorHAnsi"/>
        </w:rPr>
      </w:pPr>
    </w:p>
    <w:p w:rsidR="0094744C" w:rsidRDefault="0094744C" w:rsidP="003F1D87">
      <w:pPr>
        <w:rPr>
          <w:rFonts w:asciiTheme="minorHAnsi" w:eastAsiaTheme="minorEastAsia" w:hAnsiTheme="minorHAnsi"/>
        </w:rPr>
      </w:pPr>
    </w:p>
    <w:p w:rsidR="0094744C" w:rsidRDefault="0094744C" w:rsidP="003F1D87">
      <w:pPr>
        <w:rPr>
          <w:rFonts w:asciiTheme="minorHAnsi" w:eastAsiaTheme="minorEastAsia" w:hAnsiTheme="minorHAnsi"/>
        </w:rPr>
      </w:pPr>
    </w:p>
    <w:p w:rsidR="0094744C" w:rsidRPr="00933B73" w:rsidRDefault="0094744C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E87988" w:rsidRPr="00933B73" w:rsidTr="005B5FB1">
        <w:tc>
          <w:tcPr>
            <w:tcW w:w="4361" w:type="dxa"/>
          </w:tcPr>
          <w:p w:rsidR="00E87988" w:rsidRPr="00933B73" w:rsidRDefault="00E87988" w:rsidP="0009254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E87988" w:rsidRPr="00933B73" w:rsidRDefault="00E87988" w:rsidP="0009254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E87988" w:rsidRPr="00933B73" w:rsidRDefault="00E87988" w:rsidP="0009254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E87988" w:rsidRPr="00933B73" w:rsidRDefault="00E87988" w:rsidP="0009254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E87988" w:rsidRPr="00933B73" w:rsidTr="005B5FB1">
        <w:tc>
          <w:tcPr>
            <w:tcW w:w="4361" w:type="dxa"/>
          </w:tcPr>
          <w:p w:rsidR="00E87988" w:rsidRPr="00933B73" w:rsidRDefault="00E87988" w:rsidP="0009254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COMM_GRP</w:t>
            </w:r>
          </w:p>
        </w:tc>
        <w:tc>
          <w:tcPr>
            <w:tcW w:w="7769" w:type="dxa"/>
          </w:tcPr>
          <w:p w:rsidR="00E87988" w:rsidRPr="00933B73" w:rsidRDefault="00E87988" w:rsidP="0009254B">
            <w:pPr>
              <w:rPr>
                <w:rFonts w:asciiTheme="minorHAnsi" w:eastAsiaTheme="minorEastAsia" w:hAnsiTheme="minorHAnsi"/>
                <w:szCs w:val="20"/>
              </w:rPr>
            </w:pPr>
            <w:r w:rsidRPr="00E87988">
              <w:rPr>
                <w:rFonts w:asciiTheme="minorHAnsi" w:eastAsiaTheme="minorEastAsia" w:hAnsiTheme="minorHAnsi" w:cs="굴림"/>
                <w:color w:val="000000"/>
                <w:szCs w:val="20"/>
              </w:rPr>
              <w:t>COMM_GRP</w:t>
            </w:r>
          </w:p>
        </w:tc>
        <w:tc>
          <w:tcPr>
            <w:tcW w:w="1525" w:type="dxa"/>
          </w:tcPr>
          <w:p w:rsidR="00E87988" w:rsidRPr="00933B73" w:rsidRDefault="00E87988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E87988" w:rsidRPr="00933B73" w:rsidRDefault="00982B2B" w:rsidP="0009254B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FD4D33" w:rsidRPr="00933B73" w:rsidRDefault="00FD4D33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8666FF" w:rsidRPr="00933B73" w:rsidRDefault="006062EC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25" w:name="_Toc529183358"/>
      <w:r>
        <w:rPr>
          <w:rFonts w:asciiTheme="minorHAnsi" w:eastAsiaTheme="minorEastAsia" w:hAnsiTheme="minorHAnsi" w:hint="eastAsia"/>
        </w:rPr>
        <w:lastRenderedPageBreak/>
        <w:t>COMM_CD</w:t>
      </w:r>
      <w:bookmarkEnd w:id="25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6062EC" w:rsidRPr="00933B73" w:rsidTr="00C37F42">
        <w:tc>
          <w:tcPr>
            <w:tcW w:w="1668" w:type="dxa"/>
            <w:shd w:val="clear" w:color="auto" w:fill="C2D69B"/>
          </w:tcPr>
          <w:p w:rsidR="006062EC" w:rsidRPr="00933B73" w:rsidRDefault="006062EC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br w:type="page"/>
            </w: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6062EC" w:rsidRPr="00933B73" w:rsidRDefault="006062EC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6062EC" w:rsidRPr="00933B73" w:rsidTr="00C37F42">
        <w:tc>
          <w:tcPr>
            <w:tcW w:w="1668" w:type="dxa"/>
            <w:shd w:val="clear" w:color="auto" w:fill="C2D69B"/>
            <w:vAlign w:val="center"/>
          </w:tcPr>
          <w:p w:rsidR="006062EC" w:rsidRPr="00933B73" w:rsidRDefault="006062EC" w:rsidP="00C37F4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6062EC" w:rsidRPr="00933B73" w:rsidRDefault="006062EC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공통코드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6062EC" w:rsidRPr="00933B73" w:rsidRDefault="006062EC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6062EC" w:rsidRPr="00933B73" w:rsidRDefault="006062EC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COMM_GRP</w:t>
            </w:r>
          </w:p>
        </w:tc>
      </w:tr>
      <w:tr w:rsidR="006062EC" w:rsidRPr="00933B73" w:rsidTr="00C37F42">
        <w:tc>
          <w:tcPr>
            <w:tcW w:w="1668" w:type="dxa"/>
            <w:shd w:val="clear" w:color="auto" w:fill="C2D69B"/>
          </w:tcPr>
          <w:p w:rsidR="006062EC" w:rsidRPr="00933B73" w:rsidRDefault="006062EC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6062EC" w:rsidRPr="00933B73" w:rsidRDefault="006062EC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6062EC" w:rsidRPr="00933B73" w:rsidTr="00C37F42">
        <w:tc>
          <w:tcPr>
            <w:tcW w:w="1668" w:type="dxa"/>
            <w:shd w:val="clear" w:color="auto" w:fill="C2D69B"/>
          </w:tcPr>
          <w:p w:rsidR="006062EC" w:rsidRPr="00933B73" w:rsidRDefault="006062EC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721</w:t>
            </w:r>
            <w:r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6062EC" w:rsidRPr="00933B73" w:rsidRDefault="006062EC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1C39DB" w:rsidRPr="00933B73" w:rsidRDefault="001C39DB" w:rsidP="001C39DB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134"/>
        <w:gridCol w:w="2693"/>
        <w:gridCol w:w="1843"/>
        <w:gridCol w:w="850"/>
        <w:gridCol w:w="794"/>
        <w:gridCol w:w="472"/>
        <w:gridCol w:w="152"/>
        <w:gridCol w:w="320"/>
        <w:gridCol w:w="2090"/>
        <w:gridCol w:w="1701"/>
      </w:tblGrid>
      <w:tr w:rsidR="001C39DB" w:rsidRPr="00933B73" w:rsidTr="00C37F42">
        <w:tc>
          <w:tcPr>
            <w:tcW w:w="3227" w:type="dxa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gridSpan w:val="2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gridSpan w:val="2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062EC" w:rsidRPr="00933B73" w:rsidTr="0009254B">
        <w:tc>
          <w:tcPr>
            <w:tcW w:w="3227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 w:cs="굴림"/>
                <w:b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b/>
                <w:color w:val="000000"/>
                <w:szCs w:val="20"/>
              </w:rPr>
              <w:t>공통코드</w:t>
            </w:r>
          </w:p>
        </w:tc>
        <w:tc>
          <w:tcPr>
            <w:tcW w:w="3827" w:type="dxa"/>
            <w:gridSpan w:val="2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6062EC">
              <w:rPr>
                <w:rFonts w:asciiTheme="minorHAnsi" w:eastAsiaTheme="minorEastAsia" w:hAnsiTheme="minorHAnsi" w:cs="굴림"/>
                <w:color w:val="000000"/>
                <w:szCs w:val="20"/>
              </w:rPr>
              <w:t>COMM_CD</w:t>
            </w:r>
          </w:p>
        </w:tc>
        <w:tc>
          <w:tcPr>
            <w:tcW w:w="1843" w:type="dxa"/>
          </w:tcPr>
          <w:p w:rsidR="006062EC" w:rsidRDefault="006062EC">
            <w:r w:rsidRPr="002C4598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6062EC" w:rsidRPr="00933B73" w:rsidRDefault="006062EC" w:rsidP="00C37F4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</w:tcPr>
          <w:p w:rsidR="006062EC" w:rsidRPr="00933B73" w:rsidRDefault="006062EC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gridSpan w:val="2"/>
            <w:vAlign w:val="center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09254B">
        <w:tc>
          <w:tcPr>
            <w:tcW w:w="3227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코드명</w:t>
            </w:r>
          </w:p>
        </w:tc>
        <w:tc>
          <w:tcPr>
            <w:tcW w:w="3827" w:type="dxa"/>
            <w:gridSpan w:val="2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6062EC">
              <w:rPr>
                <w:rFonts w:asciiTheme="minorHAnsi" w:eastAsiaTheme="minorEastAsia" w:hAnsiTheme="minorHAnsi" w:cs="굴림"/>
                <w:color w:val="000000"/>
                <w:szCs w:val="20"/>
              </w:rPr>
              <w:t>CD_NM</w:t>
            </w:r>
          </w:p>
        </w:tc>
        <w:tc>
          <w:tcPr>
            <w:tcW w:w="1843" w:type="dxa"/>
          </w:tcPr>
          <w:p w:rsidR="006062EC" w:rsidRDefault="006062EC">
            <w:r w:rsidRPr="002C4598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6062EC" w:rsidRPr="00933B73" w:rsidRDefault="006062EC" w:rsidP="00C37F4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200</w:t>
            </w:r>
          </w:p>
        </w:tc>
        <w:tc>
          <w:tcPr>
            <w:tcW w:w="794" w:type="dxa"/>
          </w:tcPr>
          <w:p w:rsidR="006062EC" w:rsidRPr="00933B73" w:rsidRDefault="006062EC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09254B">
        <w:tc>
          <w:tcPr>
            <w:tcW w:w="3227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코드설명</w:t>
            </w:r>
          </w:p>
        </w:tc>
        <w:tc>
          <w:tcPr>
            <w:tcW w:w="3827" w:type="dxa"/>
            <w:gridSpan w:val="2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6062EC">
              <w:rPr>
                <w:rFonts w:asciiTheme="minorHAnsi" w:eastAsiaTheme="minorEastAsia" w:hAnsiTheme="minorHAnsi" w:cs="굴림"/>
                <w:color w:val="000000"/>
                <w:szCs w:val="20"/>
              </w:rPr>
              <w:t>CD_DE</w:t>
            </w:r>
          </w:p>
        </w:tc>
        <w:tc>
          <w:tcPr>
            <w:tcW w:w="1843" w:type="dxa"/>
          </w:tcPr>
          <w:p w:rsidR="006062EC" w:rsidRDefault="006062EC">
            <w:r w:rsidRPr="002C4598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6062EC" w:rsidRPr="00933B73" w:rsidRDefault="006062EC" w:rsidP="00C37F4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500</w:t>
            </w:r>
          </w:p>
        </w:tc>
        <w:tc>
          <w:tcPr>
            <w:tcW w:w="794" w:type="dxa"/>
            <w:vAlign w:val="center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09254B">
        <w:tc>
          <w:tcPr>
            <w:tcW w:w="3227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공통그룹코드</w:t>
            </w:r>
          </w:p>
        </w:tc>
        <w:tc>
          <w:tcPr>
            <w:tcW w:w="3827" w:type="dxa"/>
            <w:gridSpan w:val="2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6062EC">
              <w:rPr>
                <w:rFonts w:asciiTheme="minorHAnsi" w:eastAsiaTheme="minorEastAsia" w:hAnsiTheme="minorHAnsi"/>
                <w:color w:val="000000"/>
                <w:szCs w:val="20"/>
              </w:rPr>
              <w:t>COMM_GRP</w:t>
            </w:r>
          </w:p>
        </w:tc>
        <w:tc>
          <w:tcPr>
            <w:tcW w:w="1843" w:type="dxa"/>
          </w:tcPr>
          <w:p w:rsidR="006062EC" w:rsidRDefault="006062EC">
            <w:r w:rsidRPr="00D11C31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6062EC" w:rsidRPr="00933B73" w:rsidRDefault="006062EC" w:rsidP="00C37F4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3</w:t>
            </w:r>
          </w:p>
        </w:tc>
        <w:tc>
          <w:tcPr>
            <w:tcW w:w="794" w:type="dxa"/>
          </w:tcPr>
          <w:p w:rsidR="006062EC" w:rsidRPr="00933B73" w:rsidRDefault="006062EC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09254B">
        <w:tc>
          <w:tcPr>
            <w:tcW w:w="3227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화면표시순서</w:t>
            </w:r>
          </w:p>
        </w:tc>
        <w:tc>
          <w:tcPr>
            <w:tcW w:w="3827" w:type="dxa"/>
            <w:gridSpan w:val="2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6062EC">
              <w:rPr>
                <w:rFonts w:asciiTheme="minorHAnsi" w:eastAsiaTheme="minorEastAsia" w:hAnsiTheme="minorHAnsi"/>
                <w:color w:val="000000"/>
                <w:szCs w:val="20"/>
              </w:rPr>
              <w:t>PRT_SN</w:t>
            </w:r>
          </w:p>
        </w:tc>
        <w:tc>
          <w:tcPr>
            <w:tcW w:w="1843" w:type="dxa"/>
          </w:tcPr>
          <w:p w:rsidR="006062EC" w:rsidRDefault="006062EC"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INTEGER</w:t>
            </w:r>
          </w:p>
        </w:tc>
        <w:tc>
          <w:tcPr>
            <w:tcW w:w="850" w:type="dxa"/>
          </w:tcPr>
          <w:p w:rsidR="006062EC" w:rsidRPr="00933B73" w:rsidRDefault="006062EC" w:rsidP="00BA7BFF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  <w:vAlign w:val="center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6062EC" w:rsidRPr="00933B73" w:rsidRDefault="00903BF2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09254B">
        <w:tc>
          <w:tcPr>
            <w:tcW w:w="3227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사용여부</w:t>
            </w:r>
          </w:p>
        </w:tc>
        <w:tc>
          <w:tcPr>
            <w:tcW w:w="3827" w:type="dxa"/>
            <w:gridSpan w:val="2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6062EC">
              <w:rPr>
                <w:rFonts w:asciiTheme="minorHAnsi" w:eastAsiaTheme="minorEastAsia" w:hAnsiTheme="minorHAnsi"/>
                <w:color w:val="000000"/>
                <w:szCs w:val="20"/>
              </w:rPr>
              <w:t>USE_YN</w:t>
            </w:r>
          </w:p>
        </w:tc>
        <w:tc>
          <w:tcPr>
            <w:tcW w:w="1843" w:type="dxa"/>
          </w:tcPr>
          <w:p w:rsidR="006062EC" w:rsidRDefault="006062EC">
            <w:r w:rsidRPr="002C4598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6062EC" w:rsidRPr="00933B73" w:rsidRDefault="006062EC" w:rsidP="00BA7BFF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6062EC" w:rsidRPr="00933B73" w:rsidRDefault="006062EC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09254B">
        <w:tc>
          <w:tcPr>
            <w:tcW w:w="3227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삭제여부</w:t>
            </w:r>
          </w:p>
        </w:tc>
        <w:tc>
          <w:tcPr>
            <w:tcW w:w="3827" w:type="dxa"/>
            <w:gridSpan w:val="2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6062EC">
              <w:rPr>
                <w:rFonts w:asciiTheme="minorHAnsi" w:eastAsiaTheme="minorEastAsia" w:hAnsiTheme="minorHAnsi"/>
                <w:color w:val="000000"/>
                <w:szCs w:val="20"/>
              </w:rPr>
              <w:t>DEL_YN</w:t>
            </w:r>
          </w:p>
        </w:tc>
        <w:tc>
          <w:tcPr>
            <w:tcW w:w="1843" w:type="dxa"/>
          </w:tcPr>
          <w:p w:rsidR="006062EC" w:rsidRDefault="006062EC">
            <w:r w:rsidRPr="002C4598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6062EC" w:rsidRPr="00933B73" w:rsidRDefault="006062EC" w:rsidP="00BA7BFF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6062EC" w:rsidRPr="00933B73" w:rsidRDefault="006062EC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09254B">
        <w:tc>
          <w:tcPr>
            <w:tcW w:w="3227" w:type="dxa"/>
            <w:vAlign w:val="bottom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최초등록자</w:t>
            </w:r>
          </w:p>
        </w:tc>
        <w:tc>
          <w:tcPr>
            <w:tcW w:w="3827" w:type="dxa"/>
            <w:gridSpan w:val="2"/>
            <w:vAlign w:val="bottom"/>
          </w:tcPr>
          <w:p w:rsidR="006062EC" w:rsidRPr="002E67AF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REG_MBR_ID</w:t>
            </w:r>
          </w:p>
        </w:tc>
        <w:tc>
          <w:tcPr>
            <w:tcW w:w="1843" w:type="dxa"/>
          </w:tcPr>
          <w:p w:rsidR="006062EC" w:rsidRDefault="006062EC" w:rsidP="0009254B">
            <w:r w:rsidRPr="00DC5B76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6062EC" w:rsidRPr="00933B73" w:rsidRDefault="006062EC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  <w:gridSpan w:val="2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09254B">
        <w:tc>
          <w:tcPr>
            <w:tcW w:w="3227" w:type="dxa"/>
            <w:vAlign w:val="bottom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최초등록일시</w:t>
            </w:r>
          </w:p>
        </w:tc>
        <w:tc>
          <w:tcPr>
            <w:tcW w:w="3827" w:type="dxa"/>
            <w:gridSpan w:val="2"/>
            <w:vAlign w:val="bottom"/>
          </w:tcPr>
          <w:p w:rsidR="006062EC" w:rsidRPr="002E67AF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6062EC" w:rsidRPr="00933B73" w:rsidRDefault="006062EC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  <w:gridSpan w:val="2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09254B">
        <w:tc>
          <w:tcPr>
            <w:tcW w:w="3227" w:type="dxa"/>
            <w:vAlign w:val="bottom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최종수정자</w:t>
            </w:r>
          </w:p>
        </w:tc>
        <w:tc>
          <w:tcPr>
            <w:tcW w:w="3827" w:type="dxa"/>
            <w:gridSpan w:val="2"/>
            <w:vAlign w:val="bottom"/>
          </w:tcPr>
          <w:p w:rsidR="006062EC" w:rsidRPr="002E67AF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MODF_MBR_ID</w:t>
            </w:r>
          </w:p>
        </w:tc>
        <w:tc>
          <w:tcPr>
            <w:tcW w:w="1843" w:type="dxa"/>
            <w:vAlign w:val="bottom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6062EC" w:rsidRPr="00933B73" w:rsidRDefault="006062EC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bottom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09254B">
        <w:tc>
          <w:tcPr>
            <w:tcW w:w="3227" w:type="dxa"/>
            <w:vAlign w:val="bottom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최종수정일시</w:t>
            </w:r>
          </w:p>
        </w:tc>
        <w:tc>
          <w:tcPr>
            <w:tcW w:w="3827" w:type="dxa"/>
            <w:gridSpan w:val="2"/>
            <w:vAlign w:val="bottom"/>
          </w:tcPr>
          <w:p w:rsidR="006062EC" w:rsidRPr="002E67AF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2E67AF">
              <w:rPr>
                <w:rFonts w:asciiTheme="minorHAnsi" w:eastAsiaTheme="minorEastAsia" w:hAnsiTheme="minorHAnsi"/>
                <w:color w:val="000000"/>
                <w:szCs w:val="20"/>
              </w:rPr>
              <w:t>MODF_DT</w:t>
            </w:r>
          </w:p>
        </w:tc>
        <w:tc>
          <w:tcPr>
            <w:tcW w:w="1843" w:type="dxa"/>
            <w:vAlign w:val="bottom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DATETIME</w:t>
            </w:r>
          </w:p>
        </w:tc>
        <w:tc>
          <w:tcPr>
            <w:tcW w:w="850" w:type="dxa"/>
            <w:vAlign w:val="bottom"/>
          </w:tcPr>
          <w:p w:rsidR="006062EC" w:rsidRPr="00933B73" w:rsidRDefault="006062EC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bottom"/>
          </w:tcPr>
          <w:p w:rsidR="006062EC" w:rsidRPr="00933B73" w:rsidRDefault="006062EC" w:rsidP="006062E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B148EF">
        <w:tc>
          <w:tcPr>
            <w:tcW w:w="3227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</w:tcPr>
          <w:p w:rsidR="006062EC" w:rsidRPr="00933B73" w:rsidRDefault="006062EC" w:rsidP="00BA7BFF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  <w:vAlign w:val="center"/>
          </w:tcPr>
          <w:p w:rsidR="006062EC" w:rsidRPr="00933B73" w:rsidRDefault="006062EC" w:rsidP="00C37F4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B148EF">
        <w:tc>
          <w:tcPr>
            <w:tcW w:w="3227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</w:tcPr>
          <w:p w:rsidR="006062EC" w:rsidRPr="00933B73" w:rsidRDefault="006062EC" w:rsidP="00BA7BFF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  <w:vAlign w:val="center"/>
          </w:tcPr>
          <w:p w:rsidR="006062EC" w:rsidRPr="00933B73" w:rsidRDefault="006062EC" w:rsidP="00C37F4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C37F42">
        <w:tc>
          <w:tcPr>
            <w:tcW w:w="3227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6062EC" w:rsidRPr="00933B73" w:rsidRDefault="006062EC" w:rsidP="00C37F4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6062EC" w:rsidRPr="00933B73" w:rsidRDefault="006062EC" w:rsidP="00C37F4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6062EC" w:rsidRPr="00933B73" w:rsidTr="00C37F42">
        <w:tc>
          <w:tcPr>
            <w:tcW w:w="3227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6062EC" w:rsidRPr="00933B73" w:rsidRDefault="006062EC" w:rsidP="00C37F4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6062EC" w:rsidRPr="00933B73" w:rsidRDefault="006062EC" w:rsidP="00C37F4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062EC" w:rsidRPr="00933B73" w:rsidRDefault="006062EC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1C39DB" w:rsidRPr="00933B73" w:rsidTr="00C37F42">
        <w:tc>
          <w:tcPr>
            <w:tcW w:w="15276" w:type="dxa"/>
            <w:gridSpan w:val="11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Foreign Key 정의</w:t>
            </w:r>
          </w:p>
        </w:tc>
      </w:tr>
      <w:tr w:rsidR="001C39DB" w:rsidRPr="00933B73" w:rsidTr="00C37F42">
        <w:tc>
          <w:tcPr>
            <w:tcW w:w="4361" w:type="dxa"/>
            <w:gridSpan w:val="2"/>
            <w:shd w:val="clear" w:color="auto" w:fill="D6E3BC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gridSpan w:val="2"/>
            <w:shd w:val="clear" w:color="auto" w:fill="D6E3BC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gridSpan w:val="4"/>
            <w:shd w:val="clear" w:color="auto" w:fill="D6E3BC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gridSpan w:val="3"/>
            <w:shd w:val="clear" w:color="auto" w:fill="D6E3BC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C37F42">
        <w:tc>
          <w:tcPr>
            <w:tcW w:w="4361" w:type="dxa"/>
            <w:gridSpan w:val="2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  <w:gridSpan w:val="2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  <w:gridSpan w:val="4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  <w:gridSpan w:val="3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1C39DB" w:rsidRPr="00933B73" w:rsidRDefault="001C39DB" w:rsidP="001C39DB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1C39DB" w:rsidRPr="00933B73" w:rsidTr="00C37F42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1C39DB" w:rsidRPr="00933B73" w:rsidTr="00C37F42">
        <w:tc>
          <w:tcPr>
            <w:tcW w:w="4361" w:type="dxa"/>
            <w:shd w:val="clear" w:color="auto" w:fill="EAF1DD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6062EC" w:rsidRPr="00933B73" w:rsidTr="00C37F42">
        <w:tc>
          <w:tcPr>
            <w:tcW w:w="4361" w:type="dxa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COMM_GRP</w:t>
            </w:r>
          </w:p>
        </w:tc>
        <w:tc>
          <w:tcPr>
            <w:tcW w:w="7769" w:type="dxa"/>
          </w:tcPr>
          <w:p w:rsidR="006062EC" w:rsidRPr="00933B73" w:rsidRDefault="006062EC" w:rsidP="0009254B">
            <w:pPr>
              <w:rPr>
                <w:rFonts w:asciiTheme="minorHAnsi" w:eastAsiaTheme="minorEastAsia" w:hAnsiTheme="minorHAnsi"/>
                <w:szCs w:val="20"/>
              </w:rPr>
            </w:pPr>
            <w:r w:rsidRPr="006062EC">
              <w:rPr>
                <w:rFonts w:asciiTheme="minorHAnsi" w:eastAsiaTheme="minorEastAsia" w:hAnsiTheme="minorHAnsi" w:cs="굴림"/>
                <w:color w:val="000000"/>
                <w:szCs w:val="20"/>
              </w:rPr>
              <w:t>COMM_CD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,</w:t>
            </w:r>
            <w:r w:rsidRPr="006062EC">
              <w:rPr>
                <w:rFonts w:asciiTheme="minorHAnsi" w:eastAsiaTheme="minorEastAsia" w:hAnsiTheme="minorHAnsi"/>
                <w:color w:val="000000"/>
                <w:szCs w:val="20"/>
              </w:rPr>
              <w:t xml:space="preserve"> COMM_GRP</w:t>
            </w:r>
          </w:p>
        </w:tc>
        <w:tc>
          <w:tcPr>
            <w:tcW w:w="1525" w:type="dxa"/>
          </w:tcPr>
          <w:p w:rsidR="006062EC" w:rsidRPr="00933B73" w:rsidRDefault="006062EC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6062EC" w:rsidRPr="00933B73" w:rsidRDefault="00982B2B" w:rsidP="0009254B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09254B" w:rsidRDefault="0009254B" w:rsidP="004801DE">
      <w:pPr>
        <w:rPr>
          <w:rFonts w:asciiTheme="minorHAnsi" w:eastAsiaTheme="minorEastAsia" w:hAnsiTheme="minorHAnsi"/>
        </w:rPr>
      </w:pPr>
    </w:p>
    <w:p w:rsidR="0009254B" w:rsidRDefault="0009254B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br w:type="page"/>
      </w:r>
    </w:p>
    <w:p w:rsidR="006062EC" w:rsidRDefault="0009254B" w:rsidP="0009254B">
      <w:pPr>
        <w:pStyle w:val="2"/>
        <w:spacing w:before="180" w:after="180"/>
      </w:pPr>
      <w:bookmarkStart w:id="26" w:name="_Toc529183359"/>
      <w:r>
        <w:rPr>
          <w:rFonts w:hint="eastAsia"/>
        </w:rPr>
        <w:lastRenderedPageBreak/>
        <w:t>R</w:t>
      </w:r>
      <w:r>
        <w:t>PT</w:t>
      </w:r>
      <w:bookmarkEnd w:id="26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09254B" w:rsidRPr="00933B73" w:rsidTr="0009254B">
        <w:tc>
          <w:tcPr>
            <w:tcW w:w="1668" w:type="dxa"/>
            <w:shd w:val="clear" w:color="auto" w:fill="C2D69B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br w:type="page"/>
            </w: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09254B" w:rsidRPr="00933B73" w:rsidTr="0009254B">
        <w:tc>
          <w:tcPr>
            <w:tcW w:w="1668" w:type="dxa"/>
            <w:shd w:val="clear" w:color="auto" w:fill="C2D69B"/>
            <w:vAlign w:val="center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09254B" w:rsidRPr="00933B73" w:rsidRDefault="00792DA3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보고서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09254B" w:rsidRPr="00933B73" w:rsidRDefault="00792DA3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/>
                <w:color w:val="000000"/>
                <w:szCs w:val="20"/>
              </w:rPr>
              <w:t>RPT</w:t>
            </w:r>
          </w:p>
        </w:tc>
      </w:tr>
      <w:tr w:rsidR="0009254B" w:rsidRPr="00933B73" w:rsidTr="0009254B">
        <w:tc>
          <w:tcPr>
            <w:tcW w:w="1668" w:type="dxa"/>
            <w:shd w:val="clear" w:color="auto" w:fill="C2D69B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09254B" w:rsidRPr="00933B73" w:rsidRDefault="00594B0B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과제평가결과 보고서</w:t>
            </w:r>
          </w:p>
        </w:tc>
        <w:tc>
          <w:tcPr>
            <w:tcW w:w="1701" w:type="dxa"/>
            <w:shd w:val="clear" w:color="auto" w:fill="C2D69B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09254B" w:rsidRPr="00933B73" w:rsidTr="0009254B">
        <w:tc>
          <w:tcPr>
            <w:tcW w:w="1668" w:type="dxa"/>
            <w:shd w:val="clear" w:color="auto" w:fill="C2D69B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09254B" w:rsidRPr="00933B73" w:rsidRDefault="00594B0B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38</w:t>
            </w:r>
            <w:r w:rsidR="0009254B"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09254B" w:rsidRDefault="0009254B" w:rsidP="004801DE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134"/>
        <w:gridCol w:w="2693"/>
        <w:gridCol w:w="1843"/>
        <w:gridCol w:w="850"/>
        <w:gridCol w:w="794"/>
        <w:gridCol w:w="472"/>
        <w:gridCol w:w="152"/>
        <w:gridCol w:w="320"/>
        <w:gridCol w:w="2090"/>
        <w:gridCol w:w="1701"/>
      </w:tblGrid>
      <w:tr w:rsidR="0009254B" w:rsidRPr="00933B73" w:rsidTr="0009254B">
        <w:tc>
          <w:tcPr>
            <w:tcW w:w="3227" w:type="dxa"/>
            <w:shd w:val="clear" w:color="auto" w:fill="C2D69B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gridSpan w:val="2"/>
            <w:shd w:val="clear" w:color="auto" w:fill="C2D69B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gridSpan w:val="2"/>
            <w:shd w:val="clear" w:color="auto" w:fill="C2D69B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09254B" w:rsidRPr="00933B73" w:rsidTr="0009254B">
        <w:tc>
          <w:tcPr>
            <w:tcW w:w="3227" w:type="dxa"/>
            <w:vAlign w:val="center"/>
          </w:tcPr>
          <w:p w:rsidR="0009254B" w:rsidRPr="00F5609E" w:rsidRDefault="00594B0B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F5609E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보고서I</w:t>
            </w:r>
            <w:r w:rsidRPr="00F5609E">
              <w:rPr>
                <w:rFonts w:asciiTheme="minorHAnsi" w:eastAsiaTheme="minorEastAsia" w:hAnsiTheme="minorHAnsi" w:cs="굴림"/>
                <w:color w:val="000000"/>
                <w:szCs w:val="20"/>
              </w:rPr>
              <w:t>D</w:t>
            </w:r>
          </w:p>
        </w:tc>
        <w:tc>
          <w:tcPr>
            <w:tcW w:w="3827" w:type="dxa"/>
            <w:gridSpan w:val="2"/>
            <w:vAlign w:val="center"/>
          </w:tcPr>
          <w:p w:rsidR="0009254B" w:rsidRPr="00933B73" w:rsidRDefault="00594B0B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R</w:t>
            </w:r>
            <w:r>
              <w:rPr>
                <w:rFonts w:asciiTheme="minorHAnsi" w:eastAsiaTheme="minorEastAsia" w:hAnsiTheme="minorHAnsi" w:cs="굴림"/>
                <w:color w:val="000000"/>
                <w:szCs w:val="20"/>
              </w:rPr>
              <w:t>PT_ID</w:t>
            </w:r>
          </w:p>
        </w:tc>
        <w:tc>
          <w:tcPr>
            <w:tcW w:w="1843" w:type="dxa"/>
          </w:tcPr>
          <w:p w:rsidR="0009254B" w:rsidRDefault="0009254B" w:rsidP="0009254B">
            <w:r w:rsidRPr="002C4598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09254B" w:rsidRPr="00933B73" w:rsidRDefault="00594B0B" w:rsidP="0009254B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gridSpan w:val="2"/>
            <w:vAlign w:val="center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09254B" w:rsidRPr="00933B73" w:rsidTr="0009254B">
        <w:tc>
          <w:tcPr>
            <w:tcW w:w="3227" w:type="dxa"/>
            <w:vAlign w:val="center"/>
          </w:tcPr>
          <w:p w:rsidR="0009254B" w:rsidRPr="00933B73" w:rsidRDefault="00594B0B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과제I</w:t>
            </w:r>
            <w:r>
              <w:rPr>
                <w:rFonts w:asciiTheme="minorHAnsi" w:eastAsiaTheme="minorEastAsia" w:hAnsiTheme="minorHAnsi" w:cs="굴림"/>
                <w:color w:val="000000"/>
                <w:szCs w:val="20"/>
              </w:rPr>
              <w:t>D</w:t>
            </w:r>
          </w:p>
        </w:tc>
        <w:tc>
          <w:tcPr>
            <w:tcW w:w="3827" w:type="dxa"/>
            <w:gridSpan w:val="2"/>
            <w:vAlign w:val="center"/>
          </w:tcPr>
          <w:p w:rsidR="0009254B" w:rsidRPr="00933B73" w:rsidRDefault="00594B0B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S</w:t>
            </w:r>
            <w:r>
              <w:rPr>
                <w:rFonts w:asciiTheme="minorHAnsi" w:eastAsiaTheme="minorEastAsia" w:hAnsiTheme="minorHAnsi" w:cs="굴림"/>
                <w:color w:val="000000"/>
                <w:szCs w:val="20"/>
              </w:rPr>
              <w:t>BJT_ID</w:t>
            </w:r>
          </w:p>
        </w:tc>
        <w:tc>
          <w:tcPr>
            <w:tcW w:w="1843" w:type="dxa"/>
          </w:tcPr>
          <w:p w:rsidR="0009254B" w:rsidRDefault="0009254B" w:rsidP="0009254B">
            <w:r w:rsidRPr="002C4598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09254B" w:rsidRPr="00933B73" w:rsidRDefault="00594B0B" w:rsidP="0009254B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09254B" w:rsidRPr="00933B73" w:rsidRDefault="006C6544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09254B" w:rsidRPr="00933B73" w:rsidTr="0009254B">
        <w:tc>
          <w:tcPr>
            <w:tcW w:w="3227" w:type="dxa"/>
            <w:vAlign w:val="center"/>
          </w:tcPr>
          <w:p w:rsidR="0009254B" w:rsidRPr="00933B73" w:rsidRDefault="00594B0B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보고서유형코드</w:t>
            </w:r>
          </w:p>
        </w:tc>
        <w:tc>
          <w:tcPr>
            <w:tcW w:w="3827" w:type="dxa"/>
            <w:gridSpan w:val="2"/>
            <w:vAlign w:val="center"/>
          </w:tcPr>
          <w:p w:rsidR="0009254B" w:rsidRPr="00933B73" w:rsidRDefault="00594B0B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R</w:t>
            </w:r>
            <w:r>
              <w:rPr>
                <w:rFonts w:asciiTheme="minorHAnsi" w:eastAsiaTheme="minorEastAsia" w:hAnsiTheme="minorHAnsi" w:cs="굴림"/>
                <w:color w:val="000000"/>
                <w:szCs w:val="20"/>
              </w:rPr>
              <w:t>PT_TP_CD</w:t>
            </w:r>
          </w:p>
        </w:tc>
        <w:tc>
          <w:tcPr>
            <w:tcW w:w="1843" w:type="dxa"/>
          </w:tcPr>
          <w:p w:rsidR="0009254B" w:rsidRDefault="0009254B" w:rsidP="0009254B">
            <w:r w:rsidRPr="002C4598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09254B" w:rsidRPr="00933B73" w:rsidRDefault="00594B0B" w:rsidP="0009254B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center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09254B" w:rsidRPr="00933B73" w:rsidTr="0009254B">
        <w:tc>
          <w:tcPr>
            <w:tcW w:w="3227" w:type="dxa"/>
            <w:vAlign w:val="center"/>
          </w:tcPr>
          <w:p w:rsidR="0009254B" w:rsidRPr="00933B73" w:rsidRDefault="00594B0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최초등록자</w:t>
            </w:r>
          </w:p>
        </w:tc>
        <w:tc>
          <w:tcPr>
            <w:tcW w:w="3827" w:type="dxa"/>
            <w:gridSpan w:val="2"/>
            <w:vAlign w:val="center"/>
          </w:tcPr>
          <w:p w:rsidR="0009254B" w:rsidRPr="00933B73" w:rsidRDefault="00594B0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R</w:t>
            </w:r>
            <w:r>
              <w:rPr>
                <w:rFonts w:asciiTheme="minorHAnsi" w:eastAsiaTheme="minorEastAsia" w:hAnsiTheme="minorHAnsi"/>
                <w:color w:val="000000"/>
                <w:szCs w:val="20"/>
              </w:rPr>
              <w:t>EG_MBR_ID</w:t>
            </w:r>
          </w:p>
        </w:tc>
        <w:tc>
          <w:tcPr>
            <w:tcW w:w="1843" w:type="dxa"/>
          </w:tcPr>
          <w:p w:rsidR="0009254B" w:rsidRDefault="00594B0B" w:rsidP="0009254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0" w:type="dxa"/>
            <w:vAlign w:val="center"/>
          </w:tcPr>
          <w:p w:rsidR="0009254B" w:rsidRPr="00933B73" w:rsidRDefault="00594B0B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F7101A" w:rsidRPr="00933B73" w:rsidTr="00236826">
        <w:tc>
          <w:tcPr>
            <w:tcW w:w="3227" w:type="dxa"/>
            <w:vAlign w:val="center"/>
          </w:tcPr>
          <w:p w:rsidR="00F7101A" w:rsidRPr="00933B73" w:rsidRDefault="00F7101A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최초등록일시</w:t>
            </w:r>
          </w:p>
        </w:tc>
        <w:tc>
          <w:tcPr>
            <w:tcW w:w="3827" w:type="dxa"/>
            <w:gridSpan w:val="2"/>
            <w:vAlign w:val="center"/>
          </w:tcPr>
          <w:p w:rsidR="00F7101A" w:rsidRPr="00933B73" w:rsidRDefault="00F7101A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R</w:t>
            </w:r>
            <w:r>
              <w:rPr>
                <w:rFonts w:asciiTheme="minorHAnsi" w:eastAsiaTheme="minorEastAsia" w:hAnsiTheme="minorHAnsi"/>
                <w:color w:val="000000"/>
                <w:szCs w:val="20"/>
              </w:rPr>
              <w:t>EG_DT</w:t>
            </w:r>
          </w:p>
        </w:tc>
        <w:tc>
          <w:tcPr>
            <w:tcW w:w="1843" w:type="dxa"/>
          </w:tcPr>
          <w:p w:rsidR="00F7101A" w:rsidRDefault="00F7101A" w:rsidP="0009254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850" w:type="dxa"/>
          </w:tcPr>
          <w:p w:rsidR="00F7101A" w:rsidRPr="00933B73" w:rsidRDefault="00F7101A" w:rsidP="0009254B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  <w:vAlign w:val="center"/>
          </w:tcPr>
          <w:p w:rsidR="00F7101A" w:rsidRPr="00933B73" w:rsidRDefault="00F7101A" w:rsidP="0009254B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F7101A" w:rsidRPr="00933B73" w:rsidRDefault="00F7101A" w:rsidP="0009254B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F7101A" w:rsidRPr="00933B73" w:rsidRDefault="00F7101A" w:rsidP="0009254B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F7101A" w:rsidRPr="00933B73" w:rsidRDefault="00F7101A" w:rsidP="00A1599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</w:tcPr>
          <w:p w:rsidR="00F7101A" w:rsidRPr="00933B73" w:rsidRDefault="00F7101A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09254B" w:rsidRPr="00933B73" w:rsidTr="0009254B">
        <w:tc>
          <w:tcPr>
            <w:tcW w:w="3227" w:type="dxa"/>
            <w:vAlign w:val="center"/>
          </w:tcPr>
          <w:p w:rsidR="0009254B" w:rsidRPr="00933B73" w:rsidRDefault="00594B0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최종수정자</w:t>
            </w:r>
          </w:p>
        </w:tc>
        <w:tc>
          <w:tcPr>
            <w:tcW w:w="3827" w:type="dxa"/>
            <w:gridSpan w:val="2"/>
            <w:vAlign w:val="center"/>
          </w:tcPr>
          <w:p w:rsidR="0009254B" w:rsidRPr="00933B73" w:rsidRDefault="00594B0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M</w:t>
            </w:r>
            <w:r>
              <w:rPr>
                <w:rFonts w:asciiTheme="minorHAnsi" w:eastAsiaTheme="minorEastAsia" w:hAnsiTheme="minorHAnsi"/>
                <w:color w:val="000000"/>
                <w:szCs w:val="20"/>
              </w:rPr>
              <w:t>ODF_MBR_ID</w:t>
            </w:r>
          </w:p>
        </w:tc>
        <w:tc>
          <w:tcPr>
            <w:tcW w:w="1843" w:type="dxa"/>
          </w:tcPr>
          <w:p w:rsidR="0009254B" w:rsidRDefault="0009254B" w:rsidP="0009254B">
            <w:r w:rsidRPr="002C4598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09254B" w:rsidRPr="00933B73" w:rsidRDefault="00594B0B" w:rsidP="0009254B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8</w:t>
            </w:r>
          </w:p>
        </w:tc>
        <w:tc>
          <w:tcPr>
            <w:tcW w:w="794" w:type="dxa"/>
          </w:tcPr>
          <w:p w:rsidR="0009254B" w:rsidRPr="00933B73" w:rsidRDefault="0009254B" w:rsidP="00594B0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09254B" w:rsidRPr="00933B73" w:rsidTr="0009254B">
        <w:tc>
          <w:tcPr>
            <w:tcW w:w="3227" w:type="dxa"/>
            <w:vAlign w:val="center"/>
          </w:tcPr>
          <w:p w:rsidR="0009254B" w:rsidRPr="00933B73" w:rsidRDefault="00594B0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최종수정일시</w:t>
            </w:r>
          </w:p>
        </w:tc>
        <w:tc>
          <w:tcPr>
            <w:tcW w:w="3827" w:type="dxa"/>
            <w:gridSpan w:val="2"/>
            <w:vAlign w:val="center"/>
          </w:tcPr>
          <w:p w:rsidR="0009254B" w:rsidRPr="00933B73" w:rsidRDefault="00594B0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M</w:t>
            </w:r>
            <w:r>
              <w:rPr>
                <w:rFonts w:asciiTheme="minorHAnsi" w:eastAsiaTheme="minorEastAsia" w:hAnsiTheme="minorHAnsi"/>
                <w:color w:val="000000"/>
                <w:szCs w:val="20"/>
              </w:rPr>
              <w:t>ODF_DT</w:t>
            </w:r>
          </w:p>
        </w:tc>
        <w:tc>
          <w:tcPr>
            <w:tcW w:w="1843" w:type="dxa"/>
          </w:tcPr>
          <w:p w:rsidR="0009254B" w:rsidRDefault="00594B0B" w:rsidP="0009254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850" w:type="dxa"/>
          </w:tcPr>
          <w:p w:rsidR="0009254B" w:rsidRPr="00933B73" w:rsidRDefault="0009254B" w:rsidP="0009254B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09254B" w:rsidRPr="00933B73" w:rsidRDefault="0009254B" w:rsidP="00594B0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09254B" w:rsidRPr="00933B73" w:rsidTr="0009254B">
        <w:tc>
          <w:tcPr>
            <w:tcW w:w="3227" w:type="dxa"/>
            <w:vAlign w:val="bottom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bottom"/>
          </w:tcPr>
          <w:p w:rsidR="0009254B" w:rsidRPr="002E67AF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</w:tcPr>
          <w:p w:rsidR="0009254B" w:rsidRDefault="0009254B" w:rsidP="0009254B"/>
        </w:tc>
        <w:tc>
          <w:tcPr>
            <w:tcW w:w="850" w:type="dxa"/>
            <w:vAlign w:val="bottom"/>
          </w:tcPr>
          <w:p w:rsidR="0009254B" w:rsidRPr="00933B73" w:rsidRDefault="0009254B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  <w:gridSpan w:val="2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09254B" w:rsidRPr="00933B73" w:rsidTr="0009254B">
        <w:tc>
          <w:tcPr>
            <w:tcW w:w="3227" w:type="dxa"/>
            <w:vAlign w:val="bottom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bottom"/>
          </w:tcPr>
          <w:p w:rsidR="0009254B" w:rsidRPr="002E67AF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bottom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bottom"/>
          </w:tcPr>
          <w:p w:rsidR="0009254B" w:rsidRPr="00933B73" w:rsidRDefault="0009254B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  <w:gridSpan w:val="2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09254B" w:rsidRPr="00933B73" w:rsidTr="0009254B">
        <w:tc>
          <w:tcPr>
            <w:tcW w:w="3227" w:type="dxa"/>
            <w:vAlign w:val="bottom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bottom"/>
          </w:tcPr>
          <w:p w:rsidR="0009254B" w:rsidRPr="002E67AF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bottom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bottom"/>
          </w:tcPr>
          <w:p w:rsidR="0009254B" w:rsidRPr="00933B73" w:rsidRDefault="0009254B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bottom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09254B" w:rsidRPr="00933B73" w:rsidTr="0009254B">
        <w:tc>
          <w:tcPr>
            <w:tcW w:w="3227" w:type="dxa"/>
            <w:vAlign w:val="bottom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bottom"/>
          </w:tcPr>
          <w:p w:rsidR="0009254B" w:rsidRPr="002E67AF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bottom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bottom"/>
          </w:tcPr>
          <w:p w:rsidR="0009254B" w:rsidRPr="00933B73" w:rsidRDefault="0009254B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bottom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09254B" w:rsidRPr="00933B73" w:rsidTr="0009254B">
        <w:tc>
          <w:tcPr>
            <w:tcW w:w="3227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</w:tcPr>
          <w:p w:rsidR="0009254B" w:rsidRPr="00933B73" w:rsidRDefault="0009254B" w:rsidP="0009254B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  <w:vAlign w:val="center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09254B" w:rsidRPr="00933B73" w:rsidTr="0009254B">
        <w:tc>
          <w:tcPr>
            <w:tcW w:w="3227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</w:tcPr>
          <w:p w:rsidR="0009254B" w:rsidRPr="00933B73" w:rsidRDefault="0009254B" w:rsidP="0009254B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  <w:vAlign w:val="center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09254B" w:rsidRPr="00933B73" w:rsidTr="0009254B">
        <w:tc>
          <w:tcPr>
            <w:tcW w:w="3227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09254B" w:rsidRPr="00933B73" w:rsidRDefault="0009254B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09254B" w:rsidRPr="00933B73" w:rsidTr="0009254B">
        <w:tc>
          <w:tcPr>
            <w:tcW w:w="3227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09254B" w:rsidRPr="00933B73" w:rsidRDefault="0009254B" w:rsidP="0009254B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</w:rPr>
            </w:pPr>
          </w:p>
        </w:tc>
      </w:tr>
      <w:tr w:rsidR="0009254B" w:rsidRPr="00933B73" w:rsidTr="0009254B">
        <w:tc>
          <w:tcPr>
            <w:tcW w:w="15276" w:type="dxa"/>
            <w:gridSpan w:val="11"/>
            <w:shd w:val="clear" w:color="auto" w:fill="C2D69B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09254B" w:rsidRPr="00933B73" w:rsidTr="0009254B">
        <w:tc>
          <w:tcPr>
            <w:tcW w:w="4361" w:type="dxa"/>
            <w:gridSpan w:val="2"/>
            <w:shd w:val="clear" w:color="auto" w:fill="D6E3BC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Foreign Key 명</w:t>
            </w:r>
          </w:p>
        </w:tc>
        <w:tc>
          <w:tcPr>
            <w:tcW w:w="4536" w:type="dxa"/>
            <w:gridSpan w:val="2"/>
            <w:shd w:val="clear" w:color="auto" w:fill="D6E3BC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gridSpan w:val="4"/>
            <w:shd w:val="clear" w:color="auto" w:fill="D6E3BC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gridSpan w:val="3"/>
            <w:shd w:val="clear" w:color="auto" w:fill="D6E3BC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09254B" w:rsidRPr="00933B73" w:rsidTr="0009254B">
        <w:tc>
          <w:tcPr>
            <w:tcW w:w="4361" w:type="dxa"/>
            <w:gridSpan w:val="2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  <w:gridSpan w:val="2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  <w:gridSpan w:val="4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  <w:gridSpan w:val="3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09254B" w:rsidRDefault="0009254B" w:rsidP="004801DE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09254B" w:rsidRPr="00933B73" w:rsidTr="0009254B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09254B" w:rsidRPr="00933B73" w:rsidTr="0009254B">
        <w:tc>
          <w:tcPr>
            <w:tcW w:w="4361" w:type="dxa"/>
            <w:shd w:val="clear" w:color="auto" w:fill="EAF1DD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09254B" w:rsidRPr="00933B73" w:rsidTr="0009254B">
        <w:tc>
          <w:tcPr>
            <w:tcW w:w="4361" w:type="dxa"/>
          </w:tcPr>
          <w:p w:rsidR="0009254B" w:rsidRPr="00933B73" w:rsidRDefault="0009254B" w:rsidP="0009254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</w:t>
            </w:r>
            <w:r w:rsidR="00594B0B">
              <w:rPr>
                <w:rFonts w:asciiTheme="minorHAnsi" w:eastAsiaTheme="minorEastAsia" w:hAnsiTheme="minorHAnsi" w:hint="eastAsia"/>
              </w:rPr>
              <w:t>R</w:t>
            </w:r>
            <w:r w:rsidR="00594B0B">
              <w:rPr>
                <w:rFonts w:asciiTheme="minorHAnsi" w:eastAsiaTheme="minorEastAsia" w:hAnsiTheme="minorHAnsi"/>
              </w:rPr>
              <w:t>PT</w:t>
            </w:r>
            <w:r w:rsidR="006C6544">
              <w:rPr>
                <w:rFonts w:asciiTheme="minorHAnsi" w:eastAsiaTheme="minorEastAsia" w:hAnsiTheme="minorHAnsi"/>
              </w:rPr>
              <w:t>_SBJT</w:t>
            </w:r>
          </w:p>
        </w:tc>
        <w:tc>
          <w:tcPr>
            <w:tcW w:w="7769" w:type="dxa"/>
          </w:tcPr>
          <w:p w:rsidR="0009254B" w:rsidRPr="00933B73" w:rsidRDefault="00594B0B" w:rsidP="0009254B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cs="굴림"/>
                <w:color w:val="000000"/>
                <w:szCs w:val="20"/>
              </w:rPr>
              <w:t>RPT_ID, SBJT_ID</w:t>
            </w:r>
          </w:p>
        </w:tc>
        <w:tc>
          <w:tcPr>
            <w:tcW w:w="1525" w:type="dxa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09254B" w:rsidRPr="00933B73" w:rsidRDefault="0009254B" w:rsidP="0009254B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  <w:tr w:rsidR="006C6544" w:rsidRPr="00933B73" w:rsidTr="0009254B">
        <w:tc>
          <w:tcPr>
            <w:tcW w:w="4361" w:type="dxa"/>
          </w:tcPr>
          <w:p w:rsidR="006C6544" w:rsidRPr="00933B73" w:rsidRDefault="006C6544" w:rsidP="0009254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P</w:t>
            </w:r>
            <w:r>
              <w:rPr>
                <w:rFonts w:asciiTheme="minorHAnsi" w:eastAsiaTheme="minorEastAsia" w:hAnsiTheme="minorHAnsi"/>
              </w:rPr>
              <w:t>K_RPT</w:t>
            </w:r>
          </w:p>
        </w:tc>
        <w:tc>
          <w:tcPr>
            <w:tcW w:w="7769" w:type="dxa"/>
          </w:tcPr>
          <w:p w:rsidR="006C6544" w:rsidRDefault="006C6544" w:rsidP="0009254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P</w:t>
            </w:r>
            <w:r>
              <w:rPr>
                <w:rFonts w:asciiTheme="minorHAnsi" w:eastAsiaTheme="minorEastAsia" w:hAnsiTheme="minorHAnsi" w:cs="굴림"/>
                <w:color w:val="000000"/>
                <w:szCs w:val="20"/>
              </w:rPr>
              <w:t>RT_ID</w:t>
            </w:r>
          </w:p>
        </w:tc>
        <w:tc>
          <w:tcPr>
            <w:tcW w:w="1525" w:type="dxa"/>
          </w:tcPr>
          <w:p w:rsidR="006C6544" w:rsidRPr="00933B73" w:rsidRDefault="006C6544" w:rsidP="0009254B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1621" w:type="dxa"/>
          </w:tcPr>
          <w:p w:rsidR="006C6544" w:rsidRDefault="006C6544" w:rsidP="0009254B">
            <w:pPr>
              <w:jc w:val="center"/>
              <w:rPr>
                <w:rFonts w:asciiTheme="minorHAnsi" w:eastAsiaTheme="minorEastAsia" w:hAnsiTheme="minorHAnsi"/>
              </w:rPr>
            </w:pPr>
          </w:p>
        </w:tc>
      </w:tr>
    </w:tbl>
    <w:p w:rsidR="0009254B" w:rsidRDefault="0009254B" w:rsidP="004801DE">
      <w:pPr>
        <w:rPr>
          <w:rFonts w:asciiTheme="minorHAnsi" w:eastAsiaTheme="minorEastAsia" w:hAnsiTheme="minorHAnsi"/>
        </w:rPr>
      </w:pPr>
    </w:p>
    <w:p w:rsidR="00AE5FBC" w:rsidRDefault="00AE5FBC" w:rsidP="00AE5FB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AE5FBC" w:rsidRDefault="00AE5FBC" w:rsidP="00AE5FB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AE5FBC" w:rsidRDefault="00AE5FBC" w:rsidP="00AE5FB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AE5FBC" w:rsidRDefault="00AE5FBC" w:rsidP="00AE5FB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AE5FBC" w:rsidRDefault="00AE5FBC" w:rsidP="00AE5FB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AE5FBC" w:rsidRDefault="00AE5FBC" w:rsidP="00AE5FB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AE5FBC" w:rsidRDefault="00AE5FBC" w:rsidP="00AE5FB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AE5FBC" w:rsidRDefault="00AE5FBC" w:rsidP="00AE5FB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AE5FBC" w:rsidRDefault="00AE5FBC" w:rsidP="00AE5FB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AE5FBC" w:rsidRDefault="00AE5FBC" w:rsidP="00AE5FB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AE5FBC" w:rsidRDefault="00AE5FBC" w:rsidP="00AE5FB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AE5FBC" w:rsidRDefault="00AE5FBC" w:rsidP="00AE5FB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AE5FBC" w:rsidRDefault="00AE5FBC" w:rsidP="00AE5FB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AE5FBC" w:rsidRDefault="00AE5FBC" w:rsidP="00AE5FBC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AE5FBC" w:rsidRDefault="00AE5FBC" w:rsidP="00AE5FBC">
      <w:pPr>
        <w:pStyle w:val="2"/>
        <w:spacing w:before="180" w:after="180"/>
      </w:pPr>
      <w:bookmarkStart w:id="27" w:name="_Toc529183360"/>
      <w:r w:rsidRPr="00AE5FBC">
        <w:lastRenderedPageBreak/>
        <w:t>TFEE_STAT</w:t>
      </w:r>
      <w:bookmarkEnd w:id="27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AE5FBC" w:rsidRPr="00933B73" w:rsidTr="007622B9">
        <w:tc>
          <w:tcPr>
            <w:tcW w:w="1668" w:type="dxa"/>
            <w:shd w:val="clear" w:color="auto" w:fill="C2D69B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br w:type="page"/>
            </w: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AE5FBC" w:rsidRPr="00933B73" w:rsidTr="007622B9">
        <w:tc>
          <w:tcPr>
            <w:tcW w:w="1668" w:type="dxa"/>
            <w:shd w:val="clear" w:color="auto" w:fill="C2D69B"/>
            <w:vAlign w:val="center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AE5FBC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기술료납부통계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AE5FBC">
              <w:rPr>
                <w:rFonts w:asciiTheme="minorHAnsi" w:eastAsiaTheme="minorEastAsia" w:hAnsiTheme="minorHAnsi" w:cs="굴림"/>
                <w:color w:val="000000"/>
                <w:szCs w:val="20"/>
              </w:rPr>
              <w:t>TFEE_STAT</w:t>
            </w:r>
          </w:p>
        </w:tc>
      </w:tr>
      <w:tr w:rsidR="00AE5FBC" w:rsidRPr="00933B73" w:rsidTr="007622B9">
        <w:tc>
          <w:tcPr>
            <w:tcW w:w="1668" w:type="dxa"/>
            <w:shd w:val="clear" w:color="auto" w:fill="C2D69B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AE5FBC" w:rsidRPr="00933B73" w:rsidTr="007622B9">
        <w:tc>
          <w:tcPr>
            <w:tcW w:w="1668" w:type="dxa"/>
            <w:shd w:val="clear" w:color="auto" w:fill="C2D69B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14</w:t>
            </w:r>
            <w:r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AE5FBC" w:rsidRDefault="00AE5FBC" w:rsidP="00AE5FBC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134"/>
        <w:gridCol w:w="2693"/>
        <w:gridCol w:w="1843"/>
        <w:gridCol w:w="850"/>
        <w:gridCol w:w="794"/>
        <w:gridCol w:w="472"/>
        <w:gridCol w:w="152"/>
        <w:gridCol w:w="320"/>
        <w:gridCol w:w="2090"/>
        <w:gridCol w:w="1701"/>
      </w:tblGrid>
      <w:tr w:rsidR="00AE5FBC" w:rsidRPr="00933B73" w:rsidTr="007622B9">
        <w:tc>
          <w:tcPr>
            <w:tcW w:w="3227" w:type="dxa"/>
            <w:shd w:val="clear" w:color="auto" w:fill="C2D69B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gridSpan w:val="2"/>
            <w:shd w:val="clear" w:color="auto" w:fill="C2D69B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gridSpan w:val="2"/>
            <w:shd w:val="clear" w:color="auto" w:fill="C2D69B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E5FBC" w:rsidRPr="00933B73" w:rsidTr="007622B9">
        <w:tc>
          <w:tcPr>
            <w:tcW w:w="3227" w:type="dxa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실시연도</w:t>
            </w:r>
          </w:p>
        </w:tc>
        <w:tc>
          <w:tcPr>
            <w:tcW w:w="3827" w:type="dxa"/>
            <w:gridSpan w:val="2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굴림"/>
                <w:color w:val="000000"/>
                <w:szCs w:val="20"/>
              </w:rPr>
              <w:t>EXE_YYYY</w:t>
            </w:r>
          </w:p>
        </w:tc>
        <w:tc>
          <w:tcPr>
            <w:tcW w:w="1843" w:type="dxa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</w:rPr>
            </w:pPr>
            <w:r w:rsidRPr="00CB10C1">
              <w:rPr>
                <w:rFonts w:asciiTheme="minorHAnsi" w:eastAsiaTheme="minorHAnsi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AE5FBC" w:rsidRPr="00CB10C1" w:rsidRDefault="00AE5FBC" w:rsidP="007622B9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4</w:t>
            </w:r>
          </w:p>
        </w:tc>
        <w:tc>
          <w:tcPr>
            <w:tcW w:w="794" w:type="dxa"/>
          </w:tcPr>
          <w:p w:rsidR="00AE5FBC" w:rsidRPr="00CB10C1" w:rsidRDefault="00AE5FBC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CB10C1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AE5FBC" w:rsidRPr="00CB10C1" w:rsidRDefault="00AE5FBC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gridSpan w:val="2"/>
            <w:vAlign w:val="center"/>
          </w:tcPr>
          <w:p w:rsidR="00AE5FBC" w:rsidRPr="00CB10C1" w:rsidRDefault="00AE5FBC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AE5FBC" w:rsidRPr="00933B73" w:rsidTr="007622B9">
        <w:tc>
          <w:tcPr>
            <w:tcW w:w="3227" w:type="dxa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등록일자</w:t>
            </w:r>
          </w:p>
        </w:tc>
        <w:tc>
          <w:tcPr>
            <w:tcW w:w="3827" w:type="dxa"/>
            <w:gridSpan w:val="2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굴림"/>
                <w:color w:val="000000"/>
                <w:szCs w:val="20"/>
              </w:rPr>
              <w:t>REG_DT</w:t>
            </w:r>
          </w:p>
        </w:tc>
        <w:tc>
          <w:tcPr>
            <w:tcW w:w="1843" w:type="dxa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</w:rPr>
            </w:pPr>
            <w:r w:rsidRPr="00CB10C1">
              <w:rPr>
                <w:rFonts w:asciiTheme="minorHAnsi" w:eastAsiaTheme="minorHAnsi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AE5FBC" w:rsidRPr="00CB10C1" w:rsidRDefault="00AE5FBC" w:rsidP="007622B9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10</w:t>
            </w:r>
          </w:p>
        </w:tc>
        <w:tc>
          <w:tcPr>
            <w:tcW w:w="794" w:type="dxa"/>
          </w:tcPr>
          <w:p w:rsidR="00AE5FBC" w:rsidRPr="00CB10C1" w:rsidRDefault="00AE5FBC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CB10C1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AE5FBC" w:rsidRPr="00CB10C1" w:rsidRDefault="00AE5FBC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gridSpan w:val="2"/>
            <w:vAlign w:val="center"/>
          </w:tcPr>
          <w:p w:rsidR="00AE5FBC" w:rsidRPr="00CB10C1" w:rsidRDefault="00AE5FBC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AE5FBC" w:rsidRPr="00933B73" w:rsidTr="007622B9">
        <w:tc>
          <w:tcPr>
            <w:tcW w:w="3227" w:type="dxa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납부기관대상수</w:t>
            </w:r>
          </w:p>
        </w:tc>
        <w:tc>
          <w:tcPr>
            <w:tcW w:w="3827" w:type="dxa"/>
            <w:gridSpan w:val="2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굴림"/>
                <w:color w:val="000000"/>
                <w:szCs w:val="20"/>
              </w:rPr>
              <w:t>ORGN_CNT</w:t>
            </w:r>
          </w:p>
        </w:tc>
        <w:tc>
          <w:tcPr>
            <w:tcW w:w="1843" w:type="dxa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</w:rPr>
            </w:pPr>
            <w:r w:rsidRPr="00CB10C1">
              <w:rPr>
                <w:rFonts w:asciiTheme="minorHAnsi" w:eastAsiaTheme="minorHAnsi" w:hAnsiTheme="minorHAnsi" w:hint="eastAsia"/>
                <w:color w:val="000000"/>
                <w:szCs w:val="20"/>
              </w:rPr>
              <w:t>INTEGER</w:t>
            </w:r>
          </w:p>
        </w:tc>
        <w:tc>
          <w:tcPr>
            <w:tcW w:w="850" w:type="dxa"/>
            <w:vAlign w:val="center"/>
          </w:tcPr>
          <w:p w:rsidR="00AE5FBC" w:rsidRPr="00CB10C1" w:rsidRDefault="00AE5FBC" w:rsidP="007622B9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AE5FBC" w:rsidRPr="00CB10C1" w:rsidRDefault="00AE5FBC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AE5FBC" w:rsidRPr="00CB10C1" w:rsidRDefault="00AE5FBC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AE5FBC" w:rsidRPr="00CB10C1" w:rsidRDefault="00AE5FBC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AE5FBC" w:rsidRPr="00933B73" w:rsidTr="007622B9">
        <w:tc>
          <w:tcPr>
            <w:tcW w:w="3227" w:type="dxa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hint="eastAsia"/>
                <w:color w:val="000000"/>
                <w:szCs w:val="20"/>
              </w:rPr>
              <w:t>납부총액</w:t>
            </w:r>
          </w:p>
        </w:tc>
        <w:tc>
          <w:tcPr>
            <w:tcW w:w="3827" w:type="dxa"/>
            <w:gridSpan w:val="2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/>
                <w:color w:val="000000"/>
                <w:szCs w:val="20"/>
              </w:rPr>
              <w:t>TFEE_AMT</w:t>
            </w:r>
          </w:p>
        </w:tc>
        <w:tc>
          <w:tcPr>
            <w:tcW w:w="1843" w:type="dxa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</w:rPr>
            </w:pPr>
            <w:r w:rsidRPr="00CB10C1">
              <w:rPr>
                <w:rFonts w:asciiTheme="minorHAnsi" w:eastAsiaTheme="minorHAnsi" w:hAnsiTheme="minorHAnsi" w:hint="eastAsia"/>
              </w:rPr>
              <w:t>BIGINT</w:t>
            </w:r>
          </w:p>
        </w:tc>
        <w:tc>
          <w:tcPr>
            <w:tcW w:w="850" w:type="dxa"/>
            <w:vAlign w:val="center"/>
          </w:tcPr>
          <w:p w:rsidR="00AE5FBC" w:rsidRPr="00CB10C1" w:rsidRDefault="00AE5FBC" w:rsidP="007622B9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AE5FBC" w:rsidRPr="00CB10C1" w:rsidRDefault="00AE5FBC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AE5FBC" w:rsidRPr="00CB10C1" w:rsidRDefault="00AE5FBC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AE5FBC" w:rsidRPr="00CB10C1" w:rsidRDefault="00AE5FBC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AE5FBC" w:rsidRPr="00933B73" w:rsidTr="007622B9">
        <w:tc>
          <w:tcPr>
            <w:tcW w:w="3227" w:type="dxa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hint="eastAsia"/>
                <w:color w:val="000000"/>
                <w:szCs w:val="20"/>
              </w:rPr>
              <w:t>납부계획총액</w:t>
            </w:r>
          </w:p>
        </w:tc>
        <w:tc>
          <w:tcPr>
            <w:tcW w:w="3827" w:type="dxa"/>
            <w:gridSpan w:val="2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/>
                <w:color w:val="000000"/>
                <w:szCs w:val="20"/>
              </w:rPr>
              <w:t>TFEE_PLAN_AMT</w:t>
            </w:r>
          </w:p>
        </w:tc>
        <w:tc>
          <w:tcPr>
            <w:tcW w:w="1843" w:type="dxa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</w:rPr>
            </w:pPr>
            <w:r w:rsidRPr="00CB10C1">
              <w:rPr>
                <w:rFonts w:asciiTheme="minorHAnsi" w:eastAsiaTheme="minorHAnsi" w:hAnsiTheme="minorHAnsi" w:hint="eastAsia"/>
              </w:rPr>
              <w:t>BIGINT</w:t>
            </w:r>
          </w:p>
        </w:tc>
        <w:tc>
          <w:tcPr>
            <w:tcW w:w="850" w:type="dxa"/>
          </w:tcPr>
          <w:p w:rsidR="00AE5FBC" w:rsidRPr="00CB10C1" w:rsidRDefault="00AE5FBC" w:rsidP="007622B9">
            <w:pPr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94" w:type="dxa"/>
            <w:vAlign w:val="center"/>
          </w:tcPr>
          <w:p w:rsidR="00AE5FBC" w:rsidRPr="00CB10C1" w:rsidRDefault="00AE5FBC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AE5FBC" w:rsidRPr="00CB10C1" w:rsidRDefault="00AE5FBC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AE5FBC" w:rsidRPr="00CB10C1" w:rsidRDefault="00AE5FBC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AE5FBC" w:rsidRPr="00933B73" w:rsidTr="007622B9">
        <w:tc>
          <w:tcPr>
            <w:tcW w:w="3227" w:type="dxa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843" w:type="dxa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50" w:type="dxa"/>
          </w:tcPr>
          <w:p w:rsidR="00AE5FBC" w:rsidRPr="00CB10C1" w:rsidRDefault="00AE5FBC" w:rsidP="007622B9">
            <w:pPr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94" w:type="dxa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AE5FBC" w:rsidRPr="00CB10C1" w:rsidRDefault="00AE5FBC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AE5FBC" w:rsidRPr="00CB10C1" w:rsidRDefault="00AE5FBC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AE5FBC" w:rsidRPr="00933B73" w:rsidTr="007622B9">
        <w:tc>
          <w:tcPr>
            <w:tcW w:w="3227" w:type="dxa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843" w:type="dxa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850" w:type="dxa"/>
          </w:tcPr>
          <w:p w:rsidR="00AE5FBC" w:rsidRPr="00CB10C1" w:rsidRDefault="00AE5FBC" w:rsidP="007622B9">
            <w:pPr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94" w:type="dxa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AE5FBC" w:rsidRPr="00CB10C1" w:rsidRDefault="00AE5FBC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AE5FBC" w:rsidRPr="00CB10C1" w:rsidRDefault="00AE5FBC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AE5FBC" w:rsidRPr="00CB10C1" w:rsidRDefault="00AE5FBC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AE5FBC" w:rsidRPr="00933B73" w:rsidTr="007622B9">
        <w:tc>
          <w:tcPr>
            <w:tcW w:w="3227" w:type="dxa"/>
            <w:vAlign w:val="bottom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bottom"/>
          </w:tcPr>
          <w:p w:rsidR="00AE5FBC" w:rsidRPr="002E67AF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</w:tcPr>
          <w:p w:rsidR="00AE5FBC" w:rsidRDefault="00AE5FBC" w:rsidP="007622B9"/>
        </w:tc>
        <w:tc>
          <w:tcPr>
            <w:tcW w:w="850" w:type="dxa"/>
            <w:vAlign w:val="bottom"/>
          </w:tcPr>
          <w:p w:rsidR="00AE5FBC" w:rsidRPr="00933B73" w:rsidRDefault="00AE5FBC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  <w:gridSpan w:val="2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AE5FBC" w:rsidRPr="00933B73" w:rsidTr="007622B9">
        <w:tc>
          <w:tcPr>
            <w:tcW w:w="3227" w:type="dxa"/>
            <w:vAlign w:val="bottom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bottom"/>
          </w:tcPr>
          <w:p w:rsidR="00AE5FBC" w:rsidRPr="002E67AF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bottom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bottom"/>
          </w:tcPr>
          <w:p w:rsidR="00AE5FBC" w:rsidRPr="00933B73" w:rsidRDefault="00AE5FBC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  <w:gridSpan w:val="2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AE5FBC" w:rsidRPr="00933B73" w:rsidTr="007622B9">
        <w:tc>
          <w:tcPr>
            <w:tcW w:w="3227" w:type="dxa"/>
            <w:vAlign w:val="bottom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bottom"/>
          </w:tcPr>
          <w:p w:rsidR="00AE5FBC" w:rsidRPr="002E67AF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bottom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bottom"/>
          </w:tcPr>
          <w:p w:rsidR="00AE5FBC" w:rsidRPr="00933B73" w:rsidRDefault="00AE5FBC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bottom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AE5FBC" w:rsidRPr="00933B73" w:rsidTr="007622B9">
        <w:tc>
          <w:tcPr>
            <w:tcW w:w="3227" w:type="dxa"/>
            <w:vAlign w:val="bottom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bottom"/>
          </w:tcPr>
          <w:p w:rsidR="00AE5FBC" w:rsidRPr="002E67AF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bottom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bottom"/>
          </w:tcPr>
          <w:p w:rsidR="00AE5FBC" w:rsidRPr="00933B73" w:rsidRDefault="00AE5FBC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bottom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AE5FBC" w:rsidRPr="00933B73" w:rsidTr="007622B9">
        <w:tc>
          <w:tcPr>
            <w:tcW w:w="3227" w:type="dxa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</w:tcPr>
          <w:p w:rsidR="00AE5FBC" w:rsidRPr="00933B73" w:rsidRDefault="00AE5FBC" w:rsidP="007622B9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  <w:vAlign w:val="center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AE5FBC" w:rsidRPr="00933B73" w:rsidTr="007622B9">
        <w:tc>
          <w:tcPr>
            <w:tcW w:w="3227" w:type="dxa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</w:tcPr>
          <w:p w:rsidR="00AE5FBC" w:rsidRPr="00933B73" w:rsidRDefault="00AE5FBC" w:rsidP="007622B9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  <w:vAlign w:val="center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AE5FBC" w:rsidRPr="00933B73" w:rsidTr="007622B9">
        <w:tc>
          <w:tcPr>
            <w:tcW w:w="3227" w:type="dxa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E5FBC" w:rsidRPr="00933B73" w:rsidRDefault="00AE5FBC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AE5FBC" w:rsidRPr="00933B73" w:rsidTr="007622B9">
        <w:tc>
          <w:tcPr>
            <w:tcW w:w="3227" w:type="dxa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E5FBC" w:rsidRPr="00933B73" w:rsidRDefault="00AE5FBC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AE5FBC" w:rsidRPr="00933B73" w:rsidTr="007622B9">
        <w:tc>
          <w:tcPr>
            <w:tcW w:w="15276" w:type="dxa"/>
            <w:gridSpan w:val="11"/>
            <w:shd w:val="clear" w:color="auto" w:fill="C2D69B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AE5FBC" w:rsidRPr="00933B73" w:rsidTr="007622B9">
        <w:tc>
          <w:tcPr>
            <w:tcW w:w="4361" w:type="dxa"/>
            <w:gridSpan w:val="2"/>
            <w:shd w:val="clear" w:color="auto" w:fill="D6E3BC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Foreign Key 명</w:t>
            </w:r>
          </w:p>
        </w:tc>
        <w:tc>
          <w:tcPr>
            <w:tcW w:w="4536" w:type="dxa"/>
            <w:gridSpan w:val="2"/>
            <w:shd w:val="clear" w:color="auto" w:fill="D6E3BC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gridSpan w:val="4"/>
            <w:shd w:val="clear" w:color="auto" w:fill="D6E3BC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gridSpan w:val="3"/>
            <w:shd w:val="clear" w:color="auto" w:fill="D6E3BC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E5FBC" w:rsidRPr="00933B73" w:rsidTr="007622B9">
        <w:tc>
          <w:tcPr>
            <w:tcW w:w="4361" w:type="dxa"/>
            <w:gridSpan w:val="2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  <w:gridSpan w:val="2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  <w:gridSpan w:val="4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  <w:gridSpan w:val="3"/>
          </w:tcPr>
          <w:p w:rsidR="00AE5FBC" w:rsidRPr="00933B73" w:rsidRDefault="00AE5FBC" w:rsidP="007622B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AE5FBC" w:rsidRDefault="00AE5FBC" w:rsidP="00AE5FBC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AE5FBC" w:rsidRPr="00933B73" w:rsidTr="007622B9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AE5FBC" w:rsidRPr="00933B73" w:rsidTr="007622B9">
        <w:tc>
          <w:tcPr>
            <w:tcW w:w="4361" w:type="dxa"/>
            <w:shd w:val="clear" w:color="auto" w:fill="EAF1DD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AE5FBC" w:rsidRPr="00933B73" w:rsidRDefault="00AE5FB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FC7AAC" w:rsidRPr="00933B73" w:rsidTr="007622B9">
        <w:tc>
          <w:tcPr>
            <w:tcW w:w="4361" w:type="dxa"/>
          </w:tcPr>
          <w:p w:rsidR="00FC7AAC" w:rsidRPr="00933B73" w:rsidRDefault="00FC7AAC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I</w:t>
            </w:r>
            <w:r>
              <w:rPr>
                <w:rFonts w:asciiTheme="minorHAnsi" w:eastAsiaTheme="minorEastAsia" w:hAnsiTheme="minorHAnsi"/>
              </w:rPr>
              <w:t>DX_</w:t>
            </w:r>
            <w:r w:rsidRPr="00AE5FBC">
              <w:rPr>
                <w:rFonts w:asciiTheme="minorHAnsi" w:eastAsiaTheme="minorEastAsia" w:hAnsiTheme="minorHAnsi" w:cs="굴림"/>
                <w:color w:val="000000"/>
                <w:szCs w:val="20"/>
              </w:rPr>
              <w:t>TFEE_STAT</w:t>
            </w:r>
          </w:p>
        </w:tc>
        <w:tc>
          <w:tcPr>
            <w:tcW w:w="7769" w:type="dxa"/>
            <w:vAlign w:val="center"/>
          </w:tcPr>
          <w:p w:rsidR="00FC7AAC" w:rsidRPr="00933B73" w:rsidRDefault="00FC7AAC" w:rsidP="007622B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AE5FBC">
              <w:rPr>
                <w:rFonts w:asciiTheme="minorHAnsi" w:eastAsiaTheme="minorEastAsia" w:hAnsiTheme="minorHAnsi" w:cs="굴림"/>
                <w:color w:val="000000"/>
                <w:szCs w:val="20"/>
              </w:rPr>
              <w:t>EXE_YYYY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,</w:t>
            </w:r>
            <w:r w:rsidRPr="00AE5FBC">
              <w:rPr>
                <w:rFonts w:asciiTheme="minorHAnsi" w:eastAsiaTheme="minorEastAsia" w:hAnsiTheme="minorHAnsi" w:cs="굴림"/>
                <w:color w:val="000000"/>
                <w:szCs w:val="20"/>
              </w:rPr>
              <w:t xml:space="preserve"> REG_DT</w:t>
            </w:r>
          </w:p>
        </w:tc>
        <w:tc>
          <w:tcPr>
            <w:tcW w:w="1525" w:type="dxa"/>
          </w:tcPr>
          <w:p w:rsidR="00FC7AAC" w:rsidRPr="00933B73" w:rsidRDefault="00FC7AAC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FC7AAC" w:rsidRPr="00933B73" w:rsidRDefault="00FC7AAC" w:rsidP="007622B9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AE5FBC" w:rsidRDefault="00AE5FBC" w:rsidP="00AE5FBC">
      <w:pPr>
        <w:rPr>
          <w:rFonts w:asciiTheme="minorHAnsi" w:eastAsiaTheme="minorEastAsia" w:hAnsiTheme="minorHAnsi"/>
        </w:rPr>
      </w:pPr>
    </w:p>
    <w:p w:rsidR="00AE5FBC" w:rsidRDefault="00AE5FBC" w:rsidP="004801DE">
      <w:pPr>
        <w:rPr>
          <w:rFonts w:asciiTheme="minorHAnsi" w:eastAsiaTheme="minorEastAsia" w:hAnsiTheme="minorHAnsi"/>
        </w:rPr>
      </w:pPr>
    </w:p>
    <w:p w:rsidR="00CB10C1" w:rsidRDefault="00CB10C1" w:rsidP="004801DE">
      <w:pPr>
        <w:rPr>
          <w:rFonts w:asciiTheme="minorHAnsi" w:eastAsiaTheme="minorEastAsia" w:hAnsiTheme="minorHAnsi"/>
        </w:rPr>
      </w:pPr>
    </w:p>
    <w:p w:rsidR="00CB10C1" w:rsidRDefault="00CB10C1" w:rsidP="004801DE">
      <w:pPr>
        <w:rPr>
          <w:rFonts w:asciiTheme="minorHAnsi" w:eastAsiaTheme="minorEastAsia" w:hAnsiTheme="minorHAnsi"/>
        </w:rPr>
      </w:pPr>
    </w:p>
    <w:p w:rsidR="00CB10C1" w:rsidRDefault="00CB10C1" w:rsidP="004801DE">
      <w:pPr>
        <w:rPr>
          <w:rFonts w:asciiTheme="minorHAnsi" w:eastAsiaTheme="minorEastAsia" w:hAnsiTheme="minorHAnsi"/>
        </w:rPr>
      </w:pPr>
    </w:p>
    <w:p w:rsidR="00CB10C1" w:rsidRDefault="00CB10C1" w:rsidP="004801DE">
      <w:pPr>
        <w:rPr>
          <w:rFonts w:asciiTheme="minorHAnsi" w:eastAsiaTheme="minorEastAsia" w:hAnsiTheme="minorHAnsi"/>
        </w:rPr>
      </w:pPr>
    </w:p>
    <w:p w:rsidR="00CB10C1" w:rsidRDefault="00CB10C1" w:rsidP="004801DE">
      <w:pPr>
        <w:rPr>
          <w:rFonts w:asciiTheme="minorHAnsi" w:eastAsiaTheme="minorEastAsia" w:hAnsiTheme="minorHAnsi"/>
        </w:rPr>
      </w:pPr>
    </w:p>
    <w:p w:rsidR="00CB10C1" w:rsidRDefault="00CB10C1" w:rsidP="004801DE">
      <w:pPr>
        <w:rPr>
          <w:rFonts w:asciiTheme="minorHAnsi" w:eastAsiaTheme="minorEastAsia" w:hAnsiTheme="minorHAnsi"/>
        </w:rPr>
      </w:pPr>
    </w:p>
    <w:p w:rsidR="00CB10C1" w:rsidRDefault="00CB10C1" w:rsidP="004801DE">
      <w:pPr>
        <w:rPr>
          <w:rFonts w:asciiTheme="minorHAnsi" w:eastAsiaTheme="minorEastAsia" w:hAnsiTheme="minorHAnsi"/>
        </w:rPr>
      </w:pPr>
    </w:p>
    <w:p w:rsidR="00CB10C1" w:rsidRDefault="00CB10C1" w:rsidP="004801DE">
      <w:pPr>
        <w:rPr>
          <w:rFonts w:asciiTheme="minorHAnsi" w:eastAsiaTheme="minorEastAsia" w:hAnsiTheme="minorHAnsi"/>
        </w:rPr>
      </w:pPr>
    </w:p>
    <w:p w:rsidR="00CB10C1" w:rsidRDefault="00CB10C1" w:rsidP="004801DE">
      <w:pPr>
        <w:rPr>
          <w:rFonts w:asciiTheme="minorHAnsi" w:eastAsiaTheme="minorEastAsia" w:hAnsiTheme="minorHAnsi"/>
        </w:rPr>
      </w:pPr>
    </w:p>
    <w:p w:rsidR="00CB10C1" w:rsidRDefault="00CB10C1" w:rsidP="004801DE">
      <w:pPr>
        <w:rPr>
          <w:rFonts w:asciiTheme="minorHAnsi" w:eastAsiaTheme="minorEastAsia" w:hAnsiTheme="minorHAnsi"/>
        </w:rPr>
      </w:pPr>
    </w:p>
    <w:p w:rsidR="00CB10C1" w:rsidRDefault="00CB10C1" w:rsidP="004801DE">
      <w:pPr>
        <w:rPr>
          <w:rFonts w:asciiTheme="minorHAnsi" w:eastAsiaTheme="minorEastAsia" w:hAnsiTheme="minorHAnsi"/>
        </w:rPr>
      </w:pPr>
    </w:p>
    <w:p w:rsidR="00CB10C1" w:rsidRDefault="00CB10C1" w:rsidP="004801DE">
      <w:pPr>
        <w:rPr>
          <w:rFonts w:asciiTheme="minorHAnsi" w:eastAsiaTheme="minorEastAsia" w:hAnsiTheme="minorHAnsi"/>
        </w:rPr>
      </w:pPr>
    </w:p>
    <w:p w:rsidR="00CB10C1" w:rsidRDefault="00CB10C1" w:rsidP="004801DE">
      <w:pPr>
        <w:rPr>
          <w:rFonts w:asciiTheme="minorHAnsi" w:eastAsiaTheme="minorEastAsia" w:hAnsiTheme="minorHAnsi"/>
        </w:rPr>
      </w:pPr>
    </w:p>
    <w:p w:rsidR="00CB10C1" w:rsidRDefault="00CB10C1" w:rsidP="00CB10C1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CB10C1" w:rsidRDefault="00CB10C1" w:rsidP="00CB10C1">
      <w:pPr>
        <w:pStyle w:val="2"/>
        <w:spacing w:before="180" w:after="180"/>
      </w:pPr>
      <w:bookmarkStart w:id="28" w:name="_Toc529183361"/>
      <w:r w:rsidRPr="00CB10C1">
        <w:lastRenderedPageBreak/>
        <w:t>SBJT_SLT_STAT</w:t>
      </w:r>
      <w:bookmarkEnd w:id="28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CB10C1" w:rsidRPr="00933B73" w:rsidTr="007622B9">
        <w:tc>
          <w:tcPr>
            <w:tcW w:w="1668" w:type="dxa"/>
            <w:shd w:val="clear" w:color="auto" w:fill="C2D69B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br w:type="page"/>
            </w: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CB10C1" w:rsidRPr="00933B73" w:rsidTr="007622B9">
        <w:tc>
          <w:tcPr>
            <w:tcW w:w="1668" w:type="dxa"/>
            <w:shd w:val="clear" w:color="auto" w:fill="C2D69B"/>
            <w:vAlign w:val="center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과제선정통계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EastAsia" w:hAnsiTheme="minorHAnsi" w:cs="굴림"/>
                <w:color w:val="000000"/>
                <w:szCs w:val="20"/>
              </w:rPr>
              <w:t>SBJT_SLT_STAT</w:t>
            </w:r>
          </w:p>
        </w:tc>
      </w:tr>
      <w:tr w:rsidR="00CB10C1" w:rsidRPr="00933B73" w:rsidTr="007622B9">
        <w:tc>
          <w:tcPr>
            <w:tcW w:w="1668" w:type="dxa"/>
            <w:shd w:val="clear" w:color="auto" w:fill="C2D69B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CB10C1" w:rsidRPr="00933B73" w:rsidTr="007622B9">
        <w:tc>
          <w:tcPr>
            <w:tcW w:w="1668" w:type="dxa"/>
            <w:shd w:val="clear" w:color="auto" w:fill="C2D69B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14</w:t>
            </w:r>
            <w:r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CB10C1" w:rsidRDefault="00CB10C1" w:rsidP="00CB10C1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134"/>
        <w:gridCol w:w="2693"/>
        <w:gridCol w:w="1843"/>
        <w:gridCol w:w="850"/>
        <w:gridCol w:w="794"/>
        <w:gridCol w:w="472"/>
        <w:gridCol w:w="152"/>
        <w:gridCol w:w="320"/>
        <w:gridCol w:w="2090"/>
        <w:gridCol w:w="1701"/>
      </w:tblGrid>
      <w:tr w:rsidR="00CB10C1" w:rsidRPr="00933B73" w:rsidTr="007622B9">
        <w:tc>
          <w:tcPr>
            <w:tcW w:w="3227" w:type="dxa"/>
            <w:shd w:val="clear" w:color="auto" w:fill="C2D69B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gridSpan w:val="2"/>
            <w:shd w:val="clear" w:color="auto" w:fill="C2D69B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gridSpan w:val="2"/>
            <w:shd w:val="clear" w:color="auto" w:fill="C2D69B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CB10C1" w:rsidRPr="00933B73" w:rsidTr="007622B9">
        <w:tc>
          <w:tcPr>
            <w:tcW w:w="3227" w:type="dxa"/>
            <w:vAlign w:val="center"/>
          </w:tcPr>
          <w:p w:rsidR="00CB10C1" w:rsidRPr="00CB10C1" w:rsidRDefault="00CB10C1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과제연도</w:t>
            </w:r>
          </w:p>
        </w:tc>
        <w:tc>
          <w:tcPr>
            <w:tcW w:w="3827" w:type="dxa"/>
            <w:gridSpan w:val="2"/>
            <w:vAlign w:val="center"/>
          </w:tcPr>
          <w:p w:rsidR="00CB10C1" w:rsidRPr="00CB10C1" w:rsidRDefault="00CB10C1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Microsoft Sans Serif"/>
                <w:spacing w:val="-1"/>
                <w:w w:val="101"/>
                <w:szCs w:val="20"/>
              </w:rPr>
              <w:t>SBJT_YYYY</w:t>
            </w:r>
          </w:p>
        </w:tc>
        <w:tc>
          <w:tcPr>
            <w:tcW w:w="1843" w:type="dxa"/>
          </w:tcPr>
          <w:p w:rsidR="00CB10C1" w:rsidRPr="00CB10C1" w:rsidRDefault="00CB10C1" w:rsidP="007622B9">
            <w:pPr>
              <w:rPr>
                <w:rFonts w:asciiTheme="minorHAnsi" w:eastAsiaTheme="minorHAnsi" w:hAnsiTheme="minorHAnsi"/>
                <w:szCs w:val="20"/>
              </w:rPr>
            </w:pPr>
            <w:r w:rsidRPr="00CB10C1">
              <w:rPr>
                <w:rFonts w:asciiTheme="minorHAnsi" w:eastAsiaTheme="minorHAnsi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CB10C1" w:rsidRPr="00CB10C1" w:rsidRDefault="00CB10C1" w:rsidP="007622B9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4</w:t>
            </w:r>
          </w:p>
        </w:tc>
        <w:tc>
          <w:tcPr>
            <w:tcW w:w="794" w:type="dxa"/>
          </w:tcPr>
          <w:p w:rsidR="00CB10C1" w:rsidRPr="00CB10C1" w:rsidRDefault="00CB10C1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CB10C1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CB10C1" w:rsidRPr="00CB10C1" w:rsidRDefault="00CB10C1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gridSpan w:val="2"/>
            <w:vAlign w:val="center"/>
          </w:tcPr>
          <w:p w:rsidR="00CB10C1" w:rsidRPr="00CB10C1" w:rsidRDefault="00CB10C1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B10C1" w:rsidRPr="00CB10C1" w:rsidRDefault="00CB10C1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CB10C1" w:rsidRPr="00933B73" w:rsidTr="007622B9">
        <w:tc>
          <w:tcPr>
            <w:tcW w:w="3227" w:type="dxa"/>
            <w:vAlign w:val="center"/>
          </w:tcPr>
          <w:p w:rsidR="00CB10C1" w:rsidRPr="00CB10C1" w:rsidRDefault="00CB10C1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등록일자</w:t>
            </w:r>
          </w:p>
        </w:tc>
        <w:tc>
          <w:tcPr>
            <w:tcW w:w="3827" w:type="dxa"/>
            <w:gridSpan w:val="2"/>
            <w:vAlign w:val="center"/>
          </w:tcPr>
          <w:p w:rsidR="00CB10C1" w:rsidRPr="00CB10C1" w:rsidRDefault="00CB10C1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Microsoft Sans Serif"/>
                <w:w w:val="101"/>
                <w:szCs w:val="20"/>
              </w:rPr>
              <w:t>REG_DT</w:t>
            </w:r>
          </w:p>
        </w:tc>
        <w:tc>
          <w:tcPr>
            <w:tcW w:w="1843" w:type="dxa"/>
          </w:tcPr>
          <w:p w:rsidR="00CB10C1" w:rsidRPr="00CB10C1" w:rsidRDefault="00CB10C1" w:rsidP="007622B9">
            <w:pPr>
              <w:rPr>
                <w:rFonts w:asciiTheme="minorHAnsi" w:eastAsiaTheme="minorHAnsi" w:hAnsiTheme="minorHAnsi"/>
                <w:szCs w:val="20"/>
              </w:rPr>
            </w:pPr>
            <w:r w:rsidRPr="00CB10C1">
              <w:rPr>
                <w:rFonts w:asciiTheme="minorHAnsi" w:eastAsiaTheme="minorHAnsi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CB10C1" w:rsidRPr="00CB10C1" w:rsidRDefault="00CB10C1" w:rsidP="007622B9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10</w:t>
            </w:r>
          </w:p>
        </w:tc>
        <w:tc>
          <w:tcPr>
            <w:tcW w:w="794" w:type="dxa"/>
          </w:tcPr>
          <w:p w:rsidR="00CB10C1" w:rsidRPr="00CB10C1" w:rsidRDefault="00CB10C1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CB10C1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CB10C1" w:rsidRPr="00CB10C1" w:rsidRDefault="00CB10C1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gridSpan w:val="2"/>
            <w:vAlign w:val="center"/>
          </w:tcPr>
          <w:p w:rsidR="00CB10C1" w:rsidRPr="00CB10C1" w:rsidRDefault="00CB10C1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B10C1" w:rsidRPr="00CB10C1" w:rsidRDefault="00CB10C1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CB10C1" w:rsidRPr="00933B73" w:rsidTr="007622B9">
        <w:tc>
          <w:tcPr>
            <w:tcW w:w="3227" w:type="dxa"/>
            <w:vAlign w:val="center"/>
          </w:tcPr>
          <w:p w:rsidR="00CB10C1" w:rsidRPr="00CB10C1" w:rsidRDefault="00CB10C1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신청기관수</w:t>
            </w:r>
          </w:p>
        </w:tc>
        <w:tc>
          <w:tcPr>
            <w:tcW w:w="3827" w:type="dxa"/>
            <w:gridSpan w:val="2"/>
            <w:vAlign w:val="center"/>
          </w:tcPr>
          <w:p w:rsidR="00CB10C1" w:rsidRPr="00CB10C1" w:rsidRDefault="00CB10C1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Microsoft Sans Serif"/>
                <w:w w:val="101"/>
                <w:szCs w:val="20"/>
              </w:rPr>
              <w:t>WNG_CNT</w:t>
            </w:r>
          </w:p>
        </w:tc>
        <w:tc>
          <w:tcPr>
            <w:tcW w:w="1843" w:type="dxa"/>
          </w:tcPr>
          <w:p w:rsidR="00CB10C1" w:rsidRPr="00CB10C1" w:rsidRDefault="00CB10C1" w:rsidP="007622B9">
            <w:pPr>
              <w:rPr>
                <w:rFonts w:asciiTheme="minorHAnsi" w:eastAsiaTheme="minorHAnsi" w:hAnsiTheme="minorHAnsi"/>
                <w:szCs w:val="20"/>
              </w:rPr>
            </w:pPr>
            <w:r w:rsidRPr="00CB10C1">
              <w:rPr>
                <w:rFonts w:asciiTheme="minorHAnsi" w:eastAsiaTheme="minorHAnsi" w:hAnsiTheme="minorHAnsi" w:hint="eastAsia"/>
                <w:color w:val="000000"/>
                <w:szCs w:val="20"/>
              </w:rPr>
              <w:t>INTEGER</w:t>
            </w:r>
          </w:p>
        </w:tc>
        <w:tc>
          <w:tcPr>
            <w:tcW w:w="850" w:type="dxa"/>
            <w:vAlign w:val="center"/>
          </w:tcPr>
          <w:p w:rsidR="00CB10C1" w:rsidRPr="00CB10C1" w:rsidRDefault="00CB10C1" w:rsidP="007622B9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CB10C1" w:rsidRPr="00CB10C1" w:rsidRDefault="00CB10C1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B10C1" w:rsidRPr="00CB10C1" w:rsidRDefault="00CB10C1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CB10C1" w:rsidRPr="00CB10C1" w:rsidRDefault="00CB10C1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B10C1" w:rsidRPr="00CB10C1" w:rsidRDefault="00CB10C1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CB10C1" w:rsidRPr="00933B73" w:rsidTr="007622B9">
        <w:tc>
          <w:tcPr>
            <w:tcW w:w="3227" w:type="dxa"/>
            <w:vAlign w:val="center"/>
          </w:tcPr>
          <w:p w:rsidR="00CB10C1" w:rsidRPr="00CB10C1" w:rsidRDefault="00CB10C1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0"/>
              </w:rPr>
              <w:t>미선정기관수</w:t>
            </w:r>
          </w:p>
        </w:tc>
        <w:tc>
          <w:tcPr>
            <w:tcW w:w="3827" w:type="dxa"/>
            <w:gridSpan w:val="2"/>
            <w:vAlign w:val="center"/>
          </w:tcPr>
          <w:p w:rsidR="00CB10C1" w:rsidRPr="00CB10C1" w:rsidRDefault="00CB10C1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Microsoft Sans Serif"/>
                <w:w w:val="101"/>
                <w:szCs w:val="20"/>
              </w:rPr>
              <w:t>FLT_CNT</w:t>
            </w:r>
          </w:p>
        </w:tc>
        <w:tc>
          <w:tcPr>
            <w:tcW w:w="1843" w:type="dxa"/>
          </w:tcPr>
          <w:p w:rsidR="00CB10C1" w:rsidRPr="00CB10C1" w:rsidRDefault="00CB10C1" w:rsidP="007622B9">
            <w:pPr>
              <w:rPr>
                <w:rFonts w:asciiTheme="minorHAnsi" w:eastAsiaTheme="minorHAnsi" w:hAnsiTheme="minorHAnsi"/>
                <w:szCs w:val="20"/>
              </w:rPr>
            </w:pPr>
            <w:r w:rsidRPr="00CB10C1">
              <w:rPr>
                <w:rFonts w:asciiTheme="minorHAnsi" w:eastAsiaTheme="minorHAnsi" w:hAnsiTheme="minorHAnsi" w:hint="eastAsia"/>
                <w:color w:val="000000"/>
                <w:szCs w:val="20"/>
              </w:rPr>
              <w:t>INTEGER</w:t>
            </w:r>
          </w:p>
        </w:tc>
        <w:tc>
          <w:tcPr>
            <w:tcW w:w="850" w:type="dxa"/>
            <w:vAlign w:val="center"/>
          </w:tcPr>
          <w:p w:rsidR="00CB10C1" w:rsidRPr="00CB10C1" w:rsidRDefault="00CB10C1" w:rsidP="007622B9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CB10C1" w:rsidRPr="00CB10C1" w:rsidRDefault="00CB10C1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B10C1" w:rsidRPr="00CB10C1" w:rsidRDefault="00CB10C1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CB10C1" w:rsidRPr="00CB10C1" w:rsidRDefault="00CB10C1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B10C1" w:rsidRPr="00CB10C1" w:rsidRDefault="00CB10C1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CB10C1" w:rsidRPr="00933B73" w:rsidTr="007622B9">
        <w:tc>
          <w:tcPr>
            <w:tcW w:w="3227" w:type="dxa"/>
            <w:vAlign w:val="center"/>
          </w:tcPr>
          <w:p w:rsidR="00CB10C1" w:rsidRPr="00CB10C1" w:rsidRDefault="00CB10C1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0"/>
              </w:rPr>
              <w:t>지원기관수</w:t>
            </w:r>
          </w:p>
        </w:tc>
        <w:tc>
          <w:tcPr>
            <w:tcW w:w="3827" w:type="dxa"/>
            <w:gridSpan w:val="2"/>
            <w:vAlign w:val="center"/>
          </w:tcPr>
          <w:p w:rsidR="00CB10C1" w:rsidRPr="00CB10C1" w:rsidRDefault="00CB10C1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Microsoft Sans Serif"/>
                <w:w w:val="101"/>
                <w:szCs w:val="20"/>
              </w:rPr>
              <w:t>TDR_CNT</w:t>
            </w:r>
          </w:p>
        </w:tc>
        <w:tc>
          <w:tcPr>
            <w:tcW w:w="1843" w:type="dxa"/>
          </w:tcPr>
          <w:p w:rsidR="00CB10C1" w:rsidRPr="00CB10C1" w:rsidRDefault="00CB10C1" w:rsidP="007622B9">
            <w:pPr>
              <w:rPr>
                <w:rFonts w:asciiTheme="minorHAnsi" w:eastAsiaTheme="minorHAnsi" w:hAnsiTheme="minorHAnsi"/>
                <w:szCs w:val="20"/>
              </w:rPr>
            </w:pPr>
            <w:r w:rsidRPr="00CB10C1">
              <w:rPr>
                <w:rFonts w:asciiTheme="minorHAnsi" w:eastAsiaTheme="minorHAnsi" w:hAnsiTheme="minorHAnsi" w:hint="eastAsia"/>
                <w:color w:val="000000"/>
                <w:szCs w:val="20"/>
              </w:rPr>
              <w:t>INTEGER</w:t>
            </w:r>
          </w:p>
        </w:tc>
        <w:tc>
          <w:tcPr>
            <w:tcW w:w="850" w:type="dxa"/>
          </w:tcPr>
          <w:p w:rsidR="00CB10C1" w:rsidRPr="00CB10C1" w:rsidRDefault="00CB10C1" w:rsidP="007622B9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CB10C1" w:rsidRPr="00CB10C1" w:rsidRDefault="00CB10C1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B10C1" w:rsidRPr="00CB10C1" w:rsidRDefault="00CB10C1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CB10C1" w:rsidRPr="00CB10C1" w:rsidRDefault="00CB10C1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B10C1" w:rsidRPr="00CB10C1" w:rsidRDefault="00CB10C1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CB10C1" w:rsidRPr="00933B73" w:rsidTr="007622B9">
        <w:tc>
          <w:tcPr>
            <w:tcW w:w="3227" w:type="dxa"/>
            <w:vAlign w:val="center"/>
          </w:tcPr>
          <w:p w:rsidR="00CB10C1" w:rsidRPr="00CB10C1" w:rsidRDefault="00CB10C1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CB10C1" w:rsidRPr="00CB10C1" w:rsidRDefault="00CB10C1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843" w:type="dxa"/>
          </w:tcPr>
          <w:p w:rsidR="00CB10C1" w:rsidRPr="00CB10C1" w:rsidRDefault="00CB10C1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850" w:type="dxa"/>
          </w:tcPr>
          <w:p w:rsidR="00CB10C1" w:rsidRPr="00CB10C1" w:rsidRDefault="00CB10C1" w:rsidP="007622B9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794" w:type="dxa"/>
          </w:tcPr>
          <w:p w:rsidR="00CB10C1" w:rsidRPr="00CB10C1" w:rsidRDefault="00CB10C1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B10C1" w:rsidRPr="00CB10C1" w:rsidRDefault="00CB10C1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CB10C1" w:rsidRPr="00CB10C1" w:rsidRDefault="00CB10C1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B10C1" w:rsidRPr="00CB10C1" w:rsidRDefault="00CB10C1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CB10C1" w:rsidRPr="00933B73" w:rsidTr="007622B9">
        <w:tc>
          <w:tcPr>
            <w:tcW w:w="3227" w:type="dxa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</w:tcPr>
          <w:p w:rsidR="00CB10C1" w:rsidRDefault="00CB10C1" w:rsidP="007622B9"/>
        </w:tc>
        <w:tc>
          <w:tcPr>
            <w:tcW w:w="850" w:type="dxa"/>
          </w:tcPr>
          <w:p w:rsidR="00CB10C1" w:rsidRPr="00933B73" w:rsidRDefault="00CB10C1" w:rsidP="007622B9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CB10C1" w:rsidRPr="00933B73" w:rsidTr="007622B9">
        <w:tc>
          <w:tcPr>
            <w:tcW w:w="3227" w:type="dxa"/>
            <w:vAlign w:val="bottom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bottom"/>
          </w:tcPr>
          <w:p w:rsidR="00CB10C1" w:rsidRPr="002E67AF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</w:tcPr>
          <w:p w:rsidR="00CB10C1" w:rsidRDefault="00CB10C1" w:rsidP="007622B9"/>
        </w:tc>
        <w:tc>
          <w:tcPr>
            <w:tcW w:w="850" w:type="dxa"/>
            <w:vAlign w:val="bottom"/>
          </w:tcPr>
          <w:p w:rsidR="00CB10C1" w:rsidRPr="00933B73" w:rsidRDefault="00CB10C1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  <w:gridSpan w:val="2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CB10C1" w:rsidRPr="00933B73" w:rsidTr="007622B9">
        <w:tc>
          <w:tcPr>
            <w:tcW w:w="3227" w:type="dxa"/>
            <w:vAlign w:val="bottom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bottom"/>
          </w:tcPr>
          <w:p w:rsidR="00CB10C1" w:rsidRPr="002E67AF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bottom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bottom"/>
          </w:tcPr>
          <w:p w:rsidR="00CB10C1" w:rsidRPr="00933B73" w:rsidRDefault="00CB10C1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  <w:gridSpan w:val="2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CB10C1" w:rsidRPr="00933B73" w:rsidTr="007622B9">
        <w:tc>
          <w:tcPr>
            <w:tcW w:w="3227" w:type="dxa"/>
            <w:vAlign w:val="bottom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bottom"/>
          </w:tcPr>
          <w:p w:rsidR="00CB10C1" w:rsidRPr="002E67AF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bottom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bottom"/>
          </w:tcPr>
          <w:p w:rsidR="00CB10C1" w:rsidRPr="00933B73" w:rsidRDefault="00CB10C1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bottom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CB10C1" w:rsidRPr="00933B73" w:rsidTr="007622B9">
        <w:tc>
          <w:tcPr>
            <w:tcW w:w="3227" w:type="dxa"/>
            <w:vAlign w:val="bottom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bottom"/>
          </w:tcPr>
          <w:p w:rsidR="00CB10C1" w:rsidRPr="002E67AF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bottom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bottom"/>
          </w:tcPr>
          <w:p w:rsidR="00CB10C1" w:rsidRPr="00933B73" w:rsidRDefault="00CB10C1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bottom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CB10C1" w:rsidRPr="00933B73" w:rsidTr="007622B9">
        <w:tc>
          <w:tcPr>
            <w:tcW w:w="3227" w:type="dxa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</w:tcPr>
          <w:p w:rsidR="00CB10C1" w:rsidRPr="00933B73" w:rsidRDefault="00CB10C1" w:rsidP="007622B9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  <w:vAlign w:val="center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CB10C1" w:rsidRPr="00933B73" w:rsidTr="007622B9">
        <w:tc>
          <w:tcPr>
            <w:tcW w:w="3227" w:type="dxa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</w:tcPr>
          <w:p w:rsidR="00CB10C1" w:rsidRPr="00933B73" w:rsidRDefault="00CB10C1" w:rsidP="007622B9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  <w:vAlign w:val="center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CB10C1" w:rsidRPr="00933B73" w:rsidTr="007622B9">
        <w:tc>
          <w:tcPr>
            <w:tcW w:w="3227" w:type="dxa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B10C1" w:rsidRPr="00933B73" w:rsidRDefault="00CB10C1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CB10C1" w:rsidRPr="00933B73" w:rsidTr="007622B9">
        <w:tc>
          <w:tcPr>
            <w:tcW w:w="3227" w:type="dxa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B10C1" w:rsidRPr="00933B73" w:rsidRDefault="00CB10C1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CB10C1" w:rsidRPr="00933B73" w:rsidTr="007622B9">
        <w:tc>
          <w:tcPr>
            <w:tcW w:w="15276" w:type="dxa"/>
            <w:gridSpan w:val="11"/>
            <w:shd w:val="clear" w:color="auto" w:fill="C2D69B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CB10C1" w:rsidRPr="00933B73" w:rsidTr="007622B9">
        <w:tc>
          <w:tcPr>
            <w:tcW w:w="4361" w:type="dxa"/>
            <w:gridSpan w:val="2"/>
            <w:shd w:val="clear" w:color="auto" w:fill="D6E3BC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Foreign Key 명</w:t>
            </w:r>
          </w:p>
        </w:tc>
        <w:tc>
          <w:tcPr>
            <w:tcW w:w="4536" w:type="dxa"/>
            <w:gridSpan w:val="2"/>
            <w:shd w:val="clear" w:color="auto" w:fill="D6E3BC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gridSpan w:val="4"/>
            <w:shd w:val="clear" w:color="auto" w:fill="D6E3BC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gridSpan w:val="3"/>
            <w:shd w:val="clear" w:color="auto" w:fill="D6E3BC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CB10C1" w:rsidRPr="00933B73" w:rsidTr="007622B9">
        <w:tc>
          <w:tcPr>
            <w:tcW w:w="4361" w:type="dxa"/>
            <w:gridSpan w:val="2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  <w:gridSpan w:val="2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  <w:gridSpan w:val="4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  <w:gridSpan w:val="3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CB10C1" w:rsidRDefault="00CB10C1" w:rsidP="00CB10C1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CB10C1" w:rsidRPr="00933B73" w:rsidTr="007622B9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CB10C1" w:rsidRPr="00933B73" w:rsidTr="007622B9">
        <w:tc>
          <w:tcPr>
            <w:tcW w:w="4361" w:type="dxa"/>
            <w:shd w:val="clear" w:color="auto" w:fill="EAF1DD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CB10C1" w:rsidRPr="00933B73" w:rsidTr="007622B9">
        <w:tc>
          <w:tcPr>
            <w:tcW w:w="4361" w:type="dxa"/>
          </w:tcPr>
          <w:p w:rsidR="00CB10C1" w:rsidRPr="00933B73" w:rsidRDefault="00CB10C1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I</w:t>
            </w:r>
            <w:r>
              <w:rPr>
                <w:rFonts w:asciiTheme="minorHAnsi" w:eastAsiaTheme="minorEastAsia" w:hAnsiTheme="minorHAnsi"/>
              </w:rPr>
              <w:t>DX_</w:t>
            </w:r>
            <w:r w:rsidRPr="00CB10C1">
              <w:rPr>
                <w:rFonts w:asciiTheme="minorHAnsi" w:eastAsiaTheme="minorEastAsia" w:hAnsiTheme="minorHAnsi" w:cs="굴림"/>
                <w:color w:val="000000"/>
                <w:szCs w:val="20"/>
              </w:rPr>
              <w:t>SBJT_SLT_STAT</w:t>
            </w:r>
          </w:p>
        </w:tc>
        <w:tc>
          <w:tcPr>
            <w:tcW w:w="7769" w:type="dxa"/>
            <w:vAlign w:val="center"/>
          </w:tcPr>
          <w:p w:rsidR="00CB10C1" w:rsidRPr="00CB10C1" w:rsidRDefault="00CB10C1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Microsoft Sans Serif"/>
                <w:spacing w:val="-1"/>
                <w:w w:val="101"/>
                <w:szCs w:val="20"/>
              </w:rPr>
              <w:t>SBJT_YYYY</w:t>
            </w:r>
            <w:r>
              <w:rPr>
                <w:rFonts w:asciiTheme="minorHAnsi" w:eastAsiaTheme="minorHAnsi" w:hAnsiTheme="minorHAnsi" w:cs="Microsoft Sans Serif" w:hint="eastAsia"/>
                <w:spacing w:val="-1"/>
                <w:w w:val="101"/>
                <w:szCs w:val="20"/>
              </w:rPr>
              <w:t>,</w:t>
            </w:r>
            <w:r w:rsidRPr="00CB10C1">
              <w:rPr>
                <w:rFonts w:asciiTheme="minorHAnsi" w:eastAsiaTheme="minorHAnsi" w:hAnsiTheme="minorHAnsi" w:cs="Microsoft Sans Serif"/>
                <w:w w:val="101"/>
                <w:szCs w:val="20"/>
              </w:rPr>
              <w:t xml:space="preserve"> REG_DT</w:t>
            </w:r>
          </w:p>
        </w:tc>
        <w:tc>
          <w:tcPr>
            <w:tcW w:w="1525" w:type="dxa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CB10C1" w:rsidRPr="00933B73" w:rsidRDefault="00CB10C1" w:rsidP="007622B9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CB10C1" w:rsidRDefault="00CB10C1" w:rsidP="00CB10C1">
      <w:pPr>
        <w:rPr>
          <w:rFonts w:asciiTheme="minorHAnsi" w:eastAsiaTheme="minorEastAsia" w:hAnsiTheme="minorHAnsi"/>
        </w:rPr>
      </w:pPr>
    </w:p>
    <w:p w:rsidR="00CB10C1" w:rsidRDefault="00CB10C1" w:rsidP="00CB10C1">
      <w:pPr>
        <w:rPr>
          <w:rFonts w:asciiTheme="minorHAnsi" w:eastAsiaTheme="minorEastAsia" w:hAnsiTheme="minorHAnsi"/>
        </w:rPr>
      </w:pPr>
    </w:p>
    <w:p w:rsidR="00CB10C1" w:rsidRDefault="00CB10C1" w:rsidP="004801DE">
      <w:pPr>
        <w:rPr>
          <w:rFonts w:asciiTheme="minorHAnsi" w:eastAsiaTheme="minorEastAsia" w:hAnsiTheme="minorHAnsi"/>
        </w:rPr>
      </w:pPr>
    </w:p>
    <w:p w:rsidR="00EF4D65" w:rsidRDefault="00EF4D65" w:rsidP="004801DE">
      <w:pPr>
        <w:rPr>
          <w:rFonts w:asciiTheme="minorHAnsi" w:eastAsiaTheme="minorEastAsia" w:hAnsiTheme="minorHAnsi"/>
        </w:rPr>
      </w:pPr>
    </w:p>
    <w:p w:rsidR="00EF4D65" w:rsidRDefault="00EF4D65" w:rsidP="004801DE">
      <w:pPr>
        <w:rPr>
          <w:rFonts w:asciiTheme="minorHAnsi" w:eastAsiaTheme="minorEastAsia" w:hAnsiTheme="minorHAnsi"/>
        </w:rPr>
      </w:pPr>
    </w:p>
    <w:p w:rsidR="00EF4D65" w:rsidRDefault="00EF4D65" w:rsidP="004801DE">
      <w:pPr>
        <w:rPr>
          <w:rFonts w:asciiTheme="minorHAnsi" w:eastAsiaTheme="minorEastAsia" w:hAnsiTheme="minorHAnsi"/>
        </w:rPr>
      </w:pPr>
    </w:p>
    <w:p w:rsidR="00EF4D65" w:rsidRDefault="00EF4D65" w:rsidP="004801DE">
      <w:pPr>
        <w:rPr>
          <w:rFonts w:asciiTheme="minorHAnsi" w:eastAsiaTheme="minorEastAsia" w:hAnsiTheme="minorHAnsi"/>
        </w:rPr>
      </w:pPr>
    </w:p>
    <w:p w:rsidR="00EF4D65" w:rsidRDefault="00EF4D65" w:rsidP="004801DE">
      <w:pPr>
        <w:rPr>
          <w:rFonts w:asciiTheme="minorHAnsi" w:eastAsiaTheme="minorEastAsia" w:hAnsiTheme="minorHAnsi"/>
        </w:rPr>
      </w:pPr>
    </w:p>
    <w:p w:rsidR="00EF4D65" w:rsidRDefault="00EF4D65" w:rsidP="004801DE">
      <w:pPr>
        <w:rPr>
          <w:rFonts w:asciiTheme="minorHAnsi" w:eastAsiaTheme="minorEastAsia" w:hAnsiTheme="minorHAnsi"/>
        </w:rPr>
      </w:pPr>
    </w:p>
    <w:p w:rsidR="00EF4D65" w:rsidRDefault="00EF4D65" w:rsidP="004801DE">
      <w:pPr>
        <w:rPr>
          <w:rFonts w:asciiTheme="minorHAnsi" w:eastAsiaTheme="minorEastAsia" w:hAnsiTheme="minorHAnsi"/>
        </w:rPr>
      </w:pPr>
    </w:p>
    <w:p w:rsidR="00EF4D65" w:rsidRDefault="00EF4D65" w:rsidP="004801DE">
      <w:pPr>
        <w:rPr>
          <w:rFonts w:asciiTheme="minorHAnsi" w:eastAsiaTheme="minorEastAsia" w:hAnsiTheme="minorHAnsi"/>
        </w:rPr>
      </w:pPr>
    </w:p>
    <w:p w:rsidR="00EF4D65" w:rsidRDefault="00EF4D65" w:rsidP="004801DE">
      <w:pPr>
        <w:rPr>
          <w:rFonts w:asciiTheme="minorHAnsi" w:eastAsiaTheme="minorEastAsia" w:hAnsiTheme="minorHAnsi"/>
        </w:rPr>
      </w:pPr>
    </w:p>
    <w:p w:rsidR="00EF4D65" w:rsidRDefault="00EF4D65" w:rsidP="004801DE">
      <w:pPr>
        <w:rPr>
          <w:rFonts w:asciiTheme="minorHAnsi" w:eastAsiaTheme="minorEastAsia" w:hAnsiTheme="minorHAnsi"/>
        </w:rPr>
      </w:pPr>
    </w:p>
    <w:p w:rsidR="00EF4D65" w:rsidRDefault="00EF4D65" w:rsidP="004801DE">
      <w:pPr>
        <w:rPr>
          <w:rFonts w:asciiTheme="minorHAnsi" w:eastAsiaTheme="minorEastAsia" w:hAnsiTheme="minorHAnsi"/>
        </w:rPr>
      </w:pPr>
    </w:p>
    <w:p w:rsidR="00EF4D65" w:rsidRDefault="00EF4D65" w:rsidP="004801DE">
      <w:pPr>
        <w:rPr>
          <w:rFonts w:asciiTheme="minorHAnsi" w:eastAsiaTheme="minorEastAsia" w:hAnsiTheme="minorHAnsi"/>
        </w:rPr>
      </w:pPr>
    </w:p>
    <w:p w:rsidR="00EF4D65" w:rsidRDefault="00EF4D65" w:rsidP="004801DE">
      <w:pPr>
        <w:rPr>
          <w:rFonts w:asciiTheme="minorHAnsi" w:eastAsiaTheme="minorEastAsia" w:hAnsiTheme="minorHAnsi"/>
        </w:rPr>
      </w:pPr>
    </w:p>
    <w:p w:rsidR="00EF4D65" w:rsidRDefault="00EF4D65" w:rsidP="00EF4D65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EF4D65" w:rsidRDefault="00EF4D65" w:rsidP="00EF4D65">
      <w:pPr>
        <w:pStyle w:val="2"/>
        <w:spacing w:before="180" w:after="180"/>
      </w:pPr>
      <w:bookmarkStart w:id="29" w:name="_Toc529183362"/>
      <w:r w:rsidRPr="00EF4D65">
        <w:lastRenderedPageBreak/>
        <w:t>SBJT_TP_STAT</w:t>
      </w:r>
      <w:bookmarkEnd w:id="29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EF4D65" w:rsidRPr="00933B73" w:rsidTr="007622B9">
        <w:tc>
          <w:tcPr>
            <w:tcW w:w="1668" w:type="dxa"/>
            <w:shd w:val="clear" w:color="auto" w:fill="C2D69B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br w:type="page"/>
            </w: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EF4D65" w:rsidRPr="00933B73" w:rsidTr="007622B9">
        <w:tc>
          <w:tcPr>
            <w:tcW w:w="1668" w:type="dxa"/>
            <w:shd w:val="clear" w:color="auto" w:fill="C2D69B"/>
            <w:vAlign w:val="center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EF4D65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과제유형별통계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EF4D65">
              <w:rPr>
                <w:rFonts w:asciiTheme="minorHAnsi" w:eastAsiaTheme="minorEastAsia" w:hAnsiTheme="minorHAnsi" w:cs="굴림"/>
                <w:color w:val="000000"/>
                <w:szCs w:val="20"/>
              </w:rPr>
              <w:t>SBJT_TP_STAT</w:t>
            </w:r>
          </w:p>
        </w:tc>
      </w:tr>
      <w:tr w:rsidR="00EF4D65" w:rsidRPr="00933B73" w:rsidTr="007622B9">
        <w:tc>
          <w:tcPr>
            <w:tcW w:w="1668" w:type="dxa"/>
            <w:shd w:val="clear" w:color="auto" w:fill="C2D69B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EF4D65" w:rsidRPr="00933B73" w:rsidTr="007622B9">
        <w:tc>
          <w:tcPr>
            <w:tcW w:w="1668" w:type="dxa"/>
            <w:shd w:val="clear" w:color="auto" w:fill="C2D69B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14</w:t>
            </w:r>
            <w:r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EF4D65" w:rsidRDefault="00EF4D65" w:rsidP="00EF4D65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134"/>
        <w:gridCol w:w="2693"/>
        <w:gridCol w:w="1843"/>
        <w:gridCol w:w="850"/>
        <w:gridCol w:w="794"/>
        <w:gridCol w:w="472"/>
        <w:gridCol w:w="152"/>
        <w:gridCol w:w="320"/>
        <w:gridCol w:w="2090"/>
        <w:gridCol w:w="1701"/>
      </w:tblGrid>
      <w:tr w:rsidR="00EF4D65" w:rsidRPr="00933B73" w:rsidTr="007622B9">
        <w:tc>
          <w:tcPr>
            <w:tcW w:w="3227" w:type="dxa"/>
            <w:shd w:val="clear" w:color="auto" w:fill="C2D69B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gridSpan w:val="2"/>
            <w:shd w:val="clear" w:color="auto" w:fill="C2D69B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gridSpan w:val="2"/>
            <w:shd w:val="clear" w:color="auto" w:fill="C2D69B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EF4D65" w:rsidRPr="00933B73" w:rsidTr="007622B9">
        <w:tc>
          <w:tcPr>
            <w:tcW w:w="3227" w:type="dxa"/>
            <w:vAlign w:val="center"/>
          </w:tcPr>
          <w:p w:rsidR="00EF4D65" w:rsidRPr="00FD49B9" w:rsidRDefault="00EF4D65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과제연도</w:t>
            </w:r>
          </w:p>
        </w:tc>
        <w:tc>
          <w:tcPr>
            <w:tcW w:w="3827" w:type="dxa"/>
            <w:gridSpan w:val="2"/>
            <w:vAlign w:val="center"/>
          </w:tcPr>
          <w:p w:rsidR="00EF4D65" w:rsidRPr="00FD49B9" w:rsidRDefault="00EF4D65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Microsoft Sans Serif"/>
                <w:spacing w:val="-1"/>
                <w:w w:val="101"/>
                <w:szCs w:val="20"/>
              </w:rPr>
              <w:t>SBJT_YYYY</w:t>
            </w:r>
          </w:p>
        </w:tc>
        <w:tc>
          <w:tcPr>
            <w:tcW w:w="1843" w:type="dxa"/>
          </w:tcPr>
          <w:p w:rsidR="00EF4D65" w:rsidRPr="00FD49B9" w:rsidRDefault="00EF4D65" w:rsidP="007622B9">
            <w:pPr>
              <w:rPr>
                <w:rFonts w:asciiTheme="minorHAnsi" w:eastAsiaTheme="minorHAnsi" w:hAnsiTheme="minorHAnsi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EF4D65" w:rsidRPr="00FD49B9" w:rsidRDefault="00EF4D65" w:rsidP="007622B9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4</w:t>
            </w:r>
          </w:p>
        </w:tc>
        <w:tc>
          <w:tcPr>
            <w:tcW w:w="794" w:type="dxa"/>
          </w:tcPr>
          <w:p w:rsidR="00EF4D65" w:rsidRPr="00FD49B9" w:rsidRDefault="00EF4D65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EF4D65" w:rsidRPr="00FD49B9" w:rsidRDefault="00EF4D65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gridSpan w:val="2"/>
            <w:vAlign w:val="center"/>
          </w:tcPr>
          <w:p w:rsidR="00EF4D65" w:rsidRPr="00FD49B9" w:rsidRDefault="00EF4D65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EF4D65" w:rsidRPr="00FD49B9" w:rsidRDefault="00EF4D65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EF4D65" w:rsidRPr="00933B73" w:rsidTr="007622B9">
        <w:tc>
          <w:tcPr>
            <w:tcW w:w="3227" w:type="dxa"/>
            <w:vAlign w:val="center"/>
          </w:tcPr>
          <w:p w:rsidR="00EF4D65" w:rsidRPr="00FD49B9" w:rsidRDefault="00EF4D65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등록일자</w:t>
            </w:r>
          </w:p>
        </w:tc>
        <w:tc>
          <w:tcPr>
            <w:tcW w:w="3827" w:type="dxa"/>
            <w:gridSpan w:val="2"/>
            <w:vAlign w:val="center"/>
          </w:tcPr>
          <w:p w:rsidR="00EF4D65" w:rsidRPr="00FD49B9" w:rsidRDefault="00EF4D65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Microsoft Sans Serif"/>
                <w:w w:val="101"/>
                <w:szCs w:val="20"/>
              </w:rPr>
              <w:t>REG_DT</w:t>
            </w:r>
          </w:p>
        </w:tc>
        <w:tc>
          <w:tcPr>
            <w:tcW w:w="1843" w:type="dxa"/>
          </w:tcPr>
          <w:p w:rsidR="00EF4D65" w:rsidRPr="00FD49B9" w:rsidRDefault="00EF4D65" w:rsidP="007622B9">
            <w:pPr>
              <w:rPr>
                <w:rFonts w:asciiTheme="minorHAnsi" w:eastAsiaTheme="minorHAnsi" w:hAnsiTheme="minorHAnsi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EF4D65" w:rsidRPr="00FD49B9" w:rsidRDefault="00EF4D65" w:rsidP="007622B9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10</w:t>
            </w:r>
          </w:p>
        </w:tc>
        <w:tc>
          <w:tcPr>
            <w:tcW w:w="794" w:type="dxa"/>
          </w:tcPr>
          <w:p w:rsidR="00EF4D65" w:rsidRPr="00FD49B9" w:rsidRDefault="00EF4D65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EF4D65" w:rsidRPr="00FD49B9" w:rsidRDefault="00EF4D65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gridSpan w:val="2"/>
            <w:vAlign w:val="center"/>
          </w:tcPr>
          <w:p w:rsidR="00EF4D65" w:rsidRPr="00FD49B9" w:rsidRDefault="00EF4D65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EF4D65" w:rsidRPr="00FD49B9" w:rsidRDefault="00EF4D65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EF4D65" w:rsidRPr="00933B73" w:rsidTr="007622B9">
        <w:tc>
          <w:tcPr>
            <w:tcW w:w="3227" w:type="dxa"/>
            <w:vAlign w:val="center"/>
          </w:tcPr>
          <w:p w:rsidR="00EF4D65" w:rsidRPr="00FD49B9" w:rsidRDefault="00EF4D65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수요조사과제수</w:t>
            </w:r>
          </w:p>
        </w:tc>
        <w:tc>
          <w:tcPr>
            <w:tcW w:w="3827" w:type="dxa"/>
            <w:gridSpan w:val="2"/>
            <w:vAlign w:val="center"/>
          </w:tcPr>
          <w:p w:rsidR="00EF4D65" w:rsidRPr="00FD49B9" w:rsidRDefault="00EF4D65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Microsoft Sans Serif"/>
                <w:w w:val="101"/>
                <w:szCs w:val="20"/>
              </w:rPr>
              <w:t>DEM_SBJT_CNT</w:t>
            </w:r>
          </w:p>
        </w:tc>
        <w:tc>
          <w:tcPr>
            <w:tcW w:w="1843" w:type="dxa"/>
          </w:tcPr>
          <w:p w:rsidR="00EF4D65" w:rsidRPr="00FD49B9" w:rsidRDefault="00EF4D65" w:rsidP="007622B9">
            <w:pPr>
              <w:rPr>
                <w:rFonts w:asciiTheme="minorHAnsi" w:eastAsiaTheme="minorHAnsi" w:hAnsiTheme="minorHAnsi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INTEGER</w:t>
            </w:r>
          </w:p>
        </w:tc>
        <w:tc>
          <w:tcPr>
            <w:tcW w:w="850" w:type="dxa"/>
            <w:vAlign w:val="center"/>
          </w:tcPr>
          <w:p w:rsidR="00EF4D65" w:rsidRPr="00FD49B9" w:rsidRDefault="00EF4D65" w:rsidP="007622B9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EF4D65" w:rsidRPr="00FD49B9" w:rsidRDefault="00EF4D65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EF4D65" w:rsidRPr="00FD49B9" w:rsidRDefault="00EF4D65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EF4D65" w:rsidRPr="00FD49B9" w:rsidRDefault="00EF4D65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EF4D65" w:rsidRPr="00FD49B9" w:rsidRDefault="00EF4D65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EF4D65" w:rsidRPr="00933B73" w:rsidTr="007622B9">
        <w:tc>
          <w:tcPr>
            <w:tcW w:w="3227" w:type="dxa"/>
            <w:vAlign w:val="center"/>
          </w:tcPr>
          <w:p w:rsidR="00EF4D65" w:rsidRPr="00FD49B9" w:rsidRDefault="00EF4D65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지정공모과제수</w:t>
            </w:r>
          </w:p>
        </w:tc>
        <w:tc>
          <w:tcPr>
            <w:tcW w:w="3827" w:type="dxa"/>
            <w:gridSpan w:val="2"/>
            <w:vAlign w:val="center"/>
          </w:tcPr>
          <w:p w:rsidR="00EF4D65" w:rsidRPr="00FD49B9" w:rsidRDefault="00EF4D65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Microsoft Sans Serif"/>
                <w:w w:val="101"/>
                <w:szCs w:val="20"/>
              </w:rPr>
              <w:t>DESN_SBJT_CN</w:t>
            </w:r>
            <w:r w:rsidRPr="00FD49B9">
              <w:rPr>
                <w:rFonts w:asciiTheme="minorHAnsi" w:eastAsiaTheme="minorHAnsi" w:hAnsiTheme="minorHAnsi" w:cs="Microsoft Sans Serif" w:hint="eastAsia"/>
                <w:w w:val="101"/>
                <w:szCs w:val="20"/>
              </w:rPr>
              <w:t>T</w:t>
            </w:r>
          </w:p>
        </w:tc>
        <w:tc>
          <w:tcPr>
            <w:tcW w:w="1843" w:type="dxa"/>
          </w:tcPr>
          <w:p w:rsidR="00EF4D65" w:rsidRPr="00FD49B9" w:rsidRDefault="00EF4D65" w:rsidP="007622B9">
            <w:pPr>
              <w:rPr>
                <w:rFonts w:asciiTheme="minorHAnsi" w:eastAsiaTheme="minorHAnsi" w:hAnsiTheme="minorHAnsi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INTEGER</w:t>
            </w:r>
          </w:p>
        </w:tc>
        <w:tc>
          <w:tcPr>
            <w:tcW w:w="850" w:type="dxa"/>
            <w:vAlign w:val="center"/>
          </w:tcPr>
          <w:p w:rsidR="00EF4D65" w:rsidRPr="00FD49B9" w:rsidRDefault="00EF4D65" w:rsidP="007622B9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EF4D65" w:rsidRPr="00FD49B9" w:rsidRDefault="00EF4D65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EF4D65" w:rsidRPr="00FD49B9" w:rsidRDefault="00EF4D65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EF4D65" w:rsidRPr="00FD49B9" w:rsidRDefault="00EF4D65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EF4D65" w:rsidRPr="00FD49B9" w:rsidRDefault="00EF4D65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EF4D65" w:rsidRPr="00933B73" w:rsidTr="007622B9">
        <w:tc>
          <w:tcPr>
            <w:tcW w:w="3227" w:type="dxa"/>
            <w:vAlign w:val="center"/>
          </w:tcPr>
          <w:p w:rsidR="00EF4D65" w:rsidRPr="00FD49B9" w:rsidRDefault="00EF4D65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자유공모과제수</w:t>
            </w:r>
          </w:p>
        </w:tc>
        <w:tc>
          <w:tcPr>
            <w:tcW w:w="3827" w:type="dxa"/>
            <w:gridSpan w:val="2"/>
            <w:vAlign w:val="center"/>
          </w:tcPr>
          <w:p w:rsidR="00EF4D65" w:rsidRPr="00FD49B9" w:rsidRDefault="00EF4D65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Microsoft Sans Serif"/>
                <w:w w:val="101"/>
                <w:szCs w:val="20"/>
              </w:rPr>
              <w:t>FREE_SBJT_CNT</w:t>
            </w:r>
          </w:p>
        </w:tc>
        <w:tc>
          <w:tcPr>
            <w:tcW w:w="1843" w:type="dxa"/>
          </w:tcPr>
          <w:p w:rsidR="00EF4D65" w:rsidRPr="00FD49B9" w:rsidRDefault="00EF4D65" w:rsidP="007622B9">
            <w:pPr>
              <w:rPr>
                <w:rFonts w:asciiTheme="minorHAnsi" w:eastAsiaTheme="minorHAnsi" w:hAnsiTheme="minorHAnsi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INTEGER</w:t>
            </w:r>
          </w:p>
        </w:tc>
        <w:tc>
          <w:tcPr>
            <w:tcW w:w="850" w:type="dxa"/>
          </w:tcPr>
          <w:p w:rsidR="00EF4D65" w:rsidRPr="00FD49B9" w:rsidRDefault="00EF4D65" w:rsidP="007622B9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EF4D65" w:rsidRPr="00FD49B9" w:rsidRDefault="00EF4D65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EF4D65" w:rsidRPr="00FD49B9" w:rsidRDefault="00EF4D65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EF4D65" w:rsidRPr="00FD49B9" w:rsidRDefault="00EF4D65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EF4D65" w:rsidRPr="00FD49B9" w:rsidRDefault="00EF4D65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534CFD" w:rsidRPr="00933B73" w:rsidTr="007622B9">
        <w:tc>
          <w:tcPr>
            <w:tcW w:w="3227" w:type="dxa"/>
            <w:vAlign w:val="center"/>
          </w:tcPr>
          <w:p w:rsidR="00534CFD" w:rsidRPr="00FD49B9" w:rsidRDefault="00534CFD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실용화지원공모과제수</w:t>
            </w:r>
          </w:p>
        </w:tc>
        <w:tc>
          <w:tcPr>
            <w:tcW w:w="3827" w:type="dxa"/>
            <w:gridSpan w:val="2"/>
            <w:vAlign w:val="center"/>
          </w:tcPr>
          <w:p w:rsidR="00534CFD" w:rsidRPr="00FD49B9" w:rsidRDefault="00534CFD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Microsoft Sans Serif"/>
                <w:w w:val="101"/>
                <w:szCs w:val="20"/>
              </w:rPr>
              <w:t>UTIL_SBJT_CNT</w:t>
            </w:r>
          </w:p>
        </w:tc>
        <w:tc>
          <w:tcPr>
            <w:tcW w:w="1843" w:type="dxa"/>
          </w:tcPr>
          <w:p w:rsidR="00534CFD" w:rsidRPr="00FD49B9" w:rsidRDefault="00534CFD">
            <w:pPr>
              <w:rPr>
                <w:rFonts w:asciiTheme="minorHAnsi" w:eastAsiaTheme="minorHAnsi" w:hAnsiTheme="minorHAnsi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INTEGER</w:t>
            </w:r>
          </w:p>
        </w:tc>
        <w:tc>
          <w:tcPr>
            <w:tcW w:w="850" w:type="dxa"/>
          </w:tcPr>
          <w:p w:rsidR="00534CFD" w:rsidRPr="00FD49B9" w:rsidRDefault="00534CFD" w:rsidP="007622B9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794" w:type="dxa"/>
          </w:tcPr>
          <w:p w:rsidR="00534CFD" w:rsidRPr="00FD49B9" w:rsidRDefault="00534CFD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534CFD" w:rsidRPr="00FD49B9" w:rsidRDefault="00534CFD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534CFD" w:rsidRPr="00FD49B9" w:rsidRDefault="00534CFD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534CFD" w:rsidRPr="00FD49B9" w:rsidRDefault="00534CFD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534CFD" w:rsidRPr="00933B73" w:rsidTr="007622B9">
        <w:tc>
          <w:tcPr>
            <w:tcW w:w="3227" w:type="dxa"/>
            <w:vAlign w:val="center"/>
          </w:tcPr>
          <w:p w:rsidR="00534CFD" w:rsidRPr="00FD49B9" w:rsidRDefault="00534CFD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단계적자유공모과제수</w:t>
            </w:r>
          </w:p>
        </w:tc>
        <w:tc>
          <w:tcPr>
            <w:tcW w:w="3827" w:type="dxa"/>
            <w:gridSpan w:val="2"/>
            <w:vAlign w:val="center"/>
          </w:tcPr>
          <w:p w:rsidR="00534CFD" w:rsidRPr="00FD49B9" w:rsidRDefault="00534CFD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Microsoft Sans Serif"/>
                <w:w w:val="101"/>
                <w:szCs w:val="20"/>
              </w:rPr>
              <w:t>STEP_SBJT_CNT</w:t>
            </w:r>
          </w:p>
        </w:tc>
        <w:tc>
          <w:tcPr>
            <w:tcW w:w="1843" w:type="dxa"/>
          </w:tcPr>
          <w:p w:rsidR="00534CFD" w:rsidRPr="00FD49B9" w:rsidRDefault="00534CFD">
            <w:pPr>
              <w:rPr>
                <w:rFonts w:asciiTheme="minorHAnsi" w:eastAsiaTheme="minorHAnsi" w:hAnsiTheme="minorHAnsi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INTEGER</w:t>
            </w:r>
          </w:p>
        </w:tc>
        <w:tc>
          <w:tcPr>
            <w:tcW w:w="850" w:type="dxa"/>
          </w:tcPr>
          <w:p w:rsidR="00534CFD" w:rsidRPr="00FD49B9" w:rsidRDefault="00534CFD" w:rsidP="007622B9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794" w:type="dxa"/>
          </w:tcPr>
          <w:p w:rsidR="00534CFD" w:rsidRPr="00FD49B9" w:rsidRDefault="00534CFD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534CFD" w:rsidRPr="00FD49B9" w:rsidRDefault="00534CFD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534CFD" w:rsidRPr="00FD49B9" w:rsidRDefault="00534CFD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534CFD" w:rsidRPr="00FD49B9" w:rsidRDefault="00534CFD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534CFD" w:rsidRPr="00933B73" w:rsidTr="007622B9">
        <w:tc>
          <w:tcPr>
            <w:tcW w:w="3227" w:type="dxa"/>
            <w:vAlign w:val="bottom"/>
          </w:tcPr>
          <w:p w:rsidR="00534CFD" w:rsidRPr="00FD49B9" w:rsidRDefault="00534CFD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선정기관수</w:t>
            </w:r>
          </w:p>
        </w:tc>
        <w:tc>
          <w:tcPr>
            <w:tcW w:w="3827" w:type="dxa"/>
            <w:gridSpan w:val="2"/>
            <w:vAlign w:val="bottom"/>
          </w:tcPr>
          <w:p w:rsidR="00534CFD" w:rsidRPr="00FD49B9" w:rsidRDefault="00534CFD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Microsoft Sans Serif"/>
                <w:w w:val="101"/>
                <w:szCs w:val="20"/>
              </w:rPr>
              <w:t>WNG_CNT</w:t>
            </w:r>
          </w:p>
        </w:tc>
        <w:tc>
          <w:tcPr>
            <w:tcW w:w="1843" w:type="dxa"/>
          </w:tcPr>
          <w:p w:rsidR="00534CFD" w:rsidRPr="00FD49B9" w:rsidRDefault="00534CFD">
            <w:pPr>
              <w:rPr>
                <w:rFonts w:asciiTheme="minorHAnsi" w:eastAsiaTheme="minorHAnsi" w:hAnsiTheme="minorHAnsi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INTEGER</w:t>
            </w:r>
          </w:p>
        </w:tc>
        <w:tc>
          <w:tcPr>
            <w:tcW w:w="850" w:type="dxa"/>
            <w:vAlign w:val="bottom"/>
          </w:tcPr>
          <w:p w:rsidR="00534CFD" w:rsidRPr="00FD49B9" w:rsidRDefault="00534CFD" w:rsidP="007622B9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534CFD" w:rsidRPr="00FD49B9" w:rsidRDefault="00534CFD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</w:tcPr>
          <w:p w:rsidR="00534CFD" w:rsidRPr="00FD49B9" w:rsidRDefault="00534CFD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gridSpan w:val="2"/>
          </w:tcPr>
          <w:p w:rsidR="00534CFD" w:rsidRPr="00FD49B9" w:rsidRDefault="00534CFD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2090" w:type="dxa"/>
          </w:tcPr>
          <w:p w:rsidR="00534CFD" w:rsidRPr="00FD49B9" w:rsidRDefault="00534CFD" w:rsidP="007622B9">
            <w:pPr>
              <w:rPr>
                <w:rFonts w:asciiTheme="minorHAnsi" w:eastAsiaTheme="minorHAnsi" w:hAnsiTheme="minorHAnsi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szCs w:val="20"/>
              </w:rPr>
              <w:t>0</w:t>
            </w:r>
          </w:p>
        </w:tc>
        <w:tc>
          <w:tcPr>
            <w:tcW w:w="1701" w:type="dxa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534CFD" w:rsidRPr="00933B73" w:rsidTr="007622B9">
        <w:tc>
          <w:tcPr>
            <w:tcW w:w="3227" w:type="dxa"/>
            <w:vAlign w:val="bottom"/>
          </w:tcPr>
          <w:p w:rsidR="00534CFD" w:rsidRPr="00FD49B9" w:rsidRDefault="00534CFD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미선정기관수</w:t>
            </w:r>
          </w:p>
        </w:tc>
        <w:tc>
          <w:tcPr>
            <w:tcW w:w="3827" w:type="dxa"/>
            <w:gridSpan w:val="2"/>
            <w:vAlign w:val="bottom"/>
          </w:tcPr>
          <w:p w:rsidR="00534CFD" w:rsidRPr="00FD49B9" w:rsidRDefault="00534CFD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Microsoft Sans Serif"/>
                <w:spacing w:val="2"/>
                <w:w w:val="101"/>
                <w:szCs w:val="20"/>
              </w:rPr>
              <w:t>FLT_CNT</w:t>
            </w:r>
          </w:p>
        </w:tc>
        <w:tc>
          <w:tcPr>
            <w:tcW w:w="1843" w:type="dxa"/>
          </w:tcPr>
          <w:p w:rsidR="00534CFD" w:rsidRPr="00FD49B9" w:rsidRDefault="00534CFD">
            <w:pPr>
              <w:rPr>
                <w:rFonts w:asciiTheme="minorHAnsi" w:eastAsiaTheme="minorHAnsi" w:hAnsiTheme="minorHAnsi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INTEGER</w:t>
            </w:r>
          </w:p>
        </w:tc>
        <w:tc>
          <w:tcPr>
            <w:tcW w:w="850" w:type="dxa"/>
            <w:vAlign w:val="bottom"/>
          </w:tcPr>
          <w:p w:rsidR="00534CFD" w:rsidRPr="00FD49B9" w:rsidRDefault="00534CFD" w:rsidP="007622B9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534CFD" w:rsidRPr="00FD49B9" w:rsidRDefault="00534CFD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</w:tcPr>
          <w:p w:rsidR="00534CFD" w:rsidRPr="00FD49B9" w:rsidRDefault="00534CFD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gridSpan w:val="2"/>
          </w:tcPr>
          <w:p w:rsidR="00534CFD" w:rsidRPr="00FD49B9" w:rsidRDefault="00534CFD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534CFD" w:rsidRPr="00FD49B9" w:rsidRDefault="00534CFD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534CFD" w:rsidRPr="00933B73" w:rsidTr="007622B9">
        <w:tc>
          <w:tcPr>
            <w:tcW w:w="3227" w:type="dxa"/>
            <w:vAlign w:val="bottom"/>
          </w:tcPr>
          <w:p w:rsidR="00534CFD" w:rsidRPr="00FD49B9" w:rsidRDefault="00534CFD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지원기관수</w:t>
            </w:r>
          </w:p>
        </w:tc>
        <w:tc>
          <w:tcPr>
            <w:tcW w:w="3827" w:type="dxa"/>
            <w:gridSpan w:val="2"/>
            <w:vAlign w:val="bottom"/>
          </w:tcPr>
          <w:p w:rsidR="00534CFD" w:rsidRPr="00FD49B9" w:rsidRDefault="00534CFD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Microsoft Sans Serif"/>
                <w:w w:val="101"/>
                <w:szCs w:val="20"/>
              </w:rPr>
              <w:t>TDR_CNT</w:t>
            </w:r>
          </w:p>
        </w:tc>
        <w:tc>
          <w:tcPr>
            <w:tcW w:w="1843" w:type="dxa"/>
          </w:tcPr>
          <w:p w:rsidR="00534CFD" w:rsidRPr="00FD49B9" w:rsidRDefault="00534CFD">
            <w:pPr>
              <w:rPr>
                <w:rFonts w:asciiTheme="minorHAnsi" w:eastAsiaTheme="minorHAnsi" w:hAnsiTheme="minorHAnsi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INTEGER</w:t>
            </w:r>
          </w:p>
        </w:tc>
        <w:tc>
          <w:tcPr>
            <w:tcW w:w="850" w:type="dxa"/>
            <w:vAlign w:val="bottom"/>
          </w:tcPr>
          <w:p w:rsidR="00534CFD" w:rsidRPr="00FD49B9" w:rsidRDefault="00534CFD" w:rsidP="007622B9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534CFD" w:rsidRPr="00FD49B9" w:rsidRDefault="00534CFD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34CFD" w:rsidRPr="00FD49B9" w:rsidRDefault="00534CFD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bottom"/>
          </w:tcPr>
          <w:p w:rsidR="00534CFD" w:rsidRPr="00FD49B9" w:rsidRDefault="00534CFD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534CFD" w:rsidRPr="00FD49B9" w:rsidRDefault="00534CFD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EF4D65" w:rsidRPr="00933B73" w:rsidTr="007622B9">
        <w:tc>
          <w:tcPr>
            <w:tcW w:w="3227" w:type="dxa"/>
            <w:vAlign w:val="bottom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bottom"/>
          </w:tcPr>
          <w:p w:rsidR="00EF4D65" w:rsidRPr="002E67AF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bottom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bottom"/>
          </w:tcPr>
          <w:p w:rsidR="00EF4D65" w:rsidRPr="00933B73" w:rsidRDefault="00EF4D65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bottom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EF4D65" w:rsidRPr="00933B73" w:rsidTr="007622B9">
        <w:tc>
          <w:tcPr>
            <w:tcW w:w="3227" w:type="dxa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</w:tcPr>
          <w:p w:rsidR="00EF4D65" w:rsidRPr="00933B73" w:rsidRDefault="00EF4D65" w:rsidP="007622B9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  <w:vAlign w:val="center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EF4D65" w:rsidRPr="00933B73" w:rsidTr="007622B9">
        <w:tc>
          <w:tcPr>
            <w:tcW w:w="3227" w:type="dxa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</w:tcPr>
          <w:p w:rsidR="00EF4D65" w:rsidRPr="00933B73" w:rsidRDefault="00EF4D65" w:rsidP="007622B9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  <w:vAlign w:val="center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EF4D65" w:rsidRPr="00933B73" w:rsidTr="007622B9">
        <w:tc>
          <w:tcPr>
            <w:tcW w:w="3227" w:type="dxa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F4D65" w:rsidRPr="00933B73" w:rsidRDefault="00EF4D65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EF4D65" w:rsidRPr="00933B73" w:rsidTr="007622B9">
        <w:tc>
          <w:tcPr>
            <w:tcW w:w="3227" w:type="dxa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F4D65" w:rsidRPr="00933B73" w:rsidRDefault="00EF4D65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EF4D65" w:rsidRPr="00933B73" w:rsidTr="007622B9">
        <w:tc>
          <w:tcPr>
            <w:tcW w:w="15276" w:type="dxa"/>
            <w:gridSpan w:val="11"/>
            <w:shd w:val="clear" w:color="auto" w:fill="C2D69B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EF4D65" w:rsidRPr="00933B73" w:rsidTr="007622B9">
        <w:tc>
          <w:tcPr>
            <w:tcW w:w="4361" w:type="dxa"/>
            <w:gridSpan w:val="2"/>
            <w:shd w:val="clear" w:color="auto" w:fill="D6E3BC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Foreign Key 명</w:t>
            </w:r>
          </w:p>
        </w:tc>
        <w:tc>
          <w:tcPr>
            <w:tcW w:w="4536" w:type="dxa"/>
            <w:gridSpan w:val="2"/>
            <w:shd w:val="clear" w:color="auto" w:fill="D6E3BC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gridSpan w:val="4"/>
            <w:shd w:val="clear" w:color="auto" w:fill="D6E3BC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gridSpan w:val="3"/>
            <w:shd w:val="clear" w:color="auto" w:fill="D6E3BC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EF4D65" w:rsidRPr="00933B73" w:rsidTr="007622B9">
        <w:tc>
          <w:tcPr>
            <w:tcW w:w="4361" w:type="dxa"/>
            <w:gridSpan w:val="2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  <w:gridSpan w:val="2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  <w:gridSpan w:val="4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  <w:gridSpan w:val="3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EF4D65" w:rsidRDefault="00EF4D65" w:rsidP="00EF4D65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EF4D65" w:rsidRPr="00933B73" w:rsidTr="007622B9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EF4D65" w:rsidRPr="00933B73" w:rsidTr="007622B9">
        <w:tc>
          <w:tcPr>
            <w:tcW w:w="4361" w:type="dxa"/>
            <w:shd w:val="clear" w:color="auto" w:fill="EAF1DD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EF4D65" w:rsidRPr="00933B73" w:rsidTr="007622B9">
        <w:tc>
          <w:tcPr>
            <w:tcW w:w="4361" w:type="dxa"/>
          </w:tcPr>
          <w:p w:rsidR="00EF4D65" w:rsidRPr="00933B73" w:rsidRDefault="00EF4D65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I</w:t>
            </w:r>
            <w:r>
              <w:rPr>
                <w:rFonts w:asciiTheme="minorHAnsi" w:eastAsiaTheme="minorEastAsia" w:hAnsiTheme="minorHAnsi"/>
              </w:rPr>
              <w:t>DX_</w:t>
            </w:r>
            <w:r w:rsidR="00534CFD" w:rsidRPr="00EF4D65">
              <w:rPr>
                <w:rFonts w:asciiTheme="minorHAnsi" w:eastAsiaTheme="minorEastAsia" w:hAnsiTheme="minorHAnsi" w:cs="굴림"/>
                <w:color w:val="000000"/>
                <w:szCs w:val="20"/>
              </w:rPr>
              <w:t>SBJT_TP_STAT</w:t>
            </w:r>
          </w:p>
        </w:tc>
        <w:tc>
          <w:tcPr>
            <w:tcW w:w="7769" w:type="dxa"/>
            <w:vAlign w:val="center"/>
          </w:tcPr>
          <w:p w:rsidR="00EF4D65" w:rsidRPr="00CB10C1" w:rsidRDefault="00EF4D65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Microsoft Sans Serif"/>
                <w:spacing w:val="-1"/>
                <w:w w:val="101"/>
                <w:szCs w:val="20"/>
              </w:rPr>
              <w:t>SBJT_YYYY</w:t>
            </w:r>
            <w:r>
              <w:rPr>
                <w:rFonts w:asciiTheme="minorHAnsi" w:eastAsiaTheme="minorHAnsi" w:hAnsiTheme="minorHAnsi" w:cs="Microsoft Sans Serif" w:hint="eastAsia"/>
                <w:spacing w:val="-1"/>
                <w:w w:val="101"/>
                <w:szCs w:val="20"/>
              </w:rPr>
              <w:t>,</w:t>
            </w:r>
            <w:r w:rsidRPr="00CB10C1">
              <w:rPr>
                <w:rFonts w:asciiTheme="minorHAnsi" w:eastAsiaTheme="minorHAnsi" w:hAnsiTheme="minorHAnsi" w:cs="Microsoft Sans Serif"/>
                <w:w w:val="101"/>
                <w:szCs w:val="20"/>
              </w:rPr>
              <w:t xml:space="preserve"> REG_DT</w:t>
            </w:r>
          </w:p>
        </w:tc>
        <w:tc>
          <w:tcPr>
            <w:tcW w:w="1525" w:type="dxa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EF4D65" w:rsidRPr="00933B73" w:rsidRDefault="00EF4D65" w:rsidP="007622B9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EF4D65" w:rsidRDefault="00EF4D65" w:rsidP="00EF4D65">
      <w:pPr>
        <w:rPr>
          <w:rFonts w:asciiTheme="minorHAnsi" w:eastAsiaTheme="minorEastAsia" w:hAnsiTheme="minorHAnsi"/>
        </w:rPr>
      </w:pPr>
    </w:p>
    <w:p w:rsidR="00534CFD" w:rsidRDefault="00534CFD" w:rsidP="00EF4D65">
      <w:pPr>
        <w:rPr>
          <w:rFonts w:asciiTheme="minorHAnsi" w:eastAsiaTheme="minorEastAsia" w:hAnsiTheme="minorHAnsi"/>
        </w:rPr>
      </w:pPr>
    </w:p>
    <w:p w:rsidR="00534CFD" w:rsidRDefault="00534CFD" w:rsidP="00EF4D65">
      <w:pPr>
        <w:rPr>
          <w:rFonts w:asciiTheme="minorHAnsi" w:eastAsiaTheme="minorEastAsia" w:hAnsiTheme="minorHAnsi"/>
        </w:rPr>
      </w:pPr>
    </w:p>
    <w:p w:rsidR="00534CFD" w:rsidRDefault="00534CFD" w:rsidP="00EF4D65">
      <w:pPr>
        <w:rPr>
          <w:rFonts w:asciiTheme="minorHAnsi" w:eastAsiaTheme="minorEastAsia" w:hAnsiTheme="minorHAnsi"/>
        </w:rPr>
      </w:pPr>
    </w:p>
    <w:p w:rsidR="00534CFD" w:rsidRDefault="00534CFD" w:rsidP="00EF4D65">
      <w:pPr>
        <w:rPr>
          <w:rFonts w:asciiTheme="minorHAnsi" w:eastAsiaTheme="minorEastAsia" w:hAnsiTheme="minorHAnsi"/>
        </w:rPr>
      </w:pPr>
    </w:p>
    <w:p w:rsidR="00534CFD" w:rsidRDefault="00534CFD" w:rsidP="00EF4D65">
      <w:pPr>
        <w:rPr>
          <w:rFonts w:asciiTheme="minorHAnsi" w:eastAsiaTheme="minorEastAsia" w:hAnsiTheme="minorHAnsi"/>
        </w:rPr>
      </w:pPr>
    </w:p>
    <w:p w:rsidR="00534CFD" w:rsidRDefault="00534CFD" w:rsidP="00EF4D65">
      <w:pPr>
        <w:rPr>
          <w:rFonts w:asciiTheme="minorHAnsi" w:eastAsiaTheme="minorEastAsia" w:hAnsiTheme="minorHAnsi"/>
        </w:rPr>
      </w:pPr>
    </w:p>
    <w:p w:rsidR="00534CFD" w:rsidRDefault="00534CFD" w:rsidP="00EF4D65">
      <w:pPr>
        <w:rPr>
          <w:rFonts w:asciiTheme="minorHAnsi" w:eastAsiaTheme="minorEastAsia" w:hAnsiTheme="minorHAnsi"/>
        </w:rPr>
      </w:pPr>
    </w:p>
    <w:p w:rsidR="00534CFD" w:rsidRDefault="00534CFD" w:rsidP="00EF4D65">
      <w:pPr>
        <w:rPr>
          <w:rFonts w:asciiTheme="minorHAnsi" w:eastAsiaTheme="minorEastAsia" w:hAnsiTheme="minorHAnsi"/>
        </w:rPr>
      </w:pPr>
    </w:p>
    <w:p w:rsidR="00534CFD" w:rsidRDefault="00534CFD" w:rsidP="00EF4D65">
      <w:pPr>
        <w:rPr>
          <w:rFonts w:asciiTheme="minorHAnsi" w:eastAsiaTheme="minorEastAsia" w:hAnsiTheme="minorHAnsi"/>
        </w:rPr>
      </w:pPr>
    </w:p>
    <w:p w:rsidR="00534CFD" w:rsidRDefault="00534CFD" w:rsidP="00EF4D65">
      <w:pPr>
        <w:rPr>
          <w:rFonts w:asciiTheme="minorHAnsi" w:eastAsiaTheme="minorEastAsia" w:hAnsiTheme="minorHAnsi"/>
        </w:rPr>
      </w:pPr>
    </w:p>
    <w:p w:rsidR="00534CFD" w:rsidRDefault="00534CFD" w:rsidP="00EF4D65">
      <w:pPr>
        <w:rPr>
          <w:rFonts w:asciiTheme="minorHAnsi" w:eastAsiaTheme="minorEastAsia" w:hAnsiTheme="minorHAnsi"/>
        </w:rPr>
      </w:pPr>
    </w:p>
    <w:p w:rsidR="00534CFD" w:rsidRDefault="00534CFD" w:rsidP="00EF4D65">
      <w:pPr>
        <w:rPr>
          <w:rFonts w:asciiTheme="minorHAnsi" w:eastAsiaTheme="minorEastAsia" w:hAnsiTheme="minorHAnsi"/>
        </w:rPr>
      </w:pPr>
    </w:p>
    <w:p w:rsidR="00534CFD" w:rsidRDefault="00534CFD" w:rsidP="00EF4D65">
      <w:pPr>
        <w:rPr>
          <w:rFonts w:asciiTheme="minorHAnsi" w:eastAsiaTheme="minorEastAsia" w:hAnsiTheme="minorHAnsi"/>
        </w:rPr>
      </w:pPr>
    </w:p>
    <w:p w:rsidR="00534CFD" w:rsidRDefault="00534CFD" w:rsidP="00EF4D65">
      <w:pPr>
        <w:rPr>
          <w:rFonts w:asciiTheme="minorHAnsi" w:eastAsiaTheme="minorEastAsia" w:hAnsiTheme="minorHAnsi"/>
        </w:rPr>
      </w:pPr>
    </w:p>
    <w:p w:rsidR="00534CFD" w:rsidRDefault="00534CFD" w:rsidP="00EF4D65">
      <w:pPr>
        <w:rPr>
          <w:rFonts w:asciiTheme="minorHAnsi" w:eastAsiaTheme="minorEastAsia" w:hAnsiTheme="minorHAnsi"/>
        </w:rPr>
      </w:pPr>
    </w:p>
    <w:p w:rsidR="00534CFD" w:rsidRDefault="00534CFD" w:rsidP="00534CFD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534CFD" w:rsidRDefault="00534CFD" w:rsidP="00534CFD">
      <w:pPr>
        <w:pStyle w:val="2"/>
        <w:spacing w:before="180" w:after="180"/>
      </w:pPr>
      <w:bookmarkStart w:id="30" w:name="_Toc529183363"/>
      <w:r w:rsidRPr="00534CFD">
        <w:lastRenderedPageBreak/>
        <w:t>SBJT_CD</w:t>
      </w:r>
      <w:bookmarkEnd w:id="30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534CFD" w:rsidRPr="00933B73" w:rsidTr="007622B9">
        <w:tc>
          <w:tcPr>
            <w:tcW w:w="1668" w:type="dxa"/>
            <w:shd w:val="clear" w:color="auto" w:fill="C2D69B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br w:type="page"/>
            </w: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534CFD" w:rsidRPr="00933B73" w:rsidTr="007622B9">
        <w:tc>
          <w:tcPr>
            <w:tcW w:w="1668" w:type="dxa"/>
            <w:shd w:val="clear" w:color="auto" w:fill="C2D69B"/>
            <w:vAlign w:val="center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사업코드관리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534CFD">
              <w:rPr>
                <w:rFonts w:asciiTheme="minorHAnsi" w:eastAsiaTheme="minorEastAsia" w:hAnsiTheme="minorHAnsi" w:cs="굴림"/>
                <w:color w:val="000000"/>
                <w:szCs w:val="20"/>
              </w:rPr>
              <w:t>SBJT_CD</w:t>
            </w:r>
          </w:p>
        </w:tc>
      </w:tr>
      <w:tr w:rsidR="00534CFD" w:rsidRPr="00933B73" w:rsidTr="007622B9">
        <w:tc>
          <w:tcPr>
            <w:tcW w:w="1668" w:type="dxa"/>
            <w:shd w:val="clear" w:color="auto" w:fill="C2D69B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534CFD" w:rsidRPr="00933B73" w:rsidTr="007622B9">
        <w:tc>
          <w:tcPr>
            <w:tcW w:w="1668" w:type="dxa"/>
            <w:shd w:val="clear" w:color="auto" w:fill="C2D69B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534CFD" w:rsidRPr="00933B73" w:rsidRDefault="00FD49B9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228</w:t>
            </w:r>
            <w:r w:rsidR="00534CFD"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534CFD" w:rsidRDefault="00534CFD" w:rsidP="00534CFD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134"/>
        <w:gridCol w:w="2693"/>
        <w:gridCol w:w="1843"/>
        <w:gridCol w:w="850"/>
        <w:gridCol w:w="794"/>
        <w:gridCol w:w="472"/>
        <w:gridCol w:w="152"/>
        <w:gridCol w:w="320"/>
        <w:gridCol w:w="2090"/>
        <w:gridCol w:w="1701"/>
      </w:tblGrid>
      <w:tr w:rsidR="00534CFD" w:rsidRPr="00933B73" w:rsidTr="007622B9">
        <w:tc>
          <w:tcPr>
            <w:tcW w:w="3227" w:type="dxa"/>
            <w:shd w:val="clear" w:color="auto" w:fill="C2D69B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gridSpan w:val="2"/>
            <w:shd w:val="clear" w:color="auto" w:fill="C2D69B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gridSpan w:val="2"/>
            <w:shd w:val="clear" w:color="auto" w:fill="C2D69B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534CFD" w:rsidRPr="00933B73" w:rsidTr="007622B9">
        <w:tc>
          <w:tcPr>
            <w:tcW w:w="3227" w:type="dxa"/>
            <w:vAlign w:val="center"/>
          </w:tcPr>
          <w:p w:rsidR="00534CFD" w:rsidRPr="00FD49B9" w:rsidRDefault="00FD49B9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사업코드</w:t>
            </w:r>
          </w:p>
        </w:tc>
        <w:tc>
          <w:tcPr>
            <w:tcW w:w="3827" w:type="dxa"/>
            <w:gridSpan w:val="2"/>
            <w:vAlign w:val="center"/>
          </w:tcPr>
          <w:p w:rsidR="00534CFD" w:rsidRPr="00FD49B9" w:rsidRDefault="00FD49B9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Microsoft Sans Serif"/>
                <w:w w:val="101"/>
                <w:szCs w:val="20"/>
              </w:rPr>
              <w:t>SBJT_CD</w:t>
            </w:r>
          </w:p>
        </w:tc>
        <w:tc>
          <w:tcPr>
            <w:tcW w:w="1843" w:type="dxa"/>
          </w:tcPr>
          <w:p w:rsidR="00534CFD" w:rsidRPr="00CB10C1" w:rsidRDefault="00534CFD" w:rsidP="007622B9">
            <w:pPr>
              <w:rPr>
                <w:rFonts w:asciiTheme="minorHAnsi" w:eastAsiaTheme="minorHAnsi" w:hAnsiTheme="minorHAnsi"/>
                <w:szCs w:val="20"/>
              </w:rPr>
            </w:pPr>
            <w:r w:rsidRPr="00CB10C1">
              <w:rPr>
                <w:rFonts w:asciiTheme="minorHAnsi" w:eastAsiaTheme="minorHAnsi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34CFD" w:rsidRPr="00CB10C1" w:rsidRDefault="00FD49B9" w:rsidP="007622B9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</w:tcPr>
          <w:p w:rsidR="00534CFD" w:rsidRPr="00CB10C1" w:rsidRDefault="00534CFD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CB10C1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534CFD" w:rsidRPr="00CB10C1" w:rsidRDefault="00534CFD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CB10C1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gridSpan w:val="2"/>
            <w:vAlign w:val="center"/>
          </w:tcPr>
          <w:p w:rsidR="00534CFD" w:rsidRPr="00CB10C1" w:rsidRDefault="00534CFD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534CFD" w:rsidRPr="00CB10C1" w:rsidRDefault="00534CFD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534CFD" w:rsidRPr="00933B73" w:rsidTr="007622B9">
        <w:tc>
          <w:tcPr>
            <w:tcW w:w="3227" w:type="dxa"/>
            <w:vAlign w:val="center"/>
          </w:tcPr>
          <w:p w:rsidR="00534CFD" w:rsidRPr="00FD49B9" w:rsidRDefault="00FD49B9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사업명</w:t>
            </w:r>
          </w:p>
        </w:tc>
        <w:tc>
          <w:tcPr>
            <w:tcW w:w="3827" w:type="dxa"/>
            <w:gridSpan w:val="2"/>
            <w:vAlign w:val="center"/>
          </w:tcPr>
          <w:p w:rsidR="00534CFD" w:rsidRPr="00FD49B9" w:rsidRDefault="00FD49B9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Microsoft Sans Serif"/>
                <w:w w:val="101"/>
                <w:szCs w:val="20"/>
              </w:rPr>
              <w:t>SBJT_NM</w:t>
            </w:r>
          </w:p>
        </w:tc>
        <w:tc>
          <w:tcPr>
            <w:tcW w:w="1843" w:type="dxa"/>
          </w:tcPr>
          <w:p w:rsidR="00534CFD" w:rsidRPr="00CB10C1" w:rsidRDefault="00534CFD" w:rsidP="007622B9">
            <w:pPr>
              <w:rPr>
                <w:rFonts w:asciiTheme="minorHAnsi" w:eastAsiaTheme="minorHAnsi" w:hAnsiTheme="minorHAnsi"/>
                <w:szCs w:val="20"/>
              </w:rPr>
            </w:pPr>
            <w:r w:rsidRPr="00CB10C1">
              <w:rPr>
                <w:rFonts w:asciiTheme="minorHAnsi" w:eastAsiaTheme="minorHAnsi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534CFD" w:rsidRPr="00CB10C1" w:rsidRDefault="00FD49B9" w:rsidP="007622B9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200</w:t>
            </w:r>
          </w:p>
        </w:tc>
        <w:tc>
          <w:tcPr>
            <w:tcW w:w="794" w:type="dxa"/>
          </w:tcPr>
          <w:p w:rsidR="00534CFD" w:rsidRPr="00CB10C1" w:rsidRDefault="00534CFD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CB10C1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534CFD" w:rsidRPr="00CB10C1" w:rsidRDefault="00534CFD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534CFD" w:rsidRPr="00CB10C1" w:rsidRDefault="00534CFD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534CFD" w:rsidRPr="00CB10C1" w:rsidRDefault="00534CFD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534CFD" w:rsidRPr="00933B73" w:rsidTr="007622B9">
        <w:tc>
          <w:tcPr>
            <w:tcW w:w="3227" w:type="dxa"/>
            <w:vAlign w:val="center"/>
          </w:tcPr>
          <w:p w:rsidR="00534CFD" w:rsidRPr="00FD49B9" w:rsidRDefault="00FD49B9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상위코드</w:t>
            </w:r>
          </w:p>
        </w:tc>
        <w:tc>
          <w:tcPr>
            <w:tcW w:w="3827" w:type="dxa"/>
            <w:gridSpan w:val="2"/>
            <w:vAlign w:val="center"/>
          </w:tcPr>
          <w:p w:rsidR="00534CFD" w:rsidRPr="00FD49B9" w:rsidRDefault="00FD49B9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FD49B9">
              <w:rPr>
                <w:rFonts w:asciiTheme="minorHAnsi" w:eastAsiaTheme="minorHAnsi" w:hAnsiTheme="minorHAnsi" w:cs="Microsoft Sans Serif"/>
                <w:w w:val="101"/>
                <w:szCs w:val="20"/>
              </w:rPr>
              <w:t>HI_SBJT_CD</w:t>
            </w:r>
          </w:p>
        </w:tc>
        <w:tc>
          <w:tcPr>
            <w:tcW w:w="1843" w:type="dxa"/>
          </w:tcPr>
          <w:p w:rsidR="00534CFD" w:rsidRPr="00CB10C1" w:rsidRDefault="00FD49B9" w:rsidP="007622B9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0" w:type="dxa"/>
            <w:vAlign w:val="center"/>
          </w:tcPr>
          <w:p w:rsidR="00534CFD" w:rsidRPr="00CB10C1" w:rsidRDefault="00FD49B9" w:rsidP="007622B9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center"/>
          </w:tcPr>
          <w:p w:rsidR="00534CFD" w:rsidRPr="00CB10C1" w:rsidRDefault="00534CFD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534CFD" w:rsidRPr="00CB10C1" w:rsidRDefault="00534CFD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534CFD" w:rsidRPr="00CB10C1" w:rsidRDefault="00534CFD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534CFD" w:rsidRPr="00CB10C1" w:rsidRDefault="00534CFD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FD49B9" w:rsidRPr="00933B73" w:rsidTr="007622B9">
        <w:tc>
          <w:tcPr>
            <w:tcW w:w="3227" w:type="dxa"/>
            <w:vAlign w:val="center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최초등록자</w:t>
            </w:r>
          </w:p>
        </w:tc>
        <w:tc>
          <w:tcPr>
            <w:tcW w:w="3827" w:type="dxa"/>
            <w:gridSpan w:val="2"/>
            <w:vAlign w:val="center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R</w:t>
            </w:r>
            <w:r>
              <w:rPr>
                <w:rFonts w:asciiTheme="minorHAnsi" w:eastAsiaTheme="minorEastAsia" w:hAnsiTheme="minorHAnsi"/>
                <w:color w:val="000000"/>
                <w:szCs w:val="20"/>
              </w:rPr>
              <w:t>EG_MBR_ID</w:t>
            </w:r>
          </w:p>
        </w:tc>
        <w:tc>
          <w:tcPr>
            <w:tcW w:w="1843" w:type="dxa"/>
          </w:tcPr>
          <w:p w:rsidR="00FD49B9" w:rsidRDefault="00FD49B9" w:rsidP="007622B9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50" w:type="dxa"/>
            <w:vAlign w:val="center"/>
          </w:tcPr>
          <w:p w:rsidR="00FD49B9" w:rsidRPr="00933B73" w:rsidRDefault="00FD49B9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FD49B9" w:rsidRPr="00933B73" w:rsidRDefault="00FD49B9" w:rsidP="007622B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FD49B9" w:rsidRPr="00933B73" w:rsidRDefault="00FD49B9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FD49B9" w:rsidRPr="00933B73" w:rsidRDefault="00FD49B9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7B73BA" w:rsidRPr="00933B73" w:rsidTr="007B73BA">
        <w:tc>
          <w:tcPr>
            <w:tcW w:w="3227" w:type="dxa"/>
            <w:vAlign w:val="center"/>
          </w:tcPr>
          <w:p w:rsidR="007B73BA" w:rsidRPr="00933B73" w:rsidRDefault="007B73BA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최초등록일시</w:t>
            </w:r>
          </w:p>
        </w:tc>
        <w:tc>
          <w:tcPr>
            <w:tcW w:w="3827" w:type="dxa"/>
            <w:gridSpan w:val="2"/>
            <w:vAlign w:val="center"/>
          </w:tcPr>
          <w:p w:rsidR="007B73BA" w:rsidRPr="00933B73" w:rsidRDefault="007B73BA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R</w:t>
            </w:r>
            <w:r>
              <w:rPr>
                <w:rFonts w:asciiTheme="minorHAnsi" w:eastAsiaTheme="minorEastAsia" w:hAnsiTheme="minorHAnsi"/>
                <w:color w:val="000000"/>
                <w:szCs w:val="20"/>
              </w:rPr>
              <w:t>EG_DT</w:t>
            </w:r>
          </w:p>
        </w:tc>
        <w:tc>
          <w:tcPr>
            <w:tcW w:w="1843" w:type="dxa"/>
          </w:tcPr>
          <w:p w:rsidR="007B73BA" w:rsidRDefault="007B73BA" w:rsidP="007622B9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850" w:type="dxa"/>
          </w:tcPr>
          <w:p w:rsidR="007B73BA" w:rsidRPr="00933B73" w:rsidRDefault="007B73BA" w:rsidP="007622B9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  <w:vAlign w:val="center"/>
          </w:tcPr>
          <w:p w:rsidR="007B73BA" w:rsidRPr="00933B73" w:rsidRDefault="007B73BA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7B73BA" w:rsidRPr="00933B73" w:rsidRDefault="007B73BA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7B73BA" w:rsidRPr="00933B73" w:rsidRDefault="007B73BA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7B73BA" w:rsidRPr="00933B73" w:rsidRDefault="007B73BA" w:rsidP="007B73B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</w:tcPr>
          <w:p w:rsidR="007B73BA" w:rsidRPr="00933B73" w:rsidRDefault="007B73BA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FD49B9" w:rsidRPr="00933B73" w:rsidTr="007622B9">
        <w:tc>
          <w:tcPr>
            <w:tcW w:w="3227" w:type="dxa"/>
            <w:vAlign w:val="center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최종수정자</w:t>
            </w:r>
          </w:p>
        </w:tc>
        <w:tc>
          <w:tcPr>
            <w:tcW w:w="3827" w:type="dxa"/>
            <w:gridSpan w:val="2"/>
            <w:vAlign w:val="center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M</w:t>
            </w:r>
            <w:r>
              <w:rPr>
                <w:rFonts w:asciiTheme="minorHAnsi" w:eastAsiaTheme="minorEastAsia" w:hAnsiTheme="minorHAnsi"/>
                <w:color w:val="000000"/>
                <w:szCs w:val="20"/>
              </w:rPr>
              <w:t>ODF_MBR_ID</w:t>
            </w:r>
          </w:p>
        </w:tc>
        <w:tc>
          <w:tcPr>
            <w:tcW w:w="1843" w:type="dxa"/>
          </w:tcPr>
          <w:p w:rsidR="00FD49B9" w:rsidRDefault="00FD49B9" w:rsidP="007622B9">
            <w:r w:rsidRPr="002C4598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</w:t>
            </w:r>
          </w:p>
        </w:tc>
        <w:tc>
          <w:tcPr>
            <w:tcW w:w="850" w:type="dxa"/>
          </w:tcPr>
          <w:p w:rsidR="00FD49B9" w:rsidRPr="00933B73" w:rsidRDefault="00FD49B9" w:rsidP="007622B9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8</w:t>
            </w:r>
          </w:p>
        </w:tc>
        <w:tc>
          <w:tcPr>
            <w:tcW w:w="794" w:type="dxa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FD49B9" w:rsidRPr="00933B73" w:rsidRDefault="00FD49B9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FD49B9" w:rsidRPr="00933B73" w:rsidRDefault="00FD49B9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FD49B9" w:rsidRPr="00933B73" w:rsidTr="007622B9">
        <w:tc>
          <w:tcPr>
            <w:tcW w:w="3227" w:type="dxa"/>
            <w:vAlign w:val="center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최종수정일시</w:t>
            </w:r>
          </w:p>
        </w:tc>
        <w:tc>
          <w:tcPr>
            <w:tcW w:w="3827" w:type="dxa"/>
            <w:gridSpan w:val="2"/>
            <w:vAlign w:val="center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>
              <w:rPr>
                <w:rFonts w:asciiTheme="minorHAnsi" w:eastAsiaTheme="minorEastAsia" w:hAnsiTheme="minorHAnsi" w:hint="eastAsia"/>
                <w:color w:val="000000"/>
                <w:szCs w:val="20"/>
              </w:rPr>
              <w:t>M</w:t>
            </w:r>
            <w:r>
              <w:rPr>
                <w:rFonts w:asciiTheme="minorHAnsi" w:eastAsiaTheme="minorEastAsia" w:hAnsiTheme="minorHAnsi"/>
                <w:color w:val="000000"/>
                <w:szCs w:val="20"/>
              </w:rPr>
              <w:t>ODF_DT</w:t>
            </w:r>
          </w:p>
        </w:tc>
        <w:tc>
          <w:tcPr>
            <w:tcW w:w="1843" w:type="dxa"/>
          </w:tcPr>
          <w:p w:rsidR="00FD49B9" w:rsidRDefault="00FD49B9" w:rsidP="007622B9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850" w:type="dxa"/>
          </w:tcPr>
          <w:p w:rsidR="00FD49B9" w:rsidRPr="00933B73" w:rsidRDefault="00FD49B9" w:rsidP="007622B9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FD49B9" w:rsidRPr="00933B73" w:rsidRDefault="00FD49B9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FD49B9" w:rsidRPr="00933B73" w:rsidRDefault="00FD49B9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FD49B9" w:rsidRPr="00933B73" w:rsidTr="007622B9">
        <w:tc>
          <w:tcPr>
            <w:tcW w:w="3227" w:type="dxa"/>
            <w:vAlign w:val="center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</w:tcPr>
          <w:p w:rsidR="00FD49B9" w:rsidRDefault="00FD49B9" w:rsidP="007622B9"/>
        </w:tc>
        <w:tc>
          <w:tcPr>
            <w:tcW w:w="850" w:type="dxa"/>
            <w:vAlign w:val="center"/>
          </w:tcPr>
          <w:p w:rsidR="00FD49B9" w:rsidRPr="00933B73" w:rsidRDefault="00FD49B9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FD49B9" w:rsidRPr="00933B73" w:rsidRDefault="00FD49B9" w:rsidP="007622B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FD49B9" w:rsidRPr="00933B73" w:rsidRDefault="00FD49B9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FD49B9" w:rsidRPr="00933B73" w:rsidRDefault="00FD49B9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FD49B9" w:rsidRPr="00933B73" w:rsidTr="007622B9">
        <w:tc>
          <w:tcPr>
            <w:tcW w:w="3227" w:type="dxa"/>
            <w:vAlign w:val="center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</w:tcPr>
          <w:p w:rsidR="00FD49B9" w:rsidRDefault="00FD49B9" w:rsidP="007622B9"/>
        </w:tc>
        <w:tc>
          <w:tcPr>
            <w:tcW w:w="850" w:type="dxa"/>
          </w:tcPr>
          <w:p w:rsidR="00FD49B9" w:rsidRPr="00933B73" w:rsidRDefault="00FD49B9" w:rsidP="007622B9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  <w:vAlign w:val="center"/>
          </w:tcPr>
          <w:p w:rsidR="00FD49B9" w:rsidRPr="00933B73" w:rsidRDefault="00FD49B9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FD49B9" w:rsidRPr="00933B73" w:rsidRDefault="00FD49B9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FD49B9" w:rsidRPr="00933B73" w:rsidRDefault="00FD49B9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FD49B9" w:rsidRPr="00933B73" w:rsidTr="007622B9">
        <w:tc>
          <w:tcPr>
            <w:tcW w:w="3227" w:type="dxa"/>
            <w:vAlign w:val="center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</w:tcPr>
          <w:p w:rsidR="00FD49B9" w:rsidRDefault="00FD49B9" w:rsidP="007622B9"/>
        </w:tc>
        <w:tc>
          <w:tcPr>
            <w:tcW w:w="850" w:type="dxa"/>
          </w:tcPr>
          <w:p w:rsidR="00FD49B9" w:rsidRPr="00933B73" w:rsidRDefault="00FD49B9" w:rsidP="007622B9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FD49B9" w:rsidRPr="00933B73" w:rsidRDefault="00FD49B9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FD49B9" w:rsidRPr="00933B73" w:rsidRDefault="00FD49B9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FD49B9" w:rsidRPr="00933B73" w:rsidRDefault="00FD49B9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534CFD" w:rsidRPr="00933B73" w:rsidTr="007622B9">
        <w:tc>
          <w:tcPr>
            <w:tcW w:w="3227" w:type="dxa"/>
            <w:vAlign w:val="bottom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bottom"/>
          </w:tcPr>
          <w:p w:rsidR="00534CFD" w:rsidRPr="002E67AF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bottom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bottom"/>
          </w:tcPr>
          <w:p w:rsidR="00534CFD" w:rsidRPr="00933B73" w:rsidRDefault="00534CFD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bottom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534CFD" w:rsidRPr="00933B73" w:rsidTr="007622B9">
        <w:tc>
          <w:tcPr>
            <w:tcW w:w="3227" w:type="dxa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</w:tcPr>
          <w:p w:rsidR="00534CFD" w:rsidRPr="00933B73" w:rsidRDefault="00534CFD" w:rsidP="007622B9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  <w:vAlign w:val="center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534CFD" w:rsidRPr="00933B73" w:rsidTr="007622B9">
        <w:tc>
          <w:tcPr>
            <w:tcW w:w="3227" w:type="dxa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</w:tcPr>
          <w:p w:rsidR="00534CFD" w:rsidRPr="00933B73" w:rsidRDefault="00534CFD" w:rsidP="007622B9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  <w:vAlign w:val="center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534CFD" w:rsidRPr="00933B73" w:rsidTr="007622B9">
        <w:tc>
          <w:tcPr>
            <w:tcW w:w="3227" w:type="dxa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34CFD" w:rsidRPr="00933B73" w:rsidRDefault="00534CFD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534CFD" w:rsidRPr="00933B73" w:rsidTr="007622B9">
        <w:tc>
          <w:tcPr>
            <w:tcW w:w="3227" w:type="dxa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34CFD" w:rsidRPr="00933B73" w:rsidRDefault="00534CFD" w:rsidP="007622B9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</w:rPr>
            </w:pPr>
          </w:p>
        </w:tc>
      </w:tr>
      <w:tr w:rsidR="00534CFD" w:rsidRPr="00933B73" w:rsidTr="007622B9">
        <w:tc>
          <w:tcPr>
            <w:tcW w:w="15276" w:type="dxa"/>
            <w:gridSpan w:val="11"/>
            <w:shd w:val="clear" w:color="auto" w:fill="C2D69B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534CFD" w:rsidRPr="00933B73" w:rsidTr="007622B9">
        <w:tc>
          <w:tcPr>
            <w:tcW w:w="4361" w:type="dxa"/>
            <w:gridSpan w:val="2"/>
            <w:shd w:val="clear" w:color="auto" w:fill="D6E3BC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Foreign Key 명</w:t>
            </w:r>
          </w:p>
        </w:tc>
        <w:tc>
          <w:tcPr>
            <w:tcW w:w="4536" w:type="dxa"/>
            <w:gridSpan w:val="2"/>
            <w:shd w:val="clear" w:color="auto" w:fill="D6E3BC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gridSpan w:val="4"/>
            <w:shd w:val="clear" w:color="auto" w:fill="D6E3BC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gridSpan w:val="3"/>
            <w:shd w:val="clear" w:color="auto" w:fill="D6E3BC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534CFD" w:rsidRPr="00933B73" w:rsidTr="007622B9">
        <w:tc>
          <w:tcPr>
            <w:tcW w:w="4361" w:type="dxa"/>
            <w:gridSpan w:val="2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  <w:gridSpan w:val="2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  <w:gridSpan w:val="4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  <w:gridSpan w:val="3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534CFD" w:rsidRDefault="00534CFD" w:rsidP="00534CFD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534CFD" w:rsidRPr="00933B73" w:rsidTr="007622B9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534CFD" w:rsidRPr="00933B73" w:rsidTr="007622B9">
        <w:tc>
          <w:tcPr>
            <w:tcW w:w="4361" w:type="dxa"/>
            <w:shd w:val="clear" w:color="auto" w:fill="EAF1DD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534CFD" w:rsidRPr="00933B73" w:rsidTr="007622B9">
        <w:tc>
          <w:tcPr>
            <w:tcW w:w="4361" w:type="dxa"/>
          </w:tcPr>
          <w:p w:rsidR="00534CFD" w:rsidRPr="00933B73" w:rsidRDefault="00534CFD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I</w:t>
            </w:r>
            <w:r>
              <w:rPr>
                <w:rFonts w:asciiTheme="minorHAnsi" w:eastAsiaTheme="minorEastAsia" w:hAnsiTheme="minorHAnsi"/>
              </w:rPr>
              <w:t>DX_</w:t>
            </w:r>
            <w:r w:rsidR="00FD49B9" w:rsidRPr="00534CFD">
              <w:rPr>
                <w:rFonts w:asciiTheme="minorHAnsi" w:eastAsiaTheme="minorEastAsia" w:hAnsiTheme="minorHAnsi" w:cs="굴림"/>
                <w:color w:val="000000"/>
                <w:szCs w:val="20"/>
              </w:rPr>
              <w:t>SBJT_CD</w:t>
            </w:r>
          </w:p>
        </w:tc>
        <w:tc>
          <w:tcPr>
            <w:tcW w:w="7769" w:type="dxa"/>
            <w:vAlign w:val="center"/>
          </w:tcPr>
          <w:p w:rsidR="00534CFD" w:rsidRPr="00CB10C1" w:rsidRDefault="00FD49B9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534CFD">
              <w:rPr>
                <w:rFonts w:asciiTheme="minorHAnsi" w:eastAsiaTheme="minorEastAsia" w:hAnsiTheme="minorHAnsi" w:cs="굴림"/>
                <w:color w:val="000000"/>
                <w:szCs w:val="20"/>
              </w:rPr>
              <w:t>SBJT_CD</w:t>
            </w:r>
          </w:p>
        </w:tc>
        <w:tc>
          <w:tcPr>
            <w:tcW w:w="1525" w:type="dxa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534CFD" w:rsidRPr="00933B73" w:rsidRDefault="00534CFD" w:rsidP="007622B9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534CFD" w:rsidRDefault="00534CFD" w:rsidP="00534CFD">
      <w:pPr>
        <w:rPr>
          <w:rFonts w:asciiTheme="minorHAnsi" w:eastAsiaTheme="minorEastAsia" w:hAnsiTheme="minorHAnsi"/>
        </w:rPr>
      </w:pPr>
    </w:p>
    <w:p w:rsidR="00EF4D65" w:rsidRDefault="00EF4D65" w:rsidP="004801DE">
      <w:pPr>
        <w:rPr>
          <w:rFonts w:asciiTheme="minorHAnsi" w:eastAsiaTheme="minorEastAsia" w:hAnsiTheme="minorHAnsi"/>
        </w:rPr>
      </w:pPr>
    </w:p>
    <w:p w:rsidR="007622B9" w:rsidRDefault="007622B9" w:rsidP="004801DE">
      <w:pPr>
        <w:rPr>
          <w:rFonts w:asciiTheme="minorHAnsi" w:eastAsiaTheme="minorEastAsia" w:hAnsiTheme="minorHAnsi"/>
        </w:rPr>
      </w:pPr>
    </w:p>
    <w:p w:rsidR="007622B9" w:rsidRDefault="007622B9" w:rsidP="004801DE">
      <w:pPr>
        <w:rPr>
          <w:rFonts w:asciiTheme="minorHAnsi" w:eastAsiaTheme="minorEastAsia" w:hAnsiTheme="minorHAnsi"/>
        </w:rPr>
      </w:pPr>
    </w:p>
    <w:p w:rsidR="007622B9" w:rsidRDefault="007622B9" w:rsidP="004801DE">
      <w:pPr>
        <w:rPr>
          <w:rFonts w:asciiTheme="minorHAnsi" w:eastAsiaTheme="minorEastAsia" w:hAnsiTheme="minorHAnsi"/>
        </w:rPr>
      </w:pPr>
    </w:p>
    <w:p w:rsidR="007622B9" w:rsidRDefault="007622B9" w:rsidP="004801DE">
      <w:pPr>
        <w:rPr>
          <w:rFonts w:asciiTheme="minorHAnsi" w:eastAsiaTheme="minorEastAsia" w:hAnsiTheme="minorHAnsi"/>
        </w:rPr>
      </w:pPr>
    </w:p>
    <w:p w:rsidR="007622B9" w:rsidRDefault="007622B9" w:rsidP="004801DE">
      <w:pPr>
        <w:rPr>
          <w:rFonts w:asciiTheme="minorHAnsi" w:eastAsiaTheme="minorEastAsia" w:hAnsiTheme="minorHAnsi"/>
        </w:rPr>
      </w:pPr>
    </w:p>
    <w:p w:rsidR="007622B9" w:rsidRDefault="007622B9" w:rsidP="004801DE">
      <w:pPr>
        <w:rPr>
          <w:rFonts w:asciiTheme="minorHAnsi" w:eastAsiaTheme="minorEastAsia" w:hAnsiTheme="minorHAnsi"/>
        </w:rPr>
      </w:pPr>
    </w:p>
    <w:p w:rsidR="007622B9" w:rsidRDefault="007622B9" w:rsidP="004801DE">
      <w:pPr>
        <w:rPr>
          <w:rFonts w:asciiTheme="minorHAnsi" w:eastAsiaTheme="minorEastAsia" w:hAnsiTheme="minorHAnsi"/>
        </w:rPr>
      </w:pPr>
    </w:p>
    <w:p w:rsidR="007622B9" w:rsidRDefault="007622B9" w:rsidP="004801DE">
      <w:pPr>
        <w:rPr>
          <w:rFonts w:asciiTheme="minorHAnsi" w:eastAsiaTheme="minorEastAsia" w:hAnsiTheme="minorHAnsi"/>
        </w:rPr>
      </w:pPr>
    </w:p>
    <w:p w:rsidR="007622B9" w:rsidRDefault="007622B9" w:rsidP="004801DE">
      <w:pPr>
        <w:rPr>
          <w:rFonts w:asciiTheme="minorHAnsi" w:eastAsiaTheme="minorEastAsia" w:hAnsiTheme="minorHAnsi"/>
        </w:rPr>
      </w:pPr>
    </w:p>
    <w:p w:rsidR="007622B9" w:rsidRDefault="007622B9" w:rsidP="004801DE">
      <w:pPr>
        <w:rPr>
          <w:rFonts w:asciiTheme="minorHAnsi" w:eastAsiaTheme="minorEastAsia" w:hAnsiTheme="minorHAnsi"/>
        </w:rPr>
      </w:pPr>
    </w:p>
    <w:p w:rsidR="007622B9" w:rsidRDefault="007622B9" w:rsidP="004801DE">
      <w:pPr>
        <w:rPr>
          <w:rFonts w:asciiTheme="minorHAnsi" w:eastAsiaTheme="minorEastAsia" w:hAnsiTheme="minorHAnsi"/>
        </w:rPr>
      </w:pPr>
    </w:p>
    <w:p w:rsidR="007622B9" w:rsidRDefault="007622B9" w:rsidP="004801DE">
      <w:pPr>
        <w:rPr>
          <w:rFonts w:asciiTheme="minorHAnsi" w:eastAsiaTheme="minorEastAsia" w:hAnsiTheme="minorHAnsi"/>
        </w:rPr>
      </w:pPr>
    </w:p>
    <w:p w:rsidR="007622B9" w:rsidRDefault="007622B9" w:rsidP="004801DE">
      <w:pPr>
        <w:rPr>
          <w:rFonts w:asciiTheme="minorHAnsi" w:eastAsiaTheme="minorEastAsia" w:hAnsiTheme="minorHAnsi"/>
        </w:rPr>
      </w:pPr>
    </w:p>
    <w:p w:rsidR="007622B9" w:rsidRDefault="007622B9" w:rsidP="004801DE">
      <w:pPr>
        <w:rPr>
          <w:rFonts w:asciiTheme="minorHAnsi" w:eastAsiaTheme="minorEastAsia" w:hAnsiTheme="minorHAnsi"/>
        </w:rPr>
      </w:pPr>
    </w:p>
    <w:p w:rsidR="007622B9" w:rsidRDefault="007622B9" w:rsidP="007622B9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7622B9" w:rsidRDefault="007622B9" w:rsidP="007622B9">
      <w:pPr>
        <w:pStyle w:val="2"/>
        <w:spacing w:before="180" w:after="180"/>
      </w:pPr>
      <w:bookmarkStart w:id="31" w:name="_Toc529183364"/>
      <w:r w:rsidRPr="007622B9">
        <w:lastRenderedPageBreak/>
        <w:t>THES</w:t>
      </w:r>
      <w:bookmarkEnd w:id="31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7622B9" w:rsidRPr="00933B73" w:rsidTr="007622B9">
        <w:tc>
          <w:tcPr>
            <w:tcW w:w="1668" w:type="dxa"/>
            <w:shd w:val="clear" w:color="auto" w:fill="C2D69B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br w:type="page"/>
            </w: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7622B9" w:rsidRPr="00933B73" w:rsidRDefault="007622B9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7622B9" w:rsidRPr="00933B73" w:rsidRDefault="007622B9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7622B9" w:rsidRPr="00933B73" w:rsidTr="007622B9">
        <w:tc>
          <w:tcPr>
            <w:tcW w:w="1668" w:type="dxa"/>
            <w:shd w:val="clear" w:color="auto" w:fill="C2D69B"/>
            <w:vAlign w:val="center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622B9" w:rsidRPr="00933B73" w:rsidRDefault="007622B9" w:rsidP="007622B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7622B9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논문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622B9" w:rsidRPr="00933B73" w:rsidRDefault="007622B9" w:rsidP="007622B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7622B9">
              <w:rPr>
                <w:rFonts w:asciiTheme="minorHAnsi" w:eastAsiaTheme="minorEastAsia" w:hAnsiTheme="minorHAnsi" w:cs="굴림"/>
                <w:color w:val="000000"/>
                <w:szCs w:val="20"/>
              </w:rPr>
              <w:t>THES</w:t>
            </w:r>
          </w:p>
        </w:tc>
      </w:tr>
      <w:tr w:rsidR="007622B9" w:rsidRPr="00933B73" w:rsidTr="007622B9">
        <w:tc>
          <w:tcPr>
            <w:tcW w:w="1668" w:type="dxa"/>
            <w:shd w:val="clear" w:color="auto" w:fill="C2D69B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7622B9" w:rsidRPr="00933B73" w:rsidRDefault="007622B9" w:rsidP="007622B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7622B9" w:rsidRPr="00933B73" w:rsidRDefault="007622B9" w:rsidP="007622B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7622B9" w:rsidRPr="00933B73" w:rsidTr="007622B9">
        <w:tc>
          <w:tcPr>
            <w:tcW w:w="1668" w:type="dxa"/>
            <w:shd w:val="clear" w:color="auto" w:fill="C2D69B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7622B9" w:rsidRPr="00933B73" w:rsidRDefault="002B72A3" w:rsidP="007622B9">
            <w:pPr>
              <w:rPr>
                <w:rFonts w:asciiTheme="minorHAnsi" w:eastAsiaTheme="minorEastAsia" w:hAnsiTheme="minorHAnsi"/>
              </w:rPr>
            </w:pPr>
            <w:r w:rsidRPr="002B72A3">
              <w:rPr>
                <w:rFonts w:asciiTheme="minorHAnsi" w:eastAsiaTheme="minorEastAsia" w:hAnsiTheme="minorHAnsi"/>
              </w:rPr>
              <w:t>1204</w:t>
            </w:r>
            <w:r w:rsidR="007622B9"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7622B9" w:rsidRPr="00933B73" w:rsidRDefault="007622B9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7622B9" w:rsidRDefault="007622B9" w:rsidP="007622B9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134"/>
        <w:gridCol w:w="2693"/>
        <w:gridCol w:w="1843"/>
        <w:gridCol w:w="850"/>
        <w:gridCol w:w="794"/>
        <w:gridCol w:w="472"/>
        <w:gridCol w:w="152"/>
        <w:gridCol w:w="320"/>
        <w:gridCol w:w="2090"/>
        <w:gridCol w:w="1701"/>
      </w:tblGrid>
      <w:tr w:rsidR="007622B9" w:rsidRPr="00933B73" w:rsidTr="007622B9">
        <w:tc>
          <w:tcPr>
            <w:tcW w:w="3227" w:type="dxa"/>
            <w:shd w:val="clear" w:color="auto" w:fill="C2D69B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gridSpan w:val="2"/>
            <w:shd w:val="clear" w:color="auto" w:fill="C2D69B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gridSpan w:val="2"/>
            <w:shd w:val="clear" w:color="auto" w:fill="C2D69B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B72A3" w:rsidRPr="00933B73" w:rsidTr="007622B9">
        <w:tc>
          <w:tcPr>
            <w:tcW w:w="3227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논문ID</w:t>
            </w:r>
          </w:p>
        </w:tc>
        <w:tc>
          <w:tcPr>
            <w:tcW w:w="3827" w:type="dxa"/>
            <w:gridSpan w:val="2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/>
                <w:color w:val="000000"/>
                <w:szCs w:val="20"/>
              </w:rPr>
              <w:t>THES_ID</w:t>
            </w:r>
          </w:p>
        </w:tc>
        <w:tc>
          <w:tcPr>
            <w:tcW w:w="1843" w:type="dxa"/>
          </w:tcPr>
          <w:p w:rsidR="002B72A3" w:rsidRPr="002B72A3" w:rsidRDefault="002B72A3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2B72A3" w:rsidRPr="002B72A3" w:rsidRDefault="002B72A3" w:rsidP="007622B9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gridSpan w:val="2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2B72A3" w:rsidRPr="00933B73" w:rsidTr="007622B9">
        <w:tc>
          <w:tcPr>
            <w:tcW w:w="3227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과제기준연도</w:t>
            </w:r>
          </w:p>
        </w:tc>
        <w:tc>
          <w:tcPr>
            <w:tcW w:w="3827" w:type="dxa"/>
            <w:gridSpan w:val="2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/>
                <w:color w:val="000000"/>
                <w:szCs w:val="20"/>
              </w:rPr>
              <w:t>SBJT_YYYY</w:t>
            </w:r>
          </w:p>
        </w:tc>
        <w:tc>
          <w:tcPr>
            <w:tcW w:w="1843" w:type="dxa"/>
          </w:tcPr>
          <w:p w:rsidR="002B72A3" w:rsidRPr="002B72A3" w:rsidRDefault="002B72A3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2B72A3" w:rsidRPr="002B72A3" w:rsidRDefault="002B72A3" w:rsidP="007622B9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4</w:t>
            </w:r>
          </w:p>
        </w:tc>
        <w:tc>
          <w:tcPr>
            <w:tcW w:w="794" w:type="dxa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2B72A3" w:rsidRPr="00933B73" w:rsidTr="007622B9">
        <w:tc>
          <w:tcPr>
            <w:tcW w:w="3227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위원회과제ID</w:t>
            </w:r>
          </w:p>
        </w:tc>
        <w:tc>
          <w:tcPr>
            <w:tcW w:w="3827" w:type="dxa"/>
            <w:gridSpan w:val="2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/>
                <w:color w:val="000000"/>
                <w:szCs w:val="20"/>
              </w:rPr>
              <w:t>KCC_SBJT_ID</w:t>
            </w:r>
          </w:p>
        </w:tc>
        <w:tc>
          <w:tcPr>
            <w:tcW w:w="1843" w:type="dxa"/>
          </w:tcPr>
          <w:p w:rsidR="002B72A3" w:rsidRPr="002B72A3" w:rsidRDefault="002B72A3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2B72A3" w:rsidRPr="002B72A3" w:rsidRDefault="002B72A3" w:rsidP="007622B9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30</w:t>
            </w:r>
          </w:p>
        </w:tc>
        <w:tc>
          <w:tcPr>
            <w:tcW w:w="794" w:type="dxa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2B72A3" w:rsidRPr="00933B73" w:rsidTr="007622B9">
        <w:tc>
          <w:tcPr>
            <w:tcW w:w="3227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논문구분코드</w:t>
            </w:r>
          </w:p>
        </w:tc>
        <w:tc>
          <w:tcPr>
            <w:tcW w:w="3827" w:type="dxa"/>
            <w:gridSpan w:val="2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/>
                <w:color w:val="000000"/>
                <w:szCs w:val="20"/>
              </w:rPr>
              <w:t>THES_SE</w:t>
            </w:r>
          </w:p>
        </w:tc>
        <w:tc>
          <w:tcPr>
            <w:tcW w:w="1843" w:type="dxa"/>
          </w:tcPr>
          <w:p w:rsidR="002B72A3" w:rsidRPr="002B72A3" w:rsidRDefault="002B72A3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2B72A3" w:rsidRPr="002B72A3" w:rsidRDefault="002B72A3" w:rsidP="007622B9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2B72A3" w:rsidRPr="00933B73" w:rsidTr="007622B9">
        <w:tc>
          <w:tcPr>
            <w:tcW w:w="3227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학술지명</w:t>
            </w:r>
          </w:p>
        </w:tc>
        <w:tc>
          <w:tcPr>
            <w:tcW w:w="3827" w:type="dxa"/>
            <w:gridSpan w:val="2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/>
                <w:color w:val="000000"/>
                <w:szCs w:val="20"/>
              </w:rPr>
              <w:t>JOUR_NM</w:t>
            </w:r>
          </w:p>
        </w:tc>
        <w:tc>
          <w:tcPr>
            <w:tcW w:w="1843" w:type="dxa"/>
          </w:tcPr>
          <w:p w:rsidR="002B72A3" w:rsidRPr="002B72A3" w:rsidRDefault="002B72A3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</w:tcPr>
          <w:p w:rsidR="002B72A3" w:rsidRPr="002B72A3" w:rsidRDefault="002B72A3" w:rsidP="007622B9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500</w:t>
            </w:r>
          </w:p>
        </w:tc>
        <w:tc>
          <w:tcPr>
            <w:tcW w:w="794" w:type="dxa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2B72A3" w:rsidRPr="00933B73" w:rsidTr="007622B9">
        <w:tc>
          <w:tcPr>
            <w:tcW w:w="3227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논문명</w:t>
            </w:r>
          </w:p>
        </w:tc>
        <w:tc>
          <w:tcPr>
            <w:tcW w:w="3827" w:type="dxa"/>
            <w:gridSpan w:val="2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/>
                <w:color w:val="000000"/>
                <w:szCs w:val="20"/>
              </w:rPr>
              <w:t>THES_NM</w:t>
            </w:r>
          </w:p>
        </w:tc>
        <w:tc>
          <w:tcPr>
            <w:tcW w:w="1843" w:type="dxa"/>
          </w:tcPr>
          <w:p w:rsidR="002B72A3" w:rsidRPr="002B72A3" w:rsidRDefault="002B72A3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</w:tcPr>
          <w:p w:rsidR="002B72A3" w:rsidRPr="002B72A3" w:rsidRDefault="002B72A3" w:rsidP="007622B9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500</w:t>
            </w:r>
          </w:p>
        </w:tc>
        <w:tc>
          <w:tcPr>
            <w:tcW w:w="794" w:type="dxa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2B72A3" w:rsidRPr="00933B73" w:rsidTr="007622B9">
        <w:tc>
          <w:tcPr>
            <w:tcW w:w="3227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/>
                <w:color w:val="000000"/>
                <w:szCs w:val="20"/>
              </w:rPr>
              <w:t>ISBN</w:t>
            </w:r>
          </w:p>
        </w:tc>
        <w:tc>
          <w:tcPr>
            <w:tcW w:w="3827" w:type="dxa"/>
            <w:gridSpan w:val="2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/>
                <w:color w:val="000000"/>
                <w:szCs w:val="20"/>
              </w:rPr>
              <w:t>ISBN</w:t>
            </w:r>
          </w:p>
        </w:tc>
        <w:tc>
          <w:tcPr>
            <w:tcW w:w="1843" w:type="dxa"/>
          </w:tcPr>
          <w:p w:rsidR="002B72A3" w:rsidRPr="002B72A3" w:rsidRDefault="002B72A3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</w:tcPr>
          <w:p w:rsidR="002B72A3" w:rsidRPr="002B72A3" w:rsidRDefault="002B72A3" w:rsidP="007622B9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20</w:t>
            </w:r>
          </w:p>
        </w:tc>
        <w:tc>
          <w:tcPr>
            <w:tcW w:w="794" w:type="dxa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2B72A3" w:rsidRPr="00933B73" w:rsidTr="007622B9">
        <w:tc>
          <w:tcPr>
            <w:tcW w:w="3227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/>
                <w:color w:val="000000"/>
                <w:szCs w:val="20"/>
              </w:rPr>
              <w:t>DOI</w:t>
            </w:r>
          </w:p>
        </w:tc>
        <w:tc>
          <w:tcPr>
            <w:tcW w:w="3827" w:type="dxa"/>
            <w:gridSpan w:val="2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/>
                <w:color w:val="000000"/>
                <w:szCs w:val="20"/>
              </w:rPr>
              <w:t>DOI</w:t>
            </w:r>
          </w:p>
        </w:tc>
        <w:tc>
          <w:tcPr>
            <w:tcW w:w="1843" w:type="dxa"/>
          </w:tcPr>
          <w:p w:rsidR="002B72A3" w:rsidRPr="002B72A3" w:rsidRDefault="002B72A3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2B72A3" w:rsidRPr="002B72A3" w:rsidRDefault="002B72A3" w:rsidP="007622B9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2B72A3" w:rsidRPr="00933B73" w:rsidTr="007622B9">
        <w:tc>
          <w:tcPr>
            <w:tcW w:w="3227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기여율</w:t>
            </w:r>
          </w:p>
        </w:tc>
        <w:tc>
          <w:tcPr>
            <w:tcW w:w="3827" w:type="dxa"/>
            <w:gridSpan w:val="2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/>
                <w:color w:val="000000"/>
                <w:szCs w:val="20"/>
              </w:rPr>
              <w:t>CTRB_RATE</w:t>
            </w:r>
          </w:p>
        </w:tc>
        <w:tc>
          <w:tcPr>
            <w:tcW w:w="1843" w:type="dxa"/>
          </w:tcPr>
          <w:p w:rsidR="002B72A3" w:rsidRPr="002B72A3" w:rsidRDefault="002B72A3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SHORT</w:t>
            </w:r>
          </w:p>
        </w:tc>
        <w:tc>
          <w:tcPr>
            <w:tcW w:w="850" w:type="dxa"/>
          </w:tcPr>
          <w:p w:rsidR="002B72A3" w:rsidRPr="002B72A3" w:rsidRDefault="002B72A3" w:rsidP="007622B9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2B72A3" w:rsidRPr="00933B73" w:rsidTr="007622B9">
        <w:tc>
          <w:tcPr>
            <w:tcW w:w="3227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주저자명</w:t>
            </w:r>
          </w:p>
        </w:tc>
        <w:tc>
          <w:tcPr>
            <w:tcW w:w="3827" w:type="dxa"/>
            <w:gridSpan w:val="2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/>
                <w:color w:val="000000"/>
                <w:szCs w:val="20"/>
              </w:rPr>
              <w:t>AUTHR_NM</w:t>
            </w:r>
          </w:p>
        </w:tc>
        <w:tc>
          <w:tcPr>
            <w:tcW w:w="1843" w:type="dxa"/>
          </w:tcPr>
          <w:p w:rsidR="002B72A3" w:rsidRPr="002B72A3" w:rsidRDefault="002B72A3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</w:tcPr>
          <w:p w:rsidR="002B72A3" w:rsidRPr="002B72A3" w:rsidRDefault="002B72A3" w:rsidP="007622B9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50</w:t>
            </w:r>
          </w:p>
        </w:tc>
        <w:tc>
          <w:tcPr>
            <w:tcW w:w="794" w:type="dxa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2B72A3" w:rsidRPr="00933B73" w:rsidTr="007B73BA">
        <w:tc>
          <w:tcPr>
            <w:tcW w:w="3227" w:type="dxa"/>
            <w:vAlign w:val="bottom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SCI구분</w:t>
            </w:r>
          </w:p>
        </w:tc>
        <w:tc>
          <w:tcPr>
            <w:tcW w:w="3827" w:type="dxa"/>
            <w:gridSpan w:val="2"/>
            <w:vAlign w:val="bottom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/>
                <w:color w:val="000000"/>
                <w:szCs w:val="20"/>
              </w:rPr>
              <w:t>SCI_SE</w:t>
            </w:r>
          </w:p>
        </w:tc>
        <w:tc>
          <w:tcPr>
            <w:tcW w:w="1843" w:type="dxa"/>
          </w:tcPr>
          <w:p w:rsidR="002B72A3" w:rsidRPr="002B72A3" w:rsidRDefault="002B72A3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2B72A3" w:rsidRPr="002B72A3" w:rsidRDefault="002B72A3" w:rsidP="007622B9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bottom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bottom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2B72A3" w:rsidRPr="00933B73" w:rsidTr="007B73BA">
        <w:tc>
          <w:tcPr>
            <w:tcW w:w="3227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페이지시작</w:t>
            </w:r>
          </w:p>
        </w:tc>
        <w:tc>
          <w:tcPr>
            <w:tcW w:w="3827" w:type="dxa"/>
            <w:gridSpan w:val="2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/>
                <w:color w:val="000000"/>
                <w:szCs w:val="20"/>
              </w:rPr>
              <w:t>PG_STR_SN</w:t>
            </w:r>
          </w:p>
        </w:tc>
        <w:tc>
          <w:tcPr>
            <w:tcW w:w="1843" w:type="dxa"/>
          </w:tcPr>
          <w:p w:rsidR="002B72A3" w:rsidRPr="002B72A3" w:rsidRDefault="002B72A3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SHORT</w:t>
            </w:r>
          </w:p>
        </w:tc>
        <w:tc>
          <w:tcPr>
            <w:tcW w:w="850" w:type="dxa"/>
          </w:tcPr>
          <w:p w:rsidR="002B72A3" w:rsidRPr="002B72A3" w:rsidRDefault="002B72A3" w:rsidP="007622B9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2B72A3" w:rsidRPr="00933B73" w:rsidTr="007B73BA">
        <w:tc>
          <w:tcPr>
            <w:tcW w:w="3227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페이지끝</w:t>
            </w:r>
          </w:p>
        </w:tc>
        <w:tc>
          <w:tcPr>
            <w:tcW w:w="3827" w:type="dxa"/>
            <w:gridSpan w:val="2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/>
                <w:color w:val="000000"/>
                <w:szCs w:val="20"/>
              </w:rPr>
              <w:t>PG_END_SN</w:t>
            </w:r>
          </w:p>
        </w:tc>
        <w:tc>
          <w:tcPr>
            <w:tcW w:w="1843" w:type="dxa"/>
          </w:tcPr>
          <w:p w:rsidR="002B72A3" w:rsidRPr="002B72A3" w:rsidRDefault="002B72A3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SHORT</w:t>
            </w:r>
          </w:p>
        </w:tc>
        <w:tc>
          <w:tcPr>
            <w:tcW w:w="850" w:type="dxa"/>
          </w:tcPr>
          <w:p w:rsidR="002B72A3" w:rsidRPr="002B72A3" w:rsidRDefault="002B72A3" w:rsidP="007622B9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2B72A3" w:rsidRPr="002B72A3" w:rsidRDefault="002B72A3" w:rsidP="007622B9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2B72A3" w:rsidRPr="00933B73" w:rsidTr="007B73BA">
        <w:tc>
          <w:tcPr>
            <w:tcW w:w="3227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등록기관ID</w:t>
            </w:r>
          </w:p>
        </w:tc>
        <w:tc>
          <w:tcPr>
            <w:tcW w:w="3827" w:type="dxa"/>
            <w:gridSpan w:val="2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/>
                <w:color w:val="000000"/>
                <w:szCs w:val="20"/>
              </w:rPr>
              <w:t>ORGN_ID</w:t>
            </w:r>
          </w:p>
        </w:tc>
        <w:tc>
          <w:tcPr>
            <w:tcW w:w="1843" w:type="dxa"/>
          </w:tcPr>
          <w:p w:rsidR="002B72A3" w:rsidRPr="002B72A3" w:rsidRDefault="002B72A3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2B72A3" w:rsidRPr="002B72A3" w:rsidRDefault="002B72A3" w:rsidP="007622B9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2B72A3" w:rsidRPr="002B72A3" w:rsidRDefault="002B72A3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2B72A3" w:rsidRPr="00933B73" w:rsidTr="007B73BA">
        <w:tc>
          <w:tcPr>
            <w:tcW w:w="3227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등록자</w:t>
            </w:r>
          </w:p>
        </w:tc>
        <w:tc>
          <w:tcPr>
            <w:tcW w:w="3827" w:type="dxa"/>
            <w:gridSpan w:val="2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/>
                <w:color w:val="000000"/>
                <w:szCs w:val="20"/>
              </w:rPr>
              <w:t>REG_MBR_ID</w:t>
            </w:r>
          </w:p>
        </w:tc>
        <w:tc>
          <w:tcPr>
            <w:tcW w:w="1843" w:type="dxa"/>
          </w:tcPr>
          <w:p w:rsidR="002B72A3" w:rsidRPr="002B72A3" w:rsidRDefault="002B72A3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2B72A3" w:rsidRPr="002B72A3" w:rsidRDefault="002B72A3" w:rsidP="007622B9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2B72A3" w:rsidRPr="002B72A3" w:rsidRDefault="002B72A3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B72A3" w:rsidRPr="002B72A3" w:rsidRDefault="002B72A3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7B73BA" w:rsidRPr="00933B73" w:rsidTr="007B73BA">
        <w:tc>
          <w:tcPr>
            <w:tcW w:w="3227" w:type="dxa"/>
            <w:vAlign w:val="center"/>
          </w:tcPr>
          <w:p w:rsidR="007B73BA" w:rsidRPr="002B72A3" w:rsidRDefault="007B73BA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등록일자</w:t>
            </w:r>
          </w:p>
        </w:tc>
        <w:tc>
          <w:tcPr>
            <w:tcW w:w="3827" w:type="dxa"/>
            <w:gridSpan w:val="2"/>
            <w:vAlign w:val="center"/>
          </w:tcPr>
          <w:p w:rsidR="007B73BA" w:rsidRPr="002B72A3" w:rsidRDefault="007B73BA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center"/>
          </w:tcPr>
          <w:p w:rsidR="007B73BA" w:rsidRPr="002B72A3" w:rsidRDefault="007B73BA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D</w:t>
            </w:r>
            <w:r w:rsidRPr="002B72A3">
              <w:rPr>
                <w:rFonts w:asciiTheme="minorHAnsi" w:eastAsiaTheme="minorHAnsi" w:hAnsiTheme="minorHAnsi"/>
                <w:szCs w:val="20"/>
              </w:rPr>
              <w:t>ATETIME</w:t>
            </w:r>
          </w:p>
        </w:tc>
        <w:tc>
          <w:tcPr>
            <w:tcW w:w="850" w:type="dxa"/>
            <w:vAlign w:val="center"/>
          </w:tcPr>
          <w:p w:rsidR="007B73BA" w:rsidRPr="002B72A3" w:rsidRDefault="007B73BA" w:rsidP="007622B9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7B73BA" w:rsidRPr="002B72A3" w:rsidRDefault="007B73BA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7B73BA" w:rsidRPr="002B72A3" w:rsidRDefault="007B73BA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7B73BA" w:rsidRPr="002B72A3" w:rsidRDefault="007B73BA" w:rsidP="007622B9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7B73BA" w:rsidRPr="00933B73" w:rsidRDefault="007B73BA" w:rsidP="007B73B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</w:tcPr>
          <w:p w:rsidR="007B73BA" w:rsidRPr="002B72A3" w:rsidRDefault="007B73BA" w:rsidP="007622B9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2B72A3" w:rsidRPr="00933B73" w:rsidTr="007622B9">
        <w:tc>
          <w:tcPr>
            <w:tcW w:w="15276" w:type="dxa"/>
            <w:gridSpan w:val="11"/>
            <w:shd w:val="clear" w:color="auto" w:fill="C2D69B"/>
          </w:tcPr>
          <w:p w:rsidR="002B72A3" w:rsidRPr="00933B73" w:rsidRDefault="002B72A3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Foreign Key 정의</w:t>
            </w:r>
          </w:p>
        </w:tc>
      </w:tr>
      <w:tr w:rsidR="002B72A3" w:rsidRPr="00933B73" w:rsidTr="007622B9">
        <w:tc>
          <w:tcPr>
            <w:tcW w:w="4361" w:type="dxa"/>
            <w:gridSpan w:val="2"/>
            <w:shd w:val="clear" w:color="auto" w:fill="D6E3BC"/>
          </w:tcPr>
          <w:p w:rsidR="002B72A3" w:rsidRPr="00933B73" w:rsidRDefault="002B72A3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gridSpan w:val="2"/>
            <w:shd w:val="clear" w:color="auto" w:fill="D6E3BC"/>
          </w:tcPr>
          <w:p w:rsidR="002B72A3" w:rsidRPr="00933B73" w:rsidRDefault="002B72A3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gridSpan w:val="4"/>
            <w:shd w:val="clear" w:color="auto" w:fill="D6E3BC"/>
          </w:tcPr>
          <w:p w:rsidR="002B72A3" w:rsidRPr="00933B73" w:rsidRDefault="002B72A3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gridSpan w:val="3"/>
            <w:shd w:val="clear" w:color="auto" w:fill="D6E3BC"/>
          </w:tcPr>
          <w:p w:rsidR="002B72A3" w:rsidRPr="00933B73" w:rsidRDefault="002B72A3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B72A3" w:rsidRPr="00933B73" w:rsidTr="007622B9">
        <w:tc>
          <w:tcPr>
            <w:tcW w:w="4361" w:type="dxa"/>
            <w:gridSpan w:val="2"/>
          </w:tcPr>
          <w:p w:rsidR="002B72A3" w:rsidRPr="00933B73" w:rsidRDefault="002B72A3" w:rsidP="007622B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  <w:gridSpan w:val="2"/>
          </w:tcPr>
          <w:p w:rsidR="002B72A3" w:rsidRPr="00933B73" w:rsidRDefault="002B72A3" w:rsidP="007622B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  <w:gridSpan w:val="4"/>
          </w:tcPr>
          <w:p w:rsidR="002B72A3" w:rsidRPr="00933B73" w:rsidRDefault="002B72A3" w:rsidP="007622B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  <w:gridSpan w:val="3"/>
          </w:tcPr>
          <w:p w:rsidR="002B72A3" w:rsidRPr="00933B73" w:rsidRDefault="002B72A3" w:rsidP="007622B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7622B9" w:rsidRDefault="007622B9" w:rsidP="007622B9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7622B9" w:rsidRPr="00933B73" w:rsidTr="007622B9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7622B9" w:rsidRPr="00933B73" w:rsidTr="007622B9">
        <w:tc>
          <w:tcPr>
            <w:tcW w:w="4361" w:type="dxa"/>
            <w:shd w:val="clear" w:color="auto" w:fill="EAF1DD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7622B9" w:rsidRPr="00933B73" w:rsidTr="007622B9">
        <w:tc>
          <w:tcPr>
            <w:tcW w:w="4361" w:type="dxa"/>
          </w:tcPr>
          <w:p w:rsidR="007622B9" w:rsidRPr="00933B73" w:rsidRDefault="007622B9" w:rsidP="007622B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I</w:t>
            </w:r>
            <w:r>
              <w:rPr>
                <w:rFonts w:asciiTheme="minorHAnsi" w:eastAsiaTheme="minorEastAsia" w:hAnsiTheme="minorHAnsi"/>
              </w:rPr>
              <w:t>DX_</w:t>
            </w:r>
            <w:r w:rsidR="002B72A3" w:rsidRPr="007622B9">
              <w:rPr>
                <w:rFonts w:asciiTheme="minorHAnsi" w:eastAsiaTheme="minorEastAsia" w:hAnsiTheme="minorHAnsi" w:cs="굴림"/>
                <w:color w:val="000000"/>
                <w:szCs w:val="20"/>
              </w:rPr>
              <w:t>THES</w:t>
            </w:r>
          </w:p>
        </w:tc>
        <w:tc>
          <w:tcPr>
            <w:tcW w:w="7769" w:type="dxa"/>
            <w:vAlign w:val="center"/>
          </w:tcPr>
          <w:p w:rsidR="007622B9" w:rsidRPr="00CB10C1" w:rsidRDefault="002B72A3" w:rsidP="007622B9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/>
                <w:color w:val="000000"/>
                <w:szCs w:val="20"/>
              </w:rPr>
              <w:t>THES_ID</w:t>
            </w:r>
          </w:p>
        </w:tc>
        <w:tc>
          <w:tcPr>
            <w:tcW w:w="1525" w:type="dxa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7622B9" w:rsidRPr="00933B73" w:rsidRDefault="007622B9" w:rsidP="007622B9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7622B9" w:rsidRDefault="007622B9" w:rsidP="007622B9">
      <w:pPr>
        <w:rPr>
          <w:rFonts w:asciiTheme="minorHAnsi" w:eastAsiaTheme="minorEastAsia" w:hAnsiTheme="minorHAnsi"/>
        </w:rPr>
      </w:pPr>
    </w:p>
    <w:p w:rsidR="007622B9" w:rsidRDefault="007622B9" w:rsidP="007622B9">
      <w:pPr>
        <w:rPr>
          <w:rFonts w:asciiTheme="minorHAnsi" w:eastAsiaTheme="minorEastAsia" w:hAnsiTheme="minorHAnsi"/>
        </w:rPr>
      </w:pPr>
    </w:p>
    <w:p w:rsidR="007622B9" w:rsidRDefault="007622B9" w:rsidP="004801DE">
      <w:pPr>
        <w:rPr>
          <w:rFonts w:asciiTheme="minorHAnsi" w:eastAsiaTheme="minorEastAsia" w:hAnsiTheme="minorHAnsi"/>
        </w:rPr>
      </w:pPr>
    </w:p>
    <w:p w:rsidR="00472FD0" w:rsidRDefault="00472FD0" w:rsidP="004801DE">
      <w:pPr>
        <w:rPr>
          <w:rFonts w:asciiTheme="minorHAnsi" w:eastAsiaTheme="minorEastAsia" w:hAnsiTheme="minorHAnsi"/>
        </w:rPr>
      </w:pPr>
    </w:p>
    <w:p w:rsidR="00472FD0" w:rsidRDefault="00472FD0" w:rsidP="004801DE">
      <w:pPr>
        <w:rPr>
          <w:rFonts w:asciiTheme="minorHAnsi" w:eastAsiaTheme="minorEastAsia" w:hAnsiTheme="minorHAnsi"/>
        </w:rPr>
      </w:pPr>
    </w:p>
    <w:p w:rsidR="00472FD0" w:rsidRDefault="00472FD0" w:rsidP="004801DE">
      <w:pPr>
        <w:rPr>
          <w:rFonts w:asciiTheme="minorHAnsi" w:eastAsiaTheme="minorEastAsia" w:hAnsiTheme="minorHAnsi"/>
        </w:rPr>
      </w:pPr>
    </w:p>
    <w:p w:rsidR="00472FD0" w:rsidRDefault="00472FD0" w:rsidP="004801DE">
      <w:pPr>
        <w:rPr>
          <w:rFonts w:asciiTheme="minorHAnsi" w:eastAsiaTheme="minorEastAsia" w:hAnsiTheme="minorHAnsi"/>
        </w:rPr>
      </w:pPr>
    </w:p>
    <w:p w:rsidR="00472FD0" w:rsidRDefault="00472FD0" w:rsidP="004801DE">
      <w:pPr>
        <w:rPr>
          <w:rFonts w:asciiTheme="minorHAnsi" w:eastAsiaTheme="minorEastAsia" w:hAnsiTheme="minorHAnsi"/>
        </w:rPr>
      </w:pPr>
    </w:p>
    <w:p w:rsidR="00472FD0" w:rsidRDefault="00472FD0" w:rsidP="004801DE">
      <w:pPr>
        <w:rPr>
          <w:rFonts w:asciiTheme="minorHAnsi" w:eastAsiaTheme="minorEastAsia" w:hAnsiTheme="minorHAnsi"/>
        </w:rPr>
      </w:pPr>
    </w:p>
    <w:p w:rsidR="00472FD0" w:rsidRDefault="00472FD0" w:rsidP="004801DE">
      <w:pPr>
        <w:rPr>
          <w:rFonts w:asciiTheme="minorHAnsi" w:eastAsiaTheme="minorEastAsia" w:hAnsiTheme="minorHAnsi"/>
        </w:rPr>
      </w:pPr>
    </w:p>
    <w:p w:rsidR="00472FD0" w:rsidRDefault="00472FD0" w:rsidP="004801DE">
      <w:pPr>
        <w:rPr>
          <w:rFonts w:asciiTheme="minorHAnsi" w:eastAsiaTheme="minorEastAsia" w:hAnsiTheme="minorHAnsi"/>
        </w:rPr>
      </w:pPr>
    </w:p>
    <w:p w:rsidR="00472FD0" w:rsidRDefault="00472FD0" w:rsidP="004801DE">
      <w:pPr>
        <w:rPr>
          <w:rFonts w:asciiTheme="minorHAnsi" w:eastAsiaTheme="minorEastAsia" w:hAnsiTheme="minorHAnsi"/>
        </w:rPr>
      </w:pPr>
    </w:p>
    <w:p w:rsidR="00472FD0" w:rsidRDefault="00472FD0" w:rsidP="004801DE">
      <w:pPr>
        <w:rPr>
          <w:rFonts w:asciiTheme="minorHAnsi" w:eastAsiaTheme="minorEastAsia" w:hAnsiTheme="minorHAnsi"/>
        </w:rPr>
      </w:pPr>
    </w:p>
    <w:p w:rsidR="00472FD0" w:rsidRDefault="00472FD0" w:rsidP="004801DE">
      <w:pPr>
        <w:rPr>
          <w:rFonts w:asciiTheme="minorHAnsi" w:eastAsiaTheme="minorEastAsia" w:hAnsiTheme="minorHAnsi"/>
        </w:rPr>
      </w:pPr>
    </w:p>
    <w:p w:rsidR="00472FD0" w:rsidRDefault="00472FD0" w:rsidP="004801DE">
      <w:pPr>
        <w:rPr>
          <w:rFonts w:asciiTheme="minorHAnsi" w:eastAsiaTheme="minorEastAsia" w:hAnsiTheme="minorHAnsi"/>
        </w:rPr>
      </w:pPr>
    </w:p>
    <w:p w:rsidR="00472FD0" w:rsidRDefault="00472FD0" w:rsidP="00472FD0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472FD0" w:rsidRDefault="00472FD0" w:rsidP="00472FD0">
      <w:pPr>
        <w:pStyle w:val="2"/>
        <w:spacing w:before="180" w:after="180"/>
      </w:pPr>
      <w:bookmarkStart w:id="32" w:name="_Toc529183365"/>
      <w:r w:rsidRPr="00472FD0">
        <w:lastRenderedPageBreak/>
        <w:t>JOUR</w:t>
      </w:r>
      <w:bookmarkEnd w:id="32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472FD0" w:rsidRPr="00933B73" w:rsidTr="007B73BA">
        <w:tc>
          <w:tcPr>
            <w:tcW w:w="1668" w:type="dxa"/>
            <w:shd w:val="clear" w:color="auto" w:fill="C2D69B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br w:type="page"/>
            </w: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472FD0" w:rsidRPr="00933B73" w:rsidRDefault="00472FD0" w:rsidP="007B73BA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472FD0" w:rsidRPr="00933B73" w:rsidRDefault="00472FD0" w:rsidP="007B73BA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472FD0" w:rsidRPr="00933B73" w:rsidTr="007B73BA">
        <w:tc>
          <w:tcPr>
            <w:tcW w:w="1668" w:type="dxa"/>
            <w:shd w:val="clear" w:color="auto" w:fill="C2D69B"/>
            <w:vAlign w:val="center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472FD0" w:rsidRPr="00933B73" w:rsidRDefault="00472FD0" w:rsidP="007B73B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472FD0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학술대회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472FD0" w:rsidRPr="00933B73" w:rsidRDefault="00472FD0" w:rsidP="007B73B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472FD0">
              <w:rPr>
                <w:rFonts w:asciiTheme="minorHAnsi" w:eastAsiaTheme="minorEastAsia" w:hAnsiTheme="minorHAnsi" w:cs="굴림"/>
                <w:color w:val="000000"/>
                <w:szCs w:val="20"/>
              </w:rPr>
              <w:t>JOUR</w:t>
            </w:r>
          </w:p>
        </w:tc>
      </w:tr>
      <w:tr w:rsidR="00472FD0" w:rsidRPr="00933B73" w:rsidTr="007B73BA">
        <w:tc>
          <w:tcPr>
            <w:tcW w:w="1668" w:type="dxa"/>
            <w:shd w:val="clear" w:color="auto" w:fill="C2D69B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472FD0" w:rsidRPr="00933B73" w:rsidRDefault="00472FD0" w:rsidP="007B73B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472FD0" w:rsidRPr="00933B73" w:rsidRDefault="00472FD0" w:rsidP="007B73B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472FD0" w:rsidRPr="00933B73" w:rsidTr="007B73BA">
        <w:tc>
          <w:tcPr>
            <w:tcW w:w="1668" w:type="dxa"/>
            <w:shd w:val="clear" w:color="auto" w:fill="C2D69B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472FD0" w:rsidRPr="00933B73" w:rsidRDefault="00472FD0" w:rsidP="007B73BA">
            <w:pPr>
              <w:rPr>
                <w:rFonts w:asciiTheme="minorHAnsi" w:eastAsiaTheme="minorEastAsia" w:hAnsiTheme="minorHAnsi"/>
              </w:rPr>
            </w:pPr>
            <w:r w:rsidRPr="00472FD0">
              <w:rPr>
                <w:rFonts w:asciiTheme="minorHAnsi" w:eastAsiaTheme="minorEastAsia" w:hAnsiTheme="minorHAnsi"/>
              </w:rPr>
              <w:t>1224</w:t>
            </w:r>
            <w:r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472FD0" w:rsidRPr="00933B73" w:rsidRDefault="00472FD0" w:rsidP="007B73BA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472FD0" w:rsidRDefault="00472FD0" w:rsidP="00472FD0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134"/>
        <w:gridCol w:w="2693"/>
        <w:gridCol w:w="1843"/>
        <w:gridCol w:w="850"/>
        <w:gridCol w:w="794"/>
        <w:gridCol w:w="472"/>
        <w:gridCol w:w="152"/>
        <w:gridCol w:w="320"/>
        <w:gridCol w:w="2090"/>
        <w:gridCol w:w="1701"/>
      </w:tblGrid>
      <w:tr w:rsidR="00472FD0" w:rsidRPr="00933B73" w:rsidTr="007B73BA">
        <w:tc>
          <w:tcPr>
            <w:tcW w:w="3227" w:type="dxa"/>
            <w:shd w:val="clear" w:color="auto" w:fill="C2D69B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gridSpan w:val="2"/>
            <w:shd w:val="clear" w:color="auto" w:fill="C2D69B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gridSpan w:val="2"/>
            <w:shd w:val="clear" w:color="auto" w:fill="C2D69B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472FD0" w:rsidRPr="00933B73" w:rsidTr="007B73BA">
        <w:tc>
          <w:tcPr>
            <w:tcW w:w="3227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학술대회ID</w:t>
            </w:r>
          </w:p>
        </w:tc>
        <w:tc>
          <w:tcPr>
            <w:tcW w:w="3827" w:type="dxa"/>
            <w:gridSpan w:val="2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 w:cs="굴림"/>
                <w:color w:val="000000"/>
                <w:szCs w:val="20"/>
              </w:rPr>
              <w:t>JOUR_ID</w:t>
            </w:r>
          </w:p>
        </w:tc>
        <w:tc>
          <w:tcPr>
            <w:tcW w:w="1843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472FD0" w:rsidRPr="002B72A3" w:rsidRDefault="00472FD0" w:rsidP="007B73BA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gridSpan w:val="2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72FD0" w:rsidRPr="00933B73" w:rsidTr="007B73BA">
        <w:tc>
          <w:tcPr>
            <w:tcW w:w="3227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과제기준연도</w:t>
            </w:r>
          </w:p>
        </w:tc>
        <w:tc>
          <w:tcPr>
            <w:tcW w:w="3827" w:type="dxa"/>
            <w:gridSpan w:val="2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 w:cs="굴림"/>
                <w:color w:val="000000"/>
                <w:szCs w:val="20"/>
              </w:rPr>
              <w:t>SBJT_YYYY</w:t>
            </w:r>
          </w:p>
        </w:tc>
        <w:tc>
          <w:tcPr>
            <w:tcW w:w="1843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472FD0" w:rsidRPr="002B72A3" w:rsidRDefault="00472FD0" w:rsidP="007B73BA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4</w:t>
            </w:r>
          </w:p>
        </w:tc>
        <w:tc>
          <w:tcPr>
            <w:tcW w:w="794" w:type="dxa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72FD0" w:rsidRPr="00933B73" w:rsidTr="007B73BA">
        <w:tc>
          <w:tcPr>
            <w:tcW w:w="3227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위원회과제ID</w:t>
            </w:r>
          </w:p>
        </w:tc>
        <w:tc>
          <w:tcPr>
            <w:tcW w:w="3827" w:type="dxa"/>
            <w:gridSpan w:val="2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 w:cs="굴림"/>
                <w:color w:val="000000"/>
                <w:szCs w:val="20"/>
              </w:rPr>
              <w:t>KCC_SBJT_ID</w:t>
            </w:r>
          </w:p>
        </w:tc>
        <w:tc>
          <w:tcPr>
            <w:tcW w:w="1843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472FD0" w:rsidRPr="002B72A3" w:rsidRDefault="00472FD0" w:rsidP="007B73BA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30</w:t>
            </w:r>
          </w:p>
        </w:tc>
        <w:tc>
          <w:tcPr>
            <w:tcW w:w="794" w:type="dxa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72FD0" w:rsidRPr="00933B73" w:rsidTr="007B73BA">
        <w:tc>
          <w:tcPr>
            <w:tcW w:w="3227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 w:hint="eastAsia"/>
                <w:color w:val="000000"/>
                <w:szCs w:val="20"/>
              </w:rPr>
              <w:t>논문구분코드</w:t>
            </w:r>
          </w:p>
        </w:tc>
        <w:tc>
          <w:tcPr>
            <w:tcW w:w="3827" w:type="dxa"/>
            <w:gridSpan w:val="2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/>
                <w:color w:val="000000"/>
                <w:szCs w:val="20"/>
              </w:rPr>
              <w:t>THES_SE</w:t>
            </w:r>
          </w:p>
        </w:tc>
        <w:tc>
          <w:tcPr>
            <w:tcW w:w="1843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472FD0" w:rsidRPr="002B72A3" w:rsidRDefault="00472FD0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0"/>
              </w:rPr>
              <w:t>2</w:t>
            </w: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794" w:type="dxa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72FD0" w:rsidRPr="00933B73" w:rsidTr="007B73BA">
        <w:tc>
          <w:tcPr>
            <w:tcW w:w="3227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 w:hint="eastAsia"/>
                <w:color w:val="000000"/>
                <w:szCs w:val="20"/>
              </w:rPr>
              <w:t>논문명</w:t>
            </w:r>
          </w:p>
        </w:tc>
        <w:tc>
          <w:tcPr>
            <w:tcW w:w="3827" w:type="dxa"/>
            <w:gridSpan w:val="2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/>
                <w:color w:val="000000"/>
                <w:szCs w:val="20"/>
              </w:rPr>
              <w:t>THES_NM</w:t>
            </w:r>
          </w:p>
        </w:tc>
        <w:tc>
          <w:tcPr>
            <w:tcW w:w="1843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</w:tcPr>
          <w:p w:rsidR="00472FD0" w:rsidRPr="002B72A3" w:rsidRDefault="00472FD0" w:rsidP="007B73BA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500</w:t>
            </w:r>
          </w:p>
        </w:tc>
        <w:tc>
          <w:tcPr>
            <w:tcW w:w="794" w:type="dxa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72FD0" w:rsidRPr="00933B73" w:rsidTr="007B73BA">
        <w:tc>
          <w:tcPr>
            <w:tcW w:w="3227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 w:hint="eastAsia"/>
                <w:color w:val="000000"/>
                <w:szCs w:val="20"/>
              </w:rPr>
              <w:t>학술지명</w:t>
            </w:r>
          </w:p>
        </w:tc>
        <w:tc>
          <w:tcPr>
            <w:tcW w:w="3827" w:type="dxa"/>
            <w:gridSpan w:val="2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/>
                <w:color w:val="000000"/>
                <w:szCs w:val="20"/>
              </w:rPr>
              <w:t>JOUR_NM</w:t>
            </w:r>
          </w:p>
        </w:tc>
        <w:tc>
          <w:tcPr>
            <w:tcW w:w="1843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</w:tcPr>
          <w:p w:rsidR="00472FD0" w:rsidRPr="002B72A3" w:rsidRDefault="00472FD0" w:rsidP="007B73BA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500</w:t>
            </w:r>
          </w:p>
        </w:tc>
        <w:tc>
          <w:tcPr>
            <w:tcW w:w="794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72FD0" w:rsidRPr="00933B73" w:rsidTr="007B73BA">
        <w:tc>
          <w:tcPr>
            <w:tcW w:w="3227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/>
                <w:color w:val="000000"/>
                <w:szCs w:val="20"/>
              </w:rPr>
              <w:t>ISBN</w:t>
            </w:r>
          </w:p>
        </w:tc>
        <w:tc>
          <w:tcPr>
            <w:tcW w:w="3827" w:type="dxa"/>
            <w:gridSpan w:val="2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/>
                <w:color w:val="000000"/>
                <w:szCs w:val="20"/>
              </w:rPr>
              <w:t>ISBN</w:t>
            </w:r>
          </w:p>
        </w:tc>
        <w:tc>
          <w:tcPr>
            <w:tcW w:w="1843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</w:tcPr>
          <w:p w:rsidR="00472FD0" w:rsidRPr="002B72A3" w:rsidRDefault="00472FD0" w:rsidP="007B73BA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20</w:t>
            </w:r>
          </w:p>
        </w:tc>
        <w:tc>
          <w:tcPr>
            <w:tcW w:w="794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72FD0" w:rsidRPr="00933B73" w:rsidTr="007B73BA">
        <w:tc>
          <w:tcPr>
            <w:tcW w:w="3227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/>
                <w:color w:val="000000"/>
                <w:szCs w:val="20"/>
              </w:rPr>
              <w:t>DOI</w:t>
            </w:r>
          </w:p>
        </w:tc>
        <w:tc>
          <w:tcPr>
            <w:tcW w:w="3827" w:type="dxa"/>
            <w:gridSpan w:val="2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/>
                <w:color w:val="000000"/>
                <w:szCs w:val="20"/>
              </w:rPr>
              <w:t>DOI</w:t>
            </w:r>
          </w:p>
        </w:tc>
        <w:tc>
          <w:tcPr>
            <w:tcW w:w="1843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472FD0" w:rsidRPr="002B72A3" w:rsidRDefault="00472FD0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72FD0" w:rsidRPr="00933B73" w:rsidTr="007B73BA">
        <w:tc>
          <w:tcPr>
            <w:tcW w:w="3227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 w:hint="eastAsia"/>
                <w:color w:val="000000"/>
                <w:szCs w:val="20"/>
              </w:rPr>
              <w:t>주저자명</w:t>
            </w:r>
          </w:p>
        </w:tc>
        <w:tc>
          <w:tcPr>
            <w:tcW w:w="3827" w:type="dxa"/>
            <w:gridSpan w:val="2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/>
                <w:color w:val="000000"/>
                <w:szCs w:val="20"/>
              </w:rPr>
              <w:t>AUTHR_NM</w:t>
            </w:r>
          </w:p>
        </w:tc>
        <w:tc>
          <w:tcPr>
            <w:tcW w:w="1843" w:type="dxa"/>
          </w:tcPr>
          <w:p w:rsidR="00472FD0" w:rsidRPr="002B72A3" w:rsidRDefault="007B73BA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</w:tcPr>
          <w:p w:rsidR="00472FD0" w:rsidRPr="002B72A3" w:rsidRDefault="00472FD0" w:rsidP="007B73BA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50</w:t>
            </w:r>
          </w:p>
        </w:tc>
        <w:tc>
          <w:tcPr>
            <w:tcW w:w="794" w:type="dxa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72FD0" w:rsidRPr="00933B73" w:rsidTr="007B73BA">
        <w:tc>
          <w:tcPr>
            <w:tcW w:w="3227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 w:hint="eastAsia"/>
                <w:color w:val="000000"/>
                <w:szCs w:val="20"/>
              </w:rPr>
              <w:t>공동저자명</w:t>
            </w:r>
          </w:p>
        </w:tc>
        <w:tc>
          <w:tcPr>
            <w:tcW w:w="3827" w:type="dxa"/>
            <w:gridSpan w:val="2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/>
                <w:color w:val="000000"/>
                <w:szCs w:val="20"/>
              </w:rPr>
              <w:t>ASSN_AUTHR_NM</w:t>
            </w:r>
          </w:p>
        </w:tc>
        <w:tc>
          <w:tcPr>
            <w:tcW w:w="1843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</w:tcPr>
          <w:p w:rsidR="00472FD0" w:rsidRPr="002B72A3" w:rsidRDefault="00472FD0" w:rsidP="007B73BA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50</w:t>
            </w:r>
          </w:p>
        </w:tc>
        <w:tc>
          <w:tcPr>
            <w:tcW w:w="794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72FD0" w:rsidRPr="00933B73" w:rsidTr="007B73BA">
        <w:tc>
          <w:tcPr>
            <w:tcW w:w="3227" w:type="dxa"/>
            <w:vAlign w:val="bottom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 w:hint="eastAsia"/>
                <w:color w:val="000000"/>
                <w:szCs w:val="20"/>
              </w:rPr>
              <w:t>SCI구분</w:t>
            </w:r>
          </w:p>
        </w:tc>
        <w:tc>
          <w:tcPr>
            <w:tcW w:w="3827" w:type="dxa"/>
            <w:gridSpan w:val="2"/>
            <w:vAlign w:val="bottom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/>
                <w:color w:val="000000"/>
                <w:szCs w:val="20"/>
              </w:rPr>
              <w:t>SCI_SE</w:t>
            </w:r>
          </w:p>
        </w:tc>
        <w:tc>
          <w:tcPr>
            <w:tcW w:w="1843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472FD0" w:rsidRPr="002B72A3" w:rsidRDefault="00472FD0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bottom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bottom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72FD0" w:rsidRPr="00933B73" w:rsidTr="007B73BA">
        <w:tc>
          <w:tcPr>
            <w:tcW w:w="3227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 w:hint="eastAsia"/>
                <w:color w:val="000000"/>
                <w:szCs w:val="20"/>
              </w:rPr>
              <w:t>페이지시작</w:t>
            </w:r>
          </w:p>
        </w:tc>
        <w:tc>
          <w:tcPr>
            <w:tcW w:w="3827" w:type="dxa"/>
            <w:gridSpan w:val="2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/>
                <w:color w:val="000000"/>
                <w:szCs w:val="20"/>
              </w:rPr>
              <w:t>PG_STR_SN</w:t>
            </w:r>
          </w:p>
        </w:tc>
        <w:tc>
          <w:tcPr>
            <w:tcW w:w="1843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SHORT</w:t>
            </w:r>
          </w:p>
        </w:tc>
        <w:tc>
          <w:tcPr>
            <w:tcW w:w="850" w:type="dxa"/>
          </w:tcPr>
          <w:p w:rsidR="00472FD0" w:rsidRPr="002B72A3" w:rsidRDefault="00472FD0" w:rsidP="007B73BA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72FD0" w:rsidRPr="00933B73" w:rsidTr="007B73BA">
        <w:tc>
          <w:tcPr>
            <w:tcW w:w="3227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 w:hint="eastAsia"/>
                <w:color w:val="000000"/>
                <w:szCs w:val="20"/>
              </w:rPr>
              <w:t>페이지끝</w:t>
            </w:r>
          </w:p>
        </w:tc>
        <w:tc>
          <w:tcPr>
            <w:tcW w:w="3827" w:type="dxa"/>
            <w:gridSpan w:val="2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/>
                <w:color w:val="000000"/>
                <w:szCs w:val="20"/>
              </w:rPr>
              <w:t>PG_END_SN</w:t>
            </w:r>
          </w:p>
        </w:tc>
        <w:tc>
          <w:tcPr>
            <w:tcW w:w="1843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SHORT</w:t>
            </w:r>
          </w:p>
        </w:tc>
        <w:tc>
          <w:tcPr>
            <w:tcW w:w="850" w:type="dxa"/>
          </w:tcPr>
          <w:p w:rsidR="00472FD0" w:rsidRPr="002B72A3" w:rsidRDefault="00472FD0" w:rsidP="007B73BA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72FD0" w:rsidRPr="00933B73" w:rsidTr="007B73BA">
        <w:tc>
          <w:tcPr>
            <w:tcW w:w="3227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등록기관ID</w:t>
            </w:r>
          </w:p>
        </w:tc>
        <w:tc>
          <w:tcPr>
            <w:tcW w:w="3827" w:type="dxa"/>
            <w:gridSpan w:val="2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/>
                <w:color w:val="000000"/>
                <w:szCs w:val="20"/>
              </w:rPr>
              <w:t>ORGN_ID</w:t>
            </w:r>
          </w:p>
        </w:tc>
        <w:tc>
          <w:tcPr>
            <w:tcW w:w="1843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472FD0" w:rsidRPr="002B72A3" w:rsidRDefault="00472FD0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72FD0" w:rsidRPr="00933B73" w:rsidTr="007B73BA">
        <w:tc>
          <w:tcPr>
            <w:tcW w:w="3227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등록자</w:t>
            </w:r>
          </w:p>
        </w:tc>
        <w:tc>
          <w:tcPr>
            <w:tcW w:w="3827" w:type="dxa"/>
            <w:gridSpan w:val="2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/>
                <w:color w:val="000000"/>
                <w:szCs w:val="20"/>
              </w:rPr>
              <w:t>REG_MBR_ID</w:t>
            </w:r>
          </w:p>
        </w:tc>
        <w:tc>
          <w:tcPr>
            <w:tcW w:w="1843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472FD0" w:rsidRPr="002B72A3" w:rsidRDefault="00472FD0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472FD0" w:rsidRPr="002B72A3" w:rsidRDefault="00472FD0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72FD0" w:rsidRPr="002B72A3" w:rsidRDefault="00472FD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7B73BA" w:rsidRPr="00933B73" w:rsidTr="007B73BA">
        <w:tc>
          <w:tcPr>
            <w:tcW w:w="3227" w:type="dxa"/>
            <w:vAlign w:val="center"/>
          </w:tcPr>
          <w:p w:rsidR="007B73BA" w:rsidRPr="002B72A3" w:rsidRDefault="007B73BA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등록일자</w:t>
            </w:r>
          </w:p>
        </w:tc>
        <w:tc>
          <w:tcPr>
            <w:tcW w:w="3827" w:type="dxa"/>
            <w:gridSpan w:val="2"/>
            <w:vAlign w:val="center"/>
          </w:tcPr>
          <w:p w:rsidR="007B73BA" w:rsidRPr="002B72A3" w:rsidRDefault="007B73BA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center"/>
          </w:tcPr>
          <w:p w:rsidR="007B73BA" w:rsidRPr="002B72A3" w:rsidRDefault="007B73BA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D</w:t>
            </w:r>
            <w:r w:rsidRPr="002B72A3">
              <w:rPr>
                <w:rFonts w:asciiTheme="minorHAnsi" w:eastAsiaTheme="minorHAnsi" w:hAnsiTheme="minorHAnsi"/>
                <w:szCs w:val="20"/>
              </w:rPr>
              <w:t>ATETIME</w:t>
            </w:r>
          </w:p>
        </w:tc>
        <w:tc>
          <w:tcPr>
            <w:tcW w:w="850" w:type="dxa"/>
            <w:vAlign w:val="center"/>
          </w:tcPr>
          <w:p w:rsidR="007B73BA" w:rsidRPr="002B72A3" w:rsidRDefault="007B73BA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7B73BA" w:rsidRPr="002B72A3" w:rsidRDefault="007B73BA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7B73BA" w:rsidRPr="002B72A3" w:rsidRDefault="007B73BA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7B73BA" w:rsidRPr="002B72A3" w:rsidRDefault="007B73BA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7B73BA" w:rsidRPr="00933B73" w:rsidRDefault="007B73BA" w:rsidP="007B73B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</w:tcPr>
          <w:p w:rsidR="007B73BA" w:rsidRPr="002B72A3" w:rsidRDefault="007B73BA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72FD0" w:rsidRPr="00933B73" w:rsidTr="007B73BA">
        <w:tc>
          <w:tcPr>
            <w:tcW w:w="15276" w:type="dxa"/>
            <w:gridSpan w:val="11"/>
            <w:shd w:val="clear" w:color="auto" w:fill="C2D69B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Foreign Key 정의</w:t>
            </w:r>
          </w:p>
        </w:tc>
      </w:tr>
      <w:tr w:rsidR="00472FD0" w:rsidRPr="00933B73" w:rsidTr="007B73BA">
        <w:tc>
          <w:tcPr>
            <w:tcW w:w="4361" w:type="dxa"/>
            <w:gridSpan w:val="2"/>
            <w:shd w:val="clear" w:color="auto" w:fill="D6E3BC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gridSpan w:val="2"/>
            <w:shd w:val="clear" w:color="auto" w:fill="D6E3BC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gridSpan w:val="4"/>
            <w:shd w:val="clear" w:color="auto" w:fill="D6E3BC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gridSpan w:val="3"/>
            <w:shd w:val="clear" w:color="auto" w:fill="D6E3BC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472FD0" w:rsidRPr="00933B73" w:rsidTr="007B73BA">
        <w:tc>
          <w:tcPr>
            <w:tcW w:w="4361" w:type="dxa"/>
            <w:gridSpan w:val="2"/>
          </w:tcPr>
          <w:p w:rsidR="00472FD0" w:rsidRPr="00933B73" w:rsidRDefault="00472FD0" w:rsidP="007B73BA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  <w:gridSpan w:val="2"/>
          </w:tcPr>
          <w:p w:rsidR="00472FD0" w:rsidRPr="00933B73" w:rsidRDefault="00472FD0" w:rsidP="007B73BA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  <w:gridSpan w:val="4"/>
          </w:tcPr>
          <w:p w:rsidR="00472FD0" w:rsidRPr="00933B73" w:rsidRDefault="00472FD0" w:rsidP="007B73BA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  <w:gridSpan w:val="3"/>
          </w:tcPr>
          <w:p w:rsidR="00472FD0" w:rsidRPr="00933B73" w:rsidRDefault="00472FD0" w:rsidP="007B73BA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472FD0" w:rsidRDefault="00472FD0" w:rsidP="00472FD0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472FD0" w:rsidRPr="00933B73" w:rsidTr="007B73BA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472FD0" w:rsidRPr="00933B73" w:rsidTr="007B73BA">
        <w:tc>
          <w:tcPr>
            <w:tcW w:w="4361" w:type="dxa"/>
            <w:shd w:val="clear" w:color="auto" w:fill="EAF1DD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472FD0" w:rsidRPr="00933B73" w:rsidTr="007B73BA">
        <w:tc>
          <w:tcPr>
            <w:tcW w:w="4361" w:type="dxa"/>
          </w:tcPr>
          <w:p w:rsidR="00472FD0" w:rsidRPr="00933B73" w:rsidRDefault="00472FD0" w:rsidP="00472FD0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I</w:t>
            </w:r>
            <w:r>
              <w:rPr>
                <w:rFonts w:asciiTheme="minorHAnsi" w:eastAsiaTheme="minorEastAsia" w:hAnsiTheme="minorHAnsi"/>
              </w:rPr>
              <w:t>DX_</w:t>
            </w:r>
            <w:r w:rsidRPr="00472FD0">
              <w:rPr>
                <w:rFonts w:asciiTheme="minorHAnsi" w:eastAsiaTheme="minorEastAsia" w:hAnsiTheme="minorHAnsi" w:cs="굴림"/>
                <w:color w:val="000000"/>
                <w:szCs w:val="20"/>
              </w:rPr>
              <w:t>JOUR</w:t>
            </w:r>
          </w:p>
        </w:tc>
        <w:tc>
          <w:tcPr>
            <w:tcW w:w="7769" w:type="dxa"/>
            <w:vAlign w:val="center"/>
          </w:tcPr>
          <w:p w:rsidR="00472FD0" w:rsidRPr="00CB10C1" w:rsidRDefault="00472FD0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472FD0">
              <w:rPr>
                <w:rFonts w:asciiTheme="minorHAnsi" w:eastAsiaTheme="minorHAnsi" w:hAnsiTheme="minorHAnsi" w:cs="굴림"/>
                <w:color w:val="000000"/>
                <w:szCs w:val="20"/>
              </w:rPr>
              <w:t>JOUR_ID</w:t>
            </w:r>
          </w:p>
        </w:tc>
        <w:tc>
          <w:tcPr>
            <w:tcW w:w="1525" w:type="dxa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472FD0" w:rsidRPr="00933B73" w:rsidRDefault="00472FD0" w:rsidP="007B73BA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472FD0" w:rsidRDefault="00472FD0" w:rsidP="00472FD0">
      <w:pPr>
        <w:rPr>
          <w:rFonts w:asciiTheme="minorHAnsi" w:eastAsiaTheme="minorEastAsia" w:hAnsiTheme="minorHAnsi"/>
        </w:rPr>
      </w:pPr>
    </w:p>
    <w:p w:rsidR="00472FD0" w:rsidRDefault="00472FD0" w:rsidP="00472FD0">
      <w:pPr>
        <w:rPr>
          <w:rFonts w:asciiTheme="minorHAnsi" w:eastAsiaTheme="minorEastAsia" w:hAnsiTheme="minorHAnsi"/>
        </w:rPr>
      </w:pPr>
    </w:p>
    <w:p w:rsidR="00472FD0" w:rsidRDefault="00472FD0" w:rsidP="004801DE">
      <w:pPr>
        <w:rPr>
          <w:rFonts w:asciiTheme="minorHAnsi" w:eastAsiaTheme="minorEastAsia" w:hAnsiTheme="minorHAnsi"/>
        </w:rPr>
      </w:pPr>
    </w:p>
    <w:p w:rsidR="00FB08C1" w:rsidRDefault="00FB08C1" w:rsidP="004801DE">
      <w:pPr>
        <w:rPr>
          <w:rFonts w:asciiTheme="minorHAnsi" w:eastAsiaTheme="minorEastAsia" w:hAnsiTheme="minorHAnsi"/>
        </w:rPr>
      </w:pPr>
    </w:p>
    <w:p w:rsidR="00FB08C1" w:rsidRDefault="00FB08C1" w:rsidP="004801DE">
      <w:pPr>
        <w:rPr>
          <w:rFonts w:asciiTheme="minorHAnsi" w:eastAsiaTheme="minorEastAsia" w:hAnsiTheme="minorHAnsi"/>
        </w:rPr>
      </w:pPr>
    </w:p>
    <w:p w:rsidR="00FB08C1" w:rsidRDefault="00FB08C1" w:rsidP="004801DE">
      <w:pPr>
        <w:rPr>
          <w:rFonts w:asciiTheme="minorHAnsi" w:eastAsiaTheme="minorEastAsia" w:hAnsiTheme="minorHAnsi"/>
        </w:rPr>
      </w:pPr>
    </w:p>
    <w:p w:rsidR="00FB08C1" w:rsidRDefault="00FB08C1" w:rsidP="004801DE">
      <w:pPr>
        <w:rPr>
          <w:rFonts w:asciiTheme="minorHAnsi" w:eastAsiaTheme="minorEastAsia" w:hAnsiTheme="minorHAnsi"/>
        </w:rPr>
      </w:pPr>
    </w:p>
    <w:p w:rsidR="00FB08C1" w:rsidRDefault="00FB08C1" w:rsidP="004801DE">
      <w:pPr>
        <w:rPr>
          <w:rFonts w:asciiTheme="minorHAnsi" w:eastAsiaTheme="minorEastAsia" w:hAnsiTheme="minorHAnsi"/>
        </w:rPr>
      </w:pPr>
    </w:p>
    <w:p w:rsidR="00FB08C1" w:rsidRDefault="00FB08C1" w:rsidP="004801DE">
      <w:pPr>
        <w:rPr>
          <w:rFonts w:asciiTheme="minorHAnsi" w:eastAsiaTheme="minorEastAsia" w:hAnsiTheme="minorHAnsi"/>
        </w:rPr>
      </w:pPr>
    </w:p>
    <w:p w:rsidR="00FB08C1" w:rsidRDefault="00FB08C1" w:rsidP="004801DE">
      <w:pPr>
        <w:rPr>
          <w:rFonts w:asciiTheme="minorHAnsi" w:eastAsiaTheme="minorEastAsia" w:hAnsiTheme="minorHAnsi"/>
        </w:rPr>
      </w:pPr>
    </w:p>
    <w:p w:rsidR="00FB08C1" w:rsidRDefault="00FB08C1" w:rsidP="004801DE">
      <w:pPr>
        <w:rPr>
          <w:rFonts w:asciiTheme="minorHAnsi" w:eastAsiaTheme="minorEastAsia" w:hAnsiTheme="minorHAnsi"/>
        </w:rPr>
      </w:pPr>
    </w:p>
    <w:p w:rsidR="00FB08C1" w:rsidRDefault="00FB08C1" w:rsidP="004801DE">
      <w:pPr>
        <w:rPr>
          <w:rFonts w:asciiTheme="minorHAnsi" w:eastAsiaTheme="minorEastAsia" w:hAnsiTheme="minorHAnsi"/>
        </w:rPr>
      </w:pPr>
    </w:p>
    <w:p w:rsidR="00FB08C1" w:rsidRDefault="00FB08C1" w:rsidP="004801DE">
      <w:pPr>
        <w:rPr>
          <w:rFonts w:asciiTheme="minorHAnsi" w:eastAsiaTheme="minorEastAsia" w:hAnsiTheme="minorHAnsi"/>
        </w:rPr>
      </w:pPr>
    </w:p>
    <w:p w:rsidR="00FB08C1" w:rsidRDefault="00FB08C1" w:rsidP="004801DE">
      <w:pPr>
        <w:rPr>
          <w:rFonts w:asciiTheme="minorHAnsi" w:eastAsiaTheme="minorEastAsia" w:hAnsiTheme="minorHAnsi"/>
        </w:rPr>
      </w:pPr>
    </w:p>
    <w:p w:rsidR="00FB08C1" w:rsidRDefault="00FB08C1" w:rsidP="004801DE">
      <w:pPr>
        <w:rPr>
          <w:rFonts w:asciiTheme="minorHAnsi" w:eastAsiaTheme="minorEastAsia" w:hAnsiTheme="minorHAnsi"/>
        </w:rPr>
      </w:pPr>
    </w:p>
    <w:p w:rsidR="00FB08C1" w:rsidRDefault="00FB08C1" w:rsidP="00FB08C1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FB08C1" w:rsidRDefault="00FB08C1" w:rsidP="00FB08C1">
      <w:pPr>
        <w:pStyle w:val="2"/>
        <w:spacing w:before="180" w:after="180"/>
      </w:pPr>
      <w:bookmarkStart w:id="33" w:name="_Toc529183366"/>
      <w:r w:rsidRPr="00FB08C1">
        <w:lastRenderedPageBreak/>
        <w:t>FRUT</w:t>
      </w:r>
      <w:bookmarkEnd w:id="33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FB08C1" w:rsidRPr="00933B73" w:rsidTr="007B73BA">
        <w:tc>
          <w:tcPr>
            <w:tcW w:w="1668" w:type="dxa"/>
            <w:shd w:val="clear" w:color="auto" w:fill="C2D69B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br w:type="page"/>
            </w: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FB08C1" w:rsidRPr="00933B73" w:rsidRDefault="00FB08C1" w:rsidP="007B73BA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FB08C1" w:rsidRPr="00933B73" w:rsidRDefault="00FB08C1" w:rsidP="007B73BA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FB08C1" w:rsidRPr="00933B73" w:rsidTr="007B73BA">
        <w:tc>
          <w:tcPr>
            <w:tcW w:w="1668" w:type="dxa"/>
            <w:shd w:val="clear" w:color="auto" w:fill="C2D69B"/>
            <w:vAlign w:val="center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FB08C1" w:rsidRPr="00933B73" w:rsidRDefault="00FB08C1" w:rsidP="007B73B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FB08C1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특허성과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FB08C1" w:rsidRPr="00933B73" w:rsidRDefault="00FB08C1" w:rsidP="007B73B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FB08C1">
              <w:rPr>
                <w:rFonts w:asciiTheme="minorHAnsi" w:eastAsiaTheme="minorEastAsia" w:hAnsiTheme="minorHAnsi" w:cs="굴림"/>
                <w:color w:val="000000"/>
                <w:szCs w:val="20"/>
              </w:rPr>
              <w:t>FRUT</w:t>
            </w:r>
          </w:p>
        </w:tc>
      </w:tr>
      <w:tr w:rsidR="00FB08C1" w:rsidRPr="00933B73" w:rsidTr="007B73BA">
        <w:tc>
          <w:tcPr>
            <w:tcW w:w="1668" w:type="dxa"/>
            <w:shd w:val="clear" w:color="auto" w:fill="C2D69B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FB08C1" w:rsidRPr="00933B73" w:rsidRDefault="00FB08C1" w:rsidP="007B73B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FB08C1" w:rsidRPr="00933B73" w:rsidRDefault="00FB08C1" w:rsidP="007B73B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FB08C1" w:rsidRPr="00933B73" w:rsidTr="007B73BA">
        <w:tc>
          <w:tcPr>
            <w:tcW w:w="1668" w:type="dxa"/>
            <w:shd w:val="clear" w:color="auto" w:fill="C2D69B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FB08C1" w:rsidRPr="00933B73" w:rsidRDefault="00905EFC" w:rsidP="007B73BA">
            <w:pPr>
              <w:rPr>
                <w:rFonts w:asciiTheme="minorHAnsi" w:eastAsiaTheme="minorEastAsia" w:hAnsiTheme="minorHAnsi"/>
              </w:rPr>
            </w:pPr>
            <w:r w:rsidRPr="00905EFC">
              <w:rPr>
                <w:rFonts w:asciiTheme="minorHAnsi" w:eastAsiaTheme="minorEastAsia" w:hAnsiTheme="minorHAnsi"/>
              </w:rPr>
              <w:t>781</w:t>
            </w:r>
            <w:r w:rsidR="00FB08C1"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FB08C1" w:rsidRPr="00933B73" w:rsidRDefault="00FB08C1" w:rsidP="007B73BA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FB08C1" w:rsidRDefault="00FB08C1" w:rsidP="00FB08C1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134"/>
        <w:gridCol w:w="2693"/>
        <w:gridCol w:w="1843"/>
        <w:gridCol w:w="850"/>
        <w:gridCol w:w="794"/>
        <w:gridCol w:w="472"/>
        <w:gridCol w:w="152"/>
        <w:gridCol w:w="320"/>
        <w:gridCol w:w="2090"/>
        <w:gridCol w:w="1701"/>
      </w:tblGrid>
      <w:tr w:rsidR="00FB08C1" w:rsidRPr="00933B73" w:rsidTr="007B73BA">
        <w:tc>
          <w:tcPr>
            <w:tcW w:w="3227" w:type="dxa"/>
            <w:shd w:val="clear" w:color="auto" w:fill="C2D69B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gridSpan w:val="2"/>
            <w:shd w:val="clear" w:color="auto" w:fill="C2D69B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gridSpan w:val="2"/>
            <w:shd w:val="clear" w:color="auto" w:fill="C2D69B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FB08C1" w:rsidRPr="00933B73" w:rsidTr="007B73BA">
        <w:tc>
          <w:tcPr>
            <w:tcW w:w="3227" w:type="dxa"/>
            <w:vAlign w:val="center"/>
          </w:tcPr>
          <w:p w:rsidR="00FB08C1" w:rsidRPr="002B72A3" w:rsidRDefault="000508B3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특허성과ID</w:t>
            </w:r>
          </w:p>
        </w:tc>
        <w:tc>
          <w:tcPr>
            <w:tcW w:w="3827" w:type="dxa"/>
            <w:gridSpan w:val="2"/>
            <w:vAlign w:val="center"/>
          </w:tcPr>
          <w:p w:rsidR="00FB08C1" w:rsidRPr="002B72A3" w:rsidRDefault="000508B3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 w:cs="굴림"/>
                <w:color w:val="000000"/>
                <w:szCs w:val="20"/>
              </w:rPr>
              <w:t>FRUT_ID</w:t>
            </w:r>
          </w:p>
        </w:tc>
        <w:tc>
          <w:tcPr>
            <w:tcW w:w="1843" w:type="dxa"/>
          </w:tcPr>
          <w:p w:rsidR="00FB08C1" w:rsidRPr="002B72A3" w:rsidRDefault="00FB08C1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FB08C1" w:rsidRPr="002B72A3" w:rsidRDefault="00FB08C1" w:rsidP="007B73BA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FB08C1" w:rsidRPr="002B72A3" w:rsidRDefault="00FB08C1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FB08C1" w:rsidRPr="002B72A3" w:rsidRDefault="00FB08C1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gridSpan w:val="2"/>
            <w:vAlign w:val="center"/>
          </w:tcPr>
          <w:p w:rsidR="00FB08C1" w:rsidRPr="002B72A3" w:rsidRDefault="00FB08C1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FB08C1" w:rsidRPr="002B72A3" w:rsidRDefault="00FB08C1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FB08C1" w:rsidRPr="002B72A3" w:rsidRDefault="00FB08C1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FB08C1" w:rsidRPr="00933B73" w:rsidTr="007B73BA">
        <w:tc>
          <w:tcPr>
            <w:tcW w:w="3227" w:type="dxa"/>
            <w:vAlign w:val="center"/>
          </w:tcPr>
          <w:p w:rsidR="00FB08C1" w:rsidRPr="002B72A3" w:rsidRDefault="000508B3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과제기준연도</w:t>
            </w:r>
          </w:p>
        </w:tc>
        <w:tc>
          <w:tcPr>
            <w:tcW w:w="3827" w:type="dxa"/>
            <w:gridSpan w:val="2"/>
            <w:vAlign w:val="center"/>
          </w:tcPr>
          <w:p w:rsidR="00FB08C1" w:rsidRPr="002B72A3" w:rsidRDefault="000508B3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 w:cs="굴림"/>
                <w:color w:val="000000"/>
                <w:szCs w:val="20"/>
              </w:rPr>
              <w:t>SBJT_YYYYY</w:t>
            </w:r>
          </w:p>
        </w:tc>
        <w:tc>
          <w:tcPr>
            <w:tcW w:w="1843" w:type="dxa"/>
          </w:tcPr>
          <w:p w:rsidR="00FB08C1" w:rsidRPr="002B72A3" w:rsidRDefault="00FB08C1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FB08C1" w:rsidRPr="002B72A3" w:rsidRDefault="00FB08C1" w:rsidP="007B73BA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4</w:t>
            </w:r>
          </w:p>
        </w:tc>
        <w:tc>
          <w:tcPr>
            <w:tcW w:w="794" w:type="dxa"/>
          </w:tcPr>
          <w:p w:rsidR="00FB08C1" w:rsidRPr="002B72A3" w:rsidRDefault="00FB08C1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FB08C1" w:rsidRPr="002B72A3" w:rsidRDefault="00FB08C1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FB08C1" w:rsidRPr="002B72A3" w:rsidRDefault="00FB08C1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FB08C1" w:rsidRPr="002B72A3" w:rsidRDefault="00FB08C1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FB08C1" w:rsidRPr="002B72A3" w:rsidRDefault="00FB08C1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FB08C1" w:rsidRPr="00933B73" w:rsidTr="007B73BA">
        <w:tc>
          <w:tcPr>
            <w:tcW w:w="3227" w:type="dxa"/>
            <w:vAlign w:val="center"/>
          </w:tcPr>
          <w:p w:rsidR="00FB08C1" w:rsidRPr="002B72A3" w:rsidRDefault="000508B3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위원회과제ID</w:t>
            </w:r>
          </w:p>
        </w:tc>
        <w:tc>
          <w:tcPr>
            <w:tcW w:w="3827" w:type="dxa"/>
            <w:gridSpan w:val="2"/>
            <w:vAlign w:val="center"/>
          </w:tcPr>
          <w:p w:rsidR="00FB08C1" w:rsidRPr="002B72A3" w:rsidRDefault="000508B3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 w:cs="굴림"/>
                <w:color w:val="000000"/>
                <w:szCs w:val="20"/>
              </w:rPr>
              <w:t>KCC_SBJT_ID</w:t>
            </w:r>
          </w:p>
        </w:tc>
        <w:tc>
          <w:tcPr>
            <w:tcW w:w="1843" w:type="dxa"/>
          </w:tcPr>
          <w:p w:rsidR="00FB08C1" w:rsidRPr="002B72A3" w:rsidRDefault="00FB08C1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FB08C1" w:rsidRPr="002B72A3" w:rsidRDefault="00FB08C1" w:rsidP="007B73BA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30</w:t>
            </w:r>
          </w:p>
        </w:tc>
        <w:tc>
          <w:tcPr>
            <w:tcW w:w="794" w:type="dxa"/>
            <w:vAlign w:val="center"/>
          </w:tcPr>
          <w:p w:rsidR="00FB08C1" w:rsidRPr="002B72A3" w:rsidRDefault="00FB08C1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FB08C1" w:rsidRPr="002B72A3" w:rsidRDefault="00FB08C1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FB08C1" w:rsidRPr="002B72A3" w:rsidRDefault="00FB08C1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FB08C1" w:rsidRPr="002B72A3" w:rsidRDefault="00FB08C1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FB08C1" w:rsidRPr="002B72A3" w:rsidRDefault="00FB08C1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FB08C1" w:rsidRPr="00933B73" w:rsidTr="007B73BA">
        <w:tc>
          <w:tcPr>
            <w:tcW w:w="3227" w:type="dxa"/>
            <w:vAlign w:val="center"/>
          </w:tcPr>
          <w:p w:rsidR="00FB08C1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 w:hint="eastAsia"/>
                <w:color w:val="000000"/>
                <w:szCs w:val="20"/>
              </w:rPr>
              <w:t>출원국</w:t>
            </w:r>
          </w:p>
        </w:tc>
        <w:tc>
          <w:tcPr>
            <w:tcW w:w="3827" w:type="dxa"/>
            <w:gridSpan w:val="2"/>
            <w:vAlign w:val="center"/>
          </w:tcPr>
          <w:p w:rsidR="00FB08C1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/>
                <w:color w:val="000000"/>
                <w:szCs w:val="20"/>
              </w:rPr>
              <w:t>APPN_NAT</w:t>
            </w:r>
          </w:p>
        </w:tc>
        <w:tc>
          <w:tcPr>
            <w:tcW w:w="1843" w:type="dxa"/>
          </w:tcPr>
          <w:p w:rsidR="00FB08C1" w:rsidRPr="002B72A3" w:rsidRDefault="00FB08C1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FB08C1" w:rsidRPr="002B72A3" w:rsidRDefault="000508B3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0"/>
              </w:rPr>
              <w:t>5</w:t>
            </w:r>
            <w:r w:rsidR="00FB08C1"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794" w:type="dxa"/>
          </w:tcPr>
          <w:p w:rsidR="00FB08C1" w:rsidRPr="002B72A3" w:rsidRDefault="00FB08C1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FB08C1" w:rsidRPr="002B72A3" w:rsidRDefault="00FB08C1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FB08C1" w:rsidRPr="002B72A3" w:rsidRDefault="00FB08C1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FB08C1" w:rsidRPr="002B72A3" w:rsidRDefault="00FB08C1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FB08C1" w:rsidRPr="002B72A3" w:rsidRDefault="00FB08C1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FB08C1" w:rsidRPr="00933B73" w:rsidTr="007B73BA">
        <w:tc>
          <w:tcPr>
            <w:tcW w:w="3227" w:type="dxa"/>
            <w:vAlign w:val="center"/>
          </w:tcPr>
          <w:p w:rsidR="00FB08C1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 w:hint="eastAsia"/>
                <w:color w:val="000000"/>
                <w:szCs w:val="20"/>
              </w:rPr>
              <w:t>출원등록구분</w:t>
            </w:r>
          </w:p>
        </w:tc>
        <w:tc>
          <w:tcPr>
            <w:tcW w:w="3827" w:type="dxa"/>
            <w:gridSpan w:val="2"/>
            <w:vAlign w:val="center"/>
          </w:tcPr>
          <w:p w:rsidR="00FB08C1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/>
                <w:color w:val="000000"/>
                <w:szCs w:val="20"/>
              </w:rPr>
              <w:t>APPN_REG_SE</w:t>
            </w:r>
          </w:p>
        </w:tc>
        <w:tc>
          <w:tcPr>
            <w:tcW w:w="1843" w:type="dxa"/>
          </w:tcPr>
          <w:p w:rsidR="00FB08C1" w:rsidRPr="002B72A3" w:rsidRDefault="00FB08C1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</w:tcPr>
          <w:p w:rsidR="00FB08C1" w:rsidRPr="002B72A3" w:rsidRDefault="000508B3" w:rsidP="007B73BA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50</w:t>
            </w:r>
          </w:p>
        </w:tc>
        <w:tc>
          <w:tcPr>
            <w:tcW w:w="794" w:type="dxa"/>
            <w:vAlign w:val="center"/>
          </w:tcPr>
          <w:p w:rsidR="00FB08C1" w:rsidRPr="002B72A3" w:rsidRDefault="00FB08C1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FB08C1" w:rsidRPr="002B72A3" w:rsidRDefault="00FB08C1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FB08C1" w:rsidRPr="002B72A3" w:rsidRDefault="00FB08C1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FB08C1" w:rsidRPr="002B72A3" w:rsidRDefault="00FB08C1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FB08C1" w:rsidRPr="002B72A3" w:rsidRDefault="00FB08C1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FB08C1" w:rsidRPr="00933B73" w:rsidTr="007B73BA">
        <w:tc>
          <w:tcPr>
            <w:tcW w:w="3227" w:type="dxa"/>
            <w:vAlign w:val="center"/>
          </w:tcPr>
          <w:p w:rsidR="00FB08C1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 w:hint="eastAsia"/>
                <w:color w:val="000000"/>
                <w:szCs w:val="20"/>
              </w:rPr>
              <w:t>발명의명칭</w:t>
            </w:r>
          </w:p>
        </w:tc>
        <w:tc>
          <w:tcPr>
            <w:tcW w:w="3827" w:type="dxa"/>
            <w:gridSpan w:val="2"/>
            <w:vAlign w:val="center"/>
          </w:tcPr>
          <w:p w:rsidR="00FB08C1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/>
                <w:color w:val="000000"/>
                <w:szCs w:val="20"/>
              </w:rPr>
              <w:t>INVT_NM</w:t>
            </w:r>
          </w:p>
        </w:tc>
        <w:tc>
          <w:tcPr>
            <w:tcW w:w="1843" w:type="dxa"/>
          </w:tcPr>
          <w:p w:rsidR="00FB08C1" w:rsidRPr="002B72A3" w:rsidRDefault="00FB08C1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</w:tcPr>
          <w:p w:rsidR="00FB08C1" w:rsidRPr="002B72A3" w:rsidRDefault="00FB08C1" w:rsidP="007B73BA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500</w:t>
            </w:r>
          </w:p>
        </w:tc>
        <w:tc>
          <w:tcPr>
            <w:tcW w:w="794" w:type="dxa"/>
          </w:tcPr>
          <w:p w:rsidR="00FB08C1" w:rsidRPr="002B72A3" w:rsidRDefault="00FB08C1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FB08C1" w:rsidRPr="002B72A3" w:rsidRDefault="00FB08C1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FB08C1" w:rsidRPr="002B72A3" w:rsidRDefault="00FB08C1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FB08C1" w:rsidRPr="002B72A3" w:rsidRDefault="00FB08C1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FB08C1" w:rsidRPr="002B72A3" w:rsidRDefault="00FB08C1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FB08C1" w:rsidRPr="00933B73" w:rsidTr="007B73BA">
        <w:tc>
          <w:tcPr>
            <w:tcW w:w="3227" w:type="dxa"/>
            <w:vAlign w:val="center"/>
          </w:tcPr>
          <w:p w:rsidR="00FB08C1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 w:hint="eastAsia"/>
                <w:color w:val="000000"/>
                <w:szCs w:val="20"/>
              </w:rPr>
              <w:t>기여율</w:t>
            </w:r>
          </w:p>
        </w:tc>
        <w:tc>
          <w:tcPr>
            <w:tcW w:w="3827" w:type="dxa"/>
            <w:gridSpan w:val="2"/>
            <w:vAlign w:val="center"/>
          </w:tcPr>
          <w:p w:rsidR="00FB08C1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/>
                <w:color w:val="000000"/>
                <w:szCs w:val="20"/>
              </w:rPr>
              <w:t>CTRB_RATE</w:t>
            </w:r>
          </w:p>
        </w:tc>
        <w:tc>
          <w:tcPr>
            <w:tcW w:w="1843" w:type="dxa"/>
          </w:tcPr>
          <w:p w:rsidR="00FB08C1" w:rsidRPr="002B72A3" w:rsidRDefault="000508B3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SHORT</w:t>
            </w:r>
          </w:p>
        </w:tc>
        <w:tc>
          <w:tcPr>
            <w:tcW w:w="850" w:type="dxa"/>
          </w:tcPr>
          <w:p w:rsidR="00FB08C1" w:rsidRPr="002B72A3" w:rsidRDefault="000508B3" w:rsidP="000508B3">
            <w:pPr>
              <w:tabs>
                <w:tab w:val="right" w:pos="634"/>
              </w:tabs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ab/>
            </w:r>
          </w:p>
        </w:tc>
        <w:tc>
          <w:tcPr>
            <w:tcW w:w="794" w:type="dxa"/>
          </w:tcPr>
          <w:p w:rsidR="00FB08C1" w:rsidRPr="002B72A3" w:rsidRDefault="00FB08C1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FB08C1" w:rsidRPr="002B72A3" w:rsidRDefault="00FB08C1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FB08C1" w:rsidRPr="002B72A3" w:rsidRDefault="00FB08C1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FB08C1" w:rsidRPr="002B72A3" w:rsidRDefault="00FB08C1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FB08C1" w:rsidRPr="002B72A3" w:rsidRDefault="00FB08C1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0508B3" w:rsidRPr="00933B73" w:rsidTr="007B73BA">
        <w:tc>
          <w:tcPr>
            <w:tcW w:w="3227" w:type="dxa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 w:hint="eastAsia"/>
                <w:color w:val="000000"/>
                <w:szCs w:val="20"/>
              </w:rPr>
              <w:t>출원기관</w:t>
            </w:r>
          </w:p>
        </w:tc>
        <w:tc>
          <w:tcPr>
            <w:tcW w:w="3827" w:type="dxa"/>
            <w:gridSpan w:val="2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/>
                <w:color w:val="000000"/>
                <w:szCs w:val="20"/>
              </w:rPr>
              <w:t>APPN_REG_ORGN_NM</w:t>
            </w:r>
          </w:p>
        </w:tc>
        <w:tc>
          <w:tcPr>
            <w:tcW w:w="1843" w:type="dxa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0508B3" w:rsidRPr="002B72A3" w:rsidRDefault="000508B3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0"/>
              </w:rPr>
              <w:t>10</w:t>
            </w: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794" w:type="dxa"/>
          </w:tcPr>
          <w:p w:rsidR="000508B3" w:rsidRPr="002B72A3" w:rsidRDefault="000508B3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0508B3" w:rsidRPr="002B72A3" w:rsidRDefault="000508B3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0508B3" w:rsidRPr="002B72A3" w:rsidRDefault="000508B3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0508B3" w:rsidRPr="00933B73" w:rsidTr="007B73BA">
        <w:tc>
          <w:tcPr>
            <w:tcW w:w="3227" w:type="dxa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 w:hint="eastAsia"/>
                <w:color w:val="000000"/>
                <w:szCs w:val="20"/>
              </w:rPr>
              <w:t>사업자등록번호</w:t>
            </w:r>
          </w:p>
        </w:tc>
        <w:tc>
          <w:tcPr>
            <w:tcW w:w="3827" w:type="dxa"/>
            <w:gridSpan w:val="2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/>
                <w:color w:val="000000"/>
                <w:szCs w:val="20"/>
              </w:rPr>
              <w:t>BUSIR_NO</w:t>
            </w:r>
          </w:p>
        </w:tc>
        <w:tc>
          <w:tcPr>
            <w:tcW w:w="1843" w:type="dxa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</w:tcPr>
          <w:p w:rsidR="000508B3" w:rsidRPr="002B72A3" w:rsidRDefault="000508B3" w:rsidP="000508B3">
            <w:pPr>
              <w:tabs>
                <w:tab w:val="center" w:pos="317"/>
                <w:tab w:val="right" w:pos="634"/>
              </w:tabs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ab/>
            </w:r>
            <w:r>
              <w:rPr>
                <w:rFonts w:asciiTheme="minorHAnsi" w:eastAsiaTheme="minorHAnsi" w:hAnsiTheme="minorHAnsi"/>
                <w:szCs w:val="20"/>
              </w:rPr>
              <w:tab/>
            </w:r>
            <w:r>
              <w:rPr>
                <w:rFonts w:asciiTheme="minorHAnsi" w:eastAsiaTheme="minorHAnsi" w:hAnsiTheme="minorHAnsi" w:hint="eastAsia"/>
                <w:szCs w:val="20"/>
              </w:rPr>
              <w:t>12</w:t>
            </w:r>
          </w:p>
        </w:tc>
        <w:tc>
          <w:tcPr>
            <w:tcW w:w="794" w:type="dxa"/>
            <w:vAlign w:val="center"/>
          </w:tcPr>
          <w:p w:rsidR="000508B3" w:rsidRPr="002B72A3" w:rsidRDefault="000508B3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508B3" w:rsidRPr="002B72A3" w:rsidRDefault="000508B3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0508B3" w:rsidRPr="002B72A3" w:rsidRDefault="000508B3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0508B3" w:rsidRPr="00933B73" w:rsidTr="007B73BA">
        <w:tc>
          <w:tcPr>
            <w:tcW w:w="3227" w:type="dxa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 w:hint="eastAsia"/>
                <w:color w:val="000000"/>
                <w:szCs w:val="20"/>
              </w:rPr>
              <w:t>출원일</w:t>
            </w:r>
          </w:p>
        </w:tc>
        <w:tc>
          <w:tcPr>
            <w:tcW w:w="3827" w:type="dxa"/>
            <w:gridSpan w:val="2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/>
                <w:color w:val="000000"/>
                <w:szCs w:val="20"/>
              </w:rPr>
              <w:t>APPN_DT</w:t>
            </w:r>
          </w:p>
        </w:tc>
        <w:tc>
          <w:tcPr>
            <w:tcW w:w="1843" w:type="dxa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</w:tcPr>
          <w:p w:rsidR="000508B3" w:rsidRPr="002B72A3" w:rsidRDefault="000508B3" w:rsidP="007B73BA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10</w:t>
            </w:r>
          </w:p>
        </w:tc>
        <w:tc>
          <w:tcPr>
            <w:tcW w:w="794" w:type="dxa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508B3" w:rsidRPr="002B72A3" w:rsidRDefault="000508B3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0508B3" w:rsidRPr="002B72A3" w:rsidRDefault="000508B3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0508B3" w:rsidRPr="00933B73" w:rsidTr="007B73BA">
        <w:tc>
          <w:tcPr>
            <w:tcW w:w="3227" w:type="dxa"/>
            <w:vAlign w:val="bottom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 w:hint="eastAsia"/>
                <w:color w:val="000000"/>
                <w:szCs w:val="20"/>
              </w:rPr>
              <w:t>공개여부</w:t>
            </w:r>
          </w:p>
        </w:tc>
        <w:tc>
          <w:tcPr>
            <w:tcW w:w="3827" w:type="dxa"/>
            <w:gridSpan w:val="2"/>
            <w:vAlign w:val="bottom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/>
                <w:color w:val="000000"/>
                <w:szCs w:val="20"/>
              </w:rPr>
              <w:t>PBLI_YN</w:t>
            </w:r>
          </w:p>
        </w:tc>
        <w:tc>
          <w:tcPr>
            <w:tcW w:w="1843" w:type="dxa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bottom"/>
          </w:tcPr>
          <w:p w:rsidR="000508B3" w:rsidRPr="002B72A3" w:rsidRDefault="000508B3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</w:tcPr>
          <w:p w:rsidR="000508B3" w:rsidRPr="002B72A3" w:rsidRDefault="000508B3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0508B3" w:rsidRPr="002B72A3" w:rsidRDefault="000508B3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bottom"/>
          </w:tcPr>
          <w:p w:rsidR="000508B3" w:rsidRPr="002B72A3" w:rsidRDefault="000508B3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0508B3" w:rsidRPr="00933B73" w:rsidTr="007B73BA">
        <w:tc>
          <w:tcPr>
            <w:tcW w:w="3227" w:type="dxa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등록기관ID</w:t>
            </w:r>
          </w:p>
        </w:tc>
        <w:tc>
          <w:tcPr>
            <w:tcW w:w="3827" w:type="dxa"/>
            <w:gridSpan w:val="2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/>
                <w:color w:val="000000"/>
                <w:szCs w:val="20"/>
              </w:rPr>
              <w:t>ORGN_ID</w:t>
            </w:r>
          </w:p>
        </w:tc>
        <w:tc>
          <w:tcPr>
            <w:tcW w:w="1843" w:type="dxa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0508B3" w:rsidRPr="002B72A3" w:rsidRDefault="000508B3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0508B3" w:rsidRPr="002B72A3" w:rsidRDefault="000508B3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0508B3" w:rsidRPr="00933B73" w:rsidTr="007B73BA">
        <w:tc>
          <w:tcPr>
            <w:tcW w:w="3227" w:type="dxa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등록자</w:t>
            </w:r>
          </w:p>
        </w:tc>
        <w:tc>
          <w:tcPr>
            <w:tcW w:w="3827" w:type="dxa"/>
            <w:gridSpan w:val="2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/>
                <w:color w:val="000000"/>
                <w:szCs w:val="20"/>
              </w:rPr>
              <w:t>REG_MBR_ID</w:t>
            </w:r>
          </w:p>
        </w:tc>
        <w:tc>
          <w:tcPr>
            <w:tcW w:w="1843" w:type="dxa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0508B3" w:rsidRPr="002B72A3" w:rsidRDefault="000508B3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0508B3" w:rsidRPr="002B72A3" w:rsidRDefault="000508B3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7B73BA" w:rsidRPr="00933B73" w:rsidTr="007B73BA">
        <w:tc>
          <w:tcPr>
            <w:tcW w:w="3227" w:type="dxa"/>
            <w:vAlign w:val="center"/>
          </w:tcPr>
          <w:p w:rsidR="007B73BA" w:rsidRPr="002B72A3" w:rsidRDefault="007B73BA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등록일자</w:t>
            </w:r>
          </w:p>
        </w:tc>
        <w:tc>
          <w:tcPr>
            <w:tcW w:w="3827" w:type="dxa"/>
            <w:gridSpan w:val="2"/>
            <w:vAlign w:val="center"/>
          </w:tcPr>
          <w:p w:rsidR="007B73BA" w:rsidRPr="002B72A3" w:rsidRDefault="007B73BA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center"/>
          </w:tcPr>
          <w:p w:rsidR="007B73BA" w:rsidRPr="002B72A3" w:rsidRDefault="007B73BA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D</w:t>
            </w:r>
            <w:r w:rsidRPr="002B72A3">
              <w:rPr>
                <w:rFonts w:asciiTheme="minorHAnsi" w:eastAsiaTheme="minorHAnsi" w:hAnsiTheme="minorHAnsi"/>
                <w:szCs w:val="20"/>
              </w:rPr>
              <w:t>ATETIME</w:t>
            </w:r>
          </w:p>
        </w:tc>
        <w:tc>
          <w:tcPr>
            <w:tcW w:w="850" w:type="dxa"/>
            <w:vAlign w:val="center"/>
          </w:tcPr>
          <w:p w:rsidR="007B73BA" w:rsidRPr="002B72A3" w:rsidRDefault="007B73BA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7B73BA" w:rsidRPr="002B72A3" w:rsidRDefault="007B73BA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7B73BA" w:rsidRPr="002B72A3" w:rsidRDefault="007B73BA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7B73BA" w:rsidRPr="002B72A3" w:rsidRDefault="007B73BA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7B73BA" w:rsidRPr="00933B73" w:rsidRDefault="007B73BA" w:rsidP="007B73B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</w:tcPr>
          <w:p w:rsidR="007B73BA" w:rsidRPr="002B72A3" w:rsidRDefault="007B73BA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0508B3" w:rsidRPr="00933B73" w:rsidTr="007B73BA">
        <w:tc>
          <w:tcPr>
            <w:tcW w:w="3227" w:type="dxa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843" w:type="dxa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0508B3" w:rsidRPr="002B72A3" w:rsidRDefault="000508B3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0508B3" w:rsidRPr="002B72A3" w:rsidRDefault="000508B3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0508B3" w:rsidRPr="00933B73" w:rsidTr="007B73BA">
        <w:tc>
          <w:tcPr>
            <w:tcW w:w="3227" w:type="dxa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0508B3" w:rsidRPr="002B72A3" w:rsidRDefault="000508B3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0508B3" w:rsidRPr="002B72A3" w:rsidRDefault="000508B3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508B3" w:rsidRPr="002B72A3" w:rsidRDefault="000508B3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0508B3" w:rsidRPr="00933B73" w:rsidTr="007B73BA">
        <w:tc>
          <w:tcPr>
            <w:tcW w:w="15276" w:type="dxa"/>
            <w:gridSpan w:val="11"/>
            <w:shd w:val="clear" w:color="auto" w:fill="C2D69B"/>
          </w:tcPr>
          <w:p w:rsidR="000508B3" w:rsidRPr="00933B73" w:rsidRDefault="000508B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Foreign Key 정의</w:t>
            </w:r>
          </w:p>
        </w:tc>
      </w:tr>
      <w:tr w:rsidR="000508B3" w:rsidRPr="00933B73" w:rsidTr="007B73BA">
        <w:tc>
          <w:tcPr>
            <w:tcW w:w="4361" w:type="dxa"/>
            <w:gridSpan w:val="2"/>
            <w:shd w:val="clear" w:color="auto" w:fill="D6E3BC"/>
          </w:tcPr>
          <w:p w:rsidR="000508B3" w:rsidRPr="00933B73" w:rsidRDefault="000508B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gridSpan w:val="2"/>
            <w:shd w:val="clear" w:color="auto" w:fill="D6E3BC"/>
          </w:tcPr>
          <w:p w:rsidR="000508B3" w:rsidRPr="00933B73" w:rsidRDefault="000508B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gridSpan w:val="4"/>
            <w:shd w:val="clear" w:color="auto" w:fill="D6E3BC"/>
          </w:tcPr>
          <w:p w:rsidR="000508B3" w:rsidRPr="00933B73" w:rsidRDefault="000508B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gridSpan w:val="3"/>
            <w:shd w:val="clear" w:color="auto" w:fill="D6E3BC"/>
          </w:tcPr>
          <w:p w:rsidR="000508B3" w:rsidRPr="00933B73" w:rsidRDefault="000508B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0508B3" w:rsidRPr="00933B73" w:rsidTr="007B73BA">
        <w:tc>
          <w:tcPr>
            <w:tcW w:w="4361" w:type="dxa"/>
            <w:gridSpan w:val="2"/>
          </w:tcPr>
          <w:p w:rsidR="000508B3" w:rsidRPr="00933B73" w:rsidRDefault="000508B3" w:rsidP="007B73BA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  <w:gridSpan w:val="2"/>
          </w:tcPr>
          <w:p w:rsidR="000508B3" w:rsidRPr="00933B73" w:rsidRDefault="000508B3" w:rsidP="007B73BA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  <w:gridSpan w:val="4"/>
          </w:tcPr>
          <w:p w:rsidR="000508B3" w:rsidRPr="00933B73" w:rsidRDefault="000508B3" w:rsidP="007B73BA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  <w:gridSpan w:val="3"/>
          </w:tcPr>
          <w:p w:rsidR="000508B3" w:rsidRPr="00933B73" w:rsidRDefault="000508B3" w:rsidP="007B73BA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FB08C1" w:rsidRDefault="00FB08C1" w:rsidP="00FB08C1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FB08C1" w:rsidRPr="00933B73" w:rsidTr="007B73BA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FB08C1" w:rsidRPr="00933B73" w:rsidTr="007B73BA">
        <w:tc>
          <w:tcPr>
            <w:tcW w:w="4361" w:type="dxa"/>
            <w:shd w:val="clear" w:color="auto" w:fill="EAF1DD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FB08C1" w:rsidRPr="00933B73" w:rsidRDefault="00FB08C1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905EFC" w:rsidRPr="00933B73" w:rsidTr="007B73BA">
        <w:tc>
          <w:tcPr>
            <w:tcW w:w="4361" w:type="dxa"/>
          </w:tcPr>
          <w:p w:rsidR="00905EFC" w:rsidRPr="00933B73" w:rsidRDefault="00905EFC" w:rsidP="007B73BA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I</w:t>
            </w:r>
            <w:r>
              <w:rPr>
                <w:rFonts w:asciiTheme="minorHAnsi" w:eastAsiaTheme="minorEastAsia" w:hAnsiTheme="minorHAnsi"/>
              </w:rPr>
              <w:t>DX_</w:t>
            </w:r>
            <w:r w:rsidRPr="00FB08C1">
              <w:rPr>
                <w:rFonts w:asciiTheme="minorHAnsi" w:eastAsiaTheme="minorEastAsia" w:hAnsiTheme="minorHAnsi" w:cs="굴림"/>
                <w:color w:val="000000"/>
                <w:szCs w:val="20"/>
              </w:rPr>
              <w:t>FRUT</w:t>
            </w:r>
          </w:p>
        </w:tc>
        <w:tc>
          <w:tcPr>
            <w:tcW w:w="7769" w:type="dxa"/>
            <w:vAlign w:val="center"/>
          </w:tcPr>
          <w:p w:rsidR="00905EFC" w:rsidRPr="002B72A3" w:rsidRDefault="00905EFC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 w:cs="굴림"/>
                <w:color w:val="000000"/>
                <w:szCs w:val="20"/>
              </w:rPr>
              <w:t>FRUT_ID</w:t>
            </w:r>
          </w:p>
        </w:tc>
        <w:tc>
          <w:tcPr>
            <w:tcW w:w="1525" w:type="dxa"/>
          </w:tcPr>
          <w:p w:rsidR="00905EFC" w:rsidRPr="00933B73" w:rsidRDefault="00905EFC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905EFC" w:rsidRPr="00933B73" w:rsidRDefault="00905EFC" w:rsidP="007B73BA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FB08C1" w:rsidRDefault="00FB08C1" w:rsidP="00FB08C1">
      <w:pPr>
        <w:rPr>
          <w:rFonts w:asciiTheme="minorHAnsi" w:eastAsiaTheme="minorEastAsia" w:hAnsiTheme="minorHAnsi"/>
        </w:rPr>
      </w:pPr>
    </w:p>
    <w:p w:rsidR="00FB08C1" w:rsidRDefault="00FB08C1" w:rsidP="00FB08C1">
      <w:pPr>
        <w:rPr>
          <w:rFonts w:asciiTheme="minorHAnsi" w:eastAsiaTheme="minorEastAsia" w:hAnsiTheme="minorHAnsi"/>
        </w:rPr>
      </w:pPr>
    </w:p>
    <w:p w:rsidR="00FB08C1" w:rsidRDefault="00FB08C1" w:rsidP="00FB08C1">
      <w:pPr>
        <w:rPr>
          <w:rFonts w:asciiTheme="minorHAnsi" w:eastAsiaTheme="minorEastAsia" w:hAnsiTheme="minorHAnsi"/>
        </w:rPr>
      </w:pPr>
    </w:p>
    <w:p w:rsidR="00891523" w:rsidRDefault="00891523" w:rsidP="00FB08C1">
      <w:pPr>
        <w:rPr>
          <w:rFonts w:asciiTheme="minorHAnsi" w:eastAsiaTheme="minorEastAsia" w:hAnsiTheme="minorHAnsi"/>
        </w:rPr>
      </w:pPr>
    </w:p>
    <w:p w:rsidR="00891523" w:rsidRDefault="00891523" w:rsidP="00FB08C1">
      <w:pPr>
        <w:rPr>
          <w:rFonts w:asciiTheme="minorHAnsi" w:eastAsiaTheme="minorEastAsia" w:hAnsiTheme="minorHAnsi"/>
        </w:rPr>
      </w:pPr>
    </w:p>
    <w:p w:rsidR="00891523" w:rsidRDefault="00891523" w:rsidP="00FB08C1">
      <w:pPr>
        <w:rPr>
          <w:rFonts w:asciiTheme="minorHAnsi" w:eastAsiaTheme="minorEastAsia" w:hAnsiTheme="minorHAnsi"/>
        </w:rPr>
      </w:pPr>
    </w:p>
    <w:p w:rsidR="00891523" w:rsidRDefault="00891523" w:rsidP="00FB08C1">
      <w:pPr>
        <w:rPr>
          <w:rFonts w:asciiTheme="minorHAnsi" w:eastAsiaTheme="minorEastAsia" w:hAnsiTheme="minorHAnsi"/>
        </w:rPr>
      </w:pPr>
    </w:p>
    <w:p w:rsidR="00891523" w:rsidRDefault="00891523" w:rsidP="00FB08C1">
      <w:pPr>
        <w:rPr>
          <w:rFonts w:asciiTheme="minorHAnsi" w:eastAsiaTheme="minorEastAsia" w:hAnsiTheme="minorHAnsi"/>
        </w:rPr>
      </w:pPr>
    </w:p>
    <w:p w:rsidR="00891523" w:rsidRDefault="00891523" w:rsidP="00FB08C1">
      <w:pPr>
        <w:rPr>
          <w:rFonts w:asciiTheme="minorHAnsi" w:eastAsiaTheme="minorEastAsia" w:hAnsiTheme="minorHAnsi"/>
        </w:rPr>
      </w:pPr>
    </w:p>
    <w:p w:rsidR="00891523" w:rsidRDefault="00891523" w:rsidP="00FB08C1">
      <w:pPr>
        <w:rPr>
          <w:rFonts w:asciiTheme="minorHAnsi" w:eastAsiaTheme="minorEastAsia" w:hAnsiTheme="minorHAnsi"/>
        </w:rPr>
      </w:pPr>
    </w:p>
    <w:p w:rsidR="00891523" w:rsidRDefault="00891523" w:rsidP="00FB08C1">
      <w:pPr>
        <w:rPr>
          <w:rFonts w:asciiTheme="minorHAnsi" w:eastAsiaTheme="minorEastAsia" w:hAnsiTheme="minorHAnsi"/>
        </w:rPr>
      </w:pPr>
    </w:p>
    <w:p w:rsidR="00891523" w:rsidRDefault="00891523" w:rsidP="00FB08C1">
      <w:pPr>
        <w:rPr>
          <w:rFonts w:asciiTheme="minorHAnsi" w:eastAsiaTheme="minorEastAsia" w:hAnsiTheme="minorHAnsi"/>
        </w:rPr>
      </w:pPr>
    </w:p>
    <w:p w:rsidR="00891523" w:rsidRDefault="00891523" w:rsidP="00FB08C1">
      <w:pPr>
        <w:rPr>
          <w:rFonts w:asciiTheme="minorHAnsi" w:eastAsiaTheme="minorEastAsia" w:hAnsiTheme="minorHAnsi"/>
        </w:rPr>
      </w:pPr>
    </w:p>
    <w:p w:rsidR="00891523" w:rsidRDefault="00891523" w:rsidP="00FB08C1">
      <w:pPr>
        <w:rPr>
          <w:rFonts w:asciiTheme="minorHAnsi" w:eastAsiaTheme="minorEastAsia" w:hAnsiTheme="minorHAnsi"/>
        </w:rPr>
      </w:pPr>
    </w:p>
    <w:p w:rsidR="00891523" w:rsidRDefault="00891523" w:rsidP="00FB08C1">
      <w:pPr>
        <w:rPr>
          <w:rFonts w:asciiTheme="minorHAnsi" w:eastAsiaTheme="minorEastAsia" w:hAnsiTheme="minorHAnsi"/>
        </w:rPr>
      </w:pPr>
    </w:p>
    <w:p w:rsidR="00891523" w:rsidRDefault="00891523" w:rsidP="00891523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891523" w:rsidRDefault="00891523" w:rsidP="00891523">
      <w:pPr>
        <w:pStyle w:val="2"/>
        <w:spacing w:before="180" w:after="180"/>
      </w:pPr>
      <w:bookmarkStart w:id="34" w:name="_Toc529183367"/>
      <w:r w:rsidRPr="00891523">
        <w:lastRenderedPageBreak/>
        <w:t>BUSIEXE</w:t>
      </w:r>
      <w:bookmarkEnd w:id="34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891523" w:rsidRPr="00933B73" w:rsidTr="007B73BA">
        <w:tc>
          <w:tcPr>
            <w:tcW w:w="1668" w:type="dxa"/>
            <w:shd w:val="clear" w:color="auto" w:fill="C2D69B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br w:type="page"/>
            </w: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891523" w:rsidRPr="00933B73" w:rsidRDefault="00891523" w:rsidP="007B73BA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저작권기술사업관리시스템</w:t>
            </w:r>
          </w:p>
        </w:tc>
        <w:tc>
          <w:tcPr>
            <w:tcW w:w="1701" w:type="dxa"/>
            <w:shd w:val="clear" w:color="auto" w:fill="C2D69B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891523" w:rsidRPr="00933B73" w:rsidRDefault="00891523" w:rsidP="007B73BA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kccpmsdb</w:t>
            </w:r>
          </w:p>
        </w:tc>
      </w:tr>
      <w:tr w:rsidR="00891523" w:rsidRPr="00933B73" w:rsidTr="007B73BA">
        <w:tc>
          <w:tcPr>
            <w:tcW w:w="1668" w:type="dxa"/>
            <w:shd w:val="clear" w:color="auto" w:fill="C2D69B"/>
            <w:vAlign w:val="center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891523" w:rsidRPr="00933B73" w:rsidRDefault="00891523" w:rsidP="007B73B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89152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사업화성과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891523" w:rsidRPr="00933B73" w:rsidRDefault="00891523" w:rsidP="007B73B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891523">
              <w:rPr>
                <w:rFonts w:asciiTheme="minorHAnsi" w:eastAsiaTheme="minorEastAsia" w:hAnsiTheme="minorHAnsi" w:cs="굴림"/>
                <w:color w:val="000000"/>
                <w:szCs w:val="20"/>
              </w:rPr>
              <w:t>BUSIEXE</w:t>
            </w:r>
          </w:p>
        </w:tc>
      </w:tr>
      <w:tr w:rsidR="00891523" w:rsidRPr="00933B73" w:rsidTr="007B73BA">
        <w:tc>
          <w:tcPr>
            <w:tcW w:w="1668" w:type="dxa"/>
            <w:shd w:val="clear" w:color="auto" w:fill="C2D69B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891523" w:rsidRPr="00933B73" w:rsidRDefault="00891523" w:rsidP="007B73B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C2D69B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891523" w:rsidRPr="00933B73" w:rsidRDefault="00891523" w:rsidP="007B73B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891523" w:rsidRPr="00933B73" w:rsidTr="007B73BA">
        <w:tc>
          <w:tcPr>
            <w:tcW w:w="1668" w:type="dxa"/>
            <w:shd w:val="clear" w:color="auto" w:fill="C2D69B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길이</w:t>
            </w:r>
          </w:p>
        </w:tc>
        <w:tc>
          <w:tcPr>
            <w:tcW w:w="6804" w:type="dxa"/>
          </w:tcPr>
          <w:p w:rsidR="00891523" w:rsidRPr="00933B73" w:rsidRDefault="003776F0" w:rsidP="007B73BA">
            <w:pPr>
              <w:rPr>
                <w:rFonts w:asciiTheme="minorHAnsi" w:eastAsiaTheme="minorEastAsia" w:hAnsiTheme="minorHAnsi"/>
              </w:rPr>
            </w:pPr>
            <w:r w:rsidRPr="003776F0">
              <w:rPr>
                <w:rFonts w:asciiTheme="minorHAnsi" w:eastAsiaTheme="minorEastAsia" w:hAnsiTheme="minorHAnsi"/>
              </w:rPr>
              <w:t>5271</w:t>
            </w:r>
            <w:r w:rsidR="00891523" w:rsidRPr="00933B73">
              <w:rPr>
                <w:rFonts w:asciiTheme="minorHAnsi" w:eastAsiaTheme="minorEastAsia" w:hAnsiTheme="minorHAnsi" w:hint="eastAsia"/>
              </w:rPr>
              <w:t>Byte</w:t>
            </w:r>
          </w:p>
        </w:tc>
        <w:tc>
          <w:tcPr>
            <w:tcW w:w="1701" w:type="dxa"/>
            <w:shd w:val="clear" w:color="auto" w:fill="C2D69B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5103" w:type="dxa"/>
          </w:tcPr>
          <w:p w:rsidR="00891523" w:rsidRPr="00933B73" w:rsidRDefault="00891523" w:rsidP="007B73BA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891523" w:rsidRDefault="00891523" w:rsidP="00891523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134"/>
        <w:gridCol w:w="2693"/>
        <w:gridCol w:w="1843"/>
        <w:gridCol w:w="850"/>
        <w:gridCol w:w="794"/>
        <w:gridCol w:w="472"/>
        <w:gridCol w:w="152"/>
        <w:gridCol w:w="320"/>
        <w:gridCol w:w="2090"/>
        <w:gridCol w:w="1701"/>
      </w:tblGrid>
      <w:tr w:rsidR="00891523" w:rsidRPr="00933B73" w:rsidTr="007B73BA">
        <w:tc>
          <w:tcPr>
            <w:tcW w:w="3227" w:type="dxa"/>
            <w:shd w:val="clear" w:color="auto" w:fill="C2D69B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gridSpan w:val="2"/>
            <w:shd w:val="clear" w:color="auto" w:fill="C2D69B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gridSpan w:val="2"/>
            <w:shd w:val="clear" w:color="auto" w:fill="C2D69B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891523" w:rsidRPr="00933B73" w:rsidTr="007B73BA">
        <w:tc>
          <w:tcPr>
            <w:tcW w:w="3227" w:type="dxa"/>
            <w:vAlign w:val="center"/>
          </w:tcPr>
          <w:p w:rsidR="00891523" w:rsidRPr="002B72A3" w:rsidRDefault="00891523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89152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사업화성과ID</w:t>
            </w:r>
          </w:p>
        </w:tc>
        <w:tc>
          <w:tcPr>
            <w:tcW w:w="3827" w:type="dxa"/>
            <w:gridSpan w:val="2"/>
            <w:vAlign w:val="center"/>
          </w:tcPr>
          <w:p w:rsidR="00891523" w:rsidRPr="002B72A3" w:rsidRDefault="00891523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891523">
              <w:rPr>
                <w:rFonts w:asciiTheme="minorHAnsi" w:eastAsiaTheme="minorHAnsi" w:hAnsiTheme="minorHAnsi" w:cs="굴림"/>
                <w:color w:val="000000"/>
                <w:szCs w:val="20"/>
              </w:rPr>
              <w:t>BUSIEXE_ID</w:t>
            </w:r>
          </w:p>
        </w:tc>
        <w:tc>
          <w:tcPr>
            <w:tcW w:w="1843" w:type="dxa"/>
          </w:tcPr>
          <w:p w:rsidR="00891523" w:rsidRPr="002B72A3" w:rsidRDefault="00891523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891523" w:rsidRPr="002B72A3" w:rsidRDefault="00891523" w:rsidP="007B73BA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891523" w:rsidRPr="002B72A3" w:rsidRDefault="00891523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891523" w:rsidRPr="002B72A3" w:rsidRDefault="00891523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gridSpan w:val="2"/>
            <w:vAlign w:val="center"/>
          </w:tcPr>
          <w:p w:rsidR="00891523" w:rsidRPr="002B72A3" w:rsidRDefault="00891523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891523" w:rsidRPr="002B72A3" w:rsidRDefault="00891523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891523" w:rsidRPr="002B72A3" w:rsidRDefault="00891523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891523" w:rsidRPr="00933B73" w:rsidTr="007B73BA">
        <w:tc>
          <w:tcPr>
            <w:tcW w:w="3227" w:type="dxa"/>
            <w:vAlign w:val="center"/>
          </w:tcPr>
          <w:p w:rsidR="00891523" w:rsidRPr="002B72A3" w:rsidRDefault="00891523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89152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과제기준연도</w:t>
            </w:r>
          </w:p>
        </w:tc>
        <w:tc>
          <w:tcPr>
            <w:tcW w:w="3827" w:type="dxa"/>
            <w:gridSpan w:val="2"/>
            <w:vAlign w:val="center"/>
          </w:tcPr>
          <w:p w:rsidR="00891523" w:rsidRPr="002B72A3" w:rsidRDefault="00891523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891523">
              <w:rPr>
                <w:rFonts w:asciiTheme="minorHAnsi" w:eastAsiaTheme="minorHAnsi" w:hAnsiTheme="minorHAnsi" w:cs="굴림"/>
                <w:color w:val="000000"/>
                <w:szCs w:val="20"/>
              </w:rPr>
              <w:t>SBJT_YYYY</w:t>
            </w:r>
          </w:p>
        </w:tc>
        <w:tc>
          <w:tcPr>
            <w:tcW w:w="1843" w:type="dxa"/>
          </w:tcPr>
          <w:p w:rsidR="00891523" w:rsidRPr="002B72A3" w:rsidRDefault="00891523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891523" w:rsidRPr="002B72A3" w:rsidRDefault="00891523" w:rsidP="007B73BA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4</w:t>
            </w:r>
          </w:p>
        </w:tc>
        <w:tc>
          <w:tcPr>
            <w:tcW w:w="794" w:type="dxa"/>
          </w:tcPr>
          <w:p w:rsidR="00891523" w:rsidRPr="002B72A3" w:rsidRDefault="00891523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891523" w:rsidRPr="002B72A3" w:rsidRDefault="00891523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891523" w:rsidRPr="002B72A3" w:rsidRDefault="00891523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891523" w:rsidRPr="002B72A3" w:rsidRDefault="00891523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891523" w:rsidRPr="002B72A3" w:rsidRDefault="00891523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891523" w:rsidRPr="00933B73" w:rsidTr="007B73BA">
        <w:tc>
          <w:tcPr>
            <w:tcW w:w="3227" w:type="dxa"/>
            <w:vAlign w:val="center"/>
          </w:tcPr>
          <w:p w:rsidR="00891523" w:rsidRPr="002B72A3" w:rsidRDefault="00891523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89152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위원회과제ID</w:t>
            </w:r>
          </w:p>
        </w:tc>
        <w:tc>
          <w:tcPr>
            <w:tcW w:w="3827" w:type="dxa"/>
            <w:gridSpan w:val="2"/>
            <w:vAlign w:val="center"/>
          </w:tcPr>
          <w:p w:rsidR="00891523" w:rsidRPr="002B72A3" w:rsidRDefault="00891523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891523">
              <w:rPr>
                <w:rFonts w:asciiTheme="minorHAnsi" w:eastAsiaTheme="minorHAnsi" w:hAnsiTheme="minorHAnsi" w:cs="굴림"/>
                <w:color w:val="000000"/>
                <w:szCs w:val="20"/>
              </w:rPr>
              <w:t>KCC_SBJT_ID</w:t>
            </w:r>
          </w:p>
        </w:tc>
        <w:tc>
          <w:tcPr>
            <w:tcW w:w="1843" w:type="dxa"/>
          </w:tcPr>
          <w:p w:rsidR="00891523" w:rsidRPr="002B72A3" w:rsidRDefault="00891523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891523" w:rsidRPr="002B72A3" w:rsidRDefault="00891523" w:rsidP="007B73BA">
            <w:pPr>
              <w:jc w:val="right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30</w:t>
            </w:r>
          </w:p>
        </w:tc>
        <w:tc>
          <w:tcPr>
            <w:tcW w:w="794" w:type="dxa"/>
            <w:vAlign w:val="center"/>
          </w:tcPr>
          <w:p w:rsidR="00891523" w:rsidRPr="002B72A3" w:rsidRDefault="00891523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891523" w:rsidRPr="002B72A3" w:rsidRDefault="00891523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891523" w:rsidRPr="002B72A3" w:rsidRDefault="00891523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891523" w:rsidRPr="002B72A3" w:rsidRDefault="00891523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891523" w:rsidRPr="002B72A3" w:rsidRDefault="00891523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891523" w:rsidRPr="00933B73" w:rsidTr="007B73BA">
        <w:tc>
          <w:tcPr>
            <w:tcW w:w="3227" w:type="dxa"/>
            <w:vAlign w:val="center"/>
          </w:tcPr>
          <w:p w:rsidR="00891523" w:rsidRPr="002B72A3" w:rsidRDefault="0089152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891523">
              <w:rPr>
                <w:rFonts w:asciiTheme="minorHAnsi" w:eastAsiaTheme="minorHAnsi" w:hAnsiTheme="minorHAnsi" w:hint="eastAsia"/>
                <w:color w:val="000000"/>
                <w:szCs w:val="20"/>
              </w:rPr>
              <w:t>사업화형태</w:t>
            </w:r>
          </w:p>
        </w:tc>
        <w:tc>
          <w:tcPr>
            <w:tcW w:w="3827" w:type="dxa"/>
            <w:gridSpan w:val="2"/>
            <w:vAlign w:val="center"/>
          </w:tcPr>
          <w:p w:rsidR="00891523" w:rsidRPr="002B72A3" w:rsidRDefault="0089152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891523">
              <w:rPr>
                <w:rFonts w:asciiTheme="minorHAnsi" w:eastAsiaTheme="minorHAnsi" w:hAnsiTheme="minorHAnsi"/>
                <w:color w:val="000000"/>
                <w:szCs w:val="20"/>
              </w:rPr>
              <w:t>FORM_NM</w:t>
            </w:r>
          </w:p>
        </w:tc>
        <w:tc>
          <w:tcPr>
            <w:tcW w:w="1843" w:type="dxa"/>
          </w:tcPr>
          <w:p w:rsidR="00891523" w:rsidRPr="002B72A3" w:rsidRDefault="00891523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891523" w:rsidRPr="002B72A3" w:rsidRDefault="00891523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0"/>
              </w:rPr>
              <w:t>5</w:t>
            </w:r>
            <w:r w:rsidR="003776F0">
              <w:rPr>
                <w:rFonts w:asciiTheme="minorHAnsi" w:eastAsiaTheme="minorHAnsi" w:hAnsiTheme="minorHAnsi" w:hint="eastAsia"/>
                <w:color w:val="000000"/>
                <w:szCs w:val="20"/>
              </w:rPr>
              <w:t>0</w:t>
            </w: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794" w:type="dxa"/>
          </w:tcPr>
          <w:p w:rsidR="00891523" w:rsidRPr="002B72A3" w:rsidRDefault="00891523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891523" w:rsidRPr="002B72A3" w:rsidRDefault="00891523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891523" w:rsidRPr="002B72A3" w:rsidRDefault="00891523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891523" w:rsidRPr="002B72A3" w:rsidRDefault="0089152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891523" w:rsidRPr="002B72A3" w:rsidRDefault="00891523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891523" w:rsidRPr="00933B73" w:rsidTr="007B73BA">
        <w:tc>
          <w:tcPr>
            <w:tcW w:w="3227" w:type="dxa"/>
            <w:vAlign w:val="center"/>
          </w:tcPr>
          <w:p w:rsidR="00891523" w:rsidRPr="002B72A3" w:rsidRDefault="0089152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891523">
              <w:rPr>
                <w:rFonts w:asciiTheme="minorHAnsi" w:eastAsiaTheme="minorHAnsi" w:hAnsiTheme="minorHAnsi" w:hint="eastAsia"/>
                <w:color w:val="000000"/>
                <w:szCs w:val="20"/>
              </w:rPr>
              <w:t>사업자등록번호</w:t>
            </w:r>
          </w:p>
        </w:tc>
        <w:tc>
          <w:tcPr>
            <w:tcW w:w="3827" w:type="dxa"/>
            <w:gridSpan w:val="2"/>
            <w:vAlign w:val="center"/>
          </w:tcPr>
          <w:p w:rsidR="00891523" w:rsidRPr="002B72A3" w:rsidRDefault="0089152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891523">
              <w:rPr>
                <w:rFonts w:asciiTheme="minorHAnsi" w:eastAsiaTheme="minorHAnsi" w:hAnsiTheme="minorHAnsi"/>
                <w:color w:val="000000"/>
                <w:szCs w:val="20"/>
              </w:rPr>
              <w:t>BUSIR_NO</w:t>
            </w:r>
          </w:p>
        </w:tc>
        <w:tc>
          <w:tcPr>
            <w:tcW w:w="1843" w:type="dxa"/>
          </w:tcPr>
          <w:p w:rsidR="00891523" w:rsidRPr="002B72A3" w:rsidRDefault="00891523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</w:tcPr>
          <w:p w:rsidR="00891523" w:rsidRPr="002B72A3" w:rsidRDefault="003776F0" w:rsidP="007B73BA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12</w:t>
            </w:r>
          </w:p>
        </w:tc>
        <w:tc>
          <w:tcPr>
            <w:tcW w:w="794" w:type="dxa"/>
            <w:vAlign w:val="center"/>
          </w:tcPr>
          <w:p w:rsidR="00891523" w:rsidRPr="002B72A3" w:rsidRDefault="00891523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891523" w:rsidRPr="002B72A3" w:rsidRDefault="00891523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891523" w:rsidRPr="002B72A3" w:rsidRDefault="00891523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891523" w:rsidRPr="002B72A3" w:rsidRDefault="00891523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891523" w:rsidRPr="002B72A3" w:rsidRDefault="00891523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3776F0" w:rsidRPr="00933B73" w:rsidTr="007B73BA">
        <w:tc>
          <w:tcPr>
            <w:tcW w:w="3227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891523">
              <w:rPr>
                <w:rFonts w:asciiTheme="minorHAnsi" w:eastAsiaTheme="minorHAnsi" w:hAnsiTheme="minorHAnsi" w:hint="eastAsia"/>
                <w:color w:val="000000"/>
                <w:szCs w:val="20"/>
              </w:rPr>
              <w:t>기술실시계약여부</w:t>
            </w:r>
          </w:p>
        </w:tc>
        <w:tc>
          <w:tcPr>
            <w:tcW w:w="3827" w:type="dxa"/>
            <w:gridSpan w:val="2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891523">
              <w:rPr>
                <w:rFonts w:asciiTheme="minorHAnsi" w:eastAsiaTheme="minorHAnsi" w:hAnsiTheme="minorHAnsi"/>
                <w:color w:val="000000"/>
                <w:szCs w:val="20"/>
              </w:rPr>
              <w:t>AGREE_YN</w:t>
            </w:r>
          </w:p>
        </w:tc>
        <w:tc>
          <w:tcPr>
            <w:tcW w:w="1843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</w:tcPr>
          <w:p w:rsidR="003776F0" w:rsidRPr="002B72A3" w:rsidRDefault="003776F0" w:rsidP="007B73BA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794" w:type="dxa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3776F0" w:rsidRPr="00933B73" w:rsidTr="007B73BA">
        <w:tc>
          <w:tcPr>
            <w:tcW w:w="3227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3776F0">
              <w:rPr>
                <w:rFonts w:asciiTheme="minorHAnsi" w:eastAsiaTheme="minorHAnsi" w:hAnsiTheme="minorHAnsi" w:hint="eastAsia"/>
                <w:color w:val="000000"/>
                <w:szCs w:val="20"/>
              </w:rPr>
              <w:t>사업화명</w:t>
            </w:r>
          </w:p>
        </w:tc>
        <w:tc>
          <w:tcPr>
            <w:tcW w:w="3827" w:type="dxa"/>
            <w:gridSpan w:val="2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891523">
              <w:rPr>
                <w:rFonts w:asciiTheme="minorHAnsi" w:eastAsiaTheme="minorHAnsi" w:hAnsiTheme="minorHAnsi"/>
                <w:color w:val="000000"/>
                <w:szCs w:val="20"/>
              </w:rPr>
              <w:t>BUSIEXE_NM</w:t>
            </w:r>
          </w:p>
        </w:tc>
        <w:tc>
          <w:tcPr>
            <w:tcW w:w="1843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SHORT</w:t>
            </w:r>
          </w:p>
        </w:tc>
        <w:tc>
          <w:tcPr>
            <w:tcW w:w="850" w:type="dxa"/>
          </w:tcPr>
          <w:p w:rsidR="003776F0" w:rsidRPr="002B72A3" w:rsidRDefault="003776F0" w:rsidP="007B73BA">
            <w:pPr>
              <w:tabs>
                <w:tab w:val="right" w:pos="634"/>
              </w:tabs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ab/>
            </w:r>
            <w:r>
              <w:rPr>
                <w:rFonts w:asciiTheme="minorHAnsi" w:eastAsiaTheme="minorHAnsi" w:hAnsiTheme="minorHAnsi" w:hint="eastAsia"/>
                <w:szCs w:val="20"/>
              </w:rPr>
              <w:t>500</w:t>
            </w:r>
          </w:p>
        </w:tc>
        <w:tc>
          <w:tcPr>
            <w:tcW w:w="794" w:type="dxa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3776F0" w:rsidRPr="00933B73" w:rsidTr="007B73BA">
        <w:tc>
          <w:tcPr>
            <w:tcW w:w="3227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3776F0">
              <w:rPr>
                <w:rFonts w:asciiTheme="minorHAnsi" w:eastAsiaTheme="minorHAnsi" w:hAnsiTheme="minorHAnsi" w:hint="eastAsia"/>
                <w:color w:val="000000"/>
                <w:szCs w:val="20"/>
              </w:rPr>
              <w:t>사업화내용</w:t>
            </w:r>
          </w:p>
        </w:tc>
        <w:tc>
          <w:tcPr>
            <w:tcW w:w="3827" w:type="dxa"/>
            <w:gridSpan w:val="2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891523">
              <w:rPr>
                <w:rFonts w:asciiTheme="minorHAnsi" w:eastAsiaTheme="minorHAnsi" w:hAnsiTheme="minorHAnsi"/>
                <w:color w:val="000000"/>
                <w:szCs w:val="20"/>
              </w:rPr>
              <w:t>BUSIEXE_CN</w:t>
            </w:r>
          </w:p>
        </w:tc>
        <w:tc>
          <w:tcPr>
            <w:tcW w:w="1843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3776F0" w:rsidRPr="002B72A3" w:rsidRDefault="003776F0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0"/>
              </w:rPr>
              <w:t>4000</w:t>
            </w:r>
          </w:p>
        </w:tc>
        <w:tc>
          <w:tcPr>
            <w:tcW w:w="794" w:type="dxa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3776F0" w:rsidRPr="00933B73" w:rsidTr="007B73BA">
        <w:tc>
          <w:tcPr>
            <w:tcW w:w="3227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3776F0">
              <w:rPr>
                <w:rFonts w:asciiTheme="minorHAnsi" w:eastAsiaTheme="minorHAnsi" w:hAnsiTheme="minorHAnsi" w:hint="eastAsia"/>
                <w:color w:val="000000"/>
                <w:szCs w:val="20"/>
              </w:rPr>
              <w:t>업체명</w:t>
            </w:r>
          </w:p>
        </w:tc>
        <w:tc>
          <w:tcPr>
            <w:tcW w:w="3827" w:type="dxa"/>
            <w:gridSpan w:val="2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891523">
              <w:rPr>
                <w:rFonts w:asciiTheme="minorHAnsi" w:eastAsiaTheme="minorHAnsi" w:hAnsiTheme="minorHAnsi"/>
                <w:color w:val="000000"/>
                <w:szCs w:val="20"/>
              </w:rPr>
              <w:t>ORGN_NM</w:t>
            </w:r>
          </w:p>
        </w:tc>
        <w:tc>
          <w:tcPr>
            <w:tcW w:w="1843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</w:tcPr>
          <w:p w:rsidR="003776F0" w:rsidRPr="002B72A3" w:rsidRDefault="003776F0" w:rsidP="007B73BA">
            <w:pPr>
              <w:tabs>
                <w:tab w:val="center" w:pos="317"/>
                <w:tab w:val="right" w:pos="634"/>
              </w:tabs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ab/>
            </w:r>
            <w:r>
              <w:rPr>
                <w:rFonts w:asciiTheme="minorHAnsi" w:eastAsiaTheme="minorHAnsi" w:hAnsiTheme="minorHAnsi"/>
                <w:szCs w:val="20"/>
              </w:rPr>
              <w:tab/>
            </w:r>
            <w:r>
              <w:rPr>
                <w:rFonts w:asciiTheme="minorHAnsi" w:eastAsiaTheme="minorHAnsi" w:hAnsiTheme="minorHAnsi" w:hint="eastAsia"/>
                <w:szCs w:val="20"/>
              </w:rPr>
              <w:t>100</w:t>
            </w:r>
          </w:p>
        </w:tc>
        <w:tc>
          <w:tcPr>
            <w:tcW w:w="794" w:type="dxa"/>
            <w:vAlign w:val="center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3776F0" w:rsidRPr="00933B73" w:rsidTr="007B73BA">
        <w:tc>
          <w:tcPr>
            <w:tcW w:w="3227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3776F0">
              <w:rPr>
                <w:rFonts w:asciiTheme="minorHAnsi" w:eastAsiaTheme="minorHAnsi" w:hAnsiTheme="minorHAnsi" w:hint="eastAsia"/>
                <w:color w:val="000000"/>
                <w:szCs w:val="20"/>
              </w:rPr>
              <w:t>대표자명</w:t>
            </w:r>
          </w:p>
        </w:tc>
        <w:tc>
          <w:tcPr>
            <w:tcW w:w="3827" w:type="dxa"/>
            <w:gridSpan w:val="2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891523">
              <w:rPr>
                <w:rFonts w:asciiTheme="minorHAnsi" w:eastAsiaTheme="minorHAnsi" w:hAnsiTheme="minorHAnsi"/>
                <w:color w:val="000000"/>
                <w:szCs w:val="20"/>
              </w:rPr>
              <w:t>RPST_NM</w:t>
            </w:r>
          </w:p>
        </w:tc>
        <w:tc>
          <w:tcPr>
            <w:tcW w:w="1843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</w:tcPr>
          <w:p w:rsidR="003776F0" w:rsidRPr="002B72A3" w:rsidRDefault="003776F0" w:rsidP="007B73BA">
            <w:pPr>
              <w:jc w:val="righ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100</w:t>
            </w:r>
          </w:p>
        </w:tc>
        <w:tc>
          <w:tcPr>
            <w:tcW w:w="794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3776F0" w:rsidRPr="00933B73" w:rsidTr="007B73BA">
        <w:tc>
          <w:tcPr>
            <w:tcW w:w="3227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3776F0">
              <w:rPr>
                <w:rFonts w:asciiTheme="minorHAnsi" w:eastAsiaTheme="minorHAnsi" w:hAnsiTheme="minorHAnsi" w:hint="eastAsia"/>
                <w:color w:val="000000"/>
                <w:szCs w:val="20"/>
              </w:rPr>
              <w:t>고용인원수</w:t>
            </w:r>
          </w:p>
        </w:tc>
        <w:tc>
          <w:tcPr>
            <w:tcW w:w="3827" w:type="dxa"/>
            <w:gridSpan w:val="2"/>
            <w:vAlign w:val="bottom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891523">
              <w:rPr>
                <w:rFonts w:asciiTheme="minorHAnsi" w:eastAsiaTheme="minorHAnsi" w:hAnsiTheme="minorHAnsi"/>
                <w:color w:val="000000"/>
                <w:szCs w:val="20"/>
              </w:rPr>
              <w:t>EPLYMT_CNT</w:t>
            </w:r>
          </w:p>
        </w:tc>
        <w:tc>
          <w:tcPr>
            <w:tcW w:w="1843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3776F0">
              <w:rPr>
                <w:rFonts w:asciiTheme="minorHAnsi" w:eastAsiaTheme="minorHAnsi" w:hAnsiTheme="minorHAnsi"/>
                <w:szCs w:val="20"/>
              </w:rPr>
              <w:t>SHORT</w:t>
            </w:r>
          </w:p>
        </w:tc>
        <w:tc>
          <w:tcPr>
            <w:tcW w:w="850" w:type="dxa"/>
            <w:vAlign w:val="bottom"/>
          </w:tcPr>
          <w:p w:rsidR="003776F0" w:rsidRPr="002B72A3" w:rsidRDefault="003776F0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bottom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3776F0" w:rsidRPr="00933B73" w:rsidTr="007B73BA">
        <w:tc>
          <w:tcPr>
            <w:tcW w:w="3227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3776F0">
              <w:rPr>
                <w:rFonts w:asciiTheme="minorHAnsi" w:eastAsiaTheme="minorHAnsi" w:hAnsiTheme="minorHAnsi" w:hint="eastAsia"/>
                <w:color w:val="000000"/>
                <w:szCs w:val="20"/>
              </w:rPr>
              <w:t>기매출액</w:t>
            </w:r>
          </w:p>
        </w:tc>
        <w:tc>
          <w:tcPr>
            <w:tcW w:w="3827" w:type="dxa"/>
            <w:gridSpan w:val="2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891523">
              <w:rPr>
                <w:rFonts w:asciiTheme="minorHAnsi" w:eastAsiaTheme="minorHAnsi" w:hAnsiTheme="minorHAnsi"/>
                <w:color w:val="000000"/>
                <w:szCs w:val="20"/>
              </w:rPr>
              <w:t>PRE_SALE_AMT</w:t>
            </w:r>
          </w:p>
        </w:tc>
        <w:tc>
          <w:tcPr>
            <w:tcW w:w="1843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3776F0">
              <w:rPr>
                <w:rFonts w:asciiTheme="minorHAnsi" w:eastAsiaTheme="minorHAnsi" w:hAnsiTheme="minorHAnsi"/>
                <w:szCs w:val="20"/>
              </w:rPr>
              <w:t>BIGINT</w:t>
            </w:r>
          </w:p>
        </w:tc>
        <w:tc>
          <w:tcPr>
            <w:tcW w:w="850" w:type="dxa"/>
            <w:vAlign w:val="center"/>
          </w:tcPr>
          <w:p w:rsidR="003776F0" w:rsidRPr="002B72A3" w:rsidRDefault="003776F0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776F0" w:rsidRPr="002B72A3" w:rsidRDefault="007B73BA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3776F0" w:rsidRPr="00933B73" w:rsidTr="007B73BA">
        <w:tc>
          <w:tcPr>
            <w:tcW w:w="3227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3776F0">
              <w:rPr>
                <w:rFonts w:asciiTheme="minorHAnsi" w:eastAsiaTheme="minorHAnsi" w:hAnsiTheme="minorHAnsi" w:hint="eastAsia"/>
                <w:color w:val="000000"/>
                <w:szCs w:val="20"/>
              </w:rPr>
              <w:t>당해연도매출액</w:t>
            </w:r>
          </w:p>
        </w:tc>
        <w:tc>
          <w:tcPr>
            <w:tcW w:w="3827" w:type="dxa"/>
            <w:gridSpan w:val="2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891523">
              <w:rPr>
                <w:rFonts w:asciiTheme="minorHAnsi" w:eastAsiaTheme="minorHAnsi" w:hAnsiTheme="minorHAnsi"/>
                <w:color w:val="000000"/>
                <w:szCs w:val="20"/>
              </w:rPr>
              <w:t>SALE_AMT</w:t>
            </w:r>
          </w:p>
        </w:tc>
        <w:tc>
          <w:tcPr>
            <w:tcW w:w="1843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3776F0">
              <w:rPr>
                <w:rFonts w:asciiTheme="minorHAnsi" w:eastAsiaTheme="minorHAnsi" w:hAnsiTheme="minorHAnsi"/>
                <w:szCs w:val="20"/>
              </w:rPr>
              <w:t>BIGINT</w:t>
            </w:r>
          </w:p>
        </w:tc>
        <w:tc>
          <w:tcPr>
            <w:tcW w:w="850" w:type="dxa"/>
            <w:vAlign w:val="center"/>
          </w:tcPr>
          <w:p w:rsidR="003776F0" w:rsidRPr="002B72A3" w:rsidRDefault="003776F0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776F0" w:rsidRPr="002B72A3" w:rsidRDefault="007B73BA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3776F0" w:rsidRPr="00933B73" w:rsidTr="007B73BA">
        <w:tc>
          <w:tcPr>
            <w:tcW w:w="3227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등록기관ID</w:t>
            </w:r>
          </w:p>
        </w:tc>
        <w:tc>
          <w:tcPr>
            <w:tcW w:w="3827" w:type="dxa"/>
            <w:gridSpan w:val="2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/>
                <w:color w:val="000000"/>
                <w:szCs w:val="20"/>
              </w:rPr>
              <w:t>ORGN_ID</w:t>
            </w:r>
          </w:p>
        </w:tc>
        <w:tc>
          <w:tcPr>
            <w:tcW w:w="1843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3776F0" w:rsidRPr="002B72A3" w:rsidRDefault="003776F0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3776F0" w:rsidRPr="00933B73" w:rsidTr="007B73BA">
        <w:tc>
          <w:tcPr>
            <w:tcW w:w="3227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등록자</w:t>
            </w:r>
          </w:p>
        </w:tc>
        <w:tc>
          <w:tcPr>
            <w:tcW w:w="3827" w:type="dxa"/>
            <w:gridSpan w:val="2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/>
                <w:color w:val="000000"/>
                <w:szCs w:val="20"/>
              </w:rPr>
              <w:t>REG_MBR_ID</w:t>
            </w:r>
          </w:p>
        </w:tc>
        <w:tc>
          <w:tcPr>
            <w:tcW w:w="1843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/>
                <w:szCs w:val="20"/>
              </w:rPr>
              <w:t>VARCHAR</w:t>
            </w:r>
          </w:p>
        </w:tc>
        <w:tc>
          <w:tcPr>
            <w:tcW w:w="850" w:type="dxa"/>
            <w:vAlign w:val="center"/>
          </w:tcPr>
          <w:p w:rsidR="003776F0" w:rsidRPr="002B72A3" w:rsidRDefault="003776F0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3776F0" w:rsidRPr="002B72A3" w:rsidRDefault="003776F0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776F0" w:rsidRPr="002B72A3" w:rsidRDefault="003776F0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7B73BA" w:rsidRPr="00933B73" w:rsidTr="007B73BA">
        <w:tc>
          <w:tcPr>
            <w:tcW w:w="3227" w:type="dxa"/>
            <w:vAlign w:val="center"/>
          </w:tcPr>
          <w:p w:rsidR="007B73BA" w:rsidRPr="002B72A3" w:rsidRDefault="007B73BA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color w:val="000000"/>
                <w:szCs w:val="20"/>
              </w:rPr>
              <w:lastRenderedPageBreak/>
              <w:t>등록일자</w:t>
            </w:r>
          </w:p>
        </w:tc>
        <w:tc>
          <w:tcPr>
            <w:tcW w:w="3827" w:type="dxa"/>
            <w:gridSpan w:val="2"/>
            <w:vAlign w:val="center"/>
          </w:tcPr>
          <w:p w:rsidR="007B73BA" w:rsidRPr="002B72A3" w:rsidRDefault="007B73BA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0508B3">
              <w:rPr>
                <w:rFonts w:asciiTheme="minorHAnsi" w:eastAsiaTheme="minorHAnsi" w:hAnsiTheme="minorHAnsi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center"/>
          </w:tcPr>
          <w:p w:rsidR="007B73BA" w:rsidRPr="002B72A3" w:rsidRDefault="007B73BA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D</w:t>
            </w:r>
            <w:r w:rsidRPr="002B72A3">
              <w:rPr>
                <w:rFonts w:asciiTheme="minorHAnsi" w:eastAsiaTheme="minorHAnsi" w:hAnsiTheme="minorHAnsi"/>
                <w:szCs w:val="20"/>
              </w:rPr>
              <w:t>ATETIME</w:t>
            </w:r>
          </w:p>
        </w:tc>
        <w:tc>
          <w:tcPr>
            <w:tcW w:w="850" w:type="dxa"/>
            <w:vAlign w:val="center"/>
          </w:tcPr>
          <w:p w:rsidR="007B73BA" w:rsidRPr="002B72A3" w:rsidRDefault="007B73BA" w:rsidP="007B73BA">
            <w:pPr>
              <w:jc w:val="right"/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7B73BA" w:rsidRPr="002B72A3" w:rsidRDefault="007B73BA" w:rsidP="007B73B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B72A3">
              <w:rPr>
                <w:rFonts w:asciiTheme="minorHAnsi" w:eastAsiaTheme="minorHAnsi" w:hAnsiTheme="minorHAnsi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7B73BA" w:rsidRPr="002B72A3" w:rsidRDefault="007B73BA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472" w:type="dxa"/>
            <w:gridSpan w:val="2"/>
            <w:vAlign w:val="center"/>
          </w:tcPr>
          <w:p w:rsidR="007B73BA" w:rsidRPr="002B72A3" w:rsidRDefault="007B73BA" w:rsidP="007B73BA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7B73BA" w:rsidRPr="00933B73" w:rsidRDefault="007B73BA" w:rsidP="007B73BA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B711A5">
              <w:rPr>
                <w:rFonts w:asciiTheme="minorHAnsi" w:eastAsiaTheme="minorEastAsia" w:hAnsiTheme="minorHAnsi"/>
                <w:color w:val="000000"/>
                <w:szCs w:val="20"/>
              </w:rPr>
              <w:t>current_datetime</w:t>
            </w:r>
          </w:p>
        </w:tc>
        <w:tc>
          <w:tcPr>
            <w:tcW w:w="1701" w:type="dxa"/>
          </w:tcPr>
          <w:p w:rsidR="007B73BA" w:rsidRPr="002B72A3" w:rsidRDefault="007B73BA" w:rsidP="007B73BA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3776F0" w:rsidRPr="00933B73" w:rsidTr="007B73BA">
        <w:tc>
          <w:tcPr>
            <w:tcW w:w="15276" w:type="dxa"/>
            <w:gridSpan w:val="11"/>
            <w:shd w:val="clear" w:color="auto" w:fill="C2D69B"/>
          </w:tcPr>
          <w:p w:rsidR="003776F0" w:rsidRPr="00933B73" w:rsidRDefault="003776F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776F0" w:rsidRPr="00933B73" w:rsidTr="007B73BA">
        <w:tc>
          <w:tcPr>
            <w:tcW w:w="4361" w:type="dxa"/>
            <w:gridSpan w:val="2"/>
            <w:shd w:val="clear" w:color="auto" w:fill="D6E3BC"/>
          </w:tcPr>
          <w:p w:rsidR="003776F0" w:rsidRPr="00933B73" w:rsidRDefault="003776F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gridSpan w:val="2"/>
            <w:shd w:val="clear" w:color="auto" w:fill="D6E3BC"/>
          </w:tcPr>
          <w:p w:rsidR="003776F0" w:rsidRPr="00933B73" w:rsidRDefault="003776F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참조 무결성(RI) 규칙</w:t>
            </w:r>
          </w:p>
        </w:tc>
        <w:tc>
          <w:tcPr>
            <w:tcW w:w="2268" w:type="dxa"/>
            <w:gridSpan w:val="4"/>
            <w:shd w:val="clear" w:color="auto" w:fill="D6E3BC"/>
          </w:tcPr>
          <w:p w:rsidR="003776F0" w:rsidRPr="00933B73" w:rsidRDefault="003776F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gridSpan w:val="3"/>
            <w:shd w:val="clear" w:color="auto" w:fill="D6E3BC"/>
          </w:tcPr>
          <w:p w:rsidR="003776F0" w:rsidRPr="00933B73" w:rsidRDefault="003776F0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776F0" w:rsidRPr="00933B73" w:rsidTr="007B73BA">
        <w:tc>
          <w:tcPr>
            <w:tcW w:w="4361" w:type="dxa"/>
            <w:gridSpan w:val="2"/>
          </w:tcPr>
          <w:p w:rsidR="003776F0" w:rsidRPr="00933B73" w:rsidRDefault="003776F0" w:rsidP="007B73BA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  <w:gridSpan w:val="2"/>
          </w:tcPr>
          <w:p w:rsidR="003776F0" w:rsidRPr="00933B73" w:rsidRDefault="003776F0" w:rsidP="007B73BA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  <w:gridSpan w:val="4"/>
          </w:tcPr>
          <w:p w:rsidR="003776F0" w:rsidRPr="00933B73" w:rsidRDefault="003776F0" w:rsidP="007B73BA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  <w:gridSpan w:val="3"/>
          </w:tcPr>
          <w:p w:rsidR="003776F0" w:rsidRPr="00933B73" w:rsidRDefault="003776F0" w:rsidP="007B73BA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891523" w:rsidRDefault="00891523" w:rsidP="00891523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891523" w:rsidRPr="00933B73" w:rsidTr="007B73BA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891523" w:rsidRPr="00933B73" w:rsidTr="007B73BA">
        <w:tc>
          <w:tcPr>
            <w:tcW w:w="4361" w:type="dxa"/>
            <w:shd w:val="clear" w:color="auto" w:fill="EAF1DD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891523" w:rsidRPr="00933B73" w:rsidRDefault="00891523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4B12B6" w:rsidRPr="00933B73" w:rsidTr="007B73BA">
        <w:tc>
          <w:tcPr>
            <w:tcW w:w="4361" w:type="dxa"/>
          </w:tcPr>
          <w:p w:rsidR="004B12B6" w:rsidRPr="00933B73" w:rsidRDefault="004B12B6" w:rsidP="007B73BA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I</w:t>
            </w:r>
            <w:r>
              <w:rPr>
                <w:rFonts w:asciiTheme="minorHAnsi" w:eastAsiaTheme="minorEastAsia" w:hAnsiTheme="minorHAnsi"/>
              </w:rPr>
              <w:t>DX_</w:t>
            </w:r>
            <w:r w:rsidRPr="00891523">
              <w:rPr>
                <w:rFonts w:asciiTheme="minorHAnsi" w:eastAsiaTheme="minorEastAsia" w:hAnsiTheme="minorHAnsi" w:cs="굴림"/>
                <w:color w:val="000000"/>
                <w:szCs w:val="20"/>
              </w:rPr>
              <w:t>BUSIEXE</w:t>
            </w:r>
          </w:p>
        </w:tc>
        <w:tc>
          <w:tcPr>
            <w:tcW w:w="7769" w:type="dxa"/>
            <w:vAlign w:val="center"/>
          </w:tcPr>
          <w:p w:rsidR="004B12B6" w:rsidRPr="002B72A3" w:rsidRDefault="004B12B6" w:rsidP="007B73BA">
            <w:pPr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891523">
              <w:rPr>
                <w:rFonts w:asciiTheme="minorHAnsi" w:eastAsiaTheme="minorHAnsi" w:hAnsiTheme="minorHAnsi" w:cs="굴림"/>
                <w:color w:val="000000"/>
                <w:szCs w:val="20"/>
              </w:rPr>
              <w:t>BUSIEXE_ID</w:t>
            </w:r>
          </w:p>
        </w:tc>
        <w:tc>
          <w:tcPr>
            <w:tcW w:w="1525" w:type="dxa"/>
          </w:tcPr>
          <w:p w:rsidR="004B12B6" w:rsidRPr="00933B73" w:rsidRDefault="004B12B6" w:rsidP="007B73B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4B12B6" w:rsidRPr="00933B73" w:rsidRDefault="004B12B6" w:rsidP="007B73BA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kccpms</w:t>
            </w:r>
          </w:p>
        </w:tc>
      </w:tr>
    </w:tbl>
    <w:p w:rsidR="00891523" w:rsidRDefault="00891523" w:rsidP="00891523">
      <w:pPr>
        <w:rPr>
          <w:rFonts w:asciiTheme="minorHAnsi" w:eastAsiaTheme="minorEastAsia" w:hAnsiTheme="minorHAnsi"/>
        </w:rPr>
      </w:pPr>
    </w:p>
    <w:p w:rsidR="00891523" w:rsidRDefault="00891523" w:rsidP="00891523">
      <w:pPr>
        <w:rPr>
          <w:rFonts w:asciiTheme="minorHAnsi" w:eastAsiaTheme="minorEastAsia" w:hAnsiTheme="minorHAnsi"/>
        </w:rPr>
      </w:pPr>
    </w:p>
    <w:p w:rsidR="00891523" w:rsidRDefault="00891523" w:rsidP="00891523">
      <w:pPr>
        <w:rPr>
          <w:rFonts w:asciiTheme="minorHAnsi" w:eastAsiaTheme="minorEastAsia" w:hAnsiTheme="minorHAnsi"/>
        </w:rPr>
      </w:pPr>
    </w:p>
    <w:p w:rsidR="00891523" w:rsidRDefault="00891523" w:rsidP="00FB08C1">
      <w:pPr>
        <w:rPr>
          <w:rFonts w:asciiTheme="minorHAnsi" w:eastAsiaTheme="minorEastAsia" w:hAnsiTheme="minorHAnsi"/>
        </w:rPr>
      </w:pPr>
    </w:p>
    <w:p w:rsidR="00FB08C1" w:rsidRDefault="00FB08C1" w:rsidP="004801DE">
      <w:pPr>
        <w:rPr>
          <w:rFonts w:asciiTheme="minorHAnsi" w:eastAsiaTheme="minorEastAsia" w:hAnsiTheme="minorHAnsi"/>
        </w:rPr>
      </w:pPr>
    </w:p>
    <w:sectPr w:rsidR="00FB08C1" w:rsidSect="00E94A55">
      <w:footerReference w:type="default" r:id="rId14"/>
      <w:headerReference w:type="first" r:id="rId15"/>
      <w:type w:val="continuous"/>
      <w:pgSz w:w="16838" w:h="11906" w:orient="landscape" w:code="9"/>
      <w:pgMar w:top="1418" w:right="1103" w:bottom="566" w:left="851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D6D" w:rsidRDefault="00972D6D">
      <w:r>
        <w:separator/>
      </w:r>
    </w:p>
  </w:endnote>
  <w:endnote w:type="continuationSeparator" w:id="0">
    <w:p w:rsidR="00972D6D" w:rsidRDefault="00972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8C0" w:rsidRDefault="009338C0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8C0" w:rsidRDefault="009338C0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3BA" w:rsidRDefault="007B73BA" w:rsidP="00E94A55">
    <w:pPr>
      <w:ind w:rightChars="-228" w:right="-456"/>
      <w:jc w:val="right"/>
      <w:rPr>
        <w:rFonts w:ascii="굴림" w:hAnsi="굴림"/>
        <w:i/>
        <w:sz w:val="24"/>
      </w:rPr>
    </w:pPr>
    <w:r w:rsidRPr="00110CEF">
      <w:rPr>
        <w:rFonts w:ascii="굴림" w:hAnsi="굴림" w:hint="eastAsia"/>
        <w:i/>
        <w:sz w:val="24"/>
      </w:rPr>
      <w:t>Issue Date : 20</w:t>
    </w:r>
    <w:r>
      <w:rPr>
        <w:rFonts w:ascii="굴림" w:hAnsi="굴림" w:hint="eastAsia"/>
        <w:i/>
        <w:sz w:val="24"/>
      </w:rPr>
      <w:t>1</w:t>
    </w:r>
    <w:r>
      <w:rPr>
        <w:rFonts w:ascii="굴림" w:hAnsi="굴림"/>
        <w:i/>
        <w:sz w:val="24"/>
      </w:rPr>
      <w:t>8</w:t>
    </w:r>
    <w:r w:rsidRPr="00110CEF">
      <w:rPr>
        <w:rFonts w:ascii="굴림" w:hAnsi="굴림" w:hint="eastAsia"/>
        <w:i/>
        <w:sz w:val="24"/>
      </w:rPr>
      <w:t>/</w:t>
    </w:r>
    <w:r>
      <w:rPr>
        <w:rFonts w:ascii="굴림" w:hAnsi="굴림" w:hint="eastAsia"/>
        <w:i/>
        <w:sz w:val="24"/>
      </w:rPr>
      <w:t>0</w:t>
    </w:r>
    <w:r>
      <w:rPr>
        <w:rFonts w:ascii="굴림" w:hAnsi="굴림"/>
        <w:i/>
        <w:sz w:val="24"/>
      </w:rPr>
      <w:t>6</w:t>
    </w:r>
    <w:r>
      <w:rPr>
        <w:rFonts w:ascii="굴림" w:hAnsi="굴림" w:hint="eastAsia"/>
        <w:i/>
        <w:sz w:val="24"/>
      </w:rPr>
      <w:t>/18</w:t>
    </w:r>
  </w:p>
  <w:p w:rsidR="007B73BA" w:rsidRPr="00110CEF" w:rsidRDefault="007B73BA" w:rsidP="00E94A55">
    <w:pPr>
      <w:ind w:rightChars="-228" w:right="-456"/>
      <w:jc w:val="right"/>
      <w:rPr>
        <w:rFonts w:ascii="굴림" w:hAnsi="굴림"/>
        <w:i/>
        <w:sz w:val="24"/>
      </w:rPr>
    </w:pPr>
  </w:p>
  <w:p w:rsidR="007B73BA" w:rsidRPr="00752F71" w:rsidRDefault="007B73BA" w:rsidP="00E94A55">
    <w:pPr>
      <w:ind w:rightChars="-228" w:right="-456"/>
      <w:jc w:val="right"/>
      <w:rPr>
        <w:rFonts w:ascii="굴림" w:hAnsi="굴림"/>
        <w:i/>
        <w:sz w:val="24"/>
      </w:rPr>
    </w:pPr>
    <w:r w:rsidRPr="00B3338A">
      <w:rPr>
        <w:rFonts w:ascii="굴림" w:hAnsi="굴림" w:hint="eastAsia"/>
        <w:i/>
        <w:sz w:val="24"/>
      </w:rPr>
      <w:t xml:space="preserve">주식회사 굿씽크 &amp; </w:t>
    </w:r>
    <w:r w:rsidRPr="00752F71">
      <w:rPr>
        <w:rFonts w:ascii="굴림" w:hAnsi="굴림" w:hint="eastAsia"/>
        <w:i/>
        <w:sz w:val="24"/>
      </w:rPr>
      <w:t>엘에스웨어(주)</w:t>
    </w:r>
  </w:p>
  <w:p w:rsidR="007B73BA" w:rsidRDefault="007B73BA" w:rsidP="00E94A55">
    <w:pPr>
      <w:pStyle w:val="ab"/>
    </w:pPr>
  </w:p>
  <w:p w:rsidR="007B73BA" w:rsidRDefault="007B73BA" w:rsidP="00E94A55">
    <w:pPr>
      <w:pStyle w:val="ab"/>
    </w:pPr>
  </w:p>
  <w:p w:rsidR="007B73BA" w:rsidRDefault="007B73BA" w:rsidP="00E94A55">
    <w:pPr>
      <w:pStyle w:val="ab"/>
    </w:pPr>
  </w:p>
  <w:p w:rsidR="007B73BA" w:rsidRDefault="007B73BA" w:rsidP="00E94A55">
    <w:pPr>
      <w:pStyle w:val="ab"/>
    </w:pPr>
  </w:p>
  <w:p w:rsidR="007B73BA" w:rsidRDefault="007B73BA" w:rsidP="00E94A55">
    <w:pPr>
      <w:pStyle w:val="ab"/>
    </w:pPr>
  </w:p>
  <w:p w:rsidR="007B73BA" w:rsidRPr="00752F71" w:rsidRDefault="007B73BA" w:rsidP="00E94A55">
    <w:pPr>
      <w:pStyle w:val="ab"/>
    </w:pPr>
  </w:p>
  <w:p w:rsidR="007B73BA" w:rsidRDefault="007B73BA">
    <w:pPr>
      <w:pStyle w:val="ab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3BA" w:rsidRDefault="007B73BA" w:rsidP="00E94A55">
    <w:pPr>
      <w:pStyle w:val="ab"/>
      <w:jc w:val="center"/>
    </w:pP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PAGE </w:instrText>
    </w:r>
    <w:r w:rsidRPr="005D0AF3">
      <w:rPr>
        <w:rFonts w:ascii="굴림" w:hAnsi="굴림"/>
      </w:rPr>
      <w:fldChar w:fldCharType="separate"/>
    </w:r>
    <w:r w:rsidR="009338C0">
      <w:rPr>
        <w:rFonts w:ascii="굴림" w:hAnsi="굴림"/>
        <w:noProof/>
      </w:rPr>
      <w:t>10</w:t>
    </w:r>
    <w:r w:rsidRPr="005D0AF3">
      <w:rPr>
        <w:rFonts w:ascii="굴림" w:hAnsi="굴림"/>
      </w:rPr>
      <w:fldChar w:fldCharType="end"/>
    </w:r>
    <w:r w:rsidRPr="005D0AF3">
      <w:rPr>
        <w:rFonts w:ascii="굴림" w:hAnsi="굴림" w:hint="eastAsia"/>
      </w:rPr>
      <w:t xml:space="preserve"> / </w:t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NUMPAGES </w:instrText>
    </w:r>
    <w:r w:rsidRPr="005D0AF3">
      <w:rPr>
        <w:rFonts w:ascii="굴림" w:hAnsi="굴림"/>
      </w:rPr>
      <w:fldChar w:fldCharType="separate"/>
    </w:r>
    <w:r w:rsidR="009338C0">
      <w:rPr>
        <w:rFonts w:ascii="굴림" w:hAnsi="굴림"/>
        <w:noProof/>
      </w:rPr>
      <w:t>61</w:t>
    </w:r>
    <w:r w:rsidRPr="005D0AF3">
      <w:rPr>
        <w:rFonts w:ascii="굴림" w:hAnsi="굴림"/>
      </w:rPr>
      <w:fldChar w:fldCharType="end"/>
    </w:r>
  </w:p>
  <w:p w:rsidR="007B73BA" w:rsidRPr="00E94A55" w:rsidRDefault="007B73BA" w:rsidP="00E94A5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D6D" w:rsidRDefault="00972D6D">
      <w:r>
        <w:separator/>
      </w:r>
    </w:p>
  </w:footnote>
  <w:footnote w:type="continuationSeparator" w:id="0">
    <w:p w:rsidR="00972D6D" w:rsidRDefault="00972D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8C0" w:rsidRDefault="009338C0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13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9322"/>
      <w:gridCol w:w="1418"/>
      <w:gridCol w:w="2126"/>
    </w:tblGrid>
    <w:tr w:rsidR="007B73BA" w:rsidTr="005B7A73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7B73BA" w:rsidRPr="00046CE5" w:rsidRDefault="007B73BA" w:rsidP="005B7A73">
          <w:pPr>
            <w:pStyle w:val="aa"/>
            <w:ind w:leftChars="-54" w:left="-108"/>
            <w:jc w:val="center"/>
            <w:rPr>
              <w:b/>
              <w:sz w:val="18"/>
            </w:rPr>
          </w:pPr>
          <w:r w:rsidRPr="00046CE5">
            <w:rPr>
              <w:b/>
              <w:noProof/>
              <w:sz w:val="18"/>
            </w:rPr>
            <w:drawing>
              <wp:inline distT="0" distB="0" distL="0" distR="0" wp14:anchorId="146A3AB2" wp14:editId="4A5A7AAE">
                <wp:extent cx="1381125" cy="304800"/>
                <wp:effectExtent l="0" t="0" r="9525" b="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66" w:type="dxa"/>
          <w:gridSpan w:val="3"/>
          <w:vAlign w:val="center"/>
        </w:tcPr>
        <w:p w:rsidR="007B73BA" w:rsidRPr="00046CE5" w:rsidRDefault="007B73BA" w:rsidP="005B7A73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 w:rsidRPr="00046CE5">
            <w:rPr>
              <w:rFonts w:ascii="궁서체" w:eastAsia="궁서체" w:hAnsi="궁서체" w:hint="eastAsia"/>
              <w:b/>
              <w:sz w:val="36"/>
              <w:szCs w:val="36"/>
            </w:rPr>
            <w:t>테이블 정의서</w:t>
          </w:r>
        </w:p>
      </w:tc>
    </w:tr>
    <w:tr w:rsidR="007B73BA" w:rsidTr="005B7A73">
      <w:trPr>
        <w:cantSplit/>
        <w:trHeight w:val="285"/>
      </w:trPr>
      <w:tc>
        <w:tcPr>
          <w:tcW w:w="2268" w:type="dxa"/>
          <w:vMerge/>
          <w:vAlign w:val="center"/>
        </w:tcPr>
        <w:p w:rsidR="007B73BA" w:rsidRPr="00046CE5" w:rsidRDefault="007B73BA" w:rsidP="00B25E29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9322" w:type="dxa"/>
          <w:vAlign w:val="center"/>
        </w:tcPr>
        <w:p w:rsidR="007B73BA" w:rsidRPr="00650055" w:rsidRDefault="007B73BA" w:rsidP="00650055">
          <w:pPr>
            <w:pStyle w:val="aa"/>
            <w:rPr>
              <w:kern w:val="0"/>
              <w:sz w:val="18"/>
              <w:szCs w:val="20"/>
            </w:rPr>
          </w:pPr>
          <w:r>
            <w:rPr>
              <w:rFonts w:ascii="굴림" w:hAnsi="굴림" w:hint="eastAsia"/>
              <w:sz w:val="18"/>
            </w:rPr>
            <w:t xml:space="preserve">프로젝트: </w:t>
          </w:r>
          <w:r w:rsidRPr="00B3338A">
            <w:rPr>
              <w:rFonts w:hint="eastAsia"/>
              <w:sz w:val="18"/>
            </w:rPr>
            <w:t>저작권기술</w:t>
          </w:r>
          <w:r w:rsidRPr="00B3338A">
            <w:rPr>
              <w:rFonts w:hint="eastAsia"/>
              <w:sz w:val="18"/>
            </w:rPr>
            <w:t xml:space="preserve"> </w:t>
          </w:r>
          <w:r w:rsidRPr="00B3338A">
            <w:rPr>
              <w:rFonts w:hint="eastAsia"/>
              <w:sz w:val="18"/>
            </w:rPr>
            <w:t>성능평가</w:t>
          </w:r>
          <w:r w:rsidRPr="00B3338A">
            <w:rPr>
              <w:rFonts w:hint="eastAsia"/>
              <w:sz w:val="18"/>
            </w:rPr>
            <w:t xml:space="preserve"> </w:t>
          </w:r>
          <w:r w:rsidRPr="00B3338A">
            <w:rPr>
              <w:rFonts w:hint="eastAsia"/>
              <w:sz w:val="18"/>
            </w:rPr>
            <w:t>시스템</w:t>
          </w:r>
          <w:r w:rsidRPr="00B3338A">
            <w:rPr>
              <w:rFonts w:hint="eastAsia"/>
              <w:sz w:val="18"/>
            </w:rPr>
            <w:t xml:space="preserve"> </w:t>
          </w:r>
          <w:r w:rsidRPr="00B3338A">
            <w:rPr>
              <w:rFonts w:hint="eastAsia"/>
              <w:sz w:val="18"/>
            </w:rPr>
            <w:t>개선</w:t>
          </w:r>
          <w:r w:rsidRPr="00B3338A">
            <w:rPr>
              <w:rFonts w:hint="eastAsia"/>
              <w:sz w:val="18"/>
            </w:rPr>
            <w:t xml:space="preserve"> </w:t>
          </w:r>
          <w:r w:rsidRPr="00B3338A">
            <w:rPr>
              <w:rFonts w:hint="eastAsia"/>
              <w:sz w:val="18"/>
            </w:rPr>
            <w:t>및</w:t>
          </w:r>
          <w:r w:rsidRPr="00B3338A">
            <w:rPr>
              <w:rFonts w:hint="eastAsia"/>
              <w:sz w:val="18"/>
            </w:rPr>
            <w:t xml:space="preserve"> </w:t>
          </w:r>
          <w:r w:rsidRPr="00B3338A">
            <w:rPr>
              <w:rFonts w:hint="eastAsia"/>
              <w:sz w:val="18"/>
            </w:rPr>
            <w:t>고도화</w:t>
          </w:r>
        </w:p>
      </w:tc>
      <w:tc>
        <w:tcPr>
          <w:tcW w:w="3544" w:type="dxa"/>
          <w:gridSpan w:val="2"/>
          <w:vAlign w:val="center"/>
        </w:tcPr>
        <w:p w:rsidR="007B73BA" w:rsidRDefault="007B73BA" w:rsidP="00B25E29">
          <w:pPr>
            <w:pStyle w:val="aa"/>
            <w:rPr>
              <w:rFonts w:ascii="굴림" w:hAnsi="굴림"/>
              <w:b/>
              <w:sz w:val="18"/>
            </w:rPr>
          </w:pPr>
          <w:r>
            <w:rPr>
              <w:rFonts w:ascii="굴림" w:hAnsi="굴림" w:hint="eastAsia"/>
              <w:sz w:val="18"/>
            </w:rPr>
            <w:t>단계 :설계단계</w:t>
          </w:r>
        </w:p>
      </w:tc>
    </w:tr>
    <w:tr w:rsidR="007B73BA" w:rsidTr="005B7A73">
      <w:trPr>
        <w:cantSplit/>
        <w:trHeight w:val="285"/>
      </w:trPr>
      <w:tc>
        <w:tcPr>
          <w:tcW w:w="2268" w:type="dxa"/>
          <w:vMerge/>
          <w:vAlign w:val="center"/>
        </w:tcPr>
        <w:p w:rsidR="007B73BA" w:rsidRPr="00046CE5" w:rsidRDefault="007B73BA" w:rsidP="005B7A73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9322" w:type="dxa"/>
          <w:vAlign w:val="center"/>
        </w:tcPr>
        <w:p w:rsidR="007B73BA" w:rsidRPr="00046CE5" w:rsidRDefault="007B73BA" w:rsidP="005B7A73">
          <w:pPr>
            <w:pStyle w:val="aa"/>
            <w:rPr>
              <w:rFonts w:ascii="굴림" w:hAnsi="굴림"/>
              <w:b/>
              <w:sz w:val="18"/>
            </w:rPr>
          </w:pPr>
          <w:r w:rsidRPr="00046CE5">
            <w:rPr>
              <w:rFonts w:ascii="굴림" w:hAnsi="굴림" w:hint="eastAsia"/>
              <w:sz w:val="18"/>
            </w:rPr>
            <w:t>문서번호</w:t>
          </w:r>
          <w:r w:rsidRPr="00046CE5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2162</w:t>
          </w:r>
        </w:p>
      </w:tc>
      <w:tc>
        <w:tcPr>
          <w:tcW w:w="1418" w:type="dxa"/>
          <w:vAlign w:val="center"/>
        </w:tcPr>
        <w:p w:rsidR="007B73BA" w:rsidRPr="00046CE5" w:rsidRDefault="007B73BA" w:rsidP="00E87A9F">
          <w:pPr>
            <w:pStyle w:val="aa"/>
            <w:rPr>
              <w:rFonts w:ascii="굴림" w:hAnsi="굴림"/>
              <w:b/>
              <w:sz w:val="18"/>
            </w:rPr>
          </w:pPr>
          <w:r w:rsidRPr="00046CE5">
            <w:rPr>
              <w:rFonts w:ascii="굴림" w:hAnsi="굴림" w:hint="eastAsia"/>
              <w:sz w:val="18"/>
            </w:rPr>
            <w:t xml:space="preserve">버전 </w:t>
          </w:r>
          <w:r w:rsidRPr="00046CE5">
            <w:rPr>
              <w:rFonts w:ascii="굴림" w:hAnsi="굴림"/>
              <w:sz w:val="18"/>
            </w:rPr>
            <w:t>:</w:t>
          </w:r>
          <w:r w:rsidRPr="00046CE5">
            <w:rPr>
              <w:rFonts w:ascii="굴림" w:hAnsi="굴림" w:hint="eastAsia"/>
              <w:sz w:val="18"/>
            </w:rPr>
            <w:t>1.</w:t>
          </w:r>
          <w:r w:rsidR="009338C0">
            <w:rPr>
              <w:rFonts w:ascii="굴림" w:hAnsi="굴림"/>
              <w:sz w:val="18"/>
            </w:rPr>
            <w:t>2</w:t>
          </w:r>
        </w:p>
      </w:tc>
      <w:tc>
        <w:tcPr>
          <w:tcW w:w="2126" w:type="dxa"/>
          <w:vAlign w:val="center"/>
        </w:tcPr>
        <w:p w:rsidR="007B73BA" w:rsidRPr="00046CE5" w:rsidRDefault="007B73BA" w:rsidP="00B3338A">
          <w:pPr>
            <w:pStyle w:val="aa"/>
            <w:rPr>
              <w:rFonts w:ascii="굴림" w:hAnsi="굴림"/>
              <w:sz w:val="18"/>
            </w:rPr>
          </w:pPr>
          <w:r w:rsidRPr="00046CE5">
            <w:rPr>
              <w:rFonts w:ascii="굴림" w:hAnsi="굴림" w:hint="eastAsia"/>
              <w:sz w:val="18"/>
            </w:rPr>
            <w:t>작성일자</w:t>
          </w:r>
          <w:r w:rsidRPr="00046CE5">
            <w:rPr>
              <w:rFonts w:ascii="굴림" w:hAnsi="굴림"/>
              <w:sz w:val="18"/>
            </w:rPr>
            <w:t>:</w:t>
          </w:r>
          <w:r w:rsidRPr="00046CE5">
            <w:rPr>
              <w:rFonts w:ascii="굴림" w:hAnsi="굴림" w:hint="eastAsia"/>
              <w:sz w:val="18"/>
            </w:rPr>
            <w:t xml:space="preserve"> 201</w:t>
          </w:r>
          <w:r>
            <w:rPr>
              <w:rFonts w:ascii="굴림" w:hAnsi="굴림"/>
              <w:sz w:val="18"/>
            </w:rPr>
            <w:t>8</w:t>
          </w:r>
          <w:r>
            <w:rPr>
              <w:rFonts w:ascii="굴림" w:hAnsi="굴림" w:hint="eastAsia"/>
              <w:sz w:val="18"/>
            </w:rPr>
            <w:t>/06/18</w:t>
          </w:r>
        </w:p>
      </w:tc>
    </w:tr>
  </w:tbl>
  <w:p w:rsidR="007B73BA" w:rsidRPr="00E94A55" w:rsidRDefault="007B73BA" w:rsidP="00E94A55">
    <w:pPr>
      <w:pStyle w:val="aa"/>
    </w:pPr>
    <w:bookmarkStart w:id="5" w:name="_GoBack"/>
    <w:bookmarkEnd w:id="5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3BA" w:rsidRDefault="007B73BA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</w:pPr>
  </w:p>
  <w:p w:rsidR="007B73BA" w:rsidRDefault="007B73BA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</w:pPr>
    <w:r>
      <w:tab/>
    </w:r>
  </w:p>
  <w:p w:rsidR="007B73BA" w:rsidRPr="005B1B75" w:rsidRDefault="007B73BA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ascii="굴림체" w:eastAsia="굴림체" w:hAnsi="굴림체"/>
        <w:kern w:val="0"/>
        <w:sz w:val="56"/>
        <w:szCs w:val="20"/>
      </w:rPr>
    </w:pPr>
    <w:r w:rsidRPr="005B1B75">
      <w:rPr>
        <w:rFonts w:ascii="굴림체" w:eastAsia="굴림체" w:hAnsi="굴림체" w:hint="eastAsia"/>
        <w:kern w:val="0"/>
        <w:sz w:val="56"/>
        <w:szCs w:val="20"/>
      </w:rPr>
      <w:t>테이블 정의서</w:t>
    </w:r>
  </w:p>
  <w:p w:rsidR="007B73BA" w:rsidRPr="00650055" w:rsidRDefault="007B73BA" w:rsidP="001353A1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4"/>
        <w:szCs w:val="20"/>
      </w:rPr>
    </w:pPr>
    <w:r w:rsidRPr="00B3338A">
      <w:rPr>
        <w:rFonts w:eastAsia="굴림체" w:hint="eastAsia"/>
        <w:b/>
        <w:kern w:val="0"/>
        <w:sz w:val="44"/>
        <w:szCs w:val="20"/>
      </w:rPr>
      <w:t>저작권기술</w:t>
    </w:r>
    <w:r w:rsidRPr="00B3338A">
      <w:rPr>
        <w:rFonts w:eastAsia="굴림체" w:hint="eastAsia"/>
        <w:b/>
        <w:kern w:val="0"/>
        <w:sz w:val="44"/>
        <w:szCs w:val="20"/>
      </w:rPr>
      <w:t xml:space="preserve"> </w:t>
    </w:r>
    <w:r w:rsidRPr="00B3338A">
      <w:rPr>
        <w:rFonts w:eastAsia="굴림체" w:hint="eastAsia"/>
        <w:b/>
        <w:kern w:val="0"/>
        <w:sz w:val="44"/>
        <w:szCs w:val="20"/>
      </w:rPr>
      <w:t>성능평가</w:t>
    </w:r>
    <w:r w:rsidRPr="00B3338A">
      <w:rPr>
        <w:rFonts w:eastAsia="굴림체" w:hint="eastAsia"/>
        <w:b/>
        <w:kern w:val="0"/>
        <w:sz w:val="44"/>
        <w:szCs w:val="20"/>
      </w:rPr>
      <w:t xml:space="preserve"> </w:t>
    </w:r>
    <w:r w:rsidRPr="00B3338A">
      <w:rPr>
        <w:rFonts w:eastAsia="굴림체" w:hint="eastAsia"/>
        <w:b/>
        <w:kern w:val="0"/>
        <w:sz w:val="44"/>
        <w:szCs w:val="20"/>
      </w:rPr>
      <w:t>시스템</w:t>
    </w:r>
    <w:r w:rsidRPr="00B3338A">
      <w:rPr>
        <w:rFonts w:eastAsia="굴림체" w:hint="eastAsia"/>
        <w:b/>
        <w:kern w:val="0"/>
        <w:sz w:val="44"/>
        <w:szCs w:val="20"/>
      </w:rPr>
      <w:t xml:space="preserve"> </w:t>
    </w:r>
    <w:r w:rsidRPr="00B3338A">
      <w:rPr>
        <w:rFonts w:eastAsia="굴림체" w:hint="eastAsia"/>
        <w:b/>
        <w:kern w:val="0"/>
        <w:sz w:val="44"/>
        <w:szCs w:val="20"/>
      </w:rPr>
      <w:t>개선</w:t>
    </w:r>
    <w:r w:rsidRPr="00B3338A">
      <w:rPr>
        <w:rFonts w:eastAsia="굴림체" w:hint="eastAsia"/>
        <w:b/>
        <w:kern w:val="0"/>
        <w:sz w:val="44"/>
        <w:szCs w:val="20"/>
      </w:rPr>
      <w:t xml:space="preserve"> </w:t>
    </w:r>
    <w:r w:rsidRPr="00B3338A">
      <w:rPr>
        <w:rFonts w:eastAsia="굴림체" w:hint="eastAsia"/>
        <w:b/>
        <w:kern w:val="0"/>
        <w:sz w:val="44"/>
        <w:szCs w:val="20"/>
      </w:rPr>
      <w:t>및</w:t>
    </w:r>
    <w:r w:rsidRPr="00B3338A">
      <w:rPr>
        <w:rFonts w:eastAsia="굴림체" w:hint="eastAsia"/>
        <w:b/>
        <w:kern w:val="0"/>
        <w:sz w:val="44"/>
        <w:szCs w:val="20"/>
      </w:rPr>
      <w:t xml:space="preserve"> </w:t>
    </w:r>
    <w:r w:rsidRPr="00B3338A">
      <w:rPr>
        <w:rFonts w:eastAsia="굴림체" w:hint="eastAsia"/>
        <w:b/>
        <w:kern w:val="0"/>
        <w:sz w:val="44"/>
        <w:szCs w:val="20"/>
      </w:rPr>
      <w:t>고도화</w:t>
    </w:r>
  </w:p>
  <w:p w:rsidR="007B73BA" w:rsidRPr="00752F71" w:rsidRDefault="007B73BA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b/>
        <w:kern w:val="0"/>
        <w:sz w:val="48"/>
        <w:szCs w:val="20"/>
      </w:rPr>
      <w:t>2162</w:t>
    </w:r>
  </w:p>
  <w:p w:rsidR="007B73BA" w:rsidRPr="00752F71" w:rsidRDefault="007B73BA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b/>
        <w:kern w:val="0"/>
        <w:sz w:val="48"/>
        <w:szCs w:val="20"/>
      </w:rPr>
      <w:t>Version 1.</w:t>
    </w:r>
    <w:r w:rsidR="009338C0">
      <w:rPr>
        <w:b/>
        <w:kern w:val="0"/>
        <w:sz w:val="48"/>
        <w:szCs w:val="20"/>
      </w:rPr>
      <w:t>2</w:t>
    </w:r>
  </w:p>
  <w:p w:rsidR="007B73BA" w:rsidRPr="00752F71" w:rsidRDefault="007B73BA" w:rsidP="00E94A55">
    <w:pPr>
      <w:pStyle w:val="aa"/>
      <w:tabs>
        <w:tab w:val="clear" w:pos="4252"/>
        <w:tab w:val="clear" w:pos="8504"/>
        <w:tab w:val="left" w:pos="4455"/>
      </w:tabs>
    </w:pPr>
  </w:p>
  <w:p w:rsidR="007B73BA" w:rsidRDefault="007B73BA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3BA" w:rsidRDefault="007B73BA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</w:pPr>
  </w:p>
  <w:p w:rsidR="007B73BA" w:rsidRDefault="007B73BA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</w:pPr>
    <w:r>
      <w:tab/>
    </w:r>
  </w:p>
  <w:p w:rsidR="007B73BA" w:rsidRPr="00110CEF" w:rsidRDefault="007B73BA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ascii="굴림" w:hAnsi="굴림"/>
        <w:kern w:val="0"/>
        <w:sz w:val="56"/>
        <w:szCs w:val="20"/>
      </w:rPr>
    </w:pPr>
    <w:r w:rsidRPr="00110CEF">
      <w:rPr>
        <w:rFonts w:ascii="굴림" w:hAnsi="굴림" w:hint="eastAsia"/>
        <w:kern w:val="0"/>
        <w:sz w:val="56"/>
        <w:szCs w:val="20"/>
      </w:rPr>
      <w:t>테이블 정의서</w:t>
    </w:r>
  </w:p>
  <w:p w:rsidR="007B73BA" w:rsidRDefault="007B73BA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ascii="굴림" w:hAnsi="굴림"/>
        <w:b/>
        <w:kern w:val="0"/>
        <w:sz w:val="44"/>
        <w:szCs w:val="20"/>
      </w:rPr>
    </w:pPr>
    <w:r>
      <w:rPr>
        <w:rFonts w:ascii="굴림" w:hAnsi="굴림" w:hint="eastAsia"/>
        <w:b/>
        <w:kern w:val="0"/>
        <w:sz w:val="44"/>
        <w:szCs w:val="20"/>
      </w:rPr>
      <w:t>저작권기술 성능평가 등 시스템 구축</w:t>
    </w:r>
  </w:p>
  <w:p w:rsidR="007B73BA" w:rsidRPr="00752F71" w:rsidRDefault="007B73BA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b/>
        <w:kern w:val="0"/>
        <w:sz w:val="48"/>
        <w:szCs w:val="20"/>
      </w:rPr>
      <w:t>2162</w:t>
    </w:r>
  </w:p>
  <w:p w:rsidR="007B73BA" w:rsidRPr="00752F71" w:rsidRDefault="007B73BA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752F71">
      <w:rPr>
        <w:b/>
        <w:kern w:val="0"/>
        <w:sz w:val="48"/>
        <w:szCs w:val="20"/>
      </w:rPr>
      <w:t>Version 1.0</w:t>
    </w:r>
  </w:p>
  <w:p w:rsidR="007B73BA" w:rsidRPr="00752F71" w:rsidRDefault="007B73BA" w:rsidP="00E94A55">
    <w:pPr>
      <w:pStyle w:val="aa"/>
      <w:tabs>
        <w:tab w:val="clear" w:pos="4252"/>
        <w:tab w:val="clear" w:pos="8504"/>
        <w:tab w:val="left" w:pos="4455"/>
      </w:tabs>
    </w:pPr>
  </w:p>
  <w:p w:rsidR="007B73BA" w:rsidRDefault="007B73BA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C31EE"/>
    <w:multiLevelType w:val="hybridMultilevel"/>
    <w:tmpl w:val="57109A42"/>
    <w:lvl w:ilvl="0" w:tplc="5FEC601A">
      <w:numFmt w:val="bullet"/>
      <w:lvlText w:val=""/>
      <w:lvlJc w:val="left"/>
      <w:pPr>
        <w:ind w:left="3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EDF7E2E"/>
    <w:multiLevelType w:val="hybridMultilevel"/>
    <w:tmpl w:val="EAFC55B8"/>
    <w:lvl w:ilvl="0" w:tplc="039CAF1C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20807520"/>
    <w:multiLevelType w:val="hybridMultilevel"/>
    <w:tmpl w:val="7132F070"/>
    <w:lvl w:ilvl="0" w:tplc="849AA63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520114"/>
    <w:multiLevelType w:val="multilevel"/>
    <w:tmpl w:val="905CAF0E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4" w15:restartNumberingAfterBreak="0">
    <w:nsid w:val="28877EA6"/>
    <w:multiLevelType w:val="hybridMultilevel"/>
    <w:tmpl w:val="1602C25E"/>
    <w:lvl w:ilvl="0" w:tplc="F84E6518">
      <w:start w:val="1"/>
      <w:numFmt w:val="bullet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2AECFA34">
      <w:start w:val="1"/>
      <w:numFmt w:val="bullet"/>
      <w:lvlText w:val="−"/>
      <w:lvlJc w:val="left"/>
      <w:pPr>
        <w:tabs>
          <w:tab w:val="num" w:pos="1408"/>
        </w:tabs>
        <w:ind w:left="1408" w:hanging="400"/>
      </w:pPr>
      <w:rPr>
        <w:rFonts w:ascii="굴림" w:eastAsia="굴림" w:hAnsi="굴림" w:hint="eastAsia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5" w15:restartNumberingAfterBreak="0">
    <w:nsid w:val="3CE013C7"/>
    <w:multiLevelType w:val="hybridMultilevel"/>
    <w:tmpl w:val="DDBE6B34"/>
    <w:lvl w:ilvl="0" w:tplc="DD64E316">
      <w:start w:val="1"/>
      <w:numFmt w:val="decimalEnclosedCircle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4BB53068"/>
    <w:multiLevelType w:val="hybridMultilevel"/>
    <w:tmpl w:val="96A0DFFA"/>
    <w:lvl w:ilvl="0" w:tplc="C9EACD1E">
      <w:start w:val="4"/>
      <w:numFmt w:val="bullet"/>
      <w:lvlText w:val=""/>
      <w:lvlJc w:val="left"/>
      <w:pPr>
        <w:ind w:left="352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7" w15:restartNumberingAfterBreak="0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8" w15:restartNumberingAfterBreak="0">
    <w:nsid w:val="53D432B0"/>
    <w:multiLevelType w:val="hybridMultilevel"/>
    <w:tmpl w:val="86BA1E50"/>
    <w:lvl w:ilvl="0" w:tplc="6AEA1132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542027E7"/>
    <w:multiLevelType w:val="hybridMultilevel"/>
    <w:tmpl w:val="24AC2C64"/>
    <w:lvl w:ilvl="0" w:tplc="7F009154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E612F440">
      <w:start w:val="1"/>
      <w:numFmt w:val="decimal"/>
      <w:lvlText w:val="(%2)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266D44"/>
    <w:multiLevelType w:val="multilevel"/>
    <w:tmpl w:val="2776541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12" w15:restartNumberingAfterBreak="0">
    <w:nsid w:val="7A4D3A22"/>
    <w:multiLevelType w:val="hybridMultilevel"/>
    <w:tmpl w:val="6326278E"/>
    <w:lvl w:ilvl="0" w:tplc="5888BC54">
      <w:start w:val="1"/>
      <w:numFmt w:val="ganada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5888BC54">
      <w:start w:val="1"/>
      <w:numFmt w:val="ganada"/>
      <w:lvlText w:val="%2."/>
      <w:lvlJc w:val="left"/>
      <w:pPr>
        <w:tabs>
          <w:tab w:val="num" w:pos="1543"/>
        </w:tabs>
        <w:ind w:left="1543" w:hanging="40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3"/>
        </w:tabs>
        <w:ind w:left="4343" w:hanging="400"/>
      </w:pPr>
      <w:rPr>
        <w:rFonts w:ascii="Wingdings" w:hAnsi="Wingdings" w:hint="default"/>
      </w:rPr>
    </w:lvl>
  </w:abstractNum>
  <w:abstractNum w:abstractNumId="13" w15:restartNumberingAfterBreak="0">
    <w:nsid w:val="7D185BC9"/>
    <w:multiLevelType w:val="hybridMultilevel"/>
    <w:tmpl w:val="CD363250"/>
    <w:lvl w:ilvl="0" w:tplc="9A308EBC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F634EB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1"/>
  </w:num>
  <w:num w:numId="5">
    <w:abstractNumId w:val="8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0"/>
  </w:num>
  <w:num w:numId="12">
    <w:abstractNumId w:val="2"/>
  </w:num>
  <w:num w:numId="13">
    <w:abstractNumId w:val="6"/>
  </w:num>
  <w:num w:numId="14">
    <w:abstractNumId w:val="14"/>
  </w:num>
  <w:num w:numId="15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30"/>
    <w:rsid w:val="0000290C"/>
    <w:rsid w:val="00003C3C"/>
    <w:rsid w:val="00005008"/>
    <w:rsid w:val="0000651F"/>
    <w:rsid w:val="00006F53"/>
    <w:rsid w:val="00007A83"/>
    <w:rsid w:val="00007AAE"/>
    <w:rsid w:val="00011167"/>
    <w:rsid w:val="00013C14"/>
    <w:rsid w:val="00014912"/>
    <w:rsid w:val="000169D7"/>
    <w:rsid w:val="00016E19"/>
    <w:rsid w:val="00021A7D"/>
    <w:rsid w:val="000252D8"/>
    <w:rsid w:val="00032284"/>
    <w:rsid w:val="000338D9"/>
    <w:rsid w:val="000411C6"/>
    <w:rsid w:val="00041389"/>
    <w:rsid w:val="0004269C"/>
    <w:rsid w:val="0004349D"/>
    <w:rsid w:val="00044374"/>
    <w:rsid w:val="00044493"/>
    <w:rsid w:val="00045BB7"/>
    <w:rsid w:val="00046CE5"/>
    <w:rsid w:val="000475AE"/>
    <w:rsid w:val="00047C99"/>
    <w:rsid w:val="000508B3"/>
    <w:rsid w:val="00051EB9"/>
    <w:rsid w:val="0005595B"/>
    <w:rsid w:val="00060414"/>
    <w:rsid w:val="000628C5"/>
    <w:rsid w:val="00063E2F"/>
    <w:rsid w:val="0006481D"/>
    <w:rsid w:val="00065FB5"/>
    <w:rsid w:val="00066E39"/>
    <w:rsid w:val="00070815"/>
    <w:rsid w:val="00071A27"/>
    <w:rsid w:val="00073FA1"/>
    <w:rsid w:val="00074C36"/>
    <w:rsid w:val="0008479A"/>
    <w:rsid w:val="000856C3"/>
    <w:rsid w:val="0008602C"/>
    <w:rsid w:val="0008615E"/>
    <w:rsid w:val="00086AAD"/>
    <w:rsid w:val="00087138"/>
    <w:rsid w:val="0009248A"/>
    <w:rsid w:val="0009254B"/>
    <w:rsid w:val="00092F19"/>
    <w:rsid w:val="00092FAA"/>
    <w:rsid w:val="000937F6"/>
    <w:rsid w:val="0009466E"/>
    <w:rsid w:val="000950D5"/>
    <w:rsid w:val="00097965"/>
    <w:rsid w:val="000A34E8"/>
    <w:rsid w:val="000A4BAA"/>
    <w:rsid w:val="000A619E"/>
    <w:rsid w:val="000A7AE0"/>
    <w:rsid w:val="000B01DF"/>
    <w:rsid w:val="000B1C41"/>
    <w:rsid w:val="000B1F38"/>
    <w:rsid w:val="000B266F"/>
    <w:rsid w:val="000B4089"/>
    <w:rsid w:val="000C5892"/>
    <w:rsid w:val="000C6636"/>
    <w:rsid w:val="000C74FD"/>
    <w:rsid w:val="000C7655"/>
    <w:rsid w:val="000C7A94"/>
    <w:rsid w:val="000C7EA4"/>
    <w:rsid w:val="000D3955"/>
    <w:rsid w:val="000D4C82"/>
    <w:rsid w:val="000D6277"/>
    <w:rsid w:val="000D702B"/>
    <w:rsid w:val="000E0F69"/>
    <w:rsid w:val="000E486D"/>
    <w:rsid w:val="000E50F3"/>
    <w:rsid w:val="000E5FC0"/>
    <w:rsid w:val="000E618A"/>
    <w:rsid w:val="000F0586"/>
    <w:rsid w:val="000F2925"/>
    <w:rsid w:val="000F387D"/>
    <w:rsid w:val="000F5662"/>
    <w:rsid w:val="00101DBB"/>
    <w:rsid w:val="001037FA"/>
    <w:rsid w:val="001038F4"/>
    <w:rsid w:val="001042B2"/>
    <w:rsid w:val="001054EE"/>
    <w:rsid w:val="0010770B"/>
    <w:rsid w:val="00110CEF"/>
    <w:rsid w:val="001110C1"/>
    <w:rsid w:val="0011197F"/>
    <w:rsid w:val="0011597F"/>
    <w:rsid w:val="00121AD5"/>
    <w:rsid w:val="00122319"/>
    <w:rsid w:val="001235C4"/>
    <w:rsid w:val="00126857"/>
    <w:rsid w:val="0013337D"/>
    <w:rsid w:val="001343F2"/>
    <w:rsid w:val="00134CAC"/>
    <w:rsid w:val="001353A1"/>
    <w:rsid w:val="001353DE"/>
    <w:rsid w:val="00135851"/>
    <w:rsid w:val="001379AE"/>
    <w:rsid w:val="00140291"/>
    <w:rsid w:val="00140AD6"/>
    <w:rsid w:val="0014137D"/>
    <w:rsid w:val="00141E64"/>
    <w:rsid w:val="00144758"/>
    <w:rsid w:val="00146829"/>
    <w:rsid w:val="00146FB7"/>
    <w:rsid w:val="0014795D"/>
    <w:rsid w:val="00147EB0"/>
    <w:rsid w:val="00150C07"/>
    <w:rsid w:val="00156F0F"/>
    <w:rsid w:val="001576ED"/>
    <w:rsid w:val="001610E7"/>
    <w:rsid w:val="0016268F"/>
    <w:rsid w:val="00164F41"/>
    <w:rsid w:val="00167D7E"/>
    <w:rsid w:val="00173FD2"/>
    <w:rsid w:val="0017451A"/>
    <w:rsid w:val="0017467A"/>
    <w:rsid w:val="001767BC"/>
    <w:rsid w:val="0017729E"/>
    <w:rsid w:val="00177539"/>
    <w:rsid w:val="00177EF7"/>
    <w:rsid w:val="00181998"/>
    <w:rsid w:val="00185431"/>
    <w:rsid w:val="0019003E"/>
    <w:rsid w:val="001937D4"/>
    <w:rsid w:val="00194CE9"/>
    <w:rsid w:val="00197699"/>
    <w:rsid w:val="00197C5D"/>
    <w:rsid w:val="001A2964"/>
    <w:rsid w:val="001A3076"/>
    <w:rsid w:val="001A5106"/>
    <w:rsid w:val="001B1064"/>
    <w:rsid w:val="001B19E2"/>
    <w:rsid w:val="001B2161"/>
    <w:rsid w:val="001B22EA"/>
    <w:rsid w:val="001B6F84"/>
    <w:rsid w:val="001B7EAB"/>
    <w:rsid w:val="001C230D"/>
    <w:rsid w:val="001C39DB"/>
    <w:rsid w:val="001C3E31"/>
    <w:rsid w:val="001C40F5"/>
    <w:rsid w:val="001C4F74"/>
    <w:rsid w:val="001C5CE3"/>
    <w:rsid w:val="001D0923"/>
    <w:rsid w:val="001D09CC"/>
    <w:rsid w:val="001D1F2A"/>
    <w:rsid w:val="001D65BF"/>
    <w:rsid w:val="001D6834"/>
    <w:rsid w:val="001D7E1B"/>
    <w:rsid w:val="001D7EBC"/>
    <w:rsid w:val="001E1D52"/>
    <w:rsid w:val="001E26B5"/>
    <w:rsid w:val="001E5044"/>
    <w:rsid w:val="001E587C"/>
    <w:rsid w:val="001F16BE"/>
    <w:rsid w:val="001F2E77"/>
    <w:rsid w:val="001F4C26"/>
    <w:rsid w:val="001F7522"/>
    <w:rsid w:val="001F7F68"/>
    <w:rsid w:val="002056C5"/>
    <w:rsid w:val="00212464"/>
    <w:rsid w:val="00212FDA"/>
    <w:rsid w:val="002139FD"/>
    <w:rsid w:val="00214A55"/>
    <w:rsid w:val="00214E19"/>
    <w:rsid w:val="00215B05"/>
    <w:rsid w:val="00216E7C"/>
    <w:rsid w:val="0022066D"/>
    <w:rsid w:val="00222250"/>
    <w:rsid w:val="00223140"/>
    <w:rsid w:val="0022409F"/>
    <w:rsid w:val="002264CC"/>
    <w:rsid w:val="00226F51"/>
    <w:rsid w:val="00232D63"/>
    <w:rsid w:val="00235FD1"/>
    <w:rsid w:val="00236BDA"/>
    <w:rsid w:val="00240BC7"/>
    <w:rsid w:val="002414B6"/>
    <w:rsid w:val="00241B2C"/>
    <w:rsid w:val="00242B06"/>
    <w:rsid w:val="002461F3"/>
    <w:rsid w:val="002478D8"/>
    <w:rsid w:val="002504B4"/>
    <w:rsid w:val="002532B2"/>
    <w:rsid w:val="002556A7"/>
    <w:rsid w:val="00260D16"/>
    <w:rsid w:val="0026149B"/>
    <w:rsid w:val="00262946"/>
    <w:rsid w:val="00264095"/>
    <w:rsid w:val="00264B21"/>
    <w:rsid w:val="00265321"/>
    <w:rsid w:val="00266772"/>
    <w:rsid w:val="00270052"/>
    <w:rsid w:val="00270379"/>
    <w:rsid w:val="00273EC2"/>
    <w:rsid w:val="00274184"/>
    <w:rsid w:val="002742D1"/>
    <w:rsid w:val="002850E9"/>
    <w:rsid w:val="002856B6"/>
    <w:rsid w:val="00286A97"/>
    <w:rsid w:val="00287466"/>
    <w:rsid w:val="00292E9F"/>
    <w:rsid w:val="002934E2"/>
    <w:rsid w:val="002948A3"/>
    <w:rsid w:val="0029583B"/>
    <w:rsid w:val="00297B78"/>
    <w:rsid w:val="00297D1B"/>
    <w:rsid w:val="002A09F5"/>
    <w:rsid w:val="002B55FB"/>
    <w:rsid w:val="002B56AD"/>
    <w:rsid w:val="002B5F00"/>
    <w:rsid w:val="002B72A3"/>
    <w:rsid w:val="002C2BBB"/>
    <w:rsid w:val="002C3649"/>
    <w:rsid w:val="002C379C"/>
    <w:rsid w:val="002C3B4D"/>
    <w:rsid w:val="002C3BFF"/>
    <w:rsid w:val="002C4ACF"/>
    <w:rsid w:val="002C783F"/>
    <w:rsid w:val="002D1D0C"/>
    <w:rsid w:val="002D1EB8"/>
    <w:rsid w:val="002D2108"/>
    <w:rsid w:val="002D3435"/>
    <w:rsid w:val="002D38E4"/>
    <w:rsid w:val="002D618D"/>
    <w:rsid w:val="002D7E30"/>
    <w:rsid w:val="002E67AF"/>
    <w:rsid w:val="002E72D4"/>
    <w:rsid w:val="002F086B"/>
    <w:rsid w:val="002F101A"/>
    <w:rsid w:val="002F1B1B"/>
    <w:rsid w:val="002F27A6"/>
    <w:rsid w:val="002F7649"/>
    <w:rsid w:val="00301BA9"/>
    <w:rsid w:val="00301E60"/>
    <w:rsid w:val="003022A1"/>
    <w:rsid w:val="003025F5"/>
    <w:rsid w:val="00303987"/>
    <w:rsid w:val="00303E9D"/>
    <w:rsid w:val="003044E6"/>
    <w:rsid w:val="00304C65"/>
    <w:rsid w:val="003058C6"/>
    <w:rsid w:val="00305B98"/>
    <w:rsid w:val="00307939"/>
    <w:rsid w:val="00311F6F"/>
    <w:rsid w:val="00314D76"/>
    <w:rsid w:val="00314FB4"/>
    <w:rsid w:val="00315424"/>
    <w:rsid w:val="0032253F"/>
    <w:rsid w:val="00322A52"/>
    <w:rsid w:val="00322F45"/>
    <w:rsid w:val="003233AC"/>
    <w:rsid w:val="003263B3"/>
    <w:rsid w:val="00332EF5"/>
    <w:rsid w:val="00335C29"/>
    <w:rsid w:val="003368B4"/>
    <w:rsid w:val="003421F1"/>
    <w:rsid w:val="00343669"/>
    <w:rsid w:val="003465BA"/>
    <w:rsid w:val="00347048"/>
    <w:rsid w:val="00352D93"/>
    <w:rsid w:val="00354014"/>
    <w:rsid w:val="00354250"/>
    <w:rsid w:val="00354852"/>
    <w:rsid w:val="00355615"/>
    <w:rsid w:val="00356D1E"/>
    <w:rsid w:val="00357B8F"/>
    <w:rsid w:val="00361AE1"/>
    <w:rsid w:val="003643B7"/>
    <w:rsid w:val="00364E64"/>
    <w:rsid w:val="00365107"/>
    <w:rsid w:val="003703E6"/>
    <w:rsid w:val="003728BE"/>
    <w:rsid w:val="00373937"/>
    <w:rsid w:val="00374421"/>
    <w:rsid w:val="0037523D"/>
    <w:rsid w:val="00375B58"/>
    <w:rsid w:val="003776F0"/>
    <w:rsid w:val="00381D98"/>
    <w:rsid w:val="00381EA8"/>
    <w:rsid w:val="003847CC"/>
    <w:rsid w:val="003847D9"/>
    <w:rsid w:val="003852CB"/>
    <w:rsid w:val="003858C1"/>
    <w:rsid w:val="00386BA1"/>
    <w:rsid w:val="00391D71"/>
    <w:rsid w:val="00392805"/>
    <w:rsid w:val="00392979"/>
    <w:rsid w:val="00395C7F"/>
    <w:rsid w:val="00397A99"/>
    <w:rsid w:val="003A294C"/>
    <w:rsid w:val="003A3B0E"/>
    <w:rsid w:val="003A4C55"/>
    <w:rsid w:val="003A70CC"/>
    <w:rsid w:val="003A7C68"/>
    <w:rsid w:val="003B2876"/>
    <w:rsid w:val="003B3A60"/>
    <w:rsid w:val="003B5695"/>
    <w:rsid w:val="003B6096"/>
    <w:rsid w:val="003B68D7"/>
    <w:rsid w:val="003B7755"/>
    <w:rsid w:val="003C0112"/>
    <w:rsid w:val="003C0206"/>
    <w:rsid w:val="003C0C48"/>
    <w:rsid w:val="003C3303"/>
    <w:rsid w:val="003C4A82"/>
    <w:rsid w:val="003C54B8"/>
    <w:rsid w:val="003C79AE"/>
    <w:rsid w:val="003D03A9"/>
    <w:rsid w:val="003D15CF"/>
    <w:rsid w:val="003D1CC3"/>
    <w:rsid w:val="003D3CE1"/>
    <w:rsid w:val="003D626B"/>
    <w:rsid w:val="003D779E"/>
    <w:rsid w:val="003E0856"/>
    <w:rsid w:val="003E0FAB"/>
    <w:rsid w:val="003E13F1"/>
    <w:rsid w:val="003E182D"/>
    <w:rsid w:val="003E37A8"/>
    <w:rsid w:val="003E3E61"/>
    <w:rsid w:val="003E48F3"/>
    <w:rsid w:val="003E6807"/>
    <w:rsid w:val="003E6FE2"/>
    <w:rsid w:val="003E712C"/>
    <w:rsid w:val="003E7EDD"/>
    <w:rsid w:val="003F16E6"/>
    <w:rsid w:val="003F1D87"/>
    <w:rsid w:val="003F27F7"/>
    <w:rsid w:val="003F5459"/>
    <w:rsid w:val="003F5AF9"/>
    <w:rsid w:val="003F6428"/>
    <w:rsid w:val="00402078"/>
    <w:rsid w:val="004027A1"/>
    <w:rsid w:val="00403FB0"/>
    <w:rsid w:val="00405CB4"/>
    <w:rsid w:val="00407CD9"/>
    <w:rsid w:val="00407F9E"/>
    <w:rsid w:val="004116E4"/>
    <w:rsid w:val="00412241"/>
    <w:rsid w:val="00412430"/>
    <w:rsid w:val="00412A84"/>
    <w:rsid w:val="004138C0"/>
    <w:rsid w:val="0041580E"/>
    <w:rsid w:val="0041612C"/>
    <w:rsid w:val="004163A5"/>
    <w:rsid w:val="004208FB"/>
    <w:rsid w:val="0042182F"/>
    <w:rsid w:val="0042502C"/>
    <w:rsid w:val="00427614"/>
    <w:rsid w:val="00427878"/>
    <w:rsid w:val="004279E4"/>
    <w:rsid w:val="00427FC4"/>
    <w:rsid w:val="0043074A"/>
    <w:rsid w:val="00431208"/>
    <w:rsid w:val="00431D7F"/>
    <w:rsid w:val="0043415E"/>
    <w:rsid w:val="0043506B"/>
    <w:rsid w:val="00436CA6"/>
    <w:rsid w:val="00437574"/>
    <w:rsid w:val="00437F71"/>
    <w:rsid w:val="004422C2"/>
    <w:rsid w:val="00442FB8"/>
    <w:rsid w:val="00444BD7"/>
    <w:rsid w:val="00444F5D"/>
    <w:rsid w:val="00445245"/>
    <w:rsid w:val="00447909"/>
    <w:rsid w:val="004524B7"/>
    <w:rsid w:val="00453D8B"/>
    <w:rsid w:val="00456483"/>
    <w:rsid w:val="00457485"/>
    <w:rsid w:val="004610F0"/>
    <w:rsid w:val="00462770"/>
    <w:rsid w:val="00463414"/>
    <w:rsid w:val="00463F92"/>
    <w:rsid w:val="004643C5"/>
    <w:rsid w:val="004649CB"/>
    <w:rsid w:val="004670BB"/>
    <w:rsid w:val="004675D6"/>
    <w:rsid w:val="004677BD"/>
    <w:rsid w:val="0047274E"/>
    <w:rsid w:val="00472DC5"/>
    <w:rsid w:val="00472E0A"/>
    <w:rsid w:val="00472FD0"/>
    <w:rsid w:val="0047305E"/>
    <w:rsid w:val="00476355"/>
    <w:rsid w:val="0047688A"/>
    <w:rsid w:val="00476CC8"/>
    <w:rsid w:val="00477262"/>
    <w:rsid w:val="004801DE"/>
    <w:rsid w:val="004845BA"/>
    <w:rsid w:val="004868B9"/>
    <w:rsid w:val="00486C64"/>
    <w:rsid w:val="00493E28"/>
    <w:rsid w:val="0049775C"/>
    <w:rsid w:val="004A0326"/>
    <w:rsid w:val="004A16DB"/>
    <w:rsid w:val="004A2995"/>
    <w:rsid w:val="004A5766"/>
    <w:rsid w:val="004A6E10"/>
    <w:rsid w:val="004A6F85"/>
    <w:rsid w:val="004B118A"/>
    <w:rsid w:val="004B12B6"/>
    <w:rsid w:val="004B1603"/>
    <w:rsid w:val="004B1EA9"/>
    <w:rsid w:val="004B2F86"/>
    <w:rsid w:val="004B6C84"/>
    <w:rsid w:val="004C0BEA"/>
    <w:rsid w:val="004C3035"/>
    <w:rsid w:val="004C38DA"/>
    <w:rsid w:val="004C54C8"/>
    <w:rsid w:val="004C5DF0"/>
    <w:rsid w:val="004C5F20"/>
    <w:rsid w:val="004C7F1E"/>
    <w:rsid w:val="004D055F"/>
    <w:rsid w:val="004D2FFE"/>
    <w:rsid w:val="004D3139"/>
    <w:rsid w:val="004E0EA5"/>
    <w:rsid w:val="004E2F04"/>
    <w:rsid w:val="004E3545"/>
    <w:rsid w:val="004E3807"/>
    <w:rsid w:val="004F02EA"/>
    <w:rsid w:val="004F046F"/>
    <w:rsid w:val="004F049B"/>
    <w:rsid w:val="004F0C5B"/>
    <w:rsid w:val="004F11F8"/>
    <w:rsid w:val="004F2110"/>
    <w:rsid w:val="004F239B"/>
    <w:rsid w:val="005001AA"/>
    <w:rsid w:val="00501E63"/>
    <w:rsid w:val="00501EDA"/>
    <w:rsid w:val="00502670"/>
    <w:rsid w:val="00502F81"/>
    <w:rsid w:val="005033B9"/>
    <w:rsid w:val="00504984"/>
    <w:rsid w:val="00506AD2"/>
    <w:rsid w:val="00511E52"/>
    <w:rsid w:val="00514213"/>
    <w:rsid w:val="00514431"/>
    <w:rsid w:val="00515F86"/>
    <w:rsid w:val="0051796E"/>
    <w:rsid w:val="0052281F"/>
    <w:rsid w:val="00523C92"/>
    <w:rsid w:val="00523F44"/>
    <w:rsid w:val="005266DD"/>
    <w:rsid w:val="00527F55"/>
    <w:rsid w:val="00527FE6"/>
    <w:rsid w:val="00532D75"/>
    <w:rsid w:val="0053351E"/>
    <w:rsid w:val="005337FA"/>
    <w:rsid w:val="00533A1B"/>
    <w:rsid w:val="005344C4"/>
    <w:rsid w:val="00534CFD"/>
    <w:rsid w:val="005354DB"/>
    <w:rsid w:val="00535F1B"/>
    <w:rsid w:val="0053628C"/>
    <w:rsid w:val="00537A93"/>
    <w:rsid w:val="00541C60"/>
    <w:rsid w:val="005427B2"/>
    <w:rsid w:val="005445BA"/>
    <w:rsid w:val="0054477F"/>
    <w:rsid w:val="00546CF2"/>
    <w:rsid w:val="0055125A"/>
    <w:rsid w:val="00551820"/>
    <w:rsid w:val="005550FC"/>
    <w:rsid w:val="00556762"/>
    <w:rsid w:val="00561272"/>
    <w:rsid w:val="00561D28"/>
    <w:rsid w:val="00562D3A"/>
    <w:rsid w:val="00565472"/>
    <w:rsid w:val="00567C5A"/>
    <w:rsid w:val="00567F7D"/>
    <w:rsid w:val="0057084E"/>
    <w:rsid w:val="005708B4"/>
    <w:rsid w:val="00572C60"/>
    <w:rsid w:val="00574896"/>
    <w:rsid w:val="00575719"/>
    <w:rsid w:val="005761A7"/>
    <w:rsid w:val="00577ACF"/>
    <w:rsid w:val="005818FB"/>
    <w:rsid w:val="00585180"/>
    <w:rsid w:val="005858EE"/>
    <w:rsid w:val="00587FDB"/>
    <w:rsid w:val="00590E54"/>
    <w:rsid w:val="0059219C"/>
    <w:rsid w:val="00592BAC"/>
    <w:rsid w:val="00594B0B"/>
    <w:rsid w:val="005A012B"/>
    <w:rsid w:val="005A173C"/>
    <w:rsid w:val="005A2E80"/>
    <w:rsid w:val="005A3C5E"/>
    <w:rsid w:val="005A4535"/>
    <w:rsid w:val="005A7A52"/>
    <w:rsid w:val="005B1B75"/>
    <w:rsid w:val="005B4C8C"/>
    <w:rsid w:val="005B5FB1"/>
    <w:rsid w:val="005B7A17"/>
    <w:rsid w:val="005B7A73"/>
    <w:rsid w:val="005C1AB4"/>
    <w:rsid w:val="005C4C28"/>
    <w:rsid w:val="005C5AD3"/>
    <w:rsid w:val="005C6F90"/>
    <w:rsid w:val="005C7EA7"/>
    <w:rsid w:val="005D3AC8"/>
    <w:rsid w:val="005D757F"/>
    <w:rsid w:val="005E0CDD"/>
    <w:rsid w:val="005E1447"/>
    <w:rsid w:val="005E1773"/>
    <w:rsid w:val="005E3397"/>
    <w:rsid w:val="005E3BC7"/>
    <w:rsid w:val="005E5418"/>
    <w:rsid w:val="005E7B65"/>
    <w:rsid w:val="005F0670"/>
    <w:rsid w:val="005F08B0"/>
    <w:rsid w:val="005F1053"/>
    <w:rsid w:val="005F1B34"/>
    <w:rsid w:val="005F234F"/>
    <w:rsid w:val="005F2D31"/>
    <w:rsid w:val="005F47D1"/>
    <w:rsid w:val="005F5B78"/>
    <w:rsid w:val="006011B9"/>
    <w:rsid w:val="00601297"/>
    <w:rsid w:val="0060186F"/>
    <w:rsid w:val="00602C38"/>
    <w:rsid w:val="00603AB0"/>
    <w:rsid w:val="006062EC"/>
    <w:rsid w:val="00606542"/>
    <w:rsid w:val="006075AA"/>
    <w:rsid w:val="00610817"/>
    <w:rsid w:val="006113C4"/>
    <w:rsid w:val="00613BD6"/>
    <w:rsid w:val="00613E41"/>
    <w:rsid w:val="00614680"/>
    <w:rsid w:val="006146A8"/>
    <w:rsid w:val="00617AB8"/>
    <w:rsid w:val="00620431"/>
    <w:rsid w:val="006211D7"/>
    <w:rsid w:val="006217DD"/>
    <w:rsid w:val="00621FB5"/>
    <w:rsid w:val="00624C40"/>
    <w:rsid w:val="0062553C"/>
    <w:rsid w:val="006263BF"/>
    <w:rsid w:val="0062766F"/>
    <w:rsid w:val="00627C12"/>
    <w:rsid w:val="0063077D"/>
    <w:rsid w:val="00630A88"/>
    <w:rsid w:val="00632464"/>
    <w:rsid w:val="00632D03"/>
    <w:rsid w:val="006338E3"/>
    <w:rsid w:val="00634A86"/>
    <w:rsid w:val="00635AC6"/>
    <w:rsid w:val="0063757C"/>
    <w:rsid w:val="00641BDB"/>
    <w:rsid w:val="00644609"/>
    <w:rsid w:val="00650055"/>
    <w:rsid w:val="00650B7A"/>
    <w:rsid w:val="00655D52"/>
    <w:rsid w:val="00657B84"/>
    <w:rsid w:val="0066063E"/>
    <w:rsid w:val="0066119B"/>
    <w:rsid w:val="0066505E"/>
    <w:rsid w:val="00666261"/>
    <w:rsid w:val="0066664F"/>
    <w:rsid w:val="0067165F"/>
    <w:rsid w:val="00671897"/>
    <w:rsid w:val="0067249F"/>
    <w:rsid w:val="00673DFF"/>
    <w:rsid w:val="0067481C"/>
    <w:rsid w:val="00675059"/>
    <w:rsid w:val="00675F70"/>
    <w:rsid w:val="00676728"/>
    <w:rsid w:val="00683591"/>
    <w:rsid w:val="00683C9A"/>
    <w:rsid w:val="00685256"/>
    <w:rsid w:val="00693D72"/>
    <w:rsid w:val="00693F42"/>
    <w:rsid w:val="0069429B"/>
    <w:rsid w:val="006954AF"/>
    <w:rsid w:val="00696D39"/>
    <w:rsid w:val="006A2E4C"/>
    <w:rsid w:val="006A2EBD"/>
    <w:rsid w:val="006A4372"/>
    <w:rsid w:val="006A4A3B"/>
    <w:rsid w:val="006A4AEA"/>
    <w:rsid w:val="006A4F70"/>
    <w:rsid w:val="006A543A"/>
    <w:rsid w:val="006A5632"/>
    <w:rsid w:val="006A766C"/>
    <w:rsid w:val="006B0743"/>
    <w:rsid w:val="006B145D"/>
    <w:rsid w:val="006B1CA6"/>
    <w:rsid w:val="006B28E1"/>
    <w:rsid w:val="006B2B16"/>
    <w:rsid w:val="006B46AE"/>
    <w:rsid w:val="006B4A36"/>
    <w:rsid w:val="006B5721"/>
    <w:rsid w:val="006B60D5"/>
    <w:rsid w:val="006B74C3"/>
    <w:rsid w:val="006B76B0"/>
    <w:rsid w:val="006B7A69"/>
    <w:rsid w:val="006C05CD"/>
    <w:rsid w:val="006C159E"/>
    <w:rsid w:val="006C1C27"/>
    <w:rsid w:val="006C35A4"/>
    <w:rsid w:val="006C3BC6"/>
    <w:rsid w:val="006C6030"/>
    <w:rsid w:val="006C6544"/>
    <w:rsid w:val="006C7D9C"/>
    <w:rsid w:val="006D2ED3"/>
    <w:rsid w:val="006D3B2C"/>
    <w:rsid w:val="006D5C78"/>
    <w:rsid w:val="006D75FA"/>
    <w:rsid w:val="006D767A"/>
    <w:rsid w:val="006E1DC6"/>
    <w:rsid w:val="006E32C8"/>
    <w:rsid w:val="006E3767"/>
    <w:rsid w:val="006E3E32"/>
    <w:rsid w:val="006E43BD"/>
    <w:rsid w:val="006E52B3"/>
    <w:rsid w:val="006E7694"/>
    <w:rsid w:val="006E7EE9"/>
    <w:rsid w:val="006F26F3"/>
    <w:rsid w:val="006F52D9"/>
    <w:rsid w:val="007032D8"/>
    <w:rsid w:val="00710E78"/>
    <w:rsid w:val="00713B06"/>
    <w:rsid w:val="00713CEB"/>
    <w:rsid w:val="00714B04"/>
    <w:rsid w:val="00714C25"/>
    <w:rsid w:val="00716BA1"/>
    <w:rsid w:val="007175E3"/>
    <w:rsid w:val="00720D45"/>
    <w:rsid w:val="00721377"/>
    <w:rsid w:val="00722B05"/>
    <w:rsid w:val="00724B08"/>
    <w:rsid w:val="007258B5"/>
    <w:rsid w:val="0073005E"/>
    <w:rsid w:val="00731492"/>
    <w:rsid w:val="00733B13"/>
    <w:rsid w:val="007345DA"/>
    <w:rsid w:val="00735F3D"/>
    <w:rsid w:val="0073662A"/>
    <w:rsid w:val="00736E38"/>
    <w:rsid w:val="00741CCD"/>
    <w:rsid w:val="007429FC"/>
    <w:rsid w:val="00742E47"/>
    <w:rsid w:val="00744585"/>
    <w:rsid w:val="00745296"/>
    <w:rsid w:val="00745BB2"/>
    <w:rsid w:val="00751404"/>
    <w:rsid w:val="007523AD"/>
    <w:rsid w:val="007525EE"/>
    <w:rsid w:val="00752985"/>
    <w:rsid w:val="007564AF"/>
    <w:rsid w:val="00756FDC"/>
    <w:rsid w:val="00757798"/>
    <w:rsid w:val="00760082"/>
    <w:rsid w:val="007622B9"/>
    <w:rsid w:val="0076420B"/>
    <w:rsid w:val="007664F9"/>
    <w:rsid w:val="00771BA5"/>
    <w:rsid w:val="00771EBB"/>
    <w:rsid w:val="0077205C"/>
    <w:rsid w:val="0077434F"/>
    <w:rsid w:val="007755AD"/>
    <w:rsid w:val="0077625F"/>
    <w:rsid w:val="00776409"/>
    <w:rsid w:val="00776D3A"/>
    <w:rsid w:val="00777C77"/>
    <w:rsid w:val="007806C7"/>
    <w:rsid w:val="00781C35"/>
    <w:rsid w:val="00786CE7"/>
    <w:rsid w:val="00790249"/>
    <w:rsid w:val="00790CD1"/>
    <w:rsid w:val="00791015"/>
    <w:rsid w:val="00792DA3"/>
    <w:rsid w:val="00793061"/>
    <w:rsid w:val="00793B0D"/>
    <w:rsid w:val="00795F35"/>
    <w:rsid w:val="007A12F2"/>
    <w:rsid w:val="007A3560"/>
    <w:rsid w:val="007A45CA"/>
    <w:rsid w:val="007A4883"/>
    <w:rsid w:val="007A5995"/>
    <w:rsid w:val="007A7B3F"/>
    <w:rsid w:val="007B41C3"/>
    <w:rsid w:val="007B56FD"/>
    <w:rsid w:val="007B73BA"/>
    <w:rsid w:val="007C03C2"/>
    <w:rsid w:val="007C12FF"/>
    <w:rsid w:val="007C2A9E"/>
    <w:rsid w:val="007C55B3"/>
    <w:rsid w:val="007C56EA"/>
    <w:rsid w:val="007C6126"/>
    <w:rsid w:val="007C7D86"/>
    <w:rsid w:val="007D23CE"/>
    <w:rsid w:val="007D504E"/>
    <w:rsid w:val="007D7169"/>
    <w:rsid w:val="007E00BF"/>
    <w:rsid w:val="007E178C"/>
    <w:rsid w:val="007E23EA"/>
    <w:rsid w:val="007E264C"/>
    <w:rsid w:val="007E57D2"/>
    <w:rsid w:val="007E71BF"/>
    <w:rsid w:val="007E726D"/>
    <w:rsid w:val="007F0451"/>
    <w:rsid w:val="007F047A"/>
    <w:rsid w:val="007F0488"/>
    <w:rsid w:val="007F1566"/>
    <w:rsid w:val="007F19E7"/>
    <w:rsid w:val="007F580E"/>
    <w:rsid w:val="007F5815"/>
    <w:rsid w:val="007F650B"/>
    <w:rsid w:val="008000B4"/>
    <w:rsid w:val="00800BCE"/>
    <w:rsid w:val="00800F6E"/>
    <w:rsid w:val="00803A9B"/>
    <w:rsid w:val="00804D79"/>
    <w:rsid w:val="00810799"/>
    <w:rsid w:val="00810B47"/>
    <w:rsid w:val="00812089"/>
    <w:rsid w:val="00817AA1"/>
    <w:rsid w:val="008217C8"/>
    <w:rsid w:val="008221ED"/>
    <w:rsid w:val="0082244F"/>
    <w:rsid w:val="00822ED4"/>
    <w:rsid w:val="00823F70"/>
    <w:rsid w:val="00824C7C"/>
    <w:rsid w:val="008255F8"/>
    <w:rsid w:val="00825D61"/>
    <w:rsid w:val="00831E91"/>
    <w:rsid w:val="0083322D"/>
    <w:rsid w:val="00835B6B"/>
    <w:rsid w:val="00836E62"/>
    <w:rsid w:val="00841087"/>
    <w:rsid w:val="00841D23"/>
    <w:rsid w:val="008426EF"/>
    <w:rsid w:val="0084635A"/>
    <w:rsid w:val="00846BC6"/>
    <w:rsid w:val="00846EA0"/>
    <w:rsid w:val="0085236D"/>
    <w:rsid w:val="00852D7B"/>
    <w:rsid w:val="00856297"/>
    <w:rsid w:val="008564FE"/>
    <w:rsid w:val="00860D71"/>
    <w:rsid w:val="008619DF"/>
    <w:rsid w:val="00863DC2"/>
    <w:rsid w:val="00865BDB"/>
    <w:rsid w:val="008662A4"/>
    <w:rsid w:val="008666FF"/>
    <w:rsid w:val="008674A3"/>
    <w:rsid w:val="0086794D"/>
    <w:rsid w:val="008703AC"/>
    <w:rsid w:val="008715A2"/>
    <w:rsid w:val="008716CD"/>
    <w:rsid w:val="00873384"/>
    <w:rsid w:val="00873C88"/>
    <w:rsid w:val="00881AC5"/>
    <w:rsid w:val="00886C64"/>
    <w:rsid w:val="00890190"/>
    <w:rsid w:val="0089046B"/>
    <w:rsid w:val="00890B39"/>
    <w:rsid w:val="00891523"/>
    <w:rsid w:val="00892120"/>
    <w:rsid w:val="0089264A"/>
    <w:rsid w:val="00893B82"/>
    <w:rsid w:val="008944A6"/>
    <w:rsid w:val="00894A6E"/>
    <w:rsid w:val="00894BD1"/>
    <w:rsid w:val="00894C2D"/>
    <w:rsid w:val="008A0FE9"/>
    <w:rsid w:val="008A1C19"/>
    <w:rsid w:val="008A45BA"/>
    <w:rsid w:val="008A4979"/>
    <w:rsid w:val="008B1AEA"/>
    <w:rsid w:val="008B3CA8"/>
    <w:rsid w:val="008B4986"/>
    <w:rsid w:val="008B4B60"/>
    <w:rsid w:val="008B541F"/>
    <w:rsid w:val="008B5BD2"/>
    <w:rsid w:val="008B6466"/>
    <w:rsid w:val="008B6AD2"/>
    <w:rsid w:val="008B6E2A"/>
    <w:rsid w:val="008B6FF0"/>
    <w:rsid w:val="008C0A55"/>
    <w:rsid w:val="008C1B3B"/>
    <w:rsid w:val="008C386B"/>
    <w:rsid w:val="008C696F"/>
    <w:rsid w:val="008D2F30"/>
    <w:rsid w:val="008D47AB"/>
    <w:rsid w:val="008D6850"/>
    <w:rsid w:val="008E06CC"/>
    <w:rsid w:val="008E2D38"/>
    <w:rsid w:val="008E2D62"/>
    <w:rsid w:val="008F4368"/>
    <w:rsid w:val="008F4D1E"/>
    <w:rsid w:val="008F6884"/>
    <w:rsid w:val="00901940"/>
    <w:rsid w:val="00902299"/>
    <w:rsid w:val="0090242E"/>
    <w:rsid w:val="00903BF2"/>
    <w:rsid w:val="0090501B"/>
    <w:rsid w:val="00905AA1"/>
    <w:rsid w:val="00905EFC"/>
    <w:rsid w:val="00906AFE"/>
    <w:rsid w:val="00906C6A"/>
    <w:rsid w:val="009106F0"/>
    <w:rsid w:val="00913F00"/>
    <w:rsid w:val="009162B8"/>
    <w:rsid w:val="00916985"/>
    <w:rsid w:val="00921986"/>
    <w:rsid w:val="00931DFD"/>
    <w:rsid w:val="009338C0"/>
    <w:rsid w:val="00933B73"/>
    <w:rsid w:val="00934429"/>
    <w:rsid w:val="00934BFE"/>
    <w:rsid w:val="009356A9"/>
    <w:rsid w:val="0093673B"/>
    <w:rsid w:val="00937522"/>
    <w:rsid w:val="0094052B"/>
    <w:rsid w:val="0094121C"/>
    <w:rsid w:val="00942552"/>
    <w:rsid w:val="0094295A"/>
    <w:rsid w:val="009436BB"/>
    <w:rsid w:val="009439AD"/>
    <w:rsid w:val="009440C5"/>
    <w:rsid w:val="009444CF"/>
    <w:rsid w:val="0094618D"/>
    <w:rsid w:val="0094744C"/>
    <w:rsid w:val="00950A9D"/>
    <w:rsid w:val="00951342"/>
    <w:rsid w:val="00952D3A"/>
    <w:rsid w:val="00956B69"/>
    <w:rsid w:val="0096124E"/>
    <w:rsid w:val="00962923"/>
    <w:rsid w:val="009634A7"/>
    <w:rsid w:val="00963972"/>
    <w:rsid w:val="009658A0"/>
    <w:rsid w:val="00965D45"/>
    <w:rsid w:val="00967A91"/>
    <w:rsid w:val="00972625"/>
    <w:rsid w:val="00972B9F"/>
    <w:rsid w:val="00972D6D"/>
    <w:rsid w:val="0097366D"/>
    <w:rsid w:val="00976025"/>
    <w:rsid w:val="009761D2"/>
    <w:rsid w:val="0097717A"/>
    <w:rsid w:val="009774CB"/>
    <w:rsid w:val="009807DA"/>
    <w:rsid w:val="009811E4"/>
    <w:rsid w:val="009813FA"/>
    <w:rsid w:val="009818AF"/>
    <w:rsid w:val="00982B2B"/>
    <w:rsid w:val="009830B8"/>
    <w:rsid w:val="009834AB"/>
    <w:rsid w:val="00984295"/>
    <w:rsid w:val="00984CAF"/>
    <w:rsid w:val="0098571E"/>
    <w:rsid w:val="00994556"/>
    <w:rsid w:val="00996CAF"/>
    <w:rsid w:val="009A0CF1"/>
    <w:rsid w:val="009A24C9"/>
    <w:rsid w:val="009A2717"/>
    <w:rsid w:val="009A271A"/>
    <w:rsid w:val="009A3669"/>
    <w:rsid w:val="009A3FAE"/>
    <w:rsid w:val="009A6421"/>
    <w:rsid w:val="009A6999"/>
    <w:rsid w:val="009B0188"/>
    <w:rsid w:val="009B051E"/>
    <w:rsid w:val="009B09FA"/>
    <w:rsid w:val="009B2780"/>
    <w:rsid w:val="009B2DF1"/>
    <w:rsid w:val="009B53A2"/>
    <w:rsid w:val="009B7A16"/>
    <w:rsid w:val="009C0337"/>
    <w:rsid w:val="009C0AE3"/>
    <w:rsid w:val="009C58CC"/>
    <w:rsid w:val="009C778A"/>
    <w:rsid w:val="009D2431"/>
    <w:rsid w:val="009D2944"/>
    <w:rsid w:val="009D3E35"/>
    <w:rsid w:val="009D5F75"/>
    <w:rsid w:val="009D6709"/>
    <w:rsid w:val="009E3011"/>
    <w:rsid w:val="009E4553"/>
    <w:rsid w:val="009F1AD9"/>
    <w:rsid w:val="009F4F24"/>
    <w:rsid w:val="009F5FF3"/>
    <w:rsid w:val="00A0347B"/>
    <w:rsid w:val="00A034BA"/>
    <w:rsid w:val="00A03D99"/>
    <w:rsid w:val="00A03DA7"/>
    <w:rsid w:val="00A06ED0"/>
    <w:rsid w:val="00A076D2"/>
    <w:rsid w:val="00A07CCC"/>
    <w:rsid w:val="00A07F48"/>
    <w:rsid w:val="00A125C6"/>
    <w:rsid w:val="00A12862"/>
    <w:rsid w:val="00A15B2E"/>
    <w:rsid w:val="00A1606A"/>
    <w:rsid w:val="00A16F24"/>
    <w:rsid w:val="00A207FB"/>
    <w:rsid w:val="00A2556F"/>
    <w:rsid w:val="00A25C6A"/>
    <w:rsid w:val="00A26D5C"/>
    <w:rsid w:val="00A27671"/>
    <w:rsid w:val="00A278E6"/>
    <w:rsid w:val="00A321BA"/>
    <w:rsid w:val="00A34360"/>
    <w:rsid w:val="00A35F09"/>
    <w:rsid w:val="00A3602B"/>
    <w:rsid w:val="00A37EA0"/>
    <w:rsid w:val="00A4064F"/>
    <w:rsid w:val="00A44F13"/>
    <w:rsid w:val="00A45AA1"/>
    <w:rsid w:val="00A47584"/>
    <w:rsid w:val="00A4760A"/>
    <w:rsid w:val="00A50FF0"/>
    <w:rsid w:val="00A5211D"/>
    <w:rsid w:val="00A52C75"/>
    <w:rsid w:val="00A54AF5"/>
    <w:rsid w:val="00A54FEC"/>
    <w:rsid w:val="00A55617"/>
    <w:rsid w:val="00A556F6"/>
    <w:rsid w:val="00A62495"/>
    <w:rsid w:val="00A67304"/>
    <w:rsid w:val="00A70FFF"/>
    <w:rsid w:val="00A713CD"/>
    <w:rsid w:val="00A71D8B"/>
    <w:rsid w:val="00A74C4D"/>
    <w:rsid w:val="00A7561F"/>
    <w:rsid w:val="00A76779"/>
    <w:rsid w:val="00A7677F"/>
    <w:rsid w:val="00A7794D"/>
    <w:rsid w:val="00A80CF6"/>
    <w:rsid w:val="00A82D7E"/>
    <w:rsid w:val="00A93199"/>
    <w:rsid w:val="00A94ADE"/>
    <w:rsid w:val="00AA034A"/>
    <w:rsid w:val="00AA0ED9"/>
    <w:rsid w:val="00AA201A"/>
    <w:rsid w:val="00AA526A"/>
    <w:rsid w:val="00AA67DF"/>
    <w:rsid w:val="00AA7CCD"/>
    <w:rsid w:val="00AB1792"/>
    <w:rsid w:val="00AB2EB3"/>
    <w:rsid w:val="00AB4EA6"/>
    <w:rsid w:val="00AB5042"/>
    <w:rsid w:val="00AC1DCC"/>
    <w:rsid w:val="00AC213C"/>
    <w:rsid w:val="00AC41EF"/>
    <w:rsid w:val="00AC48FE"/>
    <w:rsid w:val="00AC6F8C"/>
    <w:rsid w:val="00AC76B3"/>
    <w:rsid w:val="00AD0929"/>
    <w:rsid w:val="00AD0C2C"/>
    <w:rsid w:val="00AD254F"/>
    <w:rsid w:val="00AD2A73"/>
    <w:rsid w:val="00AD4300"/>
    <w:rsid w:val="00AE03E8"/>
    <w:rsid w:val="00AE0FD7"/>
    <w:rsid w:val="00AE258D"/>
    <w:rsid w:val="00AE2DCE"/>
    <w:rsid w:val="00AE563B"/>
    <w:rsid w:val="00AE5A0E"/>
    <w:rsid w:val="00AE5FBC"/>
    <w:rsid w:val="00AE71AD"/>
    <w:rsid w:val="00AF09F5"/>
    <w:rsid w:val="00AF2746"/>
    <w:rsid w:val="00AF3BFB"/>
    <w:rsid w:val="00AF558C"/>
    <w:rsid w:val="00AF6966"/>
    <w:rsid w:val="00B00DC9"/>
    <w:rsid w:val="00B012E4"/>
    <w:rsid w:val="00B01B80"/>
    <w:rsid w:val="00B0281F"/>
    <w:rsid w:val="00B06121"/>
    <w:rsid w:val="00B1225A"/>
    <w:rsid w:val="00B148EF"/>
    <w:rsid w:val="00B14FF1"/>
    <w:rsid w:val="00B154C9"/>
    <w:rsid w:val="00B2109B"/>
    <w:rsid w:val="00B229DA"/>
    <w:rsid w:val="00B243CE"/>
    <w:rsid w:val="00B25E29"/>
    <w:rsid w:val="00B2680A"/>
    <w:rsid w:val="00B272A0"/>
    <w:rsid w:val="00B2780D"/>
    <w:rsid w:val="00B27B15"/>
    <w:rsid w:val="00B30F37"/>
    <w:rsid w:val="00B31FE2"/>
    <w:rsid w:val="00B3338A"/>
    <w:rsid w:val="00B3471B"/>
    <w:rsid w:val="00B3495E"/>
    <w:rsid w:val="00B358BD"/>
    <w:rsid w:val="00B405B4"/>
    <w:rsid w:val="00B438F6"/>
    <w:rsid w:val="00B451F4"/>
    <w:rsid w:val="00B45C3E"/>
    <w:rsid w:val="00B47A43"/>
    <w:rsid w:val="00B51257"/>
    <w:rsid w:val="00B5349A"/>
    <w:rsid w:val="00B54E59"/>
    <w:rsid w:val="00B55B70"/>
    <w:rsid w:val="00B57030"/>
    <w:rsid w:val="00B63D1B"/>
    <w:rsid w:val="00B64969"/>
    <w:rsid w:val="00B64E4A"/>
    <w:rsid w:val="00B6644C"/>
    <w:rsid w:val="00B665F7"/>
    <w:rsid w:val="00B711A5"/>
    <w:rsid w:val="00B72A3F"/>
    <w:rsid w:val="00B72E42"/>
    <w:rsid w:val="00B803B8"/>
    <w:rsid w:val="00B81F40"/>
    <w:rsid w:val="00B8258D"/>
    <w:rsid w:val="00B82997"/>
    <w:rsid w:val="00B8358D"/>
    <w:rsid w:val="00B866E5"/>
    <w:rsid w:val="00B9012D"/>
    <w:rsid w:val="00B90527"/>
    <w:rsid w:val="00B925E0"/>
    <w:rsid w:val="00B92876"/>
    <w:rsid w:val="00B935E0"/>
    <w:rsid w:val="00B943C6"/>
    <w:rsid w:val="00BA1607"/>
    <w:rsid w:val="00BA1CE5"/>
    <w:rsid w:val="00BA3805"/>
    <w:rsid w:val="00BA3C0C"/>
    <w:rsid w:val="00BA4D7A"/>
    <w:rsid w:val="00BA774A"/>
    <w:rsid w:val="00BA7B7C"/>
    <w:rsid w:val="00BA7BFF"/>
    <w:rsid w:val="00BB0453"/>
    <w:rsid w:val="00BB2C50"/>
    <w:rsid w:val="00BB4A34"/>
    <w:rsid w:val="00BB6233"/>
    <w:rsid w:val="00BB73AB"/>
    <w:rsid w:val="00BB7E5E"/>
    <w:rsid w:val="00BC2B26"/>
    <w:rsid w:val="00BC4925"/>
    <w:rsid w:val="00BD05D0"/>
    <w:rsid w:val="00BD1297"/>
    <w:rsid w:val="00BD1551"/>
    <w:rsid w:val="00BD220E"/>
    <w:rsid w:val="00BD230B"/>
    <w:rsid w:val="00BD2A05"/>
    <w:rsid w:val="00BE0C0B"/>
    <w:rsid w:val="00BE3301"/>
    <w:rsid w:val="00BE4E92"/>
    <w:rsid w:val="00BE76BD"/>
    <w:rsid w:val="00BE779E"/>
    <w:rsid w:val="00BF0D72"/>
    <w:rsid w:val="00BF2757"/>
    <w:rsid w:val="00BF38E4"/>
    <w:rsid w:val="00BF3A8A"/>
    <w:rsid w:val="00BF4076"/>
    <w:rsid w:val="00C01AD4"/>
    <w:rsid w:val="00C04222"/>
    <w:rsid w:val="00C0631A"/>
    <w:rsid w:val="00C06884"/>
    <w:rsid w:val="00C2109B"/>
    <w:rsid w:val="00C27F22"/>
    <w:rsid w:val="00C3083C"/>
    <w:rsid w:val="00C3144B"/>
    <w:rsid w:val="00C324E6"/>
    <w:rsid w:val="00C3380B"/>
    <w:rsid w:val="00C350F7"/>
    <w:rsid w:val="00C3755C"/>
    <w:rsid w:val="00C37F42"/>
    <w:rsid w:val="00C42537"/>
    <w:rsid w:val="00C426ED"/>
    <w:rsid w:val="00C43457"/>
    <w:rsid w:val="00C437A5"/>
    <w:rsid w:val="00C439E0"/>
    <w:rsid w:val="00C442AB"/>
    <w:rsid w:val="00C44D70"/>
    <w:rsid w:val="00C46343"/>
    <w:rsid w:val="00C4656A"/>
    <w:rsid w:val="00C472A5"/>
    <w:rsid w:val="00C47F7E"/>
    <w:rsid w:val="00C50EEA"/>
    <w:rsid w:val="00C5194F"/>
    <w:rsid w:val="00C52743"/>
    <w:rsid w:val="00C5300B"/>
    <w:rsid w:val="00C53970"/>
    <w:rsid w:val="00C5417E"/>
    <w:rsid w:val="00C55B0B"/>
    <w:rsid w:val="00C57B23"/>
    <w:rsid w:val="00C606F8"/>
    <w:rsid w:val="00C60C86"/>
    <w:rsid w:val="00C617E5"/>
    <w:rsid w:val="00C617FB"/>
    <w:rsid w:val="00C6184D"/>
    <w:rsid w:val="00C62FAC"/>
    <w:rsid w:val="00C63BA8"/>
    <w:rsid w:val="00C6405D"/>
    <w:rsid w:val="00C66D26"/>
    <w:rsid w:val="00C67EF2"/>
    <w:rsid w:val="00C703AE"/>
    <w:rsid w:val="00C70AC2"/>
    <w:rsid w:val="00C70DD3"/>
    <w:rsid w:val="00C713E5"/>
    <w:rsid w:val="00C71CFB"/>
    <w:rsid w:val="00C72364"/>
    <w:rsid w:val="00C7277C"/>
    <w:rsid w:val="00C75720"/>
    <w:rsid w:val="00C76663"/>
    <w:rsid w:val="00C76BB2"/>
    <w:rsid w:val="00C77790"/>
    <w:rsid w:val="00C807C8"/>
    <w:rsid w:val="00C858C1"/>
    <w:rsid w:val="00C868FD"/>
    <w:rsid w:val="00C877B5"/>
    <w:rsid w:val="00C87BC1"/>
    <w:rsid w:val="00C91869"/>
    <w:rsid w:val="00C93408"/>
    <w:rsid w:val="00C959EC"/>
    <w:rsid w:val="00CA0A86"/>
    <w:rsid w:val="00CA1A98"/>
    <w:rsid w:val="00CA32EA"/>
    <w:rsid w:val="00CA3C40"/>
    <w:rsid w:val="00CA483A"/>
    <w:rsid w:val="00CA7042"/>
    <w:rsid w:val="00CB10C1"/>
    <w:rsid w:val="00CB10F4"/>
    <w:rsid w:val="00CB2607"/>
    <w:rsid w:val="00CB3937"/>
    <w:rsid w:val="00CB3C2A"/>
    <w:rsid w:val="00CB4E34"/>
    <w:rsid w:val="00CB5F9F"/>
    <w:rsid w:val="00CB6CD5"/>
    <w:rsid w:val="00CB70A8"/>
    <w:rsid w:val="00CB7E15"/>
    <w:rsid w:val="00CC2D93"/>
    <w:rsid w:val="00CC3C09"/>
    <w:rsid w:val="00CC4086"/>
    <w:rsid w:val="00CC6645"/>
    <w:rsid w:val="00CD71BE"/>
    <w:rsid w:val="00CE35B3"/>
    <w:rsid w:val="00CE5924"/>
    <w:rsid w:val="00CE62D4"/>
    <w:rsid w:val="00CF01E1"/>
    <w:rsid w:val="00CF201C"/>
    <w:rsid w:val="00CF30D3"/>
    <w:rsid w:val="00CF3FCE"/>
    <w:rsid w:val="00CF75D1"/>
    <w:rsid w:val="00D013B7"/>
    <w:rsid w:val="00D025C7"/>
    <w:rsid w:val="00D04AB3"/>
    <w:rsid w:val="00D06D1F"/>
    <w:rsid w:val="00D104DB"/>
    <w:rsid w:val="00D11D1A"/>
    <w:rsid w:val="00D13EE6"/>
    <w:rsid w:val="00D1420F"/>
    <w:rsid w:val="00D1425A"/>
    <w:rsid w:val="00D15692"/>
    <w:rsid w:val="00D20E9B"/>
    <w:rsid w:val="00D22C76"/>
    <w:rsid w:val="00D23BDC"/>
    <w:rsid w:val="00D25E08"/>
    <w:rsid w:val="00D26E0C"/>
    <w:rsid w:val="00D27EC6"/>
    <w:rsid w:val="00D30553"/>
    <w:rsid w:val="00D305E6"/>
    <w:rsid w:val="00D32814"/>
    <w:rsid w:val="00D342F5"/>
    <w:rsid w:val="00D35164"/>
    <w:rsid w:val="00D351E1"/>
    <w:rsid w:val="00D36811"/>
    <w:rsid w:val="00D37BAF"/>
    <w:rsid w:val="00D40968"/>
    <w:rsid w:val="00D419B4"/>
    <w:rsid w:val="00D42460"/>
    <w:rsid w:val="00D42FF0"/>
    <w:rsid w:val="00D43127"/>
    <w:rsid w:val="00D45180"/>
    <w:rsid w:val="00D46CBD"/>
    <w:rsid w:val="00D5308C"/>
    <w:rsid w:val="00D54202"/>
    <w:rsid w:val="00D60752"/>
    <w:rsid w:val="00D60B3F"/>
    <w:rsid w:val="00D6102F"/>
    <w:rsid w:val="00D63E35"/>
    <w:rsid w:val="00D659B6"/>
    <w:rsid w:val="00D677CB"/>
    <w:rsid w:val="00D70438"/>
    <w:rsid w:val="00D7186C"/>
    <w:rsid w:val="00D71EB4"/>
    <w:rsid w:val="00D73F4F"/>
    <w:rsid w:val="00D76FDD"/>
    <w:rsid w:val="00D80292"/>
    <w:rsid w:val="00D8148E"/>
    <w:rsid w:val="00D81CBF"/>
    <w:rsid w:val="00D85E07"/>
    <w:rsid w:val="00D864C0"/>
    <w:rsid w:val="00D8790E"/>
    <w:rsid w:val="00D90D25"/>
    <w:rsid w:val="00D9244A"/>
    <w:rsid w:val="00D9333C"/>
    <w:rsid w:val="00D93726"/>
    <w:rsid w:val="00D96C26"/>
    <w:rsid w:val="00D96CE3"/>
    <w:rsid w:val="00D96CFF"/>
    <w:rsid w:val="00D977A0"/>
    <w:rsid w:val="00DA1DF1"/>
    <w:rsid w:val="00DA2CB3"/>
    <w:rsid w:val="00DA2F16"/>
    <w:rsid w:val="00DA5AFF"/>
    <w:rsid w:val="00DA5FC0"/>
    <w:rsid w:val="00DB5E82"/>
    <w:rsid w:val="00DB676C"/>
    <w:rsid w:val="00DB6906"/>
    <w:rsid w:val="00DB6AC2"/>
    <w:rsid w:val="00DB762C"/>
    <w:rsid w:val="00DC10C3"/>
    <w:rsid w:val="00DC36BB"/>
    <w:rsid w:val="00DC4809"/>
    <w:rsid w:val="00DC4A7F"/>
    <w:rsid w:val="00DC5717"/>
    <w:rsid w:val="00DC7E55"/>
    <w:rsid w:val="00DD0CAB"/>
    <w:rsid w:val="00DD1971"/>
    <w:rsid w:val="00DD75A0"/>
    <w:rsid w:val="00DD7B42"/>
    <w:rsid w:val="00DD7E87"/>
    <w:rsid w:val="00DE178B"/>
    <w:rsid w:val="00DE1BF3"/>
    <w:rsid w:val="00DE1D65"/>
    <w:rsid w:val="00DE3812"/>
    <w:rsid w:val="00DE3B16"/>
    <w:rsid w:val="00DE7894"/>
    <w:rsid w:val="00DE7A41"/>
    <w:rsid w:val="00DF2B2E"/>
    <w:rsid w:val="00DF53D0"/>
    <w:rsid w:val="00DF53E4"/>
    <w:rsid w:val="00E002CB"/>
    <w:rsid w:val="00E01AE9"/>
    <w:rsid w:val="00E04FEC"/>
    <w:rsid w:val="00E05B71"/>
    <w:rsid w:val="00E12817"/>
    <w:rsid w:val="00E140C1"/>
    <w:rsid w:val="00E1463D"/>
    <w:rsid w:val="00E147EE"/>
    <w:rsid w:val="00E14BBE"/>
    <w:rsid w:val="00E14FD7"/>
    <w:rsid w:val="00E222C9"/>
    <w:rsid w:val="00E2259D"/>
    <w:rsid w:val="00E2398F"/>
    <w:rsid w:val="00E24771"/>
    <w:rsid w:val="00E25FEF"/>
    <w:rsid w:val="00E266C0"/>
    <w:rsid w:val="00E275E3"/>
    <w:rsid w:val="00E301A3"/>
    <w:rsid w:val="00E33D42"/>
    <w:rsid w:val="00E33F09"/>
    <w:rsid w:val="00E37B0B"/>
    <w:rsid w:val="00E43241"/>
    <w:rsid w:val="00E434AE"/>
    <w:rsid w:val="00E465D5"/>
    <w:rsid w:val="00E5063E"/>
    <w:rsid w:val="00E51F0F"/>
    <w:rsid w:val="00E53D96"/>
    <w:rsid w:val="00E54C97"/>
    <w:rsid w:val="00E61155"/>
    <w:rsid w:val="00E62094"/>
    <w:rsid w:val="00E6410E"/>
    <w:rsid w:val="00E670FC"/>
    <w:rsid w:val="00E736B0"/>
    <w:rsid w:val="00E739A4"/>
    <w:rsid w:val="00E74542"/>
    <w:rsid w:val="00E754B5"/>
    <w:rsid w:val="00E7564E"/>
    <w:rsid w:val="00E75D81"/>
    <w:rsid w:val="00E76AC3"/>
    <w:rsid w:val="00E82026"/>
    <w:rsid w:val="00E82134"/>
    <w:rsid w:val="00E85817"/>
    <w:rsid w:val="00E87988"/>
    <w:rsid w:val="00E87A9F"/>
    <w:rsid w:val="00E933AC"/>
    <w:rsid w:val="00E94A55"/>
    <w:rsid w:val="00E963D3"/>
    <w:rsid w:val="00EA0932"/>
    <w:rsid w:val="00EA0AB8"/>
    <w:rsid w:val="00EA2F06"/>
    <w:rsid w:val="00EA3F61"/>
    <w:rsid w:val="00EA63E0"/>
    <w:rsid w:val="00EA6EEE"/>
    <w:rsid w:val="00EB220B"/>
    <w:rsid w:val="00EB2A44"/>
    <w:rsid w:val="00EB2BEC"/>
    <w:rsid w:val="00EB3EB6"/>
    <w:rsid w:val="00EB51A5"/>
    <w:rsid w:val="00EB5310"/>
    <w:rsid w:val="00EB56C2"/>
    <w:rsid w:val="00EC11AC"/>
    <w:rsid w:val="00EC1BA6"/>
    <w:rsid w:val="00EC1E26"/>
    <w:rsid w:val="00EC3DAE"/>
    <w:rsid w:val="00EC6D2A"/>
    <w:rsid w:val="00EC7DEC"/>
    <w:rsid w:val="00ED0919"/>
    <w:rsid w:val="00ED0BAF"/>
    <w:rsid w:val="00ED4323"/>
    <w:rsid w:val="00ED4730"/>
    <w:rsid w:val="00ED5F36"/>
    <w:rsid w:val="00ED6305"/>
    <w:rsid w:val="00ED6ECC"/>
    <w:rsid w:val="00ED7CF9"/>
    <w:rsid w:val="00EE31D9"/>
    <w:rsid w:val="00EE3341"/>
    <w:rsid w:val="00EE3862"/>
    <w:rsid w:val="00EE46FE"/>
    <w:rsid w:val="00EE516F"/>
    <w:rsid w:val="00EE52E3"/>
    <w:rsid w:val="00EE720B"/>
    <w:rsid w:val="00EF1957"/>
    <w:rsid w:val="00EF1A22"/>
    <w:rsid w:val="00EF1A31"/>
    <w:rsid w:val="00EF1FE1"/>
    <w:rsid w:val="00EF2B3F"/>
    <w:rsid w:val="00EF370A"/>
    <w:rsid w:val="00EF3E77"/>
    <w:rsid w:val="00EF45D3"/>
    <w:rsid w:val="00EF4D65"/>
    <w:rsid w:val="00EF5A13"/>
    <w:rsid w:val="00EF6BF5"/>
    <w:rsid w:val="00F00BCC"/>
    <w:rsid w:val="00F00CF1"/>
    <w:rsid w:val="00F0131C"/>
    <w:rsid w:val="00F02BA4"/>
    <w:rsid w:val="00F059B0"/>
    <w:rsid w:val="00F159FF"/>
    <w:rsid w:val="00F213C2"/>
    <w:rsid w:val="00F21C48"/>
    <w:rsid w:val="00F24289"/>
    <w:rsid w:val="00F249E2"/>
    <w:rsid w:val="00F24E03"/>
    <w:rsid w:val="00F26B5D"/>
    <w:rsid w:val="00F32341"/>
    <w:rsid w:val="00F34004"/>
    <w:rsid w:val="00F350D6"/>
    <w:rsid w:val="00F356CB"/>
    <w:rsid w:val="00F36605"/>
    <w:rsid w:val="00F40DED"/>
    <w:rsid w:val="00F411E6"/>
    <w:rsid w:val="00F41F08"/>
    <w:rsid w:val="00F43781"/>
    <w:rsid w:val="00F43EF9"/>
    <w:rsid w:val="00F5332E"/>
    <w:rsid w:val="00F533DB"/>
    <w:rsid w:val="00F5609E"/>
    <w:rsid w:val="00F56B62"/>
    <w:rsid w:val="00F60640"/>
    <w:rsid w:val="00F62635"/>
    <w:rsid w:val="00F6357C"/>
    <w:rsid w:val="00F66B8E"/>
    <w:rsid w:val="00F70EDB"/>
    <w:rsid w:val="00F7101A"/>
    <w:rsid w:val="00F7181F"/>
    <w:rsid w:val="00F73572"/>
    <w:rsid w:val="00F74220"/>
    <w:rsid w:val="00F755ED"/>
    <w:rsid w:val="00F76D85"/>
    <w:rsid w:val="00F80842"/>
    <w:rsid w:val="00F80E39"/>
    <w:rsid w:val="00F814E5"/>
    <w:rsid w:val="00F8457F"/>
    <w:rsid w:val="00F848B9"/>
    <w:rsid w:val="00F870EB"/>
    <w:rsid w:val="00F9293F"/>
    <w:rsid w:val="00F954A8"/>
    <w:rsid w:val="00F95FFC"/>
    <w:rsid w:val="00F9736C"/>
    <w:rsid w:val="00F97E5C"/>
    <w:rsid w:val="00FA0333"/>
    <w:rsid w:val="00FA4665"/>
    <w:rsid w:val="00FA56A5"/>
    <w:rsid w:val="00FA7350"/>
    <w:rsid w:val="00FB08C1"/>
    <w:rsid w:val="00FB1B8F"/>
    <w:rsid w:val="00FB21ED"/>
    <w:rsid w:val="00FB3781"/>
    <w:rsid w:val="00FB39DD"/>
    <w:rsid w:val="00FB44D4"/>
    <w:rsid w:val="00FB5584"/>
    <w:rsid w:val="00FB62D4"/>
    <w:rsid w:val="00FB7BA2"/>
    <w:rsid w:val="00FB7BD0"/>
    <w:rsid w:val="00FB7DDB"/>
    <w:rsid w:val="00FC38D3"/>
    <w:rsid w:val="00FC55EA"/>
    <w:rsid w:val="00FC7AAC"/>
    <w:rsid w:val="00FC7E4B"/>
    <w:rsid w:val="00FD0309"/>
    <w:rsid w:val="00FD1429"/>
    <w:rsid w:val="00FD17A6"/>
    <w:rsid w:val="00FD2E4A"/>
    <w:rsid w:val="00FD49B9"/>
    <w:rsid w:val="00FD4D33"/>
    <w:rsid w:val="00FD4E95"/>
    <w:rsid w:val="00FD6ADE"/>
    <w:rsid w:val="00FE0C3A"/>
    <w:rsid w:val="00FE0F15"/>
    <w:rsid w:val="00FE39C5"/>
    <w:rsid w:val="00FE41B9"/>
    <w:rsid w:val="00FE4ED4"/>
    <w:rsid w:val="00FE5DB6"/>
    <w:rsid w:val="00FE6BC9"/>
    <w:rsid w:val="00FE6D5B"/>
    <w:rsid w:val="00FE7FB9"/>
    <w:rsid w:val="00FF0F94"/>
    <w:rsid w:val="00FF6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C98AE44-6C67-4000-ABF8-137BEB7C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37F71"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0">
    <w:name w:val="heading 1"/>
    <w:basedOn w:val="a0"/>
    <w:next w:val="a0"/>
    <w:qFormat/>
    <w:rsid w:val="00356D1E"/>
    <w:pPr>
      <w:keepNext/>
      <w:numPr>
        <w:numId w:val="1"/>
      </w:numPr>
      <w:spacing w:beforeLines="50" w:afterLines="50"/>
      <w:outlineLvl w:val="0"/>
    </w:pPr>
    <w:rPr>
      <w:rFonts w:ascii="굴림"/>
      <w:b/>
      <w:sz w:val="24"/>
      <w:szCs w:val="28"/>
    </w:rPr>
  </w:style>
  <w:style w:type="paragraph" w:styleId="2">
    <w:name w:val="heading 2"/>
    <w:basedOn w:val="a0"/>
    <w:next w:val="a0"/>
    <w:link w:val="2Char"/>
    <w:qFormat/>
    <w:rsid w:val="00356D1E"/>
    <w:pPr>
      <w:keepNext/>
      <w:numPr>
        <w:ilvl w:val="1"/>
        <w:numId w:val="1"/>
      </w:numPr>
      <w:tabs>
        <w:tab w:val="left" w:pos="600"/>
      </w:tabs>
      <w:spacing w:beforeLines="50" w:afterLines="50"/>
      <w:jc w:val="left"/>
      <w:outlineLvl w:val="1"/>
    </w:pPr>
    <w:rPr>
      <w:rFonts w:ascii="굴림"/>
      <w:b/>
      <w:sz w:val="22"/>
    </w:rPr>
  </w:style>
  <w:style w:type="paragraph" w:styleId="3">
    <w:name w:val="heading 3"/>
    <w:basedOn w:val="a0"/>
    <w:next w:val="a0"/>
    <w:qFormat/>
    <w:rsid w:val="00356D1E"/>
    <w:pPr>
      <w:keepNext/>
      <w:numPr>
        <w:ilvl w:val="2"/>
        <w:numId w:val="1"/>
      </w:numPr>
      <w:tabs>
        <w:tab w:val="left" w:pos="800"/>
      </w:tabs>
      <w:spacing w:beforeLines="50" w:afterLines="50"/>
      <w:outlineLvl w:val="2"/>
    </w:pPr>
    <w:rPr>
      <w:rFonts w:ascii="굴림"/>
      <w:b/>
      <w:sz w:val="22"/>
    </w:rPr>
  </w:style>
  <w:style w:type="paragraph" w:styleId="4">
    <w:name w:val="heading 4"/>
    <w:basedOn w:val="a0"/>
    <w:next w:val="a0"/>
    <w:qFormat/>
    <w:rsid w:val="00356D1E"/>
    <w:pPr>
      <w:keepNext/>
      <w:numPr>
        <w:ilvl w:val="3"/>
        <w:numId w:val="1"/>
      </w:numPr>
      <w:spacing w:beforeLines="50" w:afterLines="5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0"/>
    <w:next w:val="a0"/>
    <w:qFormat/>
    <w:rsid w:val="00356D1E"/>
    <w:pPr>
      <w:keepNext/>
      <w:numPr>
        <w:ilvl w:val="4"/>
        <w:numId w:val="1"/>
      </w:numPr>
      <w:tabs>
        <w:tab w:val="left" w:pos="1200"/>
      </w:tabs>
      <w:spacing w:beforeLines="50" w:afterLines="5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0"/>
    <w:next w:val="a0"/>
    <w:qFormat/>
    <w:rsid w:val="00356D1E"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0"/>
    <w:next w:val="a0"/>
    <w:qFormat/>
    <w:rsid w:val="00356D1E"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0"/>
    <w:next w:val="a0"/>
    <w:qFormat/>
    <w:rsid w:val="00356D1E"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0"/>
    <w:next w:val="a0"/>
    <w:qFormat/>
    <w:rsid w:val="00356D1E"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uiPriority w:val="39"/>
    <w:qFormat/>
    <w:rsid w:val="00356D1E"/>
    <w:pPr>
      <w:spacing w:before="120" w:after="120"/>
      <w:jc w:val="left"/>
    </w:pPr>
    <w:rPr>
      <w:b/>
      <w:bCs/>
    </w:rPr>
  </w:style>
  <w:style w:type="paragraph" w:styleId="21">
    <w:name w:val="toc 2"/>
    <w:basedOn w:val="a0"/>
    <w:next w:val="a0"/>
    <w:uiPriority w:val="39"/>
    <w:qFormat/>
    <w:rsid w:val="00356D1E"/>
    <w:pPr>
      <w:ind w:left="200"/>
      <w:jc w:val="left"/>
    </w:pPr>
  </w:style>
  <w:style w:type="paragraph" w:styleId="30">
    <w:name w:val="toc 3"/>
    <w:basedOn w:val="a0"/>
    <w:next w:val="a0"/>
    <w:uiPriority w:val="39"/>
    <w:qFormat/>
    <w:rsid w:val="00356D1E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0"/>
    <w:next w:val="a0"/>
    <w:uiPriority w:val="39"/>
    <w:rsid w:val="00356D1E"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0"/>
    <w:next w:val="a0"/>
    <w:uiPriority w:val="39"/>
    <w:rsid w:val="00356D1E"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4">
    <w:name w:val="코드 소스"/>
    <w:basedOn w:val="a0"/>
    <w:rsid w:val="00356D1E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5">
    <w:name w:val="제목 (소주제)"/>
    <w:basedOn w:val="a0"/>
    <w:rsid w:val="00356D1E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0">
    <w:name w:val="자료 나열 2"/>
    <w:basedOn w:val="a0"/>
    <w:rsid w:val="00356D1E"/>
    <w:pPr>
      <w:numPr>
        <w:numId w:val="8"/>
      </w:numPr>
    </w:pPr>
  </w:style>
  <w:style w:type="paragraph" w:customStyle="1" w:styleId="a6">
    <w:name w:val="본문 가이드"/>
    <w:basedOn w:val="a0"/>
    <w:rsid w:val="00356D1E"/>
    <w:rPr>
      <w:i/>
      <w:iCs/>
      <w:color w:val="0000FF"/>
    </w:rPr>
  </w:style>
  <w:style w:type="paragraph" w:customStyle="1" w:styleId="1">
    <w:name w:val="자료 나열 1"/>
    <w:basedOn w:val="a0"/>
    <w:rsid w:val="00356D1E"/>
    <w:pPr>
      <w:numPr>
        <w:numId w:val="7"/>
      </w:numPr>
    </w:pPr>
  </w:style>
  <w:style w:type="paragraph" w:styleId="a7">
    <w:name w:val="caption"/>
    <w:basedOn w:val="a0"/>
    <w:next w:val="a0"/>
    <w:qFormat/>
    <w:rsid w:val="00356D1E"/>
    <w:pPr>
      <w:spacing w:before="120" w:after="240"/>
      <w:jc w:val="center"/>
    </w:pPr>
    <w:rPr>
      <w:bCs/>
      <w:szCs w:val="20"/>
    </w:rPr>
  </w:style>
  <w:style w:type="character" w:styleId="a8">
    <w:name w:val="Hyperlink"/>
    <w:uiPriority w:val="99"/>
    <w:rsid w:val="00356D1E"/>
    <w:rPr>
      <w:color w:val="0000FF"/>
      <w:u w:val="single"/>
    </w:rPr>
  </w:style>
  <w:style w:type="paragraph" w:styleId="a9">
    <w:name w:val="table of figures"/>
    <w:basedOn w:val="a0"/>
    <w:next w:val="a0"/>
    <w:semiHidden/>
    <w:rsid w:val="00356D1E"/>
    <w:pPr>
      <w:tabs>
        <w:tab w:val="right" w:leader="dot" w:pos="9627"/>
      </w:tabs>
    </w:p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"/>
    <w:rsid w:val="00356D1E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a"/>
    <w:rsid w:val="00C43457"/>
    <w:rPr>
      <w:rFonts w:eastAsia="굴림"/>
      <w:kern w:val="2"/>
      <w:szCs w:val="24"/>
    </w:rPr>
  </w:style>
  <w:style w:type="paragraph" w:styleId="ab">
    <w:name w:val="footer"/>
    <w:basedOn w:val="a0"/>
    <w:link w:val="Char0"/>
    <w:uiPriority w:val="99"/>
    <w:rsid w:val="00356D1E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link w:val="ab"/>
    <w:uiPriority w:val="99"/>
    <w:rsid w:val="00EF1FE1"/>
    <w:rPr>
      <w:rFonts w:eastAsia="굴림"/>
      <w:kern w:val="2"/>
      <w:szCs w:val="24"/>
    </w:rPr>
  </w:style>
  <w:style w:type="paragraph" w:customStyle="1" w:styleId="a">
    <w:name w:val="리스트 ㅁ"/>
    <w:basedOn w:val="a0"/>
    <w:link w:val="Char1"/>
    <w:rsid w:val="00ED4730"/>
    <w:pPr>
      <w:numPr>
        <w:numId w:val="9"/>
      </w:numPr>
    </w:pPr>
    <w:rPr>
      <w:rFonts w:ascii="Arial" w:eastAsia="굴림체" w:hAnsi="Arial"/>
      <w:szCs w:val="20"/>
    </w:rPr>
  </w:style>
  <w:style w:type="character" w:customStyle="1" w:styleId="Char1">
    <w:name w:val="리스트 ㅁ Char"/>
    <w:link w:val="a"/>
    <w:rsid w:val="00ED4730"/>
    <w:rPr>
      <w:rFonts w:ascii="Arial" w:eastAsia="굴림체" w:hAnsi="Arial"/>
      <w:kern w:val="2"/>
    </w:rPr>
  </w:style>
  <w:style w:type="character" w:styleId="ac">
    <w:name w:val="page number"/>
    <w:basedOn w:val="a1"/>
    <w:semiHidden/>
    <w:rsid w:val="00356D1E"/>
  </w:style>
  <w:style w:type="paragraph" w:customStyle="1" w:styleId="ad">
    <w:name w:val="리스트"/>
    <w:basedOn w:val="a0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e">
    <w:name w:val="Table Grid"/>
    <w:basedOn w:val="a2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0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paragraph" w:styleId="af">
    <w:name w:val="Balloon Text"/>
    <w:basedOn w:val="a0"/>
    <w:link w:val="Char2"/>
    <w:uiPriority w:val="99"/>
    <w:semiHidden/>
    <w:unhideWhenUsed/>
    <w:rsid w:val="00DE1BF3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link w:val="af"/>
    <w:uiPriority w:val="99"/>
    <w:semiHidden/>
    <w:rsid w:val="00DE1BF3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f0">
    <w:name w:val="바탕글"/>
    <w:basedOn w:val="a0"/>
    <w:rsid w:val="00DC10C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TOC">
    <w:name w:val="TOC Heading"/>
    <w:basedOn w:val="10"/>
    <w:next w:val="a0"/>
    <w:uiPriority w:val="39"/>
    <w:qFormat/>
    <w:rsid w:val="00437574"/>
    <w:pPr>
      <w:keepLines/>
      <w:widowControl/>
      <w:numPr>
        <w:numId w:val="0"/>
      </w:numPr>
      <w:wordWrap/>
      <w:autoSpaceDE/>
      <w:autoSpaceDN/>
      <w:spacing w:beforeLines="0" w:afterLines="0" w:line="276" w:lineRule="auto"/>
      <w:jc w:val="left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1">
    <w:name w:val="No Spacing"/>
    <w:link w:val="Char3"/>
    <w:uiPriority w:val="1"/>
    <w:qFormat/>
    <w:rsid w:val="00B55B70"/>
    <w:rPr>
      <w:rFonts w:ascii="맑은 고딕" w:eastAsia="맑은 고딕" w:hAnsi="맑은 고딕"/>
      <w:sz w:val="22"/>
      <w:szCs w:val="22"/>
    </w:rPr>
  </w:style>
  <w:style w:type="character" w:customStyle="1" w:styleId="Char3">
    <w:name w:val="간격 없음 Char"/>
    <w:link w:val="af1"/>
    <w:uiPriority w:val="1"/>
    <w:rsid w:val="00B55B70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styleId="af2">
    <w:name w:val="Normal (Web)"/>
    <w:basedOn w:val="a0"/>
    <w:uiPriority w:val="99"/>
    <w:semiHidden/>
    <w:unhideWhenUsed/>
    <w:rsid w:val="0065005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</w:rPr>
  </w:style>
  <w:style w:type="paragraph" w:styleId="60">
    <w:name w:val="toc 6"/>
    <w:basedOn w:val="a0"/>
    <w:next w:val="a0"/>
    <w:autoRedefine/>
    <w:uiPriority w:val="39"/>
    <w:unhideWhenUsed/>
    <w:rsid w:val="00906C6A"/>
    <w:pPr>
      <w:spacing w:after="160" w:line="259" w:lineRule="auto"/>
      <w:ind w:leftChars="1000" w:left="2125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906C6A"/>
    <w:pPr>
      <w:spacing w:after="160" w:line="259" w:lineRule="auto"/>
      <w:ind w:leftChars="1200" w:left="255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906C6A"/>
    <w:pPr>
      <w:spacing w:after="160" w:line="259" w:lineRule="auto"/>
      <w:ind w:leftChars="1400" w:left="2975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906C6A"/>
    <w:pPr>
      <w:spacing w:after="160" w:line="259" w:lineRule="auto"/>
      <w:ind w:leftChars="1600" w:left="3400"/>
    </w:pPr>
    <w:rPr>
      <w:rFonts w:asciiTheme="minorHAnsi" w:eastAsiaTheme="minorEastAsia" w:hAnsiTheme="minorHAnsi" w:cstheme="minorBidi"/>
      <w:szCs w:val="22"/>
    </w:rPr>
  </w:style>
  <w:style w:type="character" w:customStyle="1" w:styleId="2Char">
    <w:name w:val="제목 2 Char"/>
    <w:basedOn w:val="a1"/>
    <w:link w:val="2"/>
    <w:rsid w:val="00B47A43"/>
    <w:rPr>
      <w:rFonts w:ascii="굴림" w:eastAsia="굴림"/>
      <w:b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AC0D9-2AE6-4A26-B4F6-D922D95F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3</TotalTime>
  <Pages>1</Pages>
  <Words>3560</Words>
  <Characters>20292</Characters>
  <Application>Microsoft Office Word</Application>
  <DocSecurity>0</DocSecurity>
  <Lines>169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Hewlett-Packard</Company>
  <LinksUpToDate>false</LinksUpToDate>
  <CharactersWithSpaces>23805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6</cp:revision>
  <cp:lastPrinted>2017-10-31T07:26:00Z</cp:lastPrinted>
  <dcterms:created xsi:type="dcterms:W3CDTF">2018-11-05T03:13:00Z</dcterms:created>
  <dcterms:modified xsi:type="dcterms:W3CDTF">2018-11-05T05:25:00Z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