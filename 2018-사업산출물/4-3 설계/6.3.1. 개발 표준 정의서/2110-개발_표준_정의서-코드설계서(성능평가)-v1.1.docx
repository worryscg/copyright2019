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636E34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636E34">
        <w:rPr>
          <w:rFonts w:ascii="굴림" w:hAnsi="굴림"/>
        </w:rPr>
        <w:br w:type="page"/>
      </w:r>
    </w:p>
    <w:p w:rsidR="0052281F" w:rsidRPr="00636E34" w:rsidRDefault="0052281F" w:rsidP="0052281F">
      <w:pPr>
        <w:jc w:val="center"/>
        <w:rPr>
          <w:rFonts w:ascii="굴림" w:hAnsi="굴림"/>
          <w:b/>
        </w:rPr>
      </w:pPr>
      <w:r w:rsidRPr="00636E34">
        <w:rPr>
          <w:rFonts w:ascii="굴림" w:hAnsi="굴림" w:hint="eastAsia"/>
          <w:b/>
          <w:sz w:val="32"/>
        </w:rPr>
        <w:lastRenderedPageBreak/>
        <w:t>사 용 권 한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636E34">
        <w:rPr>
          <w:rFonts w:ascii="굴림" w:hAnsi="굴림"/>
          <w:b/>
          <w:kern w:val="0"/>
          <w:sz w:val="24"/>
          <w:szCs w:val="20"/>
        </w:rPr>
        <w:t>Client Approv</w:t>
      </w:r>
      <w:r w:rsidRPr="00636E34">
        <w:rPr>
          <w:rFonts w:ascii="굴림" w:hAnsi="굴림" w:hint="eastAsia"/>
          <w:b/>
          <w:kern w:val="0"/>
          <w:sz w:val="24"/>
          <w:szCs w:val="20"/>
        </w:rPr>
        <w:t>al</w:t>
      </w:r>
      <w:r w:rsidRPr="00636E34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636E34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003B2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882151">
              <w:rPr>
                <w:rFonts w:ascii="굴림" w:hAnsi="굴림" w:hint="eastAsia"/>
              </w:rPr>
              <w:t xml:space="preserve">차태원 </w:t>
            </w:r>
            <w:r w:rsidR="00B3679E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일자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003B2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003B27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7B2F75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일자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0E4212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0E4212">
        <w:rPr>
          <w:rFonts w:ascii="굴림" w:hAnsi="굴림" w:hint="eastAsia"/>
          <w:b/>
          <w:kern w:val="0"/>
          <w:sz w:val="24"/>
          <w:szCs w:val="20"/>
        </w:rPr>
        <w:t xml:space="preserve">주식회사 </w:t>
      </w:r>
      <w:proofErr w:type="spellStart"/>
      <w:r w:rsidRPr="000E4212">
        <w:rPr>
          <w:rFonts w:ascii="굴림" w:hAnsi="굴림" w:hint="eastAsia"/>
          <w:b/>
          <w:kern w:val="0"/>
          <w:sz w:val="24"/>
          <w:szCs w:val="20"/>
        </w:rPr>
        <w:t>굿씽크</w:t>
      </w:r>
      <w:proofErr w:type="spellEnd"/>
      <w:r w:rsidRPr="000E4212">
        <w:rPr>
          <w:rFonts w:ascii="굴림" w:hAnsi="굴림" w:hint="eastAsia"/>
          <w:b/>
          <w:kern w:val="0"/>
          <w:sz w:val="24"/>
          <w:szCs w:val="20"/>
        </w:rPr>
        <w:t xml:space="preserve"> &amp; </w:t>
      </w:r>
      <w:r w:rsidR="0052281F" w:rsidRPr="00636E34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3A3B0E" w:rsidRPr="00636E34">
        <w:rPr>
          <w:rFonts w:ascii="굴림" w:hAnsi="굴림"/>
          <w:b/>
          <w:kern w:val="0"/>
          <w:sz w:val="24"/>
          <w:szCs w:val="20"/>
        </w:rPr>
        <w:t>㈜</w:t>
      </w:r>
      <w:r w:rsidR="0052281F" w:rsidRPr="00636E34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636E34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636E34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3A3B0E" w:rsidP="007A112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026EFA">
              <w:rPr>
                <w:rFonts w:ascii="굴림" w:hAnsi="굴림" w:hint="eastAsia"/>
                <w:kern w:val="0"/>
                <w:szCs w:val="20"/>
              </w:rPr>
              <w:t xml:space="preserve"> 신창권</w:t>
            </w:r>
            <w:r w:rsidR="004A0859"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7A112B">
              <w:rPr>
                <w:rFonts w:ascii="굴림" w:hAnsi="굴림" w:hint="eastAsia"/>
                <w:kern w:val="0"/>
                <w:szCs w:val="20"/>
              </w:rPr>
              <w:t>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일자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63529A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026EFA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63529A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일자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280788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026EFA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7A112B">
              <w:rPr>
                <w:rFonts w:ascii="굴림" w:hAnsi="굴림" w:hint="eastAsia"/>
                <w:kern w:val="0"/>
                <w:szCs w:val="20"/>
              </w:rPr>
              <w:t>윤석정 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일자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047B9A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636E34">
              <w:rPr>
                <w:rFonts w:ascii="굴림" w:hAnsi="굴림" w:hint="eastAsia"/>
                <w:kern w:val="0"/>
                <w:szCs w:val="20"/>
              </w:rPr>
              <w:t>1</w:t>
            </w:r>
            <w:r w:rsidR="007A112B">
              <w:rPr>
                <w:rFonts w:ascii="굴림" w:hAnsi="굴림"/>
                <w:kern w:val="0"/>
                <w:szCs w:val="20"/>
              </w:rPr>
              <w:t>8</w:t>
            </w:r>
            <w:r w:rsidR="0063529A">
              <w:rPr>
                <w:rFonts w:ascii="굴림" w:hAnsi="굴림"/>
                <w:kern w:val="0"/>
                <w:szCs w:val="20"/>
              </w:rPr>
              <w:t>/0</w:t>
            </w:r>
            <w:r w:rsidR="00047B9A">
              <w:rPr>
                <w:rFonts w:ascii="굴림" w:hAnsi="굴림"/>
                <w:kern w:val="0"/>
                <w:szCs w:val="20"/>
              </w:rPr>
              <w:t>6</w:t>
            </w:r>
            <w:r w:rsidR="0063529A">
              <w:rPr>
                <w:rFonts w:ascii="굴림" w:hAnsi="굴림"/>
                <w:kern w:val="0"/>
                <w:szCs w:val="20"/>
              </w:rPr>
              <w:t>/</w:t>
            </w:r>
            <w:r w:rsidR="007A112B">
              <w:rPr>
                <w:rFonts w:ascii="굴림" w:hAnsi="굴림"/>
                <w:kern w:val="0"/>
                <w:szCs w:val="20"/>
              </w:rPr>
              <w:t>18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30649E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bookmarkStart w:id="4" w:name="_Toc299095391"/>
      <w:bookmarkStart w:id="5" w:name="_Toc527132859"/>
      <w:proofErr w:type="gramStart"/>
      <w:r w:rsidRPr="00636E34">
        <w:rPr>
          <w:rFonts w:ascii="굴림" w:hAnsi="굴림" w:hint="eastAsia"/>
          <w:b/>
          <w:kern w:val="0"/>
          <w:sz w:val="28"/>
          <w:szCs w:val="20"/>
        </w:rPr>
        <w:t>제.개정</w:t>
      </w:r>
      <w:proofErr w:type="gramEnd"/>
      <w:r w:rsidRPr="00636E34">
        <w:rPr>
          <w:rFonts w:ascii="굴림" w:hAnsi="굴림" w:hint="eastAsia"/>
          <w:b/>
          <w:kern w:val="0"/>
          <w:sz w:val="28"/>
          <w:szCs w:val="20"/>
        </w:rPr>
        <w:t xml:space="preserve"> 이력</w:t>
      </w:r>
      <w:bookmarkEnd w:id="4"/>
      <w:bookmarkEnd w:id="5"/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216"/>
        </w:trPr>
        <w:tc>
          <w:tcPr>
            <w:tcW w:w="1464" w:type="dxa"/>
            <w:vAlign w:val="center"/>
          </w:tcPr>
          <w:p w:rsidR="00D42FF0" w:rsidRPr="00636E34" w:rsidRDefault="00034D05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1.1</w:t>
            </w:r>
          </w:p>
        </w:tc>
        <w:tc>
          <w:tcPr>
            <w:tcW w:w="7041" w:type="dxa"/>
            <w:vAlign w:val="center"/>
          </w:tcPr>
          <w:p w:rsidR="00D42FF0" w:rsidRPr="00636E34" w:rsidRDefault="00034D05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설계 단계 감리 시정 조치</w:t>
            </w:r>
          </w:p>
        </w:tc>
        <w:tc>
          <w:tcPr>
            <w:tcW w:w="1710" w:type="dxa"/>
            <w:vAlign w:val="center"/>
          </w:tcPr>
          <w:p w:rsidR="00D42FF0" w:rsidRPr="003949D5" w:rsidRDefault="00034D05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2018/10/12</w:t>
            </w: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636E34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636E34" w:rsidRDefault="00D42FF0" w:rsidP="00047B9A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 w:hint="eastAsia"/>
                <w:szCs w:val="20"/>
              </w:rPr>
              <w:t>20</w:t>
            </w:r>
            <w:r w:rsidR="000445FC">
              <w:rPr>
                <w:rFonts w:ascii="굴림" w:hAnsi="굴림" w:hint="eastAsia"/>
                <w:szCs w:val="20"/>
              </w:rPr>
              <w:t>1</w:t>
            </w:r>
            <w:r w:rsidR="00047B9A">
              <w:rPr>
                <w:rFonts w:ascii="굴림" w:hAnsi="굴림"/>
                <w:szCs w:val="20"/>
              </w:rPr>
              <w:t>7</w:t>
            </w:r>
            <w:r w:rsidR="0063529A">
              <w:rPr>
                <w:rFonts w:ascii="굴림" w:hAnsi="굴림"/>
                <w:szCs w:val="20"/>
              </w:rPr>
              <w:t>/0</w:t>
            </w:r>
            <w:r w:rsidR="00047B9A">
              <w:rPr>
                <w:rFonts w:ascii="굴림" w:hAnsi="굴림"/>
                <w:szCs w:val="20"/>
              </w:rPr>
              <w:t>6</w:t>
            </w:r>
            <w:r w:rsidR="0063529A">
              <w:rPr>
                <w:rFonts w:ascii="굴림" w:hAnsi="굴림"/>
                <w:szCs w:val="20"/>
              </w:rPr>
              <w:t>/</w:t>
            </w:r>
            <w:r w:rsidR="00047B9A">
              <w:rPr>
                <w:rFonts w:ascii="굴림" w:hAnsi="굴림"/>
                <w:szCs w:val="20"/>
              </w:rPr>
              <w:t>19</w:t>
            </w: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636E34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636E34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636E34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Pr="00636E34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636E34" w:rsidRDefault="003368B4">
      <w:pPr>
        <w:rPr>
          <w:rFonts w:ascii="굴림" w:hAnsi="굴림"/>
        </w:rPr>
        <w:sectPr w:rsidR="003368B4" w:rsidRPr="00636E34" w:rsidSect="00DE1BF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8D0DB7" w:rsidRPr="00636E34" w:rsidRDefault="00EE75EC" w:rsidP="00636E34">
      <w:pPr>
        <w:jc w:val="center"/>
        <w:rPr>
          <w:rFonts w:ascii="굴림" w:hAnsi="굴림"/>
          <w:b/>
          <w:sz w:val="32"/>
          <w:szCs w:val="32"/>
        </w:rPr>
      </w:pPr>
      <w:r w:rsidRPr="00636E34">
        <w:rPr>
          <w:rFonts w:ascii="굴림" w:hAnsi="굴림" w:hint="eastAsia"/>
          <w:b/>
          <w:sz w:val="32"/>
          <w:szCs w:val="32"/>
        </w:rPr>
        <w:lastRenderedPageBreak/>
        <w:t>목 차</w:t>
      </w:r>
    </w:p>
    <w:p w:rsidR="00DD2BD0" w:rsidRDefault="00106FC4">
      <w:pPr>
        <w:pStyle w:val="13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636E34">
        <w:rPr>
          <w:rFonts w:ascii="굴림" w:hAnsi="굴림"/>
          <w:b w:val="0"/>
          <w:sz w:val="24"/>
        </w:rPr>
        <w:fldChar w:fldCharType="begin"/>
      </w:r>
      <w:r w:rsidR="00E24BBD" w:rsidRPr="00636E34">
        <w:rPr>
          <w:rFonts w:ascii="굴림" w:hAnsi="굴림" w:hint="eastAsia"/>
          <w:b w:val="0"/>
          <w:sz w:val="24"/>
        </w:rPr>
        <w:instrText>TOC \o "1-3" \h \z \u</w:instrText>
      </w:r>
      <w:r w:rsidRPr="00636E34">
        <w:rPr>
          <w:rFonts w:ascii="굴림" w:hAnsi="굴림"/>
          <w:b w:val="0"/>
          <w:sz w:val="24"/>
        </w:rPr>
        <w:fldChar w:fldCharType="separate"/>
      </w:r>
      <w:hyperlink w:anchor="_Toc527132859" w:history="1">
        <w:r w:rsidR="00DD2BD0" w:rsidRPr="00D7273E">
          <w:rPr>
            <w:rStyle w:val="af"/>
            <w:rFonts w:ascii="굴림" w:hAnsi="굴림"/>
            <w:noProof/>
            <w:kern w:val="0"/>
          </w:rPr>
          <w:t>제.개정 이력</w:t>
        </w:r>
        <w:r w:rsidR="00DD2BD0">
          <w:rPr>
            <w:noProof/>
            <w:webHidden/>
          </w:rPr>
          <w:tab/>
        </w:r>
        <w:r w:rsidR="00DD2BD0">
          <w:rPr>
            <w:noProof/>
            <w:webHidden/>
          </w:rPr>
          <w:fldChar w:fldCharType="begin"/>
        </w:r>
        <w:r w:rsidR="00DD2BD0">
          <w:rPr>
            <w:noProof/>
            <w:webHidden/>
          </w:rPr>
          <w:instrText xml:space="preserve"> PAGEREF _Toc527132859 \h </w:instrText>
        </w:r>
        <w:r w:rsidR="00DD2BD0">
          <w:rPr>
            <w:noProof/>
            <w:webHidden/>
          </w:rPr>
        </w:r>
        <w:r w:rsidR="00DD2BD0">
          <w:rPr>
            <w:noProof/>
            <w:webHidden/>
          </w:rPr>
          <w:fldChar w:fldCharType="separate"/>
        </w:r>
        <w:r w:rsidR="00DD2BD0">
          <w:rPr>
            <w:noProof/>
            <w:webHidden/>
          </w:rPr>
          <w:t>2</w:t>
        </w:r>
        <w:r w:rsidR="00DD2BD0">
          <w:rPr>
            <w:noProof/>
            <w:webHidden/>
          </w:rPr>
          <w:fldChar w:fldCharType="end"/>
        </w:r>
      </w:hyperlink>
    </w:p>
    <w:p w:rsidR="00DD2BD0" w:rsidRDefault="00DD2BD0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2860" w:history="1">
        <w:r w:rsidRPr="00D7273E">
          <w:rPr>
            <w:rStyle w:val="af"/>
            <w:rFonts w:hAnsi="굴림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7273E">
          <w:rPr>
            <w:rStyle w:val="af"/>
            <w:rFonts w:hAnsi="굴림"/>
            <w:noProof/>
          </w:rPr>
          <w:t>코드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설계의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_Toc527132860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2BD0" w:rsidRDefault="00DD2BD0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2861" w:history="1">
        <w:r w:rsidRPr="00D7273E">
          <w:rPr>
            <w:rStyle w:val="af"/>
            <w:rFonts w:hAnsi="굴림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73E">
          <w:rPr>
            <w:rStyle w:val="af"/>
            <w:rFonts w:hAnsi="굴림"/>
            <w:noProof/>
          </w:rPr>
          <w:t>코드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설계의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_Toc527132861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2BD0" w:rsidRDefault="00DD2BD0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2862" w:history="1">
        <w:r w:rsidRPr="00D7273E">
          <w:rPr>
            <w:rStyle w:val="af"/>
            <w:rFonts w:hAnsi="굴림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73E">
          <w:rPr>
            <w:rStyle w:val="af"/>
            <w:rFonts w:hAnsi="굴림"/>
            <w:noProof/>
          </w:rPr>
          <w:t>코드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설계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개념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_Toc527132862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63" w:history="1">
        <w:r w:rsidRPr="00D7273E">
          <w:rPr>
            <w:rStyle w:val="af"/>
            <w:rFonts w:hAnsi="굴림"/>
          </w:rPr>
          <w:t>1.2.1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정의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64" w:history="1">
        <w:r w:rsidRPr="00D7273E">
          <w:rPr>
            <w:rStyle w:val="af"/>
            <w:rFonts w:hAnsi="굴림"/>
          </w:rPr>
          <w:t>1.2.2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코드의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종류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2865" w:history="1">
        <w:r w:rsidRPr="00D7273E">
          <w:rPr>
            <w:rStyle w:val="af"/>
            <w:rFonts w:hAnsi="굴림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7273E">
          <w:rPr>
            <w:rStyle w:val="af"/>
            <w:rFonts w:hAnsi="굴림"/>
            <w:noProof/>
          </w:rPr>
          <w:t>상세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코드</w:t>
        </w:r>
        <w:r w:rsidRPr="00D7273E">
          <w:rPr>
            <w:rStyle w:val="af"/>
            <w:rFonts w:hAnsi="굴림"/>
            <w:noProof/>
          </w:rPr>
          <w:t xml:space="preserve"> </w:t>
        </w:r>
        <w:r w:rsidRPr="00D7273E">
          <w:rPr>
            <w:rStyle w:val="af"/>
            <w:rFonts w:hAnsi="굴림"/>
            <w:noProof/>
          </w:rPr>
          <w:t>설계서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_Toc527132865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D0" w:rsidRDefault="00DD2BD0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2866" w:history="1">
        <w:r w:rsidRPr="00D7273E">
          <w:rPr>
            <w:rStyle w:val="af"/>
            <w:rFonts w:hAnsi="굴림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73E">
          <w:rPr>
            <w:rStyle w:val="af"/>
            <w:rFonts w:hAnsi="굴림"/>
            <w:noProof/>
          </w:rPr>
          <w:t>코드목록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_Toc527132866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67" w:history="1">
        <w:r w:rsidRPr="00D7273E">
          <w:rPr>
            <w:rStyle w:val="af"/>
          </w:rPr>
          <w:t>2.1.1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코드</w:t>
        </w:r>
        <w:r w:rsidRPr="00D7273E">
          <w:rPr>
            <w:rStyle w:val="af"/>
          </w:rPr>
          <w:t xml:space="preserve"> </w:t>
        </w:r>
        <w:r w:rsidRPr="00D7273E">
          <w:rPr>
            <w:rStyle w:val="af"/>
          </w:rPr>
          <w:t>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2868" w:history="1">
        <w:r w:rsidRPr="00D7273E">
          <w:rPr>
            <w:rStyle w:val="af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7273E">
          <w:rPr>
            <w:rStyle w:val="af"/>
            <w:noProof/>
          </w:rPr>
          <w:t>코드</w:t>
        </w:r>
        <w:r w:rsidRPr="00D7273E">
          <w:rPr>
            <w:rStyle w:val="af"/>
            <w:noProof/>
          </w:rPr>
          <w:t xml:space="preserve"> </w:t>
        </w:r>
        <w:r w:rsidRPr="00D7273E">
          <w:rPr>
            <w:rStyle w:val="af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_Toc527132868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69" w:history="1">
        <w:r w:rsidRPr="00D7273E">
          <w:rPr>
            <w:rStyle w:val="af"/>
          </w:rPr>
          <w:t>2.2.1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국가코드</w:t>
        </w:r>
        <w:r w:rsidRPr="00D7273E">
          <w:rPr>
            <w:rStyle w:val="af"/>
            <w:rFonts w:hAnsi="굴림"/>
          </w:rPr>
          <w:t>(C000)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0" w:history="1">
        <w:r w:rsidRPr="00D7273E">
          <w:rPr>
            <w:rStyle w:val="af"/>
          </w:rPr>
          <w:t>2.2.2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오류정보</w:t>
        </w:r>
        <w:r w:rsidRPr="00D7273E">
          <w:rPr>
            <w:rStyle w:val="af"/>
            <w:rFonts w:hAnsi="굴림"/>
          </w:rPr>
          <w:t xml:space="preserve"> (E000)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1" w:history="1">
        <w:r w:rsidRPr="00D7273E">
          <w:rPr>
            <w:rStyle w:val="af"/>
          </w:rPr>
          <w:t>2.2.3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오디오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장르</w:t>
        </w:r>
        <w:r w:rsidRPr="00D7273E">
          <w:rPr>
            <w:rStyle w:val="af"/>
            <w:rFonts w:hAnsi="굴림"/>
          </w:rPr>
          <w:t>(GA00)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2" w:history="1">
        <w:r w:rsidRPr="00D7273E">
          <w:rPr>
            <w:rStyle w:val="af"/>
          </w:rPr>
          <w:t>2.2.4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이미지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장르</w:t>
        </w:r>
        <w:r w:rsidRPr="00D7273E">
          <w:rPr>
            <w:rStyle w:val="af"/>
            <w:rFonts w:hAnsi="굴림"/>
          </w:rPr>
          <w:t>(GI00)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3" w:history="1">
        <w:r w:rsidRPr="00D7273E">
          <w:rPr>
            <w:rStyle w:val="af"/>
          </w:rPr>
          <w:t>2.2.5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모바일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장르</w:t>
        </w:r>
        <w:r w:rsidRPr="00D7273E">
          <w:rPr>
            <w:rStyle w:val="af"/>
            <w:rFonts w:hAnsi="굴림"/>
          </w:rPr>
          <w:t>(GM00)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4" w:history="1">
        <w:r w:rsidRPr="00D7273E">
          <w:rPr>
            <w:rStyle w:val="af"/>
          </w:rPr>
          <w:t>2.2.6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등급</w:t>
        </w:r>
        <w:r w:rsidRPr="00D7273E">
          <w:rPr>
            <w:rStyle w:val="af"/>
            <w:rFonts w:hAnsi="굴림"/>
          </w:rPr>
          <w:t xml:space="preserve"> (GCV0)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5" w:history="1">
        <w:r w:rsidRPr="00D7273E">
          <w:rPr>
            <w:rStyle w:val="af"/>
          </w:rPr>
          <w:t>2.2.7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비디오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장르</w:t>
        </w:r>
        <w:r w:rsidRPr="00D7273E">
          <w:rPr>
            <w:rStyle w:val="af"/>
            <w:rFonts w:hAnsi="굴림"/>
          </w:rPr>
          <w:t xml:space="preserve"> (GV00)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6" w:history="1">
        <w:r w:rsidRPr="00D7273E">
          <w:rPr>
            <w:rStyle w:val="af"/>
          </w:rPr>
          <w:t>2.2.8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모듈타입</w:t>
        </w:r>
        <w:r w:rsidRPr="00D7273E">
          <w:rPr>
            <w:rStyle w:val="af"/>
            <w:rFonts w:hAnsi="굴림"/>
          </w:rPr>
          <w:t xml:space="preserve"> (M000)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7" w:history="1">
        <w:r w:rsidRPr="00D7273E">
          <w:rPr>
            <w:rStyle w:val="af"/>
          </w:rPr>
          <w:t>2.2.9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음악분류</w:t>
        </w:r>
        <w:r w:rsidRPr="00D7273E">
          <w:rPr>
            <w:rStyle w:val="af"/>
            <w:rFonts w:hAnsi="굴림"/>
          </w:rPr>
          <w:t xml:space="preserve"> (MG00)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8" w:history="1">
        <w:r w:rsidRPr="00D7273E">
          <w:rPr>
            <w:rStyle w:val="af"/>
          </w:rPr>
          <w:t>2.2.10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구분</w:t>
        </w:r>
        <w:r w:rsidRPr="00D7273E">
          <w:rPr>
            <w:rStyle w:val="af"/>
            <w:rFonts w:hAnsi="굴림"/>
          </w:rPr>
          <w:t xml:space="preserve"> (MT00)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79" w:history="1">
        <w:r w:rsidRPr="00D7273E">
          <w:rPr>
            <w:rStyle w:val="af"/>
          </w:rPr>
          <w:t>2.2.11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회원구분</w:t>
        </w:r>
        <w:r w:rsidRPr="00D7273E">
          <w:rPr>
            <w:rStyle w:val="af"/>
            <w:rFonts w:hAnsi="굴림"/>
          </w:rPr>
          <w:t xml:space="preserve"> (U000)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0" w:history="1">
        <w:r w:rsidRPr="00D7273E">
          <w:rPr>
            <w:rStyle w:val="af"/>
          </w:rPr>
          <w:t>2.2.12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수신대상</w:t>
        </w:r>
        <w:r w:rsidRPr="00D7273E">
          <w:rPr>
            <w:rStyle w:val="af"/>
            <w:rFonts w:hAnsi="굴림"/>
          </w:rPr>
          <w:t xml:space="preserve"> (X100)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1" w:history="1">
        <w:r w:rsidRPr="00D7273E">
          <w:rPr>
            <w:rStyle w:val="af"/>
          </w:rPr>
          <w:t>2.2.13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기관유형</w:t>
        </w:r>
        <w:r w:rsidRPr="00D7273E">
          <w:rPr>
            <w:rStyle w:val="af"/>
            <w:rFonts w:hAnsi="굴림"/>
          </w:rPr>
          <w:t xml:space="preserve"> (X200)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2" w:history="1">
        <w:r w:rsidRPr="00D7273E">
          <w:rPr>
            <w:rStyle w:val="af"/>
          </w:rPr>
          <w:t>2.2.14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변형항목</w:t>
        </w:r>
        <w:r w:rsidRPr="00D7273E">
          <w:rPr>
            <w:rStyle w:val="af"/>
          </w:rPr>
          <w:t xml:space="preserve"> (X300)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3" w:history="1">
        <w:r w:rsidRPr="00D7273E">
          <w:rPr>
            <w:rStyle w:val="af"/>
          </w:rPr>
          <w:t>2.2.15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강인성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파라메터</w:t>
        </w:r>
        <w:r w:rsidRPr="00D7273E">
          <w:rPr>
            <w:rStyle w:val="af"/>
            <w:rFonts w:hAnsi="굴림"/>
          </w:rPr>
          <w:t xml:space="preserve"> (X310)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4" w:history="1">
        <w:r w:rsidRPr="00D7273E">
          <w:rPr>
            <w:rStyle w:val="af"/>
          </w:rPr>
          <w:t>2.2.16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공모공격</w:t>
        </w:r>
        <w:r w:rsidRPr="00D7273E">
          <w:rPr>
            <w:rStyle w:val="af"/>
            <w:rFonts w:hAnsi="굴림"/>
          </w:rPr>
          <w:t xml:space="preserve"> (X312)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5" w:history="1">
        <w:r w:rsidRPr="00D7273E">
          <w:rPr>
            <w:rStyle w:val="af"/>
          </w:rPr>
          <w:t>2.2.17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비인지성</w:t>
        </w:r>
        <w:r w:rsidRPr="00D7273E">
          <w:rPr>
            <w:rStyle w:val="af"/>
            <w:rFonts w:hAnsi="굴림"/>
          </w:rPr>
          <w:t xml:space="preserve"> (X342)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6" w:history="1">
        <w:r w:rsidRPr="00D7273E">
          <w:rPr>
            <w:rStyle w:val="af"/>
          </w:rPr>
          <w:t>2.2.18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축</w:t>
        </w:r>
        <w:r w:rsidRPr="00D7273E">
          <w:rPr>
            <w:rStyle w:val="af"/>
            <w:rFonts w:hAnsi="굴림"/>
          </w:rPr>
          <w:t>약성</w:t>
        </w:r>
        <w:r w:rsidRPr="00D7273E">
          <w:rPr>
            <w:rStyle w:val="af"/>
            <w:rFonts w:hAnsi="굴림"/>
          </w:rPr>
          <w:t xml:space="preserve"> (X370)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7" w:history="1">
        <w:r w:rsidRPr="00D7273E">
          <w:rPr>
            <w:rStyle w:val="af"/>
          </w:rPr>
          <w:t>2.2.19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부분매칭</w:t>
        </w:r>
        <w:r w:rsidRPr="00D7273E">
          <w:rPr>
            <w:rStyle w:val="af"/>
          </w:rPr>
          <w:t xml:space="preserve"> (X380)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8" w:history="1">
        <w:r w:rsidRPr="00D7273E">
          <w:rPr>
            <w:rStyle w:val="af"/>
          </w:rPr>
          <w:t>2.2.20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  <w:rFonts w:hAnsi="굴림"/>
          </w:rPr>
          <w:t>성능평가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신청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처리</w:t>
        </w:r>
        <w:r w:rsidRPr="00D7273E">
          <w:rPr>
            <w:rStyle w:val="af"/>
            <w:rFonts w:hAnsi="굴림"/>
          </w:rPr>
          <w:t xml:space="preserve"> </w:t>
        </w:r>
        <w:r w:rsidRPr="00D7273E">
          <w:rPr>
            <w:rStyle w:val="af"/>
            <w:rFonts w:hAnsi="굴림"/>
          </w:rPr>
          <w:t>이력</w:t>
        </w:r>
        <w:r w:rsidRPr="00D7273E">
          <w:rPr>
            <w:rStyle w:val="af"/>
            <w:rFonts w:hAnsi="굴림"/>
          </w:rPr>
          <w:t xml:space="preserve"> (X400)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89" w:history="1">
        <w:r w:rsidRPr="00D7273E">
          <w:rPr>
            <w:rStyle w:val="af"/>
          </w:rPr>
          <w:t>2.2.21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장애</w:t>
        </w:r>
        <w:r w:rsidRPr="00D7273E">
          <w:rPr>
            <w:rStyle w:val="af"/>
          </w:rPr>
          <w:t xml:space="preserve"> (X500)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90" w:history="1">
        <w:r w:rsidRPr="00D7273E">
          <w:rPr>
            <w:rStyle w:val="af"/>
          </w:rPr>
          <w:t>2.2.22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판정코드</w:t>
        </w:r>
        <w:r w:rsidRPr="00D7273E">
          <w:rPr>
            <w:rStyle w:val="af"/>
          </w:rPr>
          <w:t xml:space="preserve"> (X510)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91" w:history="1">
        <w:r w:rsidRPr="00D7273E">
          <w:rPr>
            <w:rStyle w:val="af"/>
          </w:rPr>
          <w:t>2.2.23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사용상태</w:t>
        </w:r>
        <w:r w:rsidRPr="00D7273E">
          <w:rPr>
            <w:rStyle w:val="af"/>
          </w:rPr>
          <w:t xml:space="preserve"> (X520)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92" w:history="1">
        <w:r w:rsidRPr="00D7273E">
          <w:rPr>
            <w:rStyle w:val="af"/>
          </w:rPr>
          <w:t>2.2.24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상태코드</w:t>
        </w:r>
        <w:r w:rsidRPr="00D7273E">
          <w:rPr>
            <w:rStyle w:val="af"/>
          </w:rPr>
          <w:t xml:space="preserve"> (X530)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DD2BD0" w:rsidRDefault="00DD2BD0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2893" w:history="1">
        <w:r w:rsidRPr="00D7273E">
          <w:rPr>
            <w:rStyle w:val="af"/>
          </w:rPr>
          <w:t>2.2.25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7273E">
          <w:rPr>
            <w:rStyle w:val="af"/>
          </w:rPr>
          <w:t>권리정보</w:t>
        </w:r>
        <w:r w:rsidRPr="00D7273E">
          <w:rPr>
            <w:rStyle w:val="af"/>
          </w:rPr>
          <w:t xml:space="preserve"> (X550)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_Toc527132893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A65E00" w:rsidRPr="00636E34" w:rsidRDefault="00106FC4" w:rsidP="008D0DB7">
      <w:pPr>
        <w:ind w:leftChars="1668" w:left="3336" w:firstLine="664"/>
        <w:rPr>
          <w:rFonts w:ascii="굴림" w:hAnsi="굴림"/>
          <w:b/>
          <w:sz w:val="24"/>
        </w:rPr>
      </w:pPr>
      <w:r w:rsidRPr="00636E34">
        <w:rPr>
          <w:rFonts w:ascii="굴림" w:hAnsi="굴림"/>
          <w:b/>
          <w:sz w:val="24"/>
        </w:rPr>
        <w:lastRenderedPageBreak/>
        <w:fldChar w:fldCharType="end"/>
      </w:r>
    </w:p>
    <w:p w:rsidR="00EE75EC" w:rsidRPr="00636E34" w:rsidRDefault="00CA64C5" w:rsidP="00106FC4">
      <w:pPr>
        <w:pStyle w:val="11"/>
        <w:spacing w:before="180" w:after="180"/>
        <w:rPr>
          <w:rFonts w:hAnsi="굴림"/>
          <w:sz w:val="28"/>
        </w:rPr>
      </w:pPr>
      <w:bookmarkStart w:id="6" w:name="_Toc493107138"/>
      <w:bookmarkStart w:id="7" w:name="_Toc493698224"/>
      <w:bookmarkStart w:id="8" w:name="_Toc110258172"/>
      <w:bookmarkStart w:id="9" w:name="_Toc232196059"/>
      <w:bookmarkStart w:id="10" w:name="_Toc527132860"/>
      <w:r>
        <w:rPr>
          <w:rFonts w:hAnsi="굴림" w:hint="eastAsia"/>
          <w:sz w:val="28"/>
        </w:rPr>
        <w:t>코드 설계의</w:t>
      </w:r>
      <w:r w:rsidR="00EE75EC" w:rsidRPr="00636E34">
        <w:rPr>
          <w:rFonts w:hAnsi="굴림" w:hint="eastAsia"/>
          <w:sz w:val="28"/>
        </w:rPr>
        <w:t xml:space="preserve"> 개요</w:t>
      </w:r>
      <w:bookmarkEnd w:id="10"/>
    </w:p>
    <w:p w:rsidR="00EE75EC" w:rsidRPr="00636E34" w:rsidRDefault="00CA64C5" w:rsidP="00106FC4">
      <w:pPr>
        <w:pStyle w:val="20"/>
        <w:spacing w:before="180" w:after="180"/>
        <w:rPr>
          <w:rFonts w:hAnsi="굴림"/>
          <w:sz w:val="24"/>
        </w:rPr>
      </w:pPr>
      <w:bookmarkStart w:id="11" w:name="_Toc249067570"/>
      <w:bookmarkStart w:id="12" w:name="_Toc527132861"/>
      <w:r>
        <w:rPr>
          <w:rFonts w:hAnsi="굴림" w:hint="eastAsia"/>
          <w:sz w:val="24"/>
        </w:rPr>
        <w:t xml:space="preserve">코드 설계의 </w:t>
      </w:r>
      <w:r w:rsidR="00EE75EC" w:rsidRPr="00636E34">
        <w:rPr>
          <w:rFonts w:hAnsi="굴림" w:hint="eastAsia"/>
          <w:sz w:val="24"/>
        </w:rPr>
        <w:t>목적</w:t>
      </w:r>
      <w:bookmarkEnd w:id="11"/>
      <w:bookmarkEnd w:id="12"/>
    </w:p>
    <w:p w:rsidR="00EE75EC" w:rsidRPr="00636E34" w:rsidRDefault="00CA64C5" w:rsidP="00EE75EC">
      <w:pPr>
        <w:pStyle w:val="af9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코드설계의</w:t>
      </w:r>
      <w:r w:rsidR="00EE75EC" w:rsidRPr="00636E34">
        <w:rPr>
          <w:rFonts w:ascii="굴림" w:eastAsia="굴림" w:hAnsi="굴림"/>
          <w:sz w:val="20"/>
          <w:szCs w:val="20"/>
        </w:rPr>
        <w:t xml:space="preserve"> 목적은 </w:t>
      </w:r>
      <w:r>
        <w:rPr>
          <w:rFonts w:ascii="굴림" w:eastAsia="굴림" w:hAnsi="굴림" w:hint="eastAsia"/>
          <w:sz w:val="20"/>
          <w:szCs w:val="20"/>
        </w:rPr>
        <w:t>시스템 개발에 있어서 사용 목적에 따라서 자료나 정보를 일정한 순서 혹은 값으로 배열함으로써 자료를 쉽게 식별하거나 분류하기 의해 사용되며, 데이터를 쉽고 편하게 관리하고 처리할 수 있도록 하는 것이다.</w:t>
      </w:r>
    </w:p>
    <w:p w:rsidR="00EE75EC" w:rsidRPr="00636E34" w:rsidRDefault="00EE75EC" w:rsidP="00EE75EC">
      <w:pPr>
        <w:pStyle w:val="af9"/>
        <w:rPr>
          <w:rFonts w:ascii="굴림" w:eastAsia="굴림" w:hAnsi="굴림"/>
        </w:rPr>
      </w:pPr>
    </w:p>
    <w:p w:rsidR="00EE75EC" w:rsidRPr="00636E34" w:rsidRDefault="00CA64C5" w:rsidP="00106FC4">
      <w:pPr>
        <w:pStyle w:val="20"/>
        <w:spacing w:before="180" w:after="180"/>
        <w:rPr>
          <w:rFonts w:hAnsi="굴림"/>
          <w:sz w:val="24"/>
        </w:rPr>
      </w:pPr>
      <w:bookmarkStart w:id="13" w:name="_Toc249067571"/>
      <w:bookmarkStart w:id="14" w:name="_Toc527132862"/>
      <w:r>
        <w:rPr>
          <w:rFonts w:hAnsi="굴림" w:hint="eastAsia"/>
          <w:sz w:val="24"/>
        </w:rPr>
        <w:t>코드 설계</w:t>
      </w:r>
      <w:r w:rsidR="00EE75EC" w:rsidRPr="00636E34">
        <w:rPr>
          <w:rFonts w:hAnsi="굴림" w:hint="eastAsia"/>
          <w:sz w:val="24"/>
        </w:rPr>
        <w:t xml:space="preserve"> 개념</w:t>
      </w:r>
      <w:bookmarkEnd w:id="13"/>
      <w:bookmarkEnd w:id="14"/>
    </w:p>
    <w:p w:rsidR="00EE75EC" w:rsidRPr="00636E34" w:rsidRDefault="00EE75EC" w:rsidP="00106FC4">
      <w:pPr>
        <w:pStyle w:val="3"/>
        <w:spacing w:before="180" w:after="180"/>
        <w:rPr>
          <w:rFonts w:hAnsi="굴림"/>
          <w:sz w:val="20"/>
        </w:rPr>
      </w:pPr>
      <w:bookmarkStart w:id="15" w:name="_Toc249067572"/>
      <w:bookmarkStart w:id="16" w:name="_Toc527132863"/>
      <w:r w:rsidRPr="00636E34">
        <w:rPr>
          <w:rFonts w:hAnsi="굴림" w:hint="eastAsia"/>
          <w:sz w:val="20"/>
        </w:rPr>
        <w:t>정의</w:t>
      </w:r>
      <w:bookmarkEnd w:id="15"/>
      <w:bookmarkEnd w:id="16"/>
    </w:p>
    <w:p w:rsidR="00EE75EC" w:rsidRPr="00636E34" w:rsidRDefault="00CA64C5" w:rsidP="00EE75EC">
      <w:pPr>
        <w:pStyle w:val="af9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코드란 항목들을 식별하거나 분류하기 위한 수단으로서, 숫자와 문자들의 조합을 뜻하며, 코드 설계 단계에서는 코드화 할 필요가 있는 항목들을 결정하고, 해당 코드들을 정의하고 분류하는 데 필요한 작업이다.</w:t>
      </w:r>
    </w:p>
    <w:p w:rsidR="00EE75EC" w:rsidRPr="00636E34" w:rsidRDefault="00CA64C5" w:rsidP="00106FC4">
      <w:pPr>
        <w:pStyle w:val="3"/>
        <w:spacing w:before="180" w:after="180"/>
        <w:rPr>
          <w:rFonts w:hAnsi="굴림"/>
          <w:sz w:val="20"/>
        </w:rPr>
      </w:pPr>
      <w:bookmarkStart w:id="17" w:name="_Toc527132864"/>
      <w:r>
        <w:rPr>
          <w:rFonts w:hAnsi="굴림" w:hint="eastAsia"/>
          <w:sz w:val="20"/>
        </w:rPr>
        <w:t>코드의 종류</w:t>
      </w:r>
      <w:bookmarkEnd w:id="17"/>
    </w:p>
    <w:p w:rsidR="00EE75EC" w:rsidRPr="00636E34" w:rsidRDefault="00CA64C5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순서</w:t>
      </w:r>
      <w:r w:rsidR="00EE75EC"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 xml:space="preserve">Sequence) </w:t>
      </w:r>
      <w:r>
        <w:rPr>
          <w:rFonts w:ascii="굴림" w:eastAsia="굴림" w:hAnsi="굴림"/>
          <w:sz w:val="20"/>
          <w:szCs w:val="20"/>
        </w:rPr>
        <w:t>코드</w:t>
      </w:r>
      <w:bookmarkStart w:id="18" w:name="_GoBack"/>
      <w:bookmarkEnd w:id="18"/>
    </w:p>
    <w:p w:rsidR="00EE75EC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/>
          <w:kern w:val="0"/>
          <w:sz w:val="20"/>
          <w:szCs w:val="20"/>
        </w:rPr>
        <w:t>일정한</w:t>
      </w:r>
      <w:r>
        <w:rPr>
          <w:rFonts w:ascii="굴림" w:eastAsia="굴림" w:hAnsi="굴림" w:hint="eastAsia"/>
          <w:kern w:val="0"/>
          <w:sz w:val="20"/>
          <w:szCs w:val="20"/>
        </w:rPr>
        <w:t xml:space="preserve"> 순서에 의해 일련 번호를 부여하는 코드</w:t>
      </w:r>
    </w:p>
    <w:p w:rsidR="00360FFE" w:rsidRPr="00636E34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예)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서울특별시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01, 부산광역시 : 02 </w:t>
      </w:r>
    </w:p>
    <w:p w:rsidR="00EE75EC" w:rsidRPr="00360FFE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CA64C5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블록 순서</w:t>
      </w:r>
      <w:r w:rsidR="00EE75EC"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>Block Sequence</w:t>
      </w:r>
      <w:r w:rsidR="00EE75EC"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 w:hint="eastAsia"/>
          <w:sz w:val="20"/>
          <w:szCs w:val="20"/>
        </w:rPr>
        <w:t xml:space="preserve"> 코드</w:t>
      </w:r>
    </w:p>
    <w:p w:rsidR="00EE75EC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코드 대상들을 일정 기준에 의해 </w:t>
      </w:r>
      <w:proofErr w:type="spellStart"/>
      <w:r>
        <w:rPr>
          <w:rFonts w:ascii="굴림" w:eastAsia="굴림" w:hAnsi="굴림" w:hint="eastAsia"/>
          <w:kern w:val="0"/>
          <w:sz w:val="20"/>
          <w:szCs w:val="20"/>
        </w:rPr>
        <w:t>그룹핑하여</w:t>
      </w:r>
      <w:proofErr w:type="spellEnd"/>
      <w:r>
        <w:rPr>
          <w:rFonts w:ascii="굴림" w:eastAsia="굴림" w:hAnsi="굴림" w:hint="eastAsia"/>
          <w:kern w:val="0"/>
          <w:sz w:val="20"/>
          <w:szCs w:val="20"/>
        </w:rPr>
        <w:t xml:space="preserve"> 분류 한 후, 해당 분류 내에서 일련 번호를 부여하는 코드</w:t>
      </w:r>
    </w:p>
    <w:p w:rsidR="00360FFE" w:rsidRPr="00636E34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예)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시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101~199, 구 : 201~299, 군 : 301~399</w:t>
      </w:r>
    </w:p>
    <w:p w:rsidR="00EE75EC" w:rsidRPr="00CA64C5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CA64C5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그룹</w:t>
      </w:r>
      <w:r>
        <w:rPr>
          <w:rFonts w:ascii="굴림" w:eastAsia="굴림" w:hAnsi="굴림" w:hint="eastAsia"/>
          <w:sz w:val="20"/>
          <w:szCs w:val="20"/>
        </w:rPr>
        <w:t xml:space="preserve"> 분류 </w:t>
      </w:r>
      <w:r w:rsidR="00EE75EC"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>Group Classification</w:t>
      </w:r>
      <w:r w:rsidR="00EE75EC"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 w:hint="eastAsia"/>
          <w:sz w:val="20"/>
          <w:szCs w:val="20"/>
        </w:rPr>
        <w:t xml:space="preserve"> 코드</w:t>
      </w:r>
    </w:p>
    <w:p w:rsidR="00EE75EC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>항목들을 대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,중,소와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같은 그룹으로 분류 한 후, 각 분류 내에서 일련 번호를 부여 하는 방법</w:t>
      </w:r>
    </w:p>
    <w:p w:rsidR="00360FFE" w:rsidRPr="00636E34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예)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부서코드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123(1 : 본사 지사 분류 코드, 2:부코드, 3:소크드)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</w:p>
    <w:p w:rsidR="00EE75EC" w:rsidRPr="00636E34" w:rsidRDefault="00CA64C5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10</w:t>
      </w:r>
      <w:r>
        <w:rPr>
          <w:rFonts w:ascii="굴림" w:eastAsia="굴림" w:hAnsi="굴림"/>
          <w:sz w:val="20"/>
          <w:szCs w:val="20"/>
        </w:rPr>
        <w:t>진</w:t>
      </w:r>
      <w:r>
        <w:rPr>
          <w:rFonts w:ascii="굴림" w:eastAsia="굴림" w:hAnsi="굴림" w:hint="eastAsia"/>
          <w:sz w:val="20"/>
          <w:szCs w:val="20"/>
        </w:rPr>
        <w:t xml:space="preserve"> 분류 </w:t>
      </w:r>
      <w:r w:rsidR="00EE75EC"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>Decimal</w:t>
      </w:r>
      <w:r w:rsidR="00EE75EC"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 w:hint="eastAsia"/>
          <w:sz w:val="20"/>
          <w:szCs w:val="20"/>
        </w:rPr>
        <w:t xml:space="preserve"> 코드</w:t>
      </w:r>
    </w:p>
    <w:p w:rsidR="00360FFE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>대상을 0~9까지 1진으로 대 분류하고, 각각을 다시 10빈수로 필요에 따라 중분류, 소분류하여 나가는 방법으로, 주로 도서관에서 도서 분류를 목적으로 사용</w:t>
      </w:r>
    </w:p>
    <w:p w:rsidR="00EE75EC" w:rsidRPr="00636E34" w:rsidRDefault="00360FFE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예)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공학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400, 컴퓨터학 : 410, 컴퓨터과학 : 411, 프로그래밍 언어 : 4111</w:t>
      </w:r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CA64C5" w:rsidRPr="00636E34" w:rsidRDefault="00CA64C5" w:rsidP="00CA64C5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 xml:space="preserve">끝자리 분류 </w:t>
      </w:r>
      <w:r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>Final Digit</w:t>
      </w:r>
      <w:r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/>
          <w:sz w:val="20"/>
          <w:szCs w:val="20"/>
        </w:rPr>
        <w:t>코드</w:t>
      </w:r>
    </w:p>
    <w:p w:rsidR="00360FFE" w:rsidRDefault="00360FFE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>필요한 분류 기능을 기존 방식으로 사용하기 어려운 경우, 끝에 한 자리를 추가하는 방식</w:t>
      </w:r>
    </w:p>
    <w:p w:rsidR="00CA64C5" w:rsidRDefault="00360FFE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lastRenderedPageBreak/>
        <w:t xml:space="preserve">예)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홍길동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00011, 선동렬 : 00021</w:t>
      </w:r>
    </w:p>
    <w:p w:rsidR="00CA64C5" w:rsidRDefault="00CA64C5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</w:p>
    <w:p w:rsidR="00CA64C5" w:rsidRPr="00636E34" w:rsidRDefault="00CA64C5" w:rsidP="00CA64C5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 xml:space="preserve">연상 </w:t>
      </w:r>
      <w:r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>Mnemonic</w:t>
      </w:r>
      <w:r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/>
          <w:sz w:val="20"/>
          <w:szCs w:val="20"/>
        </w:rPr>
        <w:t>코드</w:t>
      </w:r>
    </w:p>
    <w:p w:rsidR="00360FFE" w:rsidRDefault="00360FFE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>코드의 값을 보면 어떤 대상을 의미하는지 쉽게 연상할 수 있도록 부여한 코드</w:t>
      </w:r>
    </w:p>
    <w:p w:rsidR="00CA64C5" w:rsidRDefault="00360FFE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예)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한국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KR, 미국 : US</w:t>
      </w:r>
    </w:p>
    <w:p w:rsidR="00CA64C5" w:rsidRDefault="00CA64C5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</w:p>
    <w:p w:rsidR="00CA64C5" w:rsidRPr="00636E34" w:rsidRDefault="00CA64C5" w:rsidP="00CA64C5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유효</w:t>
      </w:r>
      <w:r>
        <w:rPr>
          <w:rFonts w:ascii="굴림" w:eastAsia="굴림" w:hAnsi="굴림" w:hint="eastAsia"/>
          <w:sz w:val="20"/>
          <w:szCs w:val="20"/>
        </w:rPr>
        <w:t xml:space="preserve"> 숫자 </w:t>
      </w:r>
      <w:r w:rsidRPr="00636E34">
        <w:rPr>
          <w:rFonts w:ascii="굴림" w:eastAsia="굴림" w:hAnsi="굴림" w:hint="eastAsia"/>
          <w:sz w:val="20"/>
          <w:szCs w:val="20"/>
        </w:rPr>
        <w:t>(</w:t>
      </w:r>
      <w:r>
        <w:rPr>
          <w:rFonts w:ascii="굴림" w:eastAsia="굴림" w:hAnsi="굴림" w:hint="eastAsia"/>
          <w:sz w:val="20"/>
          <w:szCs w:val="20"/>
        </w:rPr>
        <w:t>Significant Digit</w:t>
      </w:r>
      <w:r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/>
          <w:sz w:val="20"/>
          <w:szCs w:val="20"/>
        </w:rPr>
        <w:t>코드</w:t>
      </w:r>
    </w:p>
    <w:p w:rsidR="0043140A" w:rsidRDefault="0043140A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제품의 규격이나 </w:t>
      </w:r>
      <w:proofErr w:type="spellStart"/>
      <w:r>
        <w:rPr>
          <w:rFonts w:ascii="굴림" w:eastAsia="굴림" w:hAnsi="굴림" w:hint="eastAsia"/>
          <w:kern w:val="0"/>
          <w:sz w:val="20"/>
          <w:szCs w:val="20"/>
        </w:rPr>
        <w:t>명세등을</w:t>
      </w:r>
      <w:proofErr w:type="spellEnd"/>
      <w:r>
        <w:rPr>
          <w:rFonts w:ascii="굴림" w:eastAsia="굴림" w:hAnsi="굴림" w:hint="eastAsia"/>
          <w:kern w:val="0"/>
          <w:sz w:val="20"/>
          <w:szCs w:val="20"/>
        </w:rPr>
        <w:t xml:space="preserve"> 표시하는데 주로 사용되며, 각각의 자리가 물리적인 수치의 일부로 사용하는 방식</w:t>
      </w:r>
    </w:p>
    <w:p w:rsidR="00CA64C5" w:rsidRDefault="0043140A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예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G 78-15 (G : 프로파일 8.25 인치, 78 : 높이와 넓이 비율, 15 : 15인치)</w:t>
      </w:r>
    </w:p>
    <w:p w:rsidR="00CA64C5" w:rsidRDefault="00CA64C5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</w:p>
    <w:p w:rsidR="00CA64C5" w:rsidRPr="00636E34" w:rsidRDefault="00CA64C5" w:rsidP="00CA64C5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합성</w:t>
      </w:r>
      <w:r w:rsidRPr="00636E34">
        <w:rPr>
          <w:rFonts w:ascii="굴림" w:eastAsia="굴림" w:hAnsi="굴림" w:hint="eastAsia"/>
          <w:sz w:val="20"/>
          <w:szCs w:val="20"/>
        </w:rPr>
        <w:t>(</w:t>
      </w:r>
      <w:r w:rsidR="00360FFE">
        <w:rPr>
          <w:rFonts w:ascii="굴림" w:eastAsia="굴림" w:hAnsi="굴림" w:hint="eastAsia"/>
          <w:sz w:val="20"/>
          <w:szCs w:val="20"/>
        </w:rPr>
        <w:t>Combined</w:t>
      </w:r>
      <w:r w:rsidRPr="00636E34">
        <w:rPr>
          <w:rFonts w:ascii="굴림" w:eastAsia="굴림" w:hAnsi="굴림" w:hint="eastAsia"/>
          <w:sz w:val="20"/>
          <w:szCs w:val="20"/>
        </w:rPr>
        <w:t>)</w:t>
      </w:r>
      <w:r>
        <w:rPr>
          <w:rFonts w:ascii="굴림" w:eastAsia="굴림" w:hAnsi="굴림"/>
          <w:sz w:val="20"/>
          <w:szCs w:val="20"/>
        </w:rPr>
        <w:t>코드</w:t>
      </w:r>
    </w:p>
    <w:p w:rsidR="00CA64C5" w:rsidRDefault="0043140A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>두 개 이상의 코드를 조합하여 만든 코드</w:t>
      </w:r>
    </w:p>
    <w:p w:rsidR="0043140A" w:rsidRDefault="0043140A" w:rsidP="00CA64C5">
      <w:pPr>
        <w:pStyle w:val="af9"/>
        <w:rPr>
          <w:rFonts w:ascii="굴림" w:eastAsia="굴림" w:hAnsi="굴림"/>
          <w:kern w:val="0"/>
          <w:sz w:val="20"/>
          <w:szCs w:val="20"/>
        </w:rPr>
      </w:pPr>
      <w:r>
        <w:rPr>
          <w:rFonts w:ascii="굴림" w:eastAsia="굴림" w:hAnsi="굴림" w:hint="eastAsia"/>
          <w:kern w:val="0"/>
          <w:sz w:val="20"/>
          <w:szCs w:val="20"/>
        </w:rPr>
        <w:t xml:space="preserve">예) 항공기 </w:t>
      </w:r>
      <w:proofErr w:type="gramStart"/>
      <w:r>
        <w:rPr>
          <w:rFonts w:ascii="굴림" w:eastAsia="굴림" w:hAnsi="굴림" w:hint="eastAsia"/>
          <w:kern w:val="0"/>
          <w:sz w:val="20"/>
          <w:szCs w:val="20"/>
        </w:rPr>
        <w:t>번호 :</w:t>
      </w:r>
      <w:proofErr w:type="gramEnd"/>
      <w:r>
        <w:rPr>
          <w:rFonts w:ascii="굴림" w:eastAsia="굴림" w:hAnsi="굴림" w:hint="eastAsia"/>
          <w:kern w:val="0"/>
          <w:sz w:val="20"/>
          <w:szCs w:val="20"/>
        </w:rPr>
        <w:t xml:space="preserve"> KAL-223, 홍길동 00010-1</w:t>
      </w:r>
    </w:p>
    <w:p w:rsidR="00EE75EC" w:rsidRPr="00636E34" w:rsidRDefault="00EE75EC" w:rsidP="00EE75EC">
      <w:pPr>
        <w:pStyle w:val="1"/>
        <w:numPr>
          <w:ilvl w:val="0"/>
          <w:numId w:val="0"/>
        </w:numPr>
        <w:rPr>
          <w:rFonts w:ascii="굴림" w:eastAsia="굴림" w:hAnsi="굴림"/>
        </w:rPr>
      </w:pPr>
    </w:p>
    <w:p w:rsidR="00EE75EC" w:rsidRPr="00636E34" w:rsidRDefault="0043140A" w:rsidP="00106FC4">
      <w:pPr>
        <w:pStyle w:val="11"/>
        <w:spacing w:before="180" w:after="180"/>
        <w:rPr>
          <w:rFonts w:hAnsi="굴림"/>
          <w:sz w:val="28"/>
        </w:rPr>
      </w:pPr>
      <w:bookmarkStart w:id="19" w:name="_Toc249067576"/>
      <w:r>
        <w:rPr>
          <w:rFonts w:hAnsi="굴림"/>
          <w:sz w:val="28"/>
        </w:rPr>
        <w:br w:type="page"/>
      </w:r>
      <w:bookmarkStart w:id="20" w:name="_Toc527132865"/>
      <w:bookmarkEnd w:id="19"/>
      <w:r>
        <w:rPr>
          <w:rFonts w:hAnsi="굴림" w:hint="eastAsia"/>
          <w:sz w:val="28"/>
        </w:rPr>
        <w:lastRenderedPageBreak/>
        <w:t>상세 코드 설계서</w:t>
      </w:r>
      <w:bookmarkEnd w:id="20"/>
    </w:p>
    <w:p w:rsidR="0043140A" w:rsidRDefault="00B643B5" w:rsidP="00106FC4">
      <w:pPr>
        <w:pStyle w:val="20"/>
        <w:spacing w:before="180" w:after="180"/>
        <w:rPr>
          <w:rFonts w:hAnsi="굴림"/>
          <w:sz w:val="24"/>
        </w:rPr>
      </w:pPr>
      <w:bookmarkStart w:id="21" w:name="_Toc527132866"/>
      <w:bookmarkEnd w:id="6"/>
      <w:bookmarkEnd w:id="7"/>
      <w:bookmarkEnd w:id="8"/>
      <w:bookmarkEnd w:id="9"/>
      <w:r>
        <w:rPr>
          <w:rFonts w:hAnsi="굴림"/>
          <w:sz w:val="24"/>
        </w:rPr>
        <w:t>코드</w:t>
      </w:r>
      <w:r w:rsidR="005D74DB">
        <w:rPr>
          <w:rFonts w:hAnsi="굴림" w:hint="eastAsia"/>
          <w:sz w:val="24"/>
        </w:rPr>
        <w:t>목록</w:t>
      </w:r>
      <w:bookmarkEnd w:id="21"/>
    </w:p>
    <w:p w:rsidR="005D74DB" w:rsidRDefault="005D74DB" w:rsidP="00106FC4">
      <w:pPr>
        <w:pStyle w:val="3"/>
        <w:spacing w:before="180" w:after="180"/>
      </w:pPr>
      <w:bookmarkStart w:id="22" w:name="_Toc527132867"/>
      <w:r>
        <w:rPr>
          <w:rFonts w:hint="eastAsia"/>
        </w:rPr>
        <w:t>코드 목록</w:t>
      </w:r>
      <w:bookmarkEnd w:id="22"/>
    </w:p>
    <w:tbl>
      <w:tblPr>
        <w:tblW w:w="1017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85"/>
        <w:gridCol w:w="4111"/>
        <w:gridCol w:w="2126"/>
        <w:gridCol w:w="1951"/>
      </w:tblGrid>
      <w:tr w:rsidR="005D74DB" w:rsidRPr="005D74DB" w:rsidTr="005D74DB">
        <w:trPr>
          <w:trHeight w:val="305"/>
        </w:trPr>
        <w:tc>
          <w:tcPr>
            <w:tcW w:w="1985" w:type="dxa"/>
            <w:shd w:val="clear" w:color="auto" w:fill="C6D9F1"/>
            <w:vAlign w:val="center"/>
          </w:tcPr>
          <w:p w:rsidR="005D74DB" w:rsidRPr="005D74DB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111" w:type="dxa"/>
            <w:shd w:val="clear" w:color="auto" w:fill="C6D9F1"/>
            <w:vAlign w:val="center"/>
          </w:tcPr>
          <w:p w:rsidR="005D74DB" w:rsidRPr="005D74DB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2126" w:type="dxa"/>
            <w:shd w:val="clear" w:color="auto" w:fill="C6D9F1"/>
            <w:vAlign w:val="center"/>
          </w:tcPr>
          <w:p w:rsidR="005D74DB" w:rsidRPr="005D74DB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1951" w:type="dxa"/>
            <w:shd w:val="clear" w:color="auto" w:fill="C6D9F1"/>
          </w:tcPr>
          <w:p w:rsidR="005D74DB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하위코드수</w:t>
            </w:r>
            <w:proofErr w:type="spellEnd"/>
          </w:p>
        </w:tc>
      </w:tr>
      <w:tr w:rsidR="005D74DB" w:rsidRPr="005D74DB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C000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국가코드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5D74DB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5D74DB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146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E000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오류정보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GA00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오디오장르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GCV0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등급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</w:tr>
      <w:tr w:rsidR="00864903" w:rsidRPr="00B643B5" w:rsidTr="005D74DB">
        <w:trPr>
          <w:trHeight w:val="277"/>
        </w:trPr>
        <w:tc>
          <w:tcPr>
            <w:tcW w:w="1985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GI00</w:t>
            </w:r>
          </w:p>
        </w:tc>
        <w:tc>
          <w:tcPr>
            <w:tcW w:w="4111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이미지장르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864903" w:rsidRP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</w:tr>
      <w:tr w:rsidR="005E070F" w:rsidRPr="00B643B5" w:rsidTr="00D10806">
        <w:trPr>
          <w:trHeight w:val="277"/>
        </w:trPr>
        <w:tc>
          <w:tcPr>
            <w:tcW w:w="1985" w:type="dxa"/>
          </w:tcPr>
          <w:p w:rsidR="005E070F" w:rsidRPr="00E35576" w:rsidRDefault="005E070F" w:rsidP="005E070F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M</w:t>
            </w:r>
            <w:r w:rsidRPr="00E35576">
              <w:rPr>
                <w:rFonts w:ascii="맑은 고딕" w:eastAsia="맑은 고딕" w:hAnsi="맑은 고딕" w:hint="eastAsia"/>
              </w:rPr>
              <w:t>00</w:t>
            </w:r>
          </w:p>
        </w:tc>
        <w:tc>
          <w:tcPr>
            <w:tcW w:w="4111" w:type="dxa"/>
          </w:tcPr>
          <w:p w:rsidR="005E070F" w:rsidRPr="00E35576" w:rsidRDefault="005E070F" w:rsidP="00D1080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모바일</w:t>
            </w:r>
            <w:r>
              <w:rPr>
                <w:rFonts w:ascii="맑은 고딕" w:eastAsia="맑은 고딕" w:hAnsi="맑은 고딕" w:hint="eastAsia"/>
              </w:rPr>
              <w:t>장르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26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비디오장르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5E070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 w:rsidR="005E070F">
              <w:rPr>
                <w:rFonts w:ascii="맑은 고딕" w:eastAsia="맑은 고딕" w:hAnsi="맑은 고딕"/>
                <w:szCs w:val="20"/>
              </w:rPr>
              <w:t>5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M000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모듈타입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MG00</w:t>
            </w:r>
          </w:p>
        </w:tc>
        <w:tc>
          <w:tcPr>
            <w:tcW w:w="4111" w:type="dxa"/>
          </w:tcPr>
          <w:p w:rsidR="005D74DB" w:rsidRPr="00E35576" w:rsidRDefault="00DD2BD0" w:rsidP="00DD2BD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음악분류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U000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회원구분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수신대상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기관유형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변형항목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 xml:space="preserve">강인성 </w:t>
            </w:r>
            <w:proofErr w:type="spellStart"/>
            <w:r w:rsidRPr="00E35576">
              <w:rPr>
                <w:rFonts w:ascii="맑은 고딕" w:eastAsia="맑은 고딕" w:hAnsi="맑은 고딕" w:hint="eastAsia"/>
              </w:rPr>
              <w:t>파라메터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864903" w:rsidP="005E070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 w:rsidR="005E070F">
              <w:rPr>
                <w:rFonts w:ascii="맑은 고딕" w:eastAsia="맑은 고딕" w:hAnsi="맑은 고딕"/>
                <w:szCs w:val="20"/>
              </w:rPr>
              <w:t>22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공모공격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X342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비인지성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X370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축약성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X380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부분매칭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5D74DB" w:rsidRPr="00B643B5" w:rsidTr="005D74DB">
        <w:trPr>
          <w:trHeight w:val="277"/>
        </w:trPr>
        <w:tc>
          <w:tcPr>
            <w:tcW w:w="1985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X400</w:t>
            </w:r>
          </w:p>
        </w:tc>
        <w:tc>
          <w:tcPr>
            <w:tcW w:w="4111" w:type="dxa"/>
          </w:tcPr>
          <w:p w:rsidR="005D74DB" w:rsidRPr="00E35576" w:rsidRDefault="005D74DB" w:rsidP="00E35576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성능평가신청처리이력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951" w:type="dxa"/>
          </w:tcPr>
          <w:p w:rsidR="005D74DB" w:rsidRPr="00B643B5" w:rsidRDefault="005D74DB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</w:tr>
      <w:tr w:rsidR="00864903" w:rsidRPr="00B643B5" w:rsidTr="005D74DB">
        <w:trPr>
          <w:trHeight w:val="277"/>
        </w:trPr>
        <w:tc>
          <w:tcPr>
            <w:tcW w:w="1985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  <w:r>
              <w:rPr>
                <w:rFonts w:ascii="맑은 고딕" w:eastAsia="맑은 고딕" w:hAnsi="맑은 고딕"/>
              </w:rPr>
              <w:t>500</w:t>
            </w:r>
          </w:p>
        </w:tc>
        <w:tc>
          <w:tcPr>
            <w:tcW w:w="4111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장애유형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</w:tr>
      <w:tr w:rsidR="00864903" w:rsidRPr="00B643B5" w:rsidTr="005D74DB">
        <w:trPr>
          <w:trHeight w:val="277"/>
        </w:trPr>
        <w:tc>
          <w:tcPr>
            <w:tcW w:w="1985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X510</w:t>
            </w:r>
          </w:p>
        </w:tc>
        <w:tc>
          <w:tcPr>
            <w:tcW w:w="4111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판정코드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864903" w:rsidRPr="00B643B5" w:rsidTr="005D74DB">
        <w:trPr>
          <w:trHeight w:val="277"/>
        </w:trPr>
        <w:tc>
          <w:tcPr>
            <w:tcW w:w="1985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X520</w:t>
            </w:r>
          </w:p>
        </w:tc>
        <w:tc>
          <w:tcPr>
            <w:tcW w:w="4111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사용상태코드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864903" w:rsidRPr="00B643B5" w:rsidTr="005D74DB">
        <w:trPr>
          <w:trHeight w:val="277"/>
        </w:trPr>
        <w:tc>
          <w:tcPr>
            <w:tcW w:w="1985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X530</w:t>
            </w:r>
          </w:p>
        </w:tc>
        <w:tc>
          <w:tcPr>
            <w:tcW w:w="4111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상태코드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</w:tr>
      <w:tr w:rsidR="00864903" w:rsidRPr="00B643B5" w:rsidTr="005D74DB">
        <w:trPr>
          <w:trHeight w:val="277"/>
        </w:trPr>
        <w:tc>
          <w:tcPr>
            <w:tcW w:w="1985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X550</w:t>
            </w:r>
          </w:p>
        </w:tc>
        <w:tc>
          <w:tcPr>
            <w:tcW w:w="4111" w:type="dxa"/>
          </w:tcPr>
          <w:p w:rsidR="00864903" w:rsidRPr="00E35576" w:rsidRDefault="00864903" w:rsidP="00E355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권리정보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951" w:type="dxa"/>
          </w:tcPr>
          <w:p w:rsidR="00864903" w:rsidRDefault="00864903" w:rsidP="00E3557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</w:tbl>
    <w:p w:rsidR="005D74DB" w:rsidRPr="005D74DB" w:rsidRDefault="005D74DB" w:rsidP="005D74DB"/>
    <w:p w:rsidR="005D74DB" w:rsidRPr="005D74DB" w:rsidRDefault="005D74DB" w:rsidP="00106FC4">
      <w:pPr>
        <w:pStyle w:val="20"/>
        <w:spacing w:before="180" w:after="180"/>
      </w:pPr>
      <w:r>
        <w:br w:type="page"/>
      </w:r>
      <w:bookmarkStart w:id="23" w:name="_Toc527132868"/>
      <w:r>
        <w:rPr>
          <w:rFonts w:hint="eastAsia"/>
        </w:rPr>
        <w:lastRenderedPageBreak/>
        <w:t>코드 종류</w:t>
      </w:r>
      <w:bookmarkEnd w:id="23"/>
    </w:p>
    <w:p w:rsidR="00B643B5" w:rsidRPr="00B643B5" w:rsidRDefault="00AF02AB" w:rsidP="00106FC4">
      <w:pPr>
        <w:pStyle w:val="3"/>
        <w:spacing w:before="180" w:after="180"/>
      </w:pPr>
      <w:bookmarkStart w:id="24" w:name="_Toc527132869"/>
      <w:r w:rsidRPr="00AF02AB">
        <w:rPr>
          <w:rFonts w:hAnsi="굴림" w:hint="eastAsia"/>
          <w:sz w:val="20"/>
        </w:rPr>
        <w:t>국가코드</w:t>
      </w:r>
      <w:r>
        <w:rPr>
          <w:rFonts w:hAnsi="굴림" w:hint="eastAsia"/>
          <w:sz w:val="20"/>
        </w:rPr>
        <w:t>(C000)</w:t>
      </w:r>
      <w:bookmarkEnd w:id="24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AF02AB" w:rsidRPr="00E35576" w:rsidTr="0043140A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AF02AB" w:rsidRPr="00E35576" w:rsidRDefault="00AF02AB" w:rsidP="00AF02AB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02AB" w:rsidRPr="00E35576" w:rsidRDefault="00AF02AB" w:rsidP="00AF02AB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C000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AF02AB" w:rsidRPr="00E35576" w:rsidRDefault="00AF02AB" w:rsidP="00AF02AB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AF02AB" w:rsidRPr="00E35576" w:rsidRDefault="00AF02AB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국가코드</w:t>
            </w:r>
            <w:r w:rsidR="00D031CC">
              <w:rPr>
                <w:rFonts w:ascii="맑은 고딕" w:eastAsia="맑은 고딕" w:hAnsi="맑은 고딕" w:hint="eastAsia"/>
                <w:szCs w:val="20"/>
              </w:rPr>
              <w:t xml:space="preserve"> (</w:t>
            </w:r>
            <w:r w:rsidR="00D031CC">
              <w:rPr>
                <w:rFonts w:ascii="맑은 고딕" w:eastAsia="맑은 고딕" w:hAnsi="맑은 고딕"/>
                <w:szCs w:val="20"/>
              </w:rPr>
              <w:t>기존</w:t>
            </w:r>
            <w:r w:rsidR="00D031CC">
              <w:rPr>
                <w:rFonts w:ascii="맑은 고딕" w:eastAsia="맑은 고딕" w:hAnsi="맑은 고딕" w:hint="eastAsia"/>
                <w:szCs w:val="20"/>
              </w:rPr>
              <w:t>)</w:t>
            </w:r>
          </w:p>
        </w:tc>
      </w:tr>
      <w:tr w:rsidR="0043140A" w:rsidRPr="00E35576" w:rsidTr="0043140A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43140A" w:rsidRPr="00E35576" w:rsidRDefault="0043140A" w:rsidP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자리수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140A" w:rsidRPr="00E35576" w:rsidRDefault="00D031CC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43140A" w:rsidRPr="00E35576" w:rsidRDefault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3140A" w:rsidRPr="00E35576" w:rsidRDefault="00D031CC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146</w:t>
            </w:r>
          </w:p>
        </w:tc>
      </w:tr>
      <w:tr w:rsidR="0043140A" w:rsidRPr="00E35576" w:rsidTr="0043140A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3140A" w:rsidRPr="00E35576" w:rsidRDefault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3140A" w:rsidRPr="00E35576" w:rsidRDefault="00D031CC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국가를 구분하기 위한 코드</w:t>
            </w:r>
          </w:p>
        </w:tc>
      </w:tr>
      <w:tr w:rsidR="0043140A" w:rsidRPr="00E35576" w:rsidTr="00B643B5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3140A" w:rsidRPr="00E35576" w:rsidRDefault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3140A" w:rsidRPr="00E35576" w:rsidRDefault="00AD15C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6" o:spid="_x0000_s1026" type="#_x0000_t202" style="position:absolute;left:0;text-align:left;margin-left:26.8pt;margin-top:101.1pt;width:157.85pt;height:58.9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2ChQIAABM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" stroked="f">
                  <v:textbox style="mso-next-textbox:#Text Box 386">
                    <w:txbxContent>
                      <w:p w:rsidR="0063529A" w:rsidRDefault="0063529A" w:rsidP="0044056A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CC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385" o:spid="_x0000_s1027" type="#_x0000_t202" style="position:absolute;left:0;text-align:left;margin-left:122.05pt;margin-top:70.35pt;width:18.35pt;height:26.6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" stroked="f">
                  <v:textbox style="mso-next-textbox:#Text Box 385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384" o:spid="_x0000_s1028" type="#_x0000_t202" style="position:absolute;left:0;text-align:left;margin-left:58.3pt;margin-top:70.35pt;width:18.35pt;height:26.6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" stroked="f">
                  <v:textbox style="mso-next-textbox:#Text Box 384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80" o:spid="_x0000_s1269" type="#_x0000_t87" style="position:absolute;left:0;text-align:left;margin-left:58.45pt;margin-top:38.7pt;width:20.25pt;height:43.1pt;rotation:-90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383" o:spid="_x0000_s1268" type="#_x0000_t87" style="position:absolute;left:0;text-align:left;margin-left:120.15pt;margin-top:24.6pt;width:20.25pt;height:71.25pt;rotation:-90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79" o:spid="_x0000_s1029" style="position:absolute;left:0;text-align:left;margin-left:145.65pt;margin-top:25pt;width:20.25pt;height:21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">
                  <v:textbox style="mso-next-textbox:#Rectangle 379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78" o:spid="_x0000_s1030" style="position:absolute;left:0;text-align:left;margin-left:120.15pt;margin-top:25pt;width:20.25pt;height:21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6oLQIAAFE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">
                  <v:textbox style="mso-next-textbox:#Rectangle 378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77" o:spid="_x0000_s1031" style="position:absolute;left:0;text-align:left;margin-left:94.65pt;margin-top:25pt;width:20.25pt;height:21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">
                  <v:textbox style="mso-next-textbox:#Rectangle 377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76" o:spid="_x0000_s1032" style="position:absolute;left:0;text-align:left;margin-left:69.9pt;margin-top:25pt;width:20.25pt;height:21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">
                  <v:textbox style="mso-next-textbox:#Rectangle 376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75" o:spid="_x0000_s1033" style="position:absolute;left:0;text-align:left;margin-left:45.15pt;margin-top:25pt;width:20.25pt;height:21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">
                  <v:textbox style="mso-next-textbox:#Rectangle 375">
                    <w:txbxContent>
                      <w:p w:rsidR="0063529A" w:rsidRDefault="0063529A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</w:pict>
            </w:r>
          </w:p>
        </w:tc>
      </w:tr>
      <w:tr w:rsidR="0043140A" w:rsidRPr="00E35576" w:rsidTr="00B643B5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3140A" w:rsidRPr="00E35576" w:rsidRDefault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3140A" w:rsidRPr="00E35576" w:rsidRDefault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43140A" w:rsidRPr="00E35576" w:rsidRDefault="0043140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D031CC" w:rsidRPr="00E35576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Bahrain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E35576" w:rsidRDefault="00D031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Bangladesh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Bhutan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Brunei Darussalam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Cambodia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Chinese Taipei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Democratic People's Republic of Korea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Hong-Kong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India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E35576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Indonesia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E35576" w:rsidRDefault="00D031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Iraq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Islamic Republic of Iran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Japan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Jordan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Antigua and Barbuda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Argentina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Aruba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Bahamas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CC019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Barbados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Belize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lastRenderedPageBreak/>
              <w:t>CC021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Bermuda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Bolivia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Brazil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British Virgin Islands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Canada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Cayman Islands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Chile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Colombia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CC029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Albania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Andorra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Armenia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Austria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Azerbaijan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Belarus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Belgium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Bosnia and Herzegovina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Bulgaria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Croatia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CC039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Cyprus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Czech Republic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Denmark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Estonia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Finland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Former Yugoslav Republic of Macedonia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American Samoa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Australia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Cook Islands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Federated States of Micronesia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CC049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Kazakhstan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Korea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Kuwait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Kyrgyzstan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Lao People's Democratic Republic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Lebanon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Malaysia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Maldives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Mongolia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lastRenderedPageBreak/>
              <w:t>CC058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Myanmar (</w:t>
            </w:r>
            <w:proofErr w:type="spellStart"/>
            <w:r w:rsidRPr="00E35576">
              <w:rPr>
                <w:rFonts w:ascii="맑은 고딕" w:eastAsia="맑은 고딕" w:hAnsi="맑은 고딕"/>
                <w:szCs w:val="20"/>
              </w:rPr>
              <w:t>ex Burma</w:t>
            </w:r>
            <w:proofErr w:type="spellEnd"/>
            <w:r w:rsidRPr="00E35576">
              <w:rPr>
                <w:rFonts w:ascii="맑은 고딕" w:eastAsia="맑은 고딕" w:hAnsi="맑은 고딕"/>
                <w:szCs w:val="20"/>
              </w:rPr>
              <w:t xml:space="preserve"> until 1989)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CC059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Nepal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Oman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Pakistan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Palestine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Costa Rica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Cuba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Dominica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Dominican Republic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Ecuador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El Salvador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CC069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Grenada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Guatemala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Guyana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Haiti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Honduras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Jamaica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Mexico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Netherlands Antilles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France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Georgia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CC079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Germany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Great Britain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Greece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Hungary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Iceland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Ireland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Israel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Italy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Latvia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Liechtenstein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CC089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Lithuania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Luxembourg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Malta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Moldova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Fiji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Guam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lastRenderedPageBreak/>
              <w:t>CC095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Nauru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New Zealand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Palau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People's Republic of China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CC099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Philippines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Qatar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Saudi Arabia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Singapore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Sri Lanka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Syrian Arab Republic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35576">
              <w:rPr>
                <w:rFonts w:ascii="맑은 고딕" w:eastAsia="맑은 고딕" w:hAnsi="맑은 고딕"/>
                <w:szCs w:val="20"/>
              </w:rPr>
              <w:t>Tadjikistan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Thailand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Turkmenistan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United Arab Emirates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Uzbekistan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Viet Nam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Yemen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Nicaragua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Panama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Paraguay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Peru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Puerto Rico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Saint Kitts and Nevis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Saint Lucia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CC119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Saint Vincent and the Grenadines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Suriname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Trinidad and Tobago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United States of America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Uruguay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Venezuela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Virgin Islands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Monaco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Netherlands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Norway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CC129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Poland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Portugal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Romania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lastRenderedPageBreak/>
              <w:t>CC132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Russian Federation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San Marino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Slovakia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Slovenia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Spain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Sweden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Switzerland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CC139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Turkey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Ukraine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Yugoslavia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Papua New Guinea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D031CC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Samoa (until 1996 Western Samoa)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D031CC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Solomon Islands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Tonga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B643B5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31CC" w:rsidRPr="00E35576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CC146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031CC" w:rsidRPr="00E35576" w:rsidRDefault="00D031CC" w:rsidP="0044056A">
            <w:pPr>
              <w:rPr>
                <w:rFonts w:ascii="맑은 고딕" w:eastAsia="맑은 고딕" w:hAnsi="맑은 고딕"/>
                <w:szCs w:val="20"/>
              </w:rPr>
            </w:pPr>
            <w:r w:rsidRPr="00E35576">
              <w:rPr>
                <w:rFonts w:ascii="맑은 고딕" w:eastAsia="맑은 고딕" w:hAnsi="맑은 고딕"/>
                <w:szCs w:val="20"/>
              </w:rPr>
              <w:t>Vanuatu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031CC" w:rsidRPr="00E35576" w:rsidRDefault="00D031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B643B5" w:rsidRDefault="00B643B5" w:rsidP="00106FC4">
      <w:pPr>
        <w:pStyle w:val="3"/>
        <w:spacing w:before="180" w:after="180"/>
      </w:pPr>
      <w:r>
        <w:br w:type="page"/>
      </w:r>
      <w:bookmarkStart w:id="25" w:name="_Toc527132870"/>
      <w:r w:rsidR="0044056A">
        <w:rPr>
          <w:rFonts w:hAnsi="굴림" w:hint="eastAsia"/>
          <w:sz w:val="20"/>
        </w:rPr>
        <w:lastRenderedPageBreak/>
        <w:t>오류정보 (E000)</w:t>
      </w:r>
      <w:bookmarkEnd w:id="25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44056A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E000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오류정보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(기존)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오류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정보를 구분하기 위한 코드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4056A" w:rsidRDefault="00AD15C2" w:rsidP="0044056A">
            <w:pPr>
              <w:wordWrap/>
              <w:adjustRightInd w:val="0"/>
              <w:jc w:val="left"/>
              <w:rPr>
                <w:rFonts w:ascii="Monospaced" w:eastAsia="바탕" w:hAnsi="Monospaced"/>
                <w:kern w:val="0"/>
                <w:sz w:val="24"/>
              </w:rPr>
            </w:pP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shape id="AutoShape 393" o:spid="_x0000_s1267" type="#_x0000_t87" style="position:absolute;margin-left:87.15pt;margin-top:16.95pt;width:20.25pt;height:71.25pt;rotation:-90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"/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rect id="Rectangle 391" o:spid="_x0000_s1034" style="position:absolute;margin-left:112.65pt;margin-top:17.35pt;width:20.25pt;height:21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">
                  <v:textbox style="mso-next-textbox:#Rectangle 391">
                    <w:txbxContent>
                      <w:p w:rsidR="0063529A" w:rsidRDefault="0063529A" w:rsidP="0044056A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rect id="Rectangle 390" o:spid="_x0000_s1035" style="position:absolute;margin-left:87.15pt;margin-top:17.35pt;width:20.25pt;height:21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">
                  <v:textbox style="mso-next-textbox:#Rectangle 390">
                    <w:txbxContent>
                      <w:p w:rsidR="0063529A" w:rsidRDefault="0063529A" w:rsidP="0044056A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rect id="Rectangle 389" o:spid="_x0000_s1036" style="position:absolute;margin-left:61.65pt;margin-top:17.35pt;width:20.25pt;height:21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">
                  <v:textbox style="mso-next-textbox:#Rectangle 389">
                    <w:txbxContent>
                      <w:p w:rsidR="0063529A" w:rsidRDefault="0063529A" w:rsidP="0044056A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shape id="Text Box 395" o:spid="_x0000_s1037" type="#_x0000_t202" style="position:absolute;margin-left:89.05pt;margin-top:62.7pt;width:18.35pt;height:26.6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" stroked="f">
                  <v:textbox style="mso-next-textbox:#Text Box 395">
                    <w:txbxContent>
                      <w:p w:rsidR="0063529A" w:rsidRDefault="0063529A" w:rsidP="0044056A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rect id="Rectangle 387" o:spid="_x0000_s1038" style="position:absolute;margin-left:34.65pt;margin-top:17.35pt;width:20.25pt;height:21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">
                  <v:textbox style="mso-next-textbox:#Rectangle 387">
                    <w:txbxContent>
                      <w:p w:rsidR="0063529A" w:rsidRDefault="00DD2BD0" w:rsidP="0044056A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ect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shape id="Text Box 396" o:spid="_x0000_s1039" type="#_x0000_t202" style="position:absolute;margin-left:16.3pt;margin-top:93.45pt;width:157.85pt;height:58.9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xqiQIAABs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" stroked="f">
                  <v:textbox style="mso-next-textbox:#Text Box 396">
                    <w:txbxContent>
                      <w:p w:rsidR="0063529A" w:rsidRDefault="0063529A" w:rsidP="0044056A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44056A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shape id="Text Box 394" o:spid="_x0000_s1040" type="#_x0000_t202" style="position:absolute;left:0;text-align:left;margin-left:36.55pt;margin-top:44.7pt;width:18.35pt;height:26.6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" stroked="f">
                  <v:textbox style="mso-next-textbox:#Text Box 394">
                    <w:txbxContent>
                      <w:p w:rsidR="0063529A" w:rsidRDefault="0063529A" w:rsidP="0044056A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onospaced" w:eastAsia="바탕" w:hAnsi="Monospaced"/>
                <w:noProof/>
                <w:kern w:val="0"/>
                <w:sz w:val="24"/>
              </w:rPr>
              <w:pict>
                <v:shape id="AutoShape 392" o:spid="_x0000_s1266" type="#_x0000_t87" style="position:absolute;left:0;text-align:left;margin-left:35.6pt;margin-top:25.4pt;width:20.25pt;height:18.35pt;rotation:-90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"/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E001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Unhandled Exception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E100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DB 오류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E200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Application 오류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E300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서비스 오류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인증 오류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등록되지않은 업체번호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잘못된 버전 요청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잘못된 모듈 요청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승인되지않은 IP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미승인 상태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인증정지 상태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인증기간 만료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E318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비밀번호 오류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B643B5" w:rsidRDefault="00B643B5" w:rsidP="00106FC4">
      <w:pPr>
        <w:pStyle w:val="3"/>
        <w:spacing w:before="180" w:after="180"/>
      </w:pPr>
      <w:r>
        <w:br w:type="page"/>
      </w:r>
      <w:bookmarkStart w:id="26" w:name="_Toc527132871"/>
      <w:r w:rsidR="0044056A">
        <w:rPr>
          <w:rFonts w:hAnsi="굴림" w:hint="eastAsia"/>
          <w:sz w:val="20"/>
        </w:rPr>
        <w:lastRenderedPageBreak/>
        <w:t>오디오 장르(GA00)</w:t>
      </w:r>
      <w:bookmarkEnd w:id="26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44056A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GA00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44056A" w:rsidRPr="00B643B5" w:rsidRDefault="0044056A" w:rsidP="0044056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오디오장르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성능평가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콘텐츠용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오디오 장르를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05" o:spid="_x0000_s1041" type="#_x0000_t202" style="position:absolute;left:0;text-align:left;margin-left:76.7pt;margin-top:62.75pt;width:18.35pt;height:26.6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" stroked="f">
                  <v:textbox style="mso-next-textbox:#Text Box 405">
                    <w:txbxContent>
                      <w:p w:rsidR="0063529A" w:rsidRDefault="0063529A" w:rsidP="002B7382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03" o:spid="_x0000_s1265" type="#_x0000_t87" style="position:absolute;left:0;text-align:left;margin-left:75.55pt;margin-top:29.75pt;width:20.25pt;height:45.75pt;rotation:-90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06" o:spid="_x0000_s1042" type="#_x0000_t202" style="position:absolute;left:0;text-align:left;margin-left:15.2pt;margin-top:95.75pt;width:157.85pt;height:58.9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kOiAIAABs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" stroked="f">
                  <v:textbox style="mso-next-textbox:#Text Box 406">
                    <w:txbxContent>
                      <w:p w:rsidR="0063529A" w:rsidRDefault="0063529A" w:rsidP="002B7382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GA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2B7382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02" o:spid="_x0000_s1264" type="#_x0000_t87" style="position:absolute;left:0;text-align:left;margin-left:26.6pt;margin-top:31.1pt;width:20.25pt;height:43.1pt;rotation:-90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00" o:spid="_x0000_s1043" style="position:absolute;left:0;text-align:left;margin-left:88.3pt;margin-top:17.4pt;width:20.25pt;height:21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">
                  <v:textbox style="mso-next-textbox:#Rectangle 400">
                    <w:txbxContent>
                      <w:p w:rsidR="0063529A" w:rsidRDefault="0063529A" w:rsidP="002B7382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99" o:spid="_x0000_s1044" style="position:absolute;left:0;text-align:left;margin-left:62.8pt;margin-top:17.4pt;width:20.25pt;height:21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Y5LgIAAFI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">
                  <v:textbox style="mso-next-textbox:#Rectangle 399">
                    <w:txbxContent>
                      <w:p w:rsidR="0063529A" w:rsidRDefault="0063529A" w:rsidP="002B7382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98" o:spid="_x0000_s1045" style="position:absolute;left:0;text-align:left;margin-left:38.05pt;margin-top:17.4pt;width:20.25pt;height:21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">
                  <v:textbox style="mso-next-textbox:#Rectangle 398">
                    <w:txbxContent>
                      <w:p w:rsidR="0063529A" w:rsidRDefault="0063529A" w:rsidP="002B7382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397" o:spid="_x0000_s1046" style="position:absolute;left:0;text-align:left;margin-left:13.3pt;margin-top:17.4pt;width:20.25pt;height:21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">
                  <v:textbox style="mso-next-textbox:#Rectangle 397">
                    <w:txbxContent>
                      <w:p w:rsidR="0063529A" w:rsidRDefault="0063529A" w:rsidP="002B7382"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04" o:spid="_x0000_s1047" type="#_x0000_t202" style="position:absolute;left:0;text-align:left;margin-left:26.45pt;margin-top:62.75pt;width:18.35pt;height:26.6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" stroked="f">
                  <v:textbox style="mso-next-textbox:#Text Box 404">
                    <w:txbxContent>
                      <w:p w:rsidR="0063529A" w:rsidRDefault="0063529A" w:rsidP="002B7382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Pop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Rock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Electronic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proofErr w:type="spellStart"/>
            <w:r w:rsidRPr="00E35576">
              <w:rPr>
                <w:rFonts w:ascii="맑은 고딕" w:eastAsia="맑은 고딕" w:hAnsi="맑은 고딕"/>
              </w:rPr>
              <w:t>Dance&amp;Club</w:t>
            </w:r>
            <w:proofErr w:type="spellEnd"/>
            <w:r w:rsidRPr="00E35576">
              <w:rPr>
                <w:rFonts w:ascii="맑은 고딕" w:eastAsia="맑은 고딕" w:hAnsi="맑은 고딕"/>
              </w:rPr>
              <w:t xml:space="preserve"> music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Classical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proofErr w:type="spellStart"/>
            <w:r w:rsidRPr="00E35576">
              <w:rPr>
                <w:rFonts w:ascii="맑은 고딕" w:eastAsia="맑은 고딕" w:hAnsi="맑은 고딕"/>
              </w:rPr>
              <w:t>Newage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GA07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국악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GA08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동요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A Cappella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Remake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Remix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MR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R&amp;B/Soul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Hip-hop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Jazz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GA16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Not in DB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056A" w:rsidRPr="00B643B5" w:rsidTr="0044056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GA17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4056A" w:rsidRPr="00E35576" w:rsidRDefault="0044056A" w:rsidP="0044056A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교육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4056A" w:rsidRPr="00B643B5" w:rsidRDefault="0044056A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64903" w:rsidRDefault="00864903" w:rsidP="0043140A"/>
    <w:p w:rsidR="00B643B5" w:rsidRDefault="00864903" w:rsidP="00D10806">
      <w:pPr>
        <w:pStyle w:val="3"/>
        <w:spacing w:before="180" w:after="180"/>
      </w:pPr>
      <w:r>
        <w:br w:type="page"/>
      </w:r>
      <w:bookmarkStart w:id="27" w:name="_Toc527132872"/>
      <w:r w:rsidRPr="005E070F">
        <w:rPr>
          <w:rFonts w:hAnsi="굴림" w:hint="eastAsia"/>
          <w:sz w:val="20"/>
        </w:rPr>
        <w:lastRenderedPageBreak/>
        <w:t>이미지 장르(G</w:t>
      </w:r>
      <w:r w:rsidRPr="005E070F">
        <w:rPr>
          <w:rFonts w:hAnsi="굴림"/>
          <w:sz w:val="20"/>
        </w:rPr>
        <w:t>I</w:t>
      </w:r>
      <w:r w:rsidRPr="005E070F">
        <w:rPr>
          <w:rFonts w:hAnsi="굴림" w:hint="eastAsia"/>
          <w:sz w:val="20"/>
        </w:rPr>
        <w:t>00)</w:t>
      </w:r>
      <w:bookmarkEnd w:id="27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864903" w:rsidRPr="00B643B5" w:rsidTr="005178E6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I0</w:t>
            </w:r>
            <w:r w:rsidRPr="00B643B5">
              <w:rPr>
                <w:rFonts w:ascii="맑은 고딕" w:eastAsia="맑은 고딕" w:hAnsi="맑은 고딕"/>
                <w:szCs w:val="20"/>
              </w:rPr>
              <w:t>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이미지등급(기존)</w:t>
            </w:r>
          </w:p>
        </w:tc>
      </w:tr>
      <w:tr w:rsidR="00864903" w:rsidRPr="00B643B5" w:rsidTr="005178E6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DD2BD0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11</w:t>
            </w:r>
          </w:p>
        </w:tc>
      </w:tr>
      <w:tr w:rsidR="00864903" w:rsidRPr="00B643B5" w:rsidTr="005178E6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성능평가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콘텐츠용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이미지 장르를 구분</w:t>
            </w:r>
          </w:p>
        </w:tc>
      </w:tr>
      <w:tr w:rsidR="00864903" w:rsidRPr="00B643B5" w:rsidTr="005178E6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64903" w:rsidRPr="00B643B5" w:rsidRDefault="00AD15C2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90" o:spid="_x0000_s1048" type="#_x0000_t202" style="position:absolute;left:0;text-align:left;margin-left:38.45pt;margin-top:56.75pt;width:18.35pt;height:2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" stroked="f">
                  <v:textbox style="mso-next-textbox:#Text Box 590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89" o:spid="_x0000_s1263" type="#_x0000_t87" style="position:absolute;left:0;text-align:left;margin-left:87.55pt;margin-top:23.75pt;width:20.25pt;height:45.7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s9kQ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88" o:spid="_x0000_s1262" type="#_x0000_t87" style="position:absolute;left:0;text-align:left;margin-left:38.6pt;margin-top:25.1pt;width:20.25pt;height:43.1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87" o:spid="_x0000_s1049" style="position:absolute;left:0;text-align:left;margin-left:100.3pt;margin-top:11.4pt;width:20.2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">
                  <v:textbox style="mso-next-textbox:#Rectangle 587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86" o:spid="_x0000_s1050" style="position:absolute;left:0;text-align:left;margin-left:74.8pt;margin-top:11.4pt;width:20.2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">
                  <v:textbox style="mso-next-textbox:#Rectangle 586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85" o:spid="_x0000_s1051" style="position:absolute;left:0;text-align:left;margin-left:50.05pt;margin-top:11.4pt;width:20.2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">
                  <v:textbox style="mso-next-textbox:#Rectangle 585">
                    <w:txbxContent>
                      <w:p w:rsidR="0063529A" w:rsidRDefault="0063529A" w:rsidP="00864903">
                        <w:r>
                          <w:t>I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84" o:spid="_x0000_s1052" style="position:absolute;left:0;text-align:left;margin-left:25.3pt;margin-top:11.4pt;width:20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lKLQ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">
                  <v:textbox style="mso-next-textbox:#Rectangle 584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91" o:spid="_x0000_s1053" type="#_x0000_t202" style="position:absolute;left:0;text-align:left;margin-left:88.7pt;margin-top:56.75pt;width:18.35pt;height:2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" stroked="f">
                  <v:textbox style="mso-next-textbox:#Text Box 591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74" o:spid="_x0000_s1054" type="#_x0000_t202" style="position:absolute;left:0;text-align:left;margin-left:27.2pt;margin-top:107.75pt;width:157.85pt;height:5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" stroked="f">
                  <v:textbox style="mso-next-textbox:#Text Box 574">
                    <w:txbxContent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I”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864903" w:rsidRPr="00B643B5" w:rsidTr="005178E6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무협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순정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학원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액션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코믹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스포츠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호러</w:t>
            </w:r>
            <w:r w:rsidRPr="00262E37">
              <w:rPr>
                <w:rFonts w:hint="eastAsia"/>
              </w:rPr>
              <w:t>/</w:t>
            </w:r>
            <w:r w:rsidRPr="00262E37">
              <w:rPr>
                <w:rFonts w:hint="eastAsia"/>
              </w:rPr>
              <w:t>공포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드라마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판타지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성인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>
            <w:r w:rsidRPr="00262E37">
              <w:rPr>
                <w:rFonts w:hint="eastAsia"/>
              </w:rPr>
              <w:t>GI11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Default="00864903" w:rsidP="00864903">
            <w:r w:rsidRPr="00262E37">
              <w:rPr>
                <w:rFonts w:hint="eastAsia"/>
              </w:rPr>
              <w:t>기타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903" w:rsidRPr="00262E37" w:rsidRDefault="00864903" w:rsidP="00864903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86490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5E070F" w:rsidRDefault="005E070F" w:rsidP="005E070F">
      <w:pPr>
        <w:pStyle w:val="3"/>
        <w:numPr>
          <w:ilvl w:val="0"/>
          <w:numId w:val="0"/>
        </w:numPr>
        <w:spacing w:before="180" w:after="180"/>
        <w:ind w:left="851"/>
      </w:pPr>
    </w:p>
    <w:p w:rsidR="005E070F" w:rsidRDefault="005E070F">
      <w:pPr>
        <w:widowControl/>
        <w:wordWrap/>
        <w:autoSpaceDE/>
        <w:autoSpaceDN/>
        <w:jc w:val="left"/>
        <w:rPr>
          <w:rFonts w:ascii="굴림"/>
          <w:b/>
          <w:sz w:val="22"/>
        </w:rPr>
      </w:pPr>
      <w:r>
        <w:br w:type="page"/>
      </w:r>
    </w:p>
    <w:p w:rsidR="005E070F" w:rsidRDefault="005E070F" w:rsidP="005E070F">
      <w:pPr>
        <w:pStyle w:val="3"/>
        <w:spacing w:before="180" w:after="180"/>
      </w:pPr>
      <w:bookmarkStart w:id="28" w:name="_Toc527132873"/>
      <w:proofErr w:type="spellStart"/>
      <w:r>
        <w:rPr>
          <w:rFonts w:hAnsi="굴림" w:hint="eastAsia"/>
          <w:sz w:val="20"/>
        </w:rPr>
        <w:lastRenderedPageBreak/>
        <w:t>모바일</w:t>
      </w:r>
      <w:proofErr w:type="spellEnd"/>
      <w:r>
        <w:rPr>
          <w:rFonts w:hAnsi="굴림" w:hint="eastAsia"/>
          <w:sz w:val="20"/>
        </w:rPr>
        <w:t xml:space="preserve"> </w:t>
      </w:r>
      <w:r w:rsidRPr="005E070F">
        <w:rPr>
          <w:rFonts w:hAnsi="굴림" w:hint="eastAsia"/>
          <w:sz w:val="20"/>
        </w:rPr>
        <w:t>장르(G</w:t>
      </w:r>
      <w:r>
        <w:rPr>
          <w:rFonts w:hAnsi="굴림"/>
          <w:sz w:val="20"/>
        </w:rPr>
        <w:t>M</w:t>
      </w:r>
      <w:r w:rsidRPr="005E070F">
        <w:rPr>
          <w:rFonts w:hAnsi="굴림" w:hint="eastAsia"/>
          <w:sz w:val="20"/>
        </w:rPr>
        <w:t>00)</w:t>
      </w:r>
      <w:bookmarkEnd w:id="28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5E070F" w:rsidRPr="00B643B5" w:rsidTr="00D10806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M0</w:t>
            </w:r>
            <w:r w:rsidRPr="00B643B5">
              <w:rPr>
                <w:rFonts w:ascii="맑은 고딕" w:eastAsia="맑은 고딕" w:hAnsi="맑은 고딕"/>
                <w:szCs w:val="20"/>
              </w:rPr>
              <w:t>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모바일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장르(신규)</w:t>
            </w:r>
          </w:p>
        </w:tc>
      </w:tr>
      <w:tr w:rsidR="005E070F" w:rsidRPr="00B643B5" w:rsidTr="00D10806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5E070F" w:rsidRPr="00B643B5" w:rsidRDefault="00DD2BD0" w:rsidP="00D108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</w:tr>
      <w:tr w:rsidR="005E070F" w:rsidRPr="00B643B5" w:rsidTr="00D10806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성능평가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콘텐츠용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모바일앱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장르를 구분</w:t>
            </w:r>
          </w:p>
        </w:tc>
      </w:tr>
      <w:tr w:rsidR="005E070F" w:rsidRPr="00B643B5" w:rsidTr="00D10806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E070F" w:rsidRPr="00B643B5" w:rsidRDefault="00AD15C2" w:rsidP="00D108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_x0000_s1278" type="#_x0000_t202" style="position:absolute;left:0;text-align:left;margin-left:38.45pt;margin-top:56.75pt;width:18.35pt;height:26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" stroked="f">
                  <v:textbox style="mso-next-textbox:#_x0000_s1278">
                    <w:txbxContent>
                      <w:p w:rsidR="0063529A" w:rsidRDefault="0063529A" w:rsidP="005E070F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_x0000_s1277" type="#_x0000_t87" style="position:absolute;left:0;text-align:left;margin-left:87.55pt;margin-top:23.75pt;width:20.25pt;height:45.75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s9kQ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_x0000_s1276" type="#_x0000_t87" style="position:absolute;left:0;text-align:left;margin-left:38.6pt;margin-top:25.1pt;width:20.25pt;height:43.1pt;rotation:-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_x0000_s1275" style="position:absolute;left:0;text-align:left;margin-left:100.3pt;margin-top:11.4pt;width:20.2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">
                  <v:textbox style="mso-next-textbox:#_x0000_s1275">
                    <w:txbxContent>
                      <w:p w:rsidR="0063529A" w:rsidRDefault="0063529A" w:rsidP="005E070F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_x0000_s1274" style="position:absolute;left:0;text-align:left;margin-left:74.8pt;margin-top:11.4pt;width:20.2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">
                  <v:textbox style="mso-next-textbox:#_x0000_s1274">
                    <w:txbxContent>
                      <w:p w:rsidR="0063529A" w:rsidRDefault="0063529A" w:rsidP="005E070F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_x0000_s1273" style="position:absolute;left:0;text-align:left;margin-left:50.05pt;margin-top:11.4pt;width:20.2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">
                  <v:textbox style="mso-next-textbox:#_x0000_s1273">
                    <w:txbxContent>
                      <w:p w:rsidR="0063529A" w:rsidRDefault="0063529A" w:rsidP="005E070F">
                        <w: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_x0000_s1272" style="position:absolute;left:0;text-align:left;margin-left:25.3pt;margin-top:11.4pt;width:20.2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lKLQ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">
                  <v:textbox style="mso-next-textbox:#_x0000_s1272">
                    <w:txbxContent>
                      <w:p w:rsidR="0063529A" w:rsidRDefault="0063529A" w:rsidP="005E070F"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_x0000_s1279" type="#_x0000_t202" style="position:absolute;left:0;text-align:left;margin-left:88.7pt;margin-top:56.75pt;width:18.35pt;height:26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" stroked="f">
                  <v:textbox style="mso-next-textbox:#_x0000_s1279">
                    <w:txbxContent>
                      <w:p w:rsidR="0063529A" w:rsidRDefault="0063529A" w:rsidP="005E070F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_x0000_s1271" type="#_x0000_t202" style="position:absolute;left:0;text-align:left;margin-left:27.2pt;margin-top:107.75pt;width:157.85pt;height:58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" stroked="f">
                  <v:textbox style="mso-next-textbox:#_x0000_s1271">
                    <w:txbxContent>
                      <w:p w:rsidR="0063529A" w:rsidRDefault="0063529A" w:rsidP="005E070F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M”</w:t>
                        </w:r>
                        <w:r>
                          <w:rPr>
                            <w:rFonts w:hint="eastAsia"/>
                          </w:rPr>
                          <w:t>으로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고정된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값</w:t>
                        </w:r>
                      </w:p>
                      <w:p w:rsidR="0063529A" w:rsidRDefault="0063529A" w:rsidP="005E070F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5E070F" w:rsidRPr="00B643B5" w:rsidTr="00D10806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건강</w:t>
            </w:r>
            <w:r w:rsidRPr="009069A7">
              <w:rPr>
                <w:rFonts w:hint="eastAsia"/>
              </w:rPr>
              <w:t>&amp;</w:t>
            </w:r>
            <w:r w:rsidRPr="009069A7">
              <w:rPr>
                <w:rFonts w:hint="eastAsia"/>
              </w:rPr>
              <w:t>운동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교육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교통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금융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날씨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뉴스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및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잡지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데코레이션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도구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도서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및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참고자료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라이브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배경화면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라이브러리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및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데모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라이프스타일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만화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미디어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및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동영상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비즈니스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사진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생산성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소셜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GM19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쇼핑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GM20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스포츠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GM21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엔터테인먼트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GM22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여행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및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지역정보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lastRenderedPageBreak/>
              <w:t>GM23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음악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및</w:t>
            </w:r>
            <w:r w:rsidRPr="009069A7">
              <w:rPr>
                <w:rFonts w:hint="eastAsia"/>
              </w:rPr>
              <w:t xml:space="preserve"> </w:t>
            </w:r>
            <w:r w:rsidRPr="009069A7">
              <w:rPr>
                <w:rFonts w:hint="eastAsia"/>
              </w:rPr>
              <w:t>오디오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GM24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의료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GM25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커뮤니케이션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>
            <w:r w:rsidRPr="009069A7">
              <w:rPr>
                <w:rFonts w:hint="eastAsia"/>
              </w:rPr>
              <w:t>GM26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Default="005E070F" w:rsidP="005E070F">
            <w:r w:rsidRPr="009069A7">
              <w:rPr>
                <w:rFonts w:hint="eastAsia"/>
              </w:rPr>
              <w:t>게임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0F" w:rsidRPr="009069A7" w:rsidRDefault="005E070F" w:rsidP="005E070F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5E070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E070F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5E070F" w:rsidRPr="00B643B5" w:rsidRDefault="005E070F" w:rsidP="00D1080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5E070F" w:rsidRPr="00B643B5" w:rsidRDefault="005E070F" w:rsidP="00D1080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E070F" w:rsidRPr="00B643B5" w:rsidRDefault="005E070F" w:rsidP="00D1080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29" w:name="_Toc527132874"/>
      <w:r w:rsidR="003552C0">
        <w:rPr>
          <w:rFonts w:hAnsi="굴림"/>
          <w:sz w:val="20"/>
        </w:rPr>
        <w:lastRenderedPageBreak/>
        <w:t>등급</w:t>
      </w:r>
      <w:r w:rsidR="003552C0">
        <w:rPr>
          <w:rFonts w:hAnsi="굴림" w:hint="eastAsia"/>
          <w:sz w:val="20"/>
        </w:rPr>
        <w:t xml:space="preserve"> (GCV0)</w:t>
      </w:r>
      <w:bookmarkEnd w:id="29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3552C0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552C0" w:rsidRPr="00B643B5" w:rsidRDefault="003552C0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52C0" w:rsidRPr="00B643B5" w:rsidRDefault="003552C0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GCV0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552C0" w:rsidRPr="00B643B5" w:rsidRDefault="003552C0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3552C0" w:rsidRPr="00B643B5" w:rsidRDefault="003552C0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등급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(</w:t>
            </w:r>
            <w:r>
              <w:rPr>
                <w:rFonts w:ascii="맑은 고딕" w:eastAsia="맑은 고딕" w:hAnsi="맑은 고딕"/>
                <w:szCs w:val="20"/>
              </w:rPr>
              <w:t>기존</w:t>
            </w:r>
            <w:r>
              <w:rPr>
                <w:rFonts w:ascii="맑은 고딕" w:eastAsia="맑은 고딕" w:hAnsi="맑은 고딕" w:hint="eastAsia"/>
                <w:szCs w:val="20"/>
              </w:rPr>
              <w:t>)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컨텐츠에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대한 연령 등급 코드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13" o:spid="_x0000_s1055" type="#_x0000_t202" style="position:absolute;left:0;text-align:left;margin-left:50.45pt;margin-top:74.75pt;width:18.35pt;height:26.6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" stroked="f">
                  <v:textbox style="mso-next-textbox:#Text Box 413">
                    <w:txbxContent>
                      <w:p w:rsidR="0063529A" w:rsidRDefault="0063529A" w:rsidP="003552C0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11" o:spid="_x0000_s1261" type="#_x0000_t87" style="position:absolute;left:0;text-align:left;margin-left:51pt;margin-top:30.7pt;width:20.25pt;height:67.85pt;rotation:-90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14" o:spid="_x0000_s1056" type="#_x0000_t202" style="position:absolute;left:0;text-align:left;margin-left:101.45pt;margin-top:74.75pt;width:18.35pt;height:26.6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" stroked="f">
                  <v:textbox style="mso-next-textbox:#Text Box 414">
                    <w:txbxContent>
                      <w:p w:rsidR="0063529A" w:rsidRDefault="0063529A" w:rsidP="003552C0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12" o:spid="_x0000_s1260" type="#_x0000_t87" style="position:absolute;left:0;text-align:left;margin-left:100.3pt;margin-top:54.5pt;width:20.25pt;height:20.25pt;rotation:-90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10" o:spid="_x0000_s1057" style="position:absolute;left:0;text-align:left;margin-left:100.3pt;margin-top:29.4pt;width:20.25pt;height:21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">
                  <v:textbox style="mso-next-textbox:#Rectangle 410">
                    <w:txbxContent>
                      <w:p w:rsidR="0063529A" w:rsidRDefault="0063529A" w:rsidP="003552C0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09" o:spid="_x0000_s1058" style="position:absolute;left:0;text-align:left;margin-left:74.8pt;margin-top:29.4pt;width:20.25pt;height:21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">
                  <v:textbox style="mso-next-textbox:#Rectangle 409">
                    <w:txbxContent>
                      <w:p w:rsidR="0063529A" w:rsidRDefault="0063529A" w:rsidP="003552C0"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08" o:spid="_x0000_s1059" style="position:absolute;left:0;text-align:left;margin-left:50.05pt;margin-top:29.4pt;width:20.25pt;height:21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">
                  <v:textbox style="mso-next-textbox:#Rectangle 408">
                    <w:txbxContent>
                      <w:p w:rsidR="0063529A" w:rsidRDefault="0063529A" w:rsidP="003552C0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07" o:spid="_x0000_s1060" style="position:absolute;left:0;text-align:left;margin-left:25.3pt;margin-top:29.4pt;width:20.25pt;height:21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">
                  <v:textbox style="mso-next-textbox:#Rectangle 407">
                    <w:txbxContent>
                      <w:p w:rsidR="0063529A" w:rsidRDefault="0063529A" w:rsidP="003552C0"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15" o:spid="_x0000_s1061" type="#_x0000_t202" style="position:absolute;left:0;text-align:left;margin-left:27.2pt;margin-top:107.75pt;width:157.85pt;height:58.9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" stroked="f">
                  <v:textbox style="mso-next-textbox:#Text Box 415">
                    <w:txbxContent>
                      <w:p w:rsidR="0063529A" w:rsidRDefault="0063529A" w:rsidP="003552C0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GCV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3552C0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3552C0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GCV1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전체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552C0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52C0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GCV2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12세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552C0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52C0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GCV3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15세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552C0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52C0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GCV4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2C0" w:rsidRPr="00E35576" w:rsidRDefault="003552C0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18세이상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552C0" w:rsidRPr="00B643B5" w:rsidRDefault="003552C0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0" w:name="_Toc527132875"/>
      <w:r w:rsidR="002C71F3">
        <w:rPr>
          <w:rFonts w:hAnsi="굴림" w:hint="eastAsia"/>
          <w:sz w:val="20"/>
        </w:rPr>
        <w:lastRenderedPageBreak/>
        <w:t>비디오 장르 (GV00)</w:t>
      </w:r>
      <w:bookmarkEnd w:id="30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2C71F3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GV00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비디오 장르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비디오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장르를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22" o:spid="_x0000_s1062" type="#_x0000_t202" style="position:absolute;left:0;text-align:left;margin-left:38.85pt;margin-top:60.1pt;width:18.35pt;height:26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" stroked="f">
                  <v:textbox style="mso-next-textbox:#Text Box 422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21" o:spid="_x0000_s1259" type="#_x0000_t87" style="position:absolute;left:0;text-align:left;margin-left:87.95pt;margin-top:27.1pt;width:20.25pt;height:45.75pt;rotation:-90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GDkA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20" o:spid="_x0000_s1258" type="#_x0000_t87" style="position:absolute;left:0;text-align:left;margin-left:39pt;margin-top:28.45pt;width:20.25pt;height:43.1pt;rotation:-90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19" o:spid="_x0000_s1063" style="position:absolute;left:0;text-align:left;margin-left:100.7pt;margin-top:14.75pt;width:20.25pt;height:21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">
                  <v:textbox style="mso-next-textbox:#Rectangle 419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18" o:spid="_x0000_s1064" style="position:absolute;left:0;text-align:left;margin-left:75.2pt;margin-top:14.75pt;width:20.25pt;height:21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FCLAIAAFI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">
                  <v:textbox style="mso-next-textbox:#Rectangle 418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17" o:spid="_x0000_s1065" style="position:absolute;left:0;text-align:left;margin-left:50.45pt;margin-top:14.75pt;width:20.25pt;height:21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">
                  <v:textbox style="mso-next-textbox:#Rectangle 417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16" o:spid="_x0000_s1066" style="position:absolute;left:0;text-align:left;margin-left:25.7pt;margin-top:14.75pt;width:20.25pt;height:21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">
                  <v:textbox style="mso-next-textbox:#Rectangle 416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24" o:spid="_x0000_s1067" type="#_x0000_t202" style="position:absolute;left:0;text-align:left;margin-left:27.6pt;margin-top:93.1pt;width:157.85pt;height:58.9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j4hwIAABsFAAAOAAAAZHJzL2Uyb0RvYy54bWysVNuO2yAQfa/Uf0C8Z30pudiKs9pLU1Xa&#10;XqTdfgAxOEbFQIHE3lb99w44ya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" stroked="f">
                  <v:textbox style="mso-next-textbox:#Text Box 424">
                    <w:txbxContent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GV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23" o:spid="_x0000_s1068" type="#_x0000_t202" style="position:absolute;left:0;text-align:left;margin-left:89.1pt;margin-top:60.1pt;width:18.35pt;height:26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" stroked="f">
                  <v:textbox style="mso-next-textbox:#Text Box 423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영화(액션)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영화(호러/스릴러)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영화(멜로)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영화(애니메이션)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영화(기타</w:t>
            </w:r>
            <w:proofErr w:type="gramStart"/>
            <w:r w:rsidRPr="00E35576">
              <w:rPr>
                <w:rFonts w:ascii="맑은 고딕" w:eastAsia="맑은 고딕" w:hAnsi="맑은 고딕" w:hint="eastAsia"/>
              </w:rPr>
              <w:t>:드라마</w:t>
            </w:r>
            <w:proofErr w:type="gramEnd"/>
            <w:r w:rsidRPr="00E35576">
              <w:rPr>
                <w:rFonts w:ascii="맑은 고딕" w:eastAsia="맑은 고딕" w:hAnsi="맑은 고딕" w:hint="eastAsia"/>
              </w:rPr>
              <w:t>/코미디 등)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방송물(드라마)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방송물(예능/오락)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방송물(애니메이션)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방송물(다큐)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뮤직비디오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GV11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Not in DB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교육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3D(적청형)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GV14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3D(능동형)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7C748A" w:rsidRDefault="003949D5" w:rsidP="00CE6B5E">
            <w:r>
              <w:rPr>
                <w:rFonts w:hint="eastAsia"/>
              </w:rPr>
              <w:t>GV15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7C748A" w:rsidRDefault="003949D5" w:rsidP="00CE6B5E">
            <w:r>
              <w:rPr>
                <w:rFonts w:hint="eastAsia"/>
              </w:rPr>
              <w:t>UHD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1" w:name="_Toc527132876"/>
      <w:r w:rsidR="002C71F3">
        <w:rPr>
          <w:rFonts w:hAnsi="굴림"/>
          <w:sz w:val="20"/>
        </w:rPr>
        <w:lastRenderedPageBreak/>
        <w:t>모듈타입</w:t>
      </w:r>
      <w:r w:rsidR="002C71F3">
        <w:rPr>
          <w:rFonts w:hAnsi="굴림" w:hint="eastAsia"/>
          <w:sz w:val="20"/>
        </w:rPr>
        <w:t xml:space="preserve"> (M000)</w:t>
      </w:r>
      <w:bookmarkEnd w:id="31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2C71F3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M000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모듈타입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오디오, 비디오를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31" o:spid="_x0000_s1069" type="#_x0000_t202" style="position:absolute;left:0;text-align:left;margin-left:48.55pt;margin-top:59.35pt;width:18.35pt;height:26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" stroked="f">
                  <v:textbox style="mso-next-textbox:#Text Box 431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30" o:spid="_x0000_s1257" type="#_x0000_t87" style="position:absolute;left:0;text-align:left;margin-left:99.15pt;margin-top:13.6pt;width:20.25pt;height:71.25pt;rotation:-90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29" o:spid="_x0000_s1256" type="#_x0000_t87" style="position:absolute;left:0;text-align:left;margin-left:47.6pt;margin-top:40.05pt;width:20.25pt;height:18.35pt;rotation:-90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28" o:spid="_x0000_s1070" style="position:absolute;left:0;text-align:left;margin-left:124.65pt;margin-top:14pt;width:20.25pt;height:21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">
                  <v:textbox style="mso-next-textbox:#Rectangle 428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27" o:spid="_x0000_s1071" style="position:absolute;left:0;text-align:left;margin-left:99.15pt;margin-top:14pt;width:20.25pt;height:21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b7Lg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">
                  <v:textbox style="mso-next-textbox:#Rectangle 427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26" o:spid="_x0000_s1072" style="position:absolute;left:0;text-align:left;margin-left:73.65pt;margin-top:14pt;width:20.25pt;height:21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">
                  <v:textbox style="mso-next-textbox:#Rectangle 426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25" o:spid="_x0000_s1073" style="position:absolute;left:0;text-align:left;margin-left:46.65pt;margin-top:14pt;width:20.25pt;height:21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">
                  <v:textbox style="mso-next-textbox:#Rectangle 425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33" o:spid="_x0000_s1074" type="#_x0000_t202" style="position:absolute;left:0;text-align:left;margin-left:28.3pt;margin-top:90.1pt;width:157.85pt;height:58.9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" stroked="f">
                  <v:textbox style="mso-next-textbox:#Text Box 433">
                    <w:txbxContent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으로고정된값</w:t>
                        </w:r>
                      </w:p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32" o:spid="_x0000_s1075" type="#_x0000_t202" style="position:absolute;left:0;text-align:left;margin-left:101.05pt;margin-top:59.35pt;width:18.35pt;height:26.6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" stroked="f">
                  <v:textbox style="mso-next-textbox:#Text Box 432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M001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AUDIO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M002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VIDEO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2" w:name="_Toc527132877"/>
      <w:r w:rsidR="00DD2BD0">
        <w:rPr>
          <w:rFonts w:hAnsi="굴림" w:hint="eastAsia"/>
          <w:sz w:val="20"/>
        </w:rPr>
        <w:lastRenderedPageBreak/>
        <w:t xml:space="preserve">음악분류 </w:t>
      </w:r>
      <w:r w:rsidR="002C71F3">
        <w:rPr>
          <w:rFonts w:hAnsi="굴림" w:hint="eastAsia"/>
          <w:sz w:val="20"/>
        </w:rPr>
        <w:t>(MG00)</w:t>
      </w:r>
      <w:bookmarkEnd w:id="32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2C71F3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MG00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2C71F3" w:rsidRPr="00B643B5" w:rsidRDefault="00DD2BD0" w:rsidP="00CE6B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음악분류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DD2BD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DD2BD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음악 분류</w:t>
            </w:r>
            <w:r w:rsidR="002C71F3">
              <w:rPr>
                <w:rFonts w:ascii="맑은 고딕" w:eastAsia="맑은 고딕" w:hAnsi="맑은 고딕" w:hint="eastAsia"/>
                <w:szCs w:val="20"/>
              </w:rPr>
              <w:t>를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41" o:spid="_x0000_s1076" type="#_x0000_t202" style="position:absolute;left:0;text-align:left;margin-left:45.55pt;margin-top:56.35pt;width:18.35pt;height:26.6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" stroked="f">
                  <v:textbox style="mso-next-textbox:#Text Box 441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40" o:spid="_x0000_s1255" type="#_x0000_t87" style="position:absolute;left:0;text-align:left;margin-left:107.4pt;margin-top:10.6pt;width:20.25pt;height:71.25pt;rotation:-90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39" o:spid="_x0000_s1254" type="#_x0000_t87" style="position:absolute;left:0;text-align:left;margin-left:45.7pt;margin-top:24.7pt;width:20.25pt;height:43.1pt;rotation:-9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38" o:spid="_x0000_s1077" style="position:absolute;left:0;text-align:left;margin-left:132.9pt;margin-top:11pt;width:20.25pt;height:21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">
                  <v:textbox style="mso-next-textbox:#Rectangle 438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37" o:spid="_x0000_s1078" style="position:absolute;left:0;text-align:left;margin-left:107.4pt;margin-top:11pt;width:20.25pt;height:21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">
                  <v:textbox style="mso-next-textbox:#Rectangle 437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36" o:spid="_x0000_s1079" style="position:absolute;left:0;text-align:left;margin-left:81.9pt;margin-top:11pt;width:20.25pt;height:21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">
                  <v:textbox style="mso-next-textbox:#Rectangle 436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35" o:spid="_x0000_s1080" style="position:absolute;left:0;text-align:left;margin-left:57.15pt;margin-top:11pt;width:20.25pt;height:21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">
                  <v:textbox style="mso-next-textbox:#Rectangle 435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34" o:spid="_x0000_s1081" style="position:absolute;left:0;text-align:left;margin-left:32.4pt;margin-top:11pt;width:20.25pt;height:21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">
                  <v:textbox style="mso-next-textbox:#Rectangle 434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43" o:spid="_x0000_s1082" type="#_x0000_t202" style="position:absolute;left:0;text-align:left;margin-left:14.05pt;margin-top:87.1pt;width:157.85pt;height:58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" stroked="f">
                  <v:textbox style="mso-next-textbox:#Text Box 443">
                    <w:txbxContent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MG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42" o:spid="_x0000_s1083" type="#_x0000_t202" style="position:absolute;left:0;text-align:left;margin-left:109.3pt;margin-top:56.35pt;width:18.35pt;height:26.6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" stroked="f">
                  <v:textbox style="mso-next-textbox:#Text Box 442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MG001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POP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MG002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가요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MG003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국악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MG004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MG005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일음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0F2246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0F2246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0F2246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0F2246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0F2246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0F2246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3" w:name="_Toc527132878"/>
      <w:r w:rsidR="003B720D">
        <w:rPr>
          <w:rFonts w:hAnsi="굴림"/>
          <w:sz w:val="20"/>
        </w:rPr>
        <w:lastRenderedPageBreak/>
        <w:t>구분</w:t>
      </w:r>
      <w:r w:rsidR="003B720D">
        <w:rPr>
          <w:rFonts w:hAnsi="굴림" w:hint="eastAsia"/>
          <w:sz w:val="20"/>
        </w:rPr>
        <w:t xml:space="preserve"> (MT00)</w:t>
      </w:r>
      <w:bookmarkEnd w:id="33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2C71F3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MT00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구분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TV 컨텐츠 장르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52" o:spid="_x0000_s1084" type="#_x0000_t202" style="position:absolute;left:0;text-align:left;margin-left:121.3pt;margin-top:68.35pt;width:18.35pt;height:26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" stroked="f">
                  <v:textbox style="mso-next-textbox:#Text Box 452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51" o:spid="_x0000_s1085" type="#_x0000_t202" style="position:absolute;left:0;text-align:left;margin-left:57.55pt;margin-top:68.35pt;width:18.35pt;height:26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" stroked="f">
                  <v:textbox style="mso-next-textbox:#Text Box 451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50" o:spid="_x0000_s1253" type="#_x0000_t87" style="position:absolute;left:0;text-align:left;margin-left:119.4pt;margin-top:22.6pt;width:20.25pt;height:71.25pt;rotation:-90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49" o:spid="_x0000_s1252" type="#_x0000_t87" style="position:absolute;left:0;text-align:left;margin-left:57.7pt;margin-top:36.7pt;width:20.25pt;height:43.1pt;rotation:-9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48" o:spid="_x0000_s1086" style="position:absolute;left:0;text-align:left;margin-left:144.9pt;margin-top:23pt;width:20.25pt;height:21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">
                  <v:textbox style="mso-next-textbox:#Rectangle 448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47" o:spid="_x0000_s1087" style="position:absolute;left:0;text-align:left;margin-left:119.4pt;margin-top:23pt;width:20.25pt;height:21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">
                  <v:textbox style="mso-next-textbox:#Rectangle 447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46" o:spid="_x0000_s1088" style="position:absolute;left:0;text-align:left;margin-left:93.9pt;margin-top:23pt;width:20.25pt;height:21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">
                  <v:textbox style="mso-next-textbox:#Rectangle 446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45" o:spid="_x0000_s1089" style="position:absolute;left:0;text-align:left;margin-left:69.15pt;margin-top:23pt;width:20.25pt;height:21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">
                  <v:textbox style="mso-next-textbox:#Rectangle 445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44" o:spid="_x0000_s1090" style="position:absolute;left:0;text-align:left;margin-left:44.4pt;margin-top:23pt;width:20.25pt;height:21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">
                  <v:textbox style="mso-next-textbox:#Rectangle 444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53" o:spid="_x0000_s1091" type="#_x0000_t202" style="position:absolute;left:0;text-align:left;margin-left:26.05pt;margin-top:99.1pt;width:157.85pt;height:58.9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" stroked="f">
                  <v:textbox style="mso-next-textbox:#Text Box 453">
                    <w:txbxContent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MT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MT000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SF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TV씨리즈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가족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공포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다큐멘터리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드라마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로맨스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멜로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뮤직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뮤직비디오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영화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미상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미스터리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버라이어티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사극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스릴러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애니메이션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액션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어드벤쳐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옴니버스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MT019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전쟁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lastRenderedPageBreak/>
              <w:t>MT02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시사교양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MT020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코미디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MT021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토크쇼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MT022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판타지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예능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애니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MT05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드라마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9C51BC" w:rsidRDefault="002C71F3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4" w:name="_Toc527132879"/>
      <w:r w:rsidR="002C71F3">
        <w:rPr>
          <w:rFonts w:hAnsi="굴림"/>
          <w:sz w:val="20"/>
        </w:rPr>
        <w:lastRenderedPageBreak/>
        <w:t>회원구분</w:t>
      </w:r>
      <w:r w:rsidR="002C71F3">
        <w:rPr>
          <w:rFonts w:hAnsi="굴림" w:hint="eastAsia"/>
          <w:sz w:val="20"/>
        </w:rPr>
        <w:t xml:space="preserve"> (U000)</w:t>
      </w:r>
      <w:bookmarkEnd w:id="34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2C71F3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U000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2C71F3" w:rsidRPr="00B643B5" w:rsidRDefault="002C71F3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회원구분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회원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가입시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회원 유형을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61" o:spid="_x0000_s1092" type="#_x0000_t202" style="position:absolute;left:0;text-align:left;margin-left:113.05pt;margin-top:52.85pt;width:18.35pt;height:26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" stroked="f">
                  <v:textbox style="mso-next-textbox:#Text Box 461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60" o:spid="_x0000_s1093" type="#_x0000_t202" style="position:absolute;left:0;text-align:left;margin-left:60.55pt;margin-top:52.85pt;width:18.35pt;height:26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" stroked="f">
                  <v:textbox style="mso-next-textbox:#Text Box 460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59" o:spid="_x0000_s1251" type="#_x0000_t87" style="position:absolute;left:0;text-align:left;margin-left:111.15pt;margin-top:7.1pt;width:20.25pt;height:71.25pt;rotation:-9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58" o:spid="_x0000_s1250" type="#_x0000_t87" style="position:absolute;left:0;text-align:left;margin-left:59.6pt;margin-top:33.55pt;width:20.25pt;height:18.35pt;rotation:-90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57" o:spid="_x0000_s1094" style="position:absolute;left:0;text-align:left;margin-left:136.65pt;margin-top:7.5pt;width:20.25pt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yHLQIAAFI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">
                  <v:textbox style="mso-next-textbox:#Rectangle 457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56" o:spid="_x0000_s1095" style="position:absolute;left:0;text-align:left;margin-left:111.15pt;margin-top:7.5pt;width:20.25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MSLgIAAFI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">
                  <v:textbox style="mso-next-textbox:#Rectangle 456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55" o:spid="_x0000_s1096" style="position:absolute;left:0;text-align:left;margin-left:85.65pt;margin-top:7.5pt;width:20.25pt;height:21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">
                  <v:textbox style="mso-next-textbox:#Rectangle 455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54" o:spid="_x0000_s1097" style="position:absolute;left:0;text-align:left;margin-left:58.65pt;margin-top:7.5pt;width:20.25pt;height:2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">
                  <v:textbox style="mso-next-textbox:#Rectangle 454">
                    <w:txbxContent>
                      <w:p w:rsidR="0063529A" w:rsidRDefault="0063529A" w:rsidP="002C71F3">
                        <w:r>
                          <w:rPr>
                            <w:rFonts w:hint="eastAsia"/>
                          </w:rPr>
                          <w:t>U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62" o:spid="_x0000_s1098" type="#_x0000_t202" style="position:absolute;left:0;text-align:left;margin-left:40.3pt;margin-top:83.6pt;width:157.85pt;height:58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" stroked="f">
                  <v:textbox style="mso-next-textbox:#Text Box 462">
                    <w:txbxContent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2C71F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U001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관리자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U002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필터링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71F3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U003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F3" w:rsidRPr="00E35576" w:rsidRDefault="002C71F3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/>
              </w:rPr>
              <w:t>OSP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1F3" w:rsidRPr="00B643B5" w:rsidRDefault="002C71F3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5" w:name="_Toc527132880"/>
      <w:r w:rsidR="00CE6B5E">
        <w:rPr>
          <w:rFonts w:hAnsi="굴림"/>
          <w:sz w:val="20"/>
        </w:rPr>
        <w:lastRenderedPageBreak/>
        <w:t>수신대상</w:t>
      </w:r>
      <w:r w:rsidR="00CE6B5E">
        <w:rPr>
          <w:rFonts w:hAnsi="굴림" w:hint="eastAsia"/>
          <w:sz w:val="20"/>
        </w:rPr>
        <w:t xml:space="preserve"> (X100)</w:t>
      </w:r>
      <w:bookmarkEnd w:id="35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CE6B5E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X100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수신대상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DD2BD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이메일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발송을 위한 수신 대상 업체 구분 (현재 사용되지 않음)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69" o:spid="_x0000_s1099" type="#_x0000_t202" style="position:absolute;left:0;text-align:left;margin-left:50.85pt;margin-top:51.1pt;width:18.35pt;height:2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" stroked="f">
                  <v:textbox style="mso-next-textbox:#Text Box 469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68" o:spid="_x0000_s1249" type="#_x0000_t87" style="position:absolute;left:0;text-align:left;margin-left:99.95pt;margin-top:18.1pt;width:20.25pt;height:45.75pt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WGkA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67" o:spid="_x0000_s1248" type="#_x0000_t87" style="position:absolute;left:0;text-align:left;margin-left:51pt;margin-top:19.45pt;width:20.25pt;height:43.1pt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66" o:spid="_x0000_s1100" style="position:absolute;left:0;text-align:left;margin-left:112.7pt;margin-top:5.75pt;width:20.25pt;height:2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4gLgIAAFI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">
                  <v:textbox style="mso-next-textbox:#Rectangle 466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65" o:spid="_x0000_s1101" style="position:absolute;left:0;text-align:left;margin-left:87.2pt;margin-top:5.75pt;width:20.25pt;height:2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">
                  <v:textbox style="mso-next-textbox:#Rectangle 465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64" o:spid="_x0000_s1102" style="position:absolute;left:0;text-align:left;margin-left:62.45pt;margin-top:5.75pt;width:20.25pt;height:2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">
                  <v:textbox style="mso-next-textbox:#Rectangle 464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63" o:spid="_x0000_s1103" style="position:absolute;left:0;text-align:left;margin-left:37.7pt;margin-top:5.75pt;width:20.25pt;height:2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">
                  <v:textbox style="mso-next-textbox:#Rectangle 463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71" o:spid="_x0000_s1104" type="#_x0000_t202" style="position:absolute;left:0;text-align:left;margin-left:39.6pt;margin-top:84.1pt;width:157.85pt;height:58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" stroked="f">
                  <v:textbox style="mso-next-textbox:#Text Box 471">
                    <w:txbxContent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X1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으로고정된값</w:t>
                        </w:r>
                      </w:p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70" o:spid="_x0000_s1105" type="#_x0000_t202" style="position:absolute;left:0;text-align:left;margin-left:101.1pt;margin-top:51.1pt;width:18.35pt;height:2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" stroked="f">
                  <v:textbox style="mso-next-textbox:#Text Box 470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협의체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기술위원회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개인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문화부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직원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X107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위원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00B7F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B7F" w:rsidRPr="00E35576" w:rsidRDefault="00900B7F" w:rsidP="00CE6B5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00B7F" w:rsidRPr="00B643B5" w:rsidRDefault="00900B7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6" w:name="_Toc527132881"/>
      <w:r w:rsidR="003B720D">
        <w:rPr>
          <w:rFonts w:hAnsi="굴림"/>
          <w:sz w:val="20"/>
        </w:rPr>
        <w:lastRenderedPageBreak/>
        <w:t>기관유형</w:t>
      </w:r>
      <w:r w:rsidR="003B720D">
        <w:rPr>
          <w:rFonts w:hAnsi="굴림" w:hint="eastAsia"/>
          <w:sz w:val="20"/>
        </w:rPr>
        <w:t xml:space="preserve"> (X200)</w:t>
      </w:r>
      <w:bookmarkEnd w:id="36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CE6B5E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X200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기관유형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개인에 대한 기관 유형을 구분 (사용되지 않음)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79" o:spid="_x0000_s1106" type="#_x0000_t202" style="position:absolute;left:0;text-align:left;margin-left:113.1pt;margin-top:63.1pt;width:18.35pt;height:26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" stroked="f">
                  <v:textbox style="mso-next-textbox:#Text Box 479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78" o:spid="_x0000_s1107" type="#_x0000_t202" style="position:absolute;left:0;text-align:left;margin-left:62.85pt;margin-top:63.1pt;width:18.35pt;height:26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" stroked="f">
                  <v:textbox style="mso-next-textbox:#Text Box 478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77" o:spid="_x0000_s1247" type="#_x0000_t87" style="position:absolute;left:0;text-align:left;margin-left:111.95pt;margin-top:30.1pt;width:20.25pt;height:45.75pt;rotation:-9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GTkQ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76" o:spid="_x0000_s1246" type="#_x0000_t87" style="position:absolute;left:0;text-align:left;margin-left:63pt;margin-top:31.45pt;width:20.25pt;height:43.1pt;rotation:-9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75" o:spid="_x0000_s1108" style="position:absolute;left:0;text-align:left;margin-left:124.7pt;margin-top:17.75pt;width:20.25pt;height:2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uWLQIAAFI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">
                  <v:textbox style="mso-next-textbox:#Rectangle 475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74" o:spid="_x0000_s1109" style="position:absolute;left:0;text-align:left;margin-left:99.2pt;margin-top:17.75pt;width:20.25pt;height:2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">
                  <v:textbox style="mso-next-textbox:#Rectangle 474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73" o:spid="_x0000_s1110" style="position:absolute;left:0;text-align:left;margin-left:74.45pt;margin-top:17.75pt;width:20.25pt;height:2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">
                  <v:textbox style="mso-next-textbox:#Rectangle 473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72" o:spid="_x0000_s1111" style="position:absolute;left:0;text-align:left;margin-left:49.7pt;margin-top:17.75pt;width:20.25pt;height:2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">
                  <v:textbox style="mso-next-textbox:#Rectangle 472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80" o:spid="_x0000_s1112" type="#_x0000_t202" style="position:absolute;left:0;text-align:left;margin-left:51.6pt;margin-top:96.1pt;width:157.85pt;height:58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" stroked="f">
                  <v:textbox style="mso-next-textbox:#Text Box 480">
                    <w:txbxContent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X2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으로고정된값</w:t>
                        </w:r>
                      </w:p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공무원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교직원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법조인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서비스업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예술인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의료인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주부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컴퓨터관련직종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학생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X210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회사원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996759" w:rsidRDefault="00CE6B5E" w:rsidP="00CE6B5E"/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996759" w:rsidRDefault="00CE6B5E" w:rsidP="00CE6B5E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7" w:name="_Toc527132882"/>
      <w:r w:rsidR="00CE6B5E">
        <w:rPr>
          <w:rFonts w:hint="eastAsia"/>
        </w:rPr>
        <w:lastRenderedPageBreak/>
        <w:t>변형항목 (X300)</w:t>
      </w:r>
      <w:bookmarkEnd w:id="37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CE6B5E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X300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변형항목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성능평가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변형 항목을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88" o:spid="_x0000_s1113" type="#_x0000_t202" style="position:absolute;left:0;text-align:left;margin-left:125.1pt;margin-top:75.1pt;width:18.35pt;height:26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" stroked="f">
                  <v:textbox style="mso-next-textbox:#Text Box 488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87" o:spid="_x0000_s1114" type="#_x0000_t202" style="position:absolute;left:0;text-align:left;margin-left:74.85pt;margin-top:75.1pt;width:18.35pt;height:26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" stroked="f">
                  <v:textbox style="mso-next-textbox:#Text Box 487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86" o:spid="_x0000_s1245" type="#_x0000_t87" style="position:absolute;left:0;text-align:left;margin-left:123.95pt;margin-top:42.1pt;width:20.25pt;height:45.75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85" o:spid="_x0000_s1244" type="#_x0000_t87" style="position:absolute;left:0;text-align:left;margin-left:75pt;margin-top:43.45pt;width:20.25pt;height:43.1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84" o:spid="_x0000_s1115" style="position:absolute;left:0;text-align:left;margin-left:136.7pt;margin-top:29.75pt;width:20.25pt;height:2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iZLQIAAFI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">
                  <v:textbox style="mso-next-textbox:#Rectangle 484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83" o:spid="_x0000_s1116" style="position:absolute;left:0;text-align:left;margin-left:111.2pt;margin-top:29.75pt;width:20.25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JzLQIAAFIEAAAOAAAAZHJzL2Uyb0RvYy54bWysVNuO0zAQfUfiHyy/0zSh16jpatWlCGmB&#10;FQsf4DhOYuHYZuw2KV/P2Ol2u8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">
                  <v:textbox style="mso-next-textbox:#Rectangle 483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82" o:spid="_x0000_s1117" style="position:absolute;left:0;text-align:left;margin-left:86.45pt;margin-top:29.75pt;width:20.25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">
                  <v:textbox style="mso-next-textbox:#Rectangle 482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81" o:spid="_x0000_s1118" style="position:absolute;left:0;text-align:left;margin-left:61.7pt;margin-top:29.75pt;width:20.25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">
                  <v:textbox style="mso-next-textbox:#Rectangle 481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89" o:spid="_x0000_s1119" type="#_x0000_t202" style="position:absolute;left:0;text-align:left;margin-left:63.6pt;margin-top:108.1pt;width:157.85pt;height:58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zMiQIAABs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" stroked="f">
                  <v:textbox style="mso-next-textbox:#Text Box 489">
                    <w:txbxContent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X3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으로고정된값</w:t>
                        </w:r>
                      </w:p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강인성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공모공격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X320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인식일관성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X330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시스템효율성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X340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특징정보량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X350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고속추출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X351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추출일관성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X360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검색비교속도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X370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축약성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X380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부분매칭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X390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인식성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8" w:name="_Toc527132883"/>
      <w:r w:rsidR="00CE6B5E">
        <w:rPr>
          <w:rFonts w:hAnsi="굴림" w:hint="eastAsia"/>
          <w:sz w:val="20"/>
        </w:rPr>
        <w:lastRenderedPageBreak/>
        <w:t xml:space="preserve">강인성 </w:t>
      </w:r>
      <w:proofErr w:type="spellStart"/>
      <w:r w:rsidR="00CE6B5E">
        <w:rPr>
          <w:rFonts w:hAnsi="굴림" w:hint="eastAsia"/>
          <w:sz w:val="20"/>
        </w:rPr>
        <w:t>파라메터</w:t>
      </w:r>
      <w:proofErr w:type="spellEnd"/>
      <w:r w:rsidR="00CE6B5E">
        <w:rPr>
          <w:rFonts w:hAnsi="굴림" w:hint="eastAsia"/>
          <w:sz w:val="20"/>
        </w:rPr>
        <w:t xml:space="preserve"> (X310)</w:t>
      </w:r>
      <w:bookmarkEnd w:id="38"/>
      <w:r w:rsidR="00665832">
        <w:rPr>
          <w:rFonts w:hAnsi="굴림"/>
          <w:sz w:val="20"/>
        </w:rPr>
        <w:tab/>
      </w:r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0"/>
        <w:gridCol w:w="3026"/>
        <w:gridCol w:w="1047"/>
        <w:gridCol w:w="516"/>
        <w:gridCol w:w="2437"/>
      </w:tblGrid>
      <w:tr w:rsidR="00CE6B5E" w:rsidRPr="00B643B5" w:rsidTr="00665832"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0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X310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 xml:space="preserve">강인성 </w:t>
            </w: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파라메터</w:t>
            </w:r>
            <w:proofErr w:type="spellEnd"/>
          </w:p>
        </w:tc>
      </w:tr>
      <w:tr w:rsidR="00B643B5" w:rsidRPr="00B643B5" w:rsidTr="00665832">
        <w:tc>
          <w:tcPr>
            <w:tcW w:w="23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DD2BD0" w:rsidP="00F64B65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223</w:t>
            </w:r>
          </w:p>
        </w:tc>
      </w:tr>
      <w:tr w:rsidR="00B643B5" w:rsidRPr="00B643B5" w:rsidTr="00665832">
        <w:trPr>
          <w:trHeight w:val="465"/>
        </w:trPr>
        <w:tc>
          <w:tcPr>
            <w:tcW w:w="23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강인성 변형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파라메터를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정의</w:t>
            </w:r>
          </w:p>
        </w:tc>
      </w:tr>
      <w:tr w:rsidR="00B643B5" w:rsidRPr="00B643B5" w:rsidTr="00665832">
        <w:trPr>
          <w:trHeight w:val="3341"/>
        </w:trPr>
        <w:tc>
          <w:tcPr>
            <w:tcW w:w="23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98" o:spid="_x0000_s1120" type="#_x0000_t202" style="position:absolute;left:0;text-align:left;margin-left:45pt;margin-top:101.6pt;width:263.2pt;height:58.9pt;z-index:251654144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" stroked="f">
                  <v:textbox style="mso-next-textbox:#Text Box 498">
                    <w:txbxContent>
                      <w:p w:rsidR="0063529A" w:rsidRPr="00DD2BD0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는오디오</w:t>
                        </w:r>
                        <w:r>
                          <w:rPr>
                            <w:rFonts w:hint="eastAsia"/>
                          </w:rPr>
                          <w:t xml:space="preserve">,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는비디오</w:t>
                        </w:r>
                        <w:r w:rsidR="00DD2BD0">
                          <w:rPr>
                            <w:rFonts w:hint="eastAsia"/>
                          </w:rPr>
                          <w:t xml:space="preserve">, </w:t>
                        </w:r>
                        <w:r w:rsidR="00DD2BD0">
                          <w:t>“I”</w:t>
                        </w:r>
                        <w:r w:rsidR="00DD2BD0">
                          <w:rPr>
                            <w:rFonts w:hint="eastAsia"/>
                          </w:rPr>
                          <w:t>는</w:t>
                        </w:r>
                        <w:r w:rsidR="00DD2BD0">
                          <w:rPr>
                            <w:rFonts w:hint="eastAsia"/>
                          </w:rPr>
                          <w:t xml:space="preserve"> </w:t>
                        </w:r>
                        <w:r w:rsidR="00DD2BD0">
                          <w:rPr>
                            <w:rFonts w:hint="eastAsia"/>
                          </w:rPr>
                          <w:t>이미지</w:t>
                        </w:r>
                        <w:r w:rsidR="00DD2BD0">
                          <w:rPr>
                            <w:rFonts w:hint="eastAsia"/>
                          </w:rPr>
                          <w:t>,</w:t>
                        </w:r>
                        <w:r w:rsidR="00DD2BD0">
                          <w:t xml:space="preserve"> “M”</w:t>
                        </w:r>
                        <w:r w:rsidR="00DD2BD0">
                          <w:rPr>
                            <w:rFonts w:hint="eastAsia"/>
                          </w:rPr>
                          <w:t>은</w:t>
                        </w:r>
                        <w:r w:rsidR="00DD2BD0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DD2BD0">
                          <w:rPr>
                            <w:rFonts w:hint="eastAsia"/>
                          </w:rPr>
                          <w:t>모바일앱</w:t>
                        </w:r>
                        <w:proofErr w:type="spellEnd"/>
                        <w:r w:rsidR="00DD2BD0">
                          <w:rPr>
                            <w:rFonts w:hint="eastAsia"/>
                          </w:rPr>
                          <w:t xml:space="preserve">, </w:t>
                        </w:r>
                        <w:r w:rsidR="00DD2BD0">
                          <w:t>“W”</w:t>
                        </w:r>
                        <w:r w:rsidR="00DD2BD0">
                          <w:rPr>
                            <w:rFonts w:hint="eastAsia"/>
                          </w:rPr>
                          <w:t>는</w:t>
                        </w:r>
                        <w:r w:rsidR="00DD2BD0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DD2BD0">
                          <w:rPr>
                            <w:rFonts w:hint="eastAsia"/>
                          </w:rPr>
                          <w:t>모바일웹하드</w:t>
                        </w:r>
                        <w:proofErr w:type="spellEnd"/>
                      </w:p>
                      <w:p w:rsidR="0063529A" w:rsidRDefault="0063529A" w:rsidP="00CE6B5E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변형유형중분류</w:t>
                        </w:r>
                      </w:p>
                      <w:p w:rsidR="0063529A" w:rsidRDefault="0063529A" w:rsidP="00CE6B5E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변형유형중분류내소분류순번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01" o:spid="_x0000_s1243" type="#_x0000_t87" style="position:absolute;left:0;text-align:left;margin-left:134.1pt;margin-top:35.6pt;width:20.25pt;height:45.7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LrkA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00" o:spid="_x0000_s1121" style="position:absolute;left:0;text-align:left;margin-left:146.85pt;margin-top:23.25pt;width:20.2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">
                  <v:textbox style="mso-next-textbox:#Rectangle 500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99" o:spid="_x0000_s1122" style="position:absolute;left:0;text-align:left;margin-left:121.35pt;margin-top:23.25pt;width:20.2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urLgIAAFI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">
                  <v:textbox style="mso-next-textbox:#Rectangle 499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02" o:spid="_x0000_s1123" type="#_x0000_t202" style="position:absolute;left:0;text-align:left;margin-left:135.25pt;margin-top:68.6pt;width:18.35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" stroked="f">
                  <v:textbox style="mso-next-textbox:#Text Box 502">
                    <w:txbxContent>
                      <w:p w:rsidR="0063529A" w:rsidRDefault="0063529A" w:rsidP="00CE6B5E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95" o:spid="_x0000_s1242" type="#_x0000_t87" style="position:absolute;left:0;text-align:left;margin-left:82.85pt;margin-top:35.6pt;width:20.25pt;height:45.75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aekAIAAD8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93" o:spid="_x0000_s1124" style="position:absolute;left:0;text-align:left;margin-left:95.6pt;margin-top:23.25pt;width:20.25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EgLgIAAFI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">
                  <v:textbox style="mso-next-textbox:#Rectangle 493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92" o:spid="_x0000_s1125" style="position:absolute;left:0;text-align:left;margin-left:70.1pt;margin-top:23.25pt;width:20.25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61LQIAAFI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">
                  <v:textbox style="mso-next-textbox:#Rectangle 492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97" o:spid="_x0000_s1126" type="#_x0000_t202" style="position:absolute;left:0;text-align:left;margin-left:84pt;margin-top:68.6pt;width:18.35pt;height:26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" stroked="f">
                  <v:textbox style="mso-next-textbox:#Text Box 497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496" o:spid="_x0000_s1127" type="#_x0000_t202" style="position:absolute;left:0;text-align:left;margin-left:44.25pt;margin-top:68.6pt;width:18.35pt;height:26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" stroked="f">
                  <v:textbox style="mso-next-textbox:#Text Box 496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494" o:spid="_x0000_s1241" type="#_x0000_t87" style="position:absolute;left:0;text-align:left;margin-left:44.05pt;margin-top:49.3pt;width:20.25pt;height:18.35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490" o:spid="_x0000_s1128" style="position:absolute;left:0;text-align:left;margin-left:43.1pt;margin-top:23.25pt;width:20.25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">
                  <v:textbox style="mso-next-textbox:#Rectangle 490">
                    <w:txbxContent>
                      <w:p w:rsidR="0063529A" w:rsidRDefault="0063529A" w:rsidP="00CE6B5E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</w:p>
        </w:tc>
      </w:tr>
      <w:tr w:rsidR="00B643B5" w:rsidRPr="00B643B5" w:rsidTr="00665832">
        <w:trPr>
          <w:trHeight w:val="305"/>
        </w:trPr>
        <w:tc>
          <w:tcPr>
            <w:tcW w:w="23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Pr>
              <w:jc w:val="left"/>
            </w:pPr>
            <w:r w:rsidRPr="00E847F4">
              <w:rPr>
                <w:rFonts w:hint="eastAsia"/>
              </w:rPr>
              <w:t>A00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원본테스트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메아리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delay : 100ms, feedback coefficient : 0.5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A0102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delay : 200ms, feedback coefficient : 0.25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재생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가능</w:t>
            </w:r>
            <w:r w:rsidRPr="00E847F4">
              <w:rPr>
                <w:rFonts w:hint="eastAsia"/>
              </w:rPr>
              <w:t xml:space="preserve"> </w:t>
            </w:r>
            <w:proofErr w:type="spellStart"/>
            <w:r w:rsidRPr="00E847F4">
              <w:rPr>
                <w:rFonts w:hint="eastAsia"/>
              </w:rPr>
              <w:t>음역대</w:t>
            </w:r>
            <w:proofErr w:type="spellEnd"/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감소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F64B65" w:rsidRDefault="00F64B65" w:rsidP="00F64B65">
            <w:pPr>
              <w:rPr>
                <w:b/>
              </w:rPr>
            </w:pPr>
            <w:r w:rsidRPr="00E847F4">
              <w:t>"Threshold:50dB 16dB max compression</w:t>
            </w:r>
            <w:r>
              <w:t xml:space="preserve"> </w:t>
            </w:r>
            <w:r w:rsidRPr="00E847F4">
              <w:t>Rate: 10m"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균일화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A0302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t>Freq</w:t>
            </w:r>
            <w:proofErr w:type="spellEnd"/>
            <w:r w:rsidRPr="00E847F4">
              <w:t>(Gain), 31Hz(-3dB), 2Hz(+3dB), 125Hz(-3dB), 250Hz(3dB), 500Hz(-3dB), 1kHz(+3dB), 2kHz(-3dB), Hz(+3dB), 8kHz(-3dB), 16kHz(+3dB)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속도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A0401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5%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A0402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A0403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A0404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-5%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시간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척도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A0502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Pitch shifting 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A0503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Pitch shifting -3%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샘플링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빈도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lastRenderedPageBreak/>
              <w:t>A0601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16bit 44.1kHz to  16bit 16.0kHz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통과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대역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A0704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100Hz to 6kHz 12dB/</w:t>
            </w:r>
            <w:proofErr w:type="spellStart"/>
            <w:r w:rsidRPr="00E847F4">
              <w:t>oct</w:t>
            </w:r>
            <w:proofErr w:type="spellEnd"/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A08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노이즈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A0803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White noise (Amplitude = -37.1dB)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A0804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White noise (Amplitude = -19.0dB)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A09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시간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흐름에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따른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속도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A0902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 xml:space="preserve">Rate : 1.5Hz, Depth : 50%, </w:t>
            </w:r>
            <w:proofErr w:type="spellStart"/>
            <w:r w:rsidRPr="00E847F4">
              <w:t>Wetout</w:t>
            </w:r>
            <w:proofErr w:type="spellEnd"/>
            <w:r w:rsidRPr="00E847F4">
              <w:t xml:space="preserve"> : -6db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코덱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A1001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AAC(MP4)-128kbps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A1002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AAC(MP4)-96kbps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A1003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OGG-128kbps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A1004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OGG-96kbps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A1005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WMA-128kbps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A1006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WMA-96kbps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복합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AAC, 128kbps, 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A1202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AAC, 128kbps, -3%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A1203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OGG, 128kbps, 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A1204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OGG, 128kbps, -3%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A1205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WMA, 128kbps, 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A1206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WMA, 128kbps, -3%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디지털</w:t>
            </w:r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아날로그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형태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A1301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디지털</w:t>
            </w:r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아날로그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형태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녹음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기타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A1401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Zip</w:t>
            </w:r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원본콘텐츠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A1402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zip </w:t>
            </w:r>
            <w:r w:rsidRPr="00E847F4">
              <w:rPr>
                <w:rFonts w:hint="eastAsia"/>
              </w:rPr>
              <w:t>이중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A1403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egg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A1404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exe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A1405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exe, zip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로고추가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로고추가</w:t>
            </w:r>
            <w:r w:rsidRPr="00E847F4">
              <w:rPr>
                <w:rFonts w:hint="eastAsia"/>
              </w:rPr>
              <w:t xml:space="preserve"> 30%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I0102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로고추가</w:t>
            </w:r>
            <w:r w:rsidRPr="00E847F4">
              <w:rPr>
                <w:rFonts w:hint="eastAsia"/>
              </w:rPr>
              <w:t xml:space="preserve"> 20%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I0103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로고추가</w:t>
            </w:r>
            <w:r w:rsidRPr="00E847F4">
              <w:rPr>
                <w:rFonts w:hint="eastAsia"/>
              </w:rPr>
              <w:t xml:space="preserve"> 10%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JPEG QF 20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I0202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JPEG QF 40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lastRenderedPageBreak/>
              <w:t>I0203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JPEG QF 60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I0204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JPEG QF 80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I0205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JPEG2000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필터링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I0301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가우시안블러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I0302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메디안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I0303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샤픈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크랍핑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잘림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I0401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20%(1/5) </w:t>
            </w:r>
            <w:r w:rsidRPr="00E847F4">
              <w:rPr>
                <w:rFonts w:hint="eastAsia"/>
              </w:rPr>
              <w:t>잘림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I0402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75%(3/4) </w:t>
            </w:r>
            <w:r w:rsidRPr="00E847F4">
              <w:rPr>
                <w:rFonts w:hint="eastAsia"/>
              </w:rPr>
              <w:t>잘림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밝기변환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I0501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-20%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I0502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-10%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I0503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+10%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I0504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+20%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Printing &amp; Scanning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I0601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200 dpi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I0602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150 dpi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Printing &amp; Capturing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I0701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컬러</w:t>
            </w:r>
            <w:r w:rsidRPr="00E847F4">
              <w:rPr>
                <w:rFonts w:hint="eastAsia"/>
              </w:rPr>
              <w:t>(640x480)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I08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플립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I0801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좌우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I0802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상하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화면율변형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 xml:space="preserve"> 1%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 xml:space="preserve"> 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 xml:space="preserve"> 5%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상하</w:t>
            </w:r>
            <w:r w:rsidRPr="00E847F4">
              <w:rPr>
                <w:rFonts w:hint="eastAsia"/>
              </w:rPr>
              <w:t xml:space="preserve"> 1%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상하</w:t>
            </w:r>
            <w:r w:rsidRPr="00E847F4">
              <w:rPr>
                <w:rFonts w:hint="eastAsia"/>
              </w:rPr>
              <w:t xml:space="preserve"> 3%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I0906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상하</w:t>
            </w:r>
            <w:r w:rsidRPr="00E847F4">
              <w:rPr>
                <w:rFonts w:hint="eastAsia"/>
              </w:rPr>
              <w:t xml:space="preserve"> 5%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기하학적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 xml:space="preserve"> -5</w:t>
            </w:r>
            <w:r w:rsidRPr="00E847F4">
              <w:rPr>
                <w:rFonts w:hint="eastAsia"/>
              </w:rPr>
              <w:t>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 xml:space="preserve"> +5</w:t>
            </w:r>
            <w:r w:rsidRPr="00E847F4">
              <w:rPr>
                <w:rFonts w:hint="eastAsia"/>
              </w:rPr>
              <w:t>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 xml:space="preserve"> 90</w:t>
            </w:r>
            <w:r w:rsidRPr="00E847F4">
              <w:rPr>
                <w:rFonts w:hint="eastAsia"/>
              </w:rPr>
              <w:t>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 xml:space="preserve"> 180</w:t>
            </w:r>
            <w:r w:rsidRPr="00E847F4">
              <w:rPr>
                <w:rFonts w:hint="eastAsia"/>
              </w:rPr>
              <w:t>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 xml:space="preserve"> 270</w:t>
            </w:r>
            <w:r w:rsidRPr="00E847F4">
              <w:rPr>
                <w:rFonts w:hint="eastAsia"/>
              </w:rPr>
              <w:t>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크기변환</w:t>
            </w:r>
            <w:r w:rsidRPr="00E847F4">
              <w:rPr>
                <w:rFonts w:hint="eastAsia"/>
              </w:rPr>
              <w:t xml:space="preserve"> 50%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lastRenderedPageBreak/>
              <w:t>I1007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크기변환</w:t>
            </w:r>
            <w:r w:rsidRPr="00E847F4">
              <w:rPr>
                <w:rFonts w:hint="eastAsia"/>
              </w:rPr>
              <w:t xml:space="preserve"> 70%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I1008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크기변환</w:t>
            </w:r>
            <w:r w:rsidRPr="00E847F4">
              <w:rPr>
                <w:rFonts w:hint="eastAsia"/>
              </w:rPr>
              <w:t xml:space="preserve"> 150%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I1009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크기변환</w:t>
            </w:r>
            <w:r w:rsidRPr="00E847F4">
              <w:rPr>
                <w:rFonts w:hint="eastAsia"/>
              </w:rPr>
              <w:t xml:space="preserve"> 200%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복합변형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밝기변환</w:t>
            </w:r>
            <w:r w:rsidRPr="00E847F4">
              <w:rPr>
                <w:rFonts w:hint="eastAsia"/>
              </w:rPr>
              <w:t>(+10%)+</w:t>
            </w:r>
            <w:r w:rsidRPr="00E847F4">
              <w:rPr>
                <w:rFonts w:hint="eastAsia"/>
              </w:rPr>
              <w:t>플립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밝기변환</w:t>
            </w:r>
            <w:r w:rsidRPr="00E847F4">
              <w:rPr>
                <w:rFonts w:hint="eastAsia"/>
              </w:rPr>
              <w:t>(-10%)+</w:t>
            </w:r>
            <w:r w:rsidRPr="00E847F4">
              <w:rPr>
                <w:rFonts w:hint="eastAsia"/>
              </w:rPr>
              <w:t>플립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가우시안블러</w:t>
            </w:r>
            <w:r w:rsidRPr="00E847F4">
              <w:rPr>
                <w:rFonts w:hint="eastAsia"/>
              </w:rPr>
              <w:t>+</w:t>
            </w:r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>(5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메디안</w:t>
            </w:r>
            <w:r w:rsidRPr="00E847F4">
              <w:rPr>
                <w:rFonts w:hint="eastAsia"/>
              </w:rPr>
              <w:t>+</w:t>
            </w:r>
            <w:r w:rsidRPr="00E847F4">
              <w:rPr>
                <w:rFonts w:hint="eastAsia"/>
              </w:rPr>
              <w:t>크랍핑</w:t>
            </w:r>
            <w:r w:rsidRPr="00E847F4">
              <w:rPr>
                <w:rFonts w:hint="eastAsia"/>
              </w:rPr>
              <w:t>+</w:t>
            </w:r>
            <w:r w:rsidRPr="00E847F4">
              <w:rPr>
                <w:rFonts w:hint="eastAsia"/>
              </w:rPr>
              <w:t>화면율변형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상하</w:t>
            </w:r>
            <w:r w:rsidRPr="00E847F4">
              <w:rPr>
                <w:rFonts w:hint="eastAsia"/>
              </w:rPr>
              <w:t>5%)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Printing &amp; Scanning(200dpi) + </w:t>
            </w:r>
            <w:r w:rsidRPr="00E847F4">
              <w:rPr>
                <w:rFonts w:hint="eastAsia"/>
              </w:rPr>
              <w:t>크랍핑</w:t>
            </w:r>
            <w:r w:rsidRPr="00E847F4">
              <w:rPr>
                <w:rFonts w:hint="eastAsia"/>
              </w:rPr>
              <w:t xml:space="preserve"> + JPEG(QF60)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샤픈</w:t>
            </w:r>
            <w:r w:rsidRPr="00E847F4">
              <w:rPr>
                <w:rFonts w:hint="eastAsia"/>
              </w:rPr>
              <w:t xml:space="preserve"> + </w:t>
            </w:r>
            <w:r w:rsidRPr="00E847F4">
              <w:rPr>
                <w:rFonts w:hint="eastAsia"/>
              </w:rPr>
              <w:t>화면율변형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>) + JPEG(QF60)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I1107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텍스트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추가</w:t>
            </w:r>
            <w:r w:rsidRPr="00E847F4">
              <w:rPr>
                <w:rFonts w:hint="eastAsia"/>
              </w:rPr>
              <w:t>(10%) + Printing &amp; Capturing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인식단위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1 </w:t>
            </w:r>
            <w:r w:rsidRPr="00E847F4">
              <w:rPr>
                <w:rFonts w:hint="eastAsia"/>
              </w:rPr>
              <w:t>페이지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I1202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2 </w:t>
            </w:r>
            <w:r w:rsidRPr="00E847F4">
              <w:rPr>
                <w:rFonts w:hint="eastAsia"/>
              </w:rPr>
              <w:t>페이지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공모공격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I1301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평균화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I1302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최대최소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I1303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상관관계음수화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I1304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상관관계제로화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I1305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모자익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클래스추가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클래스추가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명령어</w:t>
            </w:r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문자열추가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명령어</w:t>
            </w:r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문자열추가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AndroidManifest.xml </w:t>
            </w:r>
            <w:r w:rsidRPr="00E847F4">
              <w:rPr>
                <w:rFonts w:hint="eastAsia"/>
              </w:rPr>
              <w:t>내용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M0301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AndroidManifest.xml </w:t>
            </w:r>
            <w:r w:rsidRPr="00E847F4">
              <w:rPr>
                <w:rFonts w:hint="eastAsia"/>
              </w:rPr>
              <w:t>내용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추가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단순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재</w:t>
            </w:r>
            <w:r w:rsidRPr="00E847F4">
              <w:rPr>
                <w:rFonts w:hint="eastAsia"/>
              </w:rPr>
              <w:t xml:space="preserve"> </w:t>
            </w:r>
            <w:proofErr w:type="spellStart"/>
            <w:r w:rsidRPr="00E847F4">
              <w:rPr>
                <w:rFonts w:hint="eastAsia"/>
              </w:rPr>
              <w:t>패키징</w:t>
            </w:r>
            <w:proofErr w:type="spellEnd"/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M0401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단순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재</w:t>
            </w:r>
            <w:r w:rsidRPr="00E847F4">
              <w:rPr>
                <w:rFonts w:hint="eastAsia"/>
              </w:rPr>
              <w:t xml:space="preserve"> </w:t>
            </w:r>
            <w:proofErr w:type="spellStart"/>
            <w:r w:rsidRPr="00E847F4">
              <w:rPr>
                <w:rFonts w:hint="eastAsia"/>
              </w:rPr>
              <w:t>패키징</w:t>
            </w:r>
            <w:proofErr w:type="spellEnd"/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앱</w:t>
            </w:r>
            <w:r w:rsidRPr="00E847F4">
              <w:rPr>
                <w:rFonts w:hint="eastAsia"/>
              </w:rPr>
              <w:t xml:space="preserve"> </w:t>
            </w:r>
            <w:proofErr w:type="spellStart"/>
            <w:r w:rsidRPr="00E847F4">
              <w:rPr>
                <w:rFonts w:hint="eastAsia"/>
              </w:rPr>
              <w:t>확장자</w:t>
            </w:r>
            <w:proofErr w:type="spellEnd"/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변경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M0501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앱</w:t>
            </w:r>
            <w:r w:rsidRPr="00E847F4">
              <w:rPr>
                <w:rFonts w:hint="eastAsia"/>
              </w:rPr>
              <w:t xml:space="preserve"> </w:t>
            </w:r>
            <w:proofErr w:type="spellStart"/>
            <w:r w:rsidRPr="00E847F4">
              <w:rPr>
                <w:rFonts w:hint="eastAsia"/>
              </w:rPr>
              <w:t>확장자</w:t>
            </w:r>
            <w:proofErr w:type="spellEnd"/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변경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리소스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변경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M0601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리소스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변경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M0701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- Zip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M0702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- zip </w:t>
            </w:r>
            <w:r w:rsidRPr="00E847F4">
              <w:rPr>
                <w:rFonts w:hint="eastAsia"/>
              </w:rPr>
              <w:t>이중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M0703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- egg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lastRenderedPageBreak/>
              <w:t>M0704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- exe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D1080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M0705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- exe &amp; zip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원본테스트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로고삽입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불투명도</w:t>
            </w:r>
            <w:r w:rsidRPr="00E847F4">
              <w:rPr>
                <w:rFonts w:hint="eastAsia"/>
              </w:rPr>
              <w:t xml:space="preserve"> 100%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자막삽입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폰트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사이즈</w:t>
            </w:r>
            <w:r w:rsidRPr="00E847F4">
              <w:rPr>
                <w:rFonts w:hint="eastAsia"/>
              </w:rPr>
              <w:t xml:space="preserve"> 12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V0202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폰트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사이즈</w:t>
            </w:r>
            <w:r w:rsidRPr="00E847F4">
              <w:rPr>
                <w:rFonts w:hint="eastAsia"/>
              </w:rPr>
              <w:t xml:space="preserve"> 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V0203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폰트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사이즈</w:t>
            </w:r>
            <w:r w:rsidRPr="00E847F4">
              <w:rPr>
                <w:rFonts w:hint="eastAsia"/>
              </w:rPr>
              <w:t xml:space="preserve"> 20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영상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V0303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t>Divx</w:t>
            </w:r>
            <w:proofErr w:type="spellEnd"/>
            <w:r w:rsidRPr="00E847F4">
              <w:t xml:space="preserve"> 512 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V0304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t>Divx</w:t>
            </w:r>
            <w:proofErr w:type="spellEnd"/>
            <w:r w:rsidRPr="00E847F4">
              <w:t xml:space="preserve"> 700 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코덱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V0401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MPEG-4/AVC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V0403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WMV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V0404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t>Xvid</w:t>
            </w:r>
            <w:proofErr w:type="spellEnd"/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화면비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V0503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16:9 </w:t>
            </w:r>
            <w:r w:rsidRPr="00E847F4">
              <w:rPr>
                <w:rFonts w:hint="eastAsia"/>
              </w:rPr>
              <w:t>→</w:t>
            </w:r>
            <w:r w:rsidRPr="00E847F4">
              <w:rPr>
                <w:rFonts w:hint="eastAsia"/>
              </w:rPr>
              <w:t xml:space="preserve"> 4:3(</w:t>
            </w:r>
            <w:r w:rsidRPr="00E847F4">
              <w:rPr>
                <w:rFonts w:hint="eastAsia"/>
              </w:rPr>
              <w:t>상하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흑백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처리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V0504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4:3 </w:t>
            </w:r>
            <w:r w:rsidRPr="00E847F4">
              <w:rPr>
                <w:rFonts w:hint="eastAsia"/>
              </w:rPr>
              <w:t>→</w:t>
            </w:r>
            <w:r w:rsidRPr="00E847F4">
              <w:rPr>
                <w:rFonts w:hint="eastAsia"/>
              </w:rPr>
              <w:t xml:space="preserve"> 16:9(</w:t>
            </w:r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흑백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처리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프레임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비율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감소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V0602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20 fps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V0703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90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회전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V0704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180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회전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V0705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270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>(-90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V08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반전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V0801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수평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반전</w:t>
            </w:r>
            <w:r w:rsidRPr="00E847F4">
              <w:rPr>
                <w:rFonts w:hint="eastAsia"/>
              </w:rPr>
              <w:t>(flip horizontally)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V0802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수직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반전</w:t>
            </w:r>
            <w:r w:rsidRPr="00E847F4">
              <w:rPr>
                <w:rFonts w:hint="eastAsia"/>
              </w:rPr>
              <w:t>(flip vertically)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V09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흑백변환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V0901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 = 0.299xR + 0.587xG + 0.114xB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밝기변화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V1002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+9%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V1003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-18%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V1004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-9%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V1005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+18%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대조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효과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gramStart"/>
            <w:r w:rsidRPr="00E847F4">
              <w:t>Contrast(</w:t>
            </w:r>
            <w:proofErr w:type="gramEnd"/>
            <w:r w:rsidRPr="00E847F4">
              <w:t>137%)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lastRenderedPageBreak/>
              <w:t>V1102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gramStart"/>
            <w:r w:rsidRPr="00E847F4">
              <w:t>Contrast(</w:t>
            </w:r>
            <w:proofErr w:type="gramEnd"/>
            <w:r w:rsidRPr="00E847F4">
              <w:t>62%)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복합변형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512Kbps/</w:t>
            </w:r>
            <w:proofErr w:type="gramStart"/>
            <w:r w:rsidRPr="00E847F4">
              <w:rPr>
                <w:rFonts w:hint="eastAsia"/>
              </w:rPr>
              <w:t>H.264</w:t>
            </w:r>
            <w:proofErr w:type="gramEnd"/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512Kbps/</w:t>
            </w:r>
            <w:proofErr w:type="spellStart"/>
            <w:r w:rsidRPr="00E847F4">
              <w:rPr>
                <w:rFonts w:hint="eastAsia"/>
              </w:rPr>
              <w:t>HXvid</w:t>
            </w:r>
            <w:proofErr w:type="spellEnd"/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512Kbps/WMV/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700Kbps/</w:t>
            </w:r>
            <w:proofErr w:type="gramStart"/>
            <w:r w:rsidRPr="00E847F4">
              <w:rPr>
                <w:rFonts w:hint="eastAsia"/>
              </w:rPr>
              <w:t>H.264</w:t>
            </w:r>
            <w:proofErr w:type="gramEnd"/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V1508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700Kbps/</w:t>
            </w:r>
            <w:proofErr w:type="spellStart"/>
            <w:r w:rsidRPr="00E847F4">
              <w:rPr>
                <w:rFonts w:hint="eastAsia"/>
              </w:rPr>
              <w:t>Xvid</w:t>
            </w:r>
            <w:proofErr w:type="spellEnd"/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V1509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700Kbps/WMV/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기타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V1601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zip </w:t>
            </w:r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>(</w:t>
            </w:r>
            <w:r w:rsidRPr="00E847F4">
              <w:rPr>
                <w:rFonts w:hint="eastAsia"/>
              </w:rPr>
              <w:t>원본</w:t>
            </w:r>
            <w:r w:rsidRPr="00E847F4">
              <w:rPr>
                <w:rFonts w:hint="eastAsia"/>
              </w:rPr>
              <w:t xml:space="preserve"> 3</w:t>
            </w:r>
            <w:r w:rsidRPr="00E847F4">
              <w:rPr>
                <w:rFonts w:hint="eastAsia"/>
              </w:rPr>
              <w:t>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콘텐츠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V1604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zip </w:t>
            </w:r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(</w:t>
            </w:r>
            <w:r w:rsidRPr="00E847F4">
              <w:rPr>
                <w:rFonts w:hint="eastAsia"/>
              </w:rPr>
              <w:t>이중압축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V1605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egg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V1606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exe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V1607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exe </w:t>
            </w:r>
            <w:r w:rsidRPr="00E847F4">
              <w:rPr>
                <w:rFonts w:hint="eastAsia"/>
              </w:rPr>
              <w:t>압축</w:t>
            </w:r>
            <w:r w:rsidRPr="00E847F4">
              <w:rPr>
                <w:rFonts w:hint="eastAsia"/>
              </w:rPr>
              <w:t xml:space="preserve"> + zip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V17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해상도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V1701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320*240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V1702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640*480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V1703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800*480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원본테스트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로고삽입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불투명도</w:t>
            </w:r>
            <w:r w:rsidRPr="00E847F4">
              <w:rPr>
                <w:rFonts w:hint="eastAsia"/>
              </w:rPr>
              <w:t xml:space="preserve"> 100%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자막삽입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W0201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폰트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사이즈</w:t>
            </w:r>
            <w:r w:rsidRPr="00E847F4">
              <w:rPr>
                <w:rFonts w:hint="eastAsia"/>
              </w:rPr>
              <w:t xml:space="preserve"> 12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W0202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폰트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사이즈</w:t>
            </w:r>
            <w:r w:rsidRPr="00E847F4">
              <w:rPr>
                <w:rFonts w:hint="eastAsia"/>
              </w:rPr>
              <w:t xml:space="preserve"> 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W0203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폰트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사이즈</w:t>
            </w:r>
            <w:r w:rsidRPr="00E847F4">
              <w:rPr>
                <w:rFonts w:hint="eastAsia"/>
              </w:rPr>
              <w:t xml:space="preserve"> 20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영상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압축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W0303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t>Divx</w:t>
            </w:r>
            <w:proofErr w:type="spellEnd"/>
            <w:r w:rsidRPr="00E847F4">
              <w:t xml:space="preserve"> 512 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W0304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t>Divx</w:t>
            </w:r>
            <w:proofErr w:type="spellEnd"/>
            <w:r w:rsidRPr="00E847F4">
              <w:t xml:space="preserve"> 700 Kbps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코덱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W0401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MPEG-4/AVC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화면비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W0503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16:9 </w:t>
            </w:r>
            <w:r w:rsidRPr="00E847F4">
              <w:rPr>
                <w:rFonts w:hint="eastAsia"/>
              </w:rPr>
              <w:t>→</w:t>
            </w:r>
            <w:r w:rsidRPr="00E847F4">
              <w:rPr>
                <w:rFonts w:hint="eastAsia"/>
              </w:rPr>
              <w:t xml:space="preserve"> 4:3(</w:t>
            </w:r>
            <w:r w:rsidRPr="00E847F4">
              <w:rPr>
                <w:rFonts w:hint="eastAsia"/>
              </w:rPr>
              <w:t>상하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흑백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처리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W0504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 xml:space="preserve">4:3 </w:t>
            </w:r>
            <w:r w:rsidRPr="00E847F4">
              <w:rPr>
                <w:rFonts w:hint="eastAsia"/>
              </w:rPr>
              <w:t>→</w:t>
            </w:r>
            <w:r w:rsidRPr="00E847F4">
              <w:rPr>
                <w:rFonts w:hint="eastAsia"/>
              </w:rPr>
              <w:t xml:space="preserve"> 16:9(</w:t>
            </w:r>
            <w:r w:rsidRPr="00E847F4">
              <w:rPr>
                <w:rFonts w:hint="eastAsia"/>
              </w:rPr>
              <w:t>좌우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흑백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처리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W06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프레임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비율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감소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W0602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20 fps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회전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W0703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90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회전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lastRenderedPageBreak/>
              <w:t>W0704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180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회전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W0705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270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회전</w:t>
            </w:r>
            <w:r w:rsidRPr="00E847F4">
              <w:rPr>
                <w:rFonts w:hint="eastAsia"/>
              </w:rPr>
              <w:t>(-90</w:t>
            </w:r>
            <w:r w:rsidRPr="00E847F4">
              <w:rPr>
                <w:rFonts w:hint="eastAsia"/>
              </w:rPr>
              <w:t>도</w:t>
            </w:r>
            <w:r w:rsidRPr="00E847F4">
              <w:rPr>
                <w:rFonts w:hint="eastAsia"/>
              </w:rPr>
              <w:t>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W08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반전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W0801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수평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반전</w:t>
            </w:r>
            <w:r w:rsidRPr="00E847F4">
              <w:rPr>
                <w:rFonts w:hint="eastAsia"/>
              </w:rPr>
              <w:t>(flip horizontally)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W0802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수직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반전</w:t>
            </w:r>
            <w:r w:rsidRPr="00E847F4">
              <w:rPr>
                <w:rFonts w:hint="eastAsia"/>
              </w:rPr>
              <w:t>(flip vertically)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W09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흑백변환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W0901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I = 0.299xR + 0.587xG + 0.114xB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W10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밝기변화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W1002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+9%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W1003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-18%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W1004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-9%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W1005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+18%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W11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대조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효과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변환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W1101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gramStart"/>
            <w:r w:rsidRPr="00E847F4">
              <w:t>Contrast(</w:t>
            </w:r>
            <w:proofErr w:type="gramEnd"/>
            <w:r w:rsidRPr="00E847F4">
              <w:t>137%)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W1102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gramStart"/>
            <w:r w:rsidRPr="00E847F4">
              <w:t>Contrast(</w:t>
            </w:r>
            <w:proofErr w:type="gramEnd"/>
            <w:r w:rsidRPr="00E847F4">
              <w:t>62%)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W15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복합변형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W1504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512Kbps/</w:t>
            </w:r>
            <w:proofErr w:type="gramStart"/>
            <w:r w:rsidRPr="00E847F4">
              <w:rPr>
                <w:rFonts w:hint="eastAsia"/>
              </w:rPr>
              <w:t>H.264</w:t>
            </w:r>
            <w:proofErr w:type="gramEnd"/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W1507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proofErr w:type="spellStart"/>
            <w:r w:rsidRPr="00E847F4">
              <w:rPr>
                <w:rFonts w:hint="eastAsia"/>
              </w:rPr>
              <w:t>Divx</w:t>
            </w:r>
            <w:proofErr w:type="spellEnd"/>
            <w:r w:rsidRPr="00E847F4">
              <w:rPr>
                <w:rFonts w:hint="eastAsia"/>
              </w:rPr>
              <w:t xml:space="preserve"> 700Kbps/</w:t>
            </w:r>
            <w:proofErr w:type="gramStart"/>
            <w:r w:rsidRPr="00E847F4">
              <w:rPr>
                <w:rFonts w:hint="eastAsia"/>
              </w:rPr>
              <w:t>H.264</w:t>
            </w:r>
            <w:proofErr w:type="gramEnd"/>
            <w:r w:rsidRPr="00E847F4">
              <w:rPr>
                <w:rFonts w:hint="eastAsia"/>
              </w:rPr>
              <w:t>/</w:t>
            </w:r>
            <w:r w:rsidRPr="00E847F4">
              <w:rPr>
                <w:rFonts w:hint="eastAsia"/>
              </w:rPr>
              <w:t>폰트사이즈</w:t>
            </w:r>
            <w:r w:rsidRPr="00E847F4">
              <w:rPr>
                <w:rFonts w:hint="eastAsia"/>
              </w:rPr>
              <w:t>16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W17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rPr>
                <w:rFonts w:hint="eastAsia"/>
              </w:rPr>
              <w:t>해상도</w:t>
            </w:r>
            <w:r w:rsidRPr="00E847F4">
              <w:rPr>
                <w:rFonts w:hint="eastAsia"/>
              </w:rPr>
              <w:t xml:space="preserve"> </w:t>
            </w:r>
            <w:r w:rsidRPr="00E847F4">
              <w:rPr>
                <w:rFonts w:hint="eastAsia"/>
              </w:rPr>
              <w:t>변화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W1701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320*240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W1702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640*480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665832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W1703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847F4" w:rsidRDefault="00F64B65" w:rsidP="00F64B65">
            <w:r w:rsidRPr="00E847F4">
              <w:t>800*480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39" w:name="_Toc527132884"/>
      <w:r w:rsidR="00CE6B5E">
        <w:rPr>
          <w:rFonts w:hAnsi="굴림" w:hint="eastAsia"/>
          <w:sz w:val="20"/>
        </w:rPr>
        <w:lastRenderedPageBreak/>
        <w:t>공모공격 (X312)</w:t>
      </w:r>
      <w:bookmarkEnd w:id="39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CE6B5E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X312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CE6B5E" w:rsidRPr="00B643B5" w:rsidRDefault="00CE6B5E" w:rsidP="00CE6B5E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공모공격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공모공격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종류를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DD2BD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09" o:spid="_x0000_s1129" type="#_x0000_t202" style="position:absolute;left:0;text-align:left;margin-left:73pt;margin-top:52.6pt;width:18.35pt;height:26.6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" stroked="f">
                  <v:textbox style="mso-next-textbox:#Text Box 509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07" o:spid="_x0000_s1240" type="#_x0000_t87" style="position:absolute;left:0;text-align:left;margin-left:74.65pt;margin-top:1.45pt;width:20.25pt;height:82.0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_x0000_s1294" style="position:absolute;left:0;text-align:left;margin-left:116.1pt;margin-top:7.25pt;width:20.25pt;height:21pt;z-index:251806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">
                  <v:textbox style="mso-next-textbox:#_x0000_s1294">
                    <w:txbxContent>
                      <w:p w:rsidR="00DD2BD0" w:rsidRDefault="00DD2BD0" w:rsidP="00A6388F"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08" o:spid="_x0000_s1239" type="#_x0000_t87" style="position:absolute;left:0;text-align:left;margin-left:142.8pt;margin-top:32.35pt;width:20.25pt;height:20.25pt;rotation:-90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" adj="2525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06" o:spid="_x0000_s1130" style="position:absolute;left:0;text-align:left;margin-left:142.8pt;margin-top:7.25pt;width:20.25pt;height:2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XqLQIAAFM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">
                  <v:textbox style="mso-next-textbox:#Rectangle 506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10" o:spid="_x0000_s1135" type="#_x0000_t202" style="position:absolute;left:0;text-align:left;margin-left:131.2pt;margin-top:52.6pt;width:18.35pt;height:26.6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/tiAIAABs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" stroked="f">
                  <v:textbox style="mso-next-textbox:#Text Box 510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05" o:spid="_x0000_s1131" style="position:absolute;left:0;text-align:left;margin-left:91.35pt;margin-top:7.25pt;width:2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">
                  <v:textbox style="mso-next-textbox:#Rectangle 505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04" o:spid="_x0000_s1132" style="position:absolute;left:0;text-align:left;margin-left:66.6pt;margin-top:7.25pt;width:2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oSLQIAAFM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">
                  <v:textbox style="mso-next-textbox:#Rectangle 504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03" o:spid="_x0000_s1133" style="position:absolute;left:0;text-align:left;margin-left:41.85pt;margin-top:7.25pt;width:2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">
                  <v:textbox style="mso-next-textbox:#Rectangle 503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Text Box 511" o:spid="_x0000_s1134" type="#_x0000_t202" style="position:absolute;left:0;text-align:left;margin-left:43.75pt;margin-top:85.6pt;width:157.85pt;height:5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" stroked="f">
                  <v:textbox style="mso-next-textbox:#Text Box 511">
                    <w:txbxContent>
                      <w:p w:rsidR="0063529A" w:rsidRDefault="0063529A" w:rsidP="00A6388F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X31</w:t>
                        </w:r>
                        <w:r w:rsidR="00DD2BD0">
                          <w:t>2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A6388F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평균화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최대최소공격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상관계수 음수화 공격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상관계수 제로화 공격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6B5E" w:rsidRPr="00B643B5" w:rsidTr="00CE6B5E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X3125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5E" w:rsidRPr="00E35576" w:rsidRDefault="00CE6B5E" w:rsidP="00CE6B5E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모자이크 공격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E6B5E" w:rsidRPr="00B643B5" w:rsidRDefault="00CE6B5E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40" w:name="_Toc527132885"/>
      <w:proofErr w:type="spellStart"/>
      <w:r w:rsidR="00A6388F">
        <w:rPr>
          <w:rFonts w:hAnsi="굴림" w:hint="eastAsia"/>
          <w:sz w:val="20"/>
        </w:rPr>
        <w:lastRenderedPageBreak/>
        <w:t>비인지성</w:t>
      </w:r>
      <w:proofErr w:type="spellEnd"/>
      <w:r w:rsidR="00A6388F">
        <w:rPr>
          <w:rFonts w:hAnsi="굴림" w:hint="eastAsia"/>
          <w:sz w:val="20"/>
        </w:rPr>
        <w:t xml:space="preserve"> (X342)</w:t>
      </w:r>
      <w:bookmarkEnd w:id="40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A6388F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A6388F" w:rsidRPr="00B643B5" w:rsidRDefault="00A6388F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88F" w:rsidRPr="00B643B5" w:rsidRDefault="00A6388F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X342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A6388F" w:rsidRPr="00B643B5" w:rsidRDefault="00A6388F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A6388F" w:rsidRPr="00B643B5" w:rsidRDefault="00A6388F" w:rsidP="003B720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비인지성</w:t>
            </w:r>
            <w:proofErr w:type="spellEnd"/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포렌식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성능평가 내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비인지성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평가 항목에 대한 세부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18" o:spid="_x0000_s1136" type="#_x0000_t202" style="position:absolute;left:0;text-align:left;margin-left:91pt;margin-top:64.6pt;width:18.3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" stroked="f">
                  <v:textbox style="mso-next-textbox:#Text Box 518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16" o:spid="_x0000_s1238" type="#_x0000_t87" style="position:absolute;left:0;text-align:left;margin-left:92.3pt;margin-top:7.8pt;width:20.25pt;height:93.3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23" o:spid="_x0000_s1137" type="#_x0000_t202" style="position:absolute;left:0;text-align:left;margin-left:154pt;margin-top:64.6pt;width:18.3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" stroked="f">
                  <v:textbox style="mso-next-textbox:#Text Box 523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22" o:spid="_x0000_s1237" type="#_x0000_t87" style="position:absolute;left:0;text-align:left;margin-left:155.1pt;margin-top:44.35pt;width:20.25pt;height:20.2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" adj="2525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21" o:spid="_x0000_s1138" style="position:absolute;left:0;text-align:left;margin-left:155.1pt;margin-top:19.25pt;width:20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">
                  <v:textbox style="mso-next-textbox:#Rectangle 521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15" o:spid="_x0000_s1139" style="position:absolute;left:0;text-align:left;margin-left:128.85pt;margin-top:19.25pt;width:20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">
                  <v:textbox style="mso-next-textbox:#Rectangle 515">
                    <w:txbxContent>
                      <w:p w:rsidR="0063529A" w:rsidRDefault="00DD2BD0" w:rsidP="00A6388F"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14" o:spid="_x0000_s1140" style="position:absolute;left:0;text-align:left;margin-left:103.35pt;margin-top:19.25pt;width:20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">
                  <v:textbox style="mso-next-textbox:#Rectangle 514">
                    <w:txbxContent>
                      <w:p w:rsidR="0063529A" w:rsidRDefault="00DD2BD0" w:rsidP="00A6388F">
                        <w: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13" o:spid="_x0000_s1141" style="position:absolute;left:0;text-align:left;margin-left:78.6pt;margin-top:19.25pt;width:20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">
                  <v:textbox style="mso-next-textbox:#Rectangle 513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12" o:spid="_x0000_s1142" style="position:absolute;left:0;text-align:left;margin-left:53.85pt;margin-top:19.25pt;width:20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MjLg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">
                  <v:textbox style="mso-next-textbox:#Rectangle 512">
                    <w:txbxContent>
                      <w:p w:rsidR="0063529A" w:rsidRDefault="0063529A" w:rsidP="00A6388F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20" o:spid="_x0000_s1143" type="#_x0000_t202" style="position:absolute;left:0;text-align:left;margin-left:55.75pt;margin-top:97.6pt;width:157.85pt;height:5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" stroked="f">
                  <v:textbox style="mso-next-textbox:#Text Box 520">
                    <w:txbxContent>
                      <w:p w:rsidR="0063529A" w:rsidRDefault="0063529A" w:rsidP="00A6388F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X342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A6388F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A6388F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6388F" w:rsidRPr="00E35576" w:rsidRDefault="00A6388F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X3421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88F" w:rsidRPr="00E35576" w:rsidRDefault="00A6388F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비인지성 (부정오류)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6388F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6388F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6388F" w:rsidRPr="00E35576" w:rsidRDefault="00A6388F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X3422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88F" w:rsidRPr="00E35576" w:rsidRDefault="00A6388F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비인지성 (긍정오류)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6388F" w:rsidRPr="00B643B5" w:rsidRDefault="00A6388F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41" w:name="_Toc527132886"/>
      <w:r w:rsidR="003B720D">
        <w:rPr>
          <w:rFonts w:hint="eastAsia"/>
        </w:rPr>
        <w:lastRenderedPageBreak/>
        <w:t>축</w:t>
      </w:r>
      <w:r w:rsidR="003B720D">
        <w:rPr>
          <w:rFonts w:hAnsi="굴림" w:hint="eastAsia"/>
          <w:sz w:val="20"/>
        </w:rPr>
        <w:t>약성 (X370)</w:t>
      </w:r>
      <w:bookmarkEnd w:id="41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3B720D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X370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축약성</w:t>
            </w:r>
            <w:proofErr w:type="spellEnd"/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F64B65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성능평가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축약성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테스트를 위한 세부 분류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DD2BD0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31" o:spid="_x0000_s1146" type="#_x0000_t202" style="position:absolute;left:0;text-align:left;margin-left:42.65pt;margin-top:93.35pt;width:291.4pt;height:58.9pt;z-index:25168588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" stroked="f">
                  <v:textbox style="mso-next-textbox:#Text Box 531">
                    <w:txbxContent>
                      <w:p w:rsidR="0063529A" w:rsidRDefault="0063529A" w:rsidP="003B720D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는오디오</w:t>
                        </w:r>
                        <w:r>
                          <w:rPr>
                            <w:rFonts w:hint="eastAsia"/>
                          </w:rPr>
                          <w:t xml:space="preserve">,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는비디오</w:t>
                        </w:r>
                        <w:r w:rsidR="00DD2BD0">
                          <w:rPr>
                            <w:rFonts w:hint="eastAsia"/>
                          </w:rPr>
                          <w:t xml:space="preserve">, </w:t>
                        </w:r>
                        <w:r w:rsidR="00DD2BD0">
                          <w:t>“W”</w:t>
                        </w:r>
                        <w:r w:rsidR="00DD2BD0">
                          <w:rPr>
                            <w:rFonts w:hint="eastAsia"/>
                          </w:rPr>
                          <w:t>는</w:t>
                        </w:r>
                        <w:r w:rsidR="00DD2BD0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DD2BD0">
                          <w:rPr>
                            <w:rFonts w:hint="eastAsia"/>
                          </w:rPr>
                          <w:t>모바일웹</w:t>
                        </w:r>
                        <w:proofErr w:type="spellEnd"/>
                      </w:p>
                      <w:p w:rsidR="0063529A" w:rsidRDefault="0063529A" w:rsidP="003B720D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37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</w:t>
                        </w:r>
                      </w:p>
                      <w:p w:rsidR="0063529A" w:rsidRDefault="0063529A" w:rsidP="003B720D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33" o:spid="_x0000_s1144" style="position:absolute;left:0;text-align:left;margin-left:144.5pt;margin-top:15pt;width:20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">
                  <v:textbox style="mso-next-textbox:#Rectangle 533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32" o:spid="_x0000_s1145" style="position:absolute;left:0;text-align:left;margin-left:119pt;margin-top:15pt;width:20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">
                  <v:textbox style="mso-next-textbox:#Rectangle 532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Text Box 530" o:spid="_x0000_s1147" type="#_x0000_t202" style="position:absolute;left:0;text-align:left;margin-left:81.65pt;margin-top:60.35pt;width:18.35pt;height:2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" stroked="f">
                  <v:textbox style="mso-next-textbox:#Text Box 530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Text Box 529" o:spid="_x0000_s1148" type="#_x0000_t202" style="position:absolute;left:0;text-align:left;margin-left:41.9pt;margin-top:60.35pt;width:18.35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" stroked="f">
                  <v:textbox style="mso-next-textbox:#Text Box 529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AutoShape 528" o:spid="_x0000_s1236" type="#_x0000_t87" style="position:absolute;left:0;text-align:left;margin-left:80.5pt;margin-top:27.35pt;width:20.25pt;height:45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"/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AutoShape 527" o:spid="_x0000_s1235" type="#_x0000_t87" style="position:absolute;left:0;text-align:left;margin-left:41.7pt;margin-top:41.05pt;width:20.25pt;height:18.3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"/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26" o:spid="_x0000_s1149" style="position:absolute;left:0;text-align:left;margin-left:93.25pt;margin-top:15pt;width:20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">
                  <v:textbox style="mso-next-textbox:#Rectangle 526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25" o:spid="_x0000_s1150" style="position:absolute;left:0;text-align:left;margin-left:67.75pt;margin-top:15pt;width:20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">
                  <v:textbox style="mso-next-textbox:#Rectangle 525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rect id="Rectangle 524" o:spid="_x0000_s1151" style="position:absolute;left:0;text-align:left;margin-left:40.75pt;margin-top:15pt;width:20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">
                  <v:textbox style="mso-next-textbox:#Rectangle 524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Text Box 535" o:spid="_x0000_s1152" type="#_x0000_t202" style="position:absolute;left:0;text-align:left;margin-left:132.9pt;margin-top:60.35pt;width:18.35pt;height:2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" stroked="f">
                  <v:textbox style="mso-next-textbox:#Text Box 535">
                    <w:txbxContent>
                      <w:p w:rsidR="0063529A" w:rsidRDefault="0063529A" w:rsidP="003B720D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  <w:r w:rsidR="00AD15C2">
              <w:rPr>
                <w:rFonts w:ascii="맑은 고딕" w:eastAsia="맑은 고딕" w:hAnsi="맑은 고딕"/>
                <w:noProof/>
                <w:szCs w:val="20"/>
              </w:rPr>
              <w:pict>
                <v:shape id="AutoShape 534" o:spid="_x0000_s1234" type="#_x0000_t87" style="position:absolute;left:0;text-align:left;margin-left:131.75pt;margin-top:27.35pt;width:20.25pt;height:45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"/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오디오 클립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2초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3초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5초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15초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30초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40초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50초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60초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20초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70초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90초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120초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140초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160초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A3716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180초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비디오 클립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5초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20초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lastRenderedPageBreak/>
              <w:t>V3704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30초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60초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90초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120초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140초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V3709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150초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160초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35576" w:rsidRDefault="00F64B65" w:rsidP="00F64B65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V3711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35576" w:rsidRDefault="00F64B65" w:rsidP="00F64B65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180초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비디오</w:t>
            </w:r>
            <w:r w:rsidRPr="00EC2306">
              <w:rPr>
                <w:rFonts w:hint="eastAsia"/>
              </w:rPr>
              <w:t xml:space="preserve"> </w:t>
            </w:r>
            <w:r w:rsidRPr="00EC2306">
              <w:rPr>
                <w:rFonts w:hint="eastAsia"/>
              </w:rPr>
              <w:t>클립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5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10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20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W3704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30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W3705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60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W3706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90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W3707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120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W3708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140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160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64B65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64B65" w:rsidRPr="00EC2306" w:rsidRDefault="00F64B65" w:rsidP="00F64B65">
            <w:r w:rsidRPr="00EC2306">
              <w:rPr>
                <w:rFonts w:hint="eastAsia"/>
              </w:rPr>
              <w:t>W3711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B65" w:rsidRDefault="00F64B65" w:rsidP="00F64B65">
            <w:r w:rsidRPr="00EC2306">
              <w:rPr>
                <w:rFonts w:hint="eastAsia"/>
              </w:rPr>
              <w:t>180</w:t>
            </w:r>
            <w:r w:rsidRPr="00EC2306">
              <w:rPr>
                <w:rFonts w:hint="eastAsia"/>
              </w:rPr>
              <w:t>초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4B65" w:rsidRPr="00B643B5" w:rsidRDefault="00F64B65" w:rsidP="00F64B6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42" w:name="_Toc527132887"/>
      <w:r w:rsidR="003B720D">
        <w:rPr>
          <w:rFonts w:hint="eastAsia"/>
        </w:rPr>
        <w:lastRenderedPageBreak/>
        <w:t>부분매칭 (X380)</w:t>
      </w:r>
      <w:bookmarkEnd w:id="42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3B720D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X380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부분매칭</w:t>
            </w:r>
            <w:proofErr w:type="spellEnd"/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부분매칭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성능평가를 위한 세부 코드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46" o:spid="_x0000_s1233" type="#_x0000_t87" style="position:absolute;left:0;text-align:left;margin-left:143.75pt;margin-top:20.85pt;width:20.25pt;height:45.7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makQIAAD4FAAAOAAAAZHJzL2Uyb0RvYy54bWysVNuO0zAQfUfiHyy/d3Mh6SXadLU0LUJa&#10;YKWFD3BtpzE4drDdpgvi3xk72W7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45" o:spid="_x0000_s1153" style="position:absolute;left:0;text-align:left;margin-left:156.5pt;margin-top:8.5pt;width:20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deLg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">
                  <v:textbox style="mso-next-textbox:#Rectangle 545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44" o:spid="_x0000_s1154" style="position:absolute;left:0;text-align:left;margin-left:131pt;margin-top:8.5pt;width:20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">
                  <v:textbox style="mso-next-textbox:#Rectangle 544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43" o:spid="_x0000_s1155" type="#_x0000_t202" style="position:absolute;left:0;text-align:left;margin-left:54.65pt;margin-top:86.85pt;width:197.6pt;height:5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kXiAIAABs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" stroked="f">
                  <v:textbox style="mso-next-textbox:#Text Box 543">
                    <w:txbxContent>
                      <w:p w:rsidR="0063529A" w:rsidRDefault="0063529A" w:rsidP="003B720D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는오디오</w:t>
                        </w:r>
                        <w:r>
                          <w:rPr>
                            <w:rFonts w:hint="eastAsia"/>
                          </w:rPr>
                          <w:t xml:space="preserve">,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는비디오</w:t>
                        </w:r>
                      </w:p>
                      <w:p w:rsidR="0063529A" w:rsidRDefault="0063529A" w:rsidP="003B720D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38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</w:t>
                        </w:r>
                      </w:p>
                      <w:p w:rsidR="0063529A" w:rsidRDefault="0063529A" w:rsidP="003B720D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42" o:spid="_x0000_s1156" type="#_x0000_t202" style="position:absolute;left:0;text-align:left;margin-left:93.65pt;margin-top:53.85pt;width:18.35pt;height:2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" stroked="f">
                  <v:textbox style="mso-next-textbox:#Text Box 542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41" o:spid="_x0000_s1157" type="#_x0000_t202" style="position:absolute;left:0;text-align:left;margin-left:53.9pt;margin-top:53.85pt;width:18.35pt;height:2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" stroked="f">
                  <v:textbox style="mso-next-textbox:#Text Box 541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40" o:spid="_x0000_s1232" type="#_x0000_t87" style="position:absolute;left:0;text-align:left;margin-left:92.5pt;margin-top:20.85pt;width:20.25pt;height:45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39" o:spid="_x0000_s1231" type="#_x0000_t87" style="position:absolute;left:0;text-align:left;margin-left:53.7pt;margin-top:34.55pt;width:20.25pt;height:18.3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38" o:spid="_x0000_s1158" style="position:absolute;left:0;text-align:left;margin-left:105.25pt;margin-top:8.5pt;width:20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">
                  <v:textbox style="mso-next-textbox:#Rectangle 538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37" o:spid="_x0000_s1159" style="position:absolute;left:0;text-align:left;margin-left:79.75pt;margin-top:8.5pt;width:2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">
                  <v:textbox style="mso-next-textbox:#Rectangle 537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36" o:spid="_x0000_s1160" style="position:absolute;left:0;text-align:left;margin-left:52.75pt;margin-top:8.5pt;width:20.2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">
                  <v:textbox style="mso-next-textbox:#Rectangle 536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47" o:spid="_x0000_s1161" type="#_x0000_t202" style="position:absolute;left:0;text-align:left;margin-left:144.9pt;margin-top:53.85pt;width:18.3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" stroked="f">
                  <v:textbox style="mso-next-textbox:#Text Box 547">
                    <w:txbxContent>
                      <w:p w:rsidR="0063529A" w:rsidRDefault="0063529A" w:rsidP="003B720D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A3801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 xml:space="preserve">오디오 </w:t>
            </w:r>
            <w:proofErr w:type="spellStart"/>
            <w:r w:rsidRPr="00E35576">
              <w:rPr>
                <w:rFonts w:ascii="맑은 고딕" w:eastAsia="맑은 고딕" w:hAnsi="맑은 고딕" w:hint="eastAsia"/>
              </w:rPr>
              <w:t>부분매칭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V3801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 xml:space="preserve">비디오 </w:t>
            </w:r>
            <w:proofErr w:type="spellStart"/>
            <w:r w:rsidRPr="00E35576">
              <w:rPr>
                <w:rFonts w:ascii="맑은 고딕" w:eastAsia="맑은 고딕" w:hAnsi="맑은 고딕" w:hint="eastAsia"/>
              </w:rPr>
              <w:t>부분매칭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643B5" w:rsidRDefault="00B643B5" w:rsidP="0043140A"/>
    <w:p w:rsidR="00B643B5" w:rsidRPr="0043140A" w:rsidRDefault="00B643B5" w:rsidP="00106FC4">
      <w:pPr>
        <w:pStyle w:val="3"/>
        <w:spacing w:before="180" w:after="180"/>
      </w:pPr>
      <w:r>
        <w:br w:type="page"/>
      </w:r>
      <w:bookmarkStart w:id="43" w:name="_Toc527132888"/>
      <w:r w:rsidR="003B720D">
        <w:rPr>
          <w:rFonts w:hAnsi="굴림" w:hint="eastAsia"/>
          <w:sz w:val="20"/>
        </w:rPr>
        <w:lastRenderedPageBreak/>
        <w:t>성능평가 신청 처리 이력 (X400)</w:t>
      </w:r>
      <w:bookmarkEnd w:id="43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3B720D" w:rsidRPr="00B643B5" w:rsidTr="00AF02AB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X400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3B720D" w:rsidRPr="00B643B5" w:rsidRDefault="003B720D" w:rsidP="003B720D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성능평가신청처리이력</w:t>
            </w:r>
          </w:p>
        </w:tc>
      </w:tr>
      <w:tr w:rsidR="00B643B5" w:rsidRPr="00B643B5" w:rsidTr="00AF02AB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</w:tr>
      <w:tr w:rsidR="00B643B5" w:rsidRPr="00B643B5" w:rsidTr="00AF02AB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643B5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성능평가 신청 처리에 대한 구분</w:t>
            </w:r>
          </w:p>
        </w:tc>
      </w:tr>
      <w:tr w:rsidR="00B643B5" w:rsidRPr="00B643B5" w:rsidTr="00AF02AB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643B5" w:rsidRPr="00B643B5" w:rsidRDefault="00AD15C2" w:rsidP="00AF02A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54" o:spid="_x0000_s1162" type="#_x0000_t202" style="position:absolute;left:0;text-align:left;margin-left:55pt;margin-top:57.1pt;width:18.35pt;height:2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" stroked="f">
                  <v:textbox style="mso-next-textbox:#Text Box 554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53" o:spid="_x0000_s1230" type="#_x0000_t87" style="position:absolute;left:0;text-align:left;margin-left:104.1pt;margin-top:24.1pt;width:20.25pt;height:45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52" o:spid="_x0000_s1229" type="#_x0000_t87" style="position:absolute;left:0;text-align:left;margin-left:55.15pt;margin-top:25.45pt;width:20.25pt;height:43.1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51" o:spid="_x0000_s1163" style="position:absolute;left:0;text-align:left;margin-left:116.85pt;margin-top:11.75pt;width:20.2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">
                  <v:textbox style="mso-next-textbox:#Rectangle 551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50" o:spid="_x0000_s1164" style="position:absolute;left:0;text-align:left;margin-left:91.35pt;margin-top:11.75pt;width:20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">
                  <v:textbox style="mso-next-textbox:#Rectangle 550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49" o:spid="_x0000_s1165" style="position:absolute;left:0;text-align:left;margin-left:66.6pt;margin-top:11.75pt;width:20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">
                  <v:textbox style="mso-next-textbox:#Rectangle 549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48" o:spid="_x0000_s1166" style="position:absolute;left:0;text-align:left;margin-left:41.85pt;margin-top:11.75pt;width:20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">
                  <v:textbox style="mso-next-textbox:#Rectangle 548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56" o:spid="_x0000_s1167" type="#_x0000_t202" style="position:absolute;left:0;text-align:left;margin-left:43.75pt;margin-top:90.1pt;width:157.85pt;height:5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" stroked="f">
                  <v:textbox style="mso-next-textbox:#Text Box 556">
                    <w:txbxContent>
                      <w:p w:rsidR="0063529A" w:rsidRDefault="0063529A" w:rsidP="003B720D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X4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로고정된값</w:t>
                        </w:r>
                      </w:p>
                      <w:p w:rsidR="0063529A" w:rsidRDefault="0063529A" w:rsidP="003B720D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55" o:spid="_x0000_s1168" type="#_x0000_t202" style="position:absolute;left:0;text-align:left;margin-left:105.25pt;margin-top:57.1pt;width:18.35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" stroked="f">
                  <v:textbox style="mso-next-textbox:#Text Box 555">
                    <w:txbxContent>
                      <w:p w:rsidR="0063529A" w:rsidRDefault="0063529A" w:rsidP="003B720D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</w:p>
        </w:tc>
      </w:tr>
      <w:tr w:rsidR="00B643B5" w:rsidRPr="00B643B5" w:rsidTr="00AF02AB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X410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접수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X419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접수취소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X420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승인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B720D" w:rsidRPr="00B643B5" w:rsidTr="003B720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X429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20D" w:rsidRPr="00E35576" w:rsidRDefault="003B720D" w:rsidP="003B720D">
            <w:pPr>
              <w:rPr>
                <w:rFonts w:ascii="맑은 고딕" w:eastAsia="맑은 고딕" w:hAnsi="맑은 고딕"/>
              </w:rPr>
            </w:pPr>
            <w:r w:rsidRPr="00E35576">
              <w:rPr>
                <w:rFonts w:ascii="맑은 고딕" w:eastAsia="맑은 고딕" w:hAnsi="맑은 고딕" w:hint="eastAsia"/>
              </w:rPr>
              <w:t>승인취소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B720D" w:rsidRPr="00B643B5" w:rsidRDefault="003B720D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B643B5" w:rsidRPr="00B643B5" w:rsidTr="00AF02A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643B5" w:rsidRPr="00B643B5" w:rsidRDefault="00B643B5" w:rsidP="00AF02AB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643B5" w:rsidRPr="00B643B5" w:rsidRDefault="00B643B5" w:rsidP="00AF02A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64903" w:rsidRDefault="00864903" w:rsidP="0043140A"/>
    <w:p w:rsidR="00864903" w:rsidRPr="0043140A" w:rsidRDefault="00864903" w:rsidP="00106FC4">
      <w:pPr>
        <w:pStyle w:val="3"/>
        <w:spacing w:before="180" w:after="180"/>
      </w:pPr>
      <w:r>
        <w:br w:type="page"/>
      </w:r>
      <w:bookmarkStart w:id="44" w:name="_Toc527132889"/>
      <w:r w:rsidR="0043496E">
        <w:rPr>
          <w:rFonts w:hint="eastAsia"/>
        </w:rPr>
        <w:lastRenderedPageBreak/>
        <w:t>장애</w:t>
      </w:r>
      <w:r>
        <w:rPr>
          <w:rFonts w:hint="eastAsia"/>
        </w:rPr>
        <w:t xml:space="preserve"> (X</w:t>
      </w:r>
      <w:r w:rsidR="0063529A">
        <w:t>500</w:t>
      </w:r>
      <w:r>
        <w:rPr>
          <w:rFonts w:hint="eastAsia"/>
        </w:rPr>
        <w:t>)</w:t>
      </w:r>
      <w:bookmarkEnd w:id="44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864903" w:rsidRPr="00B643B5" w:rsidTr="005178E6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4903" w:rsidRPr="00B643B5" w:rsidRDefault="00864903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</w:t>
            </w:r>
            <w:r w:rsidR="0063529A">
              <w:rPr>
                <w:rFonts w:ascii="맑은 고딕" w:eastAsia="맑은 고딕" w:hAnsi="맑은 고딕"/>
                <w:szCs w:val="20"/>
              </w:rPr>
              <w:t>500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864903" w:rsidRPr="00B643B5" w:rsidRDefault="0063529A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장애유형</w:t>
            </w:r>
          </w:p>
        </w:tc>
      </w:tr>
      <w:tr w:rsidR="00864903" w:rsidRPr="00B643B5" w:rsidTr="005178E6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63529A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</w:tr>
      <w:tr w:rsidR="00864903" w:rsidRPr="00B643B5" w:rsidTr="005178E6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부분매칭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성능평가를 위한 세부 코드</w:t>
            </w:r>
          </w:p>
        </w:tc>
      </w:tr>
      <w:tr w:rsidR="00864903" w:rsidRPr="00B643B5" w:rsidTr="005178E6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64903" w:rsidRPr="00B643B5" w:rsidRDefault="00AD15C2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02" o:spid="_x0000_s1228" type="#_x0000_t87" style="position:absolute;left:0;text-align:left;margin-left:143.75pt;margin-top:20.85pt;width:20.25pt;height:45.7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+zkAIAAD4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01" o:spid="_x0000_s1169" style="position:absolute;left:0;text-align:left;margin-left:156.5pt;margin-top:8.5pt;width:20.2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">
                  <v:textbox style="mso-next-textbox:#Rectangle 601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00" o:spid="_x0000_s1170" style="position:absolute;left:0;text-align:left;margin-left:131pt;margin-top:8.5pt;width:20.2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FPLgIAAFIEAAAOAAAAZHJzL2Uyb0RvYy54bWysVNtu2zAMfR+wfxD0vviCOG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">
                  <v:textbox style="mso-next-textbox:#Rectangle 600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99" o:spid="_x0000_s1171" type="#_x0000_t202" style="position:absolute;left:0;text-align:left;margin-left:54.65pt;margin-top:86.85pt;width:197.6pt;height:5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" stroked="f">
                  <v:textbox style="mso-next-textbox:#Text Box 599">
                    <w:txbxContent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X</w:t>
                        </w:r>
                        <w:r>
                          <w:t>”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 w:rsidR="00821F69"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 w:rsidR="00821F69"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50</w:t>
                        </w:r>
                        <w:r>
                          <w:t>”</w:t>
                        </w:r>
                        <w:r w:rsidR="00821F69">
                          <w:rPr>
                            <w:rFonts w:hint="eastAsia"/>
                          </w:rPr>
                          <w:t>으</w:t>
                        </w:r>
                        <w:r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98" o:spid="_x0000_s1172" type="#_x0000_t202" style="position:absolute;left:0;text-align:left;margin-left:93.65pt;margin-top:53.85pt;width:18.35pt;height:2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" stroked="f">
                  <v:textbox style="mso-next-textbox:#Text Box 598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597" o:spid="_x0000_s1173" type="#_x0000_t202" style="position:absolute;left:0;text-align:left;margin-left:53.9pt;margin-top:53.85pt;width:18.35pt;height:26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" stroked="f">
                  <v:textbox style="mso-next-textbox:#Text Box 597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96" o:spid="_x0000_s1227" type="#_x0000_t87" style="position:absolute;left:0;text-align:left;margin-left:92.5pt;margin-top:20.85pt;width:20.25pt;height:45.7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595" o:spid="_x0000_s1226" type="#_x0000_t87" style="position:absolute;left:0;text-align:left;margin-left:53.7pt;margin-top:34.55pt;width:20.25pt;height:18.3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94" o:spid="_x0000_s1174" style="position:absolute;left:0;text-align:left;margin-left:105.25pt;margin-top:8.5pt;width:20.2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">
                  <v:textbox style="mso-next-textbox:#Rectangle 594">
                    <w:txbxContent>
                      <w:p w:rsidR="0063529A" w:rsidRDefault="0063529A" w:rsidP="00864903">
                        <w: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93" o:spid="_x0000_s1175" style="position:absolute;left:0;text-align:left;margin-left:79.75pt;margin-top:8.5pt;width:20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">
                  <v:textbox style="mso-next-textbox:#Rectangle 593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592" o:spid="_x0000_s1176" style="position:absolute;left:0;text-align:left;margin-left:52.75pt;margin-top:8.5pt;width:20.2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MELgIAAFIEAAAOAAAAZHJzL2Uyb0RvYy54bWysVNtu2zAMfR+wfxD0vviCOG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">
                  <v:textbox style="mso-next-textbox:#Rectangle 592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03" o:spid="_x0000_s1177" type="#_x0000_t202" style="position:absolute;left:0;text-align:left;margin-left:144.9pt;margin-top:53.85pt;width:18.35pt;height:26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" stroked="f">
                  <v:textbox style="mso-next-textbox:#Text Box 603">
                    <w:txbxContent>
                      <w:p w:rsidR="0063529A" w:rsidRDefault="0063529A" w:rsidP="00864903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</w:p>
        </w:tc>
      </w:tr>
      <w:tr w:rsidR="00864903" w:rsidRPr="00B643B5" w:rsidTr="005178E6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F24DAA" w:rsidRDefault="00821F69" w:rsidP="00821F69">
            <w:r w:rsidRPr="00F24DAA">
              <w:t>X5001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D2242C" w:rsidRDefault="00821F69" w:rsidP="00821F69">
            <w:r w:rsidRPr="00D2242C">
              <w:rPr>
                <w:rFonts w:hint="eastAsia"/>
              </w:rPr>
              <w:t>공용특징정보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F24DAA" w:rsidRDefault="00821F69" w:rsidP="00821F69">
            <w:r w:rsidRPr="00F24DAA">
              <w:t>X5002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D2242C" w:rsidRDefault="00821F69" w:rsidP="00821F69">
            <w:r w:rsidRPr="00D2242C">
              <w:rPr>
                <w:rFonts w:hint="eastAsia"/>
              </w:rPr>
              <w:t>필드평가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E73EC9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Default="00821F69" w:rsidP="00821F69">
            <w:r w:rsidRPr="00F24DAA">
              <w:t>X5003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Default="00821F69" w:rsidP="00821F69">
            <w:r w:rsidRPr="00D2242C">
              <w:rPr>
                <w:rFonts w:hint="eastAsia"/>
              </w:rPr>
              <w:t>표준서비스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64903" w:rsidRDefault="00864903" w:rsidP="00864903"/>
    <w:p w:rsidR="00864903" w:rsidRPr="0043140A" w:rsidRDefault="00864903" w:rsidP="00106FC4">
      <w:pPr>
        <w:pStyle w:val="3"/>
        <w:spacing w:before="180" w:after="180"/>
      </w:pPr>
      <w:r>
        <w:br w:type="page"/>
      </w:r>
      <w:bookmarkStart w:id="45" w:name="_Toc527132890"/>
      <w:r w:rsidR="00821F69">
        <w:rPr>
          <w:rFonts w:hint="eastAsia"/>
        </w:rPr>
        <w:lastRenderedPageBreak/>
        <w:t xml:space="preserve">판정코드 </w:t>
      </w:r>
      <w:r>
        <w:rPr>
          <w:rFonts w:hint="eastAsia"/>
        </w:rPr>
        <w:t>(X</w:t>
      </w:r>
      <w:r w:rsidR="00821F69">
        <w:t>51</w:t>
      </w:r>
      <w:r>
        <w:rPr>
          <w:rFonts w:hint="eastAsia"/>
        </w:rPr>
        <w:t>0)</w:t>
      </w:r>
      <w:bookmarkEnd w:id="45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864903" w:rsidRPr="00B643B5" w:rsidTr="005178E6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4903" w:rsidRPr="00B643B5" w:rsidRDefault="00864903" w:rsidP="00821F69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</w:t>
            </w:r>
            <w:r w:rsidR="00821F69">
              <w:rPr>
                <w:rFonts w:ascii="맑은 고딕" w:eastAsia="맑은 고딕" w:hAnsi="맑은 고딕"/>
                <w:szCs w:val="20"/>
              </w:rPr>
              <w:t>510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판정코드</w:t>
            </w:r>
          </w:p>
        </w:tc>
      </w:tr>
      <w:tr w:rsidR="00864903" w:rsidRPr="00B643B5" w:rsidTr="005178E6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</w:t>
            </w:r>
          </w:p>
        </w:tc>
      </w:tr>
      <w:tr w:rsidR="00864903" w:rsidRPr="00B643B5" w:rsidTr="005178E6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통과 여부에 대한 결과</w:t>
            </w:r>
          </w:p>
        </w:tc>
      </w:tr>
      <w:tr w:rsidR="00864903" w:rsidRPr="00B643B5" w:rsidTr="005178E6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64903" w:rsidRPr="00B643B5" w:rsidRDefault="00AD15C2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14" o:spid="_x0000_s1225" type="#_x0000_t87" style="position:absolute;left:0;text-align:left;margin-left:143.75pt;margin-top:20.85pt;width:20.25pt;height:45.7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ockAIAAD4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13" o:spid="_x0000_s1178" style="position:absolute;left:0;text-align:left;margin-left:156.5pt;margin-top:8.5pt;width:20.2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">
                  <v:textbox style="mso-next-textbox:#Rectangle 613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12" o:spid="_x0000_s1179" style="position:absolute;left:0;text-align:left;margin-left:131pt;margin-top:8.5pt;width:20.2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">
                  <v:textbox style="mso-next-textbox:#Rectangle 612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11" o:spid="_x0000_s1180" type="#_x0000_t202" style="position:absolute;left:0;text-align:left;margin-left:54.65pt;margin-top:86.85pt;width:197.6pt;height:5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" stroked="f">
                  <v:textbox style="mso-next-textbox:#Text Box 611">
                    <w:txbxContent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X</w:t>
                        </w:r>
                        <w:r>
                          <w:t>”</w:t>
                        </w:r>
                        <w:r w:rsidR="00821F69"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 w:rsidR="00821F69"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51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로고정</w:t>
                        </w:r>
                      </w:p>
                      <w:p w:rsidR="0063529A" w:rsidRDefault="0063529A" w:rsidP="00864903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10" o:spid="_x0000_s1181" type="#_x0000_t202" style="position:absolute;left:0;text-align:left;margin-left:93.65pt;margin-top:53.85pt;width:18.35pt;height:2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" stroked="f">
                  <v:textbox style="mso-next-textbox:#Text Box 610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09" o:spid="_x0000_s1182" type="#_x0000_t202" style="position:absolute;left:0;text-align:left;margin-left:53.9pt;margin-top:53.85pt;width:18.35pt;height:2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" stroked="f">
                  <v:textbox style="mso-next-textbox:#Text Box 609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08" o:spid="_x0000_s1224" type="#_x0000_t87" style="position:absolute;left:0;text-align:left;margin-left:92.5pt;margin-top:20.85pt;width:20.25pt;height:45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07" o:spid="_x0000_s1223" type="#_x0000_t87" style="position:absolute;left:0;text-align:left;margin-left:53.7pt;margin-top:34.55pt;width:20.25pt;height:18.3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06" o:spid="_x0000_s1183" style="position:absolute;left:0;text-align:left;margin-left:105.25pt;margin-top:8.5pt;width:20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PyLg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">
                  <v:textbox style="mso-next-textbox:#Rectangle 606">
                    <w:txbxContent>
                      <w:p w:rsidR="0063529A" w:rsidRDefault="00821F69" w:rsidP="00864903">
                        <w: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05" o:spid="_x0000_s1184" style="position:absolute;left:0;text-align:left;margin-left:79.75pt;margin-top:8.5pt;width:20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">
                  <v:textbox style="mso-next-textbox:#Rectangle 605">
                    <w:txbxContent>
                      <w:p w:rsidR="0063529A" w:rsidRDefault="00821F69" w:rsidP="00864903">
                        <w: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04" o:spid="_x0000_s1185" style="position:absolute;left:0;text-align:left;margin-left:52.75pt;margin-top:8.5pt;width:20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">
                  <v:textbox style="mso-next-textbox:#Rectangle 604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15" o:spid="_x0000_s1186" type="#_x0000_t202" style="position:absolute;left:0;text-align:left;margin-left:144.9pt;margin-top:53.85pt;width:18.35pt;height:26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" stroked="f">
                  <v:textbox style="mso-next-textbox:#Text Box 615">
                    <w:txbxContent>
                      <w:p w:rsidR="0063529A" w:rsidRDefault="0063529A" w:rsidP="00864903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</w:p>
        </w:tc>
      </w:tr>
      <w:tr w:rsidR="00864903" w:rsidRPr="00B643B5" w:rsidTr="005178E6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2B0EC5" w:rsidRDefault="00821F69" w:rsidP="00821F69">
            <w:r w:rsidRPr="002B0EC5">
              <w:t>X5101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2B0EC5" w:rsidRDefault="00821F69" w:rsidP="00821F69">
            <w:r w:rsidRPr="002B0EC5">
              <w:t>PASS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2B0EC5" w:rsidRDefault="00821F69" w:rsidP="00821F69">
            <w:r w:rsidRPr="002B0EC5">
              <w:t>X5102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Default="00821F69" w:rsidP="00821F69">
            <w:r w:rsidRPr="002B0EC5">
              <w:t>FAIL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64903" w:rsidRDefault="00864903" w:rsidP="00864903"/>
    <w:p w:rsidR="00864903" w:rsidRPr="0043140A" w:rsidRDefault="00864903" w:rsidP="00821F69">
      <w:pPr>
        <w:pStyle w:val="3"/>
        <w:spacing w:before="180" w:after="180"/>
      </w:pPr>
      <w:r>
        <w:br w:type="page"/>
      </w:r>
      <w:bookmarkStart w:id="46" w:name="_Toc527132891"/>
      <w:r w:rsidR="00821F69">
        <w:rPr>
          <w:rFonts w:hint="eastAsia"/>
        </w:rPr>
        <w:lastRenderedPageBreak/>
        <w:t>사용상태 (X52</w:t>
      </w:r>
      <w:r>
        <w:rPr>
          <w:rFonts w:hint="eastAsia"/>
        </w:rPr>
        <w:t>0)</w:t>
      </w:r>
      <w:bookmarkEnd w:id="46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864903" w:rsidRPr="00B643B5" w:rsidTr="005178E6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4903" w:rsidRPr="00B643B5" w:rsidRDefault="00864903" w:rsidP="00821F69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</w:t>
            </w:r>
            <w:r w:rsidR="00821F69">
              <w:rPr>
                <w:rFonts w:ascii="맑은 고딕" w:eastAsia="맑은 고딕" w:hAnsi="맑은 고딕"/>
                <w:szCs w:val="20"/>
              </w:rPr>
              <w:t>52</w:t>
            </w:r>
            <w:r w:rsidRPr="00B643B5">
              <w:rPr>
                <w:rFonts w:ascii="맑은 고딕" w:eastAsia="맑은 고딕" w:hAnsi="맑은 고딕"/>
                <w:szCs w:val="20"/>
              </w:rPr>
              <w:t>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사용상태</w:t>
            </w:r>
          </w:p>
        </w:tc>
      </w:tr>
      <w:tr w:rsidR="00864903" w:rsidRPr="00B643B5" w:rsidTr="005178E6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864903" w:rsidRPr="00B643B5" w:rsidTr="005178E6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혹은 데이터에 대한 사용 여부</w:t>
            </w:r>
          </w:p>
        </w:tc>
      </w:tr>
      <w:tr w:rsidR="00864903" w:rsidRPr="00B643B5" w:rsidTr="005178E6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64903" w:rsidRPr="00B643B5" w:rsidRDefault="00AD15C2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26" o:spid="_x0000_s1222" type="#_x0000_t87" style="position:absolute;left:0;text-align:left;margin-left:143.75pt;margin-top:20.85pt;width:20.25pt;height:45.7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25" o:spid="_x0000_s1187" style="position:absolute;left:0;text-align:left;margin-left:156.5pt;margin-top:8.5pt;width:20.2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">
                  <v:textbox style="mso-next-textbox:#Rectangle 625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24" o:spid="_x0000_s1188" style="position:absolute;left:0;text-align:left;margin-left:131pt;margin-top:8.5pt;width:20.2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">
                  <v:textbox style="mso-next-textbox:#Rectangle 624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23" o:spid="_x0000_s1189" type="#_x0000_t202" style="position:absolute;left:0;text-align:left;margin-left:54.65pt;margin-top:86.85pt;width:197.6pt;height:58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siiAIAABs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" stroked="f">
                  <v:textbox style="mso-next-textbox:#Text Box 623">
                    <w:txbxContent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X</w:t>
                        </w:r>
                        <w:r>
                          <w:t>”</w:t>
                        </w:r>
                        <w:r w:rsidR="00821F69"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 w:rsidR="00821F69"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42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22" o:spid="_x0000_s1190" type="#_x0000_t202" style="position:absolute;left:0;text-align:left;margin-left:93.65pt;margin-top:53.85pt;width:18.35pt;height:26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" stroked="f">
                  <v:textbox style="mso-next-textbox:#Text Box 622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21" o:spid="_x0000_s1191" type="#_x0000_t202" style="position:absolute;left:0;text-align:left;margin-left:53.9pt;margin-top:53.85pt;width:18.35pt;height:2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" stroked="f">
                  <v:textbox style="mso-next-textbox:#Text Box 621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20" o:spid="_x0000_s1221" type="#_x0000_t87" style="position:absolute;left:0;text-align:left;margin-left:92.5pt;margin-top:20.85pt;width:20.25pt;height:45.7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19" o:spid="_x0000_s1220" type="#_x0000_t87" style="position:absolute;left:0;text-align:left;margin-left:53.7pt;margin-top:34.55pt;width:20.25pt;height:18.3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18" o:spid="_x0000_s1192" style="position:absolute;left:0;text-align:left;margin-left:105.25pt;margin-top:8.5pt;width:20.2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">
                  <v:textbox style="mso-next-textbox:#Rectangle 618">
                    <w:txbxContent>
                      <w:p w:rsidR="0063529A" w:rsidRDefault="00821F69" w:rsidP="00864903"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17" o:spid="_x0000_s1193" style="position:absolute;left:0;text-align:left;margin-left:79.75pt;margin-top:8.5pt;width:20.2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">
                  <v:textbox style="mso-next-textbox:#Rectangle 617">
                    <w:txbxContent>
                      <w:p w:rsidR="0063529A" w:rsidRDefault="00821F69" w:rsidP="00864903">
                        <w: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16" o:spid="_x0000_s1194" style="position:absolute;left:0;text-align:left;margin-left:52.75pt;margin-top:8.5pt;width:20.2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">
                  <v:textbox style="mso-next-textbox:#Rectangle 616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27" o:spid="_x0000_s1195" type="#_x0000_t202" style="position:absolute;left:0;text-align:left;margin-left:144.9pt;margin-top:53.85pt;width:18.35pt;height:2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" stroked="f">
                  <v:textbox style="mso-next-textbox:#Text Box 627">
                    <w:txbxContent>
                      <w:p w:rsidR="0063529A" w:rsidRDefault="0063529A" w:rsidP="00864903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</w:p>
        </w:tc>
      </w:tr>
      <w:tr w:rsidR="00864903" w:rsidRPr="00B643B5" w:rsidTr="005178E6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573599" w:rsidRDefault="00821F69" w:rsidP="00821F69">
            <w:r w:rsidRPr="00573599">
              <w:rPr>
                <w:rFonts w:hint="eastAsia"/>
              </w:rPr>
              <w:t>X5201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573599" w:rsidRDefault="00821F69" w:rsidP="00821F69">
            <w:r w:rsidRPr="00573599">
              <w:rPr>
                <w:rFonts w:hint="eastAsia"/>
              </w:rPr>
              <w:t>폐합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573599" w:rsidRDefault="00821F69" w:rsidP="00821F69">
            <w:r w:rsidRPr="00573599">
              <w:rPr>
                <w:rFonts w:hint="eastAsia"/>
              </w:rPr>
              <w:t>X5202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Default="00821F69" w:rsidP="00821F69">
            <w:r w:rsidRPr="00573599">
              <w:rPr>
                <w:rFonts w:hint="eastAsia"/>
              </w:rPr>
              <w:t>사용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64903" w:rsidRDefault="00864903" w:rsidP="00864903"/>
    <w:p w:rsidR="00864903" w:rsidRPr="0043140A" w:rsidRDefault="00864903" w:rsidP="00106FC4">
      <w:pPr>
        <w:pStyle w:val="3"/>
        <w:spacing w:before="180" w:after="180"/>
      </w:pPr>
      <w:r>
        <w:br w:type="page"/>
      </w:r>
      <w:bookmarkStart w:id="47" w:name="_Toc527132892"/>
      <w:r w:rsidR="00821F69">
        <w:rPr>
          <w:rFonts w:hint="eastAsia"/>
        </w:rPr>
        <w:lastRenderedPageBreak/>
        <w:t>상태코드 (X530</w:t>
      </w:r>
      <w:r>
        <w:rPr>
          <w:rFonts w:hint="eastAsia"/>
        </w:rPr>
        <w:t>)</w:t>
      </w:r>
      <w:bookmarkEnd w:id="47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864903" w:rsidRPr="00B643B5" w:rsidTr="005178E6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X530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상태코드</w:t>
            </w:r>
          </w:p>
        </w:tc>
      </w:tr>
      <w:tr w:rsidR="00864903" w:rsidRPr="00B643B5" w:rsidTr="005178E6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</w:tr>
      <w:tr w:rsidR="00864903" w:rsidRPr="00B643B5" w:rsidTr="005178E6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64903" w:rsidRPr="00B643B5" w:rsidRDefault="00821F69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각종 신청에 대한 담당자 처리 상태</w:t>
            </w:r>
          </w:p>
        </w:tc>
      </w:tr>
      <w:tr w:rsidR="00864903" w:rsidRPr="00B643B5" w:rsidTr="005178E6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64903" w:rsidRPr="00B643B5" w:rsidRDefault="00AD15C2" w:rsidP="005178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38" o:spid="_x0000_s1219" type="#_x0000_t87" style="position:absolute;left:0;text-align:left;margin-left:143.75pt;margin-top:20.85pt;width:20.25pt;height:45.7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37" o:spid="_x0000_s1196" style="position:absolute;left:0;text-align:left;margin-left:156.5pt;margin-top:8.5pt;width:20.2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">
                  <v:textbox style="mso-next-textbox:#Rectangle 637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36" o:spid="_x0000_s1197" style="position:absolute;left:0;text-align:left;margin-left:131pt;margin-top:8.5pt;width:20.2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">
                  <v:textbox style="mso-next-textbox:#Rectangle 636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35" o:spid="_x0000_s1198" type="#_x0000_t202" style="position:absolute;left:0;text-align:left;margin-left:54.65pt;margin-top:86.85pt;width:197.6pt;height:58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EciQIAABs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" stroked="f">
                  <v:textbox style="mso-next-textbox:#Text Box 635">
                    <w:txbxContent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X</w:t>
                        </w:r>
                        <w:r>
                          <w:t>”</w:t>
                        </w:r>
                        <w:r w:rsidR="00821F69"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 w:rsidR="00821F69"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53</w:t>
                        </w:r>
                        <w:r>
                          <w:t>”</w:t>
                        </w:r>
                        <w:r w:rsidR="00821F69">
                          <w:rPr>
                            <w:rFonts w:hint="eastAsia"/>
                          </w:rPr>
                          <w:t>으</w:t>
                        </w:r>
                        <w:r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864903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34" o:spid="_x0000_s1199" type="#_x0000_t202" style="position:absolute;left:0;text-align:left;margin-left:93.65pt;margin-top:53.85pt;width:18.35pt;height:2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" stroked="f">
                  <v:textbox style="mso-next-textbox:#Text Box 634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33" o:spid="_x0000_s1200" type="#_x0000_t202" style="position:absolute;left:0;text-align:left;margin-left:53.9pt;margin-top:53.85pt;width:18.35pt;height:26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" stroked="f">
                  <v:textbox style="mso-next-textbox:#Text Box 633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32" o:spid="_x0000_s1218" type="#_x0000_t87" style="position:absolute;left:0;text-align:left;margin-left:92.5pt;margin-top:20.85pt;width:20.25pt;height:45.75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31" o:spid="_x0000_s1217" type="#_x0000_t87" style="position:absolute;left:0;text-align:left;margin-left:53.7pt;margin-top:34.55pt;width:20.25pt;height:18.3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30" o:spid="_x0000_s1201" style="position:absolute;left:0;text-align:left;margin-left:105.25pt;margin-top:8.5pt;width:20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">
                  <v:textbox style="mso-next-textbox:#Rectangle 630">
                    <w:txbxContent>
                      <w:p w:rsidR="0063529A" w:rsidRDefault="00821F69" w:rsidP="00864903">
                        <w: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29" o:spid="_x0000_s1202" style="position:absolute;left:0;text-align:left;margin-left:79.75pt;margin-top:8.5pt;width:20.2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hQLQIAAFI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">
                  <v:textbox style="mso-next-textbox:#Rectangle 629">
                    <w:txbxContent>
                      <w:p w:rsidR="0063529A" w:rsidRDefault="00821F69" w:rsidP="00864903">
                        <w: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28" o:spid="_x0000_s1203" style="position:absolute;left:0;text-align:left;margin-left:52.75pt;margin-top:8.5pt;width:20.2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">
                  <v:textbox style="mso-next-textbox:#Rectangle 628">
                    <w:txbxContent>
                      <w:p w:rsidR="0063529A" w:rsidRDefault="0063529A" w:rsidP="00864903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39" o:spid="_x0000_s1204" type="#_x0000_t202" style="position:absolute;left:0;text-align:left;margin-left:144.9pt;margin-top:53.85pt;width:18.35pt;height:26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" stroked="f">
                  <v:textbox style="mso-next-textbox:#Text Box 639">
                    <w:txbxContent>
                      <w:p w:rsidR="0063529A" w:rsidRDefault="0063529A" w:rsidP="00864903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</w:p>
        </w:tc>
      </w:tr>
      <w:tr w:rsidR="00864903" w:rsidRPr="00B643B5" w:rsidTr="005178E6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C83E40" w:rsidRDefault="00821F69" w:rsidP="00821F69">
            <w:r w:rsidRPr="00C83E40">
              <w:rPr>
                <w:rFonts w:hint="eastAsia"/>
              </w:rPr>
              <w:t>X5301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C83E40" w:rsidRDefault="00821F69" w:rsidP="00821F69">
            <w:r w:rsidRPr="00C83E40">
              <w:rPr>
                <w:rFonts w:hint="eastAsia"/>
              </w:rPr>
              <w:t>신청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C83E40" w:rsidRDefault="00821F69" w:rsidP="00821F69">
            <w:r w:rsidRPr="00C83E40">
              <w:rPr>
                <w:rFonts w:hint="eastAsia"/>
              </w:rPr>
              <w:t>X5302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C83E40" w:rsidRDefault="00821F69" w:rsidP="00821F69">
            <w:r w:rsidRPr="00C83E40">
              <w:rPr>
                <w:rFonts w:hint="eastAsia"/>
              </w:rPr>
              <w:t>승인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924547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C83E40" w:rsidRDefault="00821F69" w:rsidP="00821F69">
            <w:r w:rsidRPr="00C83E40">
              <w:rPr>
                <w:rFonts w:hint="eastAsia"/>
              </w:rPr>
              <w:t>X5303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Default="00821F69" w:rsidP="00821F69">
            <w:r w:rsidRPr="00C83E40">
              <w:rPr>
                <w:rFonts w:hint="eastAsia"/>
              </w:rPr>
              <w:t>반려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64903" w:rsidRPr="00B643B5" w:rsidTr="005178E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64903" w:rsidRPr="00B643B5" w:rsidRDefault="00864903" w:rsidP="005178E6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4903" w:rsidRPr="00B643B5" w:rsidRDefault="00864903" w:rsidP="005178E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864903" w:rsidRDefault="00864903" w:rsidP="00864903"/>
    <w:p w:rsidR="002C0204" w:rsidRPr="0043140A" w:rsidRDefault="00864903" w:rsidP="002C0204">
      <w:pPr>
        <w:pStyle w:val="3"/>
        <w:spacing w:before="180" w:after="180"/>
      </w:pPr>
      <w:r>
        <w:br w:type="page"/>
      </w:r>
      <w:bookmarkStart w:id="48" w:name="_Toc527132893"/>
      <w:r w:rsidR="00821F69">
        <w:rPr>
          <w:rFonts w:hint="eastAsia"/>
        </w:rPr>
        <w:lastRenderedPageBreak/>
        <w:t xml:space="preserve">권리정보 </w:t>
      </w:r>
      <w:r w:rsidR="002C0204">
        <w:rPr>
          <w:rFonts w:hint="eastAsia"/>
        </w:rPr>
        <w:t>(X</w:t>
      </w:r>
      <w:r w:rsidR="00821F69">
        <w:t>55</w:t>
      </w:r>
      <w:r w:rsidR="002C0204">
        <w:rPr>
          <w:rFonts w:hint="eastAsia"/>
        </w:rPr>
        <w:t>0)</w:t>
      </w:r>
      <w:bookmarkEnd w:id="48"/>
    </w:p>
    <w:tbl>
      <w:tblPr>
        <w:tblW w:w="935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3268"/>
        <w:gridCol w:w="1126"/>
        <w:gridCol w:w="567"/>
        <w:gridCol w:w="2693"/>
      </w:tblGrid>
      <w:tr w:rsidR="002C0204" w:rsidRPr="00B643B5" w:rsidTr="0063529A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</w:t>
            </w:r>
          </w:p>
        </w:tc>
        <w:tc>
          <w:tcPr>
            <w:tcW w:w="3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0204" w:rsidRPr="00B643B5" w:rsidRDefault="002C0204" w:rsidP="00821F69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/>
                <w:szCs w:val="20"/>
              </w:rPr>
              <w:t>X</w:t>
            </w:r>
            <w:r w:rsidR="00821F69">
              <w:rPr>
                <w:rFonts w:ascii="맑은 고딕" w:eastAsia="맑은 고딕" w:hAnsi="맑은 고딕"/>
                <w:szCs w:val="20"/>
              </w:rPr>
              <w:t>55</w:t>
            </w:r>
            <w:r w:rsidRPr="00B643B5">
              <w:rPr>
                <w:rFonts w:ascii="맑은 고딕" w:eastAsia="맑은 고딕" w:hAnsi="맑은 고딕"/>
                <w:szCs w:val="20"/>
              </w:rPr>
              <w:t>0</w:t>
            </w:r>
          </w:p>
        </w:tc>
        <w:tc>
          <w:tcPr>
            <w:tcW w:w="1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대분류코드명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부분매칭</w:t>
            </w:r>
            <w:proofErr w:type="spellEnd"/>
          </w:p>
        </w:tc>
      </w:tr>
      <w:tr w:rsidR="002C0204" w:rsidRPr="00B643B5" w:rsidTr="0063529A"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643B5">
              <w:rPr>
                <w:rFonts w:ascii="맑은 고딕" w:eastAsia="맑은 고딕" w:hAnsi="맑은 고딕" w:hint="eastAsia"/>
                <w:szCs w:val="20"/>
              </w:rPr>
              <w:t>자리수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하위코드수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</w:tr>
      <w:tr w:rsidR="002C0204" w:rsidRPr="00B643B5" w:rsidTr="0063529A">
        <w:trPr>
          <w:trHeight w:val="46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사용목적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0204" w:rsidRPr="00B643B5" w:rsidRDefault="00821F69" w:rsidP="0063529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기술적용점검을 위한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콘텐츠에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대한 제휴 및 차단 정보</w:t>
            </w:r>
          </w:p>
        </w:tc>
      </w:tr>
      <w:tr w:rsidR="002C0204" w:rsidRPr="00B643B5" w:rsidTr="0063529A">
        <w:trPr>
          <w:trHeight w:val="3341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코드구조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0204" w:rsidRPr="00B643B5" w:rsidRDefault="00AD15C2" w:rsidP="0063529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50" o:spid="_x0000_s1291" type="#_x0000_t87" style="position:absolute;left:0;text-align:left;margin-left:143.75pt;margin-top:20.85pt;width:20.25pt;height:45.75pt;rotation:-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49" o:spid="_x0000_s1290" style="position:absolute;left:0;text-align:left;margin-left:156.5pt;margin-top:8.5pt;width:20.2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">
                  <v:textbox style="mso-next-textbox:#Rectangle 649">
                    <w:txbxContent>
                      <w:p w:rsidR="0063529A" w:rsidRDefault="0063529A" w:rsidP="002C0204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48" o:spid="_x0000_s1289" style="position:absolute;left:0;text-align:left;margin-left:131pt;margin-top:8.5pt;width:20.25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">
                  <v:textbox style="mso-next-textbox:#Rectangle 648">
                    <w:txbxContent>
                      <w:p w:rsidR="0063529A" w:rsidRDefault="0063529A" w:rsidP="002C0204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47" o:spid="_x0000_s1288" type="#_x0000_t202" style="position:absolute;left:0;text-align:left;margin-left:54.65pt;margin-top:86.85pt;width:197.6pt;height:58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" stroked="f">
                  <v:textbox style="mso-next-textbox:#Text Box 647">
                    <w:txbxContent>
                      <w:p w:rsidR="0063529A" w:rsidRDefault="0063529A" w:rsidP="002C0204">
                        <w:proofErr w:type="gramStart"/>
                        <w:r>
                          <w:rPr>
                            <w:rFonts w:hint="eastAsia"/>
                          </w:rPr>
                          <w:t>ⓐ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X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는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 w:rsidR="00821F69"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2C0204">
                        <w:proofErr w:type="gramStart"/>
                        <w:r>
                          <w:rPr>
                            <w:rFonts w:hint="eastAsia"/>
                          </w:rPr>
                          <w:t>ⓑ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“</w:t>
                        </w:r>
                        <w:r w:rsidR="00821F69">
                          <w:t>55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로</w:t>
                        </w:r>
                        <w:r w:rsidR="00821F69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고정</w:t>
                        </w:r>
                      </w:p>
                      <w:p w:rsidR="0063529A" w:rsidRDefault="0063529A" w:rsidP="002C0204">
                        <w:proofErr w:type="gramStart"/>
                        <w:r w:rsidRPr="00CE6B5E">
                          <w:rPr>
                            <w:rFonts w:hint="eastAsia"/>
                          </w:rPr>
                          <w:t>ⓒ</w:t>
                        </w:r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순번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46" o:spid="_x0000_s1287" type="#_x0000_t202" style="position:absolute;left:0;text-align:left;margin-left:93.65pt;margin-top:53.85pt;width:18.35pt;height:26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" stroked="f">
                  <v:textbox style="mso-next-textbox:#Text Box 646">
                    <w:txbxContent>
                      <w:p w:rsidR="0063529A" w:rsidRDefault="0063529A" w:rsidP="002C0204">
                        <w:r>
                          <w:rPr>
                            <w:rFonts w:hint="eastAsia"/>
                          </w:rPr>
                          <w:t>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45" o:spid="_x0000_s1286" type="#_x0000_t202" style="position:absolute;left:0;text-align:left;margin-left:53.9pt;margin-top:53.85pt;width:18.35pt;height:2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" stroked="f">
                  <v:textbox style="mso-next-textbox:#Text Box 645">
                    <w:txbxContent>
                      <w:p w:rsidR="0063529A" w:rsidRDefault="0063529A" w:rsidP="002C0204">
                        <w:r>
                          <w:rPr>
                            <w:rFonts w:hint="eastAsia"/>
                          </w:rPr>
                          <w:t>ⓐ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44" o:spid="_x0000_s1285" type="#_x0000_t87" style="position:absolute;left:0;text-align:left;margin-left:92.5pt;margin-top:20.85pt;width:20.25pt;height:45.7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AutoShape 643" o:spid="_x0000_s1284" type="#_x0000_t87" style="position:absolute;left:0;text-align:left;margin-left:53.7pt;margin-top:34.55pt;width:20.25pt;height:18.35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"/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42" o:spid="_x0000_s1283" style="position:absolute;left:0;text-align:left;margin-left:105.25pt;margin-top:8.5pt;width:20.2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AWLQIAAFE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">
                  <v:textbox style="mso-next-textbox:#Rectangle 642">
                    <w:txbxContent>
                      <w:p w:rsidR="0063529A" w:rsidRDefault="00821F69" w:rsidP="002C0204">
                        <w: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41" o:spid="_x0000_s1282" style="position:absolute;left:0;text-align:left;margin-left:79.75pt;margin-top:8.5pt;width:20.2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">
                  <v:textbox style="mso-next-textbox:#Rectangle 641">
                    <w:txbxContent>
                      <w:p w:rsidR="0063529A" w:rsidRDefault="00821F69" w:rsidP="002C0204">
                        <w:r>
                          <w:t>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rect id="Rectangle 640" o:spid="_x0000_s1281" style="position:absolute;left:0;text-align:left;margin-left:52.75pt;margin-top:8.5pt;width:20.2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">
                  <v:textbox style="mso-next-textbox:#Rectangle 640">
                    <w:txbxContent>
                      <w:p w:rsidR="0063529A" w:rsidRDefault="0063529A" w:rsidP="002C0204">
                        <w:r>
                          <w:rPr>
                            <w:rFonts w:hint="eastAsia"/>
                          </w:rPr>
                          <w:t>XG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맑은 고딕" w:eastAsia="맑은 고딕" w:hAnsi="맑은 고딕"/>
                <w:noProof/>
                <w:szCs w:val="20"/>
              </w:rPr>
              <w:pict>
                <v:shape id="Text Box 651" o:spid="_x0000_s1292" type="#_x0000_t202" style="position:absolute;left:0;text-align:left;margin-left:144.9pt;margin-top:53.85pt;width:18.35pt;height:26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" stroked="f">
                  <v:textbox style="mso-next-textbox:#Text Box 651">
                    <w:txbxContent>
                      <w:p w:rsidR="0063529A" w:rsidRDefault="0063529A" w:rsidP="002C0204">
                        <w:r w:rsidRPr="00CE6B5E">
                          <w:rPr>
                            <w:rFonts w:hint="eastAsia"/>
                          </w:rPr>
                          <w:t>ⓒ</w:t>
                        </w:r>
                      </w:p>
                    </w:txbxContent>
                  </v:textbox>
                </v:shape>
              </w:pict>
            </w:r>
          </w:p>
        </w:tc>
      </w:tr>
      <w:tr w:rsidR="002C0204" w:rsidRPr="00B643B5" w:rsidTr="0063529A">
        <w:trPr>
          <w:trHeight w:val="30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코드명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6D9F1"/>
            <w:vAlign w:val="center"/>
            <w:hideMark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  <w:r w:rsidRPr="00B643B5">
              <w:rPr>
                <w:rFonts w:ascii="맑은 고딕" w:eastAsia="맑은 고딕" w:hAnsi="맑은 고딕" w:hint="eastAsia"/>
                <w:szCs w:val="20"/>
              </w:rPr>
              <w:t>비고</w:t>
            </w:r>
          </w:p>
        </w:tc>
      </w:tr>
      <w:tr w:rsidR="00821F69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206D5E" w:rsidRDefault="00821F69" w:rsidP="00821F69">
            <w:r w:rsidRPr="00206D5E">
              <w:rPr>
                <w:rFonts w:hint="eastAsia"/>
              </w:rPr>
              <w:t>X5501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206D5E" w:rsidRDefault="00821F69" w:rsidP="00821F69">
            <w:r w:rsidRPr="00206D5E">
              <w:rPr>
                <w:rFonts w:hint="eastAsia"/>
              </w:rPr>
              <w:t>제휴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21F69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21F69" w:rsidRPr="00206D5E" w:rsidRDefault="00821F69" w:rsidP="00821F69">
            <w:r w:rsidRPr="00206D5E">
              <w:rPr>
                <w:rFonts w:hint="eastAsia"/>
              </w:rPr>
              <w:t>X5502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69" w:rsidRDefault="00821F69" w:rsidP="00821F69">
            <w:r w:rsidRPr="00206D5E">
              <w:rPr>
                <w:rFonts w:hint="eastAsia"/>
              </w:rPr>
              <w:t>차단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1F69" w:rsidRPr="00B643B5" w:rsidRDefault="00821F69" w:rsidP="00821F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C0204" w:rsidRPr="00B643B5" w:rsidTr="0063529A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2C0204" w:rsidRPr="00B643B5" w:rsidRDefault="002C0204" w:rsidP="0063529A">
            <w:pPr>
              <w:widowControl/>
              <w:wordWrap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0204" w:rsidRPr="00B643B5" w:rsidRDefault="002C0204" w:rsidP="0063529A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2C0204" w:rsidRDefault="002C0204" w:rsidP="002C0204"/>
    <w:p w:rsidR="002C0204" w:rsidRDefault="002C0204" w:rsidP="002C0204"/>
    <w:p w:rsidR="002C0204" w:rsidRDefault="002C0204" w:rsidP="002C0204"/>
    <w:p w:rsidR="002C0204" w:rsidRDefault="002C0204" w:rsidP="002C0204"/>
    <w:sectPr w:rsidR="002C0204" w:rsidSect="00BE2772">
      <w:footerReference w:type="default" r:id="rId13"/>
      <w:pgSz w:w="11906" w:h="16838" w:code="9"/>
      <w:pgMar w:top="1418" w:right="849" w:bottom="851" w:left="1134" w:header="567" w:footer="34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5C2" w:rsidRDefault="00AD15C2">
      <w:r>
        <w:separator/>
      </w:r>
    </w:p>
  </w:endnote>
  <w:endnote w:type="continuationSeparator" w:id="0">
    <w:p w:rsidR="00AD15C2" w:rsidRDefault="00AD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9A" w:rsidRDefault="0063529A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63529A" w:rsidRDefault="0063529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9A" w:rsidRDefault="0063529A" w:rsidP="00DE1BF3">
    <w:pPr>
      <w:pStyle w:val="af2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tab/>
    </w:r>
    <w:r w:rsidRPr="00851ED0">
      <w:rPr>
        <w:noProof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9A" w:rsidRPr="0082122C" w:rsidRDefault="0063529A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201</w:t>
    </w:r>
    <w:r w:rsidR="007A112B">
      <w:rPr>
        <w:i/>
        <w:sz w:val="24"/>
      </w:rPr>
      <w:t>8/06/16</w:t>
    </w:r>
  </w:p>
  <w:p w:rsidR="0063529A" w:rsidRPr="0082122C" w:rsidRDefault="0063529A" w:rsidP="0052281F">
    <w:pPr>
      <w:jc w:val="right"/>
      <w:rPr>
        <w:i/>
        <w:sz w:val="24"/>
      </w:rPr>
    </w:pPr>
  </w:p>
  <w:p w:rsidR="0063529A" w:rsidRPr="0082122C" w:rsidRDefault="000E4212" w:rsidP="0052281F">
    <w:pPr>
      <w:jc w:val="right"/>
      <w:rPr>
        <w:i/>
        <w:sz w:val="24"/>
      </w:rPr>
    </w:pPr>
    <w:r w:rsidRPr="000E4212">
      <w:rPr>
        <w:rFonts w:hint="eastAsia"/>
        <w:i/>
        <w:sz w:val="24"/>
      </w:rPr>
      <w:t>주식회사</w:t>
    </w:r>
    <w:r w:rsidRPr="000E4212">
      <w:rPr>
        <w:rFonts w:hint="eastAsia"/>
        <w:i/>
        <w:sz w:val="24"/>
      </w:rPr>
      <w:t xml:space="preserve"> </w:t>
    </w:r>
    <w:proofErr w:type="spellStart"/>
    <w:r w:rsidRPr="000E4212">
      <w:rPr>
        <w:rFonts w:hint="eastAsia"/>
        <w:i/>
        <w:sz w:val="24"/>
      </w:rPr>
      <w:t>굿씽크</w:t>
    </w:r>
    <w:proofErr w:type="spellEnd"/>
    <w:r w:rsidRPr="000E4212">
      <w:rPr>
        <w:rFonts w:hint="eastAsia"/>
        <w:i/>
        <w:sz w:val="24"/>
      </w:rPr>
      <w:t xml:space="preserve"> &amp; </w:t>
    </w:r>
    <w:r w:rsidR="0063529A" w:rsidRPr="0063529A">
      <w:rPr>
        <w:rFonts w:hint="eastAsia"/>
        <w:i/>
        <w:sz w:val="24"/>
      </w:rPr>
      <w:t>엘에스웨어</w:t>
    </w:r>
    <w:r w:rsidR="0063529A" w:rsidRPr="0063529A">
      <w:rPr>
        <w:rFonts w:hint="eastAsia"/>
        <w:i/>
        <w:sz w:val="24"/>
      </w:rPr>
      <w:t>(</w:t>
    </w:r>
    <w:r w:rsidR="0063529A" w:rsidRPr="0063529A">
      <w:rPr>
        <w:rFonts w:hint="eastAsia"/>
        <w:i/>
        <w:sz w:val="24"/>
      </w:rPr>
      <w:t>주</w:t>
    </w:r>
    <w:r w:rsidR="0063529A" w:rsidRPr="0063529A">
      <w:rPr>
        <w:rFonts w:hint="eastAsia"/>
        <w:i/>
        <w:sz w:val="24"/>
      </w:rPr>
      <w:t>)</w:t>
    </w:r>
  </w:p>
  <w:p w:rsidR="0063529A" w:rsidRDefault="0063529A" w:rsidP="00086713">
    <w:pPr>
      <w:spacing w:before="1600" w:after="3600"/>
      <w:ind w:firstLineChars="100" w:firstLine="220"/>
      <w:rPr>
        <w:sz w:val="22"/>
      </w:rPr>
    </w:pPr>
    <w:r>
      <w:rPr>
        <w:sz w:val="22"/>
      </w:rPr>
      <w:t>______________________________________________________________________________</w:t>
    </w:r>
  </w:p>
  <w:p w:rsidR="0063529A" w:rsidRDefault="0063529A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9A" w:rsidRDefault="0063529A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034D05">
      <w:rPr>
        <w:rStyle w:val="af3"/>
        <w:noProof/>
      </w:rPr>
      <w:t>20</w:t>
    </w:r>
    <w:r>
      <w:rPr>
        <w:rStyle w:val="af3"/>
      </w:rPr>
      <w:fldChar w:fldCharType="end"/>
    </w:r>
  </w:p>
  <w:p w:rsidR="0063529A" w:rsidRPr="00F6357C" w:rsidRDefault="0063529A" w:rsidP="00DA64D6">
    <w:pPr>
      <w:pStyle w:val="af2"/>
      <w:ind w:leftChars="-283" w:left="-56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5C2" w:rsidRDefault="00AD15C2">
      <w:r>
        <w:separator/>
      </w:r>
    </w:p>
  </w:footnote>
  <w:footnote w:type="continuationSeparator" w:id="0">
    <w:p w:rsidR="00AD15C2" w:rsidRDefault="00AD1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63529A" w:rsidTr="00D0713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63529A" w:rsidRDefault="0063529A" w:rsidP="00D07132">
          <w:pPr>
            <w:pStyle w:val="af1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455158B0" wp14:editId="5CC437FE">
                <wp:extent cx="1381125" cy="304800"/>
                <wp:effectExtent l="0" t="0" r="9525" b="0"/>
                <wp:docPr id="3" name="그림 3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63529A" w:rsidRPr="00B14B08" w:rsidRDefault="0063529A" w:rsidP="00D07132">
          <w:pPr>
            <w:pStyle w:val="af1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코드 설계서</w:t>
          </w:r>
        </w:p>
      </w:tc>
    </w:tr>
    <w:tr w:rsidR="0063529A" w:rsidTr="00864903">
      <w:trPr>
        <w:cantSplit/>
        <w:trHeight w:val="285"/>
      </w:trPr>
      <w:tc>
        <w:tcPr>
          <w:tcW w:w="2268" w:type="dxa"/>
          <w:vMerge/>
          <w:vAlign w:val="center"/>
        </w:tcPr>
        <w:p w:rsidR="0063529A" w:rsidRDefault="0063529A" w:rsidP="00E721EA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63529A" w:rsidRDefault="0063529A" w:rsidP="00E721EA">
          <w:pPr>
            <w:pStyle w:val="af1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7A112B" w:rsidRPr="007A112B">
            <w:rPr>
              <w:rFonts w:hint="eastAsia"/>
              <w:sz w:val="18"/>
            </w:rPr>
            <w:t>저작권기술</w:t>
          </w:r>
          <w:r w:rsidR="007A112B" w:rsidRPr="007A112B">
            <w:rPr>
              <w:rFonts w:hint="eastAsia"/>
              <w:sz w:val="18"/>
            </w:rPr>
            <w:t xml:space="preserve"> </w:t>
          </w:r>
          <w:r w:rsidR="007A112B" w:rsidRPr="007A112B">
            <w:rPr>
              <w:rFonts w:hint="eastAsia"/>
              <w:sz w:val="18"/>
            </w:rPr>
            <w:t>성능평가</w:t>
          </w:r>
          <w:r w:rsidR="007A112B" w:rsidRPr="007A112B">
            <w:rPr>
              <w:rFonts w:hint="eastAsia"/>
              <w:sz w:val="18"/>
            </w:rPr>
            <w:t xml:space="preserve"> </w:t>
          </w:r>
          <w:r w:rsidR="007A112B" w:rsidRPr="007A112B">
            <w:rPr>
              <w:rFonts w:hint="eastAsia"/>
              <w:sz w:val="18"/>
            </w:rPr>
            <w:t>시스템</w:t>
          </w:r>
          <w:r w:rsidR="007A112B" w:rsidRPr="007A112B">
            <w:rPr>
              <w:rFonts w:hint="eastAsia"/>
              <w:sz w:val="18"/>
            </w:rPr>
            <w:t xml:space="preserve"> </w:t>
          </w:r>
          <w:r w:rsidR="007A112B" w:rsidRPr="007A112B">
            <w:rPr>
              <w:rFonts w:hint="eastAsia"/>
              <w:sz w:val="18"/>
            </w:rPr>
            <w:t>개선</w:t>
          </w:r>
          <w:r w:rsidR="007A112B" w:rsidRPr="007A112B">
            <w:rPr>
              <w:rFonts w:hint="eastAsia"/>
              <w:sz w:val="18"/>
            </w:rPr>
            <w:t xml:space="preserve"> </w:t>
          </w:r>
          <w:r w:rsidR="007A112B" w:rsidRPr="007A112B">
            <w:rPr>
              <w:rFonts w:hint="eastAsia"/>
              <w:sz w:val="18"/>
            </w:rPr>
            <w:t>및</w:t>
          </w:r>
          <w:r w:rsidR="007A112B" w:rsidRPr="007A112B">
            <w:rPr>
              <w:rFonts w:hint="eastAsia"/>
              <w:sz w:val="18"/>
            </w:rPr>
            <w:t xml:space="preserve"> </w:t>
          </w:r>
          <w:r w:rsidR="007A112B" w:rsidRPr="007A112B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63529A" w:rsidRDefault="0063529A" w:rsidP="00E721EA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63529A" w:rsidTr="00D07132">
      <w:trPr>
        <w:cantSplit/>
        <w:trHeight w:val="285"/>
      </w:trPr>
      <w:tc>
        <w:tcPr>
          <w:tcW w:w="2268" w:type="dxa"/>
          <w:vMerge/>
          <w:vAlign w:val="center"/>
        </w:tcPr>
        <w:p w:rsidR="0063529A" w:rsidRDefault="0063529A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63529A" w:rsidRPr="00B14B08" w:rsidRDefault="0063529A" w:rsidP="0030649E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Pr="00B14B08">
            <w:rPr>
              <w:rFonts w:ascii="굴림" w:hAnsi="굴림" w:hint="eastAsia"/>
              <w:sz w:val="18"/>
            </w:rPr>
            <w:t>9</w:t>
          </w:r>
          <w:r>
            <w:rPr>
              <w:rFonts w:ascii="굴림" w:hAnsi="굴림" w:hint="eastAsia"/>
              <w:sz w:val="18"/>
            </w:rPr>
            <w:t>25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63529A" w:rsidRPr="00B14B08" w:rsidRDefault="0063529A" w:rsidP="00034D05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 w:rsidR="00034D05">
            <w:rPr>
              <w:rFonts w:ascii="굴림" w:hAnsi="굴림"/>
              <w:sz w:val="18"/>
            </w:rPr>
            <w:t>1</w:t>
          </w:r>
        </w:p>
      </w:tc>
      <w:tc>
        <w:tcPr>
          <w:tcW w:w="2126" w:type="dxa"/>
          <w:vAlign w:val="center"/>
        </w:tcPr>
        <w:p w:rsidR="0063529A" w:rsidRPr="00B14B08" w:rsidRDefault="0063529A" w:rsidP="007A112B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작성일자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>
            <w:rPr>
              <w:rFonts w:ascii="굴림" w:hAnsi="굴림" w:hint="eastAsia"/>
              <w:sz w:val="18"/>
            </w:rPr>
            <w:t xml:space="preserve"> 201</w:t>
          </w:r>
          <w:r w:rsidR="007A112B">
            <w:rPr>
              <w:rFonts w:ascii="굴림" w:hAnsi="굴림"/>
              <w:sz w:val="18"/>
            </w:rPr>
            <w:t>8</w:t>
          </w:r>
          <w:r>
            <w:rPr>
              <w:rFonts w:ascii="굴림" w:hAnsi="굴림"/>
              <w:sz w:val="18"/>
            </w:rPr>
            <w:t>/0</w:t>
          </w:r>
          <w:r w:rsidR="007A112B">
            <w:rPr>
              <w:rFonts w:ascii="굴림" w:hAnsi="굴림"/>
              <w:sz w:val="18"/>
            </w:rPr>
            <w:t>6/18</w:t>
          </w:r>
        </w:p>
      </w:tc>
    </w:tr>
  </w:tbl>
  <w:p w:rsidR="0063529A" w:rsidRDefault="0063529A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9A" w:rsidRDefault="0063529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63529A" w:rsidRPr="0052281F" w:rsidRDefault="0063529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코드설계서</w:t>
    </w:r>
  </w:p>
  <w:p w:rsidR="0063529A" w:rsidRDefault="007A112B" w:rsidP="00003B27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7A112B">
      <w:rPr>
        <w:rFonts w:eastAsia="굴림체" w:hint="eastAsia"/>
        <w:b/>
        <w:kern w:val="0"/>
        <w:sz w:val="44"/>
        <w:szCs w:val="20"/>
      </w:rPr>
      <w:t>저작권기술</w:t>
    </w:r>
    <w:r w:rsidRPr="007A112B">
      <w:rPr>
        <w:rFonts w:eastAsia="굴림체" w:hint="eastAsia"/>
        <w:b/>
        <w:kern w:val="0"/>
        <w:sz w:val="44"/>
        <w:szCs w:val="20"/>
      </w:rPr>
      <w:t xml:space="preserve"> </w:t>
    </w:r>
    <w:r w:rsidRPr="007A112B">
      <w:rPr>
        <w:rFonts w:eastAsia="굴림체" w:hint="eastAsia"/>
        <w:b/>
        <w:kern w:val="0"/>
        <w:sz w:val="44"/>
        <w:szCs w:val="20"/>
      </w:rPr>
      <w:t>성능평가</w:t>
    </w:r>
    <w:r w:rsidRPr="007A112B">
      <w:rPr>
        <w:rFonts w:eastAsia="굴림체" w:hint="eastAsia"/>
        <w:b/>
        <w:kern w:val="0"/>
        <w:sz w:val="44"/>
        <w:szCs w:val="20"/>
      </w:rPr>
      <w:t xml:space="preserve"> </w:t>
    </w:r>
    <w:r w:rsidRPr="007A112B">
      <w:rPr>
        <w:rFonts w:eastAsia="굴림체" w:hint="eastAsia"/>
        <w:b/>
        <w:kern w:val="0"/>
        <w:sz w:val="44"/>
        <w:szCs w:val="20"/>
      </w:rPr>
      <w:t>시스템</w:t>
    </w:r>
    <w:r w:rsidRPr="007A112B">
      <w:rPr>
        <w:rFonts w:eastAsia="굴림체" w:hint="eastAsia"/>
        <w:b/>
        <w:kern w:val="0"/>
        <w:sz w:val="44"/>
        <w:szCs w:val="20"/>
      </w:rPr>
      <w:t xml:space="preserve"> </w:t>
    </w:r>
    <w:r w:rsidRPr="007A112B">
      <w:rPr>
        <w:rFonts w:eastAsia="굴림체" w:hint="eastAsia"/>
        <w:b/>
        <w:kern w:val="0"/>
        <w:sz w:val="44"/>
        <w:szCs w:val="20"/>
      </w:rPr>
      <w:t>개선</w:t>
    </w:r>
    <w:r w:rsidRPr="007A112B">
      <w:rPr>
        <w:rFonts w:eastAsia="굴림체" w:hint="eastAsia"/>
        <w:b/>
        <w:kern w:val="0"/>
        <w:sz w:val="44"/>
        <w:szCs w:val="20"/>
      </w:rPr>
      <w:t xml:space="preserve"> </w:t>
    </w:r>
    <w:r w:rsidRPr="007A112B">
      <w:rPr>
        <w:rFonts w:eastAsia="굴림체" w:hint="eastAsia"/>
        <w:b/>
        <w:kern w:val="0"/>
        <w:sz w:val="44"/>
        <w:szCs w:val="20"/>
      </w:rPr>
      <w:t>및</w:t>
    </w:r>
    <w:r w:rsidRPr="007A112B">
      <w:rPr>
        <w:rFonts w:eastAsia="굴림체" w:hint="eastAsia"/>
        <w:b/>
        <w:kern w:val="0"/>
        <w:sz w:val="44"/>
        <w:szCs w:val="20"/>
      </w:rPr>
      <w:t xml:space="preserve"> </w:t>
    </w:r>
    <w:r w:rsidRPr="007A112B">
      <w:rPr>
        <w:rFonts w:eastAsia="굴림체" w:hint="eastAsia"/>
        <w:b/>
        <w:kern w:val="0"/>
        <w:sz w:val="44"/>
        <w:szCs w:val="20"/>
      </w:rPr>
      <w:t>고도화</w:t>
    </w:r>
  </w:p>
  <w:p w:rsidR="0063529A" w:rsidRPr="0052281F" w:rsidRDefault="0063529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9250</w:t>
    </w:r>
  </w:p>
  <w:p w:rsidR="0063529A" w:rsidRPr="0052281F" w:rsidRDefault="0063529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034D05">
      <w:rPr>
        <w:b/>
        <w:kern w:val="0"/>
        <w:sz w:val="48"/>
        <w:szCs w:val="20"/>
      </w:rPr>
      <w:t>1</w:t>
    </w:r>
  </w:p>
  <w:p w:rsidR="0063529A" w:rsidRPr="0052281F" w:rsidRDefault="0063529A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63529A" w:rsidRPr="0052281F" w:rsidTr="00F533DB">
      <w:trPr>
        <w:cantSplit/>
        <w:trHeight w:val="869"/>
        <w:jc w:val="right"/>
      </w:trPr>
      <w:tc>
        <w:tcPr>
          <w:tcW w:w="2178" w:type="dxa"/>
        </w:tcPr>
        <w:p w:rsidR="0063529A" w:rsidRPr="0052281F" w:rsidRDefault="0063529A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63529A" w:rsidRDefault="0063529A" w:rsidP="0052281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874DD0"/>
    <w:multiLevelType w:val="multilevel"/>
    <w:tmpl w:val="88BE5AFC"/>
    <w:lvl w:ilvl="0">
      <w:start w:val="1"/>
      <w:numFmt w:val="decimal"/>
      <w:pStyle w:val="Appendix1"/>
      <w:lvlText w:val="%1.    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D12771"/>
    <w:multiLevelType w:val="hybridMultilevel"/>
    <w:tmpl w:val="900EFDF2"/>
    <w:lvl w:ilvl="0" w:tplc="F2CE4C50">
      <w:start w:val="1"/>
      <w:numFmt w:val="ganada"/>
      <w:pStyle w:val="a"/>
      <w:lvlText w:val="%1."/>
      <w:lvlJc w:val="left"/>
      <w:pPr>
        <w:ind w:left="74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737CC1"/>
    <w:multiLevelType w:val="hybridMultilevel"/>
    <w:tmpl w:val="B73C18D4"/>
    <w:lvl w:ilvl="0" w:tplc="1B586F40">
      <w:start w:val="9"/>
      <w:numFmt w:val="bullet"/>
      <w:lvlText w:val="-"/>
      <w:lvlJc w:val="left"/>
      <w:pPr>
        <w:ind w:left="865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082E7B14"/>
    <w:multiLevelType w:val="singleLevel"/>
    <w:tmpl w:val="67DCC99A"/>
    <w:lvl w:ilvl="0">
      <w:start w:val="1"/>
      <w:numFmt w:val="bullet"/>
      <w:pStyle w:val="a0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D25C0"/>
    <w:multiLevelType w:val="hybridMultilevel"/>
    <w:tmpl w:val="E1C00AAA"/>
    <w:lvl w:ilvl="0" w:tplc="842067A0">
      <w:start w:val="1"/>
      <w:numFmt w:val="decimal"/>
      <w:pStyle w:val="123"/>
      <w:lvlText w:val="%1)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AD6C60"/>
    <w:multiLevelType w:val="hybridMultilevel"/>
    <w:tmpl w:val="7FF43A58"/>
    <w:lvl w:ilvl="0" w:tplc="B17677BA">
      <w:start w:val="9"/>
      <w:numFmt w:val="bullet"/>
      <w:pStyle w:val="1"/>
      <w:lvlText w:val=""/>
      <w:lvlJc w:val="left"/>
      <w:pPr>
        <w:ind w:left="800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DF7E2E"/>
    <w:multiLevelType w:val="hybridMultilevel"/>
    <w:tmpl w:val="EAFC55B8"/>
    <w:lvl w:ilvl="0" w:tplc="9C6ED07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875C49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DA0915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EB2E6E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DB2C3D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24C84FF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778CCC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2228CD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64CD3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5520114"/>
    <w:multiLevelType w:val="multilevel"/>
    <w:tmpl w:val="905CAF0E"/>
    <w:lvl w:ilvl="0">
      <w:start w:val="1"/>
      <w:numFmt w:val="decimal"/>
      <w:pStyle w:val="1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9" w15:restartNumberingAfterBreak="0">
    <w:nsid w:val="322C6D3B"/>
    <w:multiLevelType w:val="hybridMultilevel"/>
    <w:tmpl w:val="881287A4"/>
    <w:lvl w:ilvl="0" w:tplc="7A14E236">
      <w:start w:val="1"/>
      <w:numFmt w:val="bullet"/>
      <w:pStyle w:val="-2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15"/>
        </w:tabs>
        <w:ind w:left="6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15"/>
        </w:tabs>
        <w:ind w:left="14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15"/>
        </w:tabs>
        <w:ind w:left="22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15"/>
        </w:tabs>
        <w:ind w:left="26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15"/>
        </w:tabs>
        <w:ind w:left="30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15"/>
        </w:tabs>
        <w:ind w:left="3415" w:hanging="400"/>
      </w:pPr>
      <w:rPr>
        <w:rFonts w:ascii="Wingdings" w:hAnsi="Wingdings" w:hint="default"/>
      </w:rPr>
    </w:lvl>
  </w:abstractNum>
  <w:abstractNum w:abstractNumId="10" w15:restartNumberingAfterBreak="0">
    <w:nsid w:val="339062DA"/>
    <w:multiLevelType w:val="hybridMultilevel"/>
    <w:tmpl w:val="5778E8A4"/>
    <w:lvl w:ilvl="0" w:tplc="898E7502">
      <w:start w:val="9"/>
      <w:numFmt w:val="bullet"/>
      <w:pStyle w:val="21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BA1A82"/>
    <w:multiLevelType w:val="singleLevel"/>
    <w:tmpl w:val="F87C3AE6"/>
    <w:lvl w:ilvl="0">
      <w:start w:val="1"/>
      <w:numFmt w:val="bullet"/>
      <w:pStyle w:val="a1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71577"/>
    <w:multiLevelType w:val="hybridMultilevel"/>
    <w:tmpl w:val="445E1B2C"/>
    <w:lvl w:ilvl="0" w:tplc="9C6ED07A">
      <w:start w:val="1"/>
      <w:numFmt w:val="bullet"/>
      <w:pStyle w:val="Char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875C491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DA0915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EB2E6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DB2C3D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4C84FF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778CC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2228C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64CD36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016F8B"/>
    <w:multiLevelType w:val="singleLevel"/>
    <w:tmpl w:val="9FC6E31C"/>
    <w:lvl w:ilvl="0">
      <w:start w:val="1"/>
      <w:numFmt w:val="bullet"/>
      <w:pStyle w:val="a2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013C7"/>
    <w:multiLevelType w:val="hybridMultilevel"/>
    <w:tmpl w:val="DDBE6B34"/>
    <w:lvl w:ilvl="0" w:tplc="A9B4E67A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6ED09EFA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654EC75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A929238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C8EEBE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D02287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86BA16D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73AE797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49F0E69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6" w15:restartNumberingAfterBreak="0">
    <w:nsid w:val="4BD866B7"/>
    <w:multiLevelType w:val="hybridMultilevel"/>
    <w:tmpl w:val="6930F53E"/>
    <w:lvl w:ilvl="0" w:tplc="CCD0EA5E">
      <w:start w:val="1"/>
      <w:numFmt w:val="bullet"/>
      <w:pStyle w:val="a3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B18E2AF8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E12840AA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22C68C84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12E2EB5A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5D8A1348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10E81530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30BE3664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966C950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5DB6507E"/>
    <w:multiLevelType w:val="singleLevel"/>
    <w:tmpl w:val="CB6EBB40"/>
    <w:lvl w:ilvl="0">
      <w:start w:val="1"/>
      <w:numFmt w:val="bullet"/>
      <w:pStyle w:val="-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8" w15:restartNumberingAfterBreak="0">
    <w:nsid w:val="63987B3A"/>
    <w:multiLevelType w:val="hybridMultilevel"/>
    <w:tmpl w:val="61823ADA"/>
    <w:lvl w:ilvl="0" w:tplc="6AEA1132">
      <w:start w:val="1"/>
      <w:numFmt w:val="bullet"/>
      <w:pStyle w:val="22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913340"/>
    <w:multiLevelType w:val="singleLevel"/>
    <w:tmpl w:val="D4648E24"/>
    <w:lvl w:ilvl="0">
      <w:start w:val="2"/>
      <w:numFmt w:val="lowerRoman"/>
      <w:pStyle w:val="a4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20" w15:restartNumberingAfterBreak="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21" w15:restartNumberingAfterBreak="0">
    <w:nsid w:val="6C5D0B62"/>
    <w:multiLevelType w:val="singleLevel"/>
    <w:tmpl w:val="9CECB356"/>
    <w:lvl w:ilvl="0">
      <w:start w:val="1"/>
      <w:numFmt w:val="bullet"/>
      <w:pStyle w:val="a5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2" w15:restartNumberingAfterBreak="0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3" w15:restartNumberingAfterBreak="0">
    <w:nsid w:val="737114B4"/>
    <w:multiLevelType w:val="hybridMultilevel"/>
    <w:tmpl w:val="7D3ABEEE"/>
    <w:lvl w:ilvl="0" w:tplc="350A39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982987"/>
    <w:multiLevelType w:val="hybridMultilevel"/>
    <w:tmpl w:val="BDA86FA0"/>
    <w:lvl w:ilvl="0" w:tplc="1B586F40">
      <w:start w:val="9"/>
      <w:numFmt w:val="bullet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A7463D"/>
    <w:multiLevelType w:val="singleLevel"/>
    <w:tmpl w:val="05700E5C"/>
    <w:lvl w:ilvl="0">
      <w:start w:val="1"/>
      <w:numFmt w:val="bullet"/>
      <w:pStyle w:val="a6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 w15:restartNumberingAfterBreak="0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5"/>
  </w:num>
  <w:num w:numId="8">
    <w:abstractNumId w:val="23"/>
  </w:num>
  <w:num w:numId="9">
    <w:abstractNumId w:val="0"/>
  </w:num>
  <w:num w:numId="10">
    <w:abstractNumId w:val="22"/>
  </w:num>
  <w:num w:numId="11">
    <w:abstractNumId w:val="20"/>
  </w:num>
  <w:num w:numId="12">
    <w:abstractNumId w:val="26"/>
  </w:num>
  <w:num w:numId="13">
    <w:abstractNumId w:val="13"/>
  </w:num>
  <w:num w:numId="14">
    <w:abstractNumId w:val="11"/>
  </w:num>
  <w:num w:numId="15">
    <w:abstractNumId w:val="17"/>
  </w:num>
  <w:num w:numId="16">
    <w:abstractNumId w:val="19"/>
  </w:num>
  <w:num w:numId="17">
    <w:abstractNumId w:val="4"/>
  </w:num>
  <w:num w:numId="18">
    <w:abstractNumId w:val="21"/>
  </w:num>
  <w:num w:numId="19">
    <w:abstractNumId w:val="25"/>
  </w:num>
  <w:num w:numId="20">
    <w:abstractNumId w:val="6"/>
  </w:num>
  <w:num w:numId="21">
    <w:abstractNumId w:val="1"/>
  </w:num>
  <w:num w:numId="22">
    <w:abstractNumId w:val="9"/>
  </w:num>
  <w:num w:numId="23">
    <w:abstractNumId w:val="10"/>
  </w:num>
  <w:num w:numId="24">
    <w:abstractNumId w:val="5"/>
  </w:num>
  <w:num w:numId="25">
    <w:abstractNumId w:val="24"/>
  </w:num>
  <w:num w:numId="26">
    <w:abstractNumId w:val="2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730"/>
    <w:rsid w:val="0000290C"/>
    <w:rsid w:val="00003B27"/>
    <w:rsid w:val="00013C14"/>
    <w:rsid w:val="000169D7"/>
    <w:rsid w:val="00017C93"/>
    <w:rsid w:val="00026EFA"/>
    <w:rsid w:val="00034D05"/>
    <w:rsid w:val="00041389"/>
    <w:rsid w:val="00044374"/>
    <w:rsid w:val="00044493"/>
    <w:rsid w:val="000445FC"/>
    <w:rsid w:val="00045BB7"/>
    <w:rsid w:val="00047B9A"/>
    <w:rsid w:val="00060414"/>
    <w:rsid w:val="000627BB"/>
    <w:rsid w:val="00062D07"/>
    <w:rsid w:val="00063E2F"/>
    <w:rsid w:val="0006481D"/>
    <w:rsid w:val="000662DB"/>
    <w:rsid w:val="00071A27"/>
    <w:rsid w:val="00075BF4"/>
    <w:rsid w:val="000856C3"/>
    <w:rsid w:val="00086713"/>
    <w:rsid w:val="00090A0E"/>
    <w:rsid w:val="00092F19"/>
    <w:rsid w:val="000950D5"/>
    <w:rsid w:val="00097965"/>
    <w:rsid w:val="000C55A9"/>
    <w:rsid w:val="000D3955"/>
    <w:rsid w:val="000D4C82"/>
    <w:rsid w:val="000D6277"/>
    <w:rsid w:val="000D702B"/>
    <w:rsid w:val="000E4212"/>
    <w:rsid w:val="000E7B3D"/>
    <w:rsid w:val="000F2925"/>
    <w:rsid w:val="00101DBB"/>
    <w:rsid w:val="00102A51"/>
    <w:rsid w:val="001037FA"/>
    <w:rsid w:val="00106FC4"/>
    <w:rsid w:val="0010770B"/>
    <w:rsid w:val="0011197F"/>
    <w:rsid w:val="001122CB"/>
    <w:rsid w:val="0011597F"/>
    <w:rsid w:val="0011793F"/>
    <w:rsid w:val="00121AD5"/>
    <w:rsid w:val="0012661F"/>
    <w:rsid w:val="00133B0E"/>
    <w:rsid w:val="00140291"/>
    <w:rsid w:val="00144758"/>
    <w:rsid w:val="0014795D"/>
    <w:rsid w:val="00147FA1"/>
    <w:rsid w:val="00150C07"/>
    <w:rsid w:val="001536B3"/>
    <w:rsid w:val="001576ED"/>
    <w:rsid w:val="001610E7"/>
    <w:rsid w:val="0017467A"/>
    <w:rsid w:val="00177539"/>
    <w:rsid w:val="00180334"/>
    <w:rsid w:val="0018434A"/>
    <w:rsid w:val="00185431"/>
    <w:rsid w:val="0019003E"/>
    <w:rsid w:val="00194CE9"/>
    <w:rsid w:val="001A2D02"/>
    <w:rsid w:val="001A3076"/>
    <w:rsid w:val="001A498F"/>
    <w:rsid w:val="001B7EAB"/>
    <w:rsid w:val="001C40AF"/>
    <w:rsid w:val="001C4F74"/>
    <w:rsid w:val="001C7A0D"/>
    <w:rsid w:val="001D09CC"/>
    <w:rsid w:val="001D6834"/>
    <w:rsid w:val="001D7E1B"/>
    <w:rsid w:val="001D7EBC"/>
    <w:rsid w:val="001F16BE"/>
    <w:rsid w:val="001F2E77"/>
    <w:rsid w:val="002139FD"/>
    <w:rsid w:val="00214A55"/>
    <w:rsid w:val="00215B05"/>
    <w:rsid w:val="0022066D"/>
    <w:rsid w:val="00222250"/>
    <w:rsid w:val="00223140"/>
    <w:rsid w:val="00223180"/>
    <w:rsid w:val="002335F2"/>
    <w:rsid w:val="00235FD1"/>
    <w:rsid w:val="002414B6"/>
    <w:rsid w:val="00242B06"/>
    <w:rsid w:val="00245B6A"/>
    <w:rsid w:val="0025139F"/>
    <w:rsid w:val="0025443C"/>
    <w:rsid w:val="0026108E"/>
    <w:rsid w:val="00262946"/>
    <w:rsid w:val="00264095"/>
    <w:rsid w:val="00265EEF"/>
    <w:rsid w:val="00266772"/>
    <w:rsid w:val="002701E8"/>
    <w:rsid w:val="00274184"/>
    <w:rsid w:val="00280788"/>
    <w:rsid w:val="002856B6"/>
    <w:rsid w:val="00286A97"/>
    <w:rsid w:val="00292520"/>
    <w:rsid w:val="00292E9F"/>
    <w:rsid w:val="00295131"/>
    <w:rsid w:val="00297BCF"/>
    <w:rsid w:val="002A2E93"/>
    <w:rsid w:val="002A7D5C"/>
    <w:rsid w:val="002B56AD"/>
    <w:rsid w:val="002B7382"/>
    <w:rsid w:val="002C0204"/>
    <w:rsid w:val="002C1434"/>
    <w:rsid w:val="002C3B4D"/>
    <w:rsid w:val="002C71F3"/>
    <w:rsid w:val="002D38E4"/>
    <w:rsid w:val="002D55F1"/>
    <w:rsid w:val="002E72D4"/>
    <w:rsid w:val="002F6A0F"/>
    <w:rsid w:val="00300BFC"/>
    <w:rsid w:val="00303987"/>
    <w:rsid w:val="00304C65"/>
    <w:rsid w:val="0030649E"/>
    <w:rsid w:val="00311F6F"/>
    <w:rsid w:val="00316844"/>
    <w:rsid w:val="003233AC"/>
    <w:rsid w:val="003300A3"/>
    <w:rsid w:val="00334480"/>
    <w:rsid w:val="00335C29"/>
    <w:rsid w:val="003368B4"/>
    <w:rsid w:val="00336D11"/>
    <w:rsid w:val="003421F1"/>
    <w:rsid w:val="00353324"/>
    <w:rsid w:val="00354014"/>
    <w:rsid w:val="00354852"/>
    <w:rsid w:val="003552C0"/>
    <w:rsid w:val="00356B61"/>
    <w:rsid w:val="00360FFE"/>
    <w:rsid w:val="00361AE1"/>
    <w:rsid w:val="00365107"/>
    <w:rsid w:val="003703E6"/>
    <w:rsid w:val="00374421"/>
    <w:rsid w:val="0037523D"/>
    <w:rsid w:val="00375B58"/>
    <w:rsid w:val="003852CB"/>
    <w:rsid w:val="00386429"/>
    <w:rsid w:val="00392805"/>
    <w:rsid w:val="003949D5"/>
    <w:rsid w:val="003A1ECC"/>
    <w:rsid w:val="003A294C"/>
    <w:rsid w:val="003A31EB"/>
    <w:rsid w:val="003A3B0E"/>
    <w:rsid w:val="003A67FC"/>
    <w:rsid w:val="003B5695"/>
    <w:rsid w:val="003B720D"/>
    <w:rsid w:val="003C0112"/>
    <w:rsid w:val="003C0C1A"/>
    <w:rsid w:val="003C54B8"/>
    <w:rsid w:val="003C6B58"/>
    <w:rsid w:val="003D1CC3"/>
    <w:rsid w:val="003D7EFC"/>
    <w:rsid w:val="003E0FAB"/>
    <w:rsid w:val="003E37A8"/>
    <w:rsid w:val="003E3E61"/>
    <w:rsid w:val="003E4D72"/>
    <w:rsid w:val="003E6807"/>
    <w:rsid w:val="003E7EDD"/>
    <w:rsid w:val="003F304D"/>
    <w:rsid w:val="003F5AF9"/>
    <w:rsid w:val="004028AD"/>
    <w:rsid w:val="004116E4"/>
    <w:rsid w:val="00412430"/>
    <w:rsid w:val="00412A84"/>
    <w:rsid w:val="004138C0"/>
    <w:rsid w:val="0042182F"/>
    <w:rsid w:val="0042421B"/>
    <w:rsid w:val="0042502C"/>
    <w:rsid w:val="00427614"/>
    <w:rsid w:val="00427878"/>
    <w:rsid w:val="00427CED"/>
    <w:rsid w:val="0043140A"/>
    <w:rsid w:val="0043496E"/>
    <w:rsid w:val="0044056A"/>
    <w:rsid w:val="00442FB8"/>
    <w:rsid w:val="00444113"/>
    <w:rsid w:val="00444BD7"/>
    <w:rsid w:val="00444F5D"/>
    <w:rsid w:val="00456F78"/>
    <w:rsid w:val="004610F0"/>
    <w:rsid w:val="00464C5D"/>
    <w:rsid w:val="004677BD"/>
    <w:rsid w:val="00472DC5"/>
    <w:rsid w:val="00477262"/>
    <w:rsid w:val="004868B9"/>
    <w:rsid w:val="00493E28"/>
    <w:rsid w:val="004A0859"/>
    <w:rsid w:val="004B1EA9"/>
    <w:rsid w:val="004B603E"/>
    <w:rsid w:val="004C0BEA"/>
    <w:rsid w:val="004C3024"/>
    <w:rsid w:val="004C38DA"/>
    <w:rsid w:val="004C7BB7"/>
    <w:rsid w:val="004E0EA5"/>
    <w:rsid w:val="004E3545"/>
    <w:rsid w:val="004F02EA"/>
    <w:rsid w:val="00501E63"/>
    <w:rsid w:val="00501EDA"/>
    <w:rsid w:val="00504984"/>
    <w:rsid w:val="00506AD2"/>
    <w:rsid w:val="00511E52"/>
    <w:rsid w:val="00514213"/>
    <w:rsid w:val="005178E6"/>
    <w:rsid w:val="0052281F"/>
    <w:rsid w:val="00523C92"/>
    <w:rsid w:val="00532D75"/>
    <w:rsid w:val="005337FA"/>
    <w:rsid w:val="00535F1B"/>
    <w:rsid w:val="0053628C"/>
    <w:rsid w:val="00541C60"/>
    <w:rsid w:val="0054310D"/>
    <w:rsid w:val="0055125A"/>
    <w:rsid w:val="005550FC"/>
    <w:rsid w:val="00556762"/>
    <w:rsid w:val="00562D3A"/>
    <w:rsid w:val="00565472"/>
    <w:rsid w:val="00567BF0"/>
    <w:rsid w:val="00572C60"/>
    <w:rsid w:val="00573E09"/>
    <w:rsid w:val="00574896"/>
    <w:rsid w:val="00575719"/>
    <w:rsid w:val="005761A7"/>
    <w:rsid w:val="00585180"/>
    <w:rsid w:val="005858EE"/>
    <w:rsid w:val="00587FDB"/>
    <w:rsid w:val="0059219C"/>
    <w:rsid w:val="005A2E80"/>
    <w:rsid w:val="005B7A17"/>
    <w:rsid w:val="005C1488"/>
    <w:rsid w:val="005C1AB4"/>
    <w:rsid w:val="005C32DB"/>
    <w:rsid w:val="005C6F90"/>
    <w:rsid w:val="005D74DB"/>
    <w:rsid w:val="005D76F5"/>
    <w:rsid w:val="005E070F"/>
    <w:rsid w:val="005E0E6B"/>
    <w:rsid w:val="005E1773"/>
    <w:rsid w:val="005E2117"/>
    <w:rsid w:val="005E5418"/>
    <w:rsid w:val="005F08B0"/>
    <w:rsid w:val="005F2D31"/>
    <w:rsid w:val="005F47D1"/>
    <w:rsid w:val="0060186F"/>
    <w:rsid w:val="00602C38"/>
    <w:rsid w:val="006050B8"/>
    <w:rsid w:val="006056F3"/>
    <w:rsid w:val="00613BD6"/>
    <w:rsid w:val="006211D7"/>
    <w:rsid w:val="00621FB5"/>
    <w:rsid w:val="00630A88"/>
    <w:rsid w:val="00631515"/>
    <w:rsid w:val="00632D03"/>
    <w:rsid w:val="006344E8"/>
    <w:rsid w:val="0063529A"/>
    <w:rsid w:val="00635AC6"/>
    <w:rsid w:val="00636E34"/>
    <w:rsid w:val="00650B7A"/>
    <w:rsid w:val="00654E3F"/>
    <w:rsid w:val="00665832"/>
    <w:rsid w:val="00666261"/>
    <w:rsid w:val="00666722"/>
    <w:rsid w:val="0067165F"/>
    <w:rsid w:val="00683C9A"/>
    <w:rsid w:val="0068736B"/>
    <w:rsid w:val="00693383"/>
    <w:rsid w:val="00693D72"/>
    <w:rsid w:val="00693F42"/>
    <w:rsid w:val="0069429B"/>
    <w:rsid w:val="006954AF"/>
    <w:rsid w:val="00696D39"/>
    <w:rsid w:val="006A2EBD"/>
    <w:rsid w:val="006A4372"/>
    <w:rsid w:val="006A4A3B"/>
    <w:rsid w:val="006A543A"/>
    <w:rsid w:val="006A5632"/>
    <w:rsid w:val="006B145D"/>
    <w:rsid w:val="006B1CA6"/>
    <w:rsid w:val="006B46AE"/>
    <w:rsid w:val="006B74C3"/>
    <w:rsid w:val="006C1C27"/>
    <w:rsid w:val="006C2CAE"/>
    <w:rsid w:val="006C6030"/>
    <w:rsid w:val="006D5952"/>
    <w:rsid w:val="006D75FA"/>
    <w:rsid w:val="006E32C8"/>
    <w:rsid w:val="006F4D99"/>
    <w:rsid w:val="007032D8"/>
    <w:rsid w:val="00713B06"/>
    <w:rsid w:val="00714C25"/>
    <w:rsid w:val="00716BA1"/>
    <w:rsid w:val="00717541"/>
    <w:rsid w:val="00717DDF"/>
    <w:rsid w:val="00720D45"/>
    <w:rsid w:val="00724B08"/>
    <w:rsid w:val="00731492"/>
    <w:rsid w:val="00733B13"/>
    <w:rsid w:val="007345DA"/>
    <w:rsid w:val="00735F3D"/>
    <w:rsid w:val="00745BB2"/>
    <w:rsid w:val="007523AD"/>
    <w:rsid w:val="007564AF"/>
    <w:rsid w:val="00770D72"/>
    <w:rsid w:val="00771BA5"/>
    <w:rsid w:val="00772F4C"/>
    <w:rsid w:val="00775450"/>
    <w:rsid w:val="007755AD"/>
    <w:rsid w:val="00776F13"/>
    <w:rsid w:val="00777C77"/>
    <w:rsid w:val="00777EF2"/>
    <w:rsid w:val="00781C35"/>
    <w:rsid w:val="00795F35"/>
    <w:rsid w:val="007A112B"/>
    <w:rsid w:val="007A12F2"/>
    <w:rsid w:val="007A45CA"/>
    <w:rsid w:val="007B2F75"/>
    <w:rsid w:val="007B41C3"/>
    <w:rsid w:val="007C2A9E"/>
    <w:rsid w:val="007C2ED4"/>
    <w:rsid w:val="007C55B3"/>
    <w:rsid w:val="007C63C8"/>
    <w:rsid w:val="007C7D86"/>
    <w:rsid w:val="007E57D2"/>
    <w:rsid w:val="007E726D"/>
    <w:rsid w:val="007F047A"/>
    <w:rsid w:val="007F12F8"/>
    <w:rsid w:val="007F6AA7"/>
    <w:rsid w:val="008000B4"/>
    <w:rsid w:val="00803A9B"/>
    <w:rsid w:val="008065D0"/>
    <w:rsid w:val="00821F69"/>
    <w:rsid w:val="00822ED4"/>
    <w:rsid w:val="00824C7C"/>
    <w:rsid w:val="00825D61"/>
    <w:rsid w:val="00831E91"/>
    <w:rsid w:val="00841D23"/>
    <w:rsid w:val="008619DF"/>
    <w:rsid w:val="008639F2"/>
    <w:rsid w:val="00864903"/>
    <w:rsid w:val="008662A4"/>
    <w:rsid w:val="00882151"/>
    <w:rsid w:val="00886C64"/>
    <w:rsid w:val="0089046B"/>
    <w:rsid w:val="00891BEC"/>
    <w:rsid w:val="00893B82"/>
    <w:rsid w:val="00894A6E"/>
    <w:rsid w:val="00897E0E"/>
    <w:rsid w:val="008A0FE9"/>
    <w:rsid w:val="008A45BA"/>
    <w:rsid w:val="008A4979"/>
    <w:rsid w:val="008B6AD2"/>
    <w:rsid w:val="008B6E2A"/>
    <w:rsid w:val="008C0A55"/>
    <w:rsid w:val="008C4C03"/>
    <w:rsid w:val="008D0DB7"/>
    <w:rsid w:val="008E0CF6"/>
    <w:rsid w:val="008E3D13"/>
    <w:rsid w:val="008E4ACF"/>
    <w:rsid w:val="008F261B"/>
    <w:rsid w:val="008F4368"/>
    <w:rsid w:val="008F4D1E"/>
    <w:rsid w:val="008F6884"/>
    <w:rsid w:val="00900B7F"/>
    <w:rsid w:val="00906AFE"/>
    <w:rsid w:val="00915DEF"/>
    <w:rsid w:val="00920B90"/>
    <w:rsid w:val="009237E9"/>
    <w:rsid w:val="0093194F"/>
    <w:rsid w:val="00942552"/>
    <w:rsid w:val="00956B69"/>
    <w:rsid w:val="009634E8"/>
    <w:rsid w:val="009658A0"/>
    <w:rsid w:val="00965D45"/>
    <w:rsid w:val="0096688D"/>
    <w:rsid w:val="00972625"/>
    <w:rsid w:val="00972B9F"/>
    <w:rsid w:val="0097717A"/>
    <w:rsid w:val="009807DA"/>
    <w:rsid w:val="009818AF"/>
    <w:rsid w:val="00984CAF"/>
    <w:rsid w:val="00994556"/>
    <w:rsid w:val="00996CAF"/>
    <w:rsid w:val="009A24C9"/>
    <w:rsid w:val="009A2717"/>
    <w:rsid w:val="009A3669"/>
    <w:rsid w:val="009A680B"/>
    <w:rsid w:val="009B2780"/>
    <w:rsid w:val="009B2DF1"/>
    <w:rsid w:val="009B53A2"/>
    <w:rsid w:val="009B7A16"/>
    <w:rsid w:val="009C58CC"/>
    <w:rsid w:val="009C7176"/>
    <w:rsid w:val="009C731F"/>
    <w:rsid w:val="009D2944"/>
    <w:rsid w:val="009D3E35"/>
    <w:rsid w:val="009E12EF"/>
    <w:rsid w:val="00A03402"/>
    <w:rsid w:val="00A04F0F"/>
    <w:rsid w:val="00A076D2"/>
    <w:rsid w:val="00A07CCC"/>
    <w:rsid w:val="00A125C6"/>
    <w:rsid w:val="00A12862"/>
    <w:rsid w:val="00A15B2E"/>
    <w:rsid w:val="00A278E6"/>
    <w:rsid w:val="00A35F09"/>
    <w:rsid w:val="00A44F13"/>
    <w:rsid w:val="00A45AA1"/>
    <w:rsid w:val="00A54AF5"/>
    <w:rsid w:val="00A556F6"/>
    <w:rsid w:val="00A6388F"/>
    <w:rsid w:val="00A65E00"/>
    <w:rsid w:val="00A676DB"/>
    <w:rsid w:val="00A713CD"/>
    <w:rsid w:val="00A73ACD"/>
    <w:rsid w:val="00A7794D"/>
    <w:rsid w:val="00A93199"/>
    <w:rsid w:val="00A94B64"/>
    <w:rsid w:val="00AA526A"/>
    <w:rsid w:val="00AA633F"/>
    <w:rsid w:val="00AB0CD3"/>
    <w:rsid w:val="00AD0929"/>
    <w:rsid w:val="00AD15C2"/>
    <w:rsid w:val="00AE2DCE"/>
    <w:rsid w:val="00AE5A0E"/>
    <w:rsid w:val="00AF02AB"/>
    <w:rsid w:val="00AF2746"/>
    <w:rsid w:val="00AF558C"/>
    <w:rsid w:val="00B06121"/>
    <w:rsid w:val="00B10884"/>
    <w:rsid w:val="00B1225A"/>
    <w:rsid w:val="00B14FF1"/>
    <w:rsid w:val="00B1636F"/>
    <w:rsid w:val="00B2109B"/>
    <w:rsid w:val="00B243CE"/>
    <w:rsid w:val="00B2680A"/>
    <w:rsid w:val="00B3679E"/>
    <w:rsid w:val="00B438F6"/>
    <w:rsid w:val="00B45C3E"/>
    <w:rsid w:val="00B51257"/>
    <w:rsid w:val="00B57030"/>
    <w:rsid w:val="00B643B5"/>
    <w:rsid w:val="00B73200"/>
    <w:rsid w:val="00B803B8"/>
    <w:rsid w:val="00B812F4"/>
    <w:rsid w:val="00B81F40"/>
    <w:rsid w:val="00B830C3"/>
    <w:rsid w:val="00B86522"/>
    <w:rsid w:val="00B925E0"/>
    <w:rsid w:val="00BB251B"/>
    <w:rsid w:val="00BC4925"/>
    <w:rsid w:val="00BD05D0"/>
    <w:rsid w:val="00BD1297"/>
    <w:rsid w:val="00BD1551"/>
    <w:rsid w:val="00BD220E"/>
    <w:rsid w:val="00BD230B"/>
    <w:rsid w:val="00BD2A05"/>
    <w:rsid w:val="00BE2772"/>
    <w:rsid w:val="00BE4E92"/>
    <w:rsid w:val="00BE779E"/>
    <w:rsid w:val="00BF0D72"/>
    <w:rsid w:val="00BF2757"/>
    <w:rsid w:val="00BF3A8A"/>
    <w:rsid w:val="00BF4076"/>
    <w:rsid w:val="00C3144B"/>
    <w:rsid w:val="00C324E6"/>
    <w:rsid w:val="00C33CB9"/>
    <w:rsid w:val="00C35752"/>
    <w:rsid w:val="00C42537"/>
    <w:rsid w:val="00C43457"/>
    <w:rsid w:val="00C442AB"/>
    <w:rsid w:val="00C45926"/>
    <w:rsid w:val="00C46343"/>
    <w:rsid w:val="00C5194F"/>
    <w:rsid w:val="00C5300B"/>
    <w:rsid w:val="00C62FAC"/>
    <w:rsid w:val="00C6405D"/>
    <w:rsid w:val="00C66D26"/>
    <w:rsid w:val="00C7277C"/>
    <w:rsid w:val="00C75720"/>
    <w:rsid w:val="00C77790"/>
    <w:rsid w:val="00C807C8"/>
    <w:rsid w:val="00C858C1"/>
    <w:rsid w:val="00C868FD"/>
    <w:rsid w:val="00C877B5"/>
    <w:rsid w:val="00C879AB"/>
    <w:rsid w:val="00C87BC1"/>
    <w:rsid w:val="00C91C21"/>
    <w:rsid w:val="00C93408"/>
    <w:rsid w:val="00CA1A98"/>
    <w:rsid w:val="00CA64C5"/>
    <w:rsid w:val="00CB6CD5"/>
    <w:rsid w:val="00CC3C09"/>
    <w:rsid w:val="00CC4086"/>
    <w:rsid w:val="00CC6645"/>
    <w:rsid w:val="00CD71BE"/>
    <w:rsid w:val="00CE3D51"/>
    <w:rsid w:val="00CE6B5E"/>
    <w:rsid w:val="00CF2016"/>
    <w:rsid w:val="00CF30D3"/>
    <w:rsid w:val="00CF3FCE"/>
    <w:rsid w:val="00CF75D1"/>
    <w:rsid w:val="00D025C7"/>
    <w:rsid w:val="00D031CC"/>
    <w:rsid w:val="00D04AB3"/>
    <w:rsid w:val="00D06D1F"/>
    <w:rsid w:val="00D07132"/>
    <w:rsid w:val="00D10806"/>
    <w:rsid w:val="00D22C76"/>
    <w:rsid w:val="00D25053"/>
    <w:rsid w:val="00D35164"/>
    <w:rsid w:val="00D36084"/>
    <w:rsid w:val="00D36811"/>
    <w:rsid w:val="00D37BAF"/>
    <w:rsid w:val="00D42FF0"/>
    <w:rsid w:val="00D46CBD"/>
    <w:rsid w:val="00D54202"/>
    <w:rsid w:val="00D55F66"/>
    <w:rsid w:val="00D677CB"/>
    <w:rsid w:val="00D76963"/>
    <w:rsid w:val="00D77880"/>
    <w:rsid w:val="00D8148E"/>
    <w:rsid w:val="00D9333C"/>
    <w:rsid w:val="00D93726"/>
    <w:rsid w:val="00D96CFF"/>
    <w:rsid w:val="00DA1DF1"/>
    <w:rsid w:val="00DA2CB3"/>
    <w:rsid w:val="00DA5AFF"/>
    <w:rsid w:val="00DA64D6"/>
    <w:rsid w:val="00DB4A3C"/>
    <w:rsid w:val="00DB6906"/>
    <w:rsid w:val="00DC10C3"/>
    <w:rsid w:val="00DC4809"/>
    <w:rsid w:val="00DC5717"/>
    <w:rsid w:val="00DD2BD0"/>
    <w:rsid w:val="00DD7E87"/>
    <w:rsid w:val="00DE178B"/>
    <w:rsid w:val="00DE1BF3"/>
    <w:rsid w:val="00DE3812"/>
    <w:rsid w:val="00DE3B16"/>
    <w:rsid w:val="00E002CB"/>
    <w:rsid w:val="00E05B71"/>
    <w:rsid w:val="00E1463D"/>
    <w:rsid w:val="00E24771"/>
    <w:rsid w:val="00E24BBD"/>
    <w:rsid w:val="00E266C0"/>
    <w:rsid w:val="00E275E3"/>
    <w:rsid w:val="00E33F09"/>
    <w:rsid w:val="00E35576"/>
    <w:rsid w:val="00E42C22"/>
    <w:rsid w:val="00E43241"/>
    <w:rsid w:val="00E5063E"/>
    <w:rsid w:val="00E53D96"/>
    <w:rsid w:val="00E61155"/>
    <w:rsid w:val="00E63BB7"/>
    <w:rsid w:val="00E701F3"/>
    <w:rsid w:val="00E721EA"/>
    <w:rsid w:val="00E74542"/>
    <w:rsid w:val="00E754B5"/>
    <w:rsid w:val="00E7564E"/>
    <w:rsid w:val="00E75D81"/>
    <w:rsid w:val="00E82026"/>
    <w:rsid w:val="00E82134"/>
    <w:rsid w:val="00E8387F"/>
    <w:rsid w:val="00E933AC"/>
    <w:rsid w:val="00EA0932"/>
    <w:rsid w:val="00EA3F61"/>
    <w:rsid w:val="00EB2A44"/>
    <w:rsid w:val="00EB3EB6"/>
    <w:rsid w:val="00EB51A5"/>
    <w:rsid w:val="00EC11AC"/>
    <w:rsid w:val="00EC6D2A"/>
    <w:rsid w:val="00ED4730"/>
    <w:rsid w:val="00ED5F36"/>
    <w:rsid w:val="00ED6305"/>
    <w:rsid w:val="00ED7CF9"/>
    <w:rsid w:val="00EE516F"/>
    <w:rsid w:val="00EE52E3"/>
    <w:rsid w:val="00EE75EC"/>
    <w:rsid w:val="00EF1FE1"/>
    <w:rsid w:val="00EF2B3F"/>
    <w:rsid w:val="00F00BCC"/>
    <w:rsid w:val="00F20CF5"/>
    <w:rsid w:val="00F21C48"/>
    <w:rsid w:val="00F249E2"/>
    <w:rsid w:val="00F24E03"/>
    <w:rsid w:val="00F26B5D"/>
    <w:rsid w:val="00F30D21"/>
    <w:rsid w:val="00F312E9"/>
    <w:rsid w:val="00F32341"/>
    <w:rsid w:val="00F356CB"/>
    <w:rsid w:val="00F41F08"/>
    <w:rsid w:val="00F5187C"/>
    <w:rsid w:val="00F533DB"/>
    <w:rsid w:val="00F6357C"/>
    <w:rsid w:val="00F64B65"/>
    <w:rsid w:val="00F72A86"/>
    <w:rsid w:val="00F76D85"/>
    <w:rsid w:val="00F80E39"/>
    <w:rsid w:val="00F814E5"/>
    <w:rsid w:val="00F8457F"/>
    <w:rsid w:val="00F848B9"/>
    <w:rsid w:val="00F954A8"/>
    <w:rsid w:val="00F95FFC"/>
    <w:rsid w:val="00FA0333"/>
    <w:rsid w:val="00FA44E4"/>
    <w:rsid w:val="00FB44D4"/>
    <w:rsid w:val="00FC38D3"/>
    <w:rsid w:val="00FC55EA"/>
    <w:rsid w:val="00FD0309"/>
    <w:rsid w:val="00FD1429"/>
    <w:rsid w:val="00FE41B9"/>
    <w:rsid w:val="00FE4ED4"/>
    <w:rsid w:val="00FE6BC9"/>
    <w:rsid w:val="00FE7280"/>
    <w:rsid w:val="00FE7FB9"/>
    <w:rsid w:val="00FF2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334F51-26BA-4520-B605-DBFDCD9A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06FC4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1">
    <w:name w:val="heading 1"/>
    <w:aliases w:val="l1,level 1 heading,장,Char,Char Char"/>
    <w:basedOn w:val="a7"/>
    <w:next w:val="a7"/>
    <w:qFormat/>
    <w:rsid w:val="00106FC4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0">
    <w:name w:val="heading 2"/>
    <w:basedOn w:val="a7"/>
    <w:next w:val="a7"/>
    <w:qFormat/>
    <w:rsid w:val="00106FC4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7"/>
    <w:next w:val="a7"/>
    <w:qFormat/>
    <w:rsid w:val="00106FC4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7"/>
    <w:next w:val="a7"/>
    <w:qFormat/>
    <w:rsid w:val="00106FC4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7"/>
    <w:next w:val="a7"/>
    <w:qFormat/>
    <w:rsid w:val="00106FC4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7"/>
    <w:next w:val="a7"/>
    <w:qFormat/>
    <w:rsid w:val="00106FC4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7"/>
    <w:next w:val="a7"/>
    <w:qFormat/>
    <w:rsid w:val="00106FC4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7"/>
    <w:next w:val="a7"/>
    <w:qFormat/>
    <w:rsid w:val="00106FC4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7"/>
    <w:next w:val="a7"/>
    <w:qFormat/>
    <w:rsid w:val="00106FC4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3">
    <w:name w:val="toc 1"/>
    <w:basedOn w:val="a7"/>
    <w:next w:val="a7"/>
    <w:uiPriority w:val="39"/>
    <w:qFormat/>
    <w:rsid w:val="00106FC4"/>
    <w:pPr>
      <w:spacing w:before="120" w:after="120"/>
      <w:jc w:val="left"/>
    </w:pPr>
    <w:rPr>
      <w:b/>
      <w:bCs/>
    </w:rPr>
  </w:style>
  <w:style w:type="paragraph" w:styleId="23">
    <w:name w:val="toc 2"/>
    <w:basedOn w:val="a7"/>
    <w:next w:val="a7"/>
    <w:uiPriority w:val="39"/>
    <w:qFormat/>
    <w:rsid w:val="00106FC4"/>
    <w:pPr>
      <w:ind w:left="200"/>
      <w:jc w:val="left"/>
    </w:pPr>
  </w:style>
  <w:style w:type="paragraph" w:styleId="30">
    <w:name w:val="toc 3"/>
    <w:basedOn w:val="a7"/>
    <w:next w:val="a7"/>
    <w:uiPriority w:val="39"/>
    <w:qFormat/>
    <w:rsid w:val="00106FC4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7"/>
    <w:next w:val="a7"/>
    <w:semiHidden/>
    <w:rsid w:val="00106FC4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7"/>
    <w:next w:val="a7"/>
    <w:semiHidden/>
    <w:rsid w:val="00106FC4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b">
    <w:name w:val="코드 소스"/>
    <w:basedOn w:val="a7"/>
    <w:rsid w:val="00106FC4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c">
    <w:name w:val="제목 (소주제)"/>
    <w:basedOn w:val="a7"/>
    <w:rsid w:val="00106FC4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2">
    <w:name w:val="자료 나열 2"/>
    <w:basedOn w:val="a7"/>
    <w:rsid w:val="00106FC4"/>
    <w:pPr>
      <w:numPr>
        <w:numId w:val="4"/>
      </w:numPr>
    </w:pPr>
  </w:style>
  <w:style w:type="paragraph" w:customStyle="1" w:styleId="ad">
    <w:name w:val="본문 가이드"/>
    <w:basedOn w:val="a7"/>
    <w:rsid w:val="00106FC4"/>
    <w:rPr>
      <w:i/>
      <w:iCs/>
      <w:color w:val="0000FF"/>
    </w:rPr>
  </w:style>
  <w:style w:type="paragraph" w:customStyle="1" w:styleId="10">
    <w:name w:val="자료 나열 1"/>
    <w:basedOn w:val="a7"/>
    <w:rsid w:val="00106FC4"/>
    <w:pPr>
      <w:numPr>
        <w:numId w:val="3"/>
      </w:numPr>
    </w:pPr>
  </w:style>
  <w:style w:type="paragraph" w:styleId="ae">
    <w:name w:val="caption"/>
    <w:basedOn w:val="a7"/>
    <w:next w:val="a7"/>
    <w:qFormat/>
    <w:rsid w:val="00106FC4"/>
    <w:pPr>
      <w:spacing w:before="120" w:after="240"/>
      <w:jc w:val="center"/>
    </w:pPr>
    <w:rPr>
      <w:bCs/>
      <w:szCs w:val="20"/>
    </w:rPr>
  </w:style>
  <w:style w:type="character" w:styleId="af">
    <w:name w:val="Hyperlink"/>
    <w:uiPriority w:val="99"/>
    <w:rsid w:val="00106FC4"/>
    <w:rPr>
      <w:color w:val="0000FF"/>
      <w:u w:val="single"/>
    </w:rPr>
  </w:style>
  <w:style w:type="paragraph" w:styleId="af0">
    <w:name w:val="table of figures"/>
    <w:basedOn w:val="a7"/>
    <w:next w:val="a7"/>
    <w:semiHidden/>
    <w:rsid w:val="00106FC4"/>
    <w:pPr>
      <w:tabs>
        <w:tab w:val="right" w:leader="dot" w:pos="9627"/>
      </w:tabs>
    </w:pPr>
  </w:style>
  <w:style w:type="paragraph" w:styleId="af1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7"/>
    <w:link w:val="Char0"/>
    <w:rsid w:val="00106FC4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7"/>
    <w:link w:val="Char1"/>
    <w:rsid w:val="00106FC4"/>
    <w:pPr>
      <w:tabs>
        <w:tab w:val="center" w:pos="4252"/>
        <w:tab w:val="right" w:pos="8504"/>
      </w:tabs>
      <w:snapToGrid w:val="0"/>
    </w:pPr>
  </w:style>
  <w:style w:type="paragraph" w:customStyle="1" w:styleId="a3">
    <w:name w:val="리스트 ㅁ"/>
    <w:basedOn w:val="a7"/>
    <w:link w:val="Char2"/>
    <w:rsid w:val="00ED4730"/>
    <w:pPr>
      <w:numPr>
        <w:numId w:val="5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3"/>
    <w:rsid w:val="00ED4730"/>
    <w:rPr>
      <w:rFonts w:ascii="Arial" w:eastAsia="굴림체" w:hAnsi="Arial"/>
      <w:kern w:val="2"/>
    </w:rPr>
  </w:style>
  <w:style w:type="character" w:styleId="af3">
    <w:name w:val="page number"/>
    <w:basedOn w:val="a8"/>
    <w:rsid w:val="00106FC4"/>
  </w:style>
  <w:style w:type="paragraph" w:customStyle="1" w:styleId="af4">
    <w:name w:val="리스트"/>
    <w:basedOn w:val="a7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5">
    <w:name w:val="Table Grid"/>
    <w:basedOn w:val="a9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7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1"/>
    <w:rsid w:val="00C43457"/>
    <w:rPr>
      <w:rFonts w:eastAsia="굴림"/>
      <w:kern w:val="2"/>
      <w:szCs w:val="24"/>
    </w:rPr>
  </w:style>
  <w:style w:type="paragraph" w:styleId="af6">
    <w:name w:val="Balloon Text"/>
    <w:basedOn w:val="a7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6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7">
    <w:name w:val="바탕글"/>
    <w:basedOn w:val="a7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f2"/>
    <w:uiPriority w:val="99"/>
    <w:rsid w:val="00EF1FE1"/>
    <w:rPr>
      <w:rFonts w:eastAsia="굴림"/>
      <w:kern w:val="2"/>
      <w:szCs w:val="24"/>
    </w:rPr>
  </w:style>
  <w:style w:type="paragraph" w:styleId="af8">
    <w:name w:val="Title"/>
    <w:basedOn w:val="a7"/>
    <w:next w:val="a7"/>
    <w:link w:val="Char4"/>
    <w:uiPriority w:val="10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8"/>
    <w:rsid w:val="008E3D13"/>
    <w:rPr>
      <w:rFonts w:ascii="Arial" w:hAnsi="Arial"/>
      <w:b/>
      <w:sz w:val="36"/>
      <w:lang w:eastAsia="en-US"/>
    </w:rPr>
  </w:style>
  <w:style w:type="paragraph" w:customStyle="1" w:styleId="14">
    <w:name w:val="단락1"/>
    <w:basedOn w:val="a7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4">
    <w:name w:val="단락2"/>
    <w:basedOn w:val="a7"/>
    <w:link w:val="2Char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4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7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">
    <w:name w:val="단락2 Char"/>
    <w:link w:val="24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9">
    <w:name w:val="내용"/>
    <w:basedOn w:val="a7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a">
    <w:name w:val="표내부가운데"/>
    <w:basedOn w:val="a7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9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7"/>
    <w:link w:val="CharChar"/>
    <w:rsid w:val="008E3D13"/>
    <w:pPr>
      <w:numPr>
        <w:numId w:val="6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b">
    <w:name w:val="Body Text"/>
    <w:basedOn w:val="a7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b"/>
    <w:rsid w:val="00090A0E"/>
    <w:rPr>
      <w:lang w:eastAsia="en-US"/>
    </w:rPr>
  </w:style>
  <w:style w:type="paragraph" w:customStyle="1" w:styleId="25">
    <w:name w:val="제목2"/>
    <w:basedOn w:val="a7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5">
    <w:name w:val="제목1"/>
    <w:basedOn w:val="a7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c">
    <w:name w:val="표본문"/>
    <w:basedOn w:val="afb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d">
    <w:name w:val="스타일 본문"/>
    <w:basedOn w:val="afb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customStyle="1" w:styleId="Bullet">
    <w:name w:val="Bullet"/>
    <w:basedOn w:val="a7"/>
    <w:rsid w:val="00386429"/>
    <w:pPr>
      <w:keepLines/>
      <w:widowControl/>
      <w:numPr>
        <w:numId w:val="7"/>
      </w:numPr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Style1">
    <w:name w:val="Style1"/>
    <w:basedOn w:val="Bullet"/>
    <w:rsid w:val="00386429"/>
    <w:pPr>
      <w:ind w:left="2520"/>
    </w:pPr>
  </w:style>
  <w:style w:type="paragraph" w:customStyle="1" w:styleId="TOC1">
    <w:name w:val="TOC 제목1"/>
    <w:basedOn w:val="11"/>
    <w:next w:val="a7"/>
    <w:rsid w:val="00386429"/>
    <w:pPr>
      <w:keepLines/>
      <w:widowControl/>
      <w:numPr>
        <w:numId w:val="0"/>
      </w:numPr>
      <w:wordWrap/>
      <w:overflowPunct w:val="0"/>
      <w:adjustRightInd w:val="0"/>
      <w:spacing w:beforeLines="0" w:afterLines="0"/>
      <w:ind w:left="720" w:hanging="720"/>
      <w:jc w:val="center"/>
      <w:textAlignment w:val="baseline"/>
      <w:outlineLvl w:val="9"/>
    </w:pPr>
    <w:rPr>
      <w:rFonts w:ascii="Arial" w:eastAsia="굴림체" w:hAnsi="Arial"/>
      <w:kern w:val="28"/>
      <w:sz w:val="32"/>
      <w:szCs w:val="20"/>
    </w:rPr>
  </w:style>
  <w:style w:type="paragraph" w:customStyle="1" w:styleId="Indent2">
    <w:name w:val="Indent2"/>
    <w:basedOn w:val="a7"/>
    <w:next w:val="a7"/>
    <w:rsid w:val="00386429"/>
    <w:pPr>
      <w:widowControl/>
      <w:wordWrap/>
      <w:overflowPunct w:val="0"/>
      <w:adjustRightInd w:val="0"/>
      <w:spacing w:before="120"/>
      <w:textAlignment w:val="baseline"/>
    </w:pPr>
    <w:rPr>
      <w:rFonts w:ascii="Book Antiqua" w:hAnsi="Book Antiqua"/>
      <w:color w:val="000000"/>
      <w:kern w:val="0"/>
      <w:szCs w:val="20"/>
    </w:rPr>
  </w:style>
  <w:style w:type="paragraph" w:styleId="2">
    <w:name w:val="List Number 2"/>
    <w:basedOn w:val="a7"/>
    <w:rsid w:val="00386429"/>
    <w:pPr>
      <w:numPr>
        <w:numId w:val="9"/>
      </w:numPr>
      <w:wordWrap/>
      <w:autoSpaceDE/>
      <w:autoSpaceDN/>
      <w:spacing w:before="26" w:after="240" w:line="240" w:lineRule="atLeast"/>
      <w:ind w:right="115"/>
      <w:jc w:val="left"/>
    </w:pPr>
    <w:rPr>
      <w:rFonts w:ascii="Arial" w:eastAsia="바탕" w:hAnsi="Arial"/>
      <w:kern w:val="0"/>
      <w:szCs w:val="20"/>
      <w:lang w:eastAsia="en-US"/>
    </w:rPr>
  </w:style>
  <w:style w:type="paragraph" w:customStyle="1" w:styleId="12">
    <w:name w:val="유형1"/>
    <w:basedOn w:val="a7"/>
    <w:rsid w:val="00386429"/>
    <w:pPr>
      <w:widowControl/>
      <w:numPr>
        <w:ilvl w:val="1"/>
        <w:numId w:val="8"/>
      </w:numPr>
      <w:wordWrap/>
      <w:overflowPunct w:val="0"/>
      <w:adjustRightInd w:val="0"/>
      <w:spacing w:before="120"/>
      <w:jc w:val="left"/>
      <w:textAlignment w:val="baseline"/>
    </w:pPr>
    <w:rPr>
      <w:kern w:val="0"/>
      <w:szCs w:val="20"/>
    </w:rPr>
  </w:style>
  <w:style w:type="paragraph" w:customStyle="1" w:styleId="Paragraph2">
    <w:name w:val="Paragraph2"/>
    <w:basedOn w:val="a7"/>
    <w:rsid w:val="00444113"/>
    <w:pPr>
      <w:wordWrap/>
      <w:autoSpaceDE/>
      <w:autoSpaceDN/>
      <w:spacing w:before="80" w:line="240" w:lineRule="atLeast"/>
      <w:ind w:left="720"/>
    </w:pPr>
    <w:rPr>
      <w:rFonts w:eastAsia="바탕"/>
      <w:color w:val="000000"/>
      <w:kern w:val="0"/>
      <w:szCs w:val="20"/>
      <w:lang w:val="en-AU" w:eastAsia="en-US"/>
    </w:rPr>
  </w:style>
  <w:style w:type="paragraph" w:styleId="afe">
    <w:name w:val="Subtitle"/>
    <w:basedOn w:val="a7"/>
    <w:link w:val="Char7"/>
    <w:qFormat/>
    <w:rsid w:val="00444113"/>
    <w:pPr>
      <w:wordWrap/>
      <w:autoSpaceDE/>
      <w:autoSpaceDN/>
      <w:spacing w:after="60" w:line="240" w:lineRule="atLeast"/>
      <w:jc w:val="center"/>
    </w:pPr>
    <w:rPr>
      <w:rFonts w:ascii="Arial" w:eastAsia="바탕" w:hAnsi="Arial"/>
      <w:i/>
      <w:kern w:val="0"/>
      <w:sz w:val="36"/>
      <w:szCs w:val="20"/>
      <w:lang w:val="en-AU" w:eastAsia="en-US"/>
    </w:rPr>
  </w:style>
  <w:style w:type="character" w:customStyle="1" w:styleId="Char7">
    <w:name w:val="부제 Char"/>
    <w:link w:val="afe"/>
    <w:rsid w:val="00444113"/>
    <w:rPr>
      <w:rFonts w:ascii="Arial" w:hAnsi="Arial"/>
      <w:i/>
      <w:sz w:val="36"/>
      <w:lang w:val="en-AU" w:eastAsia="en-US"/>
    </w:rPr>
  </w:style>
  <w:style w:type="paragraph" w:styleId="aff">
    <w:name w:val="Normal Indent"/>
    <w:basedOn w:val="a7"/>
    <w:rsid w:val="00444113"/>
    <w:pPr>
      <w:wordWrap/>
      <w:autoSpaceDE/>
      <w:autoSpaceDN/>
      <w:spacing w:line="240" w:lineRule="atLeast"/>
      <w:ind w:left="900" w:hanging="900"/>
      <w:jc w:val="left"/>
    </w:pPr>
    <w:rPr>
      <w:rFonts w:eastAsia="바탕"/>
      <w:kern w:val="0"/>
      <w:szCs w:val="20"/>
      <w:lang w:eastAsia="en-US"/>
    </w:rPr>
  </w:style>
  <w:style w:type="paragraph" w:customStyle="1" w:styleId="Bullet1">
    <w:name w:val="Bullet1"/>
    <w:basedOn w:val="a7"/>
    <w:rsid w:val="00444113"/>
    <w:pPr>
      <w:wordWrap/>
      <w:autoSpaceDE/>
      <w:autoSpaceDN/>
      <w:spacing w:line="240" w:lineRule="atLeast"/>
      <w:ind w:left="720" w:hanging="432"/>
      <w:jc w:val="left"/>
    </w:pPr>
    <w:rPr>
      <w:rFonts w:eastAsia="바탕"/>
      <w:kern w:val="0"/>
      <w:szCs w:val="20"/>
      <w:lang w:eastAsia="en-US"/>
    </w:rPr>
  </w:style>
  <w:style w:type="paragraph" w:customStyle="1" w:styleId="Bullet2">
    <w:name w:val="Bullet2"/>
    <w:basedOn w:val="a7"/>
    <w:rsid w:val="00444113"/>
    <w:pPr>
      <w:wordWrap/>
      <w:autoSpaceDE/>
      <w:autoSpaceDN/>
      <w:spacing w:line="240" w:lineRule="atLeast"/>
      <w:ind w:left="1440" w:hanging="360"/>
      <w:jc w:val="left"/>
    </w:pPr>
    <w:rPr>
      <w:rFonts w:eastAsia="바탕"/>
      <w:color w:val="000080"/>
      <w:kern w:val="0"/>
      <w:szCs w:val="20"/>
      <w:lang w:eastAsia="en-US"/>
    </w:rPr>
  </w:style>
  <w:style w:type="paragraph" w:customStyle="1" w:styleId="Tabletext">
    <w:name w:val="Tabletext"/>
    <w:basedOn w:val="a7"/>
    <w:rsid w:val="00444113"/>
    <w:pPr>
      <w:keepLines/>
      <w:wordWrap/>
      <w:autoSpaceDE/>
      <w:autoSpaceDN/>
      <w:spacing w:after="120" w:line="240" w:lineRule="atLeast"/>
      <w:jc w:val="left"/>
    </w:pPr>
    <w:rPr>
      <w:rFonts w:eastAsia="바탕"/>
      <w:kern w:val="0"/>
      <w:szCs w:val="20"/>
      <w:lang w:eastAsia="en-US"/>
    </w:rPr>
  </w:style>
  <w:style w:type="paragraph" w:styleId="aff0">
    <w:name w:val="Document Map"/>
    <w:basedOn w:val="a7"/>
    <w:link w:val="Char8"/>
    <w:semiHidden/>
    <w:rsid w:val="00444113"/>
    <w:pPr>
      <w:shd w:val="clear" w:color="auto" w:fill="000080"/>
      <w:wordWrap/>
      <w:autoSpaceDE/>
      <w:autoSpaceDN/>
      <w:spacing w:line="240" w:lineRule="atLeast"/>
      <w:jc w:val="left"/>
    </w:pPr>
    <w:rPr>
      <w:rFonts w:ascii="Tahoma" w:eastAsia="바탕" w:hAnsi="Tahoma"/>
      <w:kern w:val="0"/>
      <w:szCs w:val="20"/>
      <w:lang w:eastAsia="en-US"/>
    </w:rPr>
  </w:style>
  <w:style w:type="character" w:customStyle="1" w:styleId="Char8">
    <w:name w:val="문서 구조 Char"/>
    <w:link w:val="aff0"/>
    <w:semiHidden/>
    <w:rsid w:val="00444113"/>
    <w:rPr>
      <w:rFonts w:ascii="Tahoma" w:hAnsi="Tahoma"/>
      <w:shd w:val="clear" w:color="auto" w:fill="000080"/>
      <w:lang w:eastAsia="en-US"/>
    </w:rPr>
  </w:style>
  <w:style w:type="character" w:styleId="aff1">
    <w:name w:val="footnote reference"/>
    <w:semiHidden/>
    <w:rsid w:val="00444113"/>
    <w:rPr>
      <w:sz w:val="20"/>
      <w:vertAlign w:val="superscript"/>
    </w:rPr>
  </w:style>
  <w:style w:type="paragraph" w:styleId="aff2">
    <w:name w:val="footnote text"/>
    <w:basedOn w:val="a7"/>
    <w:link w:val="Char9"/>
    <w:semiHidden/>
    <w:rsid w:val="00444113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/>
      <w:kern w:val="0"/>
      <w:sz w:val="16"/>
      <w:szCs w:val="20"/>
      <w:lang w:eastAsia="en-US"/>
    </w:rPr>
  </w:style>
  <w:style w:type="character" w:customStyle="1" w:styleId="Char9">
    <w:name w:val="각주 텍스트 Char"/>
    <w:link w:val="aff2"/>
    <w:semiHidden/>
    <w:rsid w:val="00444113"/>
    <w:rPr>
      <w:rFonts w:ascii="Helvetica" w:hAnsi="Helvetica"/>
      <w:sz w:val="16"/>
      <w:lang w:eastAsia="en-US"/>
    </w:rPr>
  </w:style>
  <w:style w:type="paragraph" w:customStyle="1" w:styleId="MainTitle">
    <w:name w:val="Main Title"/>
    <w:basedOn w:val="a7"/>
    <w:rsid w:val="00444113"/>
    <w:pPr>
      <w:wordWrap/>
      <w:autoSpaceDE/>
      <w:autoSpaceDN/>
      <w:spacing w:before="480" w:after="60"/>
      <w:jc w:val="center"/>
    </w:pPr>
    <w:rPr>
      <w:rFonts w:ascii="Arial" w:eastAsia="바탕" w:hAnsi="Arial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7"/>
    <w:rsid w:val="00444113"/>
    <w:pPr>
      <w:wordWrap/>
      <w:autoSpaceDE/>
      <w:autoSpaceDN/>
      <w:spacing w:before="80"/>
    </w:pPr>
    <w:rPr>
      <w:rFonts w:eastAsia="바탕"/>
      <w:kern w:val="0"/>
      <w:szCs w:val="20"/>
      <w:lang w:eastAsia="en-US"/>
    </w:rPr>
  </w:style>
  <w:style w:type="paragraph" w:customStyle="1" w:styleId="Paragraph3">
    <w:name w:val="Paragraph3"/>
    <w:basedOn w:val="a7"/>
    <w:rsid w:val="00444113"/>
    <w:pPr>
      <w:wordWrap/>
      <w:autoSpaceDE/>
      <w:autoSpaceDN/>
      <w:spacing w:before="80"/>
      <w:ind w:left="1530"/>
    </w:pPr>
    <w:rPr>
      <w:rFonts w:eastAsia="바탕"/>
      <w:kern w:val="0"/>
      <w:szCs w:val="20"/>
      <w:lang w:eastAsia="en-US"/>
    </w:rPr>
  </w:style>
  <w:style w:type="paragraph" w:customStyle="1" w:styleId="Paragraph4">
    <w:name w:val="Paragraph4"/>
    <w:basedOn w:val="a7"/>
    <w:rsid w:val="00444113"/>
    <w:pPr>
      <w:wordWrap/>
      <w:autoSpaceDE/>
      <w:autoSpaceDN/>
      <w:spacing w:before="80"/>
      <w:ind w:left="2250"/>
    </w:pPr>
    <w:rPr>
      <w:rFonts w:eastAsia="바탕"/>
      <w:kern w:val="0"/>
      <w:szCs w:val="20"/>
      <w:lang w:eastAsia="en-US"/>
    </w:rPr>
  </w:style>
  <w:style w:type="paragraph" w:styleId="60">
    <w:name w:val="toc 6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000"/>
      <w:jc w:val="left"/>
    </w:pPr>
    <w:rPr>
      <w:rFonts w:eastAsia="바탕"/>
      <w:kern w:val="0"/>
      <w:szCs w:val="20"/>
      <w:lang w:eastAsia="en-US"/>
    </w:rPr>
  </w:style>
  <w:style w:type="paragraph" w:styleId="70">
    <w:name w:val="toc 7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200"/>
      <w:jc w:val="left"/>
    </w:pPr>
    <w:rPr>
      <w:rFonts w:eastAsia="바탕"/>
      <w:kern w:val="0"/>
      <w:szCs w:val="20"/>
      <w:lang w:eastAsia="en-US"/>
    </w:rPr>
  </w:style>
  <w:style w:type="paragraph" w:styleId="80">
    <w:name w:val="toc 8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400"/>
      <w:jc w:val="left"/>
    </w:pPr>
    <w:rPr>
      <w:rFonts w:eastAsia="바탕"/>
      <w:kern w:val="0"/>
      <w:szCs w:val="20"/>
      <w:lang w:eastAsia="en-US"/>
    </w:rPr>
  </w:style>
  <w:style w:type="paragraph" w:styleId="90">
    <w:name w:val="toc 9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600"/>
      <w:jc w:val="left"/>
    </w:pPr>
    <w:rPr>
      <w:rFonts w:eastAsia="바탕"/>
      <w:kern w:val="0"/>
      <w:szCs w:val="20"/>
      <w:lang w:eastAsia="en-US"/>
    </w:rPr>
  </w:style>
  <w:style w:type="paragraph" w:styleId="26">
    <w:name w:val="Body Text 2"/>
    <w:basedOn w:val="a7"/>
    <w:link w:val="2Char0"/>
    <w:rsid w:val="00444113"/>
    <w:pPr>
      <w:wordWrap/>
      <w:autoSpaceDE/>
      <w:autoSpaceDN/>
      <w:spacing w:line="240" w:lineRule="atLeast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customStyle="1" w:styleId="2Char0">
    <w:name w:val="본문 2 Char"/>
    <w:link w:val="26"/>
    <w:rsid w:val="00444113"/>
    <w:rPr>
      <w:i/>
      <w:color w:val="0000FF"/>
      <w:lang w:eastAsia="en-US"/>
    </w:rPr>
  </w:style>
  <w:style w:type="paragraph" w:styleId="aff3">
    <w:name w:val="Body Text Indent"/>
    <w:basedOn w:val="a7"/>
    <w:link w:val="Chara"/>
    <w:rsid w:val="00444113"/>
    <w:pPr>
      <w:wordWrap/>
      <w:autoSpaceDE/>
      <w:autoSpaceDN/>
      <w:spacing w:line="240" w:lineRule="atLeast"/>
      <w:ind w:left="720"/>
      <w:jc w:val="left"/>
    </w:pPr>
    <w:rPr>
      <w:rFonts w:eastAsia="바탕"/>
      <w:i/>
      <w:color w:val="0000FF"/>
      <w:kern w:val="0"/>
      <w:szCs w:val="20"/>
      <w:u w:val="single"/>
      <w:lang w:eastAsia="en-US"/>
    </w:rPr>
  </w:style>
  <w:style w:type="character" w:customStyle="1" w:styleId="Chara">
    <w:name w:val="본문 들여쓰기 Char"/>
    <w:link w:val="aff3"/>
    <w:rsid w:val="00444113"/>
    <w:rPr>
      <w:i/>
      <w:color w:val="0000FF"/>
      <w:u w:val="single"/>
      <w:lang w:eastAsia="en-US"/>
    </w:rPr>
  </w:style>
  <w:style w:type="paragraph" w:customStyle="1" w:styleId="Body">
    <w:name w:val="Body"/>
    <w:basedOn w:val="a7"/>
    <w:rsid w:val="00444113"/>
    <w:pPr>
      <w:widowControl/>
      <w:wordWrap/>
      <w:autoSpaceDE/>
      <w:autoSpaceDN/>
      <w:spacing w:before="12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InfoBlue">
    <w:name w:val="InfoBlue"/>
    <w:basedOn w:val="a7"/>
    <w:next w:val="afb"/>
    <w:autoRedefine/>
    <w:rsid w:val="00444113"/>
    <w:pPr>
      <w:wordWrap/>
      <w:autoSpaceDE/>
      <w:autoSpaceDN/>
      <w:spacing w:after="120" w:line="240" w:lineRule="atLeast"/>
      <w:ind w:left="720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styleId="aff4">
    <w:name w:val="FollowedHyperlink"/>
    <w:rsid w:val="00444113"/>
    <w:rPr>
      <w:color w:val="800080"/>
      <w:u w:val="single"/>
    </w:rPr>
  </w:style>
  <w:style w:type="paragraph" w:styleId="aff5">
    <w:name w:val="Normal (Web)"/>
    <w:basedOn w:val="a7"/>
    <w:rsid w:val="00444113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바탕"/>
      <w:kern w:val="0"/>
      <w:sz w:val="24"/>
      <w:lang w:eastAsia="en-US"/>
    </w:rPr>
  </w:style>
  <w:style w:type="character" w:styleId="aff6">
    <w:name w:val="Strong"/>
    <w:qFormat/>
    <w:rsid w:val="00444113"/>
    <w:rPr>
      <w:b/>
      <w:bCs/>
    </w:rPr>
  </w:style>
  <w:style w:type="paragraph" w:customStyle="1" w:styleId="aff7">
    <w:name w:val="개요글"/>
    <w:basedOn w:val="a7"/>
    <w:rsid w:val="00444113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  <w:szCs w:val="20"/>
    </w:rPr>
  </w:style>
  <w:style w:type="paragraph" w:customStyle="1" w:styleId="Subheading">
    <w:name w:val="Subheading"/>
    <w:basedOn w:val="afb"/>
    <w:rsid w:val="00444113"/>
    <w:pPr>
      <w:spacing w:before="240"/>
    </w:pPr>
    <w:rPr>
      <w:rFonts w:ascii="Arial" w:hAnsi="Arial"/>
      <w:b/>
      <w:bCs/>
    </w:rPr>
  </w:style>
  <w:style w:type="paragraph" w:customStyle="1" w:styleId="-0">
    <w:name w:val="중제목(내용-번호시작)"/>
    <w:basedOn w:val="a7"/>
    <w:next w:val="a7"/>
    <w:rsid w:val="00444113"/>
    <w:pPr>
      <w:tabs>
        <w:tab w:val="num" w:pos="800"/>
      </w:tabs>
      <w:overflowPunct w:val="0"/>
      <w:spacing w:line="260" w:lineRule="atLeast"/>
      <w:ind w:left="800" w:hanging="400"/>
      <w:jc w:val="left"/>
      <w:textAlignment w:val="bottom"/>
    </w:pPr>
    <w:rPr>
      <w:rFonts w:ascii="Arial" w:eastAsia="바탕체"/>
      <w:sz w:val="22"/>
      <w:szCs w:val="20"/>
    </w:rPr>
  </w:style>
  <w:style w:type="paragraph" w:customStyle="1" w:styleId="3-chojh">
    <w:name w:val="글머리 3 -chojh"/>
    <w:basedOn w:val="a7"/>
    <w:rsid w:val="00444113"/>
    <w:pPr>
      <w:numPr>
        <w:numId w:val="10"/>
      </w:numPr>
      <w:tabs>
        <w:tab w:val="left" w:pos="1134"/>
      </w:tabs>
      <w:autoSpaceDE/>
      <w:autoSpaceDN/>
      <w:spacing w:line="260" w:lineRule="atLeast"/>
      <w:ind w:left="1135" w:hanging="284"/>
    </w:pPr>
    <w:rPr>
      <w:rFonts w:ascii="Arial" w:eastAsia="바탕체"/>
      <w:szCs w:val="20"/>
    </w:rPr>
  </w:style>
  <w:style w:type="paragraph" w:customStyle="1" w:styleId="2-chojh">
    <w:name w:val="글머리 2-chojh"/>
    <w:basedOn w:val="a7"/>
    <w:rsid w:val="00444113"/>
    <w:pPr>
      <w:numPr>
        <w:numId w:val="12"/>
      </w:numPr>
      <w:tabs>
        <w:tab w:val="clear" w:pos="814"/>
        <w:tab w:val="left" w:pos="709"/>
      </w:tabs>
      <w:autoSpaceDE/>
      <w:autoSpaceDN/>
      <w:spacing w:line="260" w:lineRule="atLeast"/>
      <w:ind w:left="709" w:hanging="284"/>
    </w:pPr>
    <w:rPr>
      <w:rFonts w:ascii="Arial" w:eastAsia="바탕체"/>
      <w:szCs w:val="20"/>
    </w:rPr>
  </w:style>
  <w:style w:type="paragraph" w:customStyle="1" w:styleId="4-chojh">
    <w:name w:val="글머리 4-chojh"/>
    <w:basedOn w:val="aff8"/>
    <w:rsid w:val="00444113"/>
    <w:pPr>
      <w:numPr>
        <w:numId w:val="11"/>
      </w:numPr>
      <w:tabs>
        <w:tab w:val="left" w:pos="1134"/>
      </w:tabs>
    </w:pPr>
  </w:style>
  <w:style w:type="paragraph" w:customStyle="1" w:styleId="aff8">
    <w:name w:val="표의 단락"/>
    <w:basedOn w:val="af1"/>
    <w:rsid w:val="00444113"/>
    <w:pPr>
      <w:tabs>
        <w:tab w:val="clear" w:pos="4252"/>
        <w:tab w:val="clear" w:pos="8504"/>
      </w:tabs>
      <w:overflowPunct w:val="0"/>
      <w:snapToGrid/>
      <w:spacing w:line="160" w:lineRule="atLeast"/>
      <w:jc w:val="left"/>
      <w:textAlignment w:val="bottom"/>
    </w:pPr>
    <w:rPr>
      <w:rFonts w:ascii="Arial" w:eastAsia="바탕체"/>
      <w:szCs w:val="20"/>
    </w:rPr>
  </w:style>
  <w:style w:type="paragraph" w:customStyle="1" w:styleId="a1">
    <w:name w:val="각제목"/>
    <w:basedOn w:val="a7"/>
    <w:rsid w:val="00444113"/>
    <w:pPr>
      <w:numPr>
        <w:numId w:val="14"/>
      </w:numPr>
      <w:autoSpaceDE/>
      <w:autoSpaceDN/>
    </w:pPr>
    <w:rPr>
      <w:rFonts w:eastAsia="바탕체"/>
      <w:szCs w:val="20"/>
    </w:rPr>
  </w:style>
  <w:style w:type="paragraph" w:customStyle="1" w:styleId="a2">
    <w:name w:val="목적"/>
    <w:basedOn w:val="a7"/>
    <w:rsid w:val="00444113"/>
    <w:pPr>
      <w:numPr>
        <w:numId w:val="13"/>
      </w:numPr>
      <w:autoSpaceDE/>
      <w:autoSpaceDN/>
    </w:pPr>
    <w:rPr>
      <w:rFonts w:eastAsia="바탕체"/>
      <w:szCs w:val="20"/>
    </w:rPr>
  </w:style>
  <w:style w:type="paragraph" w:customStyle="1" w:styleId="a0">
    <w:name w:val="각제목내리스트"/>
    <w:basedOn w:val="a7"/>
    <w:rsid w:val="00444113"/>
    <w:pPr>
      <w:numPr>
        <w:numId w:val="17"/>
      </w:numPr>
      <w:autoSpaceDE/>
      <w:autoSpaceDN/>
    </w:pPr>
    <w:rPr>
      <w:rFonts w:eastAsia="바탕체"/>
      <w:szCs w:val="20"/>
    </w:rPr>
  </w:style>
  <w:style w:type="paragraph" w:customStyle="1" w:styleId="-">
    <w:name w:val="절차리스트의 리스트 -"/>
    <w:basedOn w:val="a7"/>
    <w:rsid w:val="00444113"/>
    <w:pPr>
      <w:numPr>
        <w:numId w:val="15"/>
      </w:numPr>
      <w:autoSpaceDE/>
      <w:autoSpaceDN/>
    </w:pPr>
    <w:rPr>
      <w:rFonts w:eastAsia="바탕체"/>
      <w:szCs w:val="20"/>
    </w:rPr>
  </w:style>
  <w:style w:type="paragraph" w:customStyle="1" w:styleId="a4">
    <w:name w:val="절차제목"/>
    <w:basedOn w:val="a7"/>
    <w:rsid w:val="00444113"/>
    <w:pPr>
      <w:numPr>
        <w:numId w:val="16"/>
      </w:numPr>
      <w:autoSpaceDE/>
      <w:autoSpaceDN/>
    </w:pPr>
    <w:rPr>
      <w:rFonts w:eastAsia="바탕체"/>
      <w:szCs w:val="20"/>
    </w:rPr>
  </w:style>
  <w:style w:type="paragraph" w:customStyle="1" w:styleId="a5">
    <w:name w:val="절차 리스트"/>
    <w:autoRedefine/>
    <w:rsid w:val="00444113"/>
    <w:pPr>
      <w:numPr>
        <w:numId w:val="18"/>
      </w:numPr>
      <w:overflowPunct w:val="0"/>
      <w:spacing w:line="260" w:lineRule="atLeast"/>
      <w:ind w:left="1123" w:hanging="284"/>
    </w:pPr>
    <w:rPr>
      <w:rFonts w:eastAsia="바탕체"/>
      <w:noProof/>
    </w:rPr>
  </w:style>
  <w:style w:type="paragraph" w:customStyle="1" w:styleId="a6">
    <w:name w:val="각제목 리스트"/>
    <w:basedOn w:val="aff8"/>
    <w:autoRedefine/>
    <w:rsid w:val="00444113"/>
    <w:pPr>
      <w:numPr>
        <w:numId w:val="19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10pt">
    <w:name w:val="본문+ 돋움 10 pt"/>
    <w:basedOn w:val="afb"/>
    <w:autoRedefine/>
    <w:rsid w:val="00444113"/>
    <w:pPr>
      <w:keepLines w:val="0"/>
      <w:wordWrap w:val="0"/>
      <w:autoSpaceDE w:val="0"/>
      <w:autoSpaceDN w:val="0"/>
      <w:spacing w:after="180" w:line="240" w:lineRule="auto"/>
      <w:ind w:left="0"/>
      <w:jc w:val="center"/>
    </w:pPr>
    <w:rPr>
      <w:rFonts w:ascii="돋움" w:eastAsia="돋움" w:hAnsi="돋움"/>
      <w:lang w:eastAsia="ko-KR"/>
    </w:rPr>
  </w:style>
  <w:style w:type="paragraph" w:styleId="aff9">
    <w:name w:val="List Paragraph"/>
    <w:basedOn w:val="a7"/>
    <w:uiPriority w:val="34"/>
    <w:qFormat/>
    <w:rsid w:val="00444113"/>
    <w:pPr>
      <w:ind w:leftChars="400" w:left="800"/>
    </w:pPr>
    <w:rPr>
      <w:rFonts w:ascii="맑은 고딕" w:eastAsia="맑은 고딕" w:hAnsi="맑은 고딕"/>
      <w:szCs w:val="22"/>
    </w:rPr>
  </w:style>
  <w:style w:type="paragraph" w:styleId="affa">
    <w:name w:val="No Spacing"/>
    <w:link w:val="Charb"/>
    <w:uiPriority w:val="1"/>
    <w:qFormat/>
    <w:rsid w:val="00444113"/>
    <w:rPr>
      <w:rFonts w:ascii="맑은 고딕" w:eastAsia="맑은 고딕" w:hAnsi="맑은 고딕"/>
      <w:sz w:val="22"/>
      <w:szCs w:val="22"/>
    </w:rPr>
  </w:style>
  <w:style w:type="character" w:customStyle="1" w:styleId="Charb">
    <w:name w:val="간격 없음 Char"/>
    <w:link w:val="affa"/>
    <w:uiPriority w:val="1"/>
    <w:rsid w:val="0044411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">
    <w:name w:val="글머리기호1"/>
    <w:basedOn w:val="af9"/>
    <w:link w:val="1Char0"/>
    <w:qFormat/>
    <w:rsid w:val="008D0DB7"/>
    <w:pPr>
      <w:numPr>
        <w:numId w:val="20"/>
      </w:numPr>
      <w:ind w:left="426" w:hanging="284"/>
    </w:pPr>
  </w:style>
  <w:style w:type="paragraph" w:customStyle="1" w:styleId="TableText0">
    <w:name w:val="Table_Text"/>
    <w:basedOn w:val="a7"/>
    <w:rsid w:val="008D0DB7"/>
    <w:pPr>
      <w:autoSpaceDE/>
      <w:autoSpaceDN/>
      <w:spacing w:before="120" w:after="120"/>
    </w:pPr>
    <w:rPr>
      <w:rFonts w:ascii="Arial" w:eastAsia="굴림체" w:hAnsi="Arial"/>
      <w:szCs w:val="20"/>
    </w:rPr>
  </w:style>
  <w:style w:type="paragraph" w:customStyle="1" w:styleId="Appendix1">
    <w:name w:val="Appendix 1"/>
    <w:basedOn w:val="a7"/>
    <w:rsid w:val="00EE75EC"/>
    <w:pPr>
      <w:widowControl/>
      <w:numPr>
        <w:numId w:val="21"/>
      </w:numPr>
      <w:wordWrap/>
      <w:autoSpaceDE/>
      <w:autoSpaceDN/>
      <w:spacing w:after="240"/>
    </w:pPr>
    <w:rPr>
      <w:rFonts w:ascii="Arial" w:eastAsia="바탕" w:hAnsi="Arial"/>
      <w:b/>
      <w:kern w:val="0"/>
      <w:sz w:val="24"/>
      <w:szCs w:val="20"/>
      <w:lang w:val="en-GB"/>
    </w:rPr>
  </w:style>
  <w:style w:type="paragraph" w:customStyle="1" w:styleId="-2">
    <w:name w:val="본문-글머리2단계"/>
    <w:basedOn w:val="a7"/>
    <w:rsid w:val="00EE75EC"/>
    <w:pPr>
      <w:numPr>
        <w:numId w:val="22"/>
      </w:numPr>
    </w:pPr>
    <w:rPr>
      <w:rFonts w:ascii="바탕" w:eastAsia="바탕"/>
    </w:rPr>
  </w:style>
  <w:style w:type="paragraph" w:customStyle="1" w:styleId="21">
    <w:name w:val="글머리기호2"/>
    <w:basedOn w:val="af9"/>
    <w:link w:val="2Char1"/>
    <w:qFormat/>
    <w:rsid w:val="00EE75EC"/>
    <w:pPr>
      <w:numPr>
        <w:numId w:val="23"/>
      </w:numPr>
      <w:ind w:left="709" w:hanging="309"/>
    </w:pPr>
  </w:style>
  <w:style w:type="character" w:customStyle="1" w:styleId="1Char0">
    <w:name w:val="글머리기호1 Char"/>
    <w:basedOn w:val="Char5"/>
    <w:link w:val="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a">
    <w:name w:val="가.나.다 단락"/>
    <w:basedOn w:val="af9"/>
    <w:link w:val="Charc"/>
    <w:qFormat/>
    <w:rsid w:val="00EE75EC"/>
    <w:pPr>
      <w:numPr>
        <w:numId w:val="26"/>
      </w:numPr>
      <w:spacing w:after="80"/>
    </w:pPr>
    <w:rPr>
      <w:b/>
    </w:rPr>
  </w:style>
  <w:style w:type="character" w:customStyle="1" w:styleId="2Char1">
    <w:name w:val="글머리기호2 Char"/>
    <w:basedOn w:val="Char5"/>
    <w:link w:val="2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123">
    <w:name w:val="1).2).3) 단락"/>
    <w:basedOn w:val="af9"/>
    <w:link w:val="123Char"/>
    <w:qFormat/>
    <w:rsid w:val="00EE75EC"/>
    <w:pPr>
      <w:numPr>
        <w:numId w:val="24"/>
      </w:numPr>
      <w:ind w:left="567" w:hanging="425"/>
    </w:pPr>
  </w:style>
  <w:style w:type="character" w:customStyle="1" w:styleId="Charc">
    <w:name w:val="가.나.다 단락 Char"/>
    <w:link w:val="a"/>
    <w:rsid w:val="00EE75EC"/>
    <w:rPr>
      <w:rFonts w:ascii="돋움" w:eastAsia="돋움" w:hAnsi="돋움"/>
      <w:b/>
      <w:kern w:val="2"/>
      <w:sz w:val="22"/>
      <w:szCs w:val="22"/>
    </w:rPr>
  </w:style>
  <w:style w:type="character" w:customStyle="1" w:styleId="123Char">
    <w:name w:val="1).2).3) 단락 Char"/>
    <w:basedOn w:val="Char5"/>
    <w:link w:val="123"/>
    <w:rsid w:val="00EE75EC"/>
    <w:rPr>
      <w:rFonts w:ascii="돋움" w:eastAsia="돋움" w:hAnsi="돋움"/>
      <w:kern w:val="2"/>
      <w:sz w:val="22"/>
      <w:szCs w:val="22"/>
    </w:rPr>
  </w:style>
  <w:style w:type="paragraph" w:styleId="TOC">
    <w:name w:val="TOC Heading"/>
    <w:basedOn w:val="11"/>
    <w:next w:val="a7"/>
    <w:uiPriority w:val="39"/>
    <w:qFormat/>
    <w:rsid w:val="00E24BBD"/>
    <w:pPr>
      <w:keepLines/>
      <w:widowControl/>
      <w:numPr>
        <w:numId w:val="0"/>
      </w:numPr>
      <w:wordWrap/>
      <w:autoSpaceDE/>
      <w:autoSpaceDN/>
      <w:spacing w:beforeLines="0" w:afterLines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3CB6A-F825-4D4C-A17C-0418FC4D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131</TotalTime>
  <Pages>44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18564</CharactersWithSpaces>
  <SharedDoc>false</SharedDoc>
  <HLinks>
    <vt:vector size="168" baseType="variant"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_Toc364799508</vt:lpwstr>
      </vt:variant>
      <vt:variant>
        <vt:i4>2031675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_Toc364799507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_Toc364799506</vt:lpwstr>
      </vt:variant>
      <vt:variant>
        <vt:i4>2031675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_Toc364799505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_Toc364799504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_Toc364799503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_Toc364799502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_Toc364799501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_Toc364799500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_Toc364799499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_Toc364799498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_Toc364799497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_Toc364799496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_Toc364799495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_Toc364799494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_Toc364799493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_Toc364799492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_Toc364799491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_Toc364799490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_Toc364799489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_Toc364799488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_Toc364799487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_Toc364799486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_Toc364799485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_Toc364799484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_Toc364799483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_Toc364799482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_Toc364799481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84</cp:revision>
  <cp:lastPrinted>2013-08-20T13:02:00Z</cp:lastPrinted>
  <dcterms:created xsi:type="dcterms:W3CDTF">2014-08-26T16:30:00Z</dcterms:created>
  <dcterms:modified xsi:type="dcterms:W3CDTF">2018-10-12T09:39:00Z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