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F3" w:rsidRDefault="00062CF3" w:rsidP="00062CF3">
      <w:pPr>
        <w:jc w:val="right"/>
      </w:pPr>
    </w:p>
    <w:p w:rsidR="00062CF3" w:rsidRDefault="00062CF3" w:rsidP="00062CF3"/>
    <w:p w:rsidR="00062CF3" w:rsidRDefault="00062CF3" w:rsidP="00062CF3"/>
    <w:p w:rsidR="00062CF3" w:rsidRDefault="00062CF3" w:rsidP="00062CF3"/>
    <w:p w:rsidR="00062CF3" w:rsidRDefault="00062CF3" w:rsidP="00062CF3"/>
    <w:p w:rsidR="00062CF3" w:rsidRDefault="00062CF3" w:rsidP="00062CF3"/>
    <w:p w:rsidR="00B0396E" w:rsidRDefault="00B0396E" w:rsidP="00062CF3"/>
    <w:p w:rsidR="00686658" w:rsidRDefault="00686658" w:rsidP="004A0357">
      <w:pPr>
        <w:widowControl/>
        <w:tabs>
          <w:tab w:val="left" w:pos="8789"/>
        </w:tabs>
        <w:wordWrap/>
        <w:jc w:val="left"/>
        <w:rPr>
          <w:rFonts w:ascii="굴림" w:hAnsi="굴림"/>
          <w:b/>
          <w:sz w:val="28"/>
        </w:rPr>
      </w:pPr>
      <w:r>
        <w:rPr>
          <w:rFonts w:ascii="굴림" w:hAnsi="굴림"/>
          <w:b/>
          <w:sz w:val="28"/>
        </w:rPr>
        <w:br w:type="page"/>
      </w:r>
    </w:p>
    <w:p w:rsidR="00B0396E" w:rsidRPr="00231368" w:rsidRDefault="00B0396E" w:rsidP="00B0396E">
      <w:pPr>
        <w:jc w:val="center"/>
        <w:rPr>
          <w:rFonts w:ascii="굴림" w:hAnsi="굴림"/>
          <w:b/>
          <w:sz w:val="24"/>
        </w:rPr>
      </w:pPr>
      <w:r w:rsidRPr="00231368">
        <w:rPr>
          <w:rFonts w:ascii="굴림" w:hAnsi="굴림" w:hint="eastAsia"/>
          <w:b/>
          <w:sz w:val="28"/>
        </w:rPr>
        <w:lastRenderedPageBreak/>
        <w:t>사</w:t>
      </w:r>
      <w:r w:rsidRPr="00231368">
        <w:rPr>
          <w:rFonts w:ascii="굴림" w:hAnsi="굴림" w:hint="eastAsia"/>
          <w:b/>
          <w:sz w:val="28"/>
        </w:rPr>
        <w:t xml:space="preserve"> </w:t>
      </w:r>
      <w:r w:rsidRPr="00231368">
        <w:rPr>
          <w:rFonts w:ascii="굴림" w:hAnsi="굴림" w:hint="eastAsia"/>
          <w:b/>
          <w:sz w:val="28"/>
        </w:rPr>
        <w:t>용</w:t>
      </w:r>
      <w:r w:rsidRPr="00231368">
        <w:rPr>
          <w:rFonts w:ascii="굴림" w:hAnsi="굴림" w:hint="eastAsia"/>
          <w:b/>
          <w:sz w:val="28"/>
        </w:rPr>
        <w:t xml:space="preserve"> </w:t>
      </w:r>
      <w:r w:rsidRPr="00231368">
        <w:rPr>
          <w:rFonts w:ascii="굴림" w:hAnsi="굴림" w:hint="eastAsia"/>
          <w:b/>
          <w:sz w:val="28"/>
        </w:rPr>
        <w:t>권</w:t>
      </w:r>
      <w:r w:rsidRPr="00231368">
        <w:rPr>
          <w:rFonts w:ascii="굴림" w:hAnsi="굴림" w:hint="eastAsia"/>
          <w:b/>
          <w:sz w:val="28"/>
        </w:rPr>
        <w:t xml:space="preserve"> </w:t>
      </w:r>
      <w:r w:rsidRPr="00231368">
        <w:rPr>
          <w:rFonts w:ascii="굴림" w:hAnsi="굴림" w:hint="eastAsia"/>
          <w:b/>
          <w:sz w:val="28"/>
        </w:rPr>
        <w:t>한</w:t>
      </w:r>
    </w:p>
    <w:p w:rsidR="00B0396E" w:rsidRPr="00686658" w:rsidRDefault="00B0396E" w:rsidP="00B0396E">
      <w:pPr>
        <w:jc w:val="center"/>
        <w:rPr>
          <w:rFonts w:ascii="굴림" w:hAnsi="굴림"/>
          <w:b/>
          <w:sz w:val="24"/>
        </w:rPr>
      </w:pPr>
    </w:p>
    <w:p w:rsidR="00B0396E" w:rsidRPr="00231368" w:rsidRDefault="00B0396E" w:rsidP="00B0396E">
      <w:pPr>
        <w:snapToGrid w:val="0"/>
        <w:rPr>
          <w:rFonts w:ascii="굴림" w:hAnsi="굴림"/>
          <w:b/>
          <w:sz w:val="24"/>
        </w:rPr>
      </w:pPr>
      <w:r w:rsidRPr="00231368">
        <w:rPr>
          <w:rFonts w:ascii="굴림" w:hAnsi="굴림"/>
          <w:b/>
          <w:sz w:val="24"/>
        </w:rPr>
        <w:t>Client Approv</w:t>
      </w:r>
      <w:r w:rsidRPr="00231368">
        <w:rPr>
          <w:rFonts w:ascii="굴림" w:hAnsi="굴림" w:hint="eastAsia"/>
          <w:b/>
          <w:sz w:val="24"/>
        </w:rPr>
        <w:t>al</w:t>
      </w:r>
      <w:r w:rsidRPr="00231368">
        <w:rPr>
          <w:rFonts w:ascii="굴림" w:hAnsi="굴림"/>
          <w:b/>
          <w:sz w:val="24"/>
        </w:rPr>
        <w:t>:</w:t>
      </w:r>
    </w:p>
    <w:p w:rsidR="00B0396E" w:rsidRPr="00231368" w:rsidRDefault="00B0396E" w:rsidP="00B0396E">
      <w:pPr>
        <w:snapToGrid w:val="0"/>
        <w:rPr>
          <w:rFonts w:ascii="굴림" w:hAnsi="굴림"/>
        </w:rPr>
      </w:pPr>
      <w:r w:rsidRPr="00231368">
        <w:rPr>
          <w:rFonts w:ascii="굴림" w:hAnsi="굴림" w:hint="eastAsia"/>
        </w:rPr>
        <w:t>본인은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서명으로써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본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문서가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본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프로젝트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범위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내에서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사용될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것을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인가함</w:t>
      </w:r>
      <w:r w:rsidRPr="00231368">
        <w:rPr>
          <w:rFonts w:ascii="굴림" w:hAnsi="굴림" w:hint="eastAsia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969"/>
        <w:gridCol w:w="997"/>
        <w:gridCol w:w="988"/>
        <w:gridCol w:w="1712"/>
      </w:tblGrid>
      <w:tr w:rsidR="00B0396E" w:rsidRPr="00231368" w:rsidTr="00686658">
        <w:trPr>
          <w:cantSplit/>
          <w:trHeight w:val="557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>승인자</w:t>
            </w:r>
            <w:r w:rsidRPr="00231368">
              <w:rPr>
                <w:rFonts w:ascii="굴림" w:hAnsi="굴림" w:hint="eastAsia"/>
                <w:b/>
              </w:rPr>
              <w:t xml:space="preserve"> :    </w:t>
            </w:r>
          </w:p>
        </w:tc>
        <w:tc>
          <w:tcPr>
            <w:tcW w:w="3969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한국저작권위원회</w:t>
            </w:r>
            <w:r w:rsidRPr="00231368">
              <w:rPr>
                <w:rFonts w:ascii="굴림" w:hAnsi="굴림" w:hint="eastAsia"/>
              </w:rPr>
              <w:t xml:space="preserve"> </w:t>
            </w:r>
            <w:r w:rsidR="00CE3258">
              <w:rPr>
                <w:rFonts w:ascii="굴림" w:eastAsia="굴림" w:hAnsi="굴림" w:hint="eastAsia"/>
              </w:rPr>
              <w:t>차태원</w:t>
            </w:r>
            <w:r w:rsidR="00686658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팀장</w:t>
            </w:r>
          </w:p>
        </w:tc>
        <w:tc>
          <w:tcPr>
            <w:tcW w:w="997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988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>일자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/>
                <w:b/>
              </w:rPr>
              <w:t>:</w:t>
            </w:r>
            <w:r w:rsidRPr="00231368">
              <w:rPr>
                <w:rFonts w:ascii="굴림" w:hAnsi="굴림" w:hint="eastAsia"/>
                <w:b/>
              </w:rPr>
              <w:t xml:space="preserve">   </w:t>
            </w:r>
          </w:p>
        </w:tc>
        <w:tc>
          <w:tcPr>
            <w:tcW w:w="1712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B0396E">
            <w:pPr>
              <w:ind w:firstLineChars="300" w:firstLine="66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B0396E" w:rsidRPr="00231368" w:rsidRDefault="00B0396E" w:rsidP="00B0396E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766"/>
        <w:gridCol w:w="1200"/>
        <w:gridCol w:w="1000"/>
        <w:gridCol w:w="1700"/>
      </w:tblGrid>
      <w:tr w:rsidR="00B0396E" w:rsidRPr="00231368" w:rsidTr="00686658">
        <w:trPr>
          <w:cantSplit/>
          <w:trHeight w:val="516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B0396E" w:rsidRPr="004B3289" w:rsidRDefault="00B0396E" w:rsidP="00CF6BFC">
            <w:pPr>
              <w:jc w:val="center"/>
              <w:rPr>
                <w:rFonts w:ascii="굴림" w:hAnsi="굴림"/>
                <w:b/>
              </w:rPr>
            </w:pPr>
            <w:r w:rsidRPr="004B3289">
              <w:rPr>
                <w:rFonts w:ascii="굴림" w:hAnsi="굴림" w:hint="eastAsia"/>
                <w:b/>
              </w:rPr>
              <w:t>검토자</w:t>
            </w:r>
            <w:r w:rsidRPr="004B3289">
              <w:rPr>
                <w:rFonts w:ascii="굴림" w:hAnsi="굴림" w:hint="eastAsia"/>
                <w:b/>
              </w:rPr>
              <w:t xml:space="preserve"> :</w:t>
            </w:r>
          </w:p>
        </w:tc>
        <w:tc>
          <w:tcPr>
            <w:tcW w:w="3766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한국저작권위원회</w:t>
            </w:r>
            <w:r>
              <w:rPr>
                <w:rFonts w:ascii="굴림" w:hAnsi="굴림" w:hint="eastAsia"/>
              </w:rPr>
              <w:t xml:space="preserve"> </w:t>
            </w:r>
            <w:r w:rsidR="00686658">
              <w:rPr>
                <w:rFonts w:ascii="굴림" w:hAnsi="굴림" w:hint="eastAsia"/>
              </w:rPr>
              <w:t>문경도</w:t>
            </w:r>
            <w:r w:rsidR="00686658">
              <w:rPr>
                <w:rFonts w:ascii="굴림" w:hAnsi="굴림" w:hint="eastAsia"/>
              </w:rPr>
              <w:t xml:space="preserve"> </w:t>
            </w:r>
            <w:r w:rsidR="00686658">
              <w:rPr>
                <w:rFonts w:ascii="굴림" w:hAnsi="굴림" w:hint="eastAsia"/>
              </w:rPr>
              <w:t>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(</w:t>
            </w:r>
            <w:r>
              <w:rPr>
                <w:rFonts w:ascii="굴림" w:hAnsi="굴림" w:hint="eastAsia"/>
              </w:rPr>
              <w:t>인</w:t>
            </w:r>
            <w:r>
              <w:rPr>
                <w:rFonts w:ascii="굴림" w:hAnsi="굴림" w:hint="eastAsia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B0396E" w:rsidRPr="004B3289" w:rsidRDefault="00B0396E" w:rsidP="00CF6BFC">
            <w:pPr>
              <w:jc w:val="center"/>
              <w:rPr>
                <w:rFonts w:ascii="굴림" w:hAnsi="굴림"/>
                <w:b/>
              </w:rPr>
            </w:pPr>
            <w:r w:rsidRPr="004B3289">
              <w:rPr>
                <w:rFonts w:ascii="굴림" w:hAnsi="굴림" w:hint="eastAsia"/>
                <w:b/>
              </w:rPr>
              <w:t>일자</w:t>
            </w:r>
            <w:r w:rsidRPr="004B3289">
              <w:rPr>
                <w:rFonts w:ascii="굴림" w:hAnsi="굴림" w:hint="eastAsia"/>
                <w:b/>
              </w:rPr>
              <w:t xml:space="preserve"> 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B0396E" w:rsidRPr="00231368" w:rsidRDefault="00B0396E" w:rsidP="00B0396E">
      <w:pPr>
        <w:ind w:right="180"/>
        <w:rPr>
          <w:rFonts w:ascii="굴림" w:hAnsi="굴림"/>
        </w:rPr>
      </w:pPr>
    </w:p>
    <w:p w:rsidR="00B0396E" w:rsidRPr="00231368" w:rsidRDefault="00B0396E" w:rsidP="00B0396E">
      <w:pPr>
        <w:snapToGrid w:val="0"/>
        <w:rPr>
          <w:rFonts w:ascii="굴림" w:hAnsi="굴림"/>
          <w:b/>
          <w:sz w:val="24"/>
        </w:rPr>
      </w:pPr>
    </w:p>
    <w:p w:rsidR="00B0396E" w:rsidRPr="00231368" w:rsidRDefault="00B0396E" w:rsidP="00B0396E">
      <w:pPr>
        <w:snapToGrid w:val="0"/>
        <w:rPr>
          <w:rFonts w:ascii="굴림" w:hAnsi="굴림"/>
          <w:b/>
          <w:sz w:val="24"/>
        </w:rPr>
      </w:pPr>
      <w:r>
        <w:rPr>
          <w:rFonts w:ascii="굴림" w:hAnsi="굴림" w:hint="eastAsia"/>
          <w:b/>
          <w:sz w:val="24"/>
        </w:rPr>
        <w:t>엘에스웨어</w:t>
      </w:r>
      <w:r>
        <w:rPr>
          <w:rFonts w:ascii="굴림" w:hAnsi="굴림" w:hint="eastAsia"/>
          <w:b/>
          <w:sz w:val="24"/>
        </w:rPr>
        <w:t>(</w:t>
      </w:r>
      <w:r>
        <w:rPr>
          <w:rFonts w:ascii="굴림" w:hAnsi="굴림" w:hint="eastAsia"/>
          <w:b/>
          <w:sz w:val="24"/>
        </w:rPr>
        <w:t>주</w:t>
      </w:r>
      <w:r>
        <w:rPr>
          <w:rFonts w:ascii="굴림" w:hAnsi="굴림" w:hint="eastAsia"/>
          <w:b/>
          <w:sz w:val="24"/>
        </w:rPr>
        <w:t xml:space="preserve">) </w:t>
      </w:r>
      <w:r w:rsidRPr="00231368">
        <w:rPr>
          <w:rFonts w:ascii="굴림" w:hAnsi="굴림"/>
          <w:b/>
          <w:sz w:val="24"/>
        </w:rPr>
        <w:t>Approval</w:t>
      </w:r>
      <w:r>
        <w:rPr>
          <w:rFonts w:ascii="굴림" w:hAnsi="굴림" w:hint="eastAsia"/>
          <w:b/>
          <w:sz w:val="24"/>
        </w:rPr>
        <w:t xml:space="preserve"> </w:t>
      </w:r>
      <w:r w:rsidRPr="00231368">
        <w:rPr>
          <w:rFonts w:ascii="굴림" w:hAnsi="굴림"/>
          <w:b/>
          <w:sz w:val="24"/>
        </w:rPr>
        <w:t>:</w:t>
      </w:r>
    </w:p>
    <w:p w:rsidR="00B0396E" w:rsidRPr="00231368" w:rsidRDefault="00B0396E" w:rsidP="00B0396E">
      <w:pPr>
        <w:ind w:right="180"/>
        <w:rPr>
          <w:rFonts w:ascii="굴림" w:hAnsi="굴림"/>
          <w:sz w:val="24"/>
          <w:szCs w:val="24"/>
        </w:rPr>
      </w:pPr>
      <w:r w:rsidRPr="00231368">
        <w:rPr>
          <w:rFonts w:ascii="굴림" w:hAnsi="굴림" w:hint="eastAsia"/>
        </w:rPr>
        <w:t>본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문서에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대한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서명은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본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문서에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대하여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수행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및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유지관리의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책임이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있음을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인정하는</w:t>
      </w:r>
      <w:r w:rsidRPr="00231368">
        <w:rPr>
          <w:rFonts w:ascii="굴림" w:hAnsi="굴림" w:hint="eastAsia"/>
        </w:rPr>
        <w:t xml:space="preserve"> </w:t>
      </w:r>
      <w:r w:rsidRPr="00231368">
        <w:rPr>
          <w:rFonts w:ascii="굴림" w:hAnsi="굴림" w:hint="eastAsia"/>
        </w:rPr>
        <w:t>것임</w:t>
      </w:r>
      <w:r w:rsidRPr="00231368">
        <w:rPr>
          <w:rFonts w:ascii="굴림" w:hAnsi="굴림" w:hint="eastAsia"/>
          <w:sz w:val="24"/>
          <w:szCs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624"/>
        <w:gridCol w:w="1200"/>
        <w:gridCol w:w="1000"/>
        <w:gridCol w:w="1700"/>
      </w:tblGrid>
      <w:tr w:rsidR="00B0396E" w:rsidRPr="00231368" w:rsidTr="00686658">
        <w:trPr>
          <w:cantSplit/>
          <w:trHeight w:val="543"/>
        </w:trPr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>승인자</w:t>
            </w:r>
            <w:r w:rsidRPr="00231368">
              <w:rPr>
                <w:rFonts w:ascii="굴림" w:hAnsi="굴림" w:hint="eastAsia"/>
                <w:b/>
              </w:rPr>
              <w:t xml:space="preserve"> : </w:t>
            </w:r>
          </w:p>
        </w:tc>
        <w:tc>
          <w:tcPr>
            <w:tcW w:w="3624" w:type="dxa"/>
            <w:tcBorders>
              <w:top w:val="single" w:sz="6" w:space="0" w:color="auto"/>
            </w:tcBorders>
            <w:vAlign w:val="center"/>
          </w:tcPr>
          <w:p w:rsidR="00B0396E" w:rsidRPr="00231368" w:rsidRDefault="004A0357" w:rsidP="00CF6BFC">
            <w:pPr>
              <w:rPr>
                <w:rFonts w:ascii="굴림" w:hAnsi="굴림"/>
              </w:rPr>
            </w:pPr>
            <w:r w:rsidRPr="004A0357">
              <w:rPr>
                <w:rFonts w:ascii="굴림" w:hAnsi="굴림" w:hint="eastAsia"/>
              </w:rPr>
              <w:t>주식회사</w:t>
            </w:r>
            <w:r w:rsidRPr="004A0357">
              <w:rPr>
                <w:rFonts w:ascii="굴림" w:hAnsi="굴림" w:hint="eastAsia"/>
              </w:rPr>
              <w:t xml:space="preserve"> </w:t>
            </w:r>
            <w:r w:rsidRPr="004A0357">
              <w:rPr>
                <w:rFonts w:ascii="굴림" w:hAnsi="굴림" w:hint="eastAsia"/>
              </w:rPr>
              <w:t>굿씽크</w:t>
            </w:r>
            <w:r w:rsidRPr="004A0357">
              <w:rPr>
                <w:rFonts w:ascii="굴림" w:hAnsi="굴림" w:hint="eastAsia"/>
              </w:rPr>
              <w:t xml:space="preserve"> </w:t>
            </w:r>
            <w:r w:rsidRPr="004A0357">
              <w:rPr>
                <w:rFonts w:ascii="굴림" w:hAnsi="굴림" w:hint="eastAsia"/>
              </w:rPr>
              <w:t>곽종</w:t>
            </w:r>
            <w:r w:rsidRPr="004A0357">
              <w:rPr>
                <w:rFonts w:ascii="굴림" w:hAnsi="굴림" w:hint="eastAsia"/>
              </w:rPr>
              <w:t xml:space="preserve"> </w:t>
            </w:r>
            <w:r w:rsidRPr="004A0357">
              <w:rPr>
                <w:rFonts w:ascii="굴림" w:hAnsi="굴림" w:hint="eastAsia"/>
              </w:rPr>
              <w:t>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>일자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/>
                <w:b/>
              </w:rPr>
              <w:t>:</w:t>
            </w:r>
            <w:r w:rsidRPr="00231368">
              <w:rPr>
                <w:rFonts w:ascii="굴림" w:hAnsi="굴림" w:hint="eastAsia"/>
                <w:b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B0396E">
            <w:pPr>
              <w:ind w:firstLineChars="300" w:firstLine="66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B0396E" w:rsidRPr="00231368" w:rsidRDefault="00B0396E" w:rsidP="00B0396E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766"/>
        <w:gridCol w:w="1200"/>
        <w:gridCol w:w="1000"/>
        <w:gridCol w:w="1700"/>
      </w:tblGrid>
      <w:tr w:rsidR="00B0396E" w:rsidRPr="00231368" w:rsidTr="00686658">
        <w:trPr>
          <w:cantSplit/>
          <w:trHeight w:val="568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>검토자</w:t>
            </w:r>
            <w:r w:rsidRPr="00231368">
              <w:rPr>
                <w:rFonts w:ascii="굴림" w:hAnsi="굴림" w:hint="eastAsia"/>
                <w:b/>
              </w:rPr>
              <w:t xml:space="preserve"> : </w:t>
            </w:r>
          </w:p>
        </w:tc>
        <w:tc>
          <w:tcPr>
            <w:tcW w:w="3766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엘에스웨어</w:t>
            </w:r>
            <w:r>
              <w:rPr>
                <w:rFonts w:ascii="굴림" w:hAnsi="굴림"/>
              </w:rPr>
              <w:t>㈜</w:t>
            </w:r>
            <w:r>
              <w:rPr>
                <w:rFonts w:ascii="굴림" w:hAnsi="굴림" w:hint="eastAsia"/>
              </w:rPr>
              <w:t xml:space="preserve"> </w:t>
            </w:r>
            <w:r w:rsidR="005520A5">
              <w:rPr>
                <w:rFonts w:ascii="굴림" w:hAnsi="굴림" w:hint="eastAsia"/>
              </w:rPr>
              <w:t>김민</w:t>
            </w:r>
            <w:r w:rsidR="005520A5">
              <w:rPr>
                <w:rFonts w:ascii="굴림" w:hAnsi="굴림" w:hint="eastAsia"/>
              </w:rPr>
              <w:t xml:space="preserve"> </w:t>
            </w:r>
            <w:r w:rsidR="009D66D6">
              <w:rPr>
                <w:rFonts w:ascii="굴림" w:hAnsi="굴림" w:hint="eastAsia"/>
              </w:rPr>
              <w:t>책임</w:t>
            </w:r>
            <w:r>
              <w:rPr>
                <w:rFonts w:ascii="굴림" w:hAnsi="굴림" w:hint="eastAsia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>일자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/>
                <w:b/>
              </w:rPr>
              <w:t>:</w:t>
            </w:r>
            <w:r w:rsidRPr="00231368">
              <w:rPr>
                <w:rFonts w:ascii="굴림" w:hAnsi="굴림" w:hint="eastAsia"/>
                <w:b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B0396E">
            <w:pPr>
              <w:ind w:firstLineChars="300" w:firstLine="66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B0396E" w:rsidRPr="00231368" w:rsidRDefault="00B0396E" w:rsidP="00B0396E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766"/>
        <w:gridCol w:w="1200"/>
        <w:gridCol w:w="1000"/>
        <w:gridCol w:w="1700"/>
      </w:tblGrid>
      <w:tr w:rsidR="00B0396E" w:rsidRPr="00231368" w:rsidTr="00686658">
        <w:trPr>
          <w:cantSplit/>
          <w:trHeight w:val="568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>작성자</w:t>
            </w:r>
            <w:r w:rsidRPr="00231368">
              <w:rPr>
                <w:rFonts w:ascii="굴림" w:hAnsi="굴림" w:hint="eastAsia"/>
                <w:b/>
              </w:rPr>
              <w:t xml:space="preserve"> : </w:t>
            </w:r>
          </w:p>
        </w:tc>
        <w:tc>
          <w:tcPr>
            <w:tcW w:w="3766" w:type="dxa"/>
            <w:tcBorders>
              <w:top w:val="single" w:sz="6" w:space="0" w:color="auto"/>
            </w:tcBorders>
            <w:vAlign w:val="center"/>
          </w:tcPr>
          <w:p w:rsidR="00B0396E" w:rsidRPr="00231368" w:rsidRDefault="004A0357" w:rsidP="00E10DD6">
            <w:pPr>
              <w:rPr>
                <w:rFonts w:ascii="굴림" w:hAnsi="굴림"/>
              </w:rPr>
            </w:pPr>
            <w:r w:rsidRPr="004A0357">
              <w:rPr>
                <w:rFonts w:ascii="굴림" w:hAnsi="굴림" w:hint="eastAsia"/>
              </w:rPr>
              <w:t>주식회사</w:t>
            </w:r>
            <w:r w:rsidRPr="004A0357">
              <w:rPr>
                <w:rFonts w:ascii="굴림" w:hAnsi="굴림" w:hint="eastAsia"/>
              </w:rPr>
              <w:t xml:space="preserve"> </w:t>
            </w:r>
            <w:r w:rsidRPr="004A0357">
              <w:rPr>
                <w:rFonts w:ascii="굴림" w:hAnsi="굴림" w:hint="eastAsia"/>
              </w:rPr>
              <w:t>굿씽크</w:t>
            </w:r>
            <w:r w:rsidRPr="004A0357">
              <w:rPr>
                <w:rFonts w:ascii="굴림" w:hAnsi="굴림" w:hint="eastAsia"/>
              </w:rPr>
              <w:t xml:space="preserve"> </w:t>
            </w:r>
            <w:r w:rsidRPr="004A0357">
              <w:rPr>
                <w:rFonts w:ascii="굴림" w:hAnsi="굴림" w:hint="eastAsia"/>
              </w:rPr>
              <w:t>김영균</w:t>
            </w:r>
            <w:r w:rsidRPr="004A0357">
              <w:rPr>
                <w:rFonts w:ascii="굴림" w:hAnsi="굴림" w:hint="eastAsia"/>
              </w:rPr>
              <w:t xml:space="preserve"> </w:t>
            </w:r>
            <w:r w:rsidRPr="004A0357">
              <w:rPr>
                <w:rFonts w:ascii="굴림" w:hAnsi="굴림" w:hint="eastAsia"/>
              </w:rPr>
              <w:t>차장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CF6BFC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  <w:b/>
              </w:rPr>
              <w:t>일자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/>
                <w:b/>
              </w:rPr>
              <w:t>:</w:t>
            </w:r>
            <w:r w:rsidRPr="00231368">
              <w:rPr>
                <w:rFonts w:ascii="굴림" w:hAnsi="굴림" w:hint="eastAsia"/>
                <w:b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B0396E" w:rsidRPr="00231368" w:rsidRDefault="00B0396E" w:rsidP="00E10DD6">
            <w:pPr>
              <w:pStyle w:val="a6"/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20</w:t>
            </w:r>
            <w:r>
              <w:rPr>
                <w:rFonts w:ascii="굴림" w:hAnsi="굴림" w:hint="eastAsia"/>
              </w:rPr>
              <w:t>1</w:t>
            </w:r>
            <w:r w:rsidR="00ED766B">
              <w:rPr>
                <w:rFonts w:ascii="굴림" w:hAnsi="굴림"/>
              </w:rPr>
              <w:t>8</w:t>
            </w:r>
            <w:r w:rsidRPr="00231368">
              <w:rPr>
                <w:rFonts w:ascii="굴림" w:hAnsi="굴림" w:hint="eastAsia"/>
              </w:rPr>
              <w:t>/</w:t>
            </w:r>
            <w:r w:rsidR="005520A5">
              <w:rPr>
                <w:rFonts w:ascii="굴림" w:hAnsi="굴림"/>
              </w:rPr>
              <w:t>0</w:t>
            </w:r>
            <w:r w:rsidR="00E10DD6">
              <w:rPr>
                <w:rFonts w:ascii="굴림" w:hAnsi="굴림"/>
              </w:rPr>
              <w:t>6</w:t>
            </w:r>
            <w:r w:rsidR="009B0CE8">
              <w:rPr>
                <w:rFonts w:ascii="굴림" w:hAnsi="굴림"/>
              </w:rPr>
              <w:t>/</w:t>
            </w:r>
            <w:r w:rsidR="005520A5">
              <w:rPr>
                <w:rFonts w:ascii="굴림" w:hAnsi="굴림"/>
              </w:rPr>
              <w:t>1</w:t>
            </w:r>
            <w:r w:rsidR="00ED766B">
              <w:rPr>
                <w:rFonts w:ascii="굴림" w:hAnsi="굴림"/>
              </w:rPr>
              <w:t>8</w:t>
            </w:r>
          </w:p>
        </w:tc>
      </w:tr>
    </w:tbl>
    <w:p w:rsidR="00B0396E" w:rsidRPr="00231368" w:rsidRDefault="00B0396E" w:rsidP="00B0396E">
      <w:pPr>
        <w:rPr>
          <w:rFonts w:ascii="굴림" w:hAnsi="굴림"/>
          <w:b/>
          <w:sz w:val="24"/>
        </w:rPr>
      </w:pPr>
    </w:p>
    <w:p w:rsidR="00B0396E" w:rsidRPr="00231368" w:rsidRDefault="00B0396E" w:rsidP="00B0396E">
      <w:pPr>
        <w:jc w:val="center"/>
        <w:rPr>
          <w:rFonts w:ascii="굴림" w:hAnsi="굴림"/>
          <w:b/>
          <w:sz w:val="24"/>
        </w:rPr>
      </w:pPr>
    </w:p>
    <w:p w:rsidR="00B0396E" w:rsidRPr="00231368" w:rsidRDefault="00B0396E" w:rsidP="00B0396E">
      <w:pPr>
        <w:jc w:val="center"/>
        <w:rPr>
          <w:rFonts w:ascii="굴림" w:hAnsi="굴림"/>
          <w:b/>
          <w:sz w:val="24"/>
        </w:rPr>
      </w:pPr>
    </w:p>
    <w:p w:rsidR="00B0396E" w:rsidRPr="00231368" w:rsidRDefault="00B0396E" w:rsidP="00B0396E">
      <w:pPr>
        <w:jc w:val="center"/>
        <w:rPr>
          <w:rFonts w:ascii="굴림" w:hAnsi="굴림"/>
          <w:b/>
          <w:sz w:val="28"/>
        </w:rPr>
      </w:pPr>
      <w:r w:rsidRPr="00231368">
        <w:rPr>
          <w:rFonts w:ascii="굴림" w:hAnsi="굴림" w:hint="eastAsia"/>
          <w:b/>
          <w:sz w:val="28"/>
        </w:rPr>
        <w:t>제</w:t>
      </w:r>
      <w:r w:rsidRPr="00231368">
        <w:rPr>
          <w:rFonts w:ascii="굴림" w:hAnsi="굴림" w:hint="eastAsia"/>
          <w:b/>
          <w:sz w:val="28"/>
        </w:rPr>
        <w:t>.</w:t>
      </w:r>
      <w:r w:rsidRPr="00231368">
        <w:rPr>
          <w:rFonts w:ascii="굴림" w:hAnsi="굴림" w:hint="eastAsia"/>
          <w:b/>
          <w:sz w:val="28"/>
        </w:rPr>
        <w:t>개정</w:t>
      </w:r>
      <w:r w:rsidRPr="00231368">
        <w:rPr>
          <w:rFonts w:ascii="굴림" w:hAnsi="굴림" w:hint="eastAsia"/>
          <w:b/>
          <w:sz w:val="28"/>
        </w:rPr>
        <w:t xml:space="preserve"> </w:t>
      </w:r>
      <w:r w:rsidRPr="00231368">
        <w:rPr>
          <w:rFonts w:ascii="굴림" w:hAnsi="굴림" w:hint="eastAsia"/>
          <w:b/>
          <w:sz w:val="28"/>
        </w:rPr>
        <w:t>이력</w:t>
      </w:r>
    </w:p>
    <w:p w:rsidR="00B0396E" w:rsidRPr="00231368" w:rsidRDefault="00B0396E" w:rsidP="00B0396E">
      <w:pPr>
        <w:rPr>
          <w:rFonts w:ascii="굴림" w:hAnsi="굴림"/>
          <w:b/>
          <w:sz w:val="24"/>
        </w:rPr>
      </w:pPr>
    </w:p>
    <w:tbl>
      <w:tblPr>
        <w:tblW w:w="8879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5239"/>
        <w:gridCol w:w="2268"/>
      </w:tblGrid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b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b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b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  <w:tcBorders>
              <w:top w:val="nil"/>
            </w:tcBorders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  <w:tcBorders>
              <w:top w:val="nil"/>
            </w:tcBorders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</w:tr>
      <w:tr w:rsidR="00B0396E" w:rsidRPr="00231368" w:rsidTr="00CF6BFC">
        <w:tc>
          <w:tcPr>
            <w:tcW w:w="1372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5239" w:type="dxa"/>
          </w:tcPr>
          <w:p w:rsidR="00B0396E" w:rsidRPr="00FC06BB" w:rsidRDefault="00B0396E" w:rsidP="00CF6BFC">
            <w:pPr>
              <w:jc w:val="center"/>
              <w:rPr>
                <w:rFonts w:ascii="굴림" w:hAnsi="굴림"/>
                <w:szCs w:val="22"/>
              </w:rPr>
            </w:pPr>
          </w:p>
        </w:tc>
        <w:tc>
          <w:tcPr>
            <w:tcW w:w="2268" w:type="dxa"/>
          </w:tcPr>
          <w:p w:rsidR="00B0396E" w:rsidRPr="00FC06BB" w:rsidRDefault="00B0396E" w:rsidP="00CF6BFC">
            <w:pPr>
              <w:pStyle w:val="blankpage"/>
              <w:spacing w:before="0"/>
              <w:rPr>
                <w:rFonts w:ascii="굴림" w:hAnsi="굴림"/>
                <w:sz w:val="22"/>
                <w:szCs w:val="22"/>
              </w:rPr>
            </w:pPr>
          </w:p>
        </w:tc>
      </w:tr>
      <w:tr w:rsidR="00366F5F" w:rsidRPr="00FC06BB" w:rsidTr="00CF6BFC">
        <w:tc>
          <w:tcPr>
            <w:tcW w:w="1372" w:type="dxa"/>
          </w:tcPr>
          <w:p w:rsidR="00366F5F" w:rsidRPr="00FC06BB" w:rsidRDefault="008C5C56" w:rsidP="00366F5F">
            <w:pPr>
              <w:jc w:val="center"/>
              <w:rPr>
                <w:rFonts w:ascii="굴림" w:hAnsi="굴림"/>
                <w:szCs w:val="22"/>
              </w:rPr>
            </w:pPr>
            <w:r>
              <w:rPr>
                <w:rFonts w:ascii="굴림" w:hAnsi="굴림" w:hint="eastAsia"/>
                <w:szCs w:val="22"/>
              </w:rPr>
              <w:t>1</w:t>
            </w:r>
            <w:r>
              <w:rPr>
                <w:rFonts w:ascii="굴림" w:hAnsi="굴림"/>
                <w:szCs w:val="22"/>
              </w:rPr>
              <w:t>.1</w:t>
            </w:r>
          </w:p>
        </w:tc>
        <w:tc>
          <w:tcPr>
            <w:tcW w:w="5239" w:type="dxa"/>
          </w:tcPr>
          <w:p w:rsidR="00366F5F" w:rsidRPr="00FC06BB" w:rsidRDefault="008C5C56" w:rsidP="00366F5F">
            <w:pPr>
              <w:widowControl/>
              <w:wordWrap/>
              <w:jc w:val="center"/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감리조치 수정사항</w:t>
            </w:r>
          </w:p>
        </w:tc>
        <w:tc>
          <w:tcPr>
            <w:tcW w:w="2268" w:type="dxa"/>
          </w:tcPr>
          <w:p w:rsidR="00366F5F" w:rsidRPr="00FC06BB" w:rsidRDefault="008C5C56" w:rsidP="00366F5F">
            <w:pPr>
              <w:widowControl/>
              <w:wordWrap/>
              <w:jc w:val="center"/>
              <w:rPr>
                <w:rFonts w:ascii="굴림" w:eastAsia="굴림" w:hAnsi="굴림"/>
                <w:kern w:val="0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Cs w:val="22"/>
              </w:rPr>
              <w:t>2</w:t>
            </w:r>
            <w:r>
              <w:rPr>
                <w:rFonts w:ascii="굴림" w:eastAsia="굴림" w:hAnsi="굴림"/>
                <w:kern w:val="0"/>
                <w:szCs w:val="22"/>
              </w:rPr>
              <w:t>018/10/10</w:t>
            </w:r>
          </w:p>
        </w:tc>
      </w:tr>
      <w:tr w:rsidR="00366F5F" w:rsidRPr="00231368" w:rsidTr="00CF6BFC">
        <w:tc>
          <w:tcPr>
            <w:tcW w:w="1372" w:type="dxa"/>
          </w:tcPr>
          <w:p w:rsidR="00366F5F" w:rsidRPr="00FC06BB" w:rsidRDefault="00366F5F" w:rsidP="00366F5F">
            <w:pPr>
              <w:jc w:val="center"/>
              <w:rPr>
                <w:rFonts w:ascii="굴림" w:hAnsi="굴림"/>
                <w:szCs w:val="22"/>
              </w:rPr>
            </w:pPr>
            <w:r w:rsidRPr="00FC06BB">
              <w:rPr>
                <w:rFonts w:ascii="굴림" w:hAnsi="굴림" w:hint="eastAsia"/>
                <w:szCs w:val="22"/>
              </w:rPr>
              <w:t>1.0</w:t>
            </w:r>
          </w:p>
        </w:tc>
        <w:tc>
          <w:tcPr>
            <w:tcW w:w="5239" w:type="dxa"/>
          </w:tcPr>
          <w:p w:rsidR="00366F5F" w:rsidRPr="00FC06BB" w:rsidRDefault="00366F5F" w:rsidP="00366F5F">
            <w:pPr>
              <w:pStyle w:val="blankpage"/>
              <w:spacing w:before="0"/>
              <w:ind w:left="0"/>
              <w:jc w:val="center"/>
              <w:rPr>
                <w:rFonts w:ascii="굴림" w:hAnsi="굴림"/>
                <w:sz w:val="22"/>
                <w:szCs w:val="22"/>
              </w:rPr>
            </w:pPr>
            <w:r w:rsidRPr="00FC06BB">
              <w:rPr>
                <w:rFonts w:ascii="굴림" w:hAnsi="굴림" w:hint="eastAsia"/>
                <w:sz w:val="22"/>
                <w:szCs w:val="22"/>
              </w:rPr>
              <w:t>제정</w:t>
            </w:r>
          </w:p>
        </w:tc>
        <w:tc>
          <w:tcPr>
            <w:tcW w:w="2268" w:type="dxa"/>
          </w:tcPr>
          <w:p w:rsidR="00366F5F" w:rsidRPr="00FC06BB" w:rsidRDefault="00366F5F" w:rsidP="00E10DD6">
            <w:pPr>
              <w:jc w:val="center"/>
              <w:rPr>
                <w:rFonts w:ascii="굴림" w:hAnsi="굴림"/>
                <w:szCs w:val="22"/>
              </w:rPr>
            </w:pPr>
            <w:r w:rsidRPr="00FC06BB">
              <w:rPr>
                <w:rFonts w:ascii="굴림" w:hAnsi="굴림" w:hint="eastAsia"/>
                <w:szCs w:val="22"/>
              </w:rPr>
              <w:t>201</w:t>
            </w:r>
            <w:r w:rsidR="00ED766B">
              <w:rPr>
                <w:rFonts w:ascii="굴림" w:hAnsi="굴림"/>
                <w:szCs w:val="22"/>
              </w:rPr>
              <w:t>8</w:t>
            </w:r>
            <w:r w:rsidR="005520A5" w:rsidRPr="00FC06BB">
              <w:rPr>
                <w:rFonts w:ascii="굴림" w:hAnsi="굴림" w:hint="eastAsia"/>
                <w:szCs w:val="22"/>
              </w:rPr>
              <w:t>/0</w:t>
            </w:r>
            <w:r w:rsidR="00E10DD6" w:rsidRPr="00FC06BB">
              <w:rPr>
                <w:rFonts w:ascii="굴림" w:hAnsi="굴림"/>
                <w:szCs w:val="22"/>
              </w:rPr>
              <w:t>6</w:t>
            </w:r>
            <w:r w:rsidR="005520A5" w:rsidRPr="00FC06BB">
              <w:rPr>
                <w:rFonts w:ascii="굴림" w:hAnsi="굴림" w:hint="eastAsia"/>
                <w:szCs w:val="22"/>
              </w:rPr>
              <w:t>/1</w:t>
            </w:r>
            <w:r w:rsidR="00ED766B">
              <w:rPr>
                <w:rFonts w:ascii="굴림" w:hAnsi="굴림" w:hint="eastAsia"/>
                <w:szCs w:val="22"/>
              </w:rPr>
              <w:t>8</w:t>
            </w:r>
          </w:p>
        </w:tc>
      </w:tr>
      <w:tr w:rsidR="00366F5F" w:rsidRPr="00231368" w:rsidTr="00CF6BFC">
        <w:tc>
          <w:tcPr>
            <w:tcW w:w="1372" w:type="dxa"/>
          </w:tcPr>
          <w:p w:rsidR="00366F5F" w:rsidRPr="00231368" w:rsidRDefault="00366F5F" w:rsidP="00366F5F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>개정번호</w:t>
            </w:r>
          </w:p>
        </w:tc>
        <w:tc>
          <w:tcPr>
            <w:tcW w:w="5239" w:type="dxa"/>
          </w:tcPr>
          <w:p w:rsidR="00366F5F" w:rsidRPr="00231368" w:rsidRDefault="00366F5F" w:rsidP="00366F5F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>제</w:t>
            </w:r>
            <w:r w:rsidRPr="00231368">
              <w:rPr>
                <w:rFonts w:ascii="굴림" w:hAnsi="굴림" w:hint="eastAsia"/>
                <w:b/>
              </w:rPr>
              <w:t>.</w:t>
            </w:r>
            <w:r w:rsidRPr="00231368">
              <w:rPr>
                <w:rFonts w:ascii="굴림" w:hAnsi="굴림" w:hint="eastAsia"/>
                <w:b/>
              </w:rPr>
              <w:t>개정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 w:hint="eastAsia"/>
                <w:b/>
              </w:rPr>
              <w:t>페이지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 w:hint="eastAsia"/>
                <w:b/>
              </w:rPr>
              <w:t>및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 w:hint="eastAsia"/>
                <w:b/>
              </w:rPr>
              <w:t>내용</w:t>
            </w:r>
          </w:p>
        </w:tc>
        <w:tc>
          <w:tcPr>
            <w:tcW w:w="2268" w:type="dxa"/>
          </w:tcPr>
          <w:p w:rsidR="00366F5F" w:rsidRPr="00231368" w:rsidRDefault="00366F5F" w:rsidP="00366F5F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>제</w:t>
            </w:r>
            <w:r w:rsidRPr="00231368">
              <w:rPr>
                <w:rFonts w:ascii="굴림" w:hAnsi="굴림" w:hint="eastAsia"/>
                <w:b/>
              </w:rPr>
              <w:t>.</w:t>
            </w:r>
            <w:r w:rsidRPr="00231368">
              <w:rPr>
                <w:rFonts w:ascii="굴림" w:hAnsi="굴림" w:hint="eastAsia"/>
                <w:b/>
              </w:rPr>
              <w:t>개정</w:t>
            </w:r>
            <w:r w:rsidRPr="00231368">
              <w:rPr>
                <w:rFonts w:ascii="굴림" w:hAnsi="굴림" w:hint="eastAsia"/>
                <w:b/>
              </w:rPr>
              <w:t xml:space="preserve"> </w:t>
            </w:r>
            <w:r w:rsidRPr="00231368">
              <w:rPr>
                <w:rFonts w:ascii="굴림" w:hAnsi="굴림" w:hint="eastAsia"/>
                <w:b/>
              </w:rPr>
              <w:t>일자</w:t>
            </w:r>
          </w:p>
        </w:tc>
      </w:tr>
    </w:tbl>
    <w:p w:rsidR="00786B72" w:rsidRDefault="00786B72" w:rsidP="00786B72">
      <w:pPr>
        <w:tabs>
          <w:tab w:val="left" w:pos="672"/>
        </w:tabs>
      </w:pPr>
    </w:p>
    <w:p w:rsidR="00B0396E" w:rsidRPr="00786B72" w:rsidRDefault="00786B72" w:rsidP="00786B72">
      <w:pPr>
        <w:tabs>
          <w:tab w:val="left" w:pos="672"/>
        </w:tabs>
        <w:sectPr w:rsidR="00B0396E" w:rsidRPr="00786B72" w:rsidSect="00CF6B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18" w:right="851" w:bottom="851" w:left="1418" w:header="720" w:footer="357" w:gutter="0"/>
          <w:pgNumType w:fmt="decimalFullWidth" w:start="1"/>
          <w:cols w:space="720"/>
          <w:titlePg/>
          <w:docGrid w:linePitch="272"/>
        </w:sectPr>
      </w:pPr>
      <w:r>
        <w:tab/>
      </w:r>
    </w:p>
    <w:p w:rsidR="00B0396E" w:rsidRPr="00231368" w:rsidRDefault="00B0396E" w:rsidP="00E10DD6">
      <w:pPr>
        <w:pStyle w:val="TOC1"/>
        <w:ind w:firstLine="0"/>
      </w:pPr>
      <w:r w:rsidRPr="00231368">
        <w:rPr>
          <w:rFonts w:hint="eastAsia"/>
        </w:rPr>
        <w:lastRenderedPageBreak/>
        <w:t>목</w:t>
      </w:r>
      <w:r w:rsidRPr="00231368">
        <w:rPr>
          <w:rFonts w:hint="eastAsia"/>
        </w:rPr>
        <w:t xml:space="preserve">  </w:t>
      </w:r>
      <w:r w:rsidRPr="00231368">
        <w:rPr>
          <w:rFonts w:hint="eastAsia"/>
        </w:rPr>
        <w:t>차</w:t>
      </w:r>
    </w:p>
    <w:p w:rsidR="005A5F76" w:rsidRDefault="00204E39">
      <w:pPr>
        <w:pStyle w:val="12"/>
        <w:tabs>
          <w:tab w:val="left" w:pos="383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u w:val="none"/>
        </w:rPr>
      </w:pPr>
      <w:r>
        <w:rPr>
          <w:sz w:val="20"/>
        </w:rPr>
        <w:fldChar w:fldCharType="begin"/>
      </w:r>
      <w:r w:rsidR="002F2A00">
        <w:rPr>
          <w:sz w:val="20"/>
        </w:rPr>
        <w:instrText xml:space="preserve"> TOC \o "1-2" \h \z \u </w:instrText>
      </w:r>
      <w:r>
        <w:rPr>
          <w:sz w:val="20"/>
        </w:rPr>
        <w:fldChar w:fldCharType="separate"/>
      </w:r>
      <w:hyperlink w:anchor="_Toc527121754" w:history="1">
        <w:r w:rsidR="005A5F76" w:rsidRPr="00E42E7E">
          <w:rPr>
            <w:rStyle w:val="af3"/>
            <w:noProof/>
          </w:rPr>
          <w:t>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u w:val="none"/>
          </w:rPr>
          <w:tab/>
        </w:r>
        <w:r w:rsidR="005A5F76" w:rsidRPr="00E42E7E">
          <w:rPr>
            <w:rStyle w:val="af3"/>
            <w:noProof/>
          </w:rPr>
          <w:t>작성지침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_Toc527121754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12"/>
        <w:tabs>
          <w:tab w:val="left" w:pos="383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  <w:u w:val="none"/>
        </w:rPr>
      </w:pPr>
      <w:hyperlink w:anchor="_Toc527121755" w:history="1">
        <w:r w:rsidR="005A5F76" w:rsidRPr="00E42E7E">
          <w:rPr>
            <w:rStyle w:val="af3"/>
            <w:noProof/>
          </w:rPr>
          <w:t>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  <w:u w:val="none"/>
          </w:rPr>
          <w:tab/>
        </w:r>
        <w:r w:rsidR="005A5F76" w:rsidRPr="00E42E7E">
          <w:rPr>
            <w:rStyle w:val="af3"/>
            <w:noProof/>
          </w:rPr>
          <w:t>저작권기술</w:t>
        </w:r>
        <w:r w:rsidR="005A5F76" w:rsidRPr="00E42E7E">
          <w:rPr>
            <w:rStyle w:val="af3"/>
            <w:noProof/>
          </w:rPr>
          <w:t xml:space="preserve"> </w:t>
        </w:r>
        <w:r w:rsidR="005A5F76" w:rsidRPr="00E42E7E">
          <w:rPr>
            <w:rStyle w:val="af3"/>
            <w:noProof/>
          </w:rPr>
          <w:t>사업관리시스템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_Toc527121755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56" w:history="1">
        <w:r w:rsidR="005A5F76" w:rsidRPr="00E42E7E">
          <w:rPr>
            <w:rStyle w:val="af3"/>
            <w:noProof/>
          </w:rPr>
          <w:t>2.1.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RJS_PG_001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_Toc527121756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57" w:history="1">
        <w:r w:rsidR="005A5F76" w:rsidRPr="00E42E7E">
          <w:rPr>
            <w:rStyle w:val="af3"/>
            <w:noProof/>
          </w:rPr>
          <w:t>2.2.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RUU_PG_002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_Toc527121757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58" w:history="1">
        <w:r w:rsidR="005A5F76" w:rsidRPr="00E42E7E">
          <w:rPr>
            <w:rStyle w:val="af3"/>
            <w:noProof/>
          </w:rPr>
          <w:t>2.3.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RUU_PG_002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_Toc527121758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59" w:history="1">
        <w:r w:rsidR="005A5F76" w:rsidRPr="00E42E7E">
          <w:rPr>
            <w:rStyle w:val="af3"/>
            <w:noProof/>
          </w:rPr>
          <w:t>2.4.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RUU_PG_004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_Toc527121759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10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60" w:history="1">
        <w:r w:rsidR="005A5F76" w:rsidRPr="00E42E7E">
          <w:rPr>
            <w:rStyle w:val="af3"/>
            <w:noProof/>
          </w:rPr>
          <w:t>2.5.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RUU_PG_005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_Toc527121760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11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61" w:history="1">
        <w:r w:rsidR="005A5F76" w:rsidRPr="00E42E7E">
          <w:rPr>
            <w:rStyle w:val="af3"/>
            <w:noProof/>
          </w:rPr>
          <w:t>2.6.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RUU_PG_006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_Toc527121761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12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62" w:history="1">
        <w:r w:rsidR="005A5F76" w:rsidRPr="00E42E7E">
          <w:rPr>
            <w:rStyle w:val="af3"/>
            <w:noProof/>
          </w:rPr>
          <w:t>2.7.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RUU_PG_007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_Toc527121762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13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63" w:history="1">
        <w:r w:rsidR="005A5F76" w:rsidRPr="00E42E7E">
          <w:rPr>
            <w:rStyle w:val="af3"/>
            <w:noProof/>
          </w:rPr>
          <w:t>2.8.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RLU_PG_001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_Toc527121763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14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56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64" w:history="1">
        <w:r w:rsidR="005A5F76" w:rsidRPr="00E42E7E">
          <w:rPr>
            <w:rStyle w:val="af3"/>
            <w:noProof/>
          </w:rPr>
          <w:t>2.9.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RSU_PG_001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_Toc527121764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15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65" w:history="1">
        <w:r w:rsidR="005A5F76" w:rsidRPr="00E42E7E">
          <w:rPr>
            <w:rStyle w:val="af3"/>
            <w:noProof/>
          </w:rPr>
          <w:t>2.10.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RSU_PG_002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_Toc527121765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16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7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66" w:history="1">
        <w:r w:rsidR="005A5F76" w:rsidRPr="00E42E7E">
          <w:rPr>
            <w:rStyle w:val="af3"/>
            <w:noProof/>
          </w:rPr>
          <w:t>2.11.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RSU_PG_003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_Toc527121766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67" w:history="1">
        <w:r w:rsidR="005A5F76" w:rsidRPr="00E42E7E">
          <w:rPr>
            <w:rStyle w:val="af3"/>
            <w:noProof/>
          </w:rPr>
          <w:t>2.12.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RSU_PG_004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_Toc527121767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18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68" w:history="1">
        <w:r w:rsidR="005A5F76" w:rsidRPr="00E42E7E">
          <w:rPr>
            <w:rStyle w:val="af3"/>
            <w:noProof/>
          </w:rPr>
          <w:t>2.13.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RSU_PG_005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_Toc527121768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19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69" w:history="1">
        <w:r w:rsidR="005A5F76" w:rsidRPr="00E42E7E">
          <w:rPr>
            <w:rStyle w:val="af3"/>
            <w:noProof/>
          </w:rPr>
          <w:t>2.14.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RSU_PG_006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_Toc527121769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20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70" w:history="1">
        <w:r w:rsidR="005A5F76" w:rsidRPr="00E42E7E">
          <w:rPr>
            <w:rStyle w:val="af3"/>
            <w:noProof/>
          </w:rPr>
          <w:t>2.15.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RSU_PG_007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_Toc527121770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21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71" w:history="1">
        <w:r w:rsidR="005A5F76" w:rsidRPr="00E42E7E">
          <w:rPr>
            <w:rStyle w:val="af3"/>
            <w:noProof/>
          </w:rPr>
          <w:t>2.16.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RSU_PG_008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_Toc527121771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22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72" w:history="1">
        <w:r w:rsidR="005A5F76" w:rsidRPr="00E42E7E">
          <w:rPr>
            <w:rStyle w:val="af3"/>
            <w:noProof/>
          </w:rPr>
          <w:t>2.17.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RSU_PG_009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_Toc527121772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23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73" w:history="1">
        <w:r w:rsidR="005A5F76" w:rsidRPr="00E42E7E">
          <w:rPr>
            <w:rStyle w:val="af3"/>
            <w:noProof/>
          </w:rPr>
          <w:t>2.18.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RSU_PG_010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_Toc527121773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24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74" w:history="1">
        <w:r w:rsidR="005A5F76" w:rsidRPr="00E42E7E">
          <w:rPr>
            <w:rStyle w:val="af3"/>
            <w:noProof/>
          </w:rPr>
          <w:t>2.19.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RSU_PG_011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_Toc527121774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25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75" w:history="1">
        <w:r w:rsidR="005A5F76" w:rsidRPr="00E42E7E">
          <w:rPr>
            <w:rStyle w:val="af3"/>
            <w:noProof/>
          </w:rPr>
          <w:t>2.20.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RSU_PG_012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_Toc527121775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26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76" w:history="1">
        <w:r w:rsidR="005A5F76" w:rsidRPr="00E42E7E">
          <w:rPr>
            <w:rStyle w:val="af3"/>
            <w:noProof/>
          </w:rPr>
          <w:t>2.21.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RSU_PG_013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_Toc527121776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27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77" w:history="1">
        <w:r w:rsidR="005A5F76" w:rsidRPr="00E42E7E">
          <w:rPr>
            <w:rStyle w:val="af3"/>
            <w:noProof/>
          </w:rPr>
          <w:t>2.22.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RSU_PG_014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_Toc527121777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28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78" w:history="1">
        <w:r w:rsidR="005A5F76" w:rsidRPr="00E42E7E">
          <w:rPr>
            <w:rStyle w:val="af3"/>
            <w:noProof/>
          </w:rPr>
          <w:t>2.23.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RSU_PG_015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_Toc527121778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29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79" w:history="1">
        <w:r w:rsidR="005A5F76" w:rsidRPr="00E42E7E">
          <w:rPr>
            <w:rStyle w:val="af3"/>
            <w:noProof/>
          </w:rPr>
          <w:t>2.24.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RSU_PG_017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_Toc527121779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30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80" w:history="1">
        <w:r w:rsidR="005A5F76" w:rsidRPr="00E42E7E">
          <w:rPr>
            <w:rStyle w:val="af3"/>
            <w:noProof/>
          </w:rPr>
          <w:t>2.25.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RSU_PG_018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_Toc527121780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31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81" w:history="1">
        <w:r w:rsidR="005A5F76" w:rsidRPr="00E42E7E">
          <w:rPr>
            <w:rStyle w:val="af3"/>
            <w:noProof/>
          </w:rPr>
          <w:t>2.26.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RBU_PG_001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_Toc527121781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32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82" w:history="1">
        <w:r w:rsidR="005A5F76" w:rsidRPr="00E42E7E">
          <w:rPr>
            <w:rStyle w:val="af3"/>
            <w:noProof/>
          </w:rPr>
          <w:t>2.27.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RBU_PG_002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_Toc527121782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33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83" w:history="1">
        <w:r w:rsidR="005A5F76" w:rsidRPr="00E42E7E">
          <w:rPr>
            <w:rStyle w:val="af3"/>
            <w:noProof/>
          </w:rPr>
          <w:t>2.28.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RBU_PG_003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_Toc527121783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34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84" w:history="1">
        <w:r w:rsidR="005A5F76" w:rsidRPr="00E42E7E">
          <w:rPr>
            <w:rStyle w:val="af3"/>
            <w:noProof/>
          </w:rPr>
          <w:t>2.29.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RBU_PG_004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_Toc527121784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35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85" w:history="1">
        <w:r w:rsidR="005A5F76" w:rsidRPr="00E42E7E">
          <w:rPr>
            <w:rStyle w:val="af3"/>
            <w:noProof/>
          </w:rPr>
          <w:t>2.30.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RBU_PG_005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_Toc527121785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36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86" w:history="1">
        <w:r w:rsidR="005A5F76" w:rsidRPr="00E42E7E">
          <w:rPr>
            <w:rStyle w:val="af3"/>
            <w:noProof/>
          </w:rPr>
          <w:t>2.31.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RBU_PG_006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_Toc527121786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37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87" w:history="1">
        <w:r w:rsidR="005A5F76" w:rsidRPr="00E42E7E">
          <w:rPr>
            <w:rStyle w:val="af3"/>
            <w:noProof/>
          </w:rPr>
          <w:t>2.32.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RBU_PG_007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_Toc527121787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38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88" w:history="1">
        <w:r w:rsidR="005A5F76" w:rsidRPr="00E42E7E">
          <w:rPr>
            <w:rStyle w:val="af3"/>
            <w:noProof/>
          </w:rPr>
          <w:t>2.33.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RBU_PG_008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_Toc527121788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39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89" w:history="1">
        <w:r w:rsidR="005A5F76" w:rsidRPr="00E42E7E">
          <w:rPr>
            <w:rStyle w:val="af3"/>
            <w:noProof/>
          </w:rPr>
          <w:t>2.34.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RBU_PG_009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_Toc527121789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40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90" w:history="1">
        <w:r w:rsidR="005A5F76" w:rsidRPr="00E42E7E">
          <w:rPr>
            <w:rStyle w:val="af3"/>
            <w:noProof/>
          </w:rPr>
          <w:t>2.35.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RBU_PG_010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_Toc527121790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41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91" w:history="1">
        <w:r w:rsidR="005A5F76" w:rsidRPr="00E42E7E">
          <w:rPr>
            <w:rStyle w:val="af3"/>
            <w:noProof/>
          </w:rPr>
          <w:t>2.36.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RBU_PG_011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_Toc527121791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42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92" w:history="1">
        <w:r w:rsidR="005A5F76" w:rsidRPr="00E42E7E">
          <w:rPr>
            <w:rStyle w:val="af3"/>
            <w:noProof/>
          </w:rPr>
          <w:t>2.37.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RBU_PG_012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_Toc527121792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43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93" w:history="1">
        <w:r w:rsidR="005A5F76" w:rsidRPr="00E42E7E">
          <w:rPr>
            <w:rStyle w:val="af3"/>
            <w:noProof/>
          </w:rPr>
          <w:t>2.38.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RBU_PG_013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_Toc527121793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44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94" w:history="1">
        <w:r w:rsidR="005A5F76" w:rsidRPr="00E42E7E">
          <w:rPr>
            <w:rStyle w:val="af3"/>
            <w:noProof/>
          </w:rPr>
          <w:t>2.39.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RBU_PG_014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_Toc527121794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45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95" w:history="1">
        <w:r w:rsidR="005A5F76" w:rsidRPr="00E42E7E">
          <w:rPr>
            <w:rStyle w:val="af3"/>
            <w:noProof/>
          </w:rPr>
          <w:t>2.40.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RBU_PG_015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_Toc527121795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46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96" w:history="1">
        <w:r w:rsidR="005A5F76" w:rsidRPr="00E42E7E">
          <w:rPr>
            <w:rStyle w:val="af3"/>
            <w:noProof/>
          </w:rPr>
          <w:t>2.41.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RBU_PG_016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_Toc527121796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47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97" w:history="1">
        <w:r w:rsidR="005A5F76" w:rsidRPr="00E42E7E">
          <w:rPr>
            <w:rStyle w:val="af3"/>
            <w:noProof/>
          </w:rPr>
          <w:t>2.42.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RBU_PG_017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_Toc527121797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48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98" w:history="1">
        <w:r w:rsidR="005A5F76" w:rsidRPr="00E42E7E">
          <w:rPr>
            <w:rStyle w:val="af3"/>
            <w:noProof/>
          </w:rPr>
          <w:t>2.43.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RBU_PG_018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_Toc527121798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49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799" w:history="1">
        <w:r w:rsidR="005A5F76" w:rsidRPr="00E42E7E">
          <w:rPr>
            <w:rStyle w:val="af3"/>
            <w:noProof/>
          </w:rPr>
          <w:t>2.44.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RBU_PG_019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_Toc527121799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50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00" w:history="1">
        <w:r w:rsidR="005A5F76" w:rsidRPr="00E42E7E">
          <w:rPr>
            <w:rStyle w:val="af3"/>
            <w:noProof/>
          </w:rPr>
          <w:t>2.45.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RBU_PG_020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_Toc527121800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51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01" w:history="1">
        <w:r w:rsidR="005A5F76" w:rsidRPr="00E42E7E">
          <w:rPr>
            <w:rStyle w:val="af3"/>
            <w:noProof/>
          </w:rPr>
          <w:t>2.46.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RBU_PG_021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_Toc527121801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52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02" w:history="1">
        <w:r w:rsidR="005A5F76" w:rsidRPr="00E42E7E">
          <w:rPr>
            <w:rStyle w:val="af3"/>
            <w:noProof/>
          </w:rPr>
          <w:t>2.47.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RBU_PG_022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_Toc527121802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53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03" w:history="1">
        <w:r w:rsidR="005A5F76" w:rsidRPr="00E42E7E">
          <w:rPr>
            <w:rStyle w:val="af3"/>
            <w:noProof/>
          </w:rPr>
          <w:t>2.48.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RBU_PG_023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_Toc527121803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54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04" w:history="1">
        <w:r w:rsidR="005A5F76" w:rsidRPr="00E42E7E">
          <w:rPr>
            <w:rStyle w:val="af3"/>
            <w:noProof/>
          </w:rPr>
          <w:t>2.49.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RBU_PG_024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_Toc527121804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55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05" w:history="1">
        <w:r w:rsidR="005A5F76" w:rsidRPr="00E42E7E">
          <w:rPr>
            <w:rStyle w:val="af3"/>
            <w:noProof/>
          </w:rPr>
          <w:t>2.50.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RAU_PG_001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_Toc527121805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56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06" w:history="1">
        <w:r w:rsidR="005A5F76" w:rsidRPr="00E42E7E">
          <w:rPr>
            <w:rStyle w:val="af3"/>
            <w:noProof/>
          </w:rPr>
          <w:t>2.51.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RAU_PG_002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_Toc527121806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57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07" w:history="1">
        <w:r w:rsidR="005A5F76" w:rsidRPr="00E42E7E">
          <w:rPr>
            <w:rStyle w:val="af3"/>
            <w:noProof/>
          </w:rPr>
          <w:t>2.52.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RAU_PG_003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_Toc527121807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58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08" w:history="1">
        <w:r w:rsidR="005A5F76" w:rsidRPr="00E42E7E">
          <w:rPr>
            <w:rStyle w:val="af3"/>
            <w:noProof/>
          </w:rPr>
          <w:t>2.53.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RAU_PG_004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_Toc527121808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59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09" w:history="1">
        <w:r w:rsidR="005A5F76" w:rsidRPr="00E42E7E">
          <w:rPr>
            <w:rStyle w:val="af3"/>
            <w:noProof/>
          </w:rPr>
          <w:t>2.54.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RRU_PG_001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_Toc527121809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60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10" w:history="1">
        <w:r w:rsidR="005A5F76" w:rsidRPr="00E42E7E">
          <w:rPr>
            <w:rStyle w:val="af3"/>
            <w:noProof/>
          </w:rPr>
          <w:t>2.55.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RRU_PG_002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_Toc527121810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61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11" w:history="1">
        <w:r w:rsidR="005A5F76" w:rsidRPr="00E42E7E">
          <w:rPr>
            <w:rStyle w:val="af3"/>
            <w:noProof/>
          </w:rPr>
          <w:t>2.56.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RRU_PG_003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_Toc527121811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62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12" w:history="1">
        <w:r w:rsidR="005A5F76" w:rsidRPr="00E42E7E">
          <w:rPr>
            <w:rStyle w:val="af3"/>
            <w:noProof/>
          </w:rPr>
          <w:t>2.57.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RRU_PG_004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_Toc527121812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63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13" w:history="1">
        <w:r w:rsidR="005A5F76" w:rsidRPr="00E42E7E">
          <w:rPr>
            <w:rStyle w:val="af3"/>
            <w:noProof/>
          </w:rPr>
          <w:t>2.58.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RRU_PG_005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_Toc527121813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64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14" w:history="1">
        <w:r w:rsidR="005A5F76" w:rsidRPr="00E42E7E">
          <w:rPr>
            <w:rStyle w:val="af3"/>
            <w:noProof/>
          </w:rPr>
          <w:t>2.59.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RRU_PG_007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_Toc527121814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65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15" w:history="1">
        <w:r w:rsidR="005A5F76" w:rsidRPr="00E42E7E">
          <w:rPr>
            <w:rStyle w:val="af3"/>
            <w:noProof/>
          </w:rPr>
          <w:t>2.60.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RRU_PG_008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_Toc527121815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66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16" w:history="1">
        <w:r w:rsidR="005A5F76" w:rsidRPr="00E42E7E">
          <w:rPr>
            <w:rStyle w:val="af3"/>
            <w:noProof/>
          </w:rPr>
          <w:t>2.61.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RRU_PG_009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_Toc527121816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17" w:history="1">
        <w:r w:rsidR="005A5F76" w:rsidRPr="00E42E7E">
          <w:rPr>
            <w:rStyle w:val="af3"/>
            <w:noProof/>
          </w:rPr>
          <w:t>2.62.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RRU_PG_010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_Toc527121817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68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18" w:history="1">
        <w:r w:rsidR="005A5F76" w:rsidRPr="00E42E7E">
          <w:rPr>
            <w:rStyle w:val="af3"/>
            <w:noProof/>
          </w:rPr>
          <w:t>2.63.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RRU_PG_011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_Toc527121818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69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19" w:history="1">
        <w:r w:rsidR="005A5F76" w:rsidRPr="00E42E7E">
          <w:rPr>
            <w:rStyle w:val="af3"/>
            <w:noProof/>
          </w:rPr>
          <w:t>2.64.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RRU_PG_012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_Toc527121819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70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20" w:history="1">
        <w:r w:rsidR="005A5F76" w:rsidRPr="00E42E7E">
          <w:rPr>
            <w:rStyle w:val="af3"/>
            <w:noProof/>
          </w:rPr>
          <w:t>2.65.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RTU_PG_001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_Toc527121820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71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21" w:history="1">
        <w:r w:rsidR="005A5F76" w:rsidRPr="00E42E7E">
          <w:rPr>
            <w:rStyle w:val="af3"/>
            <w:noProof/>
          </w:rPr>
          <w:t>2.66.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RTU_PG_002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_Toc527121821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72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22" w:history="1">
        <w:r w:rsidR="005A5F76" w:rsidRPr="00E42E7E">
          <w:rPr>
            <w:rStyle w:val="af3"/>
            <w:noProof/>
          </w:rPr>
          <w:t>2.67.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RTU_PG_003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_Toc527121822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73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23" w:history="1">
        <w:r w:rsidR="005A5F76" w:rsidRPr="00E42E7E">
          <w:rPr>
            <w:rStyle w:val="af3"/>
            <w:noProof/>
          </w:rPr>
          <w:t>2.68.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RTU_PG_004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_Toc527121823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74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24" w:history="1">
        <w:r w:rsidR="005A5F76" w:rsidRPr="00E42E7E">
          <w:rPr>
            <w:rStyle w:val="af3"/>
            <w:noProof/>
          </w:rPr>
          <w:t>2.69.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RTU_PG_005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_Toc527121824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75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25" w:history="1">
        <w:r w:rsidR="005A5F76" w:rsidRPr="00E42E7E">
          <w:rPr>
            <w:rStyle w:val="af3"/>
            <w:noProof/>
          </w:rPr>
          <w:t>2.70.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RTU_PG_006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_Toc527121825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76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26" w:history="1">
        <w:r w:rsidR="005A5F76" w:rsidRPr="00E42E7E">
          <w:rPr>
            <w:rStyle w:val="af3"/>
            <w:noProof/>
          </w:rPr>
          <w:t>2.71.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RTU_PG_007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_Toc527121826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27" w:history="1">
        <w:r w:rsidR="005A5F76" w:rsidRPr="00E42E7E">
          <w:rPr>
            <w:rStyle w:val="af3"/>
            <w:noProof/>
          </w:rPr>
          <w:t>2.72.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RTU_PG_008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_Toc527121827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78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28" w:history="1">
        <w:r w:rsidR="005A5F76" w:rsidRPr="00E42E7E">
          <w:rPr>
            <w:rStyle w:val="af3"/>
            <w:noProof/>
          </w:rPr>
          <w:t>2.73.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RTU_PG_009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_Toc527121828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79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29" w:history="1">
        <w:r w:rsidR="005A5F76" w:rsidRPr="00E42E7E">
          <w:rPr>
            <w:rStyle w:val="af3"/>
            <w:noProof/>
          </w:rPr>
          <w:t>2.74.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RTU_PG_010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_Toc527121829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80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30" w:history="1">
        <w:r w:rsidR="005A5F76" w:rsidRPr="00E42E7E">
          <w:rPr>
            <w:rStyle w:val="af3"/>
            <w:noProof/>
          </w:rPr>
          <w:t>2.75.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RTU_PG_011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_Toc527121830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81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31" w:history="1">
        <w:r w:rsidR="005A5F76" w:rsidRPr="00E42E7E">
          <w:rPr>
            <w:rStyle w:val="af3"/>
            <w:noProof/>
          </w:rPr>
          <w:t>2.76.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RTU_PG_012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_Toc527121831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82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32" w:history="1">
        <w:r w:rsidR="005A5F76" w:rsidRPr="00E42E7E">
          <w:rPr>
            <w:rStyle w:val="af3"/>
            <w:noProof/>
          </w:rPr>
          <w:t>2.77.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RFU_PG_001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_Toc527121832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83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33" w:history="1">
        <w:r w:rsidR="005A5F76" w:rsidRPr="00E42E7E">
          <w:rPr>
            <w:rStyle w:val="af3"/>
            <w:noProof/>
          </w:rPr>
          <w:t>2.78.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RFU_PG_002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_Toc527121833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84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34" w:history="1">
        <w:r w:rsidR="005A5F76" w:rsidRPr="00E42E7E">
          <w:rPr>
            <w:rStyle w:val="af3"/>
            <w:noProof/>
          </w:rPr>
          <w:t>2.79.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RFU_PG_003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_Toc527121834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85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35" w:history="1">
        <w:r w:rsidR="005A5F76" w:rsidRPr="00E42E7E">
          <w:rPr>
            <w:rStyle w:val="af3"/>
            <w:noProof/>
          </w:rPr>
          <w:t>2.80.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RFU_PG_004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_Toc527121835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86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36" w:history="1">
        <w:r w:rsidR="005A5F76" w:rsidRPr="00E42E7E">
          <w:rPr>
            <w:rStyle w:val="af3"/>
            <w:noProof/>
          </w:rPr>
          <w:t>2.81.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RFU_PG_005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_Toc527121836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37" w:history="1">
        <w:r w:rsidR="005A5F76" w:rsidRPr="00E42E7E">
          <w:rPr>
            <w:rStyle w:val="af3"/>
            <w:noProof/>
          </w:rPr>
          <w:t>2.82.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RFU_PG_006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_Toc527121837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88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38" w:history="1">
        <w:r w:rsidR="005A5F76" w:rsidRPr="00E42E7E">
          <w:rPr>
            <w:rStyle w:val="af3"/>
            <w:noProof/>
          </w:rPr>
          <w:t>2.83.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RFU_PG_007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_Toc527121838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89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39" w:history="1">
        <w:r w:rsidR="005A5F76" w:rsidRPr="00E42E7E">
          <w:rPr>
            <w:rStyle w:val="af3"/>
            <w:noProof/>
          </w:rPr>
          <w:t>2.84.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RFU_PG_008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_Toc527121839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90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40" w:history="1">
        <w:r w:rsidR="005A5F76" w:rsidRPr="00E42E7E">
          <w:rPr>
            <w:rStyle w:val="af3"/>
            <w:noProof/>
          </w:rPr>
          <w:t>2.85.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RFU_PG_009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_Toc527121840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91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41" w:history="1">
        <w:r w:rsidR="005A5F76" w:rsidRPr="00E42E7E">
          <w:rPr>
            <w:rStyle w:val="af3"/>
            <w:noProof/>
          </w:rPr>
          <w:t>2.86.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RFU_PG_010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_Toc527121841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92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42" w:history="1">
        <w:r w:rsidR="005A5F76" w:rsidRPr="00E42E7E">
          <w:rPr>
            <w:rStyle w:val="af3"/>
            <w:noProof/>
          </w:rPr>
          <w:t>2.87.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RFU_PG_011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_Toc527121842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93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43" w:history="1">
        <w:r w:rsidR="005A5F76" w:rsidRPr="00E42E7E">
          <w:rPr>
            <w:rStyle w:val="af3"/>
            <w:noProof/>
          </w:rPr>
          <w:t>2.88.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RFU_PG_012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_Toc527121843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94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44" w:history="1">
        <w:r w:rsidR="005A5F76" w:rsidRPr="00E42E7E">
          <w:rPr>
            <w:rStyle w:val="af3"/>
            <w:noProof/>
          </w:rPr>
          <w:t>2.89.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RFU_PG_013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_Toc527121844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95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45" w:history="1">
        <w:r w:rsidR="005A5F76" w:rsidRPr="00E42E7E">
          <w:rPr>
            <w:rStyle w:val="af3"/>
            <w:noProof/>
          </w:rPr>
          <w:t>2.90.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RFU_PG_014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_Toc527121845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96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46" w:history="1">
        <w:r w:rsidR="005A5F76" w:rsidRPr="00E42E7E">
          <w:rPr>
            <w:rStyle w:val="af3"/>
            <w:noProof/>
          </w:rPr>
          <w:t>2.91.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RFU_PG_015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_Toc527121846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97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47" w:history="1">
        <w:r w:rsidR="005A5F76" w:rsidRPr="00E42E7E">
          <w:rPr>
            <w:rStyle w:val="af3"/>
            <w:noProof/>
          </w:rPr>
          <w:t>2.92.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RFU_PG_016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_Toc527121847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98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48" w:history="1">
        <w:r w:rsidR="005A5F76" w:rsidRPr="00E42E7E">
          <w:rPr>
            <w:rStyle w:val="af3"/>
            <w:noProof/>
          </w:rPr>
          <w:t>2.93.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REU_PG_001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_Toc527121848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99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49" w:history="1">
        <w:r w:rsidR="005A5F76" w:rsidRPr="00E42E7E">
          <w:rPr>
            <w:rStyle w:val="af3"/>
            <w:noProof/>
          </w:rPr>
          <w:t>2.94.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REU_PG_002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_Toc527121849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100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50" w:history="1">
        <w:r w:rsidR="005A5F76" w:rsidRPr="00E42E7E">
          <w:rPr>
            <w:rStyle w:val="af3"/>
            <w:noProof/>
          </w:rPr>
          <w:t>2.95.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REU_PG_003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_Toc527121850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101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51" w:history="1">
        <w:r w:rsidR="005A5F76" w:rsidRPr="00E42E7E">
          <w:rPr>
            <w:rStyle w:val="af3"/>
            <w:noProof/>
          </w:rPr>
          <w:t>2.96.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REU_PG_004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_Toc527121851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102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52" w:history="1">
        <w:r w:rsidR="005A5F76" w:rsidRPr="00E42E7E">
          <w:rPr>
            <w:rStyle w:val="af3"/>
            <w:noProof/>
          </w:rPr>
          <w:t>2.97.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REU_PG_005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_Toc527121852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103</w:t>
        </w:r>
        <w:r w:rsidR="005A5F76">
          <w:rPr>
            <w:noProof/>
            <w:webHidden/>
          </w:rPr>
          <w:fldChar w:fldCharType="end"/>
        </w:r>
      </w:hyperlink>
    </w:p>
    <w:p w:rsidR="005A5F76" w:rsidRDefault="00A11A91">
      <w:pPr>
        <w:pStyle w:val="21"/>
        <w:tabs>
          <w:tab w:val="left" w:pos="689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0"/>
          <w:szCs w:val="22"/>
        </w:rPr>
      </w:pPr>
      <w:hyperlink w:anchor="_Toc527121853" w:history="1">
        <w:r w:rsidR="005A5F76" w:rsidRPr="00E42E7E">
          <w:rPr>
            <w:rStyle w:val="af3"/>
            <w:noProof/>
          </w:rPr>
          <w:t>2.98.</w:t>
        </w:r>
        <w:r w:rsidR="005A5F76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0"/>
            <w:szCs w:val="22"/>
          </w:rPr>
          <w:tab/>
        </w:r>
        <w:r w:rsidR="005A5F76" w:rsidRPr="00E42E7E">
          <w:rPr>
            <w:rStyle w:val="af3"/>
            <w:noProof/>
          </w:rPr>
          <w:t>REU_PG_006</w:t>
        </w:r>
        <w:r w:rsidR="005A5F76">
          <w:rPr>
            <w:noProof/>
            <w:webHidden/>
          </w:rPr>
          <w:tab/>
        </w:r>
        <w:r w:rsidR="005A5F76">
          <w:rPr>
            <w:noProof/>
            <w:webHidden/>
          </w:rPr>
          <w:fldChar w:fldCharType="begin"/>
        </w:r>
        <w:r w:rsidR="005A5F76">
          <w:rPr>
            <w:noProof/>
            <w:webHidden/>
          </w:rPr>
          <w:instrText xml:space="preserve"> PAGEREF _Toc527121853 \h </w:instrText>
        </w:r>
        <w:r w:rsidR="005A5F76">
          <w:rPr>
            <w:noProof/>
            <w:webHidden/>
          </w:rPr>
        </w:r>
        <w:r w:rsidR="005A5F76">
          <w:rPr>
            <w:noProof/>
            <w:webHidden/>
          </w:rPr>
          <w:fldChar w:fldCharType="separate"/>
        </w:r>
        <w:r w:rsidR="005A5F76">
          <w:rPr>
            <w:noProof/>
            <w:webHidden/>
          </w:rPr>
          <w:t>104</w:t>
        </w:r>
        <w:r w:rsidR="005A5F76">
          <w:rPr>
            <w:noProof/>
            <w:webHidden/>
          </w:rPr>
          <w:fldChar w:fldCharType="end"/>
        </w:r>
      </w:hyperlink>
    </w:p>
    <w:p w:rsidR="00062CF3" w:rsidRDefault="00204E39" w:rsidP="00062CF3">
      <w:pPr>
        <w:spacing w:line="60" w:lineRule="auto"/>
        <w:rPr>
          <w:b/>
          <w:bCs/>
          <w:caps/>
          <w:sz w:val="20"/>
          <w:u w:val="single"/>
        </w:rPr>
      </w:pPr>
      <w:r>
        <w:rPr>
          <w:sz w:val="20"/>
          <w:u w:val="single"/>
        </w:rPr>
        <w:fldChar w:fldCharType="end"/>
      </w:r>
    </w:p>
    <w:p w:rsidR="00AE7697" w:rsidRDefault="00AE7697" w:rsidP="00062CF3">
      <w:pPr>
        <w:spacing w:line="60" w:lineRule="auto"/>
        <w:rPr>
          <w:b/>
          <w:bCs/>
          <w:caps/>
          <w:sz w:val="20"/>
          <w:u w:val="single"/>
        </w:rPr>
      </w:pPr>
    </w:p>
    <w:p w:rsidR="009B6B19" w:rsidRDefault="009B6B19">
      <w:pPr>
        <w:widowControl/>
        <w:wordWrap/>
        <w:jc w:val="left"/>
        <w:rPr>
          <w:b/>
          <w:sz w:val="28"/>
        </w:rPr>
      </w:pPr>
      <w:bookmarkStart w:id="0" w:name="_Toc336350920"/>
      <w:r>
        <w:br w:type="page"/>
      </w:r>
    </w:p>
    <w:p w:rsidR="00266CF7" w:rsidRPr="00661E5D" w:rsidRDefault="00A04EC5" w:rsidP="009B6B19">
      <w:pPr>
        <w:pStyle w:val="1"/>
      </w:pPr>
      <w:bookmarkStart w:id="1" w:name="_Toc527121754"/>
      <w:r w:rsidRPr="00661E5D">
        <w:rPr>
          <w:rFonts w:hint="eastAsia"/>
        </w:rPr>
        <w:lastRenderedPageBreak/>
        <w:t>작성지침</w:t>
      </w:r>
      <w:bookmarkEnd w:id="0"/>
      <w:bookmarkEnd w:id="1"/>
    </w:p>
    <w:p w:rsidR="00A04EC5" w:rsidRPr="00A04EC5" w:rsidRDefault="00A04EC5" w:rsidP="00A04EC5">
      <w:pPr>
        <w:autoSpaceDE w:val="0"/>
        <w:autoSpaceDN w:val="0"/>
        <w:spacing w:before="40" w:after="40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 xml:space="preserve">프로그램 목록에서 </w:t>
      </w:r>
      <w:r w:rsidR="00E150DB" w:rsidRPr="00A04EC5">
        <w:rPr>
          <w:rFonts w:ascii="굴림" w:eastAsia="굴림" w:hAnsi="굴림" w:hint="eastAsia"/>
          <w:sz w:val="20"/>
        </w:rPr>
        <w:t>정의</w:t>
      </w:r>
      <w:r w:rsidR="00E150DB" w:rsidRPr="00A04EC5">
        <w:rPr>
          <w:rFonts w:ascii="굴림" w:eastAsia="굴림" w:hAnsi="굴림"/>
          <w:sz w:val="20"/>
        </w:rPr>
        <w:t>된</w:t>
      </w:r>
      <w:r w:rsidRPr="00A04EC5">
        <w:rPr>
          <w:rFonts w:ascii="굴림" w:eastAsia="굴림" w:hAnsi="굴림" w:hint="eastAsia"/>
          <w:sz w:val="20"/>
        </w:rPr>
        <w:t>, 각 프로그램에 대한 세부내용을 기술한다.</w:t>
      </w:r>
    </w:p>
    <w:p w:rsidR="00A04EC5" w:rsidRPr="00A04EC5" w:rsidRDefault="00A04EC5" w:rsidP="00A04EC5">
      <w:pPr>
        <w:autoSpaceDE w:val="0"/>
        <w:autoSpaceDN w:val="0"/>
        <w:spacing w:before="40" w:after="40"/>
        <w:rPr>
          <w:rFonts w:ascii="굴림" w:eastAsia="굴림" w:hAnsi="굴림"/>
          <w:sz w:val="20"/>
        </w:rPr>
      </w:pPr>
    </w:p>
    <w:p w:rsidR="00A04EC5" w:rsidRPr="00A04EC5" w:rsidRDefault="00A04EC5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</w:t>
      </w:r>
      <w:r>
        <w:rPr>
          <w:rFonts w:ascii="굴림" w:eastAsia="굴림" w:hAnsi="굴림" w:hint="eastAsia"/>
          <w:sz w:val="20"/>
        </w:rPr>
        <w:t xml:space="preserve"> </w:t>
      </w:r>
      <w:r w:rsidRPr="00A04EC5">
        <w:rPr>
          <w:rFonts w:ascii="굴림" w:eastAsia="굴림" w:hAnsi="굴림" w:hint="eastAsia"/>
          <w:sz w:val="20"/>
        </w:rPr>
        <w:t>프로그램 ID : 프로그램을 식별할 수 있는 식별자로서 ID를 부여하여 명시한다.</w:t>
      </w:r>
    </w:p>
    <w:p w:rsidR="00A04EC5" w:rsidRPr="00A04EC5" w:rsidRDefault="00A04EC5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 프로그램 명 : 프로그램에 대한 고유명칭을 명시한다.</w:t>
      </w:r>
    </w:p>
    <w:p w:rsidR="00A04EC5" w:rsidRDefault="00A04EC5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 xml:space="preserve">○ </w:t>
      </w:r>
      <w:r w:rsidR="007F4511">
        <w:rPr>
          <w:rFonts w:ascii="굴림" w:eastAsia="굴림" w:hAnsi="굴림" w:hint="eastAsia"/>
          <w:sz w:val="20"/>
        </w:rPr>
        <w:t xml:space="preserve">주요기능 </w:t>
      </w:r>
      <w:r w:rsidRPr="00A04EC5">
        <w:rPr>
          <w:rFonts w:ascii="굴림" w:eastAsia="굴림" w:hAnsi="굴림" w:hint="eastAsia"/>
          <w:sz w:val="20"/>
        </w:rPr>
        <w:t>: 프로그램의 기능 또는 내용을 간략히 명시한다.</w:t>
      </w:r>
    </w:p>
    <w:p w:rsidR="004461B8" w:rsidRPr="004461B8" w:rsidRDefault="004461B8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</w:t>
      </w:r>
      <w:r>
        <w:rPr>
          <w:rFonts w:ascii="굴림" w:eastAsia="굴림" w:hAnsi="굴림" w:hint="eastAsia"/>
          <w:sz w:val="20"/>
        </w:rPr>
        <w:t xml:space="preserve"> 화면ID :</w:t>
      </w:r>
      <w:r>
        <w:rPr>
          <w:rFonts w:ascii="굴림" w:eastAsia="굴림" w:hAnsi="굴림"/>
          <w:sz w:val="20"/>
        </w:rPr>
        <w:t xml:space="preserve"> </w:t>
      </w:r>
      <w:r>
        <w:rPr>
          <w:rFonts w:ascii="굴림" w:eastAsia="굴림" w:hAnsi="굴림" w:hint="eastAsia"/>
          <w:sz w:val="20"/>
        </w:rPr>
        <w:t>화면설계서 매핑 ID</w:t>
      </w:r>
    </w:p>
    <w:p w:rsidR="00A04EC5" w:rsidRPr="00A04EC5" w:rsidRDefault="00A04EC5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 xml:space="preserve">○ </w:t>
      </w:r>
      <w:r w:rsidR="00E150DB" w:rsidRPr="00A04EC5">
        <w:rPr>
          <w:rFonts w:ascii="굴림" w:eastAsia="굴림" w:hAnsi="굴림" w:hint="eastAsia"/>
          <w:sz w:val="20"/>
        </w:rPr>
        <w:t>처리 로직</w:t>
      </w:r>
      <w:r w:rsidRPr="00A04EC5">
        <w:rPr>
          <w:rFonts w:ascii="굴림" w:eastAsia="굴림" w:hAnsi="굴림" w:hint="eastAsia"/>
          <w:sz w:val="20"/>
        </w:rPr>
        <w:t xml:space="preserve"> : 프로그램이 처리되는 로직을 기술한다.</w:t>
      </w:r>
    </w:p>
    <w:p w:rsidR="00A04EC5" w:rsidRDefault="00A04EC5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 xml:space="preserve">○ </w:t>
      </w:r>
      <w:r w:rsidR="00CA54BE">
        <w:rPr>
          <w:rFonts w:ascii="굴림" w:eastAsia="굴림" w:hAnsi="굴림" w:hint="eastAsia"/>
          <w:sz w:val="20"/>
        </w:rPr>
        <w:t>변경테이블</w:t>
      </w:r>
      <w:r w:rsidRPr="00A04EC5">
        <w:rPr>
          <w:rFonts w:ascii="굴림" w:eastAsia="굴림" w:hAnsi="굴림" w:hint="eastAsia"/>
          <w:sz w:val="20"/>
        </w:rPr>
        <w:t xml:space="preserve"> : </w:t>
      </w:r>
      <w:r w:rsidR="004461B8">
        <w:rPr>
          <w:rFonts w:ascii="굴림" w:eastAsia="굴림" w:hAnsi="굴림"/>
          <w:sz w:val="20"/>
        </w:rPr>
        <w:t>해</w:t>
      </w:r>
      <w:r w:rsidR="004461B8">
        <w:rPr>
          <w:rFonts w:ascii="굴림" w:eastAsia="굴림" w:hAnsi="굴림" w:hint="eastAsia"/>
          <w:sz w:val="20"/>
        </w:rPr>
        <w:t>당 프로그램에서 로직처리 중 발생하는 입력,변경 트랜젝션 테이블</w:t>
      </w:r>
      <w:r w:rsidR="008677E0">
        <w:rPr>
          <w:rFonts w:ascii="굴림" w:eastAsia="굴림" w:hAnsi="굴림" w:hint="eastAsia"/>
          <w:sz w:val="20"/>
        </w:rPr>
        <w:t>명</w:t>
      </w:r>
      <w:r w:rsidR="00FF56DE">
        <w:rPr>
          <w:rFonts w:ascii="굴림" w:eastAsia="굴림" w:hAnsi="굴림" w:hint="eastAsia"/>
          <w:sz w:val="20"/>
        </w:rPr>
        <w:t>을 명시한다.</w:t>
      </w:r>
    </w:p>
    <w:p w:rsidR="00CA54BE" w:rsidRDefault="00CA54BE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</w:t>
      </w:r>
      <w:r>
        <w:rPr>
          <w:rFonts w:ascii="굴림" w:eastAsia="굴림" w:hAnsi="굴림" w:hint="eastAsia"/>
          <w:sz w:val="20"/>
        </w:rPr>
        <w:t xml:space="preserve"> 참조테이블 </w:t>
      </w:r>
      <w:r>
        <w:rPr>
          <w:rFonts w:ascii="굴림" w:eastAsia="굴림" w:hAnsi="굴림"/>
          <w:sz w:val="20"/>
        </w:rPr>
        <w:t xml:space="preserve">: </w:t>
      </w:r>
      <w:r w:rsidR="004461B8">
        <w:rPr>
          <w:rFonts w:ascii="굴림" w:eastAsia="굴림" w:hAnsi="굴림" w:hint="eastAsia"/>
          <w:sz w:val="20"/>
        </w:rPr>
        <w:t>해당 프로그램에서 조회성 테이블</w:t>
      </w:r>
      <w:r w:rsidR="008677E0">
        <w:rPr>
          <w:rFonts w:ascii="굴림" w:eastAsia="굴림" w:hAnsi="굴림" w:hint="eastAsia"/>
          <w:sz w:val="20"/>
        </w:rPr>
        <w:t>명</w:t>
      </w:r>
      <w:r w:rsidR="00FF56DE">
        <w:rPr>
          <w:rFonts w:ascii="굴림" w:eastAsia="굴림" w:hAnsi="굴림" w:hint="eastAsia"/>
          <w:sz w:val="20"/>
        </w:rPr>
        <w:t>을 명시한다.</w:t>
      </w:r>
      <w:r w:rsidR="00FF56DE">
        <w:rPr>
          <w:rFonts w:ascii="굴림" w:eastAsia="굴림" w:hAnsi="굴림"/>
          <w:sz w:val="20"/>
        </w:rPr>
        <w:t xml:space="preserve"> </w:t>
      </w:r>
    </w:p>
    <w:p w:rsidR="00CA54BE" w:rsidRDefault="00CA54BE" w:rsidP="00A04EC5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</w:t>
      </w:r>
      <w:r>
        <w:rPr>
          <w:rFonts w:ascii="굴림" w:eastAsia="굴림" w:hAnsi="굴림" w:hint="eastAsia"/>
          <w:sz w:val="20"/>
        </w:rPr>
        <w:t xml:space="preserve"> 관련SQL</w:t>
      </w:r>
      <w:r>
        <w:rPr>
          <w:rFonts w:ascii="굴림" w:eastAsia="굴림" w:hAnsi="굴림"/>
          <w:sz w:val="20"/>
        </w:rPr>
        <w:t xml:space="preserve"> : </w:t>
      </w:r>
      <w:r w:rsidR="004461B8">
        <w:rPr>
          <w:rFonts w:ascii="굴림" w:eastAsia="굴림" w:hAnsi="굴림" w:hint="eastAsia"/>
          <w:sz w:val="20"/>
        </w:rPr>
        <w:t xml:space="preserve">해당 프로그램에서 발생하는 </w:t>
      </w:r>
      <w:r w:rsidR="004461B8">
        <w:rPr>
          <w:rFonts w:ascii="굴림" w:eastAsia="굴림" w:hAnsi="굴림"/>
          <w:sz w:val="20"/>
        </w:rPr>
        <w:t>SQL</w:t>
      </w:r>
      <w:r w:rsidR="00FF56DE">
        <w:rPr>
          <w:rFonts w:ascii="굴림" w:eastAsia="굴림" w:hAnsi="굴림" w:hint="eastAsia"/>
          <w:sz w:val="20"/>
        </w:rPr>
        <w:t>문을 명시한다.</w:t>
      </w:r>
    </w:p>
    <w:p w:rsidR="00CA54BE" w:rsidRDefault="00CA54BE" w:rsidP="00CA54BE">
      <w:pPr>
        <w:autoSpaceDE w:val="0"/>
        <w:autoSpaceDN w:val="0"/>
        <w:spacing w:before="40" w:after="40"/>
        <w:ind w:left="1"/>
        <w:rPr>
          <w:rFonts w:ascii="굴림" w:eastAsia="굴림" w:hAnsi="굴림"/>
          <w:sz w:val="20"/>
        </w:rPr>
      </w:pPr>
      <w:r w:rsidRPr="00A04EC5">
        <w:rPr>
          <w:rFonts w:ascii="굴림" w:eastAsia="굴림" w:hAnsi="굴림" w:hint="eastAsia"/>
          <w:sz w:val="20"/>
        </w:rPr>
        <w:t>○</w:t>
      </w:r>
      <w:r>
        <w:rPr>
          <w:rFonts w:ascii="굴림" w:eastAsia="굴림" w:hAnsi="굴림" w:hint="eastAsia"/>
          <w:sz w:val="20"/>
        </w:rPr>
        <w:t xml:space="preserve"> 참조파일 </w:t>
      </w:r>
      <w:r>
        <w:rPr>
          <w:rFonts w:ascii="굴림" w:eastAsia="굴림" w:hAnsi="굴림"/>
          <w:sz w:val="20"/>
        </w:rPr>
        <w:t xml:space="preserve">: </w:t>
      </w:r>
      <w:bookmarkStart w:id="2" w:name="_Toc336350921"/>
      <w:r w:rsidR="004461B8">
        <w:rPr>
          <w:rFonts w:ascii="굴림" w:eastAsia="굴림" w:hAnsi="굴림"/>
          <w:sz w:val="20"/>
        </w:rPr>
        <w:t xml:space="preserve">해당 </w:t>
      </w:r>
      <w:r w:rsidR="004461B8">
        <w:rPr>
          <w:rFonts w:ascii="굴림" w:eastAsia="굴림" w:hAnsi="굴림" w:hint="eastAsia"/>
          <w:sz w:val="20"/>
        </w:rPr>
        <w:t>프로그램에서 참조하는 환경설정 및 중요파일명</w:t>
      </w:r>
      <w:r w:rsidR="00FF56DE">
        <w:rPr>
          <w:rFonts w:ascii="굴림" w:eastAsia="굴림" w:hAnsi="굴림" w:hint="eastAsia"/>
          <w:sz w:val="20"/>
        </w:rPr>
        <w:t>을 명시한다.</w:t>
      </w:r>
    </w:p>
    <w:p w:rsidR="00CA54BE" w:rsidRDefault="00CA54BE">
      <w:pPr>
        <w:widowControl/>
        <w:wordWrap/>
        <w:jc w:val="left"/>
        <w:rPr>
          <w:rFonts w:ascii="굴림" w:eastAsia="굴림" w:hAnsi="굴림"/>
          <w:sz w:val="20"/>
        </w:rPr>
      </w:pPr>
      <w:r>
        <w:rPr>
          <w:rFonts w:ascii="굴림" w:eastAsia="굴림" w:hAnsi="굴림"/>
          <w:sz w:val="20"/>
        </w:rPr>
        <w:br w:type="page"/>
      </w:r>
    </w:p>
    <w:p w:rsidR="00A04EC5" w:rsidRPr="009B6B19" w:rsidRDefault="00672E3C" w:rsidP="009B6B19">
      <w:pPr>
        <w:pStyle w:val="1"/>
      </w:pPr>
      <w:bookmarkStart w:id="3" w:name="_Toc527121755"/>
      <w:bookmarkEnd w:id="2"/>
      <w:r>
        <w:rPr>
          <w:rFonts w:hint="eastAsia"/>
        </w:rPr>
        <w:lastRenderedPageBreak/>
        <w:t>저작권기술</w:t>
      </w:r>
      <w:r>
        <w:rPr>
          <w:rFonts w:hint="eastAsia"/>
        </w:rPr>
        <w:t xml:space="preserve"> </w:t>
      </w:r>
      <w:r>
        <w:rPr>
          <w:rFonts w:hint="eastAsia"/>
        </w:rPr>
        <w:t>사업관리시스템</w:t>
      </w:r>
      <w:bookmarkEnd w:id="3"/>
    </w:p>
    <w:p w:rsidR="00266CF7" w:rsidRPr="009B6B19" w:rsidRDefault="008B3705" w:rsidP="009B6B19">
      <w:pPr>
        <w:pStyle w:val="2"/>
      </w:pPr>
      <w:bookmarkStart w:id="4" w:name="_Toc527121756"/>
      <w:r>
        <w:rPr>
          <w:rFonts w:hint="eastAsia"/>
        </w:rPr>
        <w:t>R</w:t>
      </w:r>
      <w:r>
        <w:t>JS_PG_001</w:t>
      </w:r>
      <w:bookmarkEnd w:id="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AB2961" w:rsidRPr="005E3ABE" w:rsidTr="00584461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AB2961" w:rsidRPr="005E3ABE" w:rsidRDefault="00AB2961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AB2961" w:rsidRPr="00672E3C" w:rsidRDefault="00672E3C" w:rsidP="00672E3C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RJS_PG_001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AB2961" w:rsidRPr="005E3ABE" w:rsidRDefault="00AB2961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  <w:hideMark/>
          </w:tcPr>
          <w:p w:rsidR="00AB2961" w:rsidRPr="005E3ABE" w:rsidRDefault="00672E3C" w:rsidP="0042312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672E3C">
              <w:rPr>
                <w:rFonts w:ascii="굴림" w:eastAsia="굴림" w:hAnsi="굴림" w:hint="eastAsia"/>
                <w:sz w:val="20"/>
                <w:szCs w:val="24"/>
              </w:rPr>
              <w:t>통계데이터 집계 스케줄러</w:t>
            </w:r>
          </w:p>
        </w:tc>
      </w:tr>
      <w:tr w:rsidR="00AB2961" w:rsidRPr="005E3ABE" w:rsidTr="00584461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AB2961" w:rsidRPr="005E3ABE" w:rsidRDefault="00AB2961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AB2961" w:rsidRPr="005E3ABE" w:rsidRDefault="00672E3C" w:rsidP="0042312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등록된 과제정보를 매일 오전 </w:t>
            </w:r>
            <w:r>
              <w:rPr>
                <w:rFonts w:ascii="굴림" w:eastAsia="굴림" w:hAnsi="굴림"/>
                <w:sz w:val="20"/>
                <w:szCs w:val="24"/>
              </w:rPr>
              <w:t>3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시에 집계데이터를 수집하는 데몬 스케줄러</w:t>
            </w:r>
          </w:p>
        </w:tc>
      </w:tr>
      <w:tr w:rsidR="00AB2961" w:rsidRPr="005E3ABE" w:rsidTr="00584461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AB2961" w:rsidRPr="005E3ABE" w:rsidRDefault="00E1191E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AB2961" w:rsidRPr="005E3ABE" w:rsidRDefault="00E10DD6" w:rsidP="0042312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없음)</w:t>
            </w:r>
          </w:p>
        </w:tc>
      </w:tr>
      <w:tr w:rsidR="00AB2961" w:rsidRPr="005E3ABE" w:rsidTr="00584461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AB2961" w:rsidRPr="005E3ABE" w:rsidRDefault="00E150DB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62550" w:rsidRDefault="00C14E27" w:rsidP="00244E45">
            <w:pPr>
              <w:pStyle w:val="aff"/>
              <w:numPr>
                <w:ilvl w:val="0"/>
                <w:numId w:val="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T</w:t>
            </w:r>
            <w:r>
              <w:rPr>
                <w:rFonts w:ascii="굴림" w:eastAsia="굴림" w:hAnsi="굴림"/>
                <w:sz w:val="20"/>
                <w:szCs w:val="24"/>
              </w:rPr>
              <w:t>immer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가 오전 </w:t>
            </w:r>
            <w:r>
              <w:rPr>
                <w:rFonts w:ascii="굴림" w:eastAsia="굴림" w:hAnsi="굴림"/>
                <w:sz w:val="20"/>
                <w:szCs w:val="24"/>
              </w:rPr>
              <w:t>3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시인지 체크한다.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14E27" w:rsidRDefault="00C14E27" w:rsidP="00244E45">
            <w:pPr>
              <w:pStyle w:val="aff"/>
              <w:numPr>
                <w:ilvl w:val="0"/>
                <w:numId w:val="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집계 프로세스가 구동된다.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14E27" w:rsidRDefault="00C14E27" w:rsidP="00244E45">
            <w:pPr>
              <w:pStyle w:val="aff"/>
              <w:numPr>
                <w:ilvl w:val="0"/>
                <w:numId w:val="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과제정보와 참여연구원,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성과 정보등을 수집하여 일자별로 각 항목에 관련된 정보를 집계한다.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14E27" w:rsidRPr="00462673" w:rsidRDefault="00C14E27" w:rsidP="00244E45">
            <w:pPr>
              <w:pStyle w:val="aff"/>
              <w:numPr>
                <w:ilvl w:val="0"/>
                <w:numId w:val="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집계된 정보를 각 해당테이블에 저장한다.</w:t>
            </w:r>
          </w:p>
        </w:tc>
      </w:tr>
      <w:tr w:rsidR="00E1191E" w:rsidRPr="005E3ABE" w:rsidTr="00584461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E1191E" w:rsidRPr="005E3ABE" w:rsidRDefault="008A762C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C0B12" w:rsidRDefault="00C14E27" w:rsidP="00244E4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E1191E" w:rsidRPr="005E3ABE" w:rsidTr="00584461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E1191E" w:rsidRPr="005E3ABE" w:rsidRDefault="008A762C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86EBE" w:rsidRDefault="00C14E27" w:rsidP="006357B3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E1191E" w:rsidRPr="005E3ABE" w:rsidTr="00584461">
        <w:trPr>
          <w:trHeight w:val="300"/>
        </w:trPr>
        <w:tc>
          <w:tcPr>
            <w:tcW w:w="1560" w:type="dxa"/>
            <w:shd w:val="clear" w:color="auto" w:fill="C6D9F1"/>
            <w:vAlign w:val="center"/>
          </w:tcPr>
          <w:p w:rsidR="00E1191E" w:rsidRPr="005E3ABE" w:rsidRDefault="00186EBE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E1191E" w:rsidRDefault="00C14E27" w:rsidP="0074775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186EBE" w:rsidRPr="005E3ABE" w:rsidTr="00584461">
        <w:trPr>
          <w:trHeight w:val="220"/>
        </w:trPr>
        <w:tc>
          <w:tcPr>
            <w:tcW w:w="1560" w:type="dxa"/>
            <w:shd w:val="clear" w:color="auto" w:fill="C6D9F1"/>
            <w:vAlign w:val="center"/>
          </w:tcPr>
          <w:p w:rsidR="00186EBE" w:rsidRDefault="00186EBE" w:rsidP="00186EB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86EBE" w:rsidRDefault="00186EBE" w:rsidP="00186EBE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F673EE" w:rsidRDefault="00F673EE"/>
    <w:p w:rsidR="00F673EE" w:rsidRDefault="00C14E27" w:rsidP="00ED766B">
      <w:pPr>
        <w:pStyle w:val="2"/>
      </w:pPr>
      <w:bookmarkStart w:id="5" w:name="_Toc527121757"/>
      <w:r w:rsidRPr="00C14E27">
        <w:lastRenderedPageBreak/>
        <w:t>RUU_PG_002</w:t>
      </w:r>
      <w:bookmarkEnd w:id="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8B370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  <w:hideMark/>
          </w:tcPr>
          <w:p w:rsidR="008B3705" w:rsidRPr="00672E3C" w:rsidRDefault="00C14E27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14E27">
              <w:rPr>
                <w:color w:val="000000"/>
                <w:sz w:val="18"/>
                <w:szCs w:val="18"/>
              </w:rPr>
              <w:t>RUU_PG_002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  <w:hideMark/>
          </w:tcPr>
          <w:p w:rsidR="008B3705" w:rsidRPr="005E3ABE" w:rsidRDefault="0077669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77669A">
              <w:rPr>
                <w:rFonts w:ascii="굴림" w:eastAsia="굴림" w:hAnsi="굴림" w:hint="eastAsia"/>
                <w:sz w:val="20"/>
                <w:szCs w:val="24"/>
              </w:rPr>
              <w:t>기관정보 검색 팝업</w:t>
            </w:r>
          </w:p>
        </w:tc>
      </w:tr>
      <w:tr w:rsidR="008B3705" w:rsidRPr="005E3ABE" w:rsidTr="0077669A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C14E2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기관정보 검색화면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C14E2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14E27">
              <w:rPr>
                <w:rFonts w:ascii="굴림" w:eastAsia="굴림" w:hAnsi="굴림"/>
                <w:sz w:val="20"/>
                <w:szCs w:val="24"/>
              </w:rPr>
              <w:t>RUU_UI_002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4E27" w:rsidP="00CF110F">
            <w:pPr>
              <w:pStyle w:val="aff"/>
              <w:numPr>
                <w:ilvl w:val="0"/>
                <w:numId w:val="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D</w:t>
            </w:r>
            <w:r>
              <w:rPr>
                <w:rFonts w:ascii="굴림" w:eastAsia="굴림" w:hAnsi="굴림"/>
                <w:sz w:val="20"/>
                <w:szCs w:val="24"/>
              </w:rPr>
              <w:t>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등록된 기관정보를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14E27" w:rsidRDefault="00C14E27" w:rsidP="00CF110F">
            <w:pPr>
              <w:pStyle w:val="aff"/>
              <w:numPr>
                <w:ilvl w:val="0"/>
                <w:numId w:val="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입력검색 창에 기관명으로 검색한다.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14E27" w:rsidRPr="00462673" w:rsidRDefault="00C14E27" w:rsidP="00CF110F">
            <w:pPr>
              <w:pStyle w:val="aff"/>
              <w:numPr>
                <w:ilvl w:val="0"/>
                <w:numId w:val="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검색된 화면에서 해당 기관정보를 더블클릭하면 해당 정보가 부모창으로 입력된다.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4E27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O</w:t>
            </w:r>
            <w:r>
              <w:rPr>
                <w:rFonts w:ascii="굴림" w:eastAsia="굴림" w:hAnsi="굴림"/>
                <w:sz w:val="20"/>
                <w:szCs w:val="24"/>
              </w:rPr>
              <w:t>RGN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BC16C9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orgnSql.orgnSearch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C16C9" w:rsidP="008B3705">
      <w:pPr>
        <w:pStyle w:val="2"/>
      </w:pPr>
      <w:bookmarkStart w:id="6" w:name="_Toc527121758"/>
      <w:r w:rsidRPr="00BC16C9">
        <w:lastRenderedPageBreak/>
        <w:t>RUU_PG_002</w:t>
      </w:r>
      <w:bookmarkEnd w:id="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C16C9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C16C9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RUU_PG_002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77669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77669A">
              <w:rPr>
                <w:rFonts w:ascii="굴림" w:eastAsia="굴림" w:hAnsi="굴림" w:hint="eastAsia"/>
                <w:sz w:val="20"/>
                <w:szCs w:val="24"/>
              </w:rPr>
              <w:t>과제정보 공통팝업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BC16C9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과제정보 조회하면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C16C9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C16C9">
              <w:rPr>
                <w:rFonts w:ascii="굴림" w:eastAsia="굴림" w:hAnsi="굴림"/>
                <w:sz w:val="20"/>
                <w:szCs w:val="24"/>
              </w:rPr>
              <w:t>RUU_UI_002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BC16C9" w:rsidP="00CF110F">
            <w:pPr>
              <w:pStyle w:val="aff"/>
              <w:numPr>
                <w:ilvl w:val="0"/>
                <w:numId w:val="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과제명에서 더블클릭을 하면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SBJT_ID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값을 받아 과제정보를 조회한다.</w:t>
            </w:r>
          </w:p>
          <w:p w:rsidR="00BC16C9" w:rsidRPr="00462673" w:rsidRDefault="00BC16C9" w:rsidP="00CF110F">
            <w:pPr>
              <w:pStyle w:val="aff"/>
              <w:numPr>
                <w:ilvl w:val="0"/>
                <w:numId w:val="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과제기본정보,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과제개요,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수행기관,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참여연구원,기관별사업비,기관별연구비정보를 조회하여 출력한다.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BC16C9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0"/>
                <w:szCs w:val="24"/>
              </w:rPr>
              <w:t>SBJT(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과제)</w:t>
            </w:r>
            <w:r>
              <w:rPr>
                <w:rFonts w:ascii="굴림" w:eastAsia="굴림" w:hAnsi="굴림"/>
                <w:sz w:val="20"/>
                <w:szCs w:val="24"/>
              </w:rPr>
              <w:t>,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O</w:t>
            </w:r>
            <w:r>
              <w:rPr>
                <w:rFonts w:ascii="굴림" w:eastAsia="굴림" w:hAnsi="굴림"/>
                <w:sz w:val="20"/>
                <w:szCs w:val="24"/>
              </w:rPr>
              <w:t>RGN(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참여기관)</w:t>
            </w:r>
            <w:r>
              <w:rPr>
                <w:rFonts w:ascii="굴림" w:eastAsia="굴림" w:hAnsi="굴림"/>
                <w:sz w:val="20"/>
                <w:szCs w:val="24"/>
              </w:rPr>
              <w:t>,MBR(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사용자)</w:t>
            </w:r>
            <w:r>
              <w:rPr>
                <w:rFonts w:ascii="굴림" w:eastAsia="굴림" w:hAnsi="굴림"/>
                <w:sz w:val="20"/>
                <w:szCs w:val="24"/>
              </w:rPr>
              <w:t>,ANCM(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공고)</w:t>
            </w:r>
            <w:r>
              <w:rPr>
                <w:rFonts w:ascii="굴림" w:eastAsia="굴림" w:hAnsi="굴림"/>
                <w:sz w:val="20"/>
                <w:szCs w:val="24"/>
              </w:rPr>
              <w:t>,RECHEX(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연구개발비)</w:t>
            </w:r>
            <w:r>
              <w:rPr>
                <w:rFonts w:ascii="굴림" w:eastAsia="굴림" w:hAnsi="굴림"/>
                <w:sz w:val="20"/>
                <w:szCs w:val="24"/>
              </w:rPr>
              <w:t>,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ECHR(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참여연구원,</w:t>
            </w:r>
            <w:r>
              <w:rPr>
                <w:rFonts w:ascii="굴림" w:eastAsia="굴림" w:hAnsi="굴림"/>
                <w:sz w:val="20"/>
                <w:szCs w:val="24"/>
              </w:rPr>
              <w:t>RECHR_SBJT_EXE(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연구과제수행)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BC16C9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bjtSql.sbjtSel, orgnList,rechexList, rechrExeList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7" w:name="_Toc527121759"/>
      <w:r w:rsidRPr="00EA5F3B">
        <w:lastRenderedPageBreak/>
        <w:t>RUU_PG_004</w:t>
      </w:r>
      <w:bookmarkEnd w:id="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RUU_PG_004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파일업로드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053F72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시스템에서 사용되는 공통 파일업로드 프로그램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C16C9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</w:t>
            </w:r>
            <w:r w:rsidR="00053F72"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없음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3F72" w:rsidP="00CF110F">
            <w:pPr>
              <w:pStyle w:val="aff"/>
              <w:numPr>
                <w:ilvl w:val="0"/>
                <w:numId w:val="1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파일정보가 들어오면 파일정보를 읽어서 t</w:t>
            </w:r>
            <w:r>
              <w:rPr>
                <w:rFonts w:ascii="굴림" w:eastAsia="굴림" w:hAnsi="굴림"/>
                <w:sz w:val="20"/>
                <w:szCs w:val="24"/>
              </w:rPr>
              <w:t>imestamp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형식의 파일명을 변경하여 저장위치에 파일을 저장한다.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053F72" w:rsidRPr="00462673" w:rsidRDefault="00053F72" w:rsidP="00CF110F">
            <w:pPr>
              <w:pStyle w:val="aff"/>
              <w:numPr>
                <w:ilvl w:val="0"/>
                <w:numId w:val="1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 파일에서 물리적 파일명과,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논리적파일명,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해당 게시물i</w:t>
            </w:r>
            <w:r>
              <w:rPr>
                <w:rFonts w:ascii="굴림" w:eastAsia="굴림" w:hAnsi="굴림"/>
                <w:sz w:val="20"/>
                <w:szCs w:val="24"/>
              </w:rPr>
              <w:t>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등을 공통첨부파일 테이블에 저장한다.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3F72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OMM_FILE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3F72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3F72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ommSql,</w:t>
            </w:r>
            <w:r w:rsidR="009549FA">
              <w:rPr>
                <w:rFonts w:ascii="굴림" w:eastAsia="굴림" w:hAnsi="굴림"/>
                <w:sz w:val="20"/>
                <w:szCs w:val="24"/>
              </w:rPr>
              <w:t>comm_fileIns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8" w:name="_Toc527121760"/>
      <w:r w:rsidRPr="00EA5F3B">
        <w:lastRenderedPageBreak/>
        <w:t>RUU_PG_005</w:t>
      </w:r>
      <w:bookmarkEnd w:id="8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RUU_PG_005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파일다운로드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053F72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저장된 파일을 다운로드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053F72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3F72" w:rsidP="00CF110F">
            <w:pPr>
              <w:pStyle w:val="aff"/>
              <w:numPr>
                <w:ilvl w:val="0"/>
                <w:numId w:val="1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공통 첨부파일 정보에서 물리적파일정보를 잃어와 파일을 찾는다.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053F72" w:rsidRPr="00462673" w:rsidRDefault="00053F72" w:rsidP="00CF110F">
            <w:pPr>
              <w:pStyle w:val="aff"/>
              <w:numPr>
                <w:ilvl w:val="0"/>
                <w:numId w:val="1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 파일이 존재할 경우 사용자에게 파일형식으로 제공된다.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3F72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OMM_FILE,COMM_CD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3F72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ommSql.commFileSel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8B3705" w:rsidP="008B3705">
      <w:pPr>
        <w:pStyle w:val="2"/>
      </w:pPr>
      <w:bookmarkStart w:id="9" w:name="_Toc527121761"/>
      <w:r w:rsidRPr="008B3705">
        <w:lastRenderedPageBreak/>
        <w:t>RUU_PG_00</w:t>
      </w:r>
      <w:r w:rsidR="00EA5F3B">
        <w:t>6</w:t>
      </w:r>
      <w:bookmarkEnd w:id="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RUU_PG_006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엑셀다운로드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053F72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각 페이지별로 요청되어지는 해당정보를 엑셀형식으로 파일을 사용자에게 다운로드 제공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053F72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3F72" w:rsidP="00CF110F">
            <w:pPr>
              <w:pStyle w:val="aff"/>
              <w:numPr>
                <w:ilvl w:val="0"/>
                <w:numId w:val="1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각 페이지별로 엑셀다운로드를 요청한 경우 </w:t>
            </w:r>
            <w:r>
              <w:rPr>
                <w:rFonts w:ascii="굴림" w:eastAsia="굴림" w:hAnsi="굴림"/>
                <w:sz w:val="20"/>
                <w:szCs w:val="24"/>
              </w:rPr>
              <w:t>List&lt;String,?&gt;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데이터를 전달받는다.</w:t>
            </w:r>
          </w:p>
          <w:p w:rsidR="00053F72" w:rsidRPr="00462673" w:rsidRDefault="00053F72" w:rsidP="00CF110F">
            <w:pPr>
              <w:pStyle w:val="aff"/>
              <w:numPr>
                <w:ilvl w:val="0"/>
                <w:numId w:val="1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L</w:t>
            </w:r>
            <w:r>
              <w:rPr>
                <w:rFonts w:ascii="굴림" w:eastAsia="굴림" w:hAnsi="굴림"/>
                <w:sz w:val="20"/>
                <w:szCs w:val="24"/>
              </w:rPr>
              <w:t>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있는 데이터를 엑셀형식으로 출력한다.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관련 </w:t>
            </w:r>
            <w:r>
              <w:rPr>
                <w:rFonts w:ascii="굴림" w:eastAsia="굴림" w:hAnsi="굴림"/>
                <w:sz w:val="20"/>
                <w:szCs w:val="24"/>
              </w:rPr>
              <w:t>Table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 s</w:t>
            </w:r>
            <w:r>
              <w:rPr>
                <w:rFonts w:ascii="굴림" w:eastAsia="굴림" w:hAnsi="굴림"/>
                <w:sz w:val="20"/>
                <w:szCs w:val="24"/>
              </w:rPr>
              <w:t>ql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10" w:name="_Toc527121762"/>
      <w:r w:rsidRPr="00EA5F3B">
        <w:lastRenderedPageBreak/>
        <w:t>RUU_PG_007</w:t>
      </w:r>
      <w:bookmarkEnd w:id="1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RUU_PG_007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공통드롭박스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280A68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각 화면에서 그룹코드 기준으로 공통코드를 불러와 드롭박스에 데이터 바인딩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280A68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CF110F">
            <w:pPr>
              <w:pStyle w:val="aff"/>
              <w:numPr>
                <w:ilvl w:val="0"/>
                <w:numId w:val="1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그룹코드를 전달받아 공통코드 조회</w:t>
            </w:r>
          </w:p>
          <w:p w:rsidR="00280A68" w:rsidRPr="00280A68" w:rsidRDefault="00280A68" w:rsidP="00CF110F">
            <w:pPr>
              <w:pStyle w:val="aff"/>
              <w:numPr>
                <w:ilvl w:val="0"/>
                <w:numId w:val="1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J</w:t>
            </w:r>
            <w:r>
              <w:rPr>
                <w:rFonts w:ascii="굴림" w:eastAsia="굴림" w:hAnsi="굴림"/>
                <w:sz w:val="20"/>
                <w:szCs w:val="24"/>
              </w:rPr>
              <w:t>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형식으로 화면으로 전달하여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KendoDropbox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생성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ommSql.commCdDropBox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11" w:name="_Toc527121763"/>
      <w:r w:rsidRPr="00EA5F3B">
        <w:lastRenderedPageBreak/>
        <w:t>RLU_PG_001</w:t>
      </w:r>
      <w:bookmarkEnd w:id="1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RLU_PG_001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로그인(login)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280A68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시스템 사용자 인증기능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/>
                <w:sz w:val="20"/>
                <w:szCs w:val="24"/>
              </w:rPr>
              <w:t>RLU_UI_001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CF110F">
            <w:pPr>
              <w:pStyle w:val="aff"/>
              <w:numPr>
                <w:ilvl w:val="0"/>
                <w:numId w:val="1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사용자는 아이디와 패스워드를 입력한다.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80A68" w:rsidRDefault="00280A68" w:rsidP="00CF110F">
            <w:pPr>
              <w:pStyle w:val="aff"/>
              <w:numPr>
                <w:ilvl w:val="0"/>
                <w:numId w:val="1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해당 사용자를 정보를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에서 읽어와 사용자가 입력한 </w:t>
            </w:r>
            <w:r>
              <w:rPr>
                <w:rFonts w:ascii="굴림" w:eastAsia="굴림" w:hAnsi="굴림"/>
                <w:sz w:val="20"/>
                <w:szCs w:val="24"/>
              </w:rPr>
              <w:t>id/pwd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비교한다.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80A68" w:rsidRDefault="00280A68" w:rsidP="00CF110F">
            <w:pPr>
              <w:pStyle w:val="aff"/>
              <w:numPr>
                <w:ilvl w:val="0"/>
                <w:numId w:val="1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비밀번호는 입력된 정보를 s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ha256-&gt;base64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암호화 및 인코딩 후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정보와 비교한다.</w:t>
            </w:r>
          </w:p>
          <w:p w:rsidR="00280A68" w:rsidRPr="00280A68" w:rsidRDefault="00280A68" w:rsidP="00CF110F">
            <w:pPr>
              <w:pStyle w:val="aff"/>
              <w:numPr>
                <w:ilvl w:val="0"/>
                <w:numId w:val="1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일치하면 정보를 </w:t>
            </w:r>
            <w:r>
              <w:rPr>
                <w:rFonts w:ascii="굴림" w:eastAsia="굴림" w:hAnsi="굴림"/>
                <w:sz w:val="20"/>
                <w:szCs w:val="24"/>
              </w:rPr>
              <w:t>session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저장하여 메인 화면으로 이동한다.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MBR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>brSql.mbrLogin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12" w:name="_Toc527121764"/>
      <w:r w:rsidRPr="00EA5F3B">
        <w:lastRenderedPageBreak/>
        <w:t>RSU_PG_001</w:t>
      </w:r>
      <w:bookmarkEnd w:id="12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RSU_PG_001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사용자정보 목록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/>
                <w:sz w:val="20"/>
                <w:szCs w:val="24"/>
              </w:rPr>
              <w:t>RSU_UI_001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CF110F">
            <w:pPr>
              <w:pStyle w:val="aff"/>
              <w:numPr>
                <w:ilvl w:val="0"/>
                <w:numId w:val="1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>BR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테이블에 있는 정보를 읽어와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80A68" w:rsidRPr="00280A68" w:rsidRDefault="00280A68" w:rsidP="00CF110F">
            <w:pPr>
              <w:pStyle w:val="aff"/>
              <w:numPr>
                <w:ilvl w:val="0"/>
                <w:numId w:val="1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J</w:t>
            </w:r>
            <w:r>
              <w:rPr>
                <w:rFonts w:ascii="굴림" w:eastAsia="굴림" w:hAnsi="굴림"/>
                <w:sz w:val="20"/>
                <w:szCs w:val="24"/>
              </w:rPr>
              <w:t>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형식의 데이터를 읽어서 </w:t>
            </w:r>
            <w:r>
              <w:rPr>
                <w:rFonts w:ascii="굴림" w:eastAsia="굴림" w:hAnsi="굴림"/>
                <w:sz w:val="20"/>
                <w:szCs w:val="24"/>
              </w:rPr>
              <w:t>KendoGrid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출력한다.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 xml:space="preserve">MBR,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>brSql.mbrList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13" w:name="_Toc527121765"/>
      <w:r w:rsidRPr="00EA5F3B">
        <w:lastRenderedPageBreak/>
        <w:t>RSU_PG_002</w:t>
      </w:r>
      <w:bookmarkEnd w:id="13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RSU_PG_002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사용자정보 등록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280A68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시스템 사용자 등록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/>
                <w:sz w:val="20"/>
                <w:szCs w:val="24"/>
              </w:rPr>
              <w:t>RSU_UI_002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280A68" w:rsidP="00CF110F">
            <w:pPr>
              <w:pStyle w:val="aff"/>
              <w:numPr>
                <w:ilvl w:val="0"/>
                <w:numId w:val="1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신규 사용자를 등록하기위해 기본정보 및 아이디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/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비밀번호를 입력한다.</w:t>
            </w:r>
          </w:p>
          <w:p w:rsidR="00280A68" w:rsidRDefault="00280A68" w:rsidP="00CF110F">
            <w:pPr>
              <w:pStyle w:val="aff"/>
              <w:numPr>
                <w:ilvl w:val="0"/>
                <w:numId w:val="1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모든 정보가 입력되었으면 저장버튼을 눌러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저장한다.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80A68" w:rsidRDefault="00280A68" w:rsidP="00CF110F">
            <w:pPr>
              <w:pStyle w:val="aff"/>
              <w:numPr>
                <w:ilvl w:val="0"/>
                <w:numId w:val="1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저장 시 비밀번호는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SHA256 -&gt;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B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ASE64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암호화 및 인코딩 후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저장한다.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80A68" w:rsidRPr="00280A68" w:rsidRDefault="00280A68" w:rsidP="00CF110F">
            <w:pPr>
              <w:pStyle w:val="aff"/>
              <w:numPr>
                <w:ilvl w:val="0"/>
                <w:numId w:val="1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저장</w:t>
            </w:r>
            <w:r w:rsidR="0042007C">
              <w:rPr>
                <w:rFonts w:ascii="굴림" w:eastAsia="굴림" w:hAnsi="굴림" w:hint="eastAsia"/>
                <w:sz w:val="20"/>
                <w:szCs w:val="24"/>
              </w:rPr>
              <w:t xml:space="preserve"> 후 그리드 화면을 </w:t>
            </w:r>
            <w:r w:rsidR="0042007C">
              <w:rPr>
                <w:rFonts w:ascii="굴림" w:eastAsia="굴림" w:hAnsi="굴림"/>
                <w:sz w:val="20"/>
                <w:szCs w:val="24"/>
              </w:rPr>
              <w:t>reLoad</w:t>
            </w:r>
            <w:r w:rsidR="0042007C"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42007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Mbr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42007C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42007C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>brSql.mbrIns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14" w:name="_Toc527121766"/>
      <w:r w:rsidRPr="00EA5F3B">
        <w:lastRenderedPageBreak/>
        <w:t>RSU_PG_003</w:t>
      </w:r>
      <w:bookmarkEnd w:id="1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RSU_PG_003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사용자정보 상세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42007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사용자정보 상세 화면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/>
                <w:sz w:val="20"/>
                <w:szCs w:val="24"/>
              </w:rPr>
              <w:t>RSU_UI_003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42007C" w:rsidP="00CF110F">
            <w:pPr>
              <w:pStyle w:val="aff"/>
              <w:numPr>
                <w:ilvl w:val="0"/>
                <w:numId w:val="1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목록화면에서 열람정보를 더블클릭한다.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42007C" w:rsidRDefault="00E150DB" w:rsidP="00CF110F">
            <w:pPr>
              <w:pStyle w:val="aff"/>
              <w:numPr>
                <w:ilvl w:val="0"/>
                <w:numId w:val="1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더블클릭</w:t>
            </w:r>
            <w:r w:rsidR="0042007C">
              <w:rPr>
                <w:rFonts w:ascii="굴림" w:eastAsia="굴림" w:hAnsi="굴림" w:hint="eastAsia"/>
                <w:sz w:val="20"/>
                <w:szCs w:val="24"/>
              </w:rPr>
              <w:t xml:space="preserve"> 시 K</w:t>
            </w:r>
            <w:r w:rsidR="0042007C">
              <w:rPr>
                <w:rFonts w:ascii="굴림" w:eastAsia="굴림" w:hAnsi="굴림"/>
                <w:sz w:val="20"/>
                <w:szCs w:val="24"/>
              </w:rPr>
              <w:t>endo Grid</w:t>
            </w:r>
            <w:r w:rsidR="0042007C">
              <w:rPr>
                <w:rFonts w:ascii="굴림" w:eastAsia="굴림" w:hAnsi="굴림" w:hint="eastAsia"/>
                <w:sz w:val="20"/>
                <w:szCs w:val="24"/>
              </w:rPr>
              <w:t>에 있는 정보를 전달받아서 상세정보에 출력한다.</w:t>
            </w:r>
          </w:p>
          <w:p w:rsidR="0042007C" w:rsidRPr="0042007C" w:rsidRDefault="0042007C" w:rsidP="00CF110F">
            <w:pPr>
              <w:pStyle w:val="aff"/>
              <w:numPr>
                <w:ilvl w:val="0"/>
                <w:numId w:val="1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화면에 버튼을 각 화면에 받게 </w:t>
            </w:r>
            <w:r>
              <w:rPr>
                <w:rFonts w:ascii="굴림" w:eastAsia="굴림" w:hAnsi="굴림"/>
                <w:sz w:val="20"/>
                <w:szCs w:val="24"/>
              </w:rPr>
              <w:t>show, hide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로 처리한다.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15" w:name="_Toc527121767"/>
      <w:r w:rsidRPr="00EA5F3B">
        <w:lastRenderedPageBreak/>
        <w:t>RSU_PG_004</w:t>
      </w:r>
      <w:bookmarkEnd w:id="1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RSU_PG_004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사용자정보 수정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42007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시스템 사용자정보 수정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/>
                <w:sz w:val="20"/>
                <w:szCs w:val="24"/>
              </w:rPr>
              <w:t>RSU_UI_004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42007C" w:rsidP="00CF110F">
            <w:pPr>
              <w:pStyle w:val="aff"/>
              <w:numPr>
                <w:ilvl w:val="0"/>
                <w:numId w:val="1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상세정보에서 변경하고자 하는 정보를 수정 입력하고 수정버튼을 누른다.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42007C" w:rsidRDefault="0042007C" w:rsidP="00CF110F">
            <w:pPr>
              <w:pStyle w:val="aff"/>
              <w:numPr>
                <w:ilvl w:val="0"/>
                <w:numId w:val="1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아이디정보를 제외한 다른 정보는 변경이 가능</w:t>
            </w:r>
          </w:p>
          <w:p w:rsidR="0042007C" w:rsidRDefault="0042007C" w:rsidP="00CF110F">
            <w:pPr>
              <w:pStyle w:val="aff"/>
              <w:numPr>
                <w:ilvl w:val="0"/>
                <w:numId w:val="1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Mbr_id key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값을 전달받아 해당 정보를 d</w:t>
            </w:r>
            <w:r>
              <w:rPr>
                <w:rFonts w:ascii="굴림" w:eastAsia="굴림" w:hAnsi="굴림"/>
                <w:sz w:val="20"/>
                <w:szCs w:val="24"/>
              </w:rPr>
              <w:t>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에서 업데이트 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42007C" w:rsidRPr="0042007C" w:rsidRDefault="0042007C" w:rsidP="00CF110F">
            <w:pPr>
              <w:pStyle w:val="aff"/>
              <w:numPr>
                <w:ilvl w:val="0"/>
                <w:numId w:val="1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정상처리 되면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형식으로 </w:t>
            </w:r>
            <w:r>
              <w:rPr>
                <w:rFonts w:ascii="굴림" w:eastAsia="굴림" w:hAnsi="굴림"/>
                <w:sz w:val="20"/>
                <w:szCs w:val="24"/>
              </w:rPr>
              <w:t>‘S’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값을 전달하고,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r</w:t>
            </w:r>
            <w:r>
              <w:rPr>
                <w:rFonts w:ascii="굴림" w:eastAsia="굴림" w:hAnsi="굴림"/>
                <w:sz w:val="20"/>
                <w:szCs w:val="24"/>
              </w:rPr>
              <w:t>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42007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>br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42007C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Mbr, comm_cd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42007C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>brSql.mbrMdfy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16" w:name="_Toc527121768"/>
      <w:r w:rsidRPr="00EA5F3B">
        <w:lastRenderedPageBreak/>
        <w:t>RSU_PG_005</w:t>
      </w:r>
      <w:bookmarkEnd w:id="1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RSU_PG_005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사용자정보 삭제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42007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시스템 사용자 정보 삭제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/>
                <w:sz w:val="20"/>
                <w:szCs w:val="24"/>
              </w:rPr>
              <w:t>RSU_UI_005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547DEC" w:rsidP="00CF110F">
            <w:pPr>
              <w:pStyle w:val="aff"/>
              <w:numPr>
                <w:ilvl w:val="0"/>
                <w:numId w:val="1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상세화면에서 삭제버튼을 클릭을 하면 m</w:t>
            </w:r>
            <w:r>
              <w:rPr>
                <w:rFonts w:ascii="굴림" w:eastAsia="굴림" w:hAnsi="굴림"/>
                <w:sz w:val="20"/>
                <w:szCs w:val="24"/>
              </w:rPr>
              <w:t>br_id key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값을 서버로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547DEC" w:rsidRDefault="00547DEC" w:rsidP="00CF110F">
            <w:pPr>
              <w:pStyle w:val="aff"/>
              <w:numPr>
                <w:ilvl w:val="0"/>
                <w:numId w:val="1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해당 </w:t>
            </w:r>
            <w:r>
              <w:rPr>
                <w:rFonts w:ascii="굴림" w:eastAsia="굴림" w:hAnsi="굴림"/>
                <w:sz w:val="20"/>
                <w:szCs w:val="24"/>
              </w:rPr>
              <w:t>key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값에 존재하는 정보를 삭제처리 후 </w:t>
            </w:r>
            <w:r>
              <w:rPr>
                <w:rFonts w:ascii="굴림" w:eastAsia="굴림" w:hAnsi="굴림"/>
                <w:sz w:val="20"/>
                <w:szCs w:val="24"/>
              </w:rPr>
              <w:t>“S”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값을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547DEC" w:rsidRPr="0042007C" w:rsidRDefault="00547DEC" w:rsidP="00CF110F">
            <w:pPr>
              <w:pStyle w:val="aff"/>
              <w:numPr>
                <w:ilvl w:val="0"/>
                <w:numId w:val="1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r</w:t>
            </w:r>
            <w:r>
              <w:rPr>
                <w:rFonts w:ascii="굴림" w:eastAsia="굴림" w:hAnsi="굴림"/>
                <w:sz w:val="20"/>
                <w:szCs w:val="24"/>
              </w:rPr>
              <w:t>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547DE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Mbr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547DEC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>brSql.mbrDel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17" w:name="_Toc527121769"/>
      <w:r w:rsidRPr="00EA5F3B">
        <w:lastRenderedPageBreak/>
        <w:t>RSU_PG_006</w:t>
      </w:r>
      <w:bookmarkEnd w:id="1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RSU_PG_006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기관정보 목록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547DE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 수행기관정보 목록 페이지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/>
                <w:sz w:val="20"/>
                <w:szCs w:val="24"/>
              </w:rPr>
              <w:t>RSU_UI_006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97857" w:rsidRDefault="00197857" w:rsidP="00CF110F">
            <w:pPr>
              <w:pStyle w:val="aff"/>
              <w:numPr>
                <w:ilvl w:val="0"/>
                <w:numId w:val="2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O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RGN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테이블에 있는 정보를 읽어와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B3705" w:rsidRPr="00547DEC" w:rsidRDefault="00197857" w:rsidP="00CF110F">
            <w:pPr>
              <w:pStyle w:val="aff"/>
              <w:numPr>
                <w:ilvl w:val="0"/>
                <w:numId w:val="2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J</w:t>
            </w:r>
            <w:r>
              <w:rPr>
                <w:rFonts w:ascii="굴림" w:eastAsia="굴림" w:hAnsi="굴림"/>
                <w:sz w:val="20"/>
                <w:szCs w:val="24"/>
              </w:rPr>
              <w:t>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형식의 데이터를 읽어서 </w:t>
            </w:r>
            <w:r>
              <w:rPr>
                <w:rFonts w:ascii="굴림" w:eastAsia="굴림" w:hAnsi="굴림"/>
                <w:sz w:val="20"/>
                <w:szCs w:val="24"/>
              </w:rPr>
              <w:t>KendoGrid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출력한다.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197857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OMM_CD, MBR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197857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>brSql.mbrList,mbrListTotalCnt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18" w:name="_Toc527121770"/>
      <w:r w:rsidRPr="00EA5F3B">
        <w:lastRenderedPageBreak/>
        <w:t>RSU_PG_007</w:t>
      </w:r>
      <w:bookmarkEnd w:id="18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RSU_PG_007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기관정보 등록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19785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 수행기관정보 등록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/>
                <w:sz w:val="20"/>
                <w:szCs w:val="24"/>
              </w:rPr>
              <w:t>RSU_UI_007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197857" w:rsidRDefault="00197857" w:rsidP="00CF110F">
            <w:pPr>
              <w:pStyle w:val="aff"/>
              <w:numPr>
                <w:ilvl w:val="0"/>
                <w:numId w:val="2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기관정보를 입력한다.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197857" w:rsidRDefault="00197857" w:rsidP="00CF110F">
            <w:pPr>
              <w:pStyle w:val="aff"/>
              <w:numPr>
                <w:ilvl w:val="0"/>
                <w:numId w:val="2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해당정보를 기관정보 테이블에 저장한다.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197857" w:rsidRDefault="00197857" w:rsidP="00CF110F">
            <w:pPr>
              <w:pStyle w:val="aff"/>
              <w:numPr>
                <w:ilvl w:val="0"/>
                <w:numId w:val="2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저장 후 결과값을 화면에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197857" w:rsidRPr="00197857" w:rsidRDefault="00197857" w:rsidP="00CF110F">
            <w:pPr>
              <w:pStyle w:val="aff"/>
              <w:numPr>
                <w:ilvl w:val="0"/>
                <w:numId w:val="2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목록화면의 </w:t>
            </w:r>
            <w:r>
              <w:rPr>
                <w:rFonts w:ascii="굴림" w:eastAsia="굴림" w:hAnsi="굴림"/>
                <w:sz w:val="20"/>
                <w:szCs w:val="24"/>
              </w:rPr>
              <w:t>kendoGrid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19785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Orgn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197857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 xml:space="preserve">Orgn, 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OrgnSql.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o</w:t>
            </w:r>
            <w:r>
              <w:rPr>
                <w:rFonts w:ascii="굴림" w:eastAsia="굴림" w:hAnsi="굴림"/>
                <w:sz w:val="20"/>
                <w:szCs w:val="24"/>
              </w:rPr>
              <w:t>rgnIns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EA5F3B" w:rsidP="008B3705">
      <w:pPr>
        <w:pStyle w:val="2"/>
      </w:pPr>
      <w:bookmarkStart w:id="19" w:name="_Toc527121771"/>
      <w:r w:rsidRPr="00EA5F3B">
        <w:lastRenderedPageBreak/>
        <w:t>RSU_PG_008</w:t>
      </w:r>
      <w:bookmarkEnd w:id="1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EA5F3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EA5F3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RSU_PG_008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 w:hint="eastAsia"/>
                <w:sz w:val="20"/>
                <w:szCs w:val="24"/>
              </w:rPr>
              <w:t>기관정보 조회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C156FD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 상세조회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EA5F3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EA5F3B">
              <w:rPr>
                <w:rFonts w:ascii="굴림" w:eastAsia="굴림" w:hAnsi="굴림"/>
                <w:sz w:val="20"/>
                <w:szCs w:val="24"/>
              </w:rPr>
              <w:t>RSU_UI_008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56FD" w:rsidP="00CF110F">
            <w:pPr>
              <w:pStyle w:val="aff"/>
              <w:numPr>
                <w:ilvl w:val="0"/>
                <w:numId w:val="2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g</w:t>
            </w:r>
            <w:r>
              <w:rPr>
                <w:rFonts w:ascii="굴림" w:eastAsia="굴림" w:hAnsi="굴림"/>
                <w:sz w:val="20"/>
                <w:szCs w:val="24"/>
              </w:rPr>
              <w:t>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에서 더</w:t>
            </w:r>
            <w:r w:rsidR="00C11830">
              <w:rPr>
                <w:rFonts w:ascii="굴림" w:eastAsia="굴림" w:hAnsi="굴림" w:hint="eastAsia"/>
                <w:sz w:val="20"/>
                <w:szCs w:val="24"/>
              </w:rPr>
              <w:t>블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156FD" w:rsidRDefault="00C156FD" w:rsidP="00CF110F">
            <w:pPr>
              <w:pStyle w:val="aff"/>
              <w:numPr>
                <w:ilvl w:val="0"/>
                <w:numId w:val="2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전달받은 정보를 팝업항목에 입력하고 기관정보 상세 팝업창을 오픈한다.</w:t>
            </w:r>
          </w:p>
          <w:p w:rsidR="00C156FD" w:rsidRPr="00C156FD" w:rsidRDefault="00C156FD" w:rsidP="00CF110F">
            <w:pPr>
              <w:pStyle w:val="aff"/>
              <w:numPr>
                <w:ilvl w:val="0"/>
                <w:numId w:val="2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관련된 버튼들을 해당 화면에 맞게 s</w:t>
            </w:r>
            <w:r>
              <w:rPr>
                <w:rFonts w:ascii="굴림" w:eastAsia="굴림" w:hAnsi="굴림"/>
                <w:sz w:val="20"/>
                <w:szCs w:val="24"/>
              </w:rPr>
              <w:t>how,hide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20" w:name="_Toc527121772"/>
      <w:r w:rsidRPr="00BF430B">
        <w:lastRenderedPageBreak/>
        <w:t>RSU_PG_009</w:t>
      </w:r>
      <w:bookmarkEnd w:id="2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RSU_PG_009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기관정보 수정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C156FD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기관정보 수정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RSU_UI_009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56FD" w:rsidP="00CF110F">
            <w:pPr>
              <w:pStyle w:val="aff"/>
              <w:numPr>
                <w:ilvl w:val="0"/>
                <w:numId w:val="2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상세화면에서 </w:t>
            </w:r>
            <w:r w:rsidR="002F2F87">
              <w:rPr>
                <w:rFonts w:ascii="굴림" w:eastAsia="굴림" w:hAnsi="굴림" w:hint="eastAsia"/>
                <w:sz w:val="20"/>
                <w:szCs w:val="24"/>
              </w:rPr>
              <w:t>수정 정보를 입력 후 수정버튼을 클릭한다.</w:t>
            </w:r>
            <w:r w:rsidR="002F2F87"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F2F87" w:rsidRDefault="002F2F87" w:rsidP="00CF110F">
            <w:pPr>
              <w:pStyle w:val="aff"/>
              <w:numPr>
                <w:ilvl w:val="0"/>
                <w:numId w:val="2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변경된 정보를 업데이트 하고 화면에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결과를 리턴한다.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F2F87" w:rsidRPr="00C156FD" w:rsidRDefault="002F2F87" w:rsidP="00CF110F">
            <w:pPr>
              <w:pStyle w:val="aff"/>
              <w:numPr>
                <w:ilvl w:val="0"/>
                <w:numId w:val="2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g</w:t>
            </w:r>
            <w:r>
              <w:rPr>
                <w:rFonts w:ascii="굴림" w:eastAsia="굴림" w:hAnsi="굴림"/>
                <w:sz w:val="20"/>
                <w:szCs w:val="24"/>
              </w:rPr>
              <w:t>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30C8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o</w:t>
            </w:r>
            <w:r>
              <w:rPr>
                <w:rFonts w:ascii="굴림" w:eastAsia="굴림" w:hAnsi="굴림"/>
                <w:sz w:val="20"/>
                <w:szCs w:val="24"/>
              </w:rPr>
              <w:t>rgn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30C8C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o</w:t>
            </w:r>
            <w:r>
              <w:rPr>
                <w:rFonts w:ascii="굴림" w:eastAsia="굴림" w:hAnsi="굴림"/>
                <w:sz w:val="20"/>
                <w:szCs w:val="24"/>
              </w:rPr>
              <w:t>rgnSql.orgnMdfy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21" w:name="_Toc527121773"/>
      <w:r w:rsidRPr="00BF430B">
        <w:lastRenderedPageBreak/>
        <w:t>RSU_PG_010</w:t>
      </w:r>
      <w:bookmarkEnd w:id="2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RSU_PG_010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기관정보 삭제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630C8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기관정보 삭제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630C8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30C8C" w:rsidP="00CF110F">
            <w:pPr>
              <w:pStyle w:val="aff"/>
              <w:numPr>
                <w:ilvl w:val="0"/>
                <w:numId w:val="2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상세화면에서 삭제버튼을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30C8C" w:rsidRDefault="00630C8C" w:rsidP="00CF110F">
            <w:pPr>
              <w:pStyle w:val="aff"/>
              <w:numPr>
                <w:ilvl w:val="0"/>
                <w:numId w:val="2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 xml:space="preserve">Orgn_id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값을 전달받아서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에서 해당하는 정보를 삭제처리한다.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30C8C" w:rsidRDefault="00630C8C" w:rsidP="00CF110F">
            <w:pPr>
              <w:pStyle w:val="aff"/>
              <w:numPr>
                <w:ilvl w:val="0"/>
                <w:numId w:val="2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처리여부를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브라우저에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30C8C" w:rsidRPr="00630C8C" w:rsidRDefault="00630C8C" w:rsidP="00CF110F">
            <w:pPr>
              <w:pStyle w:val="aff"/>
              <w:numPr>
                <w:ilvl w:val="0"/>
                <w:numId w:val="2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30C8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o</w:t>
            </w:r>
            <w:r>
              <w:rPr>
                <w:rFonts w:ascii="굴림" w:eastAsia="굴림" w:hAnsi="굴림"/>
                <w:sz w:val="20"/>
                <w:szCs w:val="24"/>
              </w:rPr>
              <w:t>rgn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30C8C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o</w:t>
            </w:r>
            <w:r>
              <w:rPr>
                <w:rFonts w:ascii="굴림" w:eastAsia="굴림" w:hAnsi="굴림"/>
                <w:sz w:val="20"/>
                <w:szCs w:val="24"/>
              </w:rPr>
              <w:t>rgnSql.orgnDel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22" w:name="_Toc527121774"/>
      <w:r w:rsidRPr="00BF430B">
        <w:lastRenderedPageBreak/>
        <w:t>RSU_PG_011</w:t>
      </w:r>
      <w:bookmarkEnd w:id="22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RSU_PG_011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공통코드 목록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630C8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공통그룹코드와 공통코드 목록 출력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RSU_UI_011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30C8C" w:rsidP="00CF110F">
            <w:pPr>
              <w:pStyle w:val="aff"/>
              <w:numPr>
                <w:ilvl w:val="0"/>
                <w:numId w:val="2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공통그룹코드와 공통코드정보를 </w:t>
            </w: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출력한다.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30C8C" w:rsidRPr="00630C8C" w:rsidRDefault="00630C8C" w:rsidP="00CF110F">
            <w:pPr>
              <w:pStyle w:val="aff"/>
              <w:numPr>
                <w:ilvl w:val="0"/>
                <w:numId w:val="2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공통그룹코드정보를 클릭하면 하단 그리드에 그룹에 속한 공통코드 정보를 그리드에 출력한다.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30C8C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Comm_grp, comm_cd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30C8C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ommSql.commGrpList, commCdList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23" w:name="_Toc527121775"/>
      <w:r w:rsidRPr="00BF430B">
        <w:lastRenderedPageBreak/>
        <w:t>RSU_PG_012</w:t>
      </w:r>
      <w:bookmarkEnd w:id="23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RSU_PG_012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공통코드 등록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630C8C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그룹코드와 공통코드를 등록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RSU_UI_012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30C8C" w:rsidP="00CF110F">
            <w:pPr>
              <w:pStyle w:val="aff"/>
              <w:numPr>
                <w:ilvl w:val="0"/>
                <w:numId w:val="2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신규로 등록할 그룹코드 정보 입력한다.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30C8C" w:rsidRDefault="00630C8C" w:rsidP="00CF110F">
            <w:pPr>
              <w:pStyle w:val="aff"/>
              <w:numPr>
                <w:ilvl w:val="0"/>
                <w:numId w:val="2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저장버튼을 누르면 해당정보가 d</w:t>
            </w:r>
            <w:r>
              <w:rPr>
                <w:rFonts w:ascii="굴림" w:eastAsia="굴림" w:hAnsi="굴림"/>
                <w:sz w:val="20"/>
                <w:szCs w:val="24"/>
              </w:rPr>
              <w:t>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에 저장 후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30C8C" w:rsidRDefault="00630C8C" w:rsidP="00CF110F">
            <w:pPr>
              <w:pStyle w:val="aff"/>
              <w:numPr>
                <w:ilvl w:val="0"/>
                <w:numId w:val="2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r</w:t>
            </w:r>
            <w:r>
              <w:rPr>
                <w:rFonts w:ascii="굴림" w:eastAsia="굴림" w:hAnsi="굴림"/>
                <w:sz w:val="20"/>
                <w:szCs w:val="24"/>
              </w:rPr>
              <w:t>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30C8C" w:rsidRDefault="00630C8C" w:rsidP="00CF110F">
            <w:pPr>
              <w:pStyle w:val="aff"/>
              <w:numPr>
                <w:ilvl w:val="0"/>
                <w:numId w:val="2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그룹코드를 클릭한 후 아래 신규버튼을 눌러 신규 등록화면을 연다.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30C8C" w:rsidRDefault="00630C8C" w:rsidP="00CF110F">
            <w:pPr>
              <w:pStyle w:val="aff"/>
              <w:numPr>
                <w:ilvl w:val="0"/>
                <w:numId w:val="2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신규로 등록할 코드 정보를 입력한다.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30C8C" w:rsidRDefault="00630C8C" w:rsidP="00CF110F">
            <w:pPr>
              <w:pStyle w:val="aff"/>
              <w:numPr>
                <w:ilvl w:val="0"/>
                <w:numId w:val="2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저장버튼을 누르면 해당정보가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에 저장 후 결과값을 </w:t>
            </w:r>
            <w:r>
              <w:rPr>
                <w:rFonts w:ascii="굴림" w:eastAsia="굴림" w:hAnsi="굴림"/>
                <w:sz w:val="20"/>
                <w:szCs w:val="24"/>
              </w:rPr>
              <w:t>jon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30C8C" w:rsidRPr="00630C8C" w:rsidRDefault="00630C8C" w:rsidP="00CF110F">
            <w:pPr>
              <w:pStyle w:val="aff"/>
              <w:numPr>
                <w:ilvl w:val="0"/>
                <w:numId w:val="2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공통코드 </w:t>
            </w: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40FE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Comm_grp, comm_cd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40FE7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ommCd.commGrpIns, commCdIns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24" w:name="_Toc527121776"/>
      <w:r w:rsidRPr="00BF430B">
        <w:lastRenderedPageBreak/>
        <w:t>RSU_PG_013</w:t>
      </w:r>
      <w:bookmarkEnd w:id="2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RSU_PG_013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공통코드 수정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040FE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공통그룹코드와 공통코드를 수정한다.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RSU_UI_013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40FE7" w:rsidP="00CF110F">
            <w:pPr>
              <w:pStyle w:val="aff"/>
              <w:numPr>
                <w:ilvl w:val="0"/>
                <w:numId w:val="2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공통그룹코드에서 수정정보를 입력 후 수정버튼을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040FE7" w:rsidRDefault="00040FE7" w:rsidP="00CF110F">
            <w:pPr>
              <w:pStyle w:val="aff"/>
              <w:numPr>
                <w:ilvl w:val="0"/>
                <w:numId w:val="2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수정정보를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comm_grp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기준으로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update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후 </w:t>
            </w:r>
            <w:r w:rsidR="008A2048">
              <w:rPr>
                <w:rFonts w:ascii="굴림" w:eastAsia="굴림" w:hAnsi="굴림" w:hint="eastAsia"/>
                <w:sz w:val="20"/>
                <w:szCs w:val="24"/>
              </w:rPr>
              <w:t xml:space="preserve">결과값을 </w:t>
            </w:r>
            <w:r w:rsidR="008A2048">
              <w:rPr>
                <w:rFonts w:ascii="굴림" w:eastAsia="굴림" w:hAnsi="굴림"/>
                <w:sz w:val="20"/>
                <w:szCs w:val="24"/>
              </w:rPr>
              <w:t>json</w:t>
            </w:r>
            <w:r w:rsidR="008A2048">
              <w:rPr>
                <w:rFonts w:ascii="굴림" w:eastAsia="굴림" w:hAnsi="굴림" w:hint="eastAsia"/>
                <w:sz w:val="20"/>
                <w:szCs w:val="24"/>
              </w:rPr>
              <w:t>형식으로 브라우저로 전달한다.</w:t>
            </w:r>
            <w:r w:rsidR="008A2048"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A2048" w:rsidRDefault="008A2048" w:rsidP="00CF110F">
            <w:pPr>
              <w:pStyle w:val="aff"/>
              <w:numPr>
                <w:ilvl w:val="0"/>
                <w:numId w:val="2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그룹코드 </w:t>
            </w: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A2048" w:rsidRDefault="008A2048" w:rsidP="00CF110F">
            <w:pPr>
              <w:pStyle w:val="aff"/>
              <w:numPr>
                <w:ilvl w:val="0"/>
                <w:numId w:val="2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그룹코드에서 수정정보를 입력 후 수정버튼을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A2048" w:rsidRDefault="008A2048" w:rsidP="00CF110F">
            <w:pPr>
              <w:pStyle w:val="aff"/>
              <w:numPr>
                <w:ilvl w:val="0"/>
                <w:numId w:val="2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수정정보를 </w:t>
            </w:r>
            <w:r>
              <w:rPr>
                <w:rFonts w:ascii="굴림" w:eastAsia="굴림" w:hAnsi="굴림"/>
                <w:sz w:val="20"/>
                <w:szCs w:val="24"/>
              </w:rPr>
              <w:t>comm_cd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기준으로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update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후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A2048" w:rsidRPr="00040FE7" w:rsidRDefault="008A2048" w:rsidP="00CF110F">
            <w:pPr>
              <w:pStyle w:val="aff"/>
              <w:numPr>
                <w:ilvl w:val="0"/>
                <w:numId w:val="2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공통코드 </w:t>
            </w: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A2048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Comm_grp, comm_cd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A2048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ommCd.commGrpMdfy, commCdMdfy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25" w:name="_Toc527121777"/>
      <w:r w:rsidRPr="00BF430B">
        <w:lastRenderedPageBreak/>
        <w:t>RSU_PG_014</w:t>
      </w:r>
      <w:bookmarkEnd w:id="2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RSU_PG_014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공통코드 삭제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8A2048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그룹코드와 공통코드를 삭제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RSU_UI_014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A2048" w:rsidP="00CF110F">
            <w:pPr>
              <w:pStyle w:val="aff"/>
              <w:numPr>
                <w:ilvl w:val="0"/>
                <w:numId w:val="2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그룹코드에 삭제여부 항목을 </w:t>
            </w:r>
            <w:r>
              <w:rPr>
                <w:rFonts w:ascii="굴림" w:eastAsia="굴림" w:hAnsi="굴림"/>
                <w:sz w:val="20"/>
                <w:szCs w:val="24"/>
              </w:rPr>
              <w:t>“Y”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로 변경한다.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A2048" w:rsidRDefault="008A2048" w:rsidP="00CF110F">
            <w:pPr>
              <w:pStyle w:val="aff"/>
              <w:numPr>
                <w:ilvl w:val="0"/>
                <w:numId w:val="2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그룹코드정보를 </w:t>
            </w:r>
            <w:r>
              <w:rPr>
                <w:rFonts w:ascii="굴림" w:eastAsia="굴림" w:hAnsi="굴림"/>
                <w:sz w:val="20"/>
                <w:szCs w:val="24"/>
              </w:rPr>
              <w:t>update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하고 결과정보를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리턴한다.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A2048" w:rsidRDefault="008A2048" w:rsidP="00CF110F">
            <w:pPr>
              <w:pStyle w:val="aff"/>
              <w:numPr>
                <w:ilvl w:val="0"/>
                <w:numId w:val="2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그룹코드 </w:t>
            </w: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r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eload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A2048" w:rsidRDefault="008A2048" w:rsidP="00CF110F">
            <w:pPr>
              <w:pStyle w:val="aff"/>
              <w:numPr>
                <w:ilvl w:val="0"/>
                <w:numId w:val="2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공통코드의 삭제여부 항목을 </w:t>
            </w:r>
            <w:r>
              <w:rPr>
                <w:rFonts w:ascii="굴림" w:eastAsia="굴림" w:hAnsi="굴림"/>
                <w:sz w:val="20"/>
                <w:szCs w:val="24"/>
              </w:rPr>
              <w:t>“”Y”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로 변경한다.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A2048" w:rsidRDefault="008A2048" w:rsidP="00CF110F">
            <w:pPr>
              <w:pStyle w:val="aff"/>
              <w:numPr>
                <w:ilvl w:val="0"/>
                <w:numId w:val="2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공통코드정보를 u</w:t>
            </w:r>
            <w:r>
              <w:rPr>
                <w:rFonts w:ascii="굴림" w:eastAsia="굴림" w:hAnsi="굴림"/>
                <w:sz w:val="20"/>
                <w:szCs w:val="24"/>
              </w:rPr>
              <w:t>pdate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하고 결과정보를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리턴한다.</w:t>
            </w:r>
          </w:p>
          <w:p w:rsidR="008A2048" w:rsidRPr="008A2048" w:rsidRDefault="008A2048" w:rsidP="00CF110F">
            <w:pPr>
              <w:pStyle w:val="aff"/>
              <w:numPr>
                <w:ilvl w:val="0"/>
                <w:numId w:val="2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공통코드 </w:t>
            </w: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reload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A2048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Comm_grp, comm_cd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A2048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</w:t>
            </w:r>
            <w:r w:rsidR="006E08F7">
              <w:rPr>
                <w:rFonts w:ascii="굴림" w:eastAsia="굴림" w:hAnsi="굴림"/>
                <w:sz w:val="20"/>
                <w:szCs w:val="24"/>
              </w:rPr>
              <w:t>Cd</w:t>
            </w:r>
            <w:r>
              <w:rPr>
                <w:rFonts w:ascii="굴림" w:eastAsia="굴림" w:hAnsi="굴림"/>
                <w:sz w:val="20"/>
                <w:szCs w:val="24"/>
              </w:rPr>
              <w:t>Sql</w:t>
            </w:r>
            <w:r w:rsidR="006E08F7">
              <w:rPr>
                <w:rFonts w:ascii="굴림" w:eastAsia="굴림" w:hAnsi="굴림"/>
                <w:sz w:val="20"/>
                <w:szCs w:val="24"/>
              </w:rPr>
              <w:t>.commGrpMdfy, commCdMdfy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26" w:name="_Toc527121778"/>
      <w:r w:rsidRPr="00BF430B">
        <w:lastRenderedPageBreak/>
        <w:t>RSU_PG_015</w:t>
      </w:r>
      <w:bookmarkEnd w:id="2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RSU_PG_015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사용자접속 로그 조회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6E08F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사용자접속 로그 정보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RSU_UI_015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Pr="006E08F7" w:rsidRDefault="006E08F7" w:rsidP="006E08F7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사용자접속 로그 정보를 목록을 보여준다.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08F7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>BR_CONN_INFO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08F7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>brConnInfoSql.mbrConnInfoList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27" w:name="_Toc527121779"/>
      <w:r w:rsidRPr="00BF430B">
        <w:lastRenderedPageBreak/>
        <w:t>RSU_PG_017</w:t>
      </w:r>
      <w:bookmarkEnd w:id="2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RSU_PG_017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에러로그 조회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6E08F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시스템 사용 중 발생하는 오류정보를 목록형태로 보여준다.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RSU_UI_017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Pr="006E08F7" w:rsidRDefault="006E08F7" w:rsidP="00CF110F">
            <w:pPr>
              <w:pStyle w:val="aff"/>
              <w:numPr>
                <w:ilvl w:val="0"/>
                <w:numId w:val="2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시스템 로그 정보 목록을 보여준다.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08F7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YS_ERR_INFO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08F7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ysErrInfoSql.sysErrInfoList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28" w:name="_Toc527121780"/>
      <w:r w:rsidRPr="00BF430B">
        <w:lastRenderedPageBreak/>
        <w:t>RSU_PG_018</w:t>
      </w:r>
      <w:bookmarkEnd w:id="28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RSU_PG_018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에러로그 상세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6E08F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에러 로그상세정보 팝업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RSU_UI_018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08F7" w:rsidP="00CF110F">
            <w:pPr>
              <w:pStyle w:val="aff"/>
              <w:numPr>
                <w:ilvl w:val="0"/>
                <w:numId w:val="3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목록에서 더블클릭하면 </w:t>
            </w:r>
            <w:r>
              <w:rPr>
                <w:rFonts w:ascii="굴림" w:eastAsia="굴림" w:hAnsi="굴림"/>
                <w:sz w:val="20"/>
                <w:szCs w:val="24"/>
              </w:rPr>
              <w:t>sys_err_info_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i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값을 전달받아 </w:t>
            </w:r>
            <w:r>
              <w:rPr>
                <w:rFonts w:ascii="굴림" w:eastAsia="굴림" w:hAnsi="굴림"/>
                <w:sz w:val="20"/>
                <w:szCs w:val="24"/>
              </w:rPr>
              <w:t>sys_err_info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조회한다.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E08F7" w:rsidRPr="006E08F7" w:rsidRDefault="006E08F7" w:rsidP="00CF110F">
            <w:pPr>
              <w:pStyle w:val="aff"/>
              <w:numPr>
                <w:ilvl w:val="0"/>
                <w:numId w:val="3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조회된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브라우저로 전달하여 상세팝업에 정보를 입력하여 출력한다.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08F7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YS_ERR_INFO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08F7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ysErrInfoSql.sysErroInfo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29" w:name="_Toc527121781"/>
      <w:r w:rsidRPr="00BF430B">
        <w:lastRenderedPageBreak/>
        <w:t>RBU_PG_001</w:t>
      </w:r>
      <w:bookmarkEnd w:id="2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RBU_PG_001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공모목록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6E08F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공모목록 정보 출력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RBU_UI_001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A2D63" w:rsidRDefault="004F0719" w:rsidP="00CF110F">
            <w:pPr>
              <w:pStyle w:val="aff"/>
              <w:numPr>
                <w:ilvl w:val="0"/>
                <w:numId w:val="3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공모정보를 </w:t>
            </w:r>
            <w:r w:rsidR="00DA2D63">
              <w:rPr>
                <w:rFonts w:ascii="굴림" w:eastAsia="굴림" w:hAnsi="굴림" w:hint="eastAsia"/>
                <w:sz w:val="20"/>
                <w:szCs w:val="24"/>
              </w:rPr>
              <w:t>조회한다.</w:t>
            </w:r>
            <w:r w:rsidR="00DA2D63"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DA2D63" w:rsidRDefault="00DA2D63" w:rsidP="00CF110F">
            <w:pPr>
              <w:pStyle w:val="aff"/>
              <w:numPr>
                <w:ilvl w:val="0"/>
                <w:numId w:val="3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조회된 공모정보를 L</w:t>
            </w:r>
            <w:r>
              <w:rPr>
                <w:rFonts w:ascii="굴림" w:eastAsia="굴림" w:hAnsi="굴림"/>
                <w:sz w:val="20"/>
                <w:szCs w:val="24"/>
              </w:rPr>
              <w:t>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형태로 담아서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변환하여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DA2D63" w:rsidRDefault="00DA2D63" w:rsidP="00CF110F">
            <w:pPr>
              <w:pStyle w:val="aff"/>
              <w:numPr>
                <w:ilvl w:val="0"/>
                <w:numId w:val="3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전달받은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데이터로 목록을 출력한다.</w:t>
            </w:r>
          </w:p>
          <w:p w:rsidR="00DA2D63" w:rsidRPr="00DA2D63" w:rsidRDefault="00DA2D63" w:rsidP="00DA2D63">
            <w:pPr>
              <w:pStyle w:val="aff"/>
              <w:autoSpaceDE w:val="0"/>
              <w:autoSpaceDN w:val="0"/>
              <w:ind w:leftChars="0" w:left="76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08F7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Ancm, comm_cd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08F7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ncmSql.ancmList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30" w:name="_Toc527121782"/>
      <w:r w:rsidRPr="00BF430B">
        <w:lastRenderedPageBreak/>
        <w:t>RBU_PG_002</w:t>
      </w:r>
      <w:bookmarkEnd w:id="3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RBU_PG_002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공모상세조회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DA2D63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공모상세정보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RBU_UI_002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DA2D63" w:rsidP="00CF110F">
            <w:pPr>
              <w:pStyle w:val="aff"/>
              <w:numPr>
                <w:ilvl w:val="0"/>
                <w:numId w:val="3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목록에서 더블클릭하여 상세정보를 그리드에서 추출한다.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DA2D63" w:rsidRDefault="00DA2D63" w:rsidP="00CF110F">
            <w:pPr>
              <w:pStyle w:val="aff"/>
              <w:numPr>
                <w:ilvl w:val="0"/>
                <w:numId w:val="3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추출된 정보를 상세팝업 항목에 바인딩한다.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DA2D63" w:rsidRPr="00DA2D63" w:rsidRDefault="00C61A20" w:rsidP="00CF110F">
            <w:pPr>
              <w:pStyle w:val="aff"/>
              <w:numPr>
                <w:ilvl w:val="0"/>
                <w:numId w:val="3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상세화면에서 각 버튼을 </w:t>
            </w:r>
            <w:r>
              <w:rPr>
                <w:rFonts w:ascii="굴림" w:eastAsia="굴림" w:hAnsi="굴림"/>
                <w:sz w:val="20"/>
                <w:szCs w:val="24"/>
              </w:rPr>
              <w:t>show(), hide()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로 설정한다.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F430B" w:rsidP="008B3705">
      <w:pPr>
        <w:pStyle w:val="2"/>
      </w:pPr>
      <w:bookmarkStart w:id="31" w:name="_Toc527121783"/>
      <w:r w:rsidRPr="00BF430B">
        <w:lastRenderedPageBreak/>
        <w:t>RBU_PG_003</w:t>
      </w:r>
      <w:bookmarkEnd w:id="3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F430B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F430B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RBU_PG_003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 w:hint="eastAsia"/>
                <w:sz w:val="20"/>
                <w:szCs w:val="24"/>
              </w:rPr>
              <w:t>공모등록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C61A2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공모등록화면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F430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F430B">
              <w:rPr>
                <w:rFonts w:ascii="굴림" w:eastAsia="굴림" w:hAnsi="굴림"/>
                <w:sz w:val="20"/>
                <w:szCs w:val="24"/>
              </w:rPr>
              <w:t>RBU_UI_002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61A20" w:rsidP="00CF110F">
            <w:pPr>
              <w:pStyle w:val="aff"/>
              <w:numPr>
                <w:ilvl w:val="0"/>
                <w:numId w:val="3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공모등록화면을 클릭하여 공모등록 신규팝업을 오픈한다.</w:t>
            </w:r>
          </w:p>
          <w:p w:rsidR="00C61A20" w:rsidRDefault="00C61A20" w:rsidP="00CF110F">
            <w:pPr>
              <w:pStyle w:val="aff"/>
              <w:numPr>
                <w:ilvl w:val="0"/>
                <w:numId w:val="3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공모등록화면에서 정보를 입력 후 저장버튼을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61A20" w:rsidRDefault="00C61A20" w:rsidP="00CF110F">
            <w:pPr>
              <w:pStyle w:val="aff"/>
              <w:numPr>
                <w:ilvl w:val="0"/>
                <w:numId w:val="3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정보를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에 입력 후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브라우저에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61A20" w:rsidRPr="00C61A20" w:rsidRDefault="00C61A20" w:rsidP="00CF110F">
            <w:pPr>
              <w:pStyle w:val="aff"/>
              <w:numPr>
                <w:ilvl w:val="0"/>
                <w:numId w:val="3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61A2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Ancm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61A2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ncmSql.ancmList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F65579" w:rsidP="008B3705">
      <w:pPr>
        <w:pStyle w:val="2"/>
      </w:pPr>
      <w:bookmarkStart w:id="32" w:name="_Toc527121784"/>
      <w:r w:rsidRPr="00F65579">
        <w:lastRenderedPageBreak/>
        <w:t>RBU_PG_004</w:t>
      </w:r>
      <w:bookmarkEnd w:id="32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F65579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F65579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RBU_PG_004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F65579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F65579">
              <w:rPr>
                <w:rFonts w:ascii="굴림" w:eastAsia="굴림" w:hAnsi="굴림" w:hint="eastAsia"/>
                <w:sz w:val="20"/>
                <w:szCs w:val="24"/>
              </w:rPr>
              <w:t>공모수정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C61A2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등록된 공모정보를 수정한다.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F65579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F65579">
              <w:rPr>
                <w:rFonts w:ascii="굴림" w:eastAsia="굴림" w:hAnsi="굴림"/>
                <w:sz w:val="20"/>
                <w:szCs w:val="24"/>
              </w:rPr>
              <w:t>RBU_UI_002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61A20" w:rsidP="00CF110F">
            <w:pPr>
              <w:pStyle w:val="aff"/>
              <w:numPr>
                <w:ilvl w:val="0"/>
                <w:numId w:val="3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목록화면에서 수정할 r</w:t>
            </w:r>
            <w:r>
              <w:rPr>
                <w:rFonts w:ascii="굴림" w:eastAsia="굴림" w:hAnsi="굴림"/>
                <w:sz w:val="20"/>
                <w:szCs w:val="24"/>
              </w:rPr>
              <w:t>ow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더블클릭한다.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61A20" w:rsidRDefault="00C61A20" w:rsidP="00CF110F">
            <w:pPr>
              <w:pStyle w:val="aff"/>
              <w:numPr>
                <w:ilvl w:val="0"/>
                <w:numId w:val="3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수정 팝업창이 오픈된다.</w:t>
            </w:r>
          </w:p>
          <w:p w:rsidR="00C61A20" w:rsidRDefault="00C61A20" w:rsidP="00CF110F">
            <w:pPr>
              <w:pStyle w:val="aff"/>
              <w:numPr>
                <w:ilvl w:val="0"/>
                <w:numId w:val="3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수정할 정보를 입력 후 수정버튼을 클릭한다.</w:t>
            </w:r>
          </w:p>
          <w:p w:rsidR="00C61A20" w:rsidRDefault="00C61A20" w:rsidP="00CF110F">
            <w:pPr>
              <w:pStyle w:val="aff"/>
              <w:numPr>
                <w:ilvl w:val="0"/>
                <w:numId w:val="3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정보 수정 후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브라우저로 보낸다.</w:t>
            </w:r>
          </w:p>
          <w:p w:rsidR="00C61A20" w:rsidRPr="00C61A20" w:rsidRDefault="00C61A20" w:rsidP="00CF110F">
            <w:pPr>
              <w:pStyle w:val="aff"/>
              <w:numPr>
                <w:ilvl w:val="0"/>
                <w:numId w:val="3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목록g</w:t>
            </w:r>
            <w:r>
              <w:rPr>
                <w:rFonts w:ascii="굴림" w:eastAsia="굴림" w:hAnsi="굴림"/>
                <w:sz w:val="20"/>
                <w:szCs w:val="24"/>
              </w:rPr>
              <w:t>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61A2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Ancm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61A2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ncmSql.ancmMdfy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A54FA4" w:rsidP="008B3705">
      <w:pPr>
        <w:pStyle w:val="2"/>
      </w:pPr>
      <w:bookmarkStart w:id="33" w:name="_Toc527121785"/>
      <w:r w:rsidRPr="00A54FA4">
        <w:lastRenderedPageBreak/>
        <w:t>RBU_PG_005</w:t>
      </w:r>
      <w:bookmarkEnd w:id="33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A54FA4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A54FA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RBU_PG_005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A54FA4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A54FA4">
              <w:rPr>
                <w:rFonts w:ascii="굴림" w:eastAsia="굴림" w:hAnsi="굴림" w:hint="eastAsia"/>
                <w:sz w:val="20"/>
                <w:szCs w:val="24"/>
              </w:rPr>
              <w:t>공모삭제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C61A2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등록된 공모정보를 삭제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C61A2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61A20" w:rsidP="00CF110F">
            <w:pPr>
              <w:pStyle w:val="aff"/>
              <w:numPr>
                <w:ilvl w:val="0"/>
                <w:numId w:val="3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목록에서 삭제할 정보를 더블클릭한다.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61A20" w:rsidRDefault="00C61A20" w:rsidP="00CF110F">
            <w:pPr>
              <w:pStyle w:val="aff"/>
              <w:numPr>
                <w:ilvl w:val="0"/>
                <w:numId w:val="3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상세팝업에서 삭제버튼을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61A20" w:rsidRDefault="00C61A20" w:rsidP="00CF110F">
            <w:pPr>
              <w:pStyle w:val="aff"/>
              <w:numPr>
                <w:ilvl w:val="0"/>
                <w:numId w:val="3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삭제처리 후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61A20" w:rsidRPr="00C61A20" w:rsidRDefault="00C61A20" w:rsidP="00CF110F">
            <w:pPr>
              <w:pStyle w:val="aff"/>
              <w:numPr>
                <w:ilvl w:val="0"/>
                <w:numId w:val="3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목록g</w:t>
            </w:r>
            <w:r>
              <w:rPr>
                <w:rFonts w:ascii="굴림" w:eastAsia="굴림" w:hAnsi="굴림"/>
                <w:sz w:val="20"/>
                <w:szCs w:val="24"/>
              </w:rPr>
              <w:t>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61A2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ncm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ncmSql.ancmDel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A54FA4" w:rsidP="008B3705">
      <w:pPr>
        <w:pStyle w:val="2"/>
      </w:pPr>
      <w:bookmarkStart w:id="34" w:name="_Toc527121786"/>
      <w:r w:rsidRPr="00A54FA4">
        <w:lastRenderedPageBreak/>
        <w:t>RBU_PG_006</w:t>
      </w:r>
      <w:bookmarkEnd w:id="3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A54FA4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A54FA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RBU_PG_006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A54FA4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A54FA4">
              <w:rPr>
                <w:rFonts w:ascii="굴림" w:eastAsia="굴림" w:hAnsi="굴림" w:hint="eastAsia"/>
                <w:sz w:val="20"/>
                <w:szCs w:val="24"/>
              </w:rPr>
              <w:t>과제목록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C61A2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과제목록정보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A54FA4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A54FA4">
              <w:rPr>
                <w:rFonts w:ascii="굴림" w:eastAsia="굴림" w:hAnsi="굴림"/>
                <w:sz w:val="20"/>
                <w:szCs w:val="24"/>
              </w:rPr>
              <w:t>RBU_UI_003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61A20" w:rsidP="00CF110F">
            <w:pPr>
              <w:pStyle w:val="aff"/>
              <w:numPr>
                <w:ilvl w:val="0"/>
                <w:numId w:val="3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등록된 과제정보를 조회하여 </w:t>
            </w:r>
            <w:r>
              <w:rPr>
                <w:rFonts w:ascii="굴림" w:eastAsia="굴림" w:hAnsi="굴림"/>
                <w:sz w:val="20"/>
                <w:szCs w:val="24"/>
              </w:rPr>
              <w:t>List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반환한다.</w:t>
            </w:r>
          </w:p>
          <w:p w:rsidR="00C61A20" w:rsidRDefault="00C61A20" w:rsidP="00CF110F">
            <w:pPr>
              <w:pStyle w:val="aff"/>
              <w:numPr>
                <w:ilvl w:val="0"/>
                <w:numId w:val="3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반환된 </w:t>
            </w:r>
            <w:r>
              <w:rPr>
                <w:rFonts w:ascii="굴림" w:eastAsia="굴림" w:hAnsi="굴림"/>
                <w:sz w:val="20"/>
                <w:szCs w:val="24"/>
              </w:rPr>
              <w:t>list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형식의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형식을 데이터로 변환하여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61A20" w:rsidRPr="00C61A20" w:rsidRDefault="00C61A20" w:rsidP="00CF110F">
            <w:pPr>
              <w:pStyle w:val="aff"/>
              <w:numPr>
                <w:ilvl w:val="0"/>
                <w:numId w:val="3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j</w:t>
            </w:r>
            <w:r>
              <w:rPr>
                <w:rFonts w:ascii="굴림" w:eastAsia="굴림" w:hAnsi="굴림"/>
                <w:sz w:val="20"/>
                <w:szCs w:val="24"/>
              </w:rPr>
              <w:t>osn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전달된 데이터를 k</w:t>
            </w:r>
            <w:r>
              <w:rPr>
                <w:rFonts w:ascii="굴림" w:eastAsia="굴림" w:hAnsi="굴림"/>
                <w:sz w:val="20"/>
                <w:szCs w:val="24"/>
              </w:rPr>
              <w:t>endoGrid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통해 출력한다.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61A2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ORGN, SBJT</w:t>
            </w:r>
            <w:r w:rsidR="00C451B8">
              <w:rPr>
                <w:rFonts w:ascii="굴림" w:eastAsia="굴림" w:hAnsi="굴림"/>
                <w:sz w:val="20"/>
                <w:szCs w:val="24"/>
              </w:rPr>
              <w:t>_EXE_INFO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9709F3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bjtSql.sbjtList, sbjtListTotalCnt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A54FA4" w:rsidP="008B3705">
      <w:pPr>
        <w:pStyle w:val="2"/>
      </w:pPr>
      <w:bookmarkStart w:id="35" w:name="_Toc527121787"/>
      <w:r w:rsidRPr="00A54FA4">
        <w:lastRenderedPageBreak/>
        <w:t>RBU_PG_007</w:t>
      </w:r>
      <w:bookmarkEnd w:id="3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A54FA4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A54FA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RBU_PG_007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A54FA4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A54FA4">
              <w:rPr>
                <w:rFonts w:ascii="굴림" w:eastAsia="굴림" w:hAnsi="굴림" w:hint="eastAsia"/>
                <w:sz w:val="20"/>
                <w:szCs w:val="24"/>
              </w:rPr>
              <w:t>과제삭제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9709F3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등록된 과제정보 삭</w:t>
            </w:r>
            <w:r w:rsidR="009D03B8">
              <w:rPr>
                <w:rFonts w:ascii="굴림" w:eastAsia="굴림" w:hAnsi="굴림" w:hint="eastAsia"/>
                <w:sz w:val="20"/>
                <w:szCs w:val="24"/>
              </w:rPr>
              <w:t>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A54FA4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</w:t>
            </w:r>
            <w:r w:rsidR="009D03B8"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없음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709F3" w:rsidRDefault="009709F3" w:rsidP="00CF110F">
            <w:pPr>
              <w:pStyle w:val="aff"/>
              <w:numPr>
                <w:ilvl w:val="0"/>
                <w:numId w:val="3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 w:rsidRPr="009709F3">
              <w:rPr>
                <w:rFonts w:ascii="굴림" w:eastAsia="굴림" w:hAnsi="굴림" w:hint="eastAsia"/>
                <w:sz w:val="20"/>
                <w:szCs w:val="24"/>
              </w:rPr>
              <w:t>목록화면에서 과제정보를 더블클릭한다.</w:t>
            </w:r>
            <w:r w:rsidRPr="009709F3"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9709F3" w:rsidRDefault="009709F3" w:rsidP="00CF110F">
            <w:pPr>
              <w:pStyle w:val="aff"/>
              <w:numPr>
                <w:ilvl w:val="0"/>
                <w:numId w:val="3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상세화면에서 삭제버튼을 클릭하여 </w:t>
            </w:r>
            <w:r>
              <w:rPr>
                <w:rFonts w:ascii="굴림" w:eastAsia="굴림" w:hAnsi="굴림"/>
                <w:sz w:val="20"/>
                <w:szCs w:val="24"/>
              </w:rPr>
              <w:t>sbjt_id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서버로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9709F3" w:rsidRDefault="009709F3" w:rsidP="00CF110F">
            <w:pPr>
              <w:pStyle w:val="aff"/>
              <w:numPr>
                <w:ilvl w:val="0"/>
                <w:numId w:val="3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등록된 기술료</w:t>
            </w:r>
            <w:r w:rsidR="009D03B8"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정보를 조회한다.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9709F3" w:rsidRDefault="009709F3" w:rsidP="00CF110F">
            <w:pPr>
              <w:pStyle w:val="aff"/>
              <w:numPr>
                <w:ilvl w:val="0"/>
                <w:numId w:val="3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등록된 연구개발비 정보를 조회한다.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9709F3" w:rsidRDefault="009709F3" w:rsidP="00CF110F">
            <w:pPr>
              <w:pStyle w:val="aff"/>
              <w:numPr>
                <w:ilvl w:val="0"/>
                <w:numId w:val="3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등록된 연구원과제정보를 조회한다.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9709F3" w:rsidRDefault="009709F3" w:rsidP="00CF110F">
            <w:pPr>
              <w:pStyle w:val="aff"/>
              <w:numPr>
                <w:ilvl w:val="0"/>
                <w:numId w:val="3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등록된 정보가 있으면 사용자에게 등록되어 있는 정보를 전달하여 삭제여부를 묻는다.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9709F3" w:rsidRDefault="009709F3" w:rsidP="00CF110F">
            <w:pPr>
              <w:pStyle w:val="aff"/>
              <w:numPr>
                <w:ilvl w:val="0"/>
                <w:numId w:val="3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기술료</w:t>
            </w:r>
            <w:r w:rsidR="009D03B8"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정보 삭제,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연구개발비정보 삭제,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연구원과제정보 삭제,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연구원정보 삭제한다.</w:t>
            </w:r>
          </w:p>
          <w:p w:rsidR="009709F3" w:rsidRDefault="009709F3" w:rsidP="00CF110F">
            <w:pPr>
              <w:pStyle w:val="aff"/>
              <w:numPr>
                <w:ilvl w:val="0"/>
                <w:numId w:val="3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마지막으로 과제정보 테이블을 삭제한다.</w:t>
            </w:r>
          </w:p>
          <w:p w:rsidR="009709F3" w:rsidRPr="009709F3" w:rsidRDefault="009709F3" w:rsidP="00CF110F">
            <w:pPr>
              <w:pStyle w:val="aff"/>
              <w:numPr>
                <w:ilvl w:val="0"/>
                <w:numId w:val="3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과제 </w:t>
            </w: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9709F3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SBJT_EXE_INFO, RECHEX, RECHR, RECHR_SBJT_INFO, TFEE, TFEE_PLAN, TFEE_PAYM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9709F3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SBJT_EXE_INFO, RECHEX, RECHR, RECHR_SBJT_INFO, TFEE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9709F3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bjtSql.sbjtDel, sbjtExeInfoDel, rechexDel, rechrDel, rechrSbjtInfoDel, tfeePlanDel, tfeePaymDel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A54FA4" w:rsidP="008B3705">
      <w:pPr>
        <w:pStyle w:val="2"/>
      </w:pPr>
      <w:bookmarkStart w:id="36" w:name="_Toc527121788"/>
      <w:r w:rsidRPr="00A54FA4">
        <w:lastRenderedPageBreak/>
        <w:t>RBU_PG_008</w:t>
      </w:r>
      <w:bookmarkEnd w:id="3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A54FA4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A54FA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RBU_PG_008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965A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965AA">
              <w:rPr>
                <w:rFonts w:ascii="굴림" w:eastAsia="굴림" w:hAnsi="굴림" w:hint="eastAsia"/>
                <w:sz w:val="20"/>
                <w:szCs w:val="24"/>
              </w:rPr>
              <w:t>과제 엑셀다운로드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785F9E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과제정보 엑셀형식으로 다운로드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785F9E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785F9E" w:rsidP="00CF110F">
            <w:pPr>
              <w:pStyle w:val="aff"/>
              <w:numPr>
                <w:ilvl w:val="0"/>
                <w:numId w:val="3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과제정보 엑셀다운로드 버튼을 누른다.</w:t>
            </w:r>
          </w:p>
          <w:p w:rsidR="00785F9E" w:rsidRDefault="00785F9E" w:rsidP="00CF110F">
            <w:pPr>
              <w:pStyle w:val="aff"/>
              <w:numPr>
                <w:ilvl w:val="0"/>
                <w:numId w:val="3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과제정보에 관련된 테이블등을 조회하여 엑셀출력 서비스를 호출한다.</w:t>
            </w:r>
          </w:p>
          <w:p w:rsidR="00785F9E" w:rsidRPr="00785F9E" w:rsidRDefault="00785F9E" w:rsidP="00CF110F">
            <w:pPr>
              <w:pStyle w:val="aff"/>
              <w:numPr>
                <w:ilvl w:val="0"/>
                <w:numId w:val="3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사용자에게 엑셀형태로 파일을 전송한다.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785F9E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785F9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785F9E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SBJT_EXE_INFO, RECHEX, RECHR, RECHR_SBJT_INFO</w:t>
            </w:r>
          </w:p>
        </w:tc>
      </w:tr>
      <w:tr w:rsidR="00785F9E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785F9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785F9E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bjtSql.sbjtExcelExpt</w:t>
            </w:r>
          </w:p>
        </w:tc>
      </w:tr>
      <w:tr w:rsidR="00785F9E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785F9E" w:rsidRDefault="00785F9E" w:rsidP="00785F9E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785F9E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965AA" w:rsidP="008B3705">
      <w:pPr>
        <w:pStyle w:val="2"/>
      </w:pPr>
      <w:bookmarkStart w:id="37" w:name="_Toc527121789"/>
      <w:r w:rsidRPr="00B965AA">
        <w:lastRenderedPageBreak/>
        <w:t>RBU_PG_009</w:t>
      </w:r>
      <w:bookmarkEnd w:id="3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965A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965A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RBU_PG_009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965A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965AA">
              <w:rPr>
                <w:rFonts w:ascii="굴림" w:eastAsia="굴림" w:hAnsi="굴림" w:hint="eastAsia"/>
                <w:sz w:val="20"/>
                <w:szCs w:val="24"/>
              </w:rPr>
              <w:t>과제 상세정보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785F9E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 상세정보를 제공한다.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965A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965AA">
              <w:rPr>
                <w:rFonts w:ascii="굴림" w:eastAsia="굴림" w:hAnsi="굴림"/>
                <w:sz w:val="20"/>
                <w:szCs w:val="24"/>
              </w:rPr>
              <w:t>RBU_UI_004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785F9E" w:rsidP="00CF110F">
            <w:pPr>
              <w:pStyle w:val="aff"/>
              <w:numPr>
                <w:ilvl w:val="0"/>
                <w:numId w:val="4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과제목록에서 과제정보를 더블클릭한다.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85F9E" w:rsidRDefault="00785F9E" w:rsidP="00CF110F">
            <w:pPr>
              <w:pStyle w:val="aff"/>
              <w:numPr>
                <w:ilvl w:val="0"/>
                <w:numId w:val="4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Sbjt_id key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값을 서버로 전달받아 해당 과제테이블에서 조회한다.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85F9E" w:rsidRDefault="00785F9E" w:rsidP="00CF110F">
            <w:pPr>
              <w:pStyle w:val="aff"/>
              <w:numPr>
                <w:ilvl w:val="0"/>
                <w:numId w:val="4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조회결과는 </w:t>
            </w:r>
            <w:r>
              <w:rPr>
                <w:rFonts w:ascii="굴림" w:eastAsia="굴림" w:hAnsi="굴림"/>
                <w:sz w:val="20"/>
                <w:szCs w:val="24"/>
              </w:rPr>
              <w:t>List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결과값을 받는다.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85F9E" w:rsidRDefault="00785F9E" w:rsidP="00CF110F">
            <w:pPr>
              <w:pStyle w:val="aff"/>
              <w:numPr>
                <w:ilvl w:val="0"/>
                <w:numId w:val="4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결과값으로 받은 </w:t>
            </w:r>
            <w:r>
              <w:rPr>
                <w:rFonts w:ascii="굴림" w:eastAsia="굴림" w:hAnsi="굴림"/>
                <w:sz w:val="20"/>
                <w:szCs w:val="24"/>
              </w:rPr>
              <w:t>List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형태의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변경하여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85F9E" w:rsidRPr="00785F9E" w:rsidRDefault="00785F9E" w:rsidP="00CF110F">
            <w:pPr>
              <w:pStyle w:val="aff"/>
              <w:numPr>
                <w:ilvl w:val="0"/>
                <w:numId w:val="4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전달받은 데이터를 각 항목에 입력시킨다.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702FB7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702FB7" w:rsidRPr="005E3ABE" w:rsidRDefault="00702FB7" w:rsidP="00702FB7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02FB7" w:rsidRDefault="00702FB7" w:rsidP="00702FB7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SBJT_EXE_INFO, RECHEX, RECHR, RECHR_SBJT_INFO</w:t>
            </w:r>
          </w:p>
        </w:tc>
      </w:tr>
      <w:tr w:rsidR="00702FB7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702FB7" w:rsidRPr="005E3ABE" w:rsidRDefault="00702FB7" w:rsidP="00702FB7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02FB7" w:rsidRDefault="00702FB7" w:rsidP="00702FB7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</w:t>
            </w:r>
            <w:r>
              <w:t xml:space="preserve"> </w:t>
            </w:r>
            <w:r w:rsidRPr="00702FB7">
              <w:rPr>
                <w:rFonts w:ascii="굴림" w:eastAsia="굴림" w:hAnsi="굴림"/>
                <w:sz w:val="20"/>
                <w:szCs w:val="24"/>
              </w:rPr>
              <w:t>sbjtInfoSelectOne</w:t>
            </w:r>
          </w:p>
        </w:tc>
      </w:tr>
      <w:tr w:rsidR="00702FB7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702FB7" w:rsidRDefault="00702FB7" w:rsidP="00702FB7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02FB7" w:rsidRDefault="00702FB7" w:rsidP="00702FB7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B965AA" w:rsidP="008B3705">
      <w:pPr>
        <w:pStyle w:val="2"/>
      </w:pPr>
      <w:bookmarkStart w:id="38" w:name="_Toc527121790"/>
      <w:r w:rsidRPr="00B965AA">
        <w:lastRenderedPageBreak/>
        <w:t>RBU_PG_010</w:t>
      </w:r>
      <w:bookmarkEnd w:id="38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B965A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B965A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RBU_PG_010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B965A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965AA">
              <w:rPr>
                <w:rFonts w:ascii="굴림" w:eastAsia="굴림" w:hAnsi="굴림" w:hint="eastAsia"/>
                <w:sz w:val="20"/>
                <w:szCs w:val="24"/>
              </w:rPr>
              <w:t>과제기본정보 수정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702FB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과제기본정보를 수정한다.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B965A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B965AA">
              <w:rPr>
                <w:rFonts w:ascii="굴림" w:eastAsia="굴림" w:hAnsi="굴림"/>
                <w:sz w:val="20"/>
                <w:szCs w:val="24"/>
              </w:rPr>
              <w:t>RBU_UI_004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02FB7" w:rsidRDefault="00702FB7" w:rsidP="00CF110F">
            <w:pPr>
              <w:pStyle w:val="aff"/>
              <w:numPr>
                <w:ilvl w:val="0"/>
                <w:numId w:val="4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변경정보를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클릭하여 정보를 서버로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02FB7" w:rsidRDefault="00702FB7" w:rsidP="00CF110F">
            <w:pPr>
              <w:pStyle w:val="aff"/>
              <w:numPr>
                <w:ilvl w:val="0"/>
                <w:numId w:val="4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변경될 정보를 d</w:t>
            </w:r>
            <w:r>
              <w:rPr>
                <w:rFonts w:ascii="굴림" w:eastAsia="굴림" w:hAnsi="굴림"/>
                <w:sz w:val="20"/>
                <w:szCs w:val="24"/>
              </w:rPr>
              <w:t>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에 </w:t>
            </w:r>
            <w:r>
              <w:rPr>
                <w:rFonts w:ascii="굴림" w:eastAsia="굴림" w:hAnsi="굴림"/>
                <w:sz w:val="20"/>
                <w:szCs w:val="24"/>
              </w:rPr>
              <w:t>update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하고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보낸다.</w:t>
            </w:r>
          </w:p>
          <w:p w:rsidR="00702FB7" w:rsidRPr="00702FB7" w:rsidRDefault="00702FB7" w:rsidP="00CF110F">
            <w:pPr>
              <w:pStyle w:val="aff"/>
              <w:numPr>
                <w:ilvl w:val="0"/>
                <w:numId w:val="4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사용자에게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정상적으로 처리되었습니다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”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라는 메시지를 전송한다.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702FB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702FB7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bjtSql.sbjtMdfy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39" w:name="_Toc527121791"/>
      <w:r w:rsidRPr="0037235A">
        <w:lastRenderedPageBreak/>
        <w:t>RBU_PG_011</w:t>
      </w:r>
      <w:bookmarkEnd w:id="3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RBU_PG_011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과제기본정보 삭제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RBU_UI_004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Pr="00702FB7" w:rsidRDefault="00702FB7" w:rsidP="00702FB7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842246</wp:posOffset>
                      </wp:positionH>
                      <wp:positionV relativeFrom="paragraph">
                        <wp:posOffset>776236</wp:posOffset>
                      </wp:positionV>
                      <wp:extent cx="3561907" cy="2052084"/>
                      <wp:effectExtent l="0" t="0" r="19685" b="2476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1907" cy="205208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4123" w:rsidRDefault="00CB4123" w:rsidP="00702FB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기능삭제</w:t>
                                  </w:r>
                                </w:p>
                                <w:p w:rsidR="00CB4123" w:rsidRPr="00702FB7" w:rsidRDefault="00CB4123" w:rsidP="00702FB7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과제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삭제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기능으로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대처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직사각형 1" o:spid="_x0000_s1026" style="position:absolute;left:0;text-align:left;margin-left:66.3pt;margin-top:61.1pt;width:280.45pt;height:1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" fillcolor="#4f81bd [3204]" strokecolor="#243f60 [1604]" strokeweight="2pt">
                      <v:textbox>
                        <w:txbxContent>
                          <w:p w:rsidR="00CB4123" w:rsidRDefault="00CB4123" w:rsidP="00702F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기능삭제</w:t>
                            </w:r>
                          </w:p>
                          <w:p w:rsidR="00CB4123" w:rsidRPr="00702FB7" w:rsidRDefault="00CB4123" w:rsidP="00702FB7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과제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삭제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기능으로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대처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40" w:name="_Toc527121792"/>
      <w:r w:rsidRPr="0037235A">
        <w:lastRenderedPageBreak/>
        <w:t>RBU_PG_012</w:t>
      </w:r>
      <w:bookmarkEnd w:id="4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RBU_PG_012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수행기관정보 수정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702FB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 입력된 수행기관정보 수정화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RBU_UI_005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702FB7" w:rsidP="00CF110F">
            <w:pPr>
              <w:pStyle w:val="aff"/>
              <w:numPr>
                <w:ilvl w:val="0"/>
                <w:numId w:val="4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과제정보조회 화면에서 수행기관정보 탭을 선택한다.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02FB7" w:rsidRDefault="00702FB7" w:rsidP="00CF110F">
            <w:pPr>
              <w:pStyle w:val="aff"/>
              <w:numPr>
                <w:ilvl w:val="0"/>
                <w:numId w:val="4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변경하고자 하는 데이터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02FB7" w:rsidRDefault="00702FB7" w:rsidP="00CF110F">
            <w:pPr>
              <w:pStyle w:val="aff"/>
              <w:numPr>
                <w:ilvl w:val="0"/>
                <w:numId w:val="4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수행기관정보 변경 데이터를 서버로 전송 후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>update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02FB7" w:rsidRDefault="00702FB7" w:rsidP="00CF110F">
            <w:pPr>
              <w:pStyle w:val="aff"/>
              <w:numPr>
                <w:ilvl w:val="0"/>
                <w:numId w:val="4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 xml:space="preserve">Update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후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형식으로 브라우저에 전송하고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02FB7" w:rsidRPr="00702FB7" w:rsidRDefault="00702FB7" w:rsidP="00CF110F">
            <w:pPr>
              <w:pStyle w:val="aff"/>
              <w:numPr>
                <w:ilvl w:val="0"/>
                <w:numId w:val="4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결과를 </w:t>
            </w:r>
            <w:r>
              <w:rPr>
                <w:rFonts w:ascii="굴림" w:eastAsia="굴림" w:hAnsi="굴림"/>
                <w:sz w:val="20"/>
                <w:szCs w:val="24"/>
              </w:rPr>
              <w:t>alert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창으로 알려준다.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702FB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BJT_EXE_INFO, ORGN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702FB7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41" w:name="_Toc527121793"/>
      <w:r w:rsidRPr="0037235A">
        <w:lastRenderedPageBreak/>
        <w:t>RBU_PG_013</w:t>
      </w:r>
      <w:bookmarkEnd w:id="4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RBU_PG_013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수행기관정보 삭제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702FB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수행기관정보 삭제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RBU_UI_005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4230F7" w:rsidP="00CF110F">
            <w:pPr>
              <w:pStyle w:val="aff"/>
              <w:numPr>
                <w:ilvl w:val="0"/>
                <w:numId w:val="4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수행기관정보 탭에서 삭제버튼을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4230F7" w:rsidRDefault="004230F7" w:rsidP="00CF110F">
            <w:pPr>
              <w:pStyle w:val="aff"/>
              <w:numPr>
                <w:ilvl w:val="0"/>
                <w:numId w:val="4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 xml:space="preserve">Sbjt_id, orgn_id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키 값을 서버로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4230F7" w:rsidRDefault="004230F7" w:rsidP="00CF110F">
            <w:pPr>
              <w:pStyle w:val="aff"/>
              <w:numPr>
                <w:ilvl w:val="0"/>
                <w:numId w:val="4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과제수행정보 테이블에서 해당정보를 삭제한다.</w:t>
            </w:r>
          </w:p>
          <w:p w:rsidR="004230F7" w:rsidRDefault="004230F7" w:rsidP="00CF110F">
            <w:pPr>
              <w:pStyle w:val="aff"/>
              <w:numPr>
                <w:ilvl w:val="0"/>
                <w:numId w:val="4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4230F7" w:rsidRPr="00702FB7" w:rsidRDefault="004230F7" w:rsidP="00CF110F">
            <w:pPr>
              <w:pStyle w:val="aff"/>
              <w:numPr>
                <w:ilvl w:val="0"/>
                <w:numId w:val="4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사용자에게 </w:t>
            </w:r>
            <w:r>
              <w:rPr>
                <w:rFonts w:ascii="굴림" w:eastAsia="굴림" w:hAnsi="굴림"/>
                <w:sz w:val="20"/>
                <w:szCs w:val="24"/>
              </w:rPr>
              <w:t>alert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창을 통해 처리 결과 메시지를 전송한다.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4230F7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BJT_EXE_INFO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D56D64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bjtSql.sbjtExeInfoDel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42" w:name="_Toc527121794"/>
      <w:r w:rsidRPr="0037235A">
        <w:lastRenderedPageBreak/>
        <w:t>RBU_PG_014</w:t>
      </w:r>
      <w:bookmarkEnd w:id="42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RBU_PG_014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참여연구원 수정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084159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참여연구원정보 수정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RBU_UI_006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84159" w:rsidP="00CF110F">
            <w:pPr>
              <w:pStyle w:val="aff"/>
              <w:numPr>
                <w:ilvl w:val="0"/>
                <w:numId w:val="4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참여연구원정보 탭을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084159" w:rsidRDefault="00084159" w:rsidP="00CF110F">
            <w:pPr>
              <w:pStyle w:val="aff"/>
              <w:numPr>
                <w:ilvl w:val="0"/>
                <w:numId w:val="4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변경 정보를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084159" w:rsidRDefault="00084159" w:rsidP="00CF110F">
            <w:pPr>
              <w:pStyle w:val="aff"/>
              <w:numPr>
                <w:ilvl w:val="0"/>
                <w:numId w:val="4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참여기관정보를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에서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update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084159" w:rsidRDefault="00084159" w:rsidP="00CF110F">
            <w:pPr>
              <w:pStyle w:val="aff"/>
              <w:numPr>
                <w:ilvl w:val="0"/>
                <w:numId w:val="4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처리결과를 j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son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084159" w:rsidRPr="00084159" w:rsidRDefault="00084159" w:rsidP="00CF110F">
            <w:pPr>
              <w:pStyle w:val="aff"/>
              <w:numPr>
                <w:ilvl w:val="0"/>
                <w:numId w:val="4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결과 값에 따른 메시지를 전달한다.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84159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RECHR, RECHR_SBJT_EXE</w:t>
            </w:r>
          </w:p>
        </w:tc>
      </w:tr>
      <w:tr w:rsidR="00084159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084159" w:rsidRPr="005E3ABE" w:rsidRDefault="00084159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084159" w:rsidRDefault="00C11830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084159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084159" w:rsidRPr="005E3ABE" w:rsidRDefault="00084159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084159" w:rsidRDefault="00084159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bjtSql.rechrIns, rechrSbjtExeIns</w:t>
            </w:r>
          </w:p>
        </w:tc>
      </w:tr>
      <w:tr w:rsidR="00084159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084159" w:rsidRDefault="00084159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084159" w:rsidRDefault="00084159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43" w:name="_Toc527121795"/>
      <w:r w:rsidRPr="0037235A">
        <w:lastRenderedPageBreak/>
        <w:t>RBU_PG_015</w:t>
      </w:r>
      <w:bookmarkEnd w:id="43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RBU_PG_015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참여연구원 삭제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CB774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과제에 등록된 참여연구원정보 삭제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RBU_UI_006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B7740" w:rsidP="00CF110F">
            <w:pPr>
              <w:pStyle w:val="aff"/>
              <w:numPr>
                <w:ilvl w:val="0"/>
                <w:numId w:val="4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참여연구원조회 화면에서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삭제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Default="00CB7740" w:rsidP="00CF110F">
            <w:pPr>
              <w:pStyle w:val="aff"/>
              <w:numPr>
                <w:ilvl w:val="0"/>
                <w:numId w:val="4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BJT_ID, ORGN_ID, RECHR_ID KEY VALUE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서버에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Default="00CB7740" w:rsidP="00CF110F">
            <w:pPr>
              <w:pStyle w:val="aff"/>
              <w:numPr>
                <w:ilvl w:val="0"/>
                <w:numId w:val="4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해당정보를 삭제 후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브라우저에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Pr="00CB7740" w:rsidRDefault="00CB7740" w:rsidP="00CF110F">
            <w:pPr>
              <w:pStyle w:val="aff"/>
              <w:numPr>
                <w:ilvl w:val="0"/>
                <w:numId w:val="4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 결과를 메시지로 전송한다.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B774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ECHR, RECHR_SBJT_EXE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B774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sbjtSql.rechrDel, rechrSbjtExeDel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44" w:name="_Toc527121796"/>
      <w:r w:rsidRPr="0037235A">
        <w:lastRenderedPageBreak/>
        <w:t>RBU_PG_016</w:t>
      </w:r>
      <w:bookmarkEnd w:id="4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RBU_PG_016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기관별사업비 수정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CB774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기관별사업비 수정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RBU_UI_007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7740" w:rsidRDefault="00CB7740" w:rsidP="00CF110F">
            <w:pPr>
              <w:pStyle w:val="aff"/>
              <w:numPr>
                <w:ilvl w:val="0"/>
                <w:numId w:val="4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기관별사업비 탭을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Default="00CB7740" w:rsidP="00CF110F">
            <w:pPr>
              <w:pStyle w:val="aff"/>
              <w:numPr>
                <w:ilvl w:val="0"/>
                <w:numId w:val="4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변경 정보를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Default="00CB7740" w:rsidP="00CF110F">
            <w:pPr>
              <w:pStyle w:val="aff"/>
              <w:numPr>
                <w:ilvl w:val="0"/>
                <w:numId w:val="4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기관별사업비정보를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에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update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Default="00CB7740" w:rsidP="00CF110F">
            <w:pPr>
              <w:pStyle w:val="aff"/>
              <w:numPr>
                <w:ilvl w:val="0"/>
                <w:numId w:val="4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처리결과를 j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son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B3705" w:rsidRPr="00CB7740" w:rsidRDefault="00CB7740" w:rsidP="00CF110F">
            <w:pPr>
              <w:pStyle w:val="aff"/>
              <w:numPr>
                <w:ilvl w:val="0"/>
                <w:numId w:val="4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결과 값에 따른 메시지를 전달한다.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B774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BJT_EXE_INFO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B774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bjtSql.sbjtExeInfoMdfy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45" w:name="_Toc527121797"/>
      <w:r w:rsidRPr="0037235A">
        <w:lastRenderedPageBreak/>
        <w:t>RBU_PG_017</w:t>
      </w:r>
      <w:bookmarkEnd w:id="4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RBU_PG_017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기관별사업비 삭제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CB774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기관별사업비 삭제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RBU_UI_007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7740" w:rsidRDefault="00CB7740" w:rsidP="00CF110F">
            <w:pPr>
              <w:pStyle w:val="aff"/>
              <w:numPr>
                <w:ilvl w:val="0"/>
                <w:numId w:val="4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기관별사업비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탭 화면에서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삭제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Default="006E1BCB" w:rsidP="00CF110F">
            <w:pPr>
              <w:pStyle w:val="aff"/>
              <w:numPr>
                <w:ilvl w:val="0"/>
                <w:numId w:val="4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</w:t>
            </w:r>
            <w:r w:rsidR="00CB7740">
              <w:rPr>
                <w:rFonts w:ascii="굴림" w:eastAsia="굴림" w:hAnsi="굴림"/>
                <w:sz w:val="20"/>
                <w:szCs w:val="24"/>
              </w:rPr>
              <w:t>_ID</w:t>
            </w:r>
            <w:r>
              <w:rPr>
                <w:rFonts w:ascii="굴림" w:eastAsia="굴림" w:hAnsi="굴림"/>
                <w:sz w:val="20"/>
                <w:szCs w:val="24"/>
              </w:rPr>
              <w:t>, ORGN_ID</w:t>
            </w:r>
            <w:r w:rsidR="00CB7740">
              <w:rPr>
                <w:rFonts w:ascii="굴림" w:eastAsia="굴림" w:hAnsi="굴림"/>
                <w:sz w:val="20"/>
                <w:szCs w:val="24"/>
              </w:rPr>
              <w:t xml:space="preserve"> KEY VALUE</w:t>
            </w:r>
            <w:r w:rsidR="00CB7740">
              <w:rPr>
                <w:rFonts w:ascii="굴림" w:eastAsia="굴림" w:hAnsi="굴림" w:hint="eastAsia"/>
                <w:sz w:val="20"/>
                <w:szCs w:val="24"/>
              </w:rPr>
              <w:t>를 서버에 전송한다.</w:t>
            </w:r>
            <w:r w:rsidR="00CB7740"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Default="00CB7740" w:rsidP="00CF110F">
            <w:pPr>
              <w:pStyle w:val="aff"/>
              <w:numPr>
                <w:ilvl w:val="0"/>
                <w:numId w:val="4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해당정보를 u</w:t>
            </w:r>
            <w:r>
              <w:rPr>
                <w:rFonts w:ascii="굴림" w:eastAsia="굴림" w:hAnsi="굴림"/>
                <w:sz w:val="20"/>
                <w:szCs w:val="24"/>
              </w:rPr>
              <w:t>pdate</w:t>
            </w:r>
            <w:r w:rsidR="006E1BCB">
              <w:rPr>
                <w:rFonts w:ascii="굴림" w:eastAsia="굴림" w:hAnsi="굴림"/>
                <w:sz w:val="20"/>
                <w:szCs w:val="24"/>
              </w:rPr>
              <w:t>(</w:t>
            </w:r>
            <w:r w:rsidR="006E1BCB">
              <w:rPr>
                <w:rFonts w:ascii="굴림" w:eastAsia="굴림" w:hAnsi="굴림" w:hint="eastAsia"/>
                <w:sz w:val="20"/>
                <w:szCs w:val="24"/>
              </w:rPr>
              <w:t xml:space="preserve">사업비를 모두 </w:t>
            </w:r>
            <w:r w:rsidR="006E1BCB">
              <w:rPr>
                <w:rFonts w:ascii="굴림" w:eastAsia="굴림" w:hAnsi="굴림"/>
                <w:sz w:val="20"/>
                <w:szCs w:val="24"/>
              </w:rPr>
              <w:t>“0”)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후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브라우저에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B3705" w:rsidRPr="00CB7740" w:rsidRDefault="00CB7740" w:rsidP="00CF110F">
            <w:pPr>
              <w:pStyle w:val="aff"/>
              <w:numPr>
                <w:ilvl w:val="0"/>
                <w:numId w:val="4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 결과를 메시지로 전송한다.</w:t>
            </w:r>
          </w:p>
        </w:tc>
      </w:tr>
      <w:tr w:rsidR="00CB7740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CB7740" w:rsidRPr="005E3ABE" w:rsidRDefault="00CB7740" w:rsidP="00CB7740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7740" w:rsidRDefault="00CB7740" w:rsidP="00CB7740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BJT_EXE_INFO</w:t>
            </w:r>
          </w:p>
        </w:tc>
      </w:tr>
      <w:tr w:rsidR="00CB7740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CB7740" w:rsidRPr="005E3ABE" w:rsidRDefault="00CB7740" w:rsidP="00CB7740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7740" w:rsidRDefault="00C11830" w:rsidP="00CB7740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CB7740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CB7740" w:rsidRPr="005E3ABE" w:rsidRDefault="00CB7740" w:rsidP="00CB7740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7740" w:rsidRDefault="00CB7740" w:rsidP="00CB7740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bjtSql.rechexMdfy</w:t>
            </w:r>
          </w:p>
        </w:tc>
      </w:tr>
      <w:tr w:rsidR="00CB7740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CB7740" w:rsidRDefault="00CB7740" w:rsidP="00CB7740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7740" w:rsidRDefault="00CB7740" w:rsidP="00CB7740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46" w:name="_Toc527121798"/>
      <w:r w:rsidRPr="0037235A">
        <w:lastRenderedPageBreak/>
        <w:t>RBU_PG_018</w:t>
      </w:r>
      <w:bookmarkEnd w:id="4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RBU_PG_018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기관별연구비관리 수정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6E1BC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기관별연구비관리 수정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RBU_UI_008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7740" w:rsidRDefault="00CB7740" w:rsidP="00CF110F">
            <w:pPr>
              <w:pStyle w:val="aff"/>
              <w:numPr>
                <w:ilvl w:val="0"/>
                <w:numId w:val="4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기관별연구비 탭을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Default="00CB7740" w:rsidP="00CF110F">
            <w:pPr>
              <w:pStyle w:val="aff"/>
              <w:numPr>
                <w:ilvl w:val="0"/>
                <w:numId w:val="4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변경 정보를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Default="00CB7740" w:rsidP="00CF110F">
            <w:pPr>
              <w:pStyle w:val="aff"/>
              <w:numPr>
                <w:ilvl w:val="0"/>
                <w:numId w:val="4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기관별사업비정보를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에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update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7740" w:rsidRDefault="00CB7740" w:rsidP="00CF110F">
            <w:pPr>
              <w:pStyle w:val="aff"/>
              <w:numPr>
                <w:ilvl w:val="0"/>
                <w:numId w:val="4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처리결과를 j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son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B3705" w:rsidRPr="00CB7740" w:rsidRDefault="00CB7740" w:rsidP="00CF110F">
            <w:pPr>
              <w:pStyle w:val="aff"/>
              <w:numPr>
                <w:ilvl w:val="0"/>
                <w:numId w:val="4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결과 값에 따른 메시지를 전달한다.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echex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bjtSql.rechexMdfy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47" w:name="_Toc527121799"/>
      <w:r w:rsidRPr="0037235A">
        <w:lastRenderedPageBreak/>
        <w:t>RBU_PG_019</w:t>
      </w:r>
      <w:bookmarkEnd w:id="4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RBU_PG_019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기관별연구비관리 삭제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6E1BC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기관별연구비 삭제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RBU_UI_008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E1BCB" w:rsidRDefault="006E1BCB" w:rsidP="00CF110F">
            <w:pPr>
              <w:pStyle w:val="aff"/>
              <w:numPr>
                <w:ilvl w:val="0"/>
                <w:numId w:val="4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 xml:space="preserve">기관별연구비관리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탭 화면에서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삭제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E1BCB" w:rsidRDefault="006E1BCB" w:rsidP="00CF110F">
            <w:pPr>
              <w:pStyle w:val="aff"/>
              <w:numPr>
                <w:ilvl w:val="0"/>
                <w:numId w:val="4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RECHEX_ID KEY VALUE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서버에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E1BCB" w:rsidRDefault="006E1BCB" w:rsidP="00CF110F">
            <w:pPr>
              <w:pStyle w:val="aff"/>
              <w:numPr>
                <w:ilvl w:val="0"/>
                <w:numId w:val="4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해당정보를 u</w:t>
            </w:r>
            <w:r>
              <w:rPr>
                <w:rFonts w:ascii="굴림" w:eastAsia="굴림" w:hAnsi="굴림"/>
                <w:sz w:val="20"/>
                <w:szCs w:val="24"/>
              </w:rPr>
              <w:t>pdate(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연구비를 모두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“0”)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후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브라우저에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8B3705" w:rsidRPr="006E1BCB" w:rsidRDefault="006E1BCB" w:rsidP="00CF110F">
            <w:pPr>
              <w:pStyle w:val="aff"/>
              <w:numPr>
                <w:ilvl w:val="0"/>
                <w:numId w:val="4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 결과를 메시지로 전송한다.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ECHEX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48" w:name="_Toc527121800"/>
      <w:r w:rsidRPr="0037235A">
        <w:lastRenderedPageBreak/>
        <w:t>RBU_PG_020</w:t>
      </w:r>
      <w:bookmarkEnd w:id="48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RBU_PG_020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과제기본정보 등록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6E1BCB" w:rsidRDefault="006E1BCB" w:rsidP="006E1BCB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과제기본정보 등록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RBU_UI_004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CF110F">
            <w:pPr>
              <w:pStyle w:val="aff"/>
              <w:numPr>
                <w:ilvl w:val="0"/>
                <w:numId w:val="5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과제기본정보에 정보를 입력한다.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E1BCB" w:rsidRDefault="006E1BCB" w:rsidP="00CF110F">
            <w:pPr>
              <w:pStyle w:val="aff"/>
              <w:numPr>
                <w:ilvl w:val="0"/>
                <w:numId w:val="5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해당 정보를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전송하고,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입력한다.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E1BCB" w:rsidRDefault="006E1BCB" w:rsidP="00CF110F">
            <w:pPr>
              <w:pStyle w:val="aff"/>
              <w:numPr>
                <w:ilvl w:val="0"/>
                <w:numId w:val="5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처리된 결과값을 사용자에게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E1BCB" w:rsidRPr="006E1BCB" w:rsidRDefault="006E1BCB" w:rsidP="00CF110F">
            <w:pPr>
              <w:pStyle w:val="aff"/>
              <w:numPr>
                <w:ilvl w:val="0"/>
                <w:numId w:val="5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정상처리가 된 경우 수행기관탭으로 이동한다.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COMM_FILE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OMM_CD, SCNC_CD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bjtSql.sbjtIns, commDrobox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49" w:name="_Toc527121801"/>
      <w:r w:rsidRPr="0037235A">
        <w:lastRenderedPageBreak/>
        <w:t>RBU_PG_021</w:t>
      </w:r>
      <w:bookmarkEnd w:id="4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RBU_PG_021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수행기관정보 등록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6E1BC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수행기관정보 등록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RBU_UI_005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CF110F">
            <w:pPr>
              <w:pStyle w:val="aff"/>
              <w:numPr>
                <w:ilvl w:val="0"/>
                <w:numId w:val="5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과제등록 후 수행기관정보화면으로 넘어온다.</w:t>
            </w:r>
          </w:p>
          <w:p w:rsidR="006E1BCB" w:rsidRDefault="006E1BCB" w:rsidP="00CF110F">
            <w:pPr>
              <w:pStyle w:val="aff"/>
              <w:numPr>
                <w:ilvl w:val="0"/>
                <w:numId w:val="5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수행기관정보를 입력한다.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E1BCB" w:rsidRDefault="006E1BCB" w:rsidP="00CF110F">
            <w:pPr>
              <w:pStyle w:val="aff"/>
              <w:numPr>
                <w:ilvl w:val="0"/>
                <w:numId w:val="5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해당 정보를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전송하고,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O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RGN, </w:t>
            </w:r>
            <w:r w:rsidR="005751AA"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 w:rsidR="005751AA">
              <w:rPr>
                <w:rFonts w:ascii="굴림" w:eastAsia="굴림" w:hAnsi="굴림"/>
                <w:sz w:val="20"/>
                <w:szCs w:val="24"/>
              </w:rPr>
              <w:t>BJT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_EXE_INFO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입력한다.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E1BCB" w:rsidRDefault="006E1BCB" w:rsidP="00CF110F">
            <w:pPr>
              <w:pStyle w:val="aff"/>
              <w:numPr>
                <w:ilvl w:val="0"/>
                <w:numId w:val="5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처리된 결과값을 사용자에게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E1BCB" w:rsidRPr="006E1BCB" w:rsidRDefault="006E1BCB" w:rsidP="00CF110F">
            <w:pPr>
              <w:pStyle w:val="aff"/>
              <w:numPr>
                <w:ilvl w:val="0"/>
                <w:numId w:val="5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정상처리가 된 경우 탭으로 이동한다.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Orgn, sbjt_exe_info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6E1BCB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bjtSql.orgnIns, sbjtExeInfoIns, commDropbox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50" w:name="_Toc527121802"/>
      <w:r w:rsidRPr="0037235A">
        <w:lastRenderedPageBreak/>
        <w:t>RBU_PG_022</w:t>
      </w:r>
      <w:bookmarkEnd w:id="5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RBU_PG_022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참여연구원 등록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E0246F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 참여연구원정보 등록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RBU_UI_006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6E1BCB" w:rsidRDefault="00E0246F" w:rsidP="00CF110F">
            <w:pPr>
              <w:pStyle w:val="aff"/>
              <w:numPr>
                <w:ilvl w:val="0"/>
                <w:numId w:val="5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참여연구원정보를</w:t>
            </w:r>
            <w:r w:rsidR="006E1BCB">
              <w:rPr>
                <w:rFonts w:ascii="굴림" w:eastAsia="굴림" w:hAnsi="굴림" w:hint="eastAsia"/>
                <w:sz w:val="20"/>
                <w:szCs w:val="24"/>
              </w:rPr>
              <w:t xml:space="preserve"> 입력한다.</w:t>
            </w:r>
            <w:r w:rsidR="006E1BCB"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6E1BCB" w:rsidRDefault="006E1BCB" w:rsidP="00CF110F">
            <w:pPr>
              <w:pStyle w:val="aff"/>
              <w:numPr>
                <w:ilvl w:val="0"/>
                <w:numId w:val="5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해당 정보를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전송하고,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 w:rsidR="00E0246F"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 w:rsidR="00E0246F">
              <w:rPr>
                <w:rFonts w:ascii="굴림" w:eastAsia="굴림" w:hAnsi="굴림"/>
                <w:sz w:val="20"/>
                <w:szCs w:val="24"/>
              </w:rPr>
              <w:t>echr_sbjt_exe, rechr</w:t>
            </w:r>
            <w:r w:rsidR="00E0246F">
              <w:rPr>
                <w:rFonts w:ascii="굴림" w:eastAsia="굴림" w:hAnsi="굴림" w:hint="eastAsia"/>
                <w:sz w:val="20"/>
                <w:szCs w:val="24"/>
              </w:rPr>
              <w:t xml:space="preserve">에 데이터를 입력 후 처리결과값을 </w:t>
            </w:r>
            <w:r w:rsidR="00E0246F">
              <w:rPr>
                <w:rFonts w:ascii="굴림" w:eastAsia="굴림" w:hAnsi="굴림"/>
                <w:sz w:val="20"/>
                <w:szCs w:val="24"/>
              </w:rPr>
              <w:t>json</w:t>
            </w:r>
            <w:r w:rsidR="00E0246F">
              <w:rPr>
                <w:rFonts w:ascii="굴림" w:eastAsia="굴림" w:hAnsi="굴림" w:hint="eastAsia"/>
                <w:sz w:val="20"/>
                <w:szCs w:val="24"/>
              </w:rPr>
              <w:t>형태로 브라우저로 전달한다.</w:t>
            </w:r>
          </w:p>
          <w:p w:rsidR="008B3705" w:rsidRPr="006E1BCB" w:rsidRDefault="006E1BCB" w:rsidP="00CF110F">
            <w:pPr>
              <w:pStyle w:val="aff"/>
              <w:numPr>
                <w:ilvl w:val="0"/>
                <w:numId w:val="5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정상처리가 된 경우 </w:t>
            </w:r>
            <w:r w:rsidR="00E0246F">
              <w:rPr>
                <w:rFonts w:ascii="굴림" w:eastAsia="굴림" w:hAnsi="굴림" w:hint="eastAsia"/>
                <w:sz w:val="20"/>
                <w:szCs w:val="24"/>
              </w:rPr>
              <w:t>기관별사업비 탭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으로 이동한다.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E0246F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Rechr_sbjt_exe, rechr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E0246F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E0246F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echrSbjtExeIns, rechrIns, commDropbox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51" w:name="_Toc527121803"/>
      <w:r w:rsidRPr="0037235A">
        <w:lastRenderedPageBreak/>
        <w:t>RBU_PG_023</w:t>
      </w:r>
      <w:bookmarkEnd w:id="5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RBU_PG_023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기관별사업비 등록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D5774B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기관별사업비 등록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RBU_UI_007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51AA" w:rsidRDefault="005751AA" w:rsidP="00CF110F">
            <w:pPr>
              <w:pStyle w:val="aff"/>
              <w:numPr>
                <w:ilvl w:val="0"/>
                <w:numId w:val="5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등록된 기관을 선택한다.</w:t>
            </w:r>
          </w:p>
          <w:p w:rsidR="005751AA" w:rsidRDefault="005751AA" w:rsidP="00CF110F">
            <w:pPr>
              <w:pStyle w:val="aff"/>
              <w:numPr>
                <w:ilvl w:val="0"/>
                <w:numId w:val="5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하단에 사업비를 입력한다.</w:t>
            </w:r>
          </w:p>
          <w:p w:rsidR="005751AA" w:rsidRPr="005751AA" w:rsidRDefault="005751AA" w:rsidP="00CF110F">
            <w:pPr>
              <w:pStyle w:val="aff"/>
              <w:numPr>
                <w:ilvl w:val="0"/>
                <w:numId w:val="5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 w:rsidRPr="005751AA">
              <w:rPr>
                <w:rFonts w:ascii="굴림" w:eastAsia="굴림" w:hAnsi="굴림" w:hint="eastAsia"/>
                <w:sz w:val="20"/>
                <w:szCs w:val="24"/>
              </w:rPr>
              <w:t xml:space="preserve">해당 정보를 </w:t>
            </w:r>
            <w:r w:rsidRPr="005751AA">
              <w:rPr>
                <w:rFonts w:ascii="굴림" w:eastAsia="굴림" w:hAnsi="굴림"/>
                <w:sz w:val="20"/>
                <w:szCs w:val="24"/>
              </w:rPr>
              <w:t>DB</w:t>
            </w:r>
            <w:r w:rsidRPr="005751AA">
              <w:rPr>
                <w:rFonts w:ascii="굴림" w:eastAsia="굴림" w:hAnsi="굴림" w:hint="eastAsia"/>
                <w:sz w:val="20"/>
                <w:szCs w:val="24"/>
              </w:rPr>
              <w:t>에 전송하고,</w:t>
            </w:r>
            <w:r w:rsidRPr="005751AA"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BJT_EXE_INFO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정보</w:t>
            </w:r>
            <w:r w:rsidRPr="005751AA"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 w:rsidRPr="005751AA">
              <w:rPr>
                <w:rFonts w:ascii="굴림" w:eastAsia="굴림" w:hAnsi="굴림" w:hint="eastAsia"/>
                <w:sz w:val="20"/>
                <w:szCs w:val="24"/>
              </w:rPr>
              <w:t xml:space="preserve"> 후 처리결과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 w:rsidRPr="005751AA">
              <w:rPr>
                <w:rFonts w:ascii="굴림" w:eastAsia="굴림" w:hAnsi="굴림" w:hint="eastAsia"/>
                <w:sz w:val="20"/>
                <w:szCs w:val="24"/>
              </w:rPr>
              <w:t xml:space="preserve">값을 </w:t>
            </w:r>
            <w:r w:rsidRPr="005751AA">
              <w:rPr>
                <w:rFonts w:ascii="굴림" w:eastAsia="굴림" w:hAnsi="굴림"/>
                <w:sz w:val="20"/>
                <w:szCs w:val="24"/>
              </w:rPr>
              <w:t>json</w:t>
            </w:r>
            <w:r w:rsidRPr="005751AA">
              <w:rPr>
                <w:rFonts w:ascii="굴림" w:eastAsia="굴림" w:hAnsi="굴림" w:hint="eastAsia"/>
                <w:sz w:val="20"/>
                <w:szCs w:val="24"/>
              </w:rPr>
              <w:t>형태로 브라우저로 전달한다.</w:t>
            </w:r>
          </w:p>
          <w:p w:rsidR="008B3705" w:rsidRPr="005751AA" w:rsidRDefault="005751AA" w:rsidP="00CF110F">
            <w:pPr>
              <w:pStyle w:val="aff"/>
              <w:numPr>
                <w:ilvl w:val="0"/>
                <w:numId w:val="5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정상처리가 된 경우 기관별연구비 탭으로 이동한다.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5751A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BJT_EXE_INFO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5751AA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5751AA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bjtSql.sbjtExeMdfy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52" w:name="_Toc527121804"/>
      <w:r w:rsidRPr="0037235A">
        <w:lastRenderedPageBreak/>
        <w:t>RBU_PG_024</w:t>
      </w:r>
      <w:bookmarkEnd w:id="52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RBU_PG_024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기관별연구비관리 등록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RBU_UI_008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751AA" w:rsidRDefault="005751AA" w:rsidP="00CF110F">
            <w:pPr>
              <w:pStyle w:val="aff"/>
              <w:numPr>
                <w:ilvl w:val="0"/>
                <w:numId w:val="5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등록된 기관을 선택한다.</w:t>
            </w:r>
          </w:p>
          <w:p w:rsidR="005751AA" w:rsidRDefault="005751AA" w:rsidP="00CF110F">
            <w:pPr>
              <w:pStyle w:val="aff"/>
              <w:numPr>
                <w:ilvl w:val="0"/>
                <w:numId w:val="5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하단에 각 사업비 항목을 선택 후 해당 항목에 관련된 사업비를 입력한다.</w:t>
            </w:r>
          </w:p>
          <w:p w:rsidR="005751AA" w:rsidRPr="005751AA" w:rsidRDefault="005751AA" w:rsidP="00CF110F">
            <w:pPr>
              <w:pStyle w:val="aff"/>
              <w:numPr>
                <w:ilvl w:val="0"/>
                <w:numId w:val="5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 w:rsidRPr="005751AA">
              <w:rPr>
                <w:rFonts w:ascii="굴림" w:eastAsia="굴림" w:hAnsi="굴림" w:hint="eastAsia"/>
                <w:sz w:val="20"/>
                <w:szCs w:val="24"/>
              </w:rPr>
              <w:t xml:space="preserve">해당 정보를 </w:t>
            </w:r>
            <w:r w:rsidRPr="005751AA">
              <w:rPr>
                <w:rFonts w:ascii="굴림" w:eastAsia="굴림" w:hAnsi="굴림"/>
                <w:sz w:val="20"/>
                <w:szCs w:val="24"/>
              </w:rPr>
              <w:t>DB</w:t>
            </w:r>
            <w:r w:rsidRPr="005751AA">
              <w:rPr>
                <w:rFonts w:ascii="굴림" w:eastAsia="굴림" w:hAnsi="굴림" w:hint="eastAsia"/>
                <w:sz w:val="20"/>
                <w:szCs w:val="24"/>
              </w:rPr>
              <w:t>에 전송하고,</w:t>
            </w:r>
            <w:r w:rsidRPr="005751AA"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0"/>
                <w:szCs w:val="24"/>
              </w:rPr>
              <w:t>RECHEX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정보</w:t>
            </w:r>
            <w:r w:rsidRPr="005751AA"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입력</w:t>
            </w:r>
            <w:r w:rsidRPr="005751AA">
              <w:rPr>
                <w:rFonts w:ascii="굴림" w:eastAsia="굴림" w:hAnsi="굴림" w:hint="eastAsia"/>
                <w:sz w:val="20"/>
                <w:szCs w:val="24"/>
              </w:rPr>
              <w:t xml:space="preserve"> 후 처리결과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 w:rsidRPr="005751AA">
              <w:rPr>
                <w:rFonts w:ascii="굴림" w:eastAsia="굴림" w:hAnsi="굴림" w:hint="eastAsia"/>
                <w:sz w:val="20"/>
                <w:szCs w:val="24"/>
              </w:rPr>
              <w:t xml:space="preserve">값을 </w:t>
            </w:r>
            <w:r w:rsidRPr="005751AA">
              <w:rPr>
                <w:rFonts w:ascii="굴림" w:eastAsia="굴림" w:hAnsi="굴림"/>
                <w:sz w:val="20"/>
                <w:szCs w:val="24"/>
              </w:rPr>
              <w:t>json</w:t>
            </w:r>
            <w:r w:rsidRPr="005751AA">
              <w:rPr>
                <w:rFonts w:ascii="굴림" w:eastAsia="굴림" w:hAnsi="굴림" w:hint="eastAsia"/>
                <w:sz w:val="20"/>
                <w:szCs w:val="24"/>
              </w:rPr>
              <w:t>형태로 브라우저로 전달한다.</w:t>
            </w:r>
          </w:p>
          <w:p w:rsidR="008B3705" w:rsidRPr="005751AA" w:rsidRDefault="005751AA" w:rsidP="00CF110F">
            <w:pPr>
              <w:pStyle w:val="aff"/>
              <w:numPr>
                <w:ilvl w:val="0"/>
                <w:numId w:val="5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정상처리가 된 경우 과제기본 탭으로 이동한다.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5751A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ECHEX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5751AA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C</w:t>
            </w:r>
            <w:r>
              <w:rPr>
                <w:rFonts w:ascii="굴림" w:eastAsia="굴림" w:hAnsi="굴림"/>
                <w:sz w:val="20"/>
                <w:szCs w:val="24"/>
              </w:rPr>
              <w:t>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5751AA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bjtSql.rechexIns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53" w:name="_Toc527121805"/>
      <w:r w:rsidRPr="0037235A">
        <w:lastRenderedPageBreak/>
        <w:t>RAU_PG_001</w:t>
      </w:r>
      <w:bookmarkEnd w:id="53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RAU_PG_001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협약서</w:t>
            </w:r>
            <w:r w:rsidR="0005183E">
              <w:rPr>
                <w:rFonts w:ascii="굴림" w:eastAsia="굴림" w:hAnsi="굴림" w:hint="eastAsia"/>
                <w:sz w:val="20"/>
                <w:szCs w:val="24"/>
              </w:rPr>
              <w:t xml:space="preserve"> </w:t>
            </w:r>
            <w:r w:rsidRPr="0037235A">
              <w:rPr>
                <w:rFonts w:ascii="굴림" w:eastAsia="굴림" w:hAnsi="굴림" w:hint="eastAsia"/>
                <w:sz w:val="20"/>
                <w:szCs w:val="24"/>
              </w:rPr>
              <w:t>목록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05183E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협약서 목록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RAU_UI_001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183E" w:rsidP="00CF110F">
            <w:pPr>
              <w:pStyle w:val="aff"/>
              <w:numPr>
                <w:ilvl w:val="0"/>
                <w:numId w:val="5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과제기본정보 테이블에 등록되어 있는 정보를 조회하여 </w:t>
            </w:r>
            <w:r>
              <w:rPr>
                <w:rFonts w:ascii="굴림" w:eastAsia="굴림" w:hAnsi="굴림"/>
                <w:sz w:val="20"/>
                <w:szCs w:val="24"/>
              </w:rPr>
              <w:t>List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데이터 결과값을 가져온다.</w:t>
            </w:r>
          </w:p>
          <w:p w:rsidR="0005183E" w:rsidRDefault="0005183E" w:rsidP="00CF110F">
            <w:pPr>
              <w:pStyle w:val="aff"/>
              <w:numPr>
                <w:ilvl w:val="0"/>
                <w:numId w:val="5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변환하여 브라우저로 전달한다.</w:t>
            </w:r>
          </w:p>
          <w:p w:rsidR="0005183E" w:rsidRPr="0005183E" w:rsidRDefault="0005183E" w:rsidP="00CF110F">
            <w:pPr>
              <w:pStyle w:val="aff"/>
              <w:numPr>
                <w:ilvl w:val="0"/>
                <w:numId w:val="5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K</w:t>
            </w:r>
            <w:r>
              <w:rPr>
                <w:rFonts w:ascii="굴림" w:eastAsia="굴림" w:hAnsi="굴림"/>
                <w:sz w:val="20"/>
                <w:szCs w:val="24"/>
              </w:rPr>
              <w:t>eondoGrid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데이터를 바인딩하여 출력한다.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C11830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183E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ORGN,SBJT_EXE_INFO, ANCM, COMM_CD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05183E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greSql.agreList, commSql.commDropBox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8B3705" w:rsidRDefault="008B3705" w:rsidP="008B3705"/>
    <w:p w:rsidR="008B3705" w:rsidRDefault="0037235A" w:rsidP="008B3705">
      <w:pPr>
        <w:pStyle w:val="2"/>
      </w:pPr>
      <w:bookmarkStart w:id="54" w:name="_Toc527121806"/>
      <w:r w:rsidRPr="0037235A">
        <w:lastRenderedPageBreak/>
        <w:t>RAU_PG_002</w:t>
      </w:r>
      <w:bookmarkEnd w:id="5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8B3705" w:rsidRPr="005E3ABE" w:rsidTr="0077669A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8B3705" w:rsidRPr="00672E3C" w:rsidRDefault="0037235A" w:rsidP="008B370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37235A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RAU_PG_002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 w:hint="eastAsia"/>
                <w:sz w:val="20"/>
                <w:szCs w:val="24"/>
              </w:rPr>
              <w:t>협약서등록</w:t>
            </w:r>
          </w:p>
        </w:tc>
      </w:tr>
      <w:tr w:rsidR="008B3705" w:rsidRPr="005E3ABE" w:rsidTr="008B370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8B3705" w:rsidRPr="005E3ABE" w:rsidRDefault="009549F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협약서 등록</w:t>
            </w:r>
          </w:p>
        </w:tc>
      </w:tr>
      <w:tr w:rsidR="008B3705" w:rsidRPr="005E3ABE" w:rsidTr="008B370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8B3705" w:rsidRPr="005E3ABE" w:rsidRDefault="0037235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37235A">
              <w:rPr>
                <w:rFonts w:ascii="굴림" w:eastAsia="굴림" w:hAnsi="굴림"/>
                <w:sz w:val="20"/>
                <w:szCs w:val="24"/>
              </w:rPr>
              <w:t>RAU_UI_002</w:t>
            </w:r>
          </w:p>
        </w:tc>
      </w:tr>
      <w:tr w:rsidR="008B3705" w:rsidRPr="005E3ABE" w:rsidTr="008B370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8B3705" w:rsidRPr="005E3ABE" w:rsidRDefault="00E150DB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9549FA" w:rsidP="00CF110F">
            <w:pPr>
              <w:pStyle w:val="aff"/>
              <w:numPr>
                <w:ilvl w:val="0"/>
                <w:numId w:val="5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협약서등록 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9549FA" w:rsidRDefault="009549FA" w:rsidP="00CF110F">
            <w:pPr>
              <w:pStyle w:val="aff"/>
              <w:numPr>
                <w:ilvl w:val="0"/>
                <w:numId w:val="5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등록 팝업이 열리면 협약여부,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협약일자를 등록한다.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9549FA" w:rsidRDefault="009549FA" w:rsidP="00CF110F">
            <w:pPr>
              <w:pStyle w:val="aff"/>
              <w:numPr>
                <w:ilvl w:val="0"/>
                <w:numId w:val="5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협약서 파일을 등록한다.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9549FA" w:rsidRDefault="009549FA" w:rsidP="00CF110F">
            <w:pPr>
              <w:pStyle w:val="aff"/>
              <w:numPr>
                <w:ilvl w:val="0"/>
                <w:numId w:val="5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저장을 누르면 해당정보를 </w:t>
            </w:r>
            <w:r>
              <w:rPr>
                <w:rFonts w:ascii="굴림" w:eastAsia="굴림" w:hAnsi="굴림"/>
                <w:sz w:val="20"/>
                <w:szCs w:val="24"/>
              </w:rPr>
              <w:t>db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u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pdate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하고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9549FA" w:rsidRPr="009549FA" w:rsidRDefault="009549FA" w:rsidP="00CF110F">
            <w:pPr>
              <w:pStyle w:val="aff"/>
              <w:numPr>
                <w:ilvl w:val="0"/>
                <w:numId w:val="5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grid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8B3705" w:rsidRPr="005E3ABE" w:rsidTr="008B370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9549FA" w:rsidP="008B370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Sbjt, comm_file</w:t>
            </w:r>
          </w:p>
        </w:tc>
      </w:tr>
      <w:tr w:rsidR="008B3705" w:rsidRPr="005E3ABE" w:rsidTr="008B370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9549FA" w:rsidP="008B370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Comm_cd</w:t>
            </w:r>
          </w:p>
        </w:tc>
      </w:tr>
      <w:tr w:rsidR="008B3705" w:rsidRPr="005E3ABE" w:rsidTr="008B370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8B3705" w:rsidRPr="005E3ABE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9549FA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greSql.agreIns, agreCount, comm_fileIns</w:t>
            </w:r>
          </w:p>
        </w:tc>
      </w:tr>
      <w:tr w:rsidR="008B3705" w:rsidRPr="005E3ABE" w:rsidTr="008B370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8B3705" w:rsidRDefault="008B3705" w:rsidP="008B370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8B3705" w:rsidRDefault="008B3705" w:rsidP="008B370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8B3705" w:rsidRDefault="008B3705" w:rsidP="008B3705"/>
    <w:p w:rsidR="0037235A" w:rsidRDefault="0037235A" w:rsidP="008B3705"/>
    <w:p w:rsidR="0037235A" w:rsidRDefault="00C333D4" w:rsidP="0037235A">
      <w:pPr>
        <w:pStyle w:val="2"/>
      </w:pPr>
      <w:bookmarkStart w:id="55" w:name="_Toc527121807"/>
      <w:r w:rsidRPr="00C333D4">
        <w:lastRenderedPageBreak/>
        <w:t>RAU_PG_003</w:t>
      </w:r>
      <w:bookmarkEnd w:id="5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37235A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37235A" w:rsidRPr="005E3ABE" w:rsidRDefault="0037235A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37235A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RAU_PG_003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37235A" w:rsidRPr="005E3ABE" w:rsidRDefault="0037235A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37235A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협약서삭제</w:t>
            </w:r>
          </w:p>
        </w:tc>
      </w:tr>
      <w:tr w:rsidR="0037235A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37235A" w:rsidRPr="005E3ABE" w:rsidRDefault="0037235A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37235A" w:rsidRPr="005E3ABE" w:rsidRDefault="0037235A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37235A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37235A" w:rsidRPr="005E3ABE" w:rsidRDefault="0037235A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9549FA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RAU_UI_003</w:t>
            </w:r>
          </w:p>
        </w:tc>
      </w:tr>
      <w:tr w:rsidR="0037235A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37235A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37235A" w:rsidRDefault="001E2275" w:rsidP="00CF110F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협약서 목록에서 삭제항목을 더블클릭한다.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1E2275" w:rsidRDefault="0044694C" w:rsidP="00CF110F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협약일자와 파일등을 삭제처리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</w:p>
          <w:p w:rsidR="0044694C" w:rsidRDefault="0044694C" w:rsidP="00CF110F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Sbjt_id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값을 서버로 전달하여 </w:t>
            </w:r>
            <w:r>
              <w:rPr>
                <w:rFonts w:ascii="굴림" w:eastAsia="굴림" w:hAnsi="굴림"/>
                <w:sz w:val="20"/>
                <w:szCs w:val="24"/>
              </w:rPr>
              <w:t>sbjt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정보를 업데이트 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comm_file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테이블의 </w:t>
            </w:r>
            <w:r>
              <w:rPr>
                <w:rFonts w:ascii="굴림" w:eastAsia="굴림" w:hAnsi="굴림"/>
                <w:sz w:val="20"/>
                <w:szCs w:val="24"/>
              </w:rPr>
              <w:t>sbjt_id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참조하고 있는 파일을 삭제한다.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44694C" w:rsidRDefault="0044694C" w:rsidP="00CF110F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처리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브라우저에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44694C" w:rsidRPr="00462673" w:rsidRDefault="0044694C" w:rsidP="00CF110F">
            <w:pPr>
              <w:pStyle w:val="aff"/>
              <w:numPr>
                <w:ilvl w:val="0"/>
                <w:numId w:val="3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협약서 목록 </w:t>
            </w: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reload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37235A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37235A" w:rsidRPr="005E3ABE" w:rsidRDefault="0037235A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37235A" w:rsidRDefault="0044694C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Comm_file, sbjt</w:t>
            </w:r>
          </w:p>
        </w:tc>
      </w:tr>
      <w:tr w:rsidR="0037235A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37235A" w:rsidRPr="005E3ABE" w:rsidRDefault="0037235A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37235A" w:rsidRDefault="0044694C" w:rsidP="00084159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Comm_cd</w:t>
            </w:r>
          </w:p>
        </w:tc>
      </w:tr>
      <w:tr w:rsidR="0037235A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37235A" w:rsidRPr="005E3ABE" w:rsidRDefault="0037235A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37235A" w:rsidRDefault="0044694C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Comm_fileDel, agreMdfy</w:t>
            </w:r>
          </w:p>
        </w:tc>
      </w:tr>
      <w:tr w:rsidR="0037235A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37235A" w:rsidRDefault="0037235A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37235A" w:rsidRDefault="0037235A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37235A" w:rsidRDefault="0037235A" w:rsidP="0037235A"/>
    <w:p w:rsidR="00785F9E" w:rsidRDefault="00785F9E" w:rsidP="0037235A"/>
    <w:p w:rsidR="00785F9E" w:rsidRDefault="00C333D4" w:rsidP="00785F9E">
      <w:pPr>
        <w:pStyle w:val="2"/>
      </w:pPr>
      <w:bookmarkStart w:id="56" w:name="_Toc527121808"/>
      <w:r w:rsidRPr="00C333D4">
        <w:lastRenderedPageBreak/>
        <w:t>RAU_PG_004</w:t>
      </w:r>
      <w:bookmarkEnd w:id="5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RAU_PG_004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협약서수정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협약서수정</w:t>
            </w: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RAU_UI_004</w:t>
            </w:r>
          </w:p>
        </w:tc>
      </w:tr>
      <w:tr w:rsidR="00785F9E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4694C" w:rsidRDefault="0044694C" w:rsidP="0044694C">
            <w:pPr>
              <w:pStyle w:val="aff"/>
              <w:numPr>
                <w:ilvl w:val="0"/>
                <w:numId w:val="5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협약서 목록에서 수정항목을 더블클릭한다.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44694C" w:rsidRDefault="0044694C" w:rsidP="0044694C">
            <w:pPr>
              <w:pStyle w:val="aff"/>
              <w:numPr>
                <w:ilvl w:val="0"/>
                <w:numId w:val="5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협약일자와 파일등을 정보를 수정후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</w:p>
          <w:p w:rsidR="0044694C" w:rsidRDefault="0044694C" w:rsidP="0044694C">
            <w:pPr>
              <w:pStyle w:val="aff"/>
              <w:numPr>
                <w:ilvl w:val="0"/>
                <w:numId w:val="5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Sbjt_id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값을 서버로 전달하여 </w:t>
            </w:r>
            <w:r>
              <w:rPr>
                <w:rFonts w:ascii="굴림" w:eastAsia="굴림" w:hAnsi="굴림"/>
                <w:sz w:val="20"/>
                <w:szCs w:val="24"/>
              </w:rPr>
              <w:t>sbjt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정보를 업데이트 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comm_file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테이블의 </w:t>
            </w:r>
            <w:r>
              <w:rPr>
                <w:rFonts w:ascii="굴림" w:eastAsia="굴림" w:hAnsi="굴림"/>
                <w:sz w:val="20"/>
                <w:szCs w:val="24"/>
              </w:rPr>
              <w:t>sbjt_id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참조하고 있는 파일을 삭제/수정한다.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44694C" w:rsidRDefault="0044694C" w:rsidP="0044694C">
            <w:pPr>
              <w:pStyle w:val="aff"/>
              <w:numPr>
                <w:ilvl w:val="0"/>
                <w:numId w:val="5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처리 결과값을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브라우저에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85F9E" w:rsidRPr="0044694C" w:rsidRDefault="0044694C" w:rsidP="0044694C">
            <w:pPr>
              <w:pStyle w:val="aff"/>
              <w:numPr>
                <w:ilvl w:val="0"/>
                <w:numId w:val="5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협약서 목록 </w:t>
            </w:r>
            <w:r>
              <w:rPr>
                <w:rFonts w:ascii="굴림" w:eastAsia="굴림" w:hAnsi="굴림"/>
                <w:sz w:val="20"/>
                <w:szCs w:val="24"/>
              </w:rPr>
              <w:t>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를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reload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44694C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44694C" w:rsidRPr="005E3ABE" w:rsidRDefault="0044694C" w:rsidP="0044694C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4694C" w:rsidRDefault="0044694C" w:rsidP="0044694C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Comm_file, sbjt</w:t>
            </w:r>
          </w:p>
        </w:tc>
      </w:tr>
      <w:tr w:rsidR="0044694C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44694C" w:rsidRPr="005E3ABE" w:rsidRDefault="0044694C" w:rsidP="0044694C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4694C" w:rsidRDefault="0044694C" w:rsidP="0044694C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Comm_cd</w:t>
            </w:r>
          </w:p>
        </w:tc>
      </w:tr>
      <w:tr w:rsidR="0044694C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44694C" w:rsidRPr="005E3ABE" w:rsidRDefault="0044694C" w:rsidP="0044694C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4694C" w:rsidRDefault="0044694C" w:rsidP="0044694C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Comm_fileDel, agreMdfy</w:t>
            </w:r>
          </w:p>
        </w:tc>
      </w:tr>
      <w:tr w:rsidR="0044694C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44694C" w:rsidRDefault="0044694C" w:rsidP="0044694C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4694C" w:rsidRDefault="0044694C" w:rsidP="0044694C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785F9E" w:rsidRDefault="00785F9E" w:rsidP="0037235A"/>
    <w:p w:rsidR="00785F9E" w:rsidRDefault="00C333D4" w:rsidP="00785F9E">
      <w:pPr>
        <w:pStyle w:val="2"/>
      </w:pPr>
      <w:bookmarkStart w:id="57" w:name="_Toc527121809"/>
      <w:r w:rsidRPr="00C333D4">
        <w:lastRenderedPageBreak/>
        <w:t>RRU_PG_001</w:t>
      </w:r>
      <w:bookmarkEnd w:id="5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RRU_PG_001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평가정보목록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44694C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평가정보 목록</w:t>
            </w: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RRU_UI_001</w:t>
            </w:r>
          </w:p>
        </w:tc>
      </w:tr>
      <w:tr w:rsidR="00785F9E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554325" w:rsidP="00554325">
            <w:pPr>
              <w:pStyle w:val="aff"/>
              <w:numPr>
                <w:ilvl w:val="0"/>
                <w:numId w:val="5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과제테이블과 평가위원테이블을 조인하여 등록된 정보를 L</w:t>
            </w:r>
            <w:r>
              <w:rPr>
                <w:rFonts w:ascii="굴림" w:eastAsia="굴림" w:hAnsi="굴림"/>
                <w:sz w:val="20"/>
                <w:szCs w:val="24"/>
              </w:rPr>
              <w:t>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554325" w:rsidRDefault="00554325" w:rsidP="00554325">
            <w:pPr>
              <w:pStyle w:val="aff"/>
              <w:numPr>
                <w:ilvl w:val="0"/>
                <w:numId w:val="5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L</w:t>
            </w:r>
            <w:r>
              <w:rPr>
                <w:rFonts w:ascii="굴림" w:eastAsia="굴림" w:hAnsi="굴림"/>
                <w:sz w:val="20"/>
                <w:szCs w:val="24"/>
              </w:rPr>
              <w:t>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형식을 변형하여 브라우저로 전달</w:t>
            </w:r>
          </w:p>
          <w:p w:rsidR="00554325" w:rsidRPr="00554325" w:rsidRDefault="00554325" w:rsidP="00554325">
            <w:pPr>
              <w:pStyle w:val="aff"/>
              <w:numPr>
                <w:ilvl w:val="0"/>
                <w:numId w:val="5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K</w:t>
            </w:r>
            <w:r>
              <w:rPr>
                <w:rFonts w:ascii="굴림" w:eastAsia="굴림" w:hAnsi="굴림"/>
                <w:sz w:val="20"/>
                <w:szCs w:val="24"/>
              </w:rPr>
              <w:t>endoGrid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데이터를 출력한다.</w:t>
            </w:r>
          </w:p>
        </w:tc>
      </w:tr>
      <w:tr w:rsidR="00785F9E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C11830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785F9E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554325" w:rsidP="00084159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Sbjt, orgn, sbjt_exe_info,ancm, ecmsn, comm_cd</w:t>
            </w:r>
          </w:p>
        </w:tc>
      </w:tr>
      <w:tr w:rsidR="00785F9E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554325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ecmsSql.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e</w:t>
            </w:r>
            <w:r>
              <w:rPr>
                <w:rFonts w:ascii="굴림" w:eastAsia="굴림" w:hAnsi="굴림"/>
                <w:sz w:val="20"/>
                <w:szCs w:val="24"/>
              </w:rPr>
              <w:t>cmsnList</w:t>
            </w:r>
          </w:p>
        </w:tc>
      </w:tr>
      <w:tr w:rsidR="00785F9E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785F9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785F9E" w:rsidRDefault="00785F9E" w:rsidP="0037235A"/>
    <w:p w:rsidR="00785F9E" w:rsidRDefault="00C333D4" w:rsidP="00785F9E">
      <w:pPr>
        <w:pStyle w:val="2"/>
      </w:pPr>
      <w:bookmarkStart w:id="58" w:name="_Toc527121810"/>
      <w:r w:rsidRPr="00C333D4">
        <w:lastRenderedPageBreak/>
        <w:t>RRU_PG_002</w:t>
      </w:r>
      <w:bookmarkEnd w:id="58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554325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RU_PG_002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평가정보 상세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554325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평가정보 상세 팝업</w:t>
            </w: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RRU_UI_002</w:t>
            </w:r>
          </w:p>
        </w:tc>
      </w:tr>
      <w:tr w:rsidR="00785F9E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554325" w:rsidP="00554325">
            <w:pPr>
              <w:pStyle w:val="aff"/>
              <w:numPr>
                <w:ilvl w:val="0"/>
                <w:numId w:val="6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목록에서 과제정보를 더블클릭한다.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554325" w:rsidRDefault="00554325" w:rsidP="00554325">
            <w:pPr>
              <w:pStyle w:val="aff"/>
              <w:numPr>
                <w:ilvl w:val="0"/>
                <w:numId w:val="6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팝업창이 오픈되고,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BJT_ID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기준으로 평가위원테이블에서 정보를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554325" w:rsidRDefault="00554325" w:rsidP="00554325">
            <w:pPr>
              <w:pStyle w:val="aff"/>
              <w:numPr>
                <w:ilvl w:val="0"/>
                <w:numId w:val="6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L</w:t>
            </w:r>
            <w:r>
              <w:rPr>
                <w:rFonts w:ascii="굴림" w:eastAsia="굴림" w:hAnsi="굴림"/>
                <w:sz w:val="20"/>
                <w:szCs w:val="24"/>
              </w:rPr>
              <w:t>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타입의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변경하여 브라우저에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554325" w:rsidRPr="00554325" w:rsidRDefault="00554325" w:rsidP="00554325">
            <w:pPr>
              <w:pStyle w:val="aff"/>
              <w:numPr>
                <w:ilvl w:val="0"/>
                <w:numId w:val="6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각 항목에 맞게 데이터를 바인딩한다.</w:t>
            </w:r>
          </w:p>
        </w:tc>
      </w:tr>
      <w:tr w:rsidR="00785F9E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C11830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785F9E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554325" w:rsidP="00084159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Sbjt, orgn, sbjt_exe_info,ancm, ecmsn, comm_cd</w:t>
            </w:r>
          </w:p>
        </w:tc>
      </w:tr>
      <w:tr w:rsidR="00785F9E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554325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ecmsSql.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e</w:t>
            </w:r>
            <w:r>
              <w:rPr>
                <w:rFonts w:ascii="굴림" w:eastAsia="굴림" w:hAnsi="굴림"/>
                <w:sz w:val="20"/>
                <w:szCs w:val="24"/>
              </w:rPr>
              <w:t>cmsnSel, sbjtSql.sbjtInfoSelectOne</w:t>
            </w:r>
          </w:p>
        </w:tc>
      </w:tr>
      <w:tr w:rsidR="00785F9E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785F9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785F9E" w:rsidRDefault="00785F9E" w:rsidP="0037235A"/>
    <w:p w:rsidR="00785F9E" w:rsidRDefault="00C333D4" w:rsidP="00785F9E">
      <w:pPr>
        <w:pStyle w:val="2"/>
      </w:pPr>
      <w:bookmarkStart w:id="59" w:name="_Toc527121811"/>
      <w:r w:rsidRPr="00C333D4">
        <w:lastRenderedPageBreak/>
        <w:t>RRU_PG_003</w:t>
      </w:r>
      <w:bookmarkEnd w:id="5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RRU_PG_003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평가정보 수정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554325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평가정보 수정</w:t>
            </w: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RRU_UI_003</w:t>
            </w:r>
          </w:p>
        </w:tc>
      </w:tr>
      <w:tr w:rsidR="00785F9E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54325" w:rsidRDefault="00554325" w:rsidP="00554325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목록에서 과제정보를 더블크릭한다.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554325" w:rsidRDefault="00554325" w:rsidP="00554325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팝업창이 오픈되고,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BJT_ID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기준으로 평가위원테이블에서 정보를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554325" w:rsidRDefault="00554325" w:rsidP="00554325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L</w:t>
            </w:r>
            <w:r>
              <w:rPr>
                <w:rFonts w:ascii="굴림" w:eastAsia="굴림" w:hAnsi="굴림"/>
                <w:sz w:val="20"/>
                <w:szCs w:val="24"/>
              </w:rPr>
              <w:t>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타입의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변경하여 브라우저에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85F9E" w:rsidRDefault="00554325" w:rsidP="00554325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각 항목에 맞게 데이터를 바인딩한다.</w:t>
            </w:r>
          </w:p>
          <w:p w:rsidR="00554325" w:rsidRDefault="00554325" w:rsidP="00554325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불러온 정보에서 변경하고자 하는 정보를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554325" w:rsidRDefault="00554325" w:rsidP="00554325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변경데이터를 서버에 전송하고 </w:t>
            </w:r>
            <w:r w:rsidR="00A1631F">
              <w:rPr>
                <w:rFonts w:ascii="굴림" w:eastAsia="굴림" w:hAnsi="굴림" w:hint="eastAsia"/>
                <w:sz w:val="20"/>
                <w:szCs w:val="24"/>
              </w:rPr>
              <w:t xml:space="preserve">평가위원테이블을 입력/수정 후 처리 결과를 </w:t>
            </w:r>
            <w:r w:rsidR="00A1631F">
              <w:rPr>
                <w:rFonts w:ascii="굴림" w:eastAsia="굴림" w:hAnsi="굴림"/>
                <w:sz w:val="20"/>
                <w:szCs w:val="24"/>
              </w:rPr>
              <w:t>json</w:t>
            </w:r>
            <w:r w:rsidR="00A1631F">
              <w:rPr>
                <w:rFonts w:ascii="굴림" w:eastAsia="굴림" w:hAnsi="굴림" w:hint="eastAsia"/>
                <w:sz w:val="20"/>
                <w:szCs w:val="24"/>
              </w:rPr>
              <w:t xml:space="preserve"> 타입으로 브라운저로 전송한다.</w:t>
            </w:r>
            <w:r w:rsidR="00A1631F"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1631F" w:rsidRPr="00554325" w:rsidRDefault="00A1631F" w:rsidP="00554325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 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785F9E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A1631F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ecmsn</w:t>
            </w:r>
          </w:p>
        </w:tc>
      </w:tr>
      <w:tr w:rsidR="00785F9E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A1631F" w:rsidP="00084159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Sbjt, orgn, sbjt_exe_info,ancm, ecmsn, comm_cd</w:t>
            </w:r>
          </w:p>
        </w:tc>
      </w:tr>
      <w:tr w:rsidR="00785F9E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A1631F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ecmsSql.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e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cmsnSel,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e</w:t>
            </w:r>
            <w:r>
              <w:rPr>
                <w:rFonts w:ascii="굴림" w:eastAsia="굴림" w:hAnsi="굴림"/>
                <w:sz w:val="20"/>
                <w:szCs w:val="24"/>
              </w:rPr>
              <w:t>cmsSql.ecmsnIns, ecmsSql.encmsDel, sbjtSql.sbjtInfoSelectOne</w:t>
            </w:r>
          </w:p>
        </w:tc>
      </w:tr>
      <w:tr w:rsidR="00785F9E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785F9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785F9E" w:rsidRDefault="00785F9E" w:rsidP="0037235A"/>
    <w:p w:rsidR="00785F9E" w:rsidRDefault="00C333D4" w:rsidP="00785F9E">
      <w:pPr>
        <w:pStyle w:val="2"/>
      </w:pPr>
      <w:bookmarkStart w:id="60" w:name="_Toc527121812"/>
      <w:r w:rsidRPr="00C333D4">
        <w:lastRenderedPageBreak/>
        <w:t>RRU_PG_004</w:t>
      </w:r>
      <w:bookmarkEnd w:id="6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RRU_PG_004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평가정보 등록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A1631F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평가정보 등록</w:t>
            </w: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RRU_UI_004</w:t>
            </w:r>
          </w:p>
        </w:tc>
      </w:tr>
      <w:tr w:rsidR="00785F9E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1631F" w:rsidRDefault="00A1631F" w:rsidP="00A1631F">
            <w:pPr>
              <w:pStyle w:val="aff"/>
              <w:numPr>
                <w:ilvl w:val="0"/>
                <w:numId w:val="6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목록에서 과제정보를 더블크릭한다.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1631F" w:rsidRDefault="00A1631F" w:rsidP="00A1631F">
            <w:pPr>
              <w:pStyle w:val="aff"/>
              <w:numPr>
                <w:ilvl w:val="0"/>
                <w:numId w:val="6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팝업창이 오픈되고,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BJT_ID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기준으로 평가위원테이블에서 정보를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1631F" w:rsidRPr="00A1631F" w:rsidRDefault="00A1631F" w:rsidP="00CB4123">
            <w:pPr>
              <w:pStyle w:val="aff"/>
              <w:numPr>
                <w:ilvl w:val="0"/>
                <w:numId w:val="6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 w:rsidRPr="00A1631F">
              <w:rPr>
                <w:rFonts w:ascii="굴림" w:eastAsia="굴림" w:hAnsi="굴림" w:hint="eastAsia"/>
                <w:sz w:val="20"/>
                <w:szCs w:val="24"/>
              </w:rPr>
              <w:t>만약 평가위원정보에 평가정보가 없는 경우 신규등록창을 오픈한다.</w:t>
            </w:r>
            <w:r w:rsidRPr="00A1631F"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1631F" w:rsidRDefault="00A1631F" w:rsidP="00A1631F">
            <w:pPr>
              <w:pStyle w:val="aff"/>
              <w:numPr>
                <w:ilvl w:val="0"/>
                <w:numId w:val="6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각 항목에 데이터를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저장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</w:p>
          <w:p w:rsidR="00A1631F" w:rsidRDefault="00A1631F" w:rsidP="00A1631F">
            <w:pPr>
              <w:pStyle w:val="aff"/>
              <w:numPr>
                <w:ilvl w:val="0"/>
                <w:numId w:val="6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입력된 데이터를 서버에 전송하고 평가위원테이블을 입력후 처리 결과를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타입으로 브라운저로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85F9E" w:rsidRPr="00A1631F" w:rsidRDefault="00A1631F" w:rsidP="00A1631F">
            <w:pPr>
              <w:pStyle w:val="aff"/>
              <w:numPr>
                <w:ilvl w:val="0"/>
                <w:numId w:val="6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 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A1631F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A1631F" w:rsidRPr="005E3ABE" w:rsidRDefault="00A1631F" w:rsidP="00A1631F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1631F" w:rsidRDefault="00AD223C" w:rsidP="00A1631F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ECMSN</w:t>
            </w:r>
          </w:p>
        </w:tc>
      </w:tr>
      <w:tr w:rsidR="00A1631F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A1631F" w:rsidRPr="005E3ABE" w:rsidRDefault="00A1631F" w:rsidP="00A1631F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1631F" w:rsidRDefault="00AD223C" w:rsidP="00A1631F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SBJT, ORGN, SBJT_EXE_INFO,ANCM, ECMSN, COMM_CD</w:t>
            </w:r>
          </w:p>
        </w:tc>
      </w:tr>
      <w:tr w:rsidR="00A1631F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A1631F" w:rsidRPr="005E3ABE" w:rsidRDefault="00A1631F" w:rsidP="00A1631F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1631F" w:rsidRDefault="00A1631F" w:rsidP="00A1631F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ecmsSql.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e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cmsnSel,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e</w:t>
            </w:r>
            <w:r>
              <w:rPr>
                <w:rFonts w:ascii="굴림" w:eastAsia="굴림" w:hAnsi="굴림"/>
                <w:sz w:val="20"/>
                <w:szCs w:val="24"/>
              </w:rPr>
              <w:t>cmsSql.ecmsnIns, sbjtSql.sbjtInfoSelectOne</w:t>
            </w:r>
          </w:p>
        </w:tc>
      </w:tr>
      <w:tr w:rsidR="00A1631F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A1631F" w:rsidRDefault="00A1631F" w:rsidP="00A1631F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1631F" w:rsidRDefault="00A1631F" w:rsidP="00A1631F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785F9E" w:rsidRDefault="00785F9E" w:rsidP="0037235A"/>
    <w:p w:rsidR="00785F9E" w:rsidRDefault="00C333D4" w:rsidP="00785F9E">
      <w:pPr>
        <w:pStyle w:val="2"/>
      </w:pPr>
      <w:bookmarkStart w:id="61" w:name="_Toc527121813"/>
      <w:r w:rsidRPr="00C333D4">
        <w:lastRenderedPageBreak/>
        <w:t>RRU_PG_005</w:t>
      </w:r>
      <w:bookmarkEnd w:id="6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RRU_PG_005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평가정보 삭제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평가정보 삭제</w:t>
            </w: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RRU_UI_005</w:t>
            </w:r>
          </w:p>
        </w:tc>
      </w:tr>
      <w:tr w:rsidR="00785F9E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A1631F" w:rsidP="00A1631F">
            <w:pPr>
              <w:pStyle w:val="aff"/>
              <w:numPr>
                <w:ilvl w:val="0"/>
                <w:numId w:val="6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평가정보 상세 팝업창에서 삭제버튼을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1631F" w:rsidRDefault="00A1631F" w:rsidP="00A1631F">
            <w:pPr>
              <w:pStyle w:val="aff"/>
              <w:numPr>
                <w:ilvl w:val="0"/>
                <w:numId w:val="6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삭제 기준이 되는 평가정보I</w:t>
            </w:r>
            <w:r>
              <w:rPr>
                <w:rFonts w:ascii="굴림" w:eastAsia="굴림" w:hAnsi="굴림"/>
                <w:sz w:val="20"/>
                <w:szCs w:val="24"/>
              </w:rPr>
              <w:t>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서버로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1631F" w:rsidRDefault="00A1631F" w:rsidP="00A1631F">
            <w:pPr>
              <w:pStyle w:val="aff"/>
              <w:numPr>
                <w:ilvl w:val="0"/>
                <w:numId w:val="6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E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CMSN_ID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기준으로 데이터를 삭제 처리 후 처리 결과를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타입으로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1631F" w:rsidRPr="00A1631F" w:rsidRDefault="00A1631F" w:rsidP="00A1631F">
            <w:pPr>
              <w:pStyle w:val="aff"/>
              <w:numPr>
                <w:ilvl w:val="0"/>
                <w:numId w:val="6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 결과를 메시지로 사용자에게 전달한다.</w:t>
            </w:r>
          </w:p>
        </w:tc>
      </w:tr>
      <w:tr w:rsidR="00785F9E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A1631F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E</w:t>
            </w:r>
            <w:r>
              <w:rPr>
                <w:rFonts w:ascii="굴림" w:eastAsia="굴림" w:hAnsi="굴림"/>
                <w:sz w:val="20"/>
                <w:szCs w:val="24"/>
              </w:rPr>
              <w:t>CMSN</w:t>
            </w:r>
          </w:p>
        </w:tc>
      </w:tr>
      <w:tr w:rsidR="00785F9E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C11830" w:rsidP="00084159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785F9E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CB43FB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e</w:t>
            </w:r>
            <w:r>
              <w:rPr>
                <w:rFonts w:ascii="굴림" w:eastAsia="굴림" w:hAnsi="굴림"/>
                <w:sz w:val="20"/>
                <w:szCs w:val="24"/>
              </w:rPr>
              <w:t>cmsnSql.ecmsnDel</w:t>
            </w:r>
          </w:p>
        </w:tc>
      </w:tr>
      <w:tr w:rsidR="00785F9E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785F9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785F9E" w:rsidRDefault="00785F9E" w:rsidP="0037235A"/>
    <w:p w:rsidR="00785F9E" w:rsidRDefault="00C333D4" w:rsidP="00785F9E">
      <w:pPr>
        <w:pStyle w:val="2"/>
      </w:pPr>
      <w:bookmarkStart w:id="62" w:name="_Toc527121814"/>
      <w:r w:rsidRPr="00C333D4">
        <w:lastRenderedPageBreak/>
        <w:t>RRU_PG_007</w:t>
      </w:r>
      <w:bookmarkEnd w:id="62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RRU_PG_007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보고서목록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CC380C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보고서 목록</w:t>
            </w: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RRU_UI_007</w:t>
            </w:r>
          </w:p>
        </w:tc>
      </w:tr>
      <w:tr w:rsidR="00785F9E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C380C" w:rsidRDefault="00CC380C" w:rsidP="00CC380C">
            <w:pPr>
              <w:pStyle w:val="aff"/>
              <w:numPr>
                <w:ilvl w:val="0"/>
                <w:numId w:val="6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과제테이블과 보고서테이블을 조인하여 등록된 정보를 L</w:t>
            </w:r>
            <w:r>
              <w:rPr>
                <w:rFonts w:ascii="굴림" w:eastAsia="굴림" w:hAnsi="굴림"/>
                <w:sz w:val="20"/>
                <w:szCs w:val="24"/>
              </w:rPr>
              <w:t>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C380C" w:rsidRDefault="00CC380C" w:rsidP="00CC380C">
            <w:pPr>
              <w:pStyle w:val="aff"/>
              <w:numPr>
                <w:ilvl w:val="0"/>
                <w:numId w:val="6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L</w:t>
            </w:r>
            <w:r>
              <w:rPr>
                <w:rFonts w:ascii="굴림" w:eastAsia="굴림" w:hAnsi="굴림"/>
                <w:sz w:val="20"/>
                <w:szCs w:val="24"/>
              </w:rPr>
              <w:t>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형식을 변형하여 브라우저로 전달</w:t>
            </w:r>
          </w:p>
          <w:p w:rsidR="00785F9E" w:rsidRPr="00CC380C" w:rsidRDefault="00CC380C" w:rsidP="00CC380C">
            <w:pPr>
              <w:pStyle w:val="aff"/>
              <w:numPr>
                <w:ilvl w:val="0"/>
                <w:numId w:val="6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K</w:t>
            </w:r>
            <w:r>
              <w:rPr>
                <w:rFonts w:ascii="굴림" w:eastAsia="굴림" w:hAnsi="굴림"/>
                <w:sz w:val="20"/>
                <w:szCs w:val="24"/>
              </w:rPr>
              <w:t>endoGrid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데이터를 출력한다.</w:t>
            </w:r>
          </w:p>
        </w:tc>
      </w:tr>
      <w:tr w:rsidR="00785F9E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C11830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785F9E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Pr="00CC380C" w:rsidRDefault="00CC380C" w:rsidP="00084159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 w:rsidRPr="00CC380C">
              <w:rPr>
                <w:rFonts w:ascii="굴림" w:eastAsia="굴림" w:hAnsi="굴림"/>
                <w:sz w:val="20"/>
                <w:szCs w:val="24"/>
              </w:rPr>
              <w:t>SBJT, ORGN, SBJT_EXE_INFO,ANCM, ECMSN, COMM_CD</w:t>
            </w:r>
          </w:p>
        </w:tc>
      </w:tr>
      <w:tr w:rsidR="00785F9E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AD223C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ptSql.rptList, commDropBox</w:t>
            </w:r>
          </w:p>
        </w:tc>
      </w:tr>
      <w:tr w:rsidR="00785F9E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785F9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785F9E" w:rsidRDefault="00785F9E" w:rsidP="0037235A"/>
    <w:p w:rsidR="00785F9E" w:rsidRDefault="00C333D4" w:rsidP="00785F9E">
      <w:pPr>
        <w:pStyle w:val="2"/>
      </w:pPr>
      <w:bookmarkStart w:id="63" w:name="_Toc527121815"/>
      <w:r w:rsidRPr="00C333D4">
        <w:lastRenderedPageBreak/>
        <w:t>RRU_PG_008</w:t>
      </w:r>
      <w:bookmarkEnd w:id="63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RRU_PG_008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보고서 상세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AD223C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보고서 상세 팝업</w:t>
            </w: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RRU_UI_008</w:t>
            </w:r>
          </w:p>
        </w:tc>
      </w:tr>
      <w:tr w:rsidR="00785F9E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D223C" w:rsidRDefault="00AD223C" w:rsidP="00AD223C">
            <w:pPr>
              <w:pStyle w:val="aff"/>
              <w:numPr>
                <w:ilvl w:val="0"/>
                <w:numId w:val="6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목록에서 과제정보를 더블클릭한다.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D223C" w:rsidRDefault="00AD223C" w:rsidP="00AD223C">
            <w:pPr>
              <w:pStyle w:val="aff"/>
              <w:numPr>
                <w:ilvl w:val="0"/>
                <w:numId w:val="6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팝업창이 오픈되고,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BJT_ID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기준으로 보고서테이블에서 정보를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D223C" w:rsidRDefault="00AD223C" w:rsidP="00AD223C">
            <w:pPr>
              <w:pStyle w:val="aff"/>
              <w:numPr>
                <w:ilvl w:val="0"/>
                <w:numId w:val="6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L</w:t>
            </w:r>
            <w:r>
              <w:rPr>
                <w:rFonts w:ascii="굴림" w:eastAsia="굴림" w:hAnsi="굴림"/>
                <w:sz w:val="20"/>
                <w:szCs w:val="24"/>
              </w:rPr>
              <w:t>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타입의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변경하여 브라우저에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85F9E" w:rsidRPr="00AD223C" w:rsidRDefault="00AD223C" w:rsidP="00AD223C">
            <w:pPr>
              <w:pStyle w:val="aff"/>
              <w:numPr>
                <w:ilvl w:val="0"/>
                <w:numId w:val="6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각 항목에 맞게 데이터를 바인딩한다.</w:t>
            </w:r>
          </w:p>
        </w:tc>
      </w:tr>
      <w:tr w:rsidR="00785F9E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C11830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785F9E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AD223C" w:rsidP="00084159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 w:rsidRPr="00CC380C">
              <w:rPr>
                <w:rFonts w:ascii="굴림" w:eastAsia="굴림" w:hAnsi="굴림"/>
                <w:sz w:val="20"/>
                <w:szCs w:val="24"/>
              </w:rPr>
              <w:t xml:space="preserve">SBJT, ORGN, SBJT_EXE_INFO,ANCM, </w:t>
            </w:r>
            <w:r>
              <w:rPr>
                <w:rFonts w:ascii="굴림" w:eastAsia="굴림" w:hAnsi="굴림"/>
                <w:sz w:val="20"/>
                <w:szCs w:val="24"/>
              </w:rPr>
              <w:t>RPT</w:t>
            </w:r>
            <w:r w:rsidRPr="00CC380C">
              <w:rPr>
                <w:rFonts w:ascii="굴림" w:eastAsia="굴림" w:hAnsi="굴림"/>
                <w:sz w:val="20"/>
                <w:szCs w:val="24"/>
              </w:rPr>
              <w:t>, COMM_CD</w:t>
            </w:r>
            <w:r>
              <w:rPr>
                <w:rFonts w:ascii="굴림" w:eastAsia="굴림" w:hAnsi="굴림"/>
                <w:sz w:val="20"/>
                <w:szCs w:val="24"/>
              </w:rPr>
              <w:t>, COMM_FILE</w:t>
            </w:r>
          </w:p>
        </w:tc>
      </w:tr>
      <w:tr w:rsidR="00785F9E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AD223C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rptSql.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pt</w:t>
            </w:r>
            <w:r w:rsidR="00CB43FB">
              <w:rPr>
                <w:rFonts w:ascii="굴림" w:eastAsia="굴림" w:hAnsi="굴림"/>
                <w:sz w:val="20"/>
                <w:szCs w:val="24"/>
              </w:rPr>
              <w:t>Info</w:t>
            </w:r>
            <w:r>
              <w:rPr>
                <w:rFonts w:ascii="굴림" w:eastAsia="굴림" w:hAnsi="굴림"/>
                <w:sz w:val="20"/>
                <w:szCs w:val="24"/>
              </w:rPr>
              <w:t>, sbjtSql.sbjtInfoSelectOne</w:t>
            </w:r>
          </w:p>
        </w:tc>
      </w:tr>
      <w:tr w:rsidR="00785F9E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785F9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785F9E" w:rsidRDefault="00785F9E" w:rsidP="0037235A"/>
    <w:p w:rsidR="00785F9E" w:rsidRDefault="00C333D4" w:rsidP="00785F9E">
      <w:pPr>
        <w:pStyle w:val="2"/>
      </w:pPr>
      <w:bookmarkStart w:id="64" w:name="_Toc527121816"/>
      <w:r w:rsidRPr="00C333D4">
        <w:lastRenderedPageBreak/>
        <w:t>RRU_PG_009</w:t>
      </w:r>
      <w:bookmarkEnd w:id="6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RRU_PG_009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보고서 수정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RRU_UI_009</w:t>
            </w:r>
          </w:p>
        </w:tc>
      </w:tr>
      <w:tr w:rsidR="00AD223C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AD223C" w:rsidRPr="005E3ABE" w:rsidRDefault="00E150DB" w:rsidP="00AD223C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D223C" w:rsidRDefault="00AD223C" w:rsidP="00AD223C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목록에서 과제정보를 더블크릭한다.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D223C" w:rsidRDefault="00AD223C" w:rsidP="00AD223C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팝업창이 오픈되고,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BJT_ID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기준으로 보고서테이블에서 정보를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D223C" w:rsidRDefault="00AD223C" w:rsidP="00AD223C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L</w:t>
            </w:r>
            <w:r>
              <w:rPr>
                <w:rFonts w:ascii="굴림" w:eastAsia="굴림" w:hAnsi="굴림"/>
                <w:sz w:val="20"/>
                <w:szCs w:val="24"/>
              </w:rPr>
              <w:t>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타입의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변경하여 브라우저에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D223C" w:rsidRDefault="00AD223C" w:rsidP="00AD223C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각 항목에 맞게 데이터를 바인딩한다.</w:t>
            </w:r>
          </w:p>
          <w:p w:rsidR="00AD223C" w:rsidRDefault="00AD223C" w:rsidP="00AD223C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불러온 정보에서 변경하고자 하는 정보를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D223C" w:rsidRDefault="00AD223C" w:rsidP="00AD223C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변경데이터를 서버에 전송하고 보고서테이블을 입력/수정 후 처리 결과를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타입으로 브라운저로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D223C" w:rsidRPr="00554325" w:rsidRDefault="00AD223C" w:rsidP="00AD223C">
            <w:pPr>
              <w:pStyle w:val="aff"/>
              <w:numPr>
                <w:ilvl w:val="0"/>
                <w:numId w:val="6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 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AD223C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AD223C" w:rsidRPr="005E3ABE" w:rsidRDefault="00AD223C" w:rsidP="00AD223C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D223C" w:rsidRDefault="00AD223C" w:rsidP="00AD223C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RPT,</w:t>
            </w:r>
            <w:r w:rsidRPr="00CC380C">
              <w:rPr>
                <w:rFonts w:ascii="굴림" w:eastAsia="굴림" w:hAnsi="굴림"/>
                <w:sz w:val="20"/>
                <w:szCs w:val="24"/>
              </w:rPr>
              <w:t xml:space="preserve"> COMM_CD</w:t>
            </w:r>
            <w:r>
              <w:rPr>
                <w:rFonts w:ascii="굴림" w:eastAsia="굴림" w:hAnsi="굴림"/>
                <w:sz w:val="20"/>
                <w:szCs w:val="24"/>
              </w:rPr>
              <w:t>, COMM_FILE</w:t>
            </w:r>
          </w:p>
        </w:tc>
      </w:tr>
      <w:tr w:rsidR="00AD223C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AD223C" w:rsidRPr="005E3ABE" w:rsidRDefault="00AD223C" w:rsidP="00AD223C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D223C" w:rsidRDefault="00AD223C" w:rsidP="00AD223C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 w:rsidRPr="00CC380C">
              <w:rPr>
                <w:rFonts w:ascii="굴림" w:eastAsia="굴림" w:hAnsi="굴림"/>
                <w:sz w:val="20"/>
                <w:szCs w:val="24"/>
              </w:rPr>
              <w:t xml:space="preserve">SBJT, ORGN, SBJT_EXE_INFO,ANCM, </w:t>
            </w:r>
            <w:r>
              <w:rPr>
                <w:rFonts w:ascii="굴림" w:eastAsia="굴림" w:hAnsi="굴림"/>
                <w:sz w:val="20"/>
                <w:szCs w:val="24"/>
              </w:rPr>
              <w:t>RPT</w:t>
            </w:r>
            <w:r w:rsidRPr="00CC380C">
              <w:rPr>
                <w:rFonts w:ascii="굴림" w:eastAsia="굴림" w:hAnsi="굴림"/>
                <w:sz w:val="20"/>
                <w:szCs w:val="24"/>
              </w:rPr>
              <w:t>, COMM_CD</w:t>
            </w:r>
            <w:r>
              <w:rPr>
                <w:rFonts w:ascii="굴림" w:eastAsia="굴림" w:hAnsi="굴림"/>
                <w:sz w:val="20"/>
                <w:szCs w:val="24"/>
              </w:rPr>
              <w:t>, COMM_FILE</w:t>
            </w:r>
          </w:p>
        </w:tc>
      </w:tr>
      <w:tr w:rsidR="00C11830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C11830" w:rsidRPr="005E3ABE" w:rsidRDefault="00C11830" w:rsidP="00C11830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11830" w:rsidRDefault="00C11830" w:rsidP="00C11830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rptSql.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ptInfo,rptSql.rptIns sbjtSql.sbjtInfoSelectOne, comm_fileDel</w:t>
            </w:r>
          </w:p>
        </w:tc>
      </w:tr>
      <w:tr w:rsidR="00C11830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C11830" w:rsidRDefault="00C11830" w:rsidP="00C11830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11830" w:rsidRDefault="00C11830" w:rsidP="00C11830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785F9E" w:rsidRDefault="00785F9E" w:rsidP="0037235A"/>
    <w:p w:rsidR="00785F9E" w:rsidRDefault="00C333D4" w:rsidP="00785F9E">
      <w:pPr>
        <w:pStyle w:val="2"/>
      </w:pPr>
      <w:bookmarkStart w:id="65" w:name="_Toc527121817"/>
      <w:r w:rsidRPr="00C333D4">
        <w:lastRenderedPageBreak/>
        <w:t>RRU_PG_010</w:t>
      </w:r>
      <w:bookmarkEnd w:id="6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RRU_PG_010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 w:hint="eastAsia"/>
                <w:sz w:val="20"/>
                <w:szCs w:val="24"/>
              </w:rPr>
              <w:t>보고서 등록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AD223C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보고서 등록</w:t>
            </w: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RRU_UI_010</w:t>
            </w:r>
          </w:p>
        </w:tc>
      </w:tr>
      <w:tr w:rsidR="00785F9E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AD223C" w:rsidRDefault="00AD223C" w:rsidP="00323B83">
            <w:pPr>
              <w:pStyle w:val="aff"/>
              <w:numPr>
                <w:ilvl w:val="0"/>
                <w:numId w:val="6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목록에서 과제정보를 더블크릭한다.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D223C" w:rsidRDefault="00AD223C" w:rsidP="00323B83">
            <w:pPr>
              <w:pStyle w:val="aff"/>
              <w:numPr>
                <w:ilvl w:val="0"/>
                <w:numId w:val="6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팝업창이 오픈되고,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BJT_ID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기준으로 보고서테이블에서 정보를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D223C" w:rsidRPr="00A1631F" w:rsidRDefault="00AD223C" w:rsidP="00323B83">
            <w:pPr>
              <w:pStyle w:val="aff"/>
              <w:numPr>
                <w:ilvl w:val="0"/>
                <w:numId w:val="6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 w:rsidRPr="00A1631F">
              <w:rPr>
                <w:rFonts w:ascii="굴림" w:eastAsia="굴림" w:hAnsi="굴림" w:hint="eastAsia"/>
                <w:sz w:val="20"/>
                <w:szCs w:val="24"/>
              </w:rPr>
              <w:t xml:space="preserve">만약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보고서</w:t>
            </w:r>
            <w:r w:rsidRPr="00A1631F">
              <w:rPr>
                <w:rFonts w:ascii="굴림" w:eastAsia="굴림" w:hAnsi="굴림" w:hint="eastAsia"/>
                <w:sz w:val="20"/>
                <w:szCs w:val="24"/>
              </w:rPr>
              <w:t xml:space="preserve">정보에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보고서</w:t>
            </w:r>
            <w:r w:rsidRPr="00A1631F">
              <w:rPr>
                <w:rFonts w:ascii="굴림" w:eastAsia="굴림" w:hAnsi="굴림" w:hint="eastAsia"/>
                <w:sz w:val="20"/>
                <w:szCs w:val="24"/>
              </w:rPr>
              <w:t>정보가 없는 경우 신규등록창을 오픈한다.</w:t>
            </w:r>
            <w:r w:rsidRPr="00A1631F"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AD223C" w:rsidRDefault="00AD223C" w:rsidP="00323B83">
            <w:pPr>
              <w:pStyle w:val="aff"/>
              <w:numPr>
                <w:ilvl w:val="0"/>
                <w:numId w:val="6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각 항목에 데이터를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저장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</w:p>
          <w:p w:rsidR="00AD223C" w:rsidRDefault="00AD223C" w:rsidP="00323B83">
            <w:pPr>
              <w:pStyle w:val="aff"/>
              <w:numPr>
                <w:ilvl w:val="0"/>
                <w:numId w:val="6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입력된 데이터를 서버에 전송하고 평가위원테이블을 입력후 처리 결과를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타입으로 브라운저로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85F9E" w:rsidRPr="00AD223C" w:rsidRDefault="00AD223C" w:rsidP="00323B83">
            <w:pPr>
              <w:pStyle w:val="aff"/>
              <w:numPr>
                <w:ilvl w:val="0"/>
                <w:numId w:val="6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 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CB43FB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CB43FB" w:rsidRPr="005E3ABE" w:rsidRDefault="00CB43FB" w:rsidP="00CB43FB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43FB" w:rsidRDefault="00CB43FB" w:rsidP="00CB43FB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RPT,</w:t>
            </w:r>
            <w:r w:rsidRPr="00CC380C">
              <w:rPr>
                <w:rFonts w:ascii="굴림" w:eastAsia="굴림" w:hAnsi="굴림"/>
                <w:sz w:val="20"/>
                <w:szCs w:val="24"/>
              </w:rPr>
              <w:t xml:space="preserve"> COMM_CD</w:t>
            </w:r>
            <w:r>
              <w:rPr>
                <w:rFonts w:ascii="굴림" w:eastAsia="굴림" w:hAnsi="굴림"/>
                <w:sz w:val="20"/>
                <w:szCs w:val="24"/>
              </w:rPr>
              <w:t>, COMM_FILE</w:t>
            </w:r>
          </w:p>
        </w:tc>
      </w:tr>
      <w:tr w:rsidR="00CB43FB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CB43FB" w:rsidRPr="005E3ABE" w:rsidRDefault="00CB43FB" w:rsidP="00CB43FB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43FB" w:rsidRDefault="00CB43FB" w:rsidP="00CB43FB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 w:rsidRPr="00CC380C">
              <w:rPr>
                <w:rFonts w:ascii="굴림" w:eastAsia="굴림" w:hAnsi="굴림"/>
                <w:sz w:val="20"/>
                <w:szCs w:val="24"/>
              </w:rPr>
              <w:t xml:space="preserve">SBJT, ORGN, SBJT_EXE_INFO,ANCM, </w:t>
            </w:r>
            <w:r>
              <w:rPr>
                <w:rFonts w:ascii="굴림" w:eastAsia="굴림" w:hAnsi="굴림"/>
                <w:sz w:val="20"/>
                <w:szCs w:val="24"/>
              </w:rPr>
              <w:t>RPT</w:t>
            </w:r>
            <w:r w:rsidRPr="00CC380C">
              <w:rPr>
                <w:rFonts w:ascii="굴림" w:eastAsia="굴림" w:hAnsi="굴림"/>
                <w:sz w:val="20"/>
                <w:szCs w:val="24"/>
              </w:rPr>
              <w:t>, COMM_CD</w:t>
            </w:r>
            <w:r>
              <w:rPr>
                <w:rFonts w:ascii="굴림" w:eastAsia="굴림" w:hAnsi="굴림"/>
                <w:sz w:val="20"/>
                <w:szCs w:val="24"/>
              </w:rPr>
              <w:t>, COMM_FILE</w:t>
            </w:r>
          </w:p>
        </w:tc>
      </w:tr>
      <w:tr w:rsidR="00CB43FB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CB43FB" w:rsidRPr="005E3ABE" w:rsidRDefault="00CB43FB" w:rsidP="00CB43FB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43FB" w:rsidRDefault="00CB43FB" w:rsidP="00CB43FB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rptSql.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ptInfo,rptSql.rptIns sbjtSql.sbjtInfoSelectOne, comm_fileDel</w:t>
            </w:r>
          </w:p>
        </w:tc>
      </w:tr>
      <w:tr w:rsidR="00CB43FB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CB43FB" w:rsidRDefault="00CB43FB" w:rsidP="00CB43FB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43FB" w:rsidRDefault="00CB43FB" w:rsidP="00CB43FB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785F9E" w:rsidRDefault="00785F9E" w:rsidP="0037235A"/>
    <w:p w:rsidR="00785F9E" w:rsidRDefault="00C333D4" w:rsidP="00785F9E">
      <w:pPr>
        <w:pStyle w:val="2"/>
      </w:pPr>
      <w:bookmarkStart w:id="66" w:name="_Toc527121818"/>
      <w:r w:rsidRPr="00C333D4">
        <w:lastRenderedPageBreak/>
        <w:t>RRU_PG_011</w:t>
      </w:r>
      <w:bookmarkEnd w:id="6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785F9E" w:rsidRPr="005E3ABE" w:rsidTr="00084159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785F9E" w:rsidRPr="00672E3C" w:rsidRDefault="00C333D4" w:rsidP="00084159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C333D4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RRU_PG_011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785F9E" w:rsidRPr="005E3ABE" w:rsidRDefault="002A1BE6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보고서 삭제</w:t>
            </w:r>
          </w:p>
        </w:tc>
      </w:tr>
      <w:tr w:rsidR="00785F9E" w:rsidRPr="005E3ABE" w:rsidTr="00084159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785F9E" w:rsidRPr="005E3ABE" w:rsidRDefault="00CB43FB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보고서 삭제</w:t>
            </w:r>
          </w:p>
        </w:tc>
      </w:tr>
      <w:tr w:rsidR="00785F9E" w:rsidRPr="005E3ABE" w:rsidTr="00084159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785F9E" w:rsidRPr="005E3ABE" w:rsidRDefault="00C333D4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C333D4">
              <w:rPr>
                <w:rFonts w:ascii="굴림" w:eastAsia="굴림" w:hAnsi="굴림"/>
                <w:sz w:val="20"/>
                <w:szCs w:val="24"/>
              </w:rPr>
              <w:t>RRU_UI_011</w:t>
            </w:r>
          </w:p>
        </w:tc>
      </w:tr>
      <w:tr w:rsidR="00785F9E" w:rsidRPr="005E3ABE" w:rsidTr="00084159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785F9E" w:rsidRPr="005E3ABE" w:rsidRDefault="00E150DB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43FB" w:rsidRDefault="00CB43FB" w:rsidP="00323B83">
            <w:pPr>
              <w:pStyle w:val="aff"/>
              <w:numPr>
                <w:ilvl w:val="0"/>
                <w:numId w:val="6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보고서 상세 팝업창에서 삭제버튼을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43FB" w:rsidRDefault="00CB43FB" w:rsidP="00323B83">
            <w:pPr>
              <w:pStyle w:val="aff"/>
              <w:numPr>
                <w:ilvl w:val="0"/>
                <w:numId w:val="6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삭제 기준이 되는 평가정보I</w:t>
            </w:r>
            <w:r>
              <w:rPr>
                <w:rFonts w:ascii="굴림" w:eastAsia="굴림" w:hAnsi="굴림"/>
                <w:sz w:val="20"/>
                <w:szCs w:val="24"/>
              </w:rPr>
              <w:t>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서버로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43FB" w:rsidRDefault="00CB43FB" w:rsidP="00323B83">
            <w:pPr>
              <w:pStyle w:val="aff"/>
              <w:numPr>
                <w:ilvl w:val="0"/>
                <w:numId w:val="6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 xml:space="preserve">RPT_ID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기준으로 데이터를 삭제 처리 후 처리 결과를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타입으로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785F9E" w:rsidRPr="00CB43FB" w:rsidRDefault="00CB43FB" w:rsidP="00323B83">
            <w:pPr>
              <w:pStyle w:val="aff"/>
              <w:numPr>
                <w:ilvl w:val="0"/>
                <w:numId w:val="6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 결과를 메시지로 사용자에게 전달한다.</w:t>
            </w:r>
          </w:p>
        </w:tc>
      </w:tr>
      <w:tr w:rsidR="00785F9E" w:rsidRPr="005E3ABE" w:rsidTr="00084159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CB43FB" w:rsidP="00084159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PT, COMM_FILE</w:t>
            </w:r>
          </w:p>
        </w:tc>
      </w:tr>
      <w:tr w:rsidR="00785F9E" w:rsidRPr="005E3ABE" w:rsidTr="00084159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084159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785F9E" w:rsidRPr="005E3ABE" w:rsidTr="00084159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785F9E" w:rsidRPr="005E3AB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CB43FB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r</w:t>
            </w:r>
            <w:r>
              <w:rPr>
                <w:rFonts w:ascii="굴림" w:eastAsia="굴림" w:hAnsi="굴림"/>
                <w:sz w:val="20"/>
                <w:szCs w:val="24"/>
              </w:rPr>
              <w:t>ptSql.rptDel, commfileDel</w:t>
            </w:r>
          </w:p>
        </w:tc>
      </w:tr>
      <w:tr w:rsidR="00785F9E" w:rsidRPr="005E3ABE" w:rsidTr="00084159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785F9E" w:rsidRDefault="00785F9E" w:rsidP="00084159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85F9E" w:rsidRDefault="00785F9E" w:rsidP="00084159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785F9E" w:rsidRDefault="00785F9E" w:rsidP="00785F9E"/>
    <w:p w:rsidR="002A1BE6" w:rsidRDefault="002A1BE6" w:rsidP="0037235A"/>
    <w:p w:rsidR="002A1BE6" w:rsidRDefault="002A1BE6" w:rsidP="002A1BE6">
      <w:pPr>
        <w:pStyle w:val="2"/>
      </w:pPr>
      <w:bookmarkStart w:id="67" w:name="_Toc527121819"/>
      <w:r w:rsidRPr="002A1BE6">
        <w:lastRenderedPageBreak/>
        <w:t>RRU_PG_012</w:t>
      </w:r>
      <w:bookmarkEnd w:id="6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2A1BE6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2A1BE6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RRU_PG_012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보고서 엑셀출력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CB43FB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보고서 엑셀출력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/>
                <w:sz w:val="20"/>
                <w:szCs w:val="24"/>
              </w:rPr>
              <w:t>RRU_UI_012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B43FB" w:rsidP="00323B83">
            <w:pPr>
              <w:pStyle w:val="aff"/>
              <w:numPr>
                <w:ilvl w:val="0"/>
                <w:numId w:val="6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목록화면에서 엑셀다운로드 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43FB" w:rsidRPr="00CB43FB" w:rsidRDefault="00CB43FB" w:rsidP="00323B83">
            <w:pPr>
              <w:pStyle w:val="aff"/>
              <w:numPr>
                <w:ilvl w:val="0"/>
                <w:numId w:val="6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 그리드에 있는 목록정보를 엑셀형식으로 다운로드 받는다.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(Kendo grid excel export function)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2A1BE6" w:rsidP="002A1BE6"/>
    <w:p w:rsidR="002A1BE6" w:rsidRDefault="002A1BE6" w:rsidP="002A1BE6">
      <w:pPr>
        <w:pStyle w:val="2"/>
      </w:pPr>
      <w:bookmarkStart w:id="68" w:name="_Toc527121820"/>
      <w:r w:rsidRPr="002A1BE6">
        <w:lastRenderedPageBreak/>
        <w:t>RTU_PG_001</w:t>
      </w:r>
      <w:bookmarkEnd w:id="68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2A1BE6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2A1BE6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RTU_PG_001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기술료납부계획 목록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CB43FB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기술료납부계획 목록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/>
                <w:sz w:val="20"/>
                <w:szCs w:val="24"/>
              </w:rPr>
              <w:t>RTU_UI_001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B43FB" w:rsidP="00323B83">
            <w:pPr>
              <w:pStyle w:val="aff"/>
              <w:numPr>
                <w:ilvl w:val="0"/>
                <w:numId w:val="6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과제기본정보 테이블과 기술료납부계획 테이블을 조인하여 해당 정보를 </w:t>
            </w:r>
            <w:r>
              <w:rPr>
                <w:rFonts w:ascii="굴림" w:eastAsia="굴림" w:hAnsi="굴림"/>
                <w:sz w:val="20"/>
                <w:szCs w:val="24"/>
              </w:rPr>
              <w:t>List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43FB" w:rsidRDefault="00CB43FB" w:rsidP="00323B83">
            <w:pPr>
              <w:pStyle w:val="aff"/>
              <w:numPr>
                <w:ilvl w:val="0"/>
                <w:numId w:val="6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L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ist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타입의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형식을 변형하여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43FB" w:rsidRPr="00CB43FB" w:rsidRDefault="00CB43FB" w:rsidP="00323B83">
            <w:pPr>
              <w:pStyle w:val="aff"/>
              <w:numPr>
                <w:ilvl w:val="0"/>
                <w:numId w:val="6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J</w:t>
            </w:r>
            <w:r>
              <w:rPr>
                <w:rFonts w:ascii="굴림" w:eastAsia="굴림" w:hAnsi="굴림"/>
                <w:sz w:val="20"/>
                <w:szCs w:val="24"/>
              </w:rPr>
              <w:t>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데이터를 </w:t>
            </w:r>
            <w:r>
              <w:rPr>
                <w:rFonts w:ascii="굴림" w:eastAsia="굴림" w:hAnsi="굴림"/>
                <w:sz w:val="20"/>
                <w:szCs w:val="24"/>
              </w:rPr>
              <w:t>KENDO 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바인딩하여 목록정보를 출력한다.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B43FB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SBJT_EXE_INFO, ORGN, ANCM, TFEE, TFEE_PLAN</w:t>
            </w: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B43FB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tfeSql.tfeePlanList, tfeePlanTotalCount</w:t>
            </w: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2A1BE6" w:rsidP="0037235A"/>
    <w:p w:rsidR="002A1BE6" w:rsidRDefault="002A1BE6" w:rsidP="002A1BE6">
      <w:pPr>
        <w:pStyle w:val="2"/>
      </w:pPr>
      <w:bookmarkStart w:id="69" w:name="_Toc527121821"/>
      <w:r w:rsidRPr="002A1BE6">
        <w:lastRenderedPageBreak/>
        <w:t>RTU_PG_002</w:t>
      </w:r>
      <w:bookmarkEnd w:id="6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2A1BE6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2A1BE6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RTU_PG_002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기술료납부계획 상세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CB43FB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기술료납부계획 상세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/>
                <w:sz w:val="20"/>
                <w:szCs w:val="24"/>
              </w:rPr>
              <w:t>RTU_UI_002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B4123" w:rsidP="00554325">
            <w:pPr>
              <w:pStyle w:val="aff"/>
              <w:numPr>
                <w:ilvl w:val="0"/>
                <w:numId w:val="5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과제목록에서 더블클릭하여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sbjt_id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기준으로 기술료납부계획테이블에서 정보를 </w:t>
            </w:r>
            <w:r>
              <w:rPr>
                <w:rFonts w:ascii="굴림" w:eastAsia="굴림" w:hAnsi="굴림"/>
                <w:sz w:val="20"/>
                <w:szCs w:val="24"/>
              </w:rPr>
              <w:t>Map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가져온다.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4123" w:rsidRDefault="00CB4123" w:rsidP="00554325">
            <w:pPr>
              <w:pStyle w:val="aff"/>
              <w:numPr>
                <w:ilvl w:val="0"/>
                <w:numId w:val="5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ap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타입의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타입으로 변경하여 브라우저에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4123" w:rsidRPr="002A1BE6" w:rsidRDefault="00CB4123" w:rsidP="00554325">
            <w:pPr>
              <w:pStyle w:val="aff"/>
              <w:numPr>
                <w:ilvl w:val="0"/>
                <w:numId w:val="5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각 항목에 맞게 데이터를 바인딩한다.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B4123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ORGN, TFEE, TFEE_PLAN</w:t>
            </w: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B4123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bjtSql.sbjtInfoSelectOne, aftrSql.tfeeView, tfeePlanView</w:t>
            </w: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2A1BE6" w:rsidP="002A1BE6">
      <w:pPr>
        <w:pStyle w:val="2"/>
      </w:pPr>
      <w:bookmarkStart w:id="70" w:name="_Toc527121822"/>
      <w:r w:rsidRPr="002A1BE6">
        <w:lastRenderedPageBreak/>
        <w:t>RTU_PG_003</w:t>
      </w:r>
      <w:bookmarkEnd w:id="7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2A1BE6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2A1BE6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RTU_PG_003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기술료납부계획 수정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CB4123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기술료납부계획 수정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/>
                <w:sz w:val="20"/>
                <w:szCs w:val="24"/>
              </w:rPr>
              <w:t>RTU_UI_003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CB4123" w:rsidRDefault="00CB4123" w:rsidP="00323B83">
            <w:pPr>
              <w:pStyle w:val="aff"/>
              <w:numPr>
                <w:ilvl w:val="0"/>
                <w:numId w:val="7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상세화면에서 변경데이터를 입력하거나 삭제한다.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4123" w:rsidRDefault="00CB4123" w:rsidP="00323B83">
            <w:pPr>
              <w:pStyle w:val="aff"/>
              <w:numPr>
                <w:ilvl w:val="0"/>
                <w:numId w:val="7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눌러 변경된 데이터를 서버로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4123" w:rsidRDefault="00CB4123" w:rsidP="00323B83">
            <w:pPr>
              <w:pStyle w:val="aff"/>
              <w:numPr>
                <w:ilvl w:val="0"/>
                <w:numId w:val="7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처리결과를 j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son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타입으로 반환하여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CB4123" w:rsidRPr="00CB4123" w:rsidRDefault="00CB4123" w:rsidP="00323B83">
            <w:pPr>
              <w:pStyle w:val="aff"/>
              <w:numPr>
                <w:ilvl w:val="0"/>
                <w:numId w:val="70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처리결과를 메시지로 출력하고,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목록을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reload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B4123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T</w:t>
            </w:r>
            <w:r>
              <w:rPr>
                <w:rFonts w:ascii="굴림" w:eastAsia="굴림" w:hAnsi="굴림"/>
                <w:sz w:val="20"/>
                <w:szCs w:val="24"/>
              </w:rPr>
              <w:t>FEE, TFEE_PLAN</w:t>
            </w: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B4123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ORGN,ANCM</w:t>
            </w: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B4123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bjtSql.sbjtInfoSelectOne, aftrSql.tfee</w:t>
            </w:r>
            <w:r w:rsidR="00254B0B">
              <w:rPr>
                <w:rFonts w:ascii="굴림" w:eastAsia="굴림" w:hAnsi="굴림"/>
                <w:sz w:val="20"/>
                <w:szCs w:val="24"/>
              </w:rPr>
              <w:t>Mdfy, tfeePlanMdfy</w:t>
            </w: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2A1BE6" w:rsidP="002A1BE6">
      <w:pPr>
        <w:pStyle w:val="2"/>
      </w:pPr>
      <w:bookmarkStart w:id="71" w:name="_Toc527121823"/>
      <w:r w:rsidRPr="002A1BE6">
        <w:lastRenderedPageBreak/>
        <w:t>RTU_PG_004</w:t>
      </w:r>
      <w:bookmarkEnd w:id="7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2A1BE6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2A1BE6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RTU_PG_004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기술료납부계획 삭제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기술료납부계획 삭제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/>
                <w:sz w:val="20"/>
                <w:szCs w:val="24"/>
              </w:rPr>
              <w:t>RTU_UI_004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54B0B" w:rsidP="00323B83">
            <w:pPr>
              <w:pStyle w:val="aff"/>
              <w:numPr>
                <w:ilvl w:val="0"/>
                <w:numId w:val="7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상세화면에서 삭제버튼을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54B0B" w:rsidRDefault="00254B0B" w:rsidP="00323B83">
            <w:pPr>
              <w:pStyle w:val="aff"/>
              <w:numPr>
                <w:ilvl w:val="0"/>
                <w:numId w:val="7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BJT_ID, ORGN_ID, TFEE_ID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기준으로 정보를 삭제한다.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54B0B" w:rsidRDefault="00254B0B" w:rsidP="00323B83">
            <w:pPr>
              <w:pStyle w:val="aff"/>
              <w:numPr>
                <w:ilvl w:val="0"/>
                <w:numId w:val="7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처리 결과를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반환하여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54B0B" w:rsidRPr="00254B0B" w:rsidRDefault="00254B0B" w:rsidP="00323B83">
            <w:pPr>
              <w:pStyle w:val="aff"/>
              <w:numPr>
                <w:ilvl w:val="0"/>
                <w:numId w:val="71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 결과를 메시지로 전송하고,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54B0B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T</w:t>
            </w:r>
            <w:r>
              <w:rPr>
                <w:rFonts w:ascii="굴림" w:eastAsia="굴림" w:hAnsi="굴림"/>
                <w:sz w:val="20"/>
                <w:szCs w:val="24"/>
              </w:rPr>
              <w:t>FEE, TFEE_PLAN</w:t>
            </w: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54B0B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ftrSql.tfeeDel, tfeePlanDel</w:t>
            </w: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2A1BE6" w:rsidP="002A1BE6">
      <w:pPr>
        <w:pStyle w:val="2"/>
      </w:pPr>
      <w:bookmarkStart w:id="72" w:name="_Toc527121824"/>
      <w:r w:rsidRPr="002A1BE6">
        <w:lastRenderedPageBreak/>
        <w:t>RTU_PG_005</w:t>
      </w:r>
      <w:bookmarkEnd w:id="72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2A1BE6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2A1BE6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RTU_PG_005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기술료납부계획 등록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기술료납부계획 등록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/>
                <w:sz w:val="20"/>
                <w:szCs w:val="24"/>
              </w:rPr>
              <w:t>RTU_UI_005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54B0B" w:rsidP="00323B83">
            <w:pPr>
              <w:pStyle w:val="aff"/>
              <w:numPr>
                <w:ilvl w:val="0"/>
                <w:numId w:val="7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신규등록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”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54B0B" w:rsidRDefault="00254B0B" w:rsidP="00323B83">
            <w:pPr>
              <w:pStyle w:val="aff"/>
              <w:numPr>
                <w:ilvl w:val="0"/>
                <w:numId w:val="7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각 항목에 맞는 데이터를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저장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54B0B" w:rsidRDefault="00254B0B" w:rsidP="00323B83">
            <w:pPr>
              <w:pStyle w:val="aff"/>
              <w:numPr>
                <w:ilvl w:val="0"/>
                <w:numId w:val="7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데이터를 서버로 전송하고 처리 결과값을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json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타입으로 반환하여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54B0B" w:rsidRPr="00254B0B" w:rsidRDefault="00254B0B" w:rsidP="00323B83">
            <w:pPr>
              <w:pStyle w:val="aff"/>
              <w:numPr>
                <w:ilvl w:val="0"/>
                <w:numId w:val="72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처리 결과를 메시지로 알리고 목록화면을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54B0B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T</w:t>
            </w:r>
            <w:r>
              <w:rPr>
                <w:rFonts w:ascii="굴림" w:eastAsia="굴림" w:hAnsi="굴림"/>
                <w:sz w:val="20"/>
                <w:szCs w:val="24"/>
              </w:rPr>
              <w:t>FEE, TFEE_PLAN</w:t>
            </w: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54B0B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ftrSql.tfeeIns, tfeePlanIns</w:t>
            </w: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2A1BE6" w:rsidP="002A1BE6">
      <w:pPr>
        <w:pStyle w:val="2"/>
      </w:pPr>
      <w:bookmarkStart w:id="73" w:name="_Toc527121825"/>
      <w:r w:rsidRPr="002A1BE6">
        <w:lastRenderedPageBreak/>
        <w:t>RTU_PG_006</w:t>
      </w:r>
      <w:bookmarkEnd w:id="73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2A1BE6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2A1BE6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RTU_PG_006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기술료납부계획 엑셀출력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기술료납부계획 엑셀출력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/>
                <w:sz w:val="20"/>
                <w:szCs w:val="24"/>
              </w:rPr>
              <w:t>RTU_UI_006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54B0B" w:rsidRDefault="00254B0B" w:rsidP="00323B83">
            <w:pPr>
              <w:pStyle w:val="aff"/>
              <w:numPr>
                <w:ilvl w:val="0"/>
                <w:numId w:val="7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목록화면에서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엑셀다운로드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A1BE6" w:rsidRPr="00254B0B" w:rsidRDefault="00254B0B" w:rsidP="00323B83">
            <w:pPr>
              <w:pStyle w:val="aff"/>
              <w:numPr>
                <w:ilvl w:val="0"/>
                <w:numId w:val="73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 그리드에 있는 목록정보를 엑셀형식으로 다운로드 받는다.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(Kendo grid excel export function)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2A1BE6" w:rsidP="002A1BE6">
      <w:pPr>
        <w:pStyle w:val="2"/>
      </w:pPr>
      <w:bookmarkStart w:id="74" w:name="_Toc527121826"/>
      <w:r w:rsidRPr="002A1BE6">
        <w:lastRenderedPageBreak/>
        <w:t>RTU_PG_007</w:t>
      </w:r>
      <w:bookmarkEnd w:id="7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2A1BE6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2A1BE6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RTU_PG_007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기술료납부현황 목록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기술료납부현황 목록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/>
                <w:sz w:val="20"/>
                <w:szCs w:val="24"/>
              </w:rPr>
              <w:t>RTU_UI_007</w:t>
            </w:r>
          </w:p>
        </w:tc>
      </w:tr>
      <w:tr w:rsidR="00254B0B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54B0B" w:rsidRPr="005E3ABE" w:rsidRDefault="00E150DB" w:rsidP="00254B0B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54B0B" w:rsidRDefault="00254B0B" w:rsidP="00323B83">
            <w:pPr>
              <w:pStyle w:val="aff"/>
              <w:numPr>
                <w:ilvl w:val="0"/>
                <w:numId w:val="7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과제기본정보 테이블과 기술료</w:t>
            </w:r>
            <w:r w:rsidR="002C10E4">
              <w:rPr>
                <w:rFonts w:ascii="굴림" w:eastAsia="굴림" w:hAnsi="굴림" w:hint="eastAsia"/>
                <w:sz w:val="20"/>
                <w:szCs w:val="24"/>
              </w:rPr>
              <w:t>납부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테이블을 조인하여 해당 정보를 </w:t>
            </w:r>
            <w:r>
              <w:rPr>
                <w:rFonts w:ascii="굴림" w:eastAsia="굴림" w:hAnsi="굴림"/>
                <w:sz w:val="20"/>
                <w:szCs w:val="24"/>
              </w:rPr>
              <w:t>List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형태로 불러온다.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54B0B" w:rsidRDefault="00254B0B" w:rsidP="00323B83">
            <w:pPr>
              <w:pStyle w:val="aff"/>
              <w:numPr>
                <w:ilvl w:val="0"/>
                <w:numId w:val="7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L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ist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타입의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형식을 변형하여 브라우저로 전달한다.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54B0B" w:rsidRPr="00CB43FB" w:rsidRDefault="00254B0B" w:rsidP="00323B83">
            <w:pPr>
              <w:pStyle w:val="aff"/>
              <w:numPr>
                <w:ilvl w:val="0"/>
                <w:numId w:val="74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J</w:t>
            </w:r>
            <w:r>
              <w:rPr>
                <w:rFonts w:ascii="굴림" w:eastAsia="굴림" w:hAnsi="굴림"/>
                <w:sz w:val="20"/>
                <w:szCs w:val="24"/>
              </w:rPr>
              <w:t>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데이터를 </w:t>
            </w:r>
            <w:r>
              <w:rPr>
                <w:rFonts w:ascii="굴림" w:eastAsia="굴림" w:hAnsi="굴림"/>
                <w:sz w:val="20"/>
                <w:szCs w:val="24"/>
              </w:rPr>
              <w:t>KENDO GRID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에 바인딩하여 목록정보를 출력한다.</w:t>
            </w:r>
          </w:p>
        </w:tc>
      </w:tr>
      <w:tr w:rsidR="00254B0B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54B0B" w:rsidRPr="005E3ABE" w:rsidRDefault="00254B0B" w:rsidP="00254B0B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54B0B" w:rsidRDefault="00C11830" w:rsidP="00254B0B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54B0B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54B0B" w:rsidRPr="005E3ABE" w:rsidRDefault="00254B0B" w:rsidP="00254B0B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54B0B" w:rsidRDefault="00254B0B" w:rsidP="00254B0B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SBJT_EXE_INFO, ORGN, ANCM, TFEE, TFEE_</w:t>
            </w:r>
            <w:r w:rsidR="002C10E4">
              <w:rPr>
                <w:rFonts w:ascii="굴림" w:eastAsia="굴림" w:hAnsi="굴림"/>
                <w:sz w:val="20"/>
                <w:szCs w:val="24"/>
              </w:rPr>
              <w:t>PAYM</w:t>
            </w:r>
          </w:p>
        </w:tc>
      </w:tr>
      <w:tr w:rsidR="00254B0B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54B0B" w:rsidRPr="005E3ABE" w:rsidRDefault="00254B0B" w:rsidP="00254B0B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54B0B" w:rsidRDefault="00254B0B" w:rsidP="00254B0B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tfeSql.tfee</w:t>
            </w:r>
            <w:r w:rsidR="002C10E4">
              <w:rPr>
                <w:rFonts w:ascii="굴림" w:eastAsia="굴림" w:hAnsi="굴림"/>
                <w:sz w:val="20"/>
                <w:szCs w:val="24"/>
              </w:rPr>
              <w:t>Paym</w:t>
            </w:r>
            <w:r>
              <w:rPr>
                <w:rFonts w:ascii="굴림" w:eastAsia="굴림" w:hAnsi="굴림"/>
                <w:sz w:val="20"/>
                <w:szCs w:val="24"/>
              </w:rPr>
              <w:t>List, tfeeP</w:t>
            </w:r>
            <w:r w:rsidR="002C10E4">
              <w:rPr>
                <w:rFonts w:ascii="굴림" w:eastAsia="굴림" w:hAnsi="굴림"/>
                <w:sz w:val="20"/>
                <w:szCs w:val="24"/>
              </w:rPr>
              <w:t>aym</w:t>
            </w:r>
            <w:r>
              <w:rPr>
                <w:rFonts w:ascii="굴림" w:eastAsia="굴림" w:hAnsi="굴림"/>
                <w:sz w:val="20"/>
                <w:szCs w:val="24"/>
              </w:rPr>
              <w:t>TotalCount</w:t>
            </w:r>
          </w:p>
        </w:tc>
      </w:tr>
      <w:tr w:rsidR="00254B0B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54B0B" w:rsidRDefault="00254B0B" w:rsidP="00254B0B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54B0B" w:rsidRDefault="00254B0B" w:rsidP="00254B0B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2A1BE6" w:rsidP="002A1BE6">
      <w:pPr>
        <w:pStyle w:val="2"/>
      </w:pPr>
      <w:bookmarkStart w:id="75" w:name="_Toc527121827"/>
      <w:r w:rsidRPr="002A1BE6">
        <w:lastRenderedPageBreak/>
        <w:t>RTU_PG_008</w:t>
      </w:r>
      <w:bookmarkEnd w:id="7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2A1BE6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2A1BE6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RTU_PG_008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기술료납부현황 상세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기술료납부현황 상세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/>
                <w:sz w:val="20"/>
                <w:szCs w:val="24"/>
              </w:rPr>
              <w:t>RTU_UI_008</w:t>
            </w:r>
          </w:p>
        </w:tc>
      </w:tr>
      <w:tr w:rsidR="002C10E4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C10E4" w:rsidRPr="005E3ABE" w:rsidRDefault="00E150DB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323B83">
            <w:pPr>
              <w:pStyle w:val="aff"/>
              <w:numPr>
                <w:ilvl w:val="0"/>
                <w:numId w:val="7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과제목록에서 더블클릭하여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sbjt_id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기준으로 기술료납부계획테이블에서 정보를 </w:t>
            </w:r>
            <w:r>
              <w:rPr>
                <w:rFonts w:ascii="굴림" w:eastAsia="굴림" w:hAnsi="굴림"/>
                <w:sz w:val="20"/>
                <w:szCs w:val="24"/>
              </w:rPr>
              <w:t>Map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가져온다.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Default="002C10E4" w:rsidP="00323B83">
            <w:pPr>
              <w:pStyle w:val="aff"/>
              <w:numPr>
                <w:ilvl w:val="0"/>
                <w:numId w:val="7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M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ap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타입의 데이터를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타입으로 변경하여 브라우저에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Pr="002A1BE6" w:rsidRDefault="002C10E4" w:rsidP="00323B83">
            <w:pPr>
              <w:pStyle w:val="aff"/>
              <w:numPr>
                <w:ilvl w:val="0"/>
                <w:numId w:val="75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각 항목에 맞게 데이터를 바인딩한다.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</w:tc>
      </w:tr>
      <w:tr w:rsidR="002C10E4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C11830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C10E4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ORGN, TFEE, TFEE_P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YM</w:t>
            </w:r>
          </w:p>
        </w:tc>
      </w:tr>
      <w:tr w:rsidR="002C10E4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bjtSql.sbjtInfoSelectOne, aftrSql.tfeeView, tfeePaymView</w:t>
            </w:r>
          </w:p>
        </w:tc>
      </w:tr>
      <w:tr w:rsidR="002C10E4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C10E4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2A1BE6" w:rsidP="002A1BE6">
      <w:pPr>
        <w:pStyle w:val="2"/>
      </w:pPr>
      <w:bookmarkStart w:id="76" w:name="_Toc527121828"/>
      <w:r w:rsidRPr="002A1BE6">
        <w:lastRenderedPageBreak/>
        <w:t>RTU_PG_009</w:t>
      </w:r>
      <w:bookmarkEnd w:id="7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2A1BE6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2A1BE6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RTU_PG_009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기술료납부현황 수정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 w:hint="eastAsia"/>
                <w:sz w:val="20"/>
                <w:szCs w:val="24"/>
              </w:rPr>
              <w:t>기술료납부현황 수정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2A1BE6">
              <w:rPr>
                <w:rFonts w:ascii="굴림" w:eastAsia="굴림" w:hAnsi="굴림"/>
                <w:sz w:val="20"/>
                <w:szCs w:val="24"/>
              </w:rPr>
              <w:t>RTU_UI_009</w:t>
            </w:r>
          </w:p>
        </w:tc>
      </w:tr>
      <w:tr w:rsidR="002C10E4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C10E4" w:rsidRPr="005E3ABE" w:rsidRDefault="00E150DB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323B83">
            <w:pPr>
              <w:pStyle w:val="aff"/>
              <w:numPr>
                <w:ilvl w:val="0"/>
                <w:numId w:val="7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상세화면에서 변경데이터를 입력하거나 삭제한다.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Default="002C10E4" w:rsidP="00323B83">
            <w:pPr>
              <w:pStyle w:val="aff"/>
              <w:numPr>
                <w:ilvl w:val="0"/>
                <w:numId w:val="7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수정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눌러 변경된 데이터를 서버로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Default="002C10E4" w:rsidP="00323B83">
            <w:pPr>
              <w:pStyle w:val="aff"/>
              <w:numPr>
                <w:ilvl w:val="0"/>
                <w:numId w:val="7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처리결과를 j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son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타입으로 반환하여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Pr="00CB4123" w:rsidRDefault="002C10E4" w:rsidP="00323B83">
            <w:pPr>
              <w:pStyle w:val="aff"/>
              <w:numPr>
                <w:ilvl w:val="0"/>
                <w:numId w:val="76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처리결과를 메시지로 출력하고,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목록을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reload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2C10E4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T</w:t>
            </w:r>
            <w:r>
              <w:rPr>
                <w:rFonts w:ascii="굴림" w:eastAsia="굴림" w:hAnsi="굴림"/>
                <w:sz w:val="20"/>
                <w:szCs w:val="24"/>
              </w:rPr>
              <w:t>FEE, TFEE_PAYM</w:t>
            </w:r>
          </w:p>
        </w:tc>
      </w:tr>
      <w:tr w:rsidR="002C10E4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BJT, ORGN,ANCM</w:t>
            </w:r>
          </w:p>
        </w:tc>
      </w:tr>
      <w:tr w:rsidR="002C10E4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bjtSql.sbjtInfoSelectOne, aftrSql.tfeeMdfy, tfeePaymMdfy</w:t>
            </w:r>
          </w:p>
        </w:tc>
      </w:tr>
      <w:tr w:rsidR="002C10E4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C10E4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77" w:name="_Toc527121829"/>
      <w:r w:rsidRPr="005D2635">
        <w:lastRenderedPageBreak/>
        <w:t>RTU_PG_010</w:t>
      </w:r>
      <w:bookmarkEnd w:id="7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RTU_PG_010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기술료납부현황 삭제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기술료납부현황 삭제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RTU_UI_010</w:t>
            </w:r>
          </w:p>
        </w:tc>
      </w:tr>
      <w:tr w:rsidR="002C10E4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C10E4" w:rsidRPr="005E3ABE" w:rsidRDefault="00E150DB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323B83">
            <w:pPr>
              <w:pStyle w:val="aff"/>
              <w:numPr>
                <w:ilvl w:val="0"/>
                <w:numId w:val="7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상세화면에서 삭제버튼을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Default="002C10E4" w:rsidP="00323B83">
            <w:pPr>
              <w:pStyle w:val="aff"/>
              <w:numPr>
                <w:ilvl w:val="0"/>
                <w:numId w:val="7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S</w:t>
            </w:r>
            <w:r>
              <w:rPr>
                <w:rFonts w:ascii="굴림" w:eastAsia="굴림" w:hAnsi="굴림"/>
                <w:sz w:val="20"/>
                <w:szCs w:val="24"/>
              </w:rPr>
              <w:t>BJT_ID, ORGN_ID, TFEE_ID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를 기준으로 정보를 삭제한다.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Default="002C10E4" w:rsidP="00323B83">
            <w:pPr>
              <w:pStyle w:val="aff"/>
              <w:numPr>
                <w:ilvl w:val="0"/>
                <w:numId w:val="7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처리 결과를 </w:t>
            </w:r>
            <w:r>
              <w:rPr>
                <w:rFonts w:ascii="굴림" w:eastAsia="굴림" w:hAnsi="굴림"/>
                <w:sz w:val="20"/>
                <w:szCs w:val="24"/>
              </w:rPr>
              <w:t>json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형식으로 반환하여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Pr="00254B0B" w:rsidRDefault="002C10E4" w:rsidP="00323B83">
            <w:pPr>
              <w:pStyle w:val="aff"/>
              <w:numPr>
                <w:ilvl w:val="0"/>
                <w:numId w:val="77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처리 결과를 메시지로 전송하고,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2C10E4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T</w:t>
            </w:r>
            <w:r>
              <w:rPr>
                <w:rFonts w:ascii="굴림" w:eastAsia="굴림" w:hAnsi="굴림"/>
                <w:sz w:val="20"/>
                <w:szCs w:val="24"/>
              </w:rPr>
              <w:t>FEE, TFEE_PAYM</w:t>
            </w:r>
          </w:p>
        </w:tc>
      </w:tr>
      <w:tr w:rsidR="002C10E4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C11830" w:rsidP="002C10E4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C10E4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ftrSql.tfeeDel, tfeePaymDel</w:t>
            </w:r>
          </w:p>
        </w:tc>
      </w:tr>
      <w:tr w:rsidR="002C10E4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C10E4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78" w:name="_Toc527121830"/>
      <w:r w:rsidRPr="005D2635">
        <w:lastRenderedPageBreak/>
        <w:t>RTU_PG_011</w:t>
      </w:r>
      <w:bookmarkEnd w:id="78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RTU_PG_011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기술료납부현황 등록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기술료납부현황 등록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RTU_UI_011</w:t>
            </w:r>
          </w:p>
        </w:tc>
      </w:tr>
      <w:tr w:rsidR="002C10E4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C10E4" w:rsidRPr="005E3ABE" w:rsidRDefault="00E150DB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323B83">
            <w:pPr>
              <w:pStyle w:val="aff"/>
              <w:numPr>
                <w:ilvl w:val="0"/>
                <w:numId w:val="7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신규등록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”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Default="002C10E4" w:rsidP="00323B83">
            <w:pPr>
              <w:pStyle w:val="aff"/>
              <w:numPr>
                <w:ilvl w:val="0"/>
                <w:numId w:val="7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각 항목에 맞는 데이터를 입력 후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저장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Default="002C10E4" w:rsidP="00323B83">
            <w:pPr>
              <w:pStyle w:val="aff"/>
              <w:numPr>
                <w:ilvl w:val="0"/>
                <w:numId w:val="7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데이터를 서버로 전송하고 처리 결과값을 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json 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타입으로 반환하여 브라우저로 전송한다.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C10E4" w:rsidRPr="00254B0B" w:rsidRDefault="002C10E4" w:rsidP="00323B83">
            <w:pPr>
              <w:pStyle w:val="aff"/>
              <w:numPr>
                <w:ilvl w:val="0"/>
                <w:numId w:val="78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처리 결과를 메시지로 알리고 목록화면을 </w:t>
            </w:r>
            <w:r>
              <w:rPr>
                <w:rFonts w:ascii="굴림" w:eastAsia="굴림" w:hAnsi="굴림"/>
                <w:sz w:val="20"/>
                <w:szCs w:val="24"/>
              </w:rPr>
              <w:t>reload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한다.</w:t>
            </w:r>
          </w:p>
        </w:tc>
      </w:tr>
      <w:tr w:rsidR="002C10E4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T</w:t>
            </w:r>
            <w:r>
              <w:rPr>
                <w:rFonts w:ascii="굴림" w:eastAsia="굴림" w:hAnsi="굴림"/>
                <w:sz w:val="20"/>
                <w:szCs w:val="24"/>
              </w:rPr>
              <w:t>FEE, TFEE_PAYM</w:t>
            </w:r>
          </w:p>
        </w:tc>
      </w:tr>
      <w:tr w:rsidR="002C10E4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C11830" w:rsidP="002C10E4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C10E4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C10E4" w:rsidRPr="005E3ABE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a</w:t>
            </w:r>
            <w:r>
              <w:rPr>
                <w:rFonts w:ascii="굴림" w:eastAsia="굴림" w:hAnsi="굴림"/>
                <w:sz w:val="20"/>
                <w:szCs w:val="24"/>
              </w:rPr>
              <w:t>ftrSql.tfeeIns, tfeePaymIns</w:t>
            </w:r>
          </w:p>
        </w:tc>
      </w:tr>
      <w:tr w:rsidR="002C10E4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C10E4" w:rsidRDefault="002C10E4" w:rsidP="002C10E4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2C10E4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79" w:name="_Toc527121831"/>
      <w:r w:rsidRPr="005D2635">
        <w:lastRenderedPageBreak/>
        <w:t>RTU_PG_012</w:t>
      </w:r>
      <w:bookmarkEnd w:id="7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RTU_PG_012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기술료납부현황 엑셀출력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기술료납부현황 엑셀출력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RTU_UI_012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0E4" w:rsidRDefault="002C10E4" w:rsidP="00323B83">
            <w:pPr>
              <w:pStyle w:val="aff"/>
              <w:numPr>
                <w:ilvl w:val="0"/>
                <w:numId w:val="7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 xml:space="preserve">목록화면에서 </w:t>
            </w:r>
            <w:r>
              <w:rPr>
                <w:rFonts w:ascii="굴림" w:eastAsia="굴림" w:hAnsi="굴림"/>
                <w:sz w:val="20"/>
                <w:szCs w:val="24"/>
              </w:rPr>
              <w:t>“</w:t>
            </w:r>
            <w:r>
              <w:rPr>
                <w:rFonts w:ascii="굴림" w:eastAsia="굴림" w:hAnsi="굴림" w:hint="eastAsia"/>
                <w:sz w:val="20"/>
                <w:szCs w:val="24"/>
              </w:rPr>
              <w:t>엑셀다운로드</w:t>
            </w:r>
            <w:r>
              <w:rPr>
                <w:rFonts w:ascii="굴림" w:eastAsia="굴림" w:hAnsi="굴림"/>
                <w:sz w:val="20"/>
                <w:szCs w:val="24"/>
              </w:rPr>
              <w:t>”</w:t>
            </w:r>
            <w:r>
              <w:rPr>
                <w:rFonts w:ascii="굴림" w:eastAsia="굴림" w:hAnsi="굴림" w:hint="eastAsia"/>
                <w:sz w:val="20"/>
                <w:szCs w:val="24"/>
              </w:rPr>
              <w:t xml:space="preserve"> 버튼을 클릭한다.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</w:t>
            </w:r>
          </w:p>
          <w:p w:rsidR="002A1BE6" w:rsidRPr="002C10E4" w:rsidRDefault="002C10E4" w:rsidP="00323B83">
            <w:pPr>
              <w:pStyle w:val="aff"/>
              <w:numPr>
                <w:ilvl w:val="0"/>
                <w:numId w:val="79"/>
              </w:numPr>
              <w:autoSpaceDE w:val="0"/>
              <w:autoSpaceDN w:val="0"/>
              <w:ind w:leftChars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 그리드에 있는 목록정보를 엑셀형식으로 다운로드 받는다.</w:t>
            </w:r>
            <w:r>
              <w:rPr>
                <w:rFonts w:ascii="굴림" w:eastAsia="굴림" w:hAnsi="굴림"/>
                <w:sz w:val="20"/>
                <w:szCs w:val="24"/>
              </w:rPr>
              <w:t xml:space="preserve"> (Kendo grid excel export function)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C11830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해당사항 없음</w:t>
            </w: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80" w:name="_Toc527121832"/>
      <w:r w:rsidRPr="005D2635">
        <w:lastRenderedPageBreak/>
        <w:t>RFU_PG_001</w:t>
      </w:r>
      <w:bookmarkEnd w:id="8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RFU_PG_001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논문정보 목록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논문정보 목록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RFU_UI_001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81" w:name="_Toc527121833"/>
      <w:r w:rsidRPr="005D2635">
        <w:lastRenderedPageBreak/>
        <w:t>RFU_PG_002</w:t>
      </w:r>
      <w:bookmarkEnd w:id="8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RFU_PG_002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논문정보 수정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논문정보 수정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RFU_UI_002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82" w:name="_Toc527121834"/>
      <w:r w:rsidRPr="005D2635">
        <w:lastRenderedPageBreak/>
        <w:t>RFU_PG_003</w:t>
      </w:r>
      <w:bookmarkEnd w:id="82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RFU_PG_003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논문정보 삭제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논문정보 삭제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RFU_UI_003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83" w:name="_Toc527121835"/>
      <w:r w:rsidRPr="005D2635">
        <w:lastRenderedPageBreak/>
        <w:t>RFU_PG_004</w:t>
      </w:r>
      <w:bookmarkEnd w:id="83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RFU_PG_004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논문정보 등록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논문정보 등록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RFU_UI_004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84" w:name="_Toc527121836"/>
      <w:r w:rsidRPr="005D2635">
        <w:lastRenderedPageBreak/>
        <w:t>RFU_PG_005</w:t>
      </w:r>
      <w:bookmarkEnd w:id="8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RFU_PG_005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학술정보 목록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학술정보 목록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RFU_UI_005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85" w:name="_Toc527121837"/>
      <w:r w:rsidRPr="005D2635">
        <w:lastRenderedPageBreak/>
        <w:t>RFU_PG_006</w:t>
      </w:r>
      <w:bookmarkEnd w:id="8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RFU_PG_006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학술정보 수정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학술정보 수정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RFU_UI_006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86" w:name="_Toc527121838"/>
      <w:r w:rsidRPr="005D2635">
        <w:lastRenderedPageBreak/>
        <w:t>RFU_PG_007</w:t>
      </w:r>
      <w:bookmarkEnd w:id="8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RFU_PG_007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학술정보 삭제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학술정보 삭제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RFU_UI_007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87" w:name="_Toc527121839"/>
      <w:r w:rsidRPr="005D2635">
        <w:lastRenderedPageBreak/>
        <w:t>RFU_PG_008</w:t>
      </w:r>
      <w:bookmarkEnd w:id="8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RFU_PG_008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학술정보 등록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학술정보 등록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RFU_UI_008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88" w:name="_Toc527121840"/>
      <w:r w:rsidRPr="005D2635">
        <w:lastRenderedPageBreak/>
        <w:t>RFU_PG_009</w:t>
      </w:r>
      <w:bookmarkEnd w:id="88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RFU_PG_009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특허정보 목록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특허정보 목록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RFU_UI_009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89" w:name="_Toc527121841"/>
      <w:r w:rsidRPr="005D2635">
        <w:lastRenderedPageBreak/>
        <w:t>RFU_PG_010</w:t>
      </w:r>
      <w:bookmarkEnd w:id="8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RFU_PG_010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특허정보 수정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특허정보 수정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RFU_UI_010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90" w:name="_Toc527121842"/>
      <w:r w:rsidRPr="005D2635">
        <w:lastRenderedPageBreak/>
        <w:t>RFU_PG_011</w:t>
      </w:r>
      <w:bookmarkEnd w:id="9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RFU_PG_011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특허정보 삭제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특허정보 삭제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RFU_UI_011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Pr="002C10E4" w:rsidRDefault="002C10E4" w:rsidP="002C10E4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91" w:name="_Toc527121843"/>
      <w:r w:rsidRPr="005D2635">
        <w:lastRenderedPageBreak/>
        <w:t>RFU_PG_012</w:t>
      </w:r>
      <w:bookmarkEnd w:id="9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RFU_PG_012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특허정보 등록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특허정보 등록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RFU_UI_012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D72272" w:rsidRP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92" w:name="_Toc527121844"/>
      <w:r w:rsidRPr="005D2635">
        <w:lastRenderedPageBreak/>
        <w:t>RFU_PG_013</w:t>
      </w:r>
      <w:bookmarkEnd w:id="92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RFU_PG_013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사업화정보 목록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사업화정보 목록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RFU_UI_013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2A1BE6" w:rsidRPr="00D72272" w:rsidRDefault="002A1BE6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93" w:name="_Toc527121845"/>
      <w:r w:rsidRPr="005D2635">
        <w:lastRenderedPageBreak/>
        <w:t>RFU_PG_014</w:t>
      </w:r>
      <w:bookmarkEnd w:id="93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RFU_PG_014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사업화정보 수정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사업화정보 수정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RFU_UI_014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2A1BE6" w:rsidRPr="00D72272" w:rsidRDefault="002A1BE6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94" w:name="_Toc527121846"/>
      <w:r w:rsidRPr="005D2635">
        <w:lastRenderedPageBreak/>
        <w:t>RFU_PG_015</w:t>
      </w:r>
      <w:bookmarkEnd w:id="94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RFU_PG_015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사업화정보 삭제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사업화정보 삭제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RFU_UI_015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2A1BE6" w:rsidRPr="00D72272" w:rsidRDefault="002A1BE6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95" w:name="_Toc527121847"/>
      <w:r w:rsidRPr="005D2635">
        <w:lastRenderedPageBreak/>
        <w:t>RFU_PG_016</w:t>
      </w:r>
      <w:bookmarkEnd w:id="95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RFU_PG_016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사업화정보 등록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사업화정보 등록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RFU_UI_016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2A1BE6" w:rsidRPr="00D72272" w:rsidRDefault="002A1BE6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96" w:name="_Toc527121848"/>
      <w:r w:rsidRPr="005D2635">
        <w:lastRenderedPageBreak/>
        <w:t>REU_PG_001</w:t>
      </w:r>
      <w:bookmarkEnd w:id="96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REU_PG_001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평가위원현황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평가위원현황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REU_UI_001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2A1BE6" w:rsidRPr="00D72272" w:rsidRDefault="002A1BE6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97" w:name="_Toc527121849"/>
      <w:r w:rsidRPr="005D2635">
        <w:lastRenderedPageBreak/>
        <w:t>REU_PG_002</w:t>
      </w:r>
      <w:bookmarkEnd w:id="97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REU_PG_002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사업선정현황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사업선정현황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REU_UI_002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2A1BE6" w:rsidRPr="00D72272" w:rsidRDefault="002A1BE6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98" w:name="_Toc527121850"/>
      <w:r w:rsidRPr="005D2635">
        <w:lastRenderedPageBreak/>
        <w:t>REU_PG_003</w:t>
      </w:r>
      <w:bookmarkEnd w:id="98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REU_PG_003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기관별지원금현황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기관별지원금현황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REU_UI_003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2A1BE6" w:rsidRPr="00D72272" w:rsidRDefault="002A1BE6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99" w:name="_Toc527121851"/>
      <w:r w:rsidRPr="005D2635">
        <w:lastRenderedPageBreak/>
        <w:t>REU_PG_004</w:t>
      </w:r>
      <w:bookmarkEnd w:id="99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REU_PG_004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연도별 연구수당 현황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연도별 연구수당 현황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REU_UI_004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2A1BE6" w:rsidRPr="00D72272" w:rsidRDefault="002A1BE6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100" w:name="_Toc527121852"/>
      <w:r w:rsidRPr="005D2635">
        <w:lastRenderedPageBreak/>
        <w:t>REU_PG_005</w:t>
      </w:r>
      <w:bookmarkEnd w:id="100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REU_PG_005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과제별 성과현황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과제별 성과현황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REU_UI_005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2A1BE6" w:rsidRPr="00D72272" w:rsidRDefault="002A1BE6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Default="002A1BE6" w:rsidP="002A1BE6"/>
    <w:p w:rsidR="002A1BE6" w:rsidRDefault="005D2635" w:rsidP="002A1BE6">
      <w:pPr>
        <w:pStyle w:val="2"/>
      </w:pPr>
      <w:bookmarkStart w:id="101" w:name="_Toc527121853"/>
      <w:r w:rsidRPr="005D2635">
        <w:lastRenderedPageBreak/>
        <w:t>REU_PG_006</w:t>
      </w:r>
      <w:bookmarkEnd w:id="101"/>
    </w:p>
    <w:tbl>
      <w:tblPr>
        <w:tblW w:w="1020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984"/>
        <w:gridCol w:w="1418"/>
        <w:gridCol w:w="5244"/>
      </w:tblGrid>
      <w:tr w:rsidR="002A1BE6" w:rsidRPr="005E3ABE" w:rsidTr="00554325">
        <w:trPr>
          <w:trHeight w:val="48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br w:type="page"/>
              <w:t>프로그램ID</w:t>
            </w:r>
          </w:p>
        </w:tc>
        <w:tc>
          <w:tcPr>
            <w:tcW w:w="1984" w:type="dxa"/>
            <w:vAlign w:val="center"/>
          </w:tcPr>
          <w:p w:rsidR="002A1BE6" w:rsidRPr="00672E3C" w:rsidRDefault="005D2635" w:rsidP="00554325">
            <w:pPr>
              <w:widowControl/>
              <w:wordWrap/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</w:pPr>
            <w:r w:rsidRPr="005D2635">
              <w:rPr>
                <w:rFonts w:ascii="굴림" w:eastAsia="굴림" w:hAnsi="굴림"/>
                <w:color w:val="000000"/>
                <w:kern w:val="0"/>
                <w:sz w:val="18"/>
                <w:szCs w:val="18"/>
              </w:rPr>
              <w:t>REU_PG_006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프로그램명</w:t>
            </w:r>
          </w:p>
        </w:tc>
        <w:tc>
          <w:tcPr>
            <w:tcW w:w="5244" w:type="dxa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성과정보 엑셀 다운로드</w:t>
            </w:r>
          </w:p>
        </w:tc>
      </w:tr>
      <w:tr w:rsidR="002A1BE6" w:rsidRPr="005E3ABE" w:rsidTr="00554325">
        <w:trPr>
          <w:trHeight w:val="556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주요기능</w:t>
            </w:r>
          </w:p>
        </w:tc>
        <w:tc>
          <w:tcPr>
            <w:tcW w:w="8646" w:type="dxa"/>
            <w:gridSpan w:val="3"/>
            <w:vAlign w:val="center"/>
            <w:hideMark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 w:hint="eastAsia"/>
                <w:sz w:val="20"/>
                <w:szCs w:val="24"/>
              </w:rPr>
              <w:t>성과정보 엑셀 다운로드</w:t>
            </w:r>
          </w:p>
        </w:tc>
      </w:tr>
      <w:tr w:rsidR="002A1BE6" w:rsidRPr="005E3ABE" w:rsidTr="00554325">
        <w:trPr>
          <w:trHeight w:val="564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화면ID</w:t>
            </w:r>
          </w:p>
        </w:tc>
        <w:tc>
          <w:tcPr>
            <w:tcW w:w="8646" w:type="dxa"/>
            <w:gridSpan w:val="3"/>
            <w:vAlign w:val="center"/>
          </w:tcPr>
          <w:p w:rsidR="002A1BE6" w:rsidRPr="005E3ABE" w:rsidRDefault="005D2635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 w:rsidRPr="005D2635">
              <w:rPr>
                <w:rFonts w:ascii="굴림" w:eastAsia="굴림" w:hAnsi="굴림"/>
                <w:sz w:val="20"/>
                <w:szCs w:val="24"/>
              </w:rPr>
              <w:t>REU_UI_006</w:t>
            </w:r>
          </w:p>
        </w:tc>
      </w:tr>
      <w:tr w:rsidR="002A1BE6" w:rsidRPr="005E3ABE" w:rsidTr="00554325">
        <w:trPr>
          <w:trHeight w:val="5393"/>
        </w:trPr>
        <w:tc>
          <w:tcPr>
            <w:tcW w:w="1560" w:type="dxa"/>
            <w:shd w:val="clear" w:color="auto" w:fill="C6D9F1"/>
            <w:vAlign w:val="center"/>
            <w:hideMark/>
          </w:tcPr>
          <w:p w:rsidR="002A1BE6" w:rsidRPr="005E3ABE" w:rsidRDefault="00E150DB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 w:rsidRPr="005E3ABE">
              <w:rPr>
                <w:rFonts w:ascii="굴림" w:eastAsia="굴림" w:hAnsi="굴림" w:hint="eastAsia"/>
                <w:sz w:val="20"/>
                <w:szCs w:val="24"/>
              </w:rPr>
              <w:t>처리 로직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72272" w:rsidRDefault="00D72272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협의중</w:t>
            </w:r>
          </w:p>
          <w:p w:rsidR="002A1BE6" w:rsidRPr="00D72272" w:rsidRDefault="002A1BE6" w:rsidP="00D72272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891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변경테이블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autoSpaceDE w:val="0"/>
              <w:autoSpaceDN w:val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1512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참조테이블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jc w:val="left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903"/>
        </w:trPr>
        <w:tc>
          <w:tcPr>
            <w:tcW w:w="1560" w:type="dxa"/>
            <w:shd w:val="clear" w:color="auto" w:fill="C6D9F1"/>
            <w:vAlign w:val="center"/>
          </w:tcPr>
          <w:p w:rsidR="002A1BE6" w:rsidRPr="005E3ABE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관련SQL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  <w:tr w:rsidR="002A1BE6" w:rsidRPr="005E3ABE" w:rsidTr="00554325">
        <w:trPr>
          <w:trHeight w:val="257"/>
        </w:trPr>
        <w:tc>
          <w:tcPr>
            <w:tcW w:w="1560" w:type="dxa"/>
            <w:shd w:val="clear" w:color="auto" w:fill="C6D9F1"/>
            <w:vAlign w:val="center"/>
          </w:tcPr>
          <w:p w:rsidR="002A1BE6" w:rsidRDefault="002A1BE6" w:rsidP="00554325">
            <w:pPr>
              <w:autoSpaceDE w:val="0"/>
              <w:autoSpaceDN w:val="0"/>
              <w:jc w:val="center"/>
              <w:rPr>
                <w:rFonts w:ascii="굴림" w:eastAsia="굴림" w:hAnsi="굴림"/>
                <w:sz w:val="20"/>
                <w:szCs w:val="24"/>
              </w:rPr>
            </w:pPr>
            <w:r>
              <w:rPr>
                <w:rFonts w:ascii="굴림" w:eastAsia="굴림" w:hAnsi="굴림" w:hint="eastAsia"/>
                <w:sz w:val="20"/>
                <w:szCs w:val="24"/>
              </w:rPr>
              <w:t>참조파일</w:t>
            </w:r>
          </w:p>
        </w:tc>
        <w:tc>
          <w:tcPr>
            <w:tcW w:w="8646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A1BE6" w:rsidRDefault="002A1BE6" w:rsidP="00554325">
            <w:pPr>
              <w:pStyle w:val="aff"/>
              <w:autoSpaceDE w:val="0"/>
              <w:autoSpaceDN w:val="0"/>
              <w:ind w:leftChars="0" w:left="0"/>
              <w:rPr>
                <w:rFonts w:ascii="굴림" w:eastAsia="굴림" w:hAnsi="굴림"/>
                <w:sz w:val="20"/>
                <w:szCs w:val="24"/>
              </w:rPr>
            </w:pPr>
          </w:p>
        </w:tc>
      </w:tr>
    </w:tbl>
    <w:p w:rsidR="002A1BE6" w:rsidRPr="0037235A" w:rsidRDefault="002A1BE6" w:rsidP="005D2635">
      <w:pPr>
        <w:pStyle w:val="2"/>
        <w:numPr>
          <w:ilvl w:val="0"/>
          <w:numId w:val="0"/>
        </w:numPr>
      </w:pPr>
    </w:p>
    <w:sectPr w:rsidR="002A1BE6" w:rsidRPr="0037235A" w:rsidSect="00204E39">
      <w:headerReference w:type="first" r:id="rId14"/>
      <w:footerReference w:type="first" r:id="rId15"/>
      <w:pgSz w:w="11907" w:h="16840" w:code="9"/>
      <w:pgMar w:top="1418" w:right="1418" w:bottom="1418" w:left="1418" w:header="1134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A91" w:rsidRDefault="00A11A91">
      <w:r>
        <w:separator/>
      </w:r>
    </w:p>
  </w:endnote>
  <w:endnote w:type="continuationSeparator" w:id="0">
    <w:p w:rsidR="00A11A91" w:rsidRDefault="00A1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명조">
    <w:altName w:val="바탕체"/>
    <w:panose1 w:val="00000000000000000000"/>
    <w:charset w:val="81"/>
    <w:family w:val="roman"/>
    <w:notTrueType/>
    <w:pitch w:val="fixed"/>
    <w:sig w:usb0="00000001" w:usb1="09060000" w:usb2="00000010" w:usb3="00000000" w:csb0="00080000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ÇÑÄÄ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123" w:rsidRDefault="00CB4123" w:rsidP="00CF6BFC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i</w:t>
    </w:r>
    <w:r>
      <w:rPr>
        <w:rStyle w:val="aa"/>
      </w:rPr>
      <w:fldChar w:fldCharType="end"/>
    </w:r>
  </w:p>
  <w:p w:rsidR="00CB4123" w:rsidRDefault="00CB4123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123" w:rsidRDefault="00CB4123">
    <w:pPr>
      <w:pStyle w:val="a8"/>
      <w:tabs>
        <w:tab w:val="right" w:pos="8647"/>
        <w:tab w:val="right" w:pos="9180"/>
      </w:tabs>
      <w:ind w:right="-7"/>
      <w:rPr>
        <w:b/>
        <w:sz w:val="16"/>
      </w:rPr>
    </w:pPr>
    <w:r>
      <w:rPr>
        <w:sz w:val="16"/>
      </w:rPr>
      <w:tab/>
    </w:r>
    <w:r>
      <w:rPr>
        <w:sz w:val="16"/>
      </w:rPr>
      <w:tab/>
    </w:r>
  </w:p>
  <w:p w:rsidR="00CB4123" w:rsidRDefault="00CB4123">
    <w:pPr>
      <w:pStyle w:val="a8"/>
      <w:tabs>
        <w:tab w:val="right" w:pos="8647"/>
      </w:tabs>
      <w:ind w:right="-7"/>
      <w:rPr>
        <w:sz w:val="16"/>
      </w:rPr>
    </w:pPr>
    <w:r>
      <w:rPr>
        <w:sz w:val="16"/>
      </w:rPr>
      <w:tab/>
    </w:r>
    <w:r>
      <w:rPr>
        <w:rFonts w:hint="eastAsia"/>
        <w:sz w:val="16"/>
      </w:rPr>
      <w:tab/>
    </w:r>
  </w:p>
  <w:p w:rsidR="00CB4123" w:rsidRDefault="00CB4123" w:rsidP="00222225">
    <w:pPr>
      <w:pStyle w:val="a8"/>
      <w:tabs>
        <w:tab w:val="right" w:pos="8647"/>
        <w:tab w:val="right" w:pos="9180"/>
      </w:tabs>
      <w:ind w:right="-7"/>
      <w:rPr>
        <w:sz w:val="16"/>
      </w:rPr>
    </w:pPr>
    <w:r>
      <w:rPr>
        <w:rFonts w:hint="eastAsia"/>
        <w:sz w:val="16"/>
      </w:rPr>
      <w:t xml:space="preserve"> </w:t>
    </w:r>
    <w:r>
      <w:rPr>
        <w:sz w:val="16"/>
      </w:rP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97551">
      <w:rPr>
        <w:rStyle w:val="aa"/>
        <w:rFonts w:hint="eastAsia"/>
        <w:noProof/>
      </w:rPr>
      <w:t>２</w:t>
    </w:r>
    <w:r>
      <w:rPr>
        <w:rStyle w:val="aa"/>
      </w:rPr>
      <w:fldChar w:fldCharType="end"/>
    </w:r>
    <w:r>
      <w:rPr>
        <w:rStyle w:val="aa"/>
        <w:rFonts w:hint="eastAsia"/>
      </w:rPr>
      <w:t>/</w:t>
    </w:r>
    <w:r>
      <w:rPr>
        <w:rStyle w:val="aa"/>
      </w:rPr>
      <w:fldChar w:fldCharType="begin"/>
    </w:r>
    <w:r>
      <w:rPr>
        <w:rStyle w:val="aa"/>
      </w:rPr>
      <w:instrText xml:space="preserve"> NUMPAGES </w:instrText>
    </w:r>
    <w:r>
      <w:rPr>
        <w:rStyle w:val="aa"/>
      </w:rPr>
      <w:fldChar w:fldCharType="separate"/>
    </w:r>
    <w:r w:rsidR="00597551">
      <w:rPr>
        <w:rStyle w:val="aa"/>
        <w:noProof/>
      </w:rPr>
      <w:t>104</w:t>
    </w:r>
    <w:r>
      <w:rPr>
        <w:rStyle w:val="aa"/>
      </w:rPr>
      <w:fldChar w:fldCharType="end"/>
    </w:r>
    <w:r w:rsidRPr="00E55864">
      <w:rPr>
        <w:rStyle w:val="aa"/>
        <w:rFonts w:ascii="Times New Roma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123" w:rsidRPr="00711D57" w:rsidRDefault="00CB4123" w:rsidP="00CF6BFC">
    <w:pPr>
      <w:jc w:val="right"/>
      <w:rPr>
        <w:rFonts w:eastAsia="돋움"/>
        <w:i/>
        <w:sz w:val="24"/>
        <w:szCs w:val="24"/>
      </w:rPr>
    </w:pPr>
    <w:r w:rsidRPr="00711D57">
      <w:rPr>
        <w:rFonts w:eastAsia="돋움" w:hint="eastAsia"/>
        <w:i/>
        <w:sz w:val="24"/>
        <w:szCs w:val="24"/>
      </w:rPr>
      <w:t xml:space="preserve">Issue Date : </w:t>
    </w:r>
    <w:r>
      <w:rPr>
        <w:rFonts w:eastAsia="돋움" w:hint="eastAsia"/>
        <w:i/>
        <w:sz w:val="24"/>
        <w:szCs w:val="24"/>
      </w:rPr>
      <w:t>201</w:t>
    </w:r>
    <w:r>
      <w:rPr>
        <w:rFonts w:eastAsia="돋움"/>
        <w:i/>
        <w:sz w:val="24"/>
        <w:szCs w:val="24"/>
      </w:rPr>
      <w:t>8/06/18</w:t>
    </w:r>
  </w:p>
  <w:p w:rsidR="00CB4123" w:rsidRPr="00711D57" w:rsidRDefault="00CB4123" w:rsidP="00CF6BFC">
    <w:pPr>
      <w:jc w:val="right"/>
      <w:rPr>
        <w:rFonts w:eastAsia="돋움"/>
        <w:i/>
        <w:sz w:val="24"/>
        <w:szCs w:val="24"/>
      </w:rPr>
    </w:pPr>
  </w:p>
  <w:p w:rsidR="00CB4123" w:rsidRDefault="00CB4123" w:rsidP="00CF6BFC">
    <w:pPr>
      <w:jc w:val="right"/>
      <w:rPr>
        <w:rFonts w:ascii="Times New Roman" w:hAnsi="Times New Roman"/>
        <w:i/>
        <w:sz w:val="24"/>
      </w:rPr>
    </w:pPr>
    <w:r w:rsidRPr="004A0357">
      <w:rPr>
        <w:rFonts w:ascii="Times New Roman" w:hAnsi="Times New Roman" w:hint="eastAsia"/>
        <w:i/>
        <w:sz w:val="24"/>
      </w:rPr>
      <w:t>주식회사</w:t>
    </w:r>
    <w:r w:rsidRPr="004A0357">
      <w:rPr>
        <w:rFonts w:ascii="Times New Roman" w:hAnsi="Times New Roman" w:hint="eastAsia"/>
        <w:i/>
        <w:sz w:val="24"/>
      </w:rPr>
      <w:t xml:space="preserve"> </w:t>
    </w:r>
    <w:r w:rsidRPr="004A0357">
      <w:rPr>
        <w:rFonts w:ascii="Times New Roman" w:hAnsi="Times New Roman" w:hint="eastAsia"/>
        <w:i/>
        <w:sz w:val="24"/>
      </w:rPr>
      <w:t>굿씽크</w:t>
    </w:r>
  </w:p>
  <w:p w:rsidR="00CB4123" w:rsidRPr="003D33B0" w:rsidRDefault="00CB4123">
    <w:pPr>
      <w:jc w:val="right"/>
      <w:rPr>
        <w:i/>
      </w:rPr>
    </w:pPr>
  </w:p>
  <w:p w:rsidR="00CB4123" w:rsidRDefault="00CB4123">
    <w:pPr>
      <w:spacing w:before="1600" w:after="360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1153795</wp:posOffset>
              </wp:positionV>
              <wp:extent cx="5410200" cy="0"/>
              <wp:effectExtent l="13335" t="10795" r="5715" b="825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D79229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0.85pt" to="427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ri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" w:type="dxa"/>
      <w:tblBorders>
        <w:top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42"/>
      <w:gridCol w:w="4540"/>
    </w:tblGrid>
    <w:tr w:rsidR="00CB4123">
      <w:trPr>
        <w:cantSplit/>
        <w:trHeight w:val="300"/>
      </w:trPr>
      <w:tc>
        <w:tcPr>
          <w:tcW w:w="4615" w:type="dxa"/>
          <w:vAlign w:val="center"/>
        </w:tcPr>
        <w:p w:rsidR="00CB4123" w:rsidRDefault="00CB4123">
          <w:pPr>
            <w:rPr>
              <w:sz w:val="16"/>
            </w:rPr>
          </w:pPr>
          <w:r>
            <w:rPr>
              <w:rFonts w:hint="eastAsia"/>
              <w:sz w:val="16"/>
            </w:rPr>
            <w:t>무단</w:t>
          </w:r>
          <w:r>
            <w:rPr>
              <w:rFonts w:hint="eastAsia"/>
              <w:sz w:val="16"/>
            </w:rPr>
            <w:t xml:space="preserve"> </w:t>
          </w:r>
          <w:r>
            <w:rPr>
              <w:rFonts w:hint="eastAsia"/>
              <w:sz w:val="16"/>
            </w:rPr>
            <w:t>전제</w:t>
          </w:r>
          <w:r>
            <w:rPr>
              <w:rFonts w:hint="eastAsia"/>
              <w:sz w:val="16"/>
            </w:rPr>
            <w:t>/</w:t>
          </w:r>
          <w:r>
            <w:rPr>
              <w:rFonts w:hint="eastAsia"/>
              <w:sz w:val="16"/>
            </w:rPr>
            <w:t>복사</w:t>
          </w:r>
          <w:r>
            <w:rPr>
              <w:rFonts w:hint="eastAsia"/>
              <w:sz w:val="16"/>
            </w:rPr>
            <w:t xml:space="preserve"> </w:t>
          </w:r>
          <w:r>
            <w:rPr>
              <w:rFonts w:hint="eastAsia"/>
              <w:sz w:val="16"/>
            </w:rPr>
            <w:t>금지</w:t>
          </w:r>
        </w:p>
      </w:tc>
      <w:tc>
        <w:tcPr>
          <w:tcW w:w="4615" w:type="dxa"/>
          <w:vAlign w:val="center"/>
        </w:tcPr>
        <w:p w:rsidR="00CB4123" w:rsidRDefault="00CB4123" w:rsidP="00446E11">
          <w:pPr>
            <w:jc w:val="right"/>
            <w:rPr>
              <w:sz w:val="16"/>
            </w:rPr>
          </w:pPr>
        </w:p>
      </w:tc>
    </w:tr>
  </w:tbl>
  <w:p w:rsidR="00CB4123" w:rsidRPr="00222225" w:rsidRDefault="00CB4123" w:rsidP="00222225">
    <w:pPr>
      <w:pStyle w:val="a8"/>
      <w:tabs>
        <w:tab w:val="right" w:pos="8647"/>
        <w:tab w:val="right" w:pos="9180"/>
      </w:tabs>
      <w:ind w:right="-7"/>
      <w:rPr>
        <w:sz w:val="16"/>
      </w:rPr>
    </w:pPr>
    <w:r>
      <w:rPr>
        <w:sz w:val="16"/>
      </w:rP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97551">
      <w:rPr>
        <w:rStyle w:val="aa"/>
        <w:noProof/>
      </w:rPr>
      <w:t>3</w:t>
    </w:r>
    <w:r>
      <w:rPr>
        <w:rStyle w:val="aa"/>
      </w:rPr>
      <w:fldChar w:fldCharType="end"/>
    </w:r>
    <w:r>
      <w:rPr>
        <w:rStyle w:val="aa"/>
        <w:rFonts w:hint="eastAsia"/>
      </w:rPr>
      <w:t>/</w:t>
    </w:r>
    <w:r>
      <w:rPr>
        <w:rStyle w:val="aa"/>
      </w:rPr>
      <w:fldChar w:fldCharType="begin"/>
    </w:r>
    <w:r>
      <w:rPr>
        <w:rStyle w:val="aa"/>
      </w:rPr>
      <w:instrText xml:space="preserve"> NUMPAGES </w:instrText>
    </w:r>
    <w:r>
      <w:rPr>
        <w:rStyle w:val="aa"/>
      </w:rPr>
      <w:fldChar w:fldCharType="separate"/>
    </w:r>
    <w:r w:rsidR="00597551">
      <w:rPr>
        <w:rStyle w:val="aa"/>
        <w:noProof/>
      </w:rPr>
      <w:t>104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A91" w:rsidRDefault="00A11A91">
      <w:r>
        <w:separator/>
      </w:r>
    </w:p>
  </w:footnote>
  <w:footnote w:type="continuationSeparator" w:id="0">
    <w:p w:rsidR="00A11A91" w:rsidRDefault="00A11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551" w:rsidRDefault="0059755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820"/>
      <w:gridCol w:w="1011"/>
      <w:gridCol w:w="2107"/>
    </w:tblGrid>
    <w:tr w:rsidR="00CB4123" w:rsidTr="00584461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CB4123" w:rsidRDefault="00CB4123" w:rsidP="00B0396E">
          <w:pPr>
            <w:pStyle w:val="a6"/>
            <w:ind w:leftChars="-54" w:left="-119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9525" b="0"/>
                <wp:docPr id="7" name="그림 7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B4123" w:rsidRPr="00004CDF" w:rsidRDefault="00CB4123" w:rsidP="00004CDF"/>
      </w:tc>
      <w:tc>
        <w:tcPr>
          <w:tcW w:w="7938" w:type="dxa"/>
          <w:gridSpan w:val="3"/>
          <w:vAlign w:val="center"/>
        </w:tcPr>
        <w:p w:rsidR="00CB4123" w:rsidRPr="00B14B08" w:rsidRDefault="00CB4123" w:rsidP="00BF6818">
          <w:pPr>
            <w:pStyle w:val="a6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프로그램 설계서</w:t>
          </w:r>
        </w:p>
      </w:tc>
    </w:tr>
    <w:tr w:rsidR="00CB4123" w:rsidTr="00ED766B">
      <w:trPr>
        <w:cantSplit/>
        <w:trHeight w:val="285"/>
      </w:trPr>
      <w:tc>
        <w:tcPr>
          <w:tcW w:w="2268" w:type="dxa"/>
          <w:vMerge/>
          <w:vAlign w:val="center"/>
        </w:tcPr>
        <w:p w:rsidR="00CB4123" w:rsidRDefault="00CB4123" w:rsidP="00CF6BFC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5831" w:type="dxa"/>
          <w:gridSpan w:val="2"/>
          <w:vAlign w:val="center"/>
        </w:tcPr>
        <w:p w:rsidR="00CB4123" w:rsidRPr="00B14B08" w:rsidRDefault="00CB4123" w:rsidP="00F17A2C">
          <w:pPr>
            <w:pStyle w:val="a6"/>
            <w:jc w:val="left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프로젝트</w:t>
          </w:r>
          <w:r>
            <w:rPr>
              <w:rFonts w:ascii="굴림" w:hAnsi="굴림" w:hint="eastAsia"/>
              <w:sz w:val="18"/>
            </w:rPr>
            <w:t>:</w:t>
          </w:r>
          <w:r w:rsidRPr="00AF3DFF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저작권기술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성능평가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시스템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개선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및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고도화</w:t>
          </w:r>
        </w:p>
      </w:tc>
      <w:tc>
        <w:tcPr>
          <w:tcW w:w="2107" w:type="dxa"/>
          <w:vAlign w:val="center"/>
        </w:tcPr>
        <w:p w:rsidR="00CB4123" w:rsidRPr="00B14B08" w:rsidRDefault="00CB4123" w:rsidP="00CF6BFC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단계</w:t>
          </w:r>
          <w:r w:rsidRPr="00B14B08">
            <w:rPr>
              <w:rFonts w:ascii="굴림" w:hAnsi="굴림" w:hint="eastAsia"/>
              <w:sz w:val="18"/>
            </w:rPr>
            <w:t xml:space="preserve"> : </w:t>
          </w:r>
          <w:r>
            <w:rPr>
              <w:rFonts w:ascii="굴림" w:hAnsi="굴림" w:hint="eastAsia"/>
              <w:sz w:val="18"/>
            </w:rPr>
            <w:t>설계</w:t>
          </w:r>
        </w:p>
      </w:tc>
    </w:tr>
    <w:tr w:rsidR="00CB4123" w:rsidTr="00ED766B">
      <w:trPr>
        <w:cantSplit/>
        <w:trHeight w:val="285"/>
      </w:trPr>
      <w:tc>
        <w:tcPr>
          <w:tcW w:w="2268" w:type="dxa"/>
          <w:vMerge/>
          <w:vAlign w:val="center"/>
        </w:tcPr>
        <w:p w:rsidR="00CB4123" w:rsidRDefault="00CB4123" w:rsidP="00CF6BFC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4820" w:type="dxa"/>
          <w:vAlign w:val="center"/>
        </w:tcPr>
        <w:p w:rsidR="00CB4123" w:rsidRPr="00B14B08" w:rsidRDefault="00CB4123" w:rsidP="00CF6BFC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2141</w:t>
          </w:r>
        </w:p>
      </w:tc>
      <w:tc>
        <w:tcPr>
          <w:tcW w:w="1011" w:type="dxa"/>
          <w:vAlign w:val="center"/>
        </w:tcPr>
        <w:p w:rsidR="00CB4123" w:rsidRPr="00B14B08" w:rsidRDefault="00CB4123" w:rsidP="00ED766B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버전</w:t>
          </w:r>
          <w:r w:rsidRPr="00B14B08">
            <w:rPr>
              <w:rFonts w:ascii="굴림" w:hAnsi="굴림" w:hint="eastAsia"/>
              <w:sz w:val="18"/>
            </w:rPr>
            <w:t xml:space="preserve"> 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0</w:t>
          </w:r>
        </w:p>
      </w:tc>
      <w:tc>
        <w:tcPr>
          <w:tcW w:w="2107" w:type="dxa"/>
          <w:vAlign w:val="center"/>
        </w:tcPr>
        <w:p w:rsidR="00CB4123" w:rsidRPr="00B14B08" w:rsidRDefault="00CB4123" w:rsidP="00597551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</w:t>
          </w:r>
          <w:r w:rsidR="00597551">
            <w:rPr>
              <w:rFonts w:ascii="굴림" w:hAnsi="굴림"/>
              <w:sz w:val="18"/>
            </w:rPr>
            <w:t>8</w:t>
          </w:r>
          <w:r>
            <w:rPr>
              <w:rFonts w:ascii="굴림" w:hAnsi="굴림"/>
              <w:sz w:val="18"/>
            </w:rPr>
            <w:t>/06/19</w:t>
          </w:r>
        </w:p>
      </w:tc>
    </w:tr>
  </w:tbl>
  <w:p w:rsidR="00CB4123" w:rsidRDefault="00CB412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123" w:rsidRDefault="00CB4123">
    <w:pPr>
      <w:pStyle w:val="a6"/>
      <w:spacing w:before="240"/>
      <w:jc w:val="right"/>
      <w:rPr>
        <w:rFonts w:ascii="Times New Roman" w:hAnsi="Times New Roman"/>
        <w:b/>
        <w:sz w:val="48"/>
      </w:rPr>
    </w:pPr>
  </w:p>
  <w:p w:rsidR="00CB4123" w:rsidRDefault="00CB4123">
    <w:pPr>
      <w:pStyle w:val="a6"/>
      <w:spacing w:before="240"/>
      <w:jc w:val="right"/>
      <w:rPr>
        <w:rFonts w:ascii="Times New Roman" w:hAnsi="Times New Roman"/>
        <w:b/>
        <w:sz w:val="48"/>
      </w:rPr>
    </w:pPr>
  </w:p>
  <w:p w:rsidR="00CB4123" w:rsidRDefault="00CB4123">
    <w:pPr>
      <w:pStyle w:val="a6"/>
      <w:spacing w:before="240"/>
      <w:jc w:val="right"/>
      <w:rPr>
        <w:rFonts w:ascii="Times New Roman" w:hAnsi="Times New Roman"/>
        <w:b/>
        <w:sz w:val="48"/>
      </w:rPr>
    </w:pPr>
    <w:r>
      <w:rPr>
        <w:rFonts w:hint="eastAsia"/>
        <w:b/>
        <w:sz w:val="56"/>
      </w:rPr>
      <w:t xml:space="preserve"> </w:t>
    </w:r>
    <w:r>
      <w:rPr>
        <w:rFonts w:ascii="Times New Roman" w:hAnsi="Times New Roman" w:hint="eastAsia"/>
        <w:b/>
        <w:sz w:val="56"/>
      </w:rPr>
      <w:t>프로그램</w:t>
    </w:r>
    <w:r>
      <w:rPr>
        <w:rFonts w:ascii="Times New Roman" w:hAnsi="Times New Roman" w:hint="eastAsia"/>
        <w:b/>
        <w:sz w:val="56"/>
      </w:rPr>
      <w:t xml:space="preserve"> </w:t>
    </w:r>
    <w:r>
      <w:rPr>
        <w:rFonts w:ascii="Times New Roman" w:hAnsi="Times New Roman" w:hint="eastAsia"/>
        <w:b/>
        <w:sz w:val="56"/>
      </w:rPr>
      <w:t>설계서</w:t>
    </w:r>
  </w:p>
  <w:p w:rsidR="00CB4123" w:rsidRPr="005520A5" w:rsidRDefault="00CB4123" w:rsidP="00FC5A2D">
    <w:pPr>
      <w:pStyle w:val="a6"/>
      <w:spacing w:before="240"/>
      <w:jc w:val="right"/>
      <w:rPr>
        <w:rFonts w:ascii="Times New Roman" w:hAnsi="Times New Roman"/>
        <w:b/>
        <w:sz w:val="44"/>
      </w:rPr>
    </w:pPr>
    <w:r w:rsidRPr="00ED766B">
      <w:rPr>
        <w:rFonts w:ascii="Times New Roman" w:hAnsi="Times New Roman" w:hint="eastAsia"/>
        <w:b/>
        <w:sz w:val="44"/>
      </w:rPr>
      <w:t>저작권기술</w:t>
    </w:r>
    <w:r w:rsidRPr="00ED766B">
      <w:rPr>
        <w:rFonts w:ascii="Times New Roman" w:hAnsi="Times New Roman" w:hint="eastAsia"/>
        <w:b/>
        <w:sz w:val="44"/>
      </w:rPr>
      <w:t xml:space="preserve"> </w:t>
    </w:r>
    <w:r w:rsidRPr="00ED766B">
      <w:rPr>
        <w:rFonts w:ascii="Times New Roman" w:hAnsi="Times New Roman" w:hint="eastAsia"/>
        <w:b/>
        <w:sz w:val="44"/>
      </w:rPr>
      <w:t>성능평가</w:t>
    </w:r>
    <w:r w:rsidRPr="00ED766B">
      <w:rPr>
        <w:rFonts w:ascii="Times New Roman" w:hAnsi="Times New Roman" w:hint="eastAsia"/>
        <w:b/>
        <w:sz w:val="44"/>
      </w:rPr>
      <w:t xml:space="preserve"> </w:t>
    </w:r>
    <w:r w:rsidRPr="00ED766B">
      <w:rPr>
        <w:rFonts w:ascii="Times New Roman" w:hAnsi="Times New Roman" w:hint="eastAsia"/>
        <w:b/>
        <w:sz w:val="44"/>
      </w:rPr>
      <w:t>시스템</w:t>
    </w:r>
    <w:r w:rsidRPr="00ED766B">
      <w:rPr>
        <w:rFonts w:ascii="Times New Roman" w:hAnsi="Times New Roman" w:hint="eastAsia"/>
        <w:b/>
        <w:sz w:val="44"/>
      </w:rPr>
      <w:t xml:space="preserve"> </w:t>
    </w:r>
    <w:r w:rsidRPr="00ED766B">
      <w:rPr>
        <w:rFonts w:ascii="Times New Roman" w:hAnsi="Times New Roman" w:hint="eastAsia"/>
        <w:b/>
        <w:sz w:val="44"/>
      </w:rPr>
      <w:t>개선</w:t>
    </w:r>
    <w:r w:rsidRPr="00ED766B">
      <w:rPr>
        <w:rFonts w:ascii="Times New Roman" w:hAnsi="Times New Roman" w:hint="eastAsia"/>
        <w:b/>
        <w:sz w:val="44"/>
      </w:rPr>
      <w:t xml:space="preserve"> </w:t>
    </w:r>
    <w:r w:rsidRPr="00ED766B">
      <w:rPr>
        <w:rFonts w:ascii="Times New Roman" w:hAnsi="Times New Roman" w:hint="eastAsia"/>
        <w:b/>
        <w:sz w:val="44"/>
      </w:rPr>
      <w:t>및</w:t>
    </w:r>
    <w:r w:rsidRPr="00ED766B">
      <w:rPr>
        <w:rFonts w:ascii="Times New Roman" w:hAnsi="Times New Roman" w:hint="eastAsia"/>
        <w:b/>
        <w:sz w:val="44"/>
      </w:rPr>
      <w:t xml:space="preserve"> </w:t>
    </w:r>
    <w:r w:rsidRPr="00ED766B">
      <w:rPr>
        <w:rFonts w:ascii="Times New Roman" w:hAnsi="Times New Roman" w:hint="eastAsia"/>
        <w:b/>
        <w:sz w:val="44"/>
      </w:rPr>
      <w:t>고도화</w:t>
    </w:r>
  </w:p>
  <w:p w:rsidR="00CB4123" w:rsidRDefault="00CB4123">
    <w:pPr>
      <w:pStyle w:val="a6"/>
      <w:spacing w:before="240"/>
      <w:jc w:val="right"/>
      <w:rPr>
        <w:rFonts w:ascii="Times New Roman" w:hAnsi="Times New Roman"/>
        <w:b/>
        <w:sz w:val="48"/>
      </w:rPr>
    </w:pPr>
    <w:r>
      <w:rPr>
        <w:rFonts w:ascii="Times New Roman" w:hAnsi="Times New Roman" w:hint="eastAsia"/>
        <w:b/>
        <w:sz w:val="48"/>
      </w:rPr>
      <w:t>2141</w:t>
    </w:r>
  </w:p>
  <w:p w:rsidR="00CB4123" w:rsidRDefault="00CB4123">
    <w:pPr>
      <w:pStyle w:val="a6"/>
      <w:spacing w:before="240"/>
      <w:jc w:val="right"/>
      <w:rPr>
        <w:rFonts w:ascii="Times New Roman" w:hAnsi="Times New Roman"/>
        <w:b/>
        <w:sz w:val="48"/>
      </w:rPr>
    </w:pPr>
    <w:r>
      <w:rPr>
        <w:rFonts w:ascii="Times New Roman" w:hAnsi="Times New Roman"/>
        <w:b/>
        <w:sz w:val="48"/>
      </w:rPr>
      <w:t>Version 1.</w:t>
    </w:r>
    <w:r w:rsidR="008C5C56">
      <w:rPr>
        <w:rFonts w:ascii="Times New Roman" w:hAnsi="Times New Roman"/>
        <w:b/>
        <w:sz w:val="48"/>
      </w:rPr>
      <w:t>1</w:t>
    </w:r>
  </w:p>
  <w:p w:rsidR="00CB4123" w:rsidRPr="006C093F" w:rsidRDefault="00CB4123">
    <w:pPr>
      <w:pStyle w:val="a6"/>
      <w:spacing w:before="240"/>
      <w:jc w:val="right"/>
      <w:rPr>
        <w:rFonts w:ascii="Times New Roman" w:hAnsi="Times New Roman"/>
        <w:b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CB4123">
      <w:trPr>
        <w:cantSplit/>
        <w:jc w:val="right"/>
      </w:trPr>
      <w:tc>
        <w:tcPr>
          <w:tcW w:w="2178" w:type="dxa"/>
        </w:tcPr>
        <w:p w:rsidR="00CB4123" w:rsidRDefault="00CB4123">
          <w:pPr>
            <w:pStyle w:val="a6"/>
            <w:spacing w:before="40" w:after="40"/>
            <w:jc w:val="center"/>
          </w:pPr>
        </w:p>
      </w:tc>
    </w:tr>
  </w:tbl>
  <w:p w:rsidR="00CB4123" w:rsidRDefault="00CB4123">
    <w:pPr>
      <w:pStyle w:val="Indent"/>
    </w:pPr>
  </w:p>
  <w:p w:rsidR="00CB4123" w:rsidRDefault="00CB412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56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61"/>
      <w:gridCol w:w="1134"/>
      <w:gridCol w:w="2143"/>
    </w:tblGrid>
    <w:tr w:rsidR="00CB4123" w:rsidTr="00FC5A2D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CB4123" w:rsidRDefault="00CB4123" w:rsidP="00CF6BFC">
          <w:pPr>
            <w:pStyle w:val="a6"/>
            <w:ind w:leftChars="-54" w:left="-119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9525" b="0"/>
                <wp:docPr id="2" name="그림 2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CB4123" w:rsidRPr="00B14B08" w:rsidRDefault="00CB4123" w:rsidP="00CF6BFC">
          <w:pPr>
            <w:pStyle w:val="a6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프로그램 설계서</w:t>
          </w:r>
        </w:p>
      </w:tc>
    </w:tr>
    <w:tr w:rsidR="00CB4123" w:rsidTr="00ED766B">
      <w:trPr>
        <w:cantSplit/>
        <w:trHeight w:val="285"/>
      </w:trPr>
      <w:tc>
        <w:tcPr>
          <w:tcW w:w="2268" w:type="dxa"/>
          <w:vMerge/>
          <w:vAlign w:val="center"/>
        </w:tcPr>
        <w:p w:rsidR="00CB4123" w:rsidRDefault="00CB4123" w:rsidP="00CF6BFC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5795" w:type="dxa"/>
          <w:gridSpan w:val="2"/>
          <w:vAlign w:val="center"/>
        </w:tcPr>
        <w:p w:rsidR="00CB4123" w:rsidRPr="00B14B08" w:rsidRDefault="00CB4123" w:rsidP="00FC5A2D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프로젝트</w:t>
          </w:r>
          <w:r w:rsidRPr="00B14B08">
            <w:rPr>
              <w:rFonts w:ascii="굴림" w:hAnsi="굴림" w:hint="eastAsia"/>
              <w:sz w:val="18"/>
            </w:rPr>
            <w:t xml:space="preserve">: </w:t>
          </w:r>
          <w:r w:rsidRPr="00ED766B">
            <w:rPr>
              <w:rFonts w:hint="eastAsia"/>
              <w:sz w:val="18"/>
            </w:rPr>
            <w:t>저작권기술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성능평가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시스템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개선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및</w:t>
          </w:r>
          <w:r w:rsidRPr="00ED766B">
            <w:rPr>
              <w:rFonts w:hint="eastAsia"/>
              <w:sz w:val="18"/>
            </w:rPr>
            <w:t xml:space="preserve"> </w:t>
          </w:r>
          <w:r w:rsidRPr="00ED766B">
            <w:rPr>
              <w:rFonts w:hint="eastAsia"/>
              <w:sz w:val="18"/>
            </w:rPr>
            <w:t>고도화</w:t>
          </w:r>
        </w:p>
      </w:tc>
      <w:tc>
        <w:tcPr>
          <w:tcW w:w="2143" w:type="dxa"/>
          <w:vAlign w:val="center"/>
        </w:tcPr>
        <w:p w:rsidR="00CB4123" w:rsidRPr="00B14B08" w:rsidRDefault="00CB4123" w:rsidP="00CF6BFC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단계</w:t>
          </w:r>
          <w:r w:rsidRPr="00B14B08">
            <w:rPr>
              <w:rFonts w:ascii="굴림" w:hAnsi="굴림" w:hint="eastAsia"/>
              <w:sz w:val="18"/>
            </w:rPr>
            <w:t xml:space="preserve"> : </w:t>
          </w:r>
          <w:r>
            <w:rPr>
              <w:rFonts w:ascii="굴림" w:hAnsi="굴림" w:hint="eastAsia"/>
              <w:sz w:val="18"/>
            </w:rPr>
            <w:t>설계</w:t>
          </w:r>
        </w:p>
      </w:tc>
    </w:tr>
    <w:tr w:rsidR="00CB4123" w:rsidTr="00ED766B">
      <w:trPr>
        <w:cantSplit/>
        <w:trHeight w:val="285"/>
      </w:trPr>
      <w:tc>
        <w:tcPr>
          <w:tcW w:w="2268" w:type="dxa"/>
          <w:vMerge/>
          <w:vAlign w:val="center"/>
        </w:tcPr>
        <w:p w:rsidR="00CB4123" w:rsidRDefault="00CB4123" w:rsidP="00CF6BFC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4661" w:type="dxa"/>
          <w:vAlign w:val="center"/>
        </w:tcPr>
        <w:p w:rsidR="00CB4123" w:rsidRPr="00B14B08" w:rsidRDefault="00CB4123" w:rsidP="00CF6BFC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2141</w:t>
          </w:r>
        </w:p>
      </w:tc>
      <w:tc>
        <w:tcPr>
          <w:tcW w:w="1134" w:type="dxa"/>
          <w:vAlign w:val="center"/>
        </w:tcPr>
        <w:p w:rsidR="00CB4123" w:rsidRPr="00B14B08" w:rsidRDefault="00CB4123" w:rsidP="00FC06BB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버전</w:t>
          </w:r>
          <w:r w:rsidRPr="00B14B08">
            <w:rPr>
              <w:rFonts w:ascii="굴림" w:hAnsi="굴림" w:hint="eastAsia"/>
              <w:sz w:val="18"/>
            </w:rPr>
            <w:t xml:space="preserve"> 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1</w:t>
          </w:r>
        </w:p>
      </w:tc>
      <w:tc>
        <w:tcPr>
          <w:tcW w:w="2143" w:type="dxa"/>
          <w:vAlign w:val="center"/>
        </w:tcPr>
        <w:p w:rsidR="00CB4123" w:rsidRPr="00B14B08" w:rsidRDefault="00CB4123" w:rsidP="00E10DD6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597551">
            <w:rPr>
              <w:rFonts w:ascii="굴림" w:hAnsi="굴림" w:hint="eastAsia"/>
              <w:sz w:val="18"/>
            </w:rPr>
            <w:t xml:space="preserve"> 2018</w:t>
          </w:r>
          <w:bookmarkStart w:id="102" w:name="_GoBack"/>
          <w:bookmarkEnd w:id="102"/>
          <w:r>
            <w:rPr>
              <w:rFonts w:ascii="굴림" w:hAnsi="굴림" w:hint="eastAsia"/>
              <w:sz w:val="18"/>
            </w:rPr>
            <w:t>/0</w:t>
          </w:r>
          <w:r>
            <w:rPr>
              <w:rFonts w:ascii="굴림" w:hAnsi="굴림"/>
              <w:sz w:val="18"/>
            </w:rPr>
            <w:t>6</w:t>
          </w:r>
          <w:r>
            <w:rPr>
              <w:rFonts w:ascii="굴림" w:hAnsi="굴림" w:hint="eastAsia"/>
              <w:sz w:val="18"/>
            </w:rPr>
            <w:t>/</w:t>
          </w:r>
          <w:r>
            <w:rPr>
              <w:rFonts w:ascii="굴림" w:hAnsi="굴림"/>
              <w:sz w:val="18"/>
            </w:rPr>
            <w:t>19</w:t>
          </w:r>
        </w:p>
      </w:tc>
    </w:tr>
  </w:tbl>
  <w:p w:rsidR="00CB4123" w:rsidRDefault="00CB412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200F"/>
    <w:multiLevelType w:val="hybridMultilevel"/>
    <w:tmpl w:val="BE509938"/>
    <w:lvl w:ilvl="0" w:tplc="BE5EA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DE2676"/>
    <w:multiLevelType w:val="hybridMultilevel"/>
    <w:tmpl w:val="F2AEB2E4"/>
    <w:lvl w:ilvl="0" w:tplc="1D745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493AA9"/>
    <w:multiLevelType w:val="hybridMultilevel"/>
    <w:tmpl w:val="7E0857B8"/>
    <w:lvl w:ilvl="0" w:tplc="E42E4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592890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7270F85"/>
    <w:multiLevelType w:val="hybridMultilevel"/>
    <w:tmpl w:val="B072A83E"/>
    <w:lvl w:ilvl="0" w:tplc="A1026DF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08C80742"/>
    <w:multiLevelType w:val="hybridMultilevel"/>
    <w:tmpl w:val="7FB825CA"/>
    <w:lvl w:ilvl="0" w:tplc="F4FE51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9495A42"/>
    <w:multiLevelType w:val="hybridMultilevel"/>
    <w:tmpl w:val="033EC19E"/>
    <w:lvl w:ilvl="0" w:tplc="D178A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96D4E14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9F81807"/>
    <w:multiLevelType w:val="hybridMultilevel"/>
    <w:tmpl w:val="A85C4E04"/>
    <w:lvl w:ilvl="0" w:tplc="614C02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0A940BA4"/>
    <w:multiLevelType w:val="hybridMultilevel"/>
    <w:tmpl w:val="BFA4675C"/>
    <w:lvl w:ilvl="0" w:tplc="F63E4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0C6E1307"/>
    <w:multiLevelType w:val="hybridMultilevel"/>
    <w:tmpl w:val="60E460AA"/>
    <w:lvl w:ilvl="0" w:tplc="9E825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CDD2A9B"/>
    <w:multiLevelType w:val="hybridMultilevel"/>
    <w:tmpl w:val="A0346E42"/>
    <w:lvl w:ilvl="0" w:tplc="90021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0D6B6C9B"/>
    <w:multiLevelType w:val="hybridMultilevel"/>
    <w:tmpl w:val="508A4FB2"/>
    <w:lvl w:ilvl="0" w:tplc="807ED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0E835F06"/>
    <w:multiLevelType w:val="hybridMultilevel"/>
    <w:tmpl w:val="A34ADB8C"/>
    <w:lvl w:ilvl="0" w:tplc="E3B08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0472915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126E3825"/>
    <w:multiLevelType w:val="hybridMultilevel"/>
    <w:tmpl w:val="B3262720"/>
    <w:lvl w:ilvl="0" w:tplc="45F2E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16F90522"/>
    <w:multiLevelType w:val="hybridMultilevel"/>
    <w:tmpl w:val="B8DC471E"/>
    <w:lvl w:ilvl="0" w:tplc="CD98F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17C7701A"/>
    <w:multiLevelType w:val="hybridMultilevel"/>
    <w:tmpl w:val="E13AFE9C"/>
    <w:lvl w:ilvl="0" w:tplc="24BC9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17EB4787"/>
    <w:multiLevelType w:val="hybridMultilevel"/>
    <w:tmpl w:val="35D8E5E2"/>
    <w:lvl w:ilvl="0" w:tplc="A97A3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18577F00"/>
    <w:multiLevelType w:val="hybridMultilevel"/>
    <w:tmpl w:val="7FB825CA"/>
    <w:lvl w:ilvl="0" w:tplc="F4FE51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189E2DED"/>
    <w:multiLevelType w:val="hybridMultilevel"/>
    <w:tmpl w:val="B8DC471E"/>
    <w:lvl w:ilvl="0" w:tplc="CD98F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1A5743B4"/>
    <w:multiLevelType w:val="hybridMultilevel"/>
    <w:tmpl w:val="9A6A70D8"/>
    <w:lvl w:ilvl="0" w:tplc="7C5EB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1CFD41D5"/>
    <w:multiLevelType w:val="hybridMultilevel"/>
    <w:tmpl w:val="61DCAD22"/>
    <w:lvl w:ilvl="0" w:tplc="00424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1D1F6955"/>
    <w:multiLevelType w:val="multilevel"/>
    <w:tmpl w:val="CC5C5F38"/>
    <w:lvl w:ilvl="0">
      <w:start w:val="1"/>
      <w:numFmt w:val="decimal"/>
      <w:pStyle w:val="1"/>
      <w:lvlText w:val="%1."/>
      <w:lvlJc w:val="left"/>
      <w:pPr>
        <w:tabs>
          <w:tab w:val="num" w:pos="7228"/>
        </w:tabs>
        <w:ind w:left="7228" w:hanging="425"/>
      </w:pPr>
      <w:rPr>
        <w:rFonts w:hint="eastAsia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370"/>
        </w:tabs>
        <w:ind w:left="737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512"/>
        </w:tabs>
        <w:ind w:left="7512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654"/>
        </w:tabs>
        <w:ind w:left="7654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7795"/>
        </w:tabs>
        <w:ind w:left="7795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7937"/>
        </w:tabs>
        <w:ind w:left="7937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8243"/>
        </w:tabs>
        <w:ind w:left="8079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8603"/>
        </w:tabs>
        <w:ind w:left="8221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8603"/>
        </w:tabs>
        <w:ind w:left="8362" w:hanging="1559"/>
      </w:pPr>
      <w:rPr>
        <w:rFonts w:hint="eastAsia"/>
      </w:rPr>
    </w:lvl>
  </w:abstractNum>
  <w:abstractNum w:abstractNumId="24">
    <w:nsid w:val="1E5849DC"/>
    <w:multiLevelType w:val="hybridMultilevel"/>
    <w:tmpl w:val="3BB87B32"/>
    <w:lvl w:ilvl="0" w:tplc="6D3E4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1EDF7E2E"/>
    <w:multiLevelType w:val="hybridMultilevel"/>
    <w:tmpl w:val="EAFC55B8"/>
    <w:lvl w:ilvl="0" w:tplc="039CAF1C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20FA5636"/>
    <w:multiLevelType w:val="hybridMultilevel"/>
    <w:tmpl w:val="D958C45E"/>
    <w:lvl w:ilvl="0" w:tplc="84D0A7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210202A9"/>
    <w:multiLevelType w:val="hybridMultilevel"/>
    <w:tmpl w:val="182A7D10"/>
    <w:lvl w:ilvl="0" w:tplc="9C38B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237F0010"/>
    <w:multiLevelType w:val="hybridMultilevel"/>
    <w:tmpl w:val="0A78DECA"/>
    <w:lvl w:ilvl="0" w:tplc="61A20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>
    <w:nsid w:val="239F4CAA"/>
    <w:multiLevelType w:val="hybridMultilevel"/>
    <w:tmpl w:val="9582394A"/>
    <w:lvl w:ilvl="0" w:tplc="0E9E43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23CF6606"/>
    <w:multiLevelType w:val="hybridMultilevel"/>
    <w:tmpl w:val="D264EF60"/>
    <w:lvl w:ilvl="0" w:tplc="A8B81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23FC20B0"/>
    <w:multiLevelType w:val="hybridMultilevel"/>
    <w:tmpl w:val="16308A44"/>
    <w:lvl w:ilvl="0" w:tplc="CE7AAA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287C4B36"/>
    <w:multiLevelType w:val="hybridMultilevel"/>
    <w:tmpl w:val="2A6CBB1C"/>
    <w:lvl w:ilvl="0" w:tplc="D0FCD4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2902759A"/>
    <w:multiLevelType w:val="hybridMultilevel"/>
    <w:tmpl w:val="C2560542"/>
    <w:lvl w:ilvl="0" w:tplc="B3542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2A513273"/>
    <w:multiLevelType w:val="hybridMultilevel"/>
    <w:tmpl w:val="BBE82FA0"/>
    <w:lvl w:ilvl="0" w:tplc="2E329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2E22788B"/>
    <w:multiLevelType w:val="hybridMultilevel"/>
    <w:tmpl w:val="90B4B5BC"/>
    <w:lvl w:ilvl="0" w:tplc="62E2C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33B73C92"/>
    <w:multiLevelType w:val="hybridMultilevel"/>
    <w:tmpl w:val="732260AC"/>
    <w:lvl w:ilvl="0" w:tplc="D152D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3779533C"/>
    <w:multiLevelType w:val="hybridMultilevel"/>
    <w:tmpl w:val="8A0C7AF4"/>
    <w:lvl w:ilvl="0" w:tplc="DF7E9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39757CEE"/>
    <w:multiLevelType w:val="hybridMultilevel"/>
    <w:tmpl w:val="483225C0"/>
    <w:lvl w:ilvl="0" w:tplc="7EE20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3D0B7D99"/>
    <w:multiLevelType w:val="hybridMultilevel"/>
    <w:tmpl w:val="6AA26070"/>
    <w:lvl w:ilvl="0" w:tplc="FE7A4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3FD102F5"/>
    <w:multiLevelType w:val="hybridMultilevel"/>
    <w:tmpl w:val="9A9A6A7A"/>
    <w:lvl w:ilvl="0" w:tplc="289A2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415C1865"/>
    <w:multiLevelType w:val="hybridMultilevel"/>
    <w:tmpl w:val="B8DA0EB8"/>
    <w:lvl w:ilvl="0" w:tplc="57608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420A4244"/>
    <w:multiLevelType w:val="hybridMultilevel"/>
    <w:tmpl w:val="FC8668A4"/>
    <w:lvl w:ilvl="0" w:tplc="912AA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43962431"/>
    <w:multiLevelType w:val="hybridMultilevel"/>
    <w:tmpl w:val="735E5BB0"/>
    <w:lvl w:ilvl="0" w:tplc="F990B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44C9173A"/>
    <w:multiLevelType w:val="hybridMultilevel"/>
    <w:tmpl w:val="793A0E0A"/>
    <w:lvl w:ilvl="0" w:tplc="807ED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48070228"/>
    <w:multiLevelType w:val="hybridMultilevel"/>
    <w:tmpl w:val="D84699F2"/>
    <w:lvl w:ilvl="0" w:tplc="2DEE8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6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47">
    <w:nsid w:val="4CEA6CC5"/>
    <w:multiLevelType w:val="hybridMultilevel"/>
    <w:tmpl w:val="F84C2EF2"/>
    <w:lvl w:ilvl="0" w:tplc="56A6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8">
    <w:nsid w:val="531522B4"/>
    <w:multiLevelType w:val="hybridMultilevel"/>
    <w:tmpl w:val="F4564908"/>
    <w:lvl w:ilvl="0" w:tplc="C492B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566E13C8"/>
    <w:multiLevelType w:val="hybridMultilevel"/>
    <w:tmpl w:val="3CB41310"/>
    <w:lvl w:ilvl="0" w:tplc="702CD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>
    <w:nsid w:val="577735E1"/>
    <w:multiLevelType w:val="hybridMultilevel"/>
    <w:tmpl w:val="16E0D6AA"/>
    <w:lvl w:ilvl="0" w:tplc="E4680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>
    <w:nsid w:val="5A6B0367"/>
    <w:multiLevelType w:val="hybridMultilevel"/>
    <w:tmpl w:val="F0F2F2AE"/>
    <w:lvl w:ilvl="0" w:tplc="AD4482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>
    <w:nsid w:val="5C155325"/>
    <w:multiLevelType w:val="hybridMultilevel"/>
    <w:tmpl w:val="9A8EA6CC"/>
    <w:lvl w:ilvl="0" w:tplc="1B42F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>
    <w:nsid w:val="5D3E4B06"/>
    <w:multiLevelType w:val="hybridMultilevel"/>
    <w:tmpl w:val="16E0D6AA"/>
    <w:lvl w:ilvl="0" w:tplc="E4680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>
    <w:nsid w:val="5EA10A04"/>
    <w:multiLevelType w:val="hybridMultilevel"/>
    <w:tmpl w:val="1EAE38AE"/>
    <w:lvl w:ilvl="0" w:tplc="824AD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>
    <w:nsid w:val="5F225311"/>
    <w:multiLevelType w:val="hybridMultilevel"/>
    <w:tmpl w:val="DE5E560E"/>
    <w:lvl w:ilvl="0" w:tplc="DA42BB4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6">
    <w:nsid w:val="60917376"/>
    <w:multiLevelType w:val="hybridMultilevel"/>
    <w:tmpl w:val="81F06348"/>
    <w:lvl w:ilvl="0" w:tplc="556A5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>
    <w:nsid w:val="615B3DDE"/>
    <w:multiLevelType w:val="hybridMultilevel"/>
    <w:tmpl w:val="75F6C226"/>
    <w:lvl w:ilvl="0" w:tplc="2834A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9">
    <w:nsid w:val="64780EEB"/>
    <w:multiLevelType w:val="hybridMultilevel"/>
    <w:tmpl w:val="2DD6D2AA"/>
    <w:lvl w:ilvl="0" w:tplc="3BA8F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>
    <w:nsid w:val="64A6056F"/>
    <w:multiLevelType w:val="hybridMultilevel"/>
    <w:tmpl w:val="4B763E2C"/>
    <w:lvl w:ilvl="0" w:tplc="B234E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>
    <w:nsid w:val="655702A5"/>
    <w:multiLevelType w:val="hybridMultilevel"/>
    <w:tmpl w:val="5EAA2ECA"/>
    <w:lvl w:ilvl="0" w:tplc="A3DEF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>
    <w:nsid w:val="68D636CA"/>
    <w:multiLevelType w:val="multilevel"/>
    <w:tmpl w:val="C3D453A6"/>
    <w:styleLink w:val="a0"/>
    <w:lvl w:ilvl="0">
      <w:start w:val="1"/>
      <w:numFmt w:val="decimal"/>
      <w:lvlText w:val="%1"/>
      <w:lvlJc w:val="left"/>
      <w:pPr>
        <w:ind w:left="1276" w:hanging="425"/>
      </w:pPr>
      <w:rPr>
        <w:rFonts w:eastAsia="바탕" w:cs="Times New Roman"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eastAsia="바탕" w:cs="Times New Roman" w:hint="eastAsia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eastAsia="바탕" w:cs="Times New Roman"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cs="Times New Roman" w:hint="eastAsia"/>
      </w:rPr>
    </w:lvl>
  </w:abstractNum>
  <w:abstractNum w:abstractNumId="63">
    <w:nsid w:val="697F69CB"/>
    <w:multiLevelType w:val="hybridMultilevel"/>
    <w:tmpl w:val="163C56F8"/>
    <w:lvl w:ilvl="0" w:tplc="2B829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>
    <w:nsid w:val="6C90185B"/>
    <w:multiLevelType w:val="hybridMultilevel"/>
    <w:tmpl w:val="9A3680B2"/>
    <w:lvl w:ilvl="0" w:tplc="76E6B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>
    <w:nsid w:val="6D5B0211"/>
    <w:multiLevelType w:val="hybridMultilevel"/>
    <w:tmpl w:val="DE5E560E"/>
    <w:lvl w:ilvl="0" w:tplc="DA42BB4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6">
    <w:nsid w:val="6EB13FB2"/>
    <w:multiLevelType w:val="hybridMultilevel"/>
    <w:tmpl w:val="A25AFB22"/>
    <w:lvl w:ilvl="0" w:tplc="B23638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>
    <w:nsid w:val="713A1CAF"/>
    <w:multiLevelType w:val="hybridMultilevel"/>
    <w:tmpl w:val="DD9C5CE8"/>
    <w:lvl w:ilvl="0" w:tplc="56903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>
    <w:nsid w:val="72B7383F"/>
    <w:multiLevelType w:val="hybridMultilevel"/>
    <w:tmpl w:val="C032EA7A"/>
    <w:lvl w:ilvl="0" w:tplc="BDF88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>
    <w:nsid w:val="737114B4"/>
    <w:multiLevelType w:val="hybridMultilevel"/>
    <w:tmpl w:val="7D3ABEEE"/>
    <w:lvl w:ilvl="0" w:tplc="9A5E72D6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bullet"/>
      <w:pStyle w:val="11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0">
    <w:nsid w:val="73F254CA"/>
    <w:multiLevelType w:val="hybridMultilevel"/>
    <w:tmpl w:val="25545D72"/>
    <w:lvl w:ilvl="0" w:tplc="A0FED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>
    <w:nsid w:val="77043400"/>
    <w:multiLevelType w:val="hybridMultilevel"/>
    <w:tmpl w:val="BC56C22A"/>
    <w:lvl w:ilvl="0" w:tplc="E5AA2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2">
    <w:nsid w:val="77BF1FFC"/>
    <w:multiLevelType w:val="hybridMultilevel"/>
    <w:tmpl w:val="61DCAD22"/>
    <w:lvl w:ilvl="0" w:tplc="00424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>
    <w:nsid w:val="78576398"/>
    <w:multiLevelType w:val="hybridMultilevel"/>
    <w:tmpl w:val="4796BF6C"/>
    <w:lvl w:ilvl="0" w:tplc="CC160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>
    <w:nsid w:val="7B4E1FBE"/>
    <w:multiLevelType w:val="hybridMultilevel"/>
    <w:tmpl w:val="7174EB56"/>
    <w:lvl w:ilvl="0" w:tplc="FF62F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>
    <w:nsid w:val="7BA23F99"/>
    <w:multiLevelType w:val="hybridMultilevel"/>
    <w:tmpl w:val="7A92CE70"/>
    <w:lvl w:ilvl="0" w:tplc="6252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>
    <w:nsid w:val="7BD20190"/>
    <w:multiLevelType w:val="hybridMultilevel"/>
    <w:tmpl w:val="6430F44C"/>
    <w:lvl w:ilvl="0" w:tplc="30860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>
    <w:nsid w:val="7DAB556E"/>
    <w:multiLevelType w:val="hybridMultilevel"/>
    <w:tmpl w:val="F6CC85AE"/>
    <w:lvl w:ilvl="0" w:tplc="DCAEB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>
    <w:nsid w:val="7FE83821"/>
    <w:multiLevelType w:val="hybridMultilevel"/>
    <w:tmpl w:val="0988F0B6"/>
    <w:lvl w:ilvl="0" w:tplc="18E44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69"/>
  </w:num>
  <w:num w:numId="3">
    <w:abstractNumId w:val="25"/>
  </w:num>
  <w:num w:numId="4">
    <w:abstractNumId w:val="58"/>
  </w:num>
  <w:num w:numId="5">
    <w:abstractNumId w:val="46"/>
  </w:num>
  <w:num w:numId="6">
    <w:abstractNumId w:val="62"/>
  </w:num>
  <w:num w:numId="7">
    <w:abstractNumId w:val="7"/>
  </w:num>
  <w:num w:numId="8">
    <w:abstractNumId w:val="14"/>
  </w:num>
  <w:num w:numId="9">
    <w:abstractNumId w:val="3"/>
  </w:num>
  <w:num w:numId="10">
    <w:abstractNumId w:val="45"/>
  </w:num>
  <w:num w:numId="11">
    <w:abstractNumId w:val="28"/>
  </w:num>
  <w:num w:numId="12">
    <w:abstractNumId w:val="47"/>
  </w:num>
  <w:num w:numId="13">
    <w:abstractNumId w:val="34"/>
  </w:num>
  <w:num w:numId="14">
    <w:abstractNumId w:val="66"/>
  </w:num>
  <w:num w:numId="15">
    <w:abstractNumId w:val="61"/>
  </w:num>
  <w:num w:numId="16">
    <w:abstractNumId w:val="18"/>
  </w:num>
  <w:num w:numId="17">
    <w:abstractNumId w:val="60"/>
  </w:num>
  <w:num w:numId="18">
    <w:abstractNumId w:val="24"/>
  </w:num>
  <w:num w:numId="19">
    <w:abstractNumId w:val="74"/>
  </w:num>
  <w:num w:numId="20">
    <w:abstractNumId w:val="26"/>
  </w:num>
  <w:num w:numId="21">
    <w:abstractNumId w:val="48"/>
  </w:num>
  <w:num w:numId="22">
    <w:abstractNumId w:val="36"/>
  </w:num>
  <w:num w:numId="23">
    <w:abstractNumId w:val="9"/>
  </w:num>
  <w:num w:numId="24">
    <w:abstractNumId w:val="39"/>
  </w:num>
  <w:num w:numId="25">
    <w:abstractNumId w:val="78"/>
  </w:num>
  <w:num w:numId="26">
    <w:abstractNumId w:val="41"/>
  </w:num>
  <w:num w:numId="27">
    <w:abstractNumId w:val="71"/>
  </w:num>
  <w:num w:numId="28">
    <w:abstractNumId w:val="0"/>
  </w:num>
  <w:num w:numId="29">
    <w:abstractNumId w:val="35"/>
  </w:num>
  <w:num w:numId="30">
    <w:abstractNumId w:val="21"/>
  </w:num>
  <w:num w:numId="31">
    <w:abstractNumId w:val="77"/>
  </w:num>
  <w:num w:numId="32">
    <w:abstractNumId w:val="42"/>
  </w:num>
  <w:num w:numId="33">
    <w:abstractNumId w:val="8"/>
  </w:num>
  <w:num w:numId="34">
    <w:abstractNumId w:val="32"/>
  </w:num>
  <w:num w:numId="35">
    <w:abstractNumId w:val="17"/>
  </w:num>
  <w:num w:numId="36">
    <w:abstractNumId w:val="56"/>
  </w:num>
  <w:num w:numId="37">
    <w:abstractNumId w:val="52"/>
  </w:num>
  <w:num w:numId="38">
    <w:abstractNumId w:val="31"/>
  </w:num>
  <w:num w:numId="39">
    <w:abstractNumId w:val="30"/>
  </w:num>
  <w:num w:numId="40">
    <w:abstractNumId w:val="49"/>
  </w:num>
  <w:num w:numId="41">
    <w:abstractNumId w:val="51"/>
  </w:num>
  <w:num w:numId="42">
    <w:abstractNumId w:val="13"/>
  </w:num>
  <w:num w:numId="43">
    <w:abstractNumId w:val="43"/>
  </w:num>
  <w:num w:numId="44">
    <w:abstractNumId w:val="70"/>
  </w:num>
  <w:num w:numId="45">
    <w:abstractNumId w:val="4"/>
  </w:num>
  <w:num w:numId="46">
    <w:abstractNumId w:val="75"/>
  </w:num>
  <w:num w:numId="47">
    <w:abstractNumId w:val="6"/>
  </w:num>
  <w:num w:numId="48">
    <w:abstractNumId w:val="57"/>
  </w:num>
  <w:num w:numId="49">
    <w:abstractNumId w:val="38"/>
  </w:num>
  <w:num w:numId="50">
    <w:abstractNumId w:val="54"/>
  </w:num>
  <w:num w:numId="51">
    <w:abstractNumId w:val="33"/>
  </w:num>
  <w:num w:numId="52">
    <w:abstractNumId w:val="76"/>
  </w:num>
  <w:num w:numId="53">
    <w:abstractNumId w:val="63"/>
  </w:num>
  <w:num w:numId="54">
    <w:abstractNumId w:val="68"/>
  </w:num>
  <w:num w:numId="55">
    <w:abstractNumId w:val="2"/>
  </w:num>
  <w:num w:numId="56">
    <w:abstractNumId w:val="40"/>
  </w:num>
  <w:num w:numId="57">
    <w:abstractNumId w:val="20"/>
  </w:num>
  <w:num w:numId="58">
    <w:abstractNumId w:val="29"/>
  </w:num>
  <w:num w:numId="59">
    <w:abstractNumId w:val="10"/>
  </w:num>
  <w:num w:numId="60">
    <w:abstractNumId w:val="15"/>
  </w:num>
  <w:num w:numId="61">
    <w:abstractNumId w:val="1"/>
  </w:num>
  <w:num w:numId="62">
    <w:abstractNumId w:val="37"/>
  </w:num>
  <w:num w:numId="63">
    <w:abstractNumId w:val="59"/>
  </w:num>
  <w:num w:numId="64">
    <w:abstractNumId w:val="11"/>
  </w:num>
  <w:num w:numId="65">
    <w:abstractNumId w:val="67"/>
  </w:num>
  <w:num w:numId="66">
    <w:abstractNumId w:val="64"/>
  </w:num>
  <w:num w:numId="67">
    <w:abstractNumId w:val="27"/>
  </w:num>
  <w:num w:numId="68">
    <w:abstractNumId w:val="12"/>
  </w:num>
  <w:num w:numId="69">
    <w:abstractNumId w:val="19"/>
  </w:num>
  <w:num w:numId="70">
    <w:abstractNumId w:val="72"/>
  </w:num>
  <w:num w:numId="71">
    <w:abstractNumId w:val="50"/>
  </w:num>
  <w:num w:numId="72">
    <w:abstractNumId w:val="55"/>
  </w:num>
  <w:num w:numId="73">
    <w:abstractNumId w:val="44"/>
  </w:num>
  <w:num w:numId="74">
    <w:abstractNumId w:val="5"/>
  </w:num>
  <w:num w:numId="75">
    <w:abstractNumId w:val="16"/>
  </w:num>
  <w:num w:numId="76">
    <w:abstractNumId w:val="22"/>
  </w:num>
  <w:num w:numId="77">
    <w:abstractNumId w:val="53"/>
  </w:num>
  <w:num w:numId="78">
    <w:abstractNumId w:val="65"/>
  </w:num>
  <w:num w:numId="79">
    <w:abstractNumId w:val="73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2"/>
  <w:drawingGridVerticalSpacing w:val="2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>
      <v:stroke endarrow="block" endarrowwidth="narrow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21"/>
    <w:rsid w:val="00002D33"/>
    <w:rsid w:val="00004CDF"/>
    <w:rsid w:val="00007D56"/>
    <w:rsid w:val="00010F6C"/>
    <w:rsid w:val="00020128"/>
    <w:rsid w:val="000232CE"/>
    <w:rsid w:val="0003499E"/>
    <w:rsid w:val="00040FE7"/>
    <w:rsid w:val="000417C6"/>
    <w:rsid w:val="0005183E"/>
    <w:rsid w:val="00053F72"/>
    <w:rsid w:val="000564CD"/>
    <w:rsid w:val="0005749B"/>
    <w:rsid w:val="00061B2C"/>
    <w:rsid w:val="00062CF3"/>
    <w:rsid w:val="00063E74"/>
    <w:rsid w:val="00064FAB"/>
    <w:rsid w:val="00066623"/>
    <w:rsid w:val="000713AA"/>
    <w:rsid w:val="00073795"/>
    <w:rsid w:val="00082E91"/>
    <w:rsid w:val="00083C4F"/>
    <w:rsid w:val="00083CAA"/>
    <w:rsid w:val="00084159"/>
    <w:rsid w:val="000907EC"/>
    <w:rsid w:val="000946D8"/>
    <w:rsid w:val="000A1A0E"/>
    <w:rsid w:val="000A2ADC"/>
    <w:rsid w:val="000A6E50"/>
    <w:rsid w:val="000B15D2"/>
    <w:rsid w:val="000C45FC"/>
    <w:rsid w:val="000D6CDA"/>
    <w:rsid w:val="000E1F54"/>
    <w:rsid w:val="000E525A"/>
    <w:rsid w:val="000E5D80"/>
    <w:rsid w:val="000F184A"/>
    <w:rsid w:val="000F2A42"/>
    <w:rsid w:val="0010736B"/>
    <w:rsid w:val="00113A80"/>
    <w:rsid w:val="00116876"/>
    <w:rsid w:val="001212BE"/>
    <w:rsid w:val="00122EBC"/>
    <w:rsid w:val="001360DE"/>
    <w:rsid w:val="00136559"/>
    <w:rsid w:val="00144768"/>
    <w:rsid w:val="001447FD"/>
    <w:rsid w:val="001460C5"/>
    <w:rsid w:val="001527AC"/>
    <w:rsid w:val="00153230"/>
    <w:rsid w:val="0016104A"/>
    <w:rsid w:val="0016758D"/>
    <w:rsid w:val="001721A5"/>
    <w:rsid w:val="00173B43"/>
    <w:rsid w:val="00184835"/>
    <w:rsid w:val="0018628B"/>
    <w:rsid w:val="00186EBE"/>
    <w:rsid w:val="00192B4A"/>
    <w:rsid w:val="00197857"/>
    <w:rsid w:val="00197AAF"/>
    <w:rsid w:val="001A2E01"/>
    <w:rsid w:val="001B1D55"/>
    <w:rsid w:val="001C0D4E"/>
    <w:rsid w:val="001D0230"/>
    <w:rsid w:val="001D173E"/>
    <w:rsid w:val="001D1D19"/>
    <w:rsid w:val="001D457A"/>
    <w:rsid w:val="001D7491"/>
    <w:rsid w:val="001E0266"/>
    <w:rsid w:val="001E1F19"/>
    <w:rsid w:val="001E2275"/>
    <w:rsid w:val="001E4A6E"/>
    <w:rsid w:val="001F0BD8"/>
    <w:rsid w:val="001F3662"/>
    <w:rsid w:val="001F4AE0"/>
    <w:rsid w:val="001F7F54"/>
    <w:rsid w:val="00203053"/>
    <w:rsid w:val="00204E39"/>
    <w:rsid w:val="00205E77"/>
    <w:rsid w:val="00205EF1"/>
    <w:rsid w:val="002066C3"/>
    <w:rsid w:val="00216DF7"/>
    <w:rsid w:val="00216FCB"/>
    <w:rsid w:val="002176D7"/>
    <w:rsid w:val="00222225"/>
    <w:rsid w:val="0022665B"/>
    <w:rsid w:val="002268AF"/>
    <w:rsid w:val="00230F77"/>
    <w:rsid w:val="00231573"/>
    <w:rsid w:val="00234C84"/>
    <w:rsid w:val="00244E45"/>
    <w:rsid w:val="00247D2B"/>
    <w:rsid w:val="00253724"/>
    <w:rsid w:val="00254B0B"/>
    <w:rsid w:val="00256BE7"/>
    <w:rsid w:val="002578DB"/>
    <w:rsid w:val="00257CC4"/>
    <w:rsid w:val="00262550"/>
    <w:rsid w:val="00266CF7"/>
    <w:rsid w:val="00266D74"/>
    <w:rsid w:val="00271646"/>
    <w:rsid w:val="00280A68"/>
    <w:rsid w:val="00285649"/>
    <w:rsid w:val="00285AC2"/>
    <w:rsid w:val="00287898"/>
    <w:rsid w:val="002909A0"/>
    <w:rsid w:val="002A1BE6"/>
    <w:rsid w:val="002A331C"/>
    <w:rsid w:val="002A40DF"/>
    <w:rsid w:val="002A40F2"/>
    <w:rsid w:val="002A4A81"/>
    <w:rsid w:val="002A58DD"/>
    <w:rsid w:val="002C10E4"/>
    <w:rsid w:val="002C3937"/>
    <w:rsid w:val="002C40D0"/>
    <w:rsid w:val="002C7FCF"/>
    <w:rsid w:val="002D2BD4"/>
    <w:rsid w:val="002F2A00"/>
    <w:rsid w:val="002F2F87"/>
    <w:rsid w:val="002F7241"/>
    <w:rsid w:val="00313B2E"/>
    <w:rsid w:val="00323B83"/>
    <w:rsid w:val="003314E4"/>
    <w:rsid w:val="003423FB"/>
    <w:rsid w:val="00344A6D"/>
    <w:rsid w:val="00346E9D"/>
    <w:rsid w:val="003512FB"/>
    <w:rsid w:val="003527E1"/>
    <w:rsid w:val="00353E5B"/>
    <w:rsid w:val="00364770"/>
    <w:rsid w:val="00365CFB"/>
    <w:rsid w:val="00366F5F"/>
    <w:rsid w:val="0037235A"/>
    <w:rsid w:val="00374BA4"/>
    <w:rsid w:val="00380D5F"/>
    <w:rsid w:val="00381085"/>
    <w:rsid w:val="00393DF0"/>
    <w:rsid w:val="003964E1"/>
    <w:rsid w:val="003A3362"/>
    <w:rsid w:val="003B1214"/>
    <w:rsid w:val="003B1CAF"/>
    <w:rsid w:val="003B6DE1"/>
    <w:rsid w:val="003B7ED5"/>
    <w:rsid w:val="003D0E1A"/>
    <w:rsid w:val="003E76CF"/>
    <w:rsid w:val="003F0CC4"/>
    <w:rsid w:val="003F11B3"/>
    <w:rsid w:val="003F65CE"/>
    <w:rsid w:val="003F789E"/>
    <w:rsid w:val="00405156"/>
    <w:rsid w:val="00410C6A"/>
    <w:rsid w:val="004151E9"/>
    <w:rsid w:val="0042007C"/>
    <w:rsid w:val="00421E21"/>
    <w:rsid w:val="004230F7"/>
    <w:rsid w:val="00423122"/>
    <w:rsid w:val="0042570C"/>
    <w:rsid w:val="00425A39"/>
    <w:rsid w:val="0043029F"/>
    <w:rsid w:val="004335D5"/>
    <w:rsid w:val="0043388D"/>
    <w:rsid w:val="004345E6"/>
    <w:rsid w:val="004461B8"/>
    <w:rsid w:val="0044694C"/>
    <w:rsid w:val="00446E11"/>
    <w:rsid w:val="00446F8E"/>
    <w:rsid w:val="0044712F"/>
    <w:rsid w:val="00451EF3"/>
    <w:rsid w:val="00452E36"/>
    <w:rsid w:val="00453554"/>
    <w:rsid w:val="00457870"/>
    <w:rsid w:val="004622CB"/>
    <w:rsid w:val="004625D5"/>
    <w:rsid w:val="00462673"/>
    <w:rsid w:val="004642B0"/>
    <w:rsid w:val="0046678C"/>
    <w:rsid w:val="0047664F"/>
    <w:rsid w:val="00482667"/>
    <w:rsid w:val="0049033D"/>
    <w:rsid w:val="00492A0C"/>
    <w:rsid w:val="00496164"/>
    <w:rsid w:val="00496B58"/>
    <w:rsid w:val="004A0357"/>
    <w:rsid w:val="004A1027"/>
    <w:rsid w:val="004A33A3"/>
    <w:rsid w:val="004C0043"/>
    <w:rsid w:val="004C0B12"/>
    <w:rsid w:val="004C0BFF"/>
    <w:rsid w:val="004C70AD"/>
    <w:rsid w:val="004D42BF"/>
    <w:rsid w:val="004D703B"/>
    <w:rsid w:val="004E1355"/>
    <w:rsid w:val="004E3714"/>
    <w:rsid w:val="004E7559"/>
    <w:rsid w:val="004F0719"/>
    <w:rsid w:val="004F246F"/>
    <w:rsid w:val="004F24E0"/>
    <w:rsid w:val="004F3D86"/>
    <w:rsid w:val="004F5291"/>
    <w:rsid w:val="004F6B46"/>
    <w:rsid w:val="004F7C72"/>
    <w:rsid w:val="005038BC"/>
    <w:rsid w:val="005039CE"/>
    <w:rsid w:val="00505529"/>
    <w:rsid w:val="00511293"/>
    <w:rsid w:val="00511AD0"/>
    <w:rsid w:val="00512D52"/>
    <w:rsid w:val="00515D24"/>
    <w:rsid w:val="00520E30"/>
    <w:rsid w:val="00523464"/>
    <w:rsid w:val="00527327"/>
    <w:rsid w:val="005367C5"/>
    <w:rsid w:val="00540E4A"/>
    <w:rsid w:val="00545746"/>
    <w:rsid w:val="00547DEC"/>
    <w:rsid w:val="005520A5"/>
    <w:rsid w:val="00554325"/>
    <w:rsid w:val="00556221"/>
    <w:rsid w:val="005602D4"/>
    <w:rsid w:val="0056065B"/>
    <w:rsid w:val="0056375F"/>
    <w:rsid w:val="00567D61"/>
    <w:rsid w:val="005751AA"/>
    <w:rsid w:val="005770F9"/>
    <w:rsid w:val="00583105"/>
    <w:rsid w:val="00584461"/>
    <w:rsid w:val="00585E1B"/>
    <w:rsid w:val="00586715"/>
    <w:rsid w:val="00593F7F"/>
    <w:rsid w:val="00597551"/>
    <w:rsid w:val="005A2016"/>
    <w:rsid w:val="005A4A67"/>
    <w:rsid w:val="005A5F76"/>
    <w:rsid w:val="005A61F8"/>
    <w:rsid w:val="005A66BD"/>
    <w:rsid w:val="005A7905"/>
    <w:rsid w:val="005B125B"/>
    <w:rsid w:val="005B20DA"/>
    <w:rsid w:val="005B3E48"/>
    <w:rsid w:val="005B43C2"/>
    <w:rsid w:val="005B635E"/>
    <w:rsid w:val="005C3B6A"/>
    <w:rsid w:val="005C646A"/>
    <w:rsid w:val="005C7779"/>
    <w:rsid w:val="005D1A9F"/>
    <w:rsid w:val="005D2635"/>
    <w:rsid w:val="005D7CB0"/>
    <w:rsid w:val="005E3433"/>
    <w:rsid w:val="005E3ABE"/>
    <w:rsid w:val="005E4595"/>
    <w:rsid w:val="005E45A7"/>
    <w:rsid w:val="005E5C69"/>
    <w:rsid w:val="005F37F1"/>
    <w:rsid w:val="0060115C"/>
    <w:rsid w:val="00604B79"/>
    <w:rsid w:val="00614BA5"/>
    <w:rsid w:val="0061681D"/>
    <w:rsid w:val="00620B5A"/>
    <w:rsid w:val="00623953"/>
    <w:rsid w:val="00630773"/>
    <w:rsid w:val="00630C8C"/>
    <w:rsid w:val="0063183F"/>
    <w:rsid w:val="006356EF"/>
    <w:rsid w:val="006357B3"/>
    <w:rsid w:val="00637DBB"/>
    <w:rsid w:val="00644B5C"/>
    <w:rsid w:val="0064752C"/>
    <w:rsid w:val="00654727"/>
    <w:rsid w:val="00656853"/>
    <w:rsid w:val="00656AE3"/>
    <w:rsid w:val="00661E5D"/>
    <w:rsid w:val="00665F02"/>
    <w:rsid w:val="00667398"/>
    <w:rsid w:val="00672E21"/>
    <w:rsid w:val="00672E3C"/>
    <w:rsid w:val="0067358E"/>
    <w:rsid w:val="0067566B"/>
    <w:rsid w:val="00681001"/>
    <w:rsid w:val="00681910"/>
    <w:rsid w:val="00686658"/>
    <w:rsid w:val="00687A6E"/>
    <w:rsid w:val="00690DF6"/>
    <w:rsid w:val="00692069"/>
    <w:rsid w:val="006A13AD"/>
    <w:rsid w:val="006A3F37"/>
    <w:rsid w:val="006A5001"/>
    <w:rsid w:val="006B2CCB"/>
    <w:rsid w:val="006B5557"/>
    <w:rsid w:val="006C5772"/>
    <w:rsid w:val="006C7951"/>
    <w:rsid w:val="006D2DE8"/>
    <w:rsid w:val="006D4BC0"/>
    <w:rsid w:val="006E08F7"/>
    <w:rsid w:val="006E0D60"/>
    <w:rsid w:val="006E19C3"/>
    <w:rsid w:val="006E1BCB"/>
    <w:rsid w:val="006E43F0"/>
    <w:rsid w:val="006F2BC6"/>
    <w:rsid w:val="006F3858"/>
    <w:rsid w:val="00702FB7"/>
    <w:rsid w:val="0070378F"/>
    <w:rsid w:val="0070533F"/>
    <w:rsid w:val="00714896"/>
    <w:rsid w:val="0071691C"/>
    <w:rsid w:val="00717B4C"/>
    <w:rsid w:val="007207C5"/>
    <w:rsid w:val="00733250"/>
    <w:rsid w:val="00734F34"/>
    <w:rsid w:val="007407BC"/>
    <w:rsid w:val="00745BCC"/>
    <w:rsid w:val="0074606C"/>
    <w:rsid w:val="00747754"/>
    <w:rsid w:val="007538ED"/>
    <w:rsid w:val="00754591"/>
    <w:rsid w:val="0076306A"/>
    <w:rsid w:val="00764B84"/>
    <w:rsid w:val="00766131"/>
    <w:rsid w:val="0077669A"/>
    <w:rsid w:val="00776C81"/>
    <w:rsid w:val="00776C9D"/>
    <w:rsid w:val="007823A6"/>
    <w:rsid w:val="00785F9E"/>
    <w:rsid w:val="00786B72"/>
    <w:rsid w:val="00795ADD"/>
    <w:rsid w:val="007965A9"/>
    <w:rsid w:val="007A6558"/>
    <w:rsid w:val="007B2127"/>
    <w:rsid w:val="007C217C"/>
    <w:rsid w:val="007C2B71"/>
    <w:rsid w:val="007C4632"/>
    <w:rsid w:val="007C4B8A"/>
    <w:rsid w:val="007C7CA9"/>
    <w:rsid w:val="007E3DBB"/>
    <w:rsid w:val="007E4EA4"/>
    <w:rsid w:val="007E7D90"/>
    <w:rsid w:val="007F4511"/>
    <w:rsid w:val="007F61F4"/>
    <w:rsid w:val="00801DD0"/>
    <w:rsid w:val="00803A12"/>
    <w:rsid w:val="008049E9"/>
    <w:rsid w:val="008116F5"/>
    <w:rsid w:val="008227C3"/>
    <w:rsid w:val="008307DB"/>
    <w:rsid w:val="00851AFA"/>
    <w:rsid w:val="008604FC"/>
    <w:rsid w:val="008605BD"/>
    <w:rsid w:val="008677E0"/>
    <w:rsid w:val="00875BB4"/>
    <w:rsid w:val="00876413"/>
    <w:rsid w:val="00880826"/>
    <w:rsid w:val="008835F9"/>
    <w:rsid w:val="00886603"/>
    <w:rsid w:val="0088708F"/>
    <w:rsid w:val="00887B6A"/>
    <w:rsid w:val="00895009"/>
    <w:rsid w:val="0089709E"/>
    <w:rsid w:val="00897E3A"/>
    <w:rsid w:val="008A2048"/>
    <w:rsid w:val="008A42DD"/>
    <w:rsid w:val="008A43D8"/>
    <w:rsid w:val="008A762C"/>
    <w:rsid w:val="008B1717"/>
    <w:rsid w:val="008B3705"/>
    <w:rsid w:val="008B6869"/>
    <w:rsid w:val="008C2F34"/>
    <w:rsid w:val="008C32AD"/>
    <w:rsid w:val="008C3464"/>
    <w:rsid w:val="008C5340"/>
    <w:rsid w:val="008C5596"/>
    <w:rsid w:val="008C5C56"/>
    <w:rsid w:val="008C6B89"/>
    <w:rsid w:val="008C7BBD"/>
    <w:rsid w:val="008E0440"/>
    <w:rsid w:val="008E060C"/>
    <w:rsid w:val="008E095D"/>
    <w:rsid w:val="008E3BA6"/>
    <w:rsid w:val="008F4D80"/>
    <w:rsid w:val="008F5193"/>
    <w:rsid w:val="00901556"/>
    <w:rsid w:val="00910D44"/>
    <w:rsid w:val="00914A26"/>
    <w:rsid w:val="00916E7B"/>
    <w:rsid w:val="0092714F"/>
    <w:rsid w:val="00940106"/>
    <w:rsid w:val="00940C0E"/>
    <w:rsid w:val="00940D40"/>
    <w:rsid w:val="009426B6"/>
    <w:rsid w:val="00942ECB"/>
    <w:rsid w:val="00943A61"/>
    <w:rsid w:val="009549FA"/>
    <w:rsid w:val="00962E36"/>
    <w:rsid w:val="00966382"/>
    <w:rsid w:val="009709F3"/>
    <w:rsid w:val="00973C89"/>
    <w:rsid w:val="00974881"/>
    <w:rsid w:val="009827FF"/>
    <w:rsid w:val="009871AD"/>
    <w:rsid w:val="00991477"/>
    <w:rsid w:val="00993A7D"/>
    <w:rsid w:val="00994449"/>
    <w:rsid w:val="0099506D"/>
    <w:rsid w:val="00996B93"/>
    <w:rsid w:val="009A1C94"/>
    <w:rsid w:val="009A6DE1"/>
    <w:rsid w:val="009B0CE8"/>
    <w:rsid w:val="009B4671"/>
    <w:rsid w:val="009B5E75"/>
    <w:rsid w:val="009B6B19"/>
    <w:rsid w:val="009C169D"/>
    <w:rsid w:val="009D03B8"/>
    <w:rsid w:val="009D238C"/>
    <w:rsid w:val="009D66D6"/>
    <w:rsid w:val="00A02645"/>
    <w:rsid w:val="00A03A24"/>
    <w:rsid w:val="00A04EC5"/>
    <w:rsid w:val="00A11505"/>
    <w:rsid w:val="00A11A91"/>
    <w:rsid w:val="00A1202C"/>
    <w:rsid w:val="00A1631F"/>
    <w:rsid w:val="00A26843"/>
    <w:rsid w:val="00A307A4"/>
    <w:rsid w:val="00A54FA4"/>
    <w:rsid w:val="00A60CD7"/>
    <w:rsid w:val="00A61BBF"/>
    <w:rsid w:val="00A63835"/>
    <w:rsid w:val="00A6443E"/>
    <w:rsid w:val="00A64672"/>
    <w:rsid w:val="00A82285"/>
    <w:rsid w:val="00A82FC6"/>
    <w:rsid w:val="00A87507"/>
    <w:rsid w:val="00A97FBC"/>
    <w:rsid w:val="00AA32BF"/>
    <w:rsid w:val="00AB0598"/>
    <w:rsid w:val="00AB2961"/>
    <w:rsid w:val="00AB2B72"/>
    <w:rsid w:val="00AB4B92"/>
    <w:rsid w:val="00AB54BF"/>
    <w:rsid w:val="00AB61EA"/>
    <w:rsid w:val="00AC6E40"/>
    <w:rsid w:val="00AD10DB"/>
    <w:rsid w:val="00AD223C"/>
    <w:rsid w:val="00AD775F"/>
    <w:rsid w:val="00AE28E1"/>
    <w:rsid w:val="00AE3F61"/>
    <w:rsid w:val="00AE48F3"/>
    <w:rsid w:val="00AE7697"/>
    <w:rsid w:val="00AE7E98"/>
    <w:rsid w:val="00AF07EC"/>
    <w:rsid w:val="00AF2A3D"/>
    <w:rsid w:val="00AF5E83"/>
    <w:rsid w:val="00B002BB"/>
    <w:rsid w:val="00B01085"/>
    <w:rsid w:val="00B02023"/>
    <w:rsid w:val="00B0396E"/>
    <w:rsid w:val="00B133BE"/>
    <w:rsid w:val="00B14B6C"/>
    <w:rsid w:val="00B14C21"/>
    <w:rsid w:val="00B2160B"/>
    <w:rsid w:val="00B235A1"/>
    <w:rsid w:val="00B2663B"/>
    <w:rsid w:val="00B4169D"/>
    <w:rsid w:val="00B41972"/>
    <w:rsid w:val="00B453A6"/>
    <w:rsid w:val="00B514B5"/>
    <w:rsid w:val="00B55EDA"/>
    <w:rsid w:val="00B622BF"/>
    <w:rsid w:val="00B63408"/>
    <w:rsid w:val="00B67499"/>
    <w:rsid w:val="00B7276B"/>
    <w:rsid w:val="00B768C6"/>
    <w:rsid w:val="00B84E15"/>
    <w:rsid w:val="00B84F1F"/>
    <w:rsid w:val="00B864F0"/>
    <w:rsid w:val="00B965AA"/>
    <w:rsid w:val="00B9709D"/>
    <w:rsid w:val="00B97D84"/>
    <w:rsid w:val="00BA09ED"/>
    <w:rsid w:val="00BB2199"/>
    <w:rsid w:val="00BB42E3"/>
    <w:rsid w:val="00BB4D02"/>
    <w:rsid w:val="00BC16C9"/>
    <w:rsid w:val="00BC32F2"/>
    <w:rsid w:val="00BD3BB9"/>
    <w:rsid w:val="00BD451C"/>
    <w:rsid w:val="00BD49C9"/>
    <w:rsid w:val="00BD4F79"/>
    <w:rsid w:val="00BD5021"/>
    <w:rsid w:val="00BD6D6B"/>
    <w:rsid w:val="00BE2E0C"/>
    <w:rsid w:val="00BE3829"/>
    <w:rsid w:val="00BF1804"/>
    <w:rsid w:val="00BF430B"/>
    <w:rsid w:val="00BF4F50"/>
    <w:rsid w:val="00BF6818"/>
    <w:rsid w:val="00C018D8"/>
    <w:rsid w:val="00C0292B"/>
    <w:rsid w:val="00C0781B"/>
    <w:rsid w:val="00C11830"/>
    <w:rsid w:val="00C12431"/>
    <w:rsid w:val="00C14E27"/>
    <w:rsid w:val="00C156FD"/>
    <w:rsid w:val="00C15891"/>
    <w:rsid w:val="00C15C00"/>
    <w:rsid w:val="00C32DE0"/>
    <w:rsid w:val="00C333D4"/>
    <w:rsid w:val="00C3384D"/>
    <w:rsid w:val="00C40CFB"/>
    <w:rsid w:val="00C42902"/>
    <w:rsid w:val="00C451B8"/>
    <w:rsid w:val="00C53385"/>
    <w:rsid w:val="00C533A4"/>
    <w:rsid w:val="00C55C4E"/>
    <w:rsid w:val="00C61A20"/>
    <w:rsid w:val="00C63759"/>
    <w:rsid w:val="00C641D7"/>
    <w:rsid w:val="00C70689"/>
    <w:rsid w:val="00C730E7"/>
    <w:rsid w:val="00C81E3A"/>
    <w:rsid w:val="00C823A6"/>
    <w:rsid w:val="00C86A66"/>
    <w:rsid w:val="00C92ACE"/>
    <w:rsid w:val="00C96BF7"/>
    <w:rsid w:val="00CA2D22"/>
    <w:rsid w:val="00CA5197"/>
    <w:rsid w:val="00CA54BE"/>
    <w:rsid w:val="00CA65E5"/>
    <w:rsid w:val="00CB06AB"/>
    <w:rsid w:val="00CB1A53"/>
    <w:rsid w:val="00CB2571"/>
    <w:rsid w:val="00CB4123"/>
    <w:rsid w:val="00CB43FB"/>
    <w:rsid w:val="00CB7740"/>
    <w:rsid w:val="00CC380C"/>
    <w:rsid w:val="00CE03B0"/>
    <w:rsid w:val="00CE0EFB"/>
    <w:rsid w:val="00CE3258"/>
    <w:rsid w:val="00CF110F"/>
    <w:rsid w:val="00CF5871"/>
    <w:rsid w:val="00CF6BFC"/>
    <w:rsid w:val="00D00AA3"/>
    <w:rsid w:val="00D02909"/>
    <w:rsid w:val="00D02D8F"/>
    <w:rsid w:val="00D0777C"/>
    <w:rsid w:val="00D1251A"/>
    <w:rsid w:val="00D13AE3"/>
    <w:rsid w:val="00D14D42"/>
    <w:rsid w:val="00D166B6"/>
    <w:rsid w:val="00D1773B"/>
    <w:rsid w:val="00D3149E"/>
    <w:rsid w:val="00D423A2"/>
    <w:rsid w:val="00D4347B"/>
    <w:rsid w:val="00D44734"/>
    <w:rsid w:val="00D46E06"/>
    <w:rsid w:val="00D502D0"/>
    <w:rsid w:val="00D50D66"/>
    <w:rsid w:val="00D54219"/>
    <w:rsid w:val="00D56D64"/>
    <w:rsid w:val="00D5774B"/>
    <w:rsid w:val="00D61AE2"/>
    <w:rsid w:val="00D65DCD"/>
    <w:rsid w:val="00D70102"/>
    <w:rsid w:val="00D72272"/>
    <w:rsid w:val="00D72F86"/>
    <w:rsid w:val="00D77133"/>
    <w:rsid w:val="00D811A7"/>
    <w:rsid w:val="00D84185"/>
    <w:rsid w:val="00D94C06"/>
    <w:rsid w:val="00DA0DA6"/>
    <w:rsid w:val="00DA1D5F"/>
    <w:rsid w:val="00DA1FF0"/>
    <w:rsid w:val="00DA2D63"/>
    <w:rsid w:val="00DA33C9"/>
    <w:rsid w:val="00DA3B10"/>
    <w:rsid w:val="00DA42EA"/>
    <w:rsid w:val="00DB0EFB"/>
    <w:rsid w:val="00DB6D10"/>
    <w:rsid w:val="00DC293B"/>
    <w:rsid w:val="00DC2CD2"/>
    <w:rsid w:val="00DC56AF"/>
    <w:rsid w:val="00DD0BAB"/>
    <w:rsid w:val="00DE4903"/>
    <w:rsid w:val="00DF158A"/>
    <w:rsid w:val="00DF249A"/>
    <w:rsid w:val="00DF5D02"/>
    <w:rsid w:val="00E01BFB"/>
    <w:rsid w:val="00E0246F"/>
    <w:rsid w:val="00E04FB5"/>
    <w:rsid w:val="00E068D2"/>
    <w:rsid w:val="00E10DD6"/>
    <w:rsid w:val="00E1191E"/>
    <w:rsid w:val="00E13981"/>
    <w:rsid w:val="00E150DB"/>
    <w:rsid w:val="00E17204"/>
    <w:rsid w:val="00E206E6"/>
    <w:rsid w:val="00E21BFD"/>
    <w:rsid w:val="00E32CA8"/>
    <w:rsid w:val="00E33DC6"/>
    <w:rsid w:val="00E34185"/>
    <w:rsid w:val="00E4235D"/>
    <w:rsid w:val="00E45C80"/>
    <w:rsid w:val="00E46058"/>
    <w:rsid w:val="00E47F4B"/>
    <w:rsid w:val="00E54B63"/>
    <w:rsid w:val="00E700E5"/>
    <w:rsid w:val="00E70C50"/>
    <w:rsid w:val="00E753EE"/>
    <w:rsid w:val="00E80668"/>
    <w:rsid w:val="00E80C14"/>
    <w:rsid w:val="00E905AE"/>
    <w:rsid w:val="00E91924"/>
    <w:rsid w:val="00E92E9B"/>
    <w:rsid w:val="00E97397"/>
    <w:rsid w:val="00EA4762"/>
    <w:rsid w:val="00EA5054"/>
    <w:rsid w:val="00EA577D"/>
    <w:rsid w:val="00EA5F3B"/>
    <w:rsid w:val="00EB3181"/>
    <w:rsid w:val="00EB76AD"/>
    <w:rsid w:val="00EC45E7"/>
    <w:rsid w:val="00EC7C87"/>
    <w:rsid w:val="00ED0608"/>
    <w:rsid w:val="00ED35C5"/>
    <w:rsid w:val="00ED3BB3"/>
    <w:rsid w:val="00ED4D60"/>
    <w:rsid w:val="00ED4FCD"/>
    <w:rsid w:val="00ED754C"/>
    <w:rsid w:val="00ED766B"/>
    <w:rsid w:val="00ED7E94"/>
    <w:rsid w:val="00EE1CB5"/>
    <w:rsid w:val="00EF5652"/>
    <w:rsid w:val="00F00970"/>
    <w:rsid w:val="00F020BC"/>
    <w:rsid w:val="00F03DCE"/>
    <w:rsid w:val="00F059F1"/>
    <w:rsid w:val="00F13745"/>
    <w:rsid w:val="00F1479F"/>
    <w:rsid w:val="00F149FF"/>
    <w:rsid w:val="00F162DE"/>
    <w:rsid w:val="00F179EA"/>
    <w:rsid w:val="00F17A2C"/>
    <w:rsid w:val="00F253FA"/>
    <w:rsid w:val="00F34972"/>
    <w:rsid w:val="00F41A6B"/>
    <w:rsid w:val="00F42D20"/>
    <w:rsid w:val="00F45F60"/>
    <w:rsid w:val="00F46A30"/>
    <w:rsid w:val="00F51EE7"/>
    <w:rsid w:val="00F65579"/>
    <w:rsid w:val="00F6651B"/>
    <w:rsid w:val="00F673EE"/>
    <w:rsid w:val="00F67C63"/>
    <w:rsid w:val="00F7180B"/>
    <w:rsid w:val="00F74EC2"/>
    <w:rsid w:val="00F770C3"/>
    <w:rsid w:val="00F771C8"/>
    <w:rsid w:val="00F77DCB"/>
    <w:rsid w:val="00F920E6"/>
    <w:rsid w:val="00F92482"/>
    <w:rsid w:val="00FA2915"/>
    <w:rsid w:val="00FA69D6"/>
    <w:rsid w:val="00FA784A"/>
    <w:rsid w:val="00FB3FFC"/>
    <w:rsid w:val="00FB5CB6"/>
    <w:rsid w:val="00FB5F29"/>
    <w:rsid w:val="00FB65EF"/>
    <w:rsid w:val="00FB7990"/>
    <w:rsid w:val="00FC06BB"/>
    <w:rsid w:val="00FC5089"/>
    <w:rsid w:val="00FC5A2D"/>
    <w:rsid w:val="00FD0365"/>
    <w:rsid w:val="00FD34F1"/>
    <w:rsid w:val="00FD4751"/>
    <w:rsid w:val="00FD569F"/>
    <w:rsid w:val="00FE13B3"/>
    <w:rsid w:val="00FE368D"/>
    <w:rsid w:val="00FE5056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 endarrowwidth="narrow"/>
    </o:shapedefaults>
    <o:shapelayout v:ext="edit">
      <o:idmap v:ext="edit" data="1"/>
    </o:shapelayout>
  </w:shapeDefaults>
  <w:decimalSymbol w:val="."/>
  <w:listSeparator w:val=","/>
  <w15:docId w15:val="{E1724619-3511-4D6C-81E4-4CE23D9E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2" w:qFormat="1"/>
    <w:lsdException w:name="heading 2" w:uiPriority="3" w:qFormat="1"/>
    <w:lsdException w:name="heading 3" w:uiPriority="4" w:qFormat="1"/>
    <w:lsdException w:name="heading 4" w:uiPriority="5" w:qFormat="1"/>
    <w:lsdException w:name="heading 5" w:uiPriority="6" w:qFormat="1"/>
    <w:lsdException w:name="heading 6" w:uiPriority="7" w:qFormat="1"/>
    <w:lsdException w:name="heading 7" w:semiHidden="1" w:uiPriority="8" w:unhideWhenUsed="1" w:qFormat="1"/>
    <w:lsdException w:name="heading 8" w:semiHidden="1" w:uiPriority="9" w:unhideWhenUsed="1" w:qFormat="1"/>
    <w:lsdException w:name="heading 9" w:semiHidden="1" w:uiPriority="10" w:unhideWhenUsed="1" w:qFormat="1"/>
    <w:lsdException w:name="index 1" w:semiHidden="1" w:uiPriority="25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4" w:unhideWhenUsed="1"/>
    <w:lsdException w:name="footnote text" w:semiHidden="1" w:uiPriority="84" w:unhideWhenUsed="1"/>
    <w:lsdException w:name="annotation text" w:semiHidden="1" w:uiPriority="44" w:unhideWhenUsed="1"/>
    <w:lsdException w:name="header" w:semiHidden="1" w:unhideWhenUsed="1"/>
    <w:lsdException w:name="footer" w:semiHidden="1" w:unhideWhenUsed="1"/>
    <w:lsdException w:name="index heading" w:semiHidden="1" w:uiPriority="26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87" w:unhideWhenUsed="1"/>
    <w:lsdException w:name="annotation reference" w:semiHidden="1" w:uiPriority="43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82" w:unhideWhenUsed="1"/>
    <w:lsdException w:name="List" w:semiHidden="1" w:unhideWhenUsed="1"/>
    <w:lsdException w:name="List Bullet" w:semiHidden="1" w:uiPriority="53" w:unhideWhenUsed="1"/>
    <w:lsdException w:name="List Number" w:uiPriority="58"/>
    <w:lsdException w:name="List 2" w:semiHidden="1" w:unhideWhenUsed="1"/>
    <w:lsdException w:name="List 3" w:semiHidden="1" w:unhideWhenUsed="1"/>
    <w:lsdException w:name="List Bullet 2" w:semiHidden="1" w:uiPriority="54" w:unhideWhenUsed="1"/>
    <w:lsdException w:name="List Bullet 3" w:semiHidden="1" w:uiPriority="55" w:unhideWhenUsed="1"/>
    <w:lsdException w:name="List Bullet 4" w:semiHidden="1" w:uiPriority="56" w:unhideWhenUsed="1"/>
    <w:lsdException w:name="List Bullet 5" w:semiHidden="1" w:uiPriority="57" w:unhideWhenUsed="1"/>
    <w:lsdException w:name="List Number 2" w:semiHidden="1" w:uiPriority="59" w:unhideWhenUsed="1"/>
    <w:lsdException w:name="List Number 3" w:semiHidden="1" w:uiPriority="60" w:unhideWhenUsed="1"/>
    <w:lsdException w:name="List Number 4" w:semiHidden="1" w:uiPriority="61" w:unhideWhenUsed="1"/>
    <w:lsdException w:name="List Number 5" w:semiHidden="1" w:uiPriority="62" w:unhideWhenUsed="1"/>
    <w:lsdException w:name="Title" w:uiPriority="2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35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34"/>
    <w:lsdException w:name="Body Text First Indent 2" w:semiHidden="1" w:unhideWhenUsed="1"/>
    <w:lsdException w:name="Note Heading" w:semiHidden="1" w:uiPriority="83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42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85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5ADD"/>
    <w:pPr>
      <w:widowControl w:val="0"/>
      <w:wordWrap w:val="0"/>
      <w:jc w:val="both"/>
    </w:pPr>
    <w:rPr>
      <w:rFonts w:ascii="Arial" w:eastAsia="굴림체" w:hAnsi="Arial"/>
      <w:kern w:val="2"/>
      <w:sz w:val="22"/>
    </w:rPr>
  </w:style>
  <w:style w:type="paragraph" w:styleId="1">
    <w:name w:val="heading 1"/>
    <w:basedOn w:val="a1"/>
    <w:next w:val="a1"/>
    <w:link w:val="1Char"/>
    <w:uiPriority w:val="2"/>
    <w:qFormat/>
    <w:rsid w:val="00E10DD6"/>
    <w:pPr>
      <w:keepNext/>
      <w:numPr>
        <w:numId w:val="1"/>
      </w:numPr>
      <w:tabs>
        <w:tab w:val="clear" w:pos="7228"/>
        <w:tab w:val="left" w:pos="0"/>
      </w:tabs>
      <w:spacing w:after="120"/>
      <w:ind w:leftChars="-129" w:left="-1" w:hangingChars="101" w:hanging="283"/>
      <w:jc w:val="left"/>
      <w:outlineLvl w:val="0"/>
    </w:pPr>
    <w:rPr>
      <w:b/>
      <w:sz w:val="28"/>
    </w:rPr>
  </w:style>
  <w:style w:type="paragraph" w:styleId="2">
    <w:name w:val="heading 2"/>
    <w:basedOn w:val="a1"/>
    <w:next w:val="a1"/>
    <w:link w:val="2Char"/>
    <w:uiPriority w:val="3"/>
    <w:qFormat/>
    <w:rsid w:val="00204E39"/>
    <w:pPr>
      <w:keepNext/>
      <w:numPr>
        <w:ilvl w:val="1"/>
        <w:numId w:val="1"/>
      </w:numPr>
      <w:tabs>
        <w:tab w:val="clear" w:pos="7370"/>
        <w:tab w:val="num" w:pos="550"/>
      </w:tabs>
      <w:spacing w:before="120" w:after="120"/>
      <w:ind w:left="567"/>
      <w:outlineLvl w:val="1"/>
    </w:pPr>
    <w:rPr>
      <w:b/>
      <w:sz w:val="24"/>
    </w:rPr>
  </w:style>
  <w:style w:type="paragraph" w:styleId="3">
    <w:name w:val="heading 3"/>
    <w:basedOn w:val="a1"/>
    <w:next w:val="a1"/>
    <w:link w:val="3Char"/>
    <w:uiPriority w:val="4"/>
    <w:qFormat/>
    <w:rsid w:val="00204E39"/>
    <w:pPr>
      <w:keepNext/>
      <w:numPr>
        <w:ilvl w:val="2"/>
        <w:numId w:val="1"/>
      </w:numPr>
      <w:tabs>
        <w:tab w:val="clear" w:pos="7512"/>
        <w:tab w:val="num" w:pos="770"/>
      </w:tabs>
      <w:spacing w:after="120"/>
      <w:ind w:left="709"/>
      <w:outlineLvl w:val="2"/>
    </w:pPr>
    <w:rPr>
      <w:b/>
    </w:rPr>
  </w:style>
  <w:style w:type="paragraph" w:styleId="4">
    <w:name w:val="heading 4"/>
    <w:basedOn w:val="a1"/>
    <w:next w:val="a1"/>
    <w:link w:val="4Char"/>
    <w:uiPriority w:val="5"/>
    <w:qFormat/>
    <w:rsid w:val="00204E39"/>
    <w:pPr>
      <w:keepNext/>
      <w:numPr>
        <w:ilvl w:val="3"/>
        <w:numId w:val="1"/>
      </w:numPr>
      <w:tabs>
        <w:tab w:val="clear" w:pos="7654"/>
      </w:tabs>
      <w:spacing w:after="100" w:afterAutospacing="1"/>
      <w:ind w:left="879" w:hanging="879"/>
      <w:outlineLvl w:val="3"/>
    </w:pPr>
    <w:rPr>
      <w:bCs/>
    </w:rPr>
  </w:style>
  <w:style w:type="paragraph" w:styleId="5">
    <w:name w:val="heading 5"/>
    <w:basedOn w:val="a1"/>
    <w:next w:val="a1"/>
    <w:link w:val="5Char"/>
    <w:uiPriority w:val="6"/>
    <w:qFormat/>
    <w:rsid w:val="00204E39"/>
    <w:pPr>
      <w:keepNext/>
      <w:numPr>
        <w:ilvl w:val="4"/>
        <w:numId w:val="1"/>
      </w:numPr>
      <w:tabs>
        <w:tab w:val="clear" w:pos="7795"/>
      </w:tabs>
      <w:spacing w:after="100" w:afterAutospacing="1"/>
      <w:ind w:left="1100" w:hanging="1100"/>
      <w:outlineLvl w:val="4"/>
    </w:pPr>
  </w:style>
  <w:style w:type="paragraph" w:styleId="6">
    <w:name w:val="heading 6"/>
    <w:basedOn w:val="a1"/>
    <w:next w:val="a1"/>
    <w:link w:val="6Char"/>
    <w:uiPriority w:val="7"/>
    <w:qFormat/>
    <w:rsid w:val="00204E39"/>
    <w:pPr>
      <w:keepNext/>
      <w:numPr>
        <w:ilvl w:val="5"/>
        <w:numId w:val="1"/>
      </w:numPr>
      <w:tabs>
        <w:tab w:val="clear" w:pos="7937"/>
      </w:tabs>
      <w:spacing w:after="100" w:afterAutospacing="1"/>
      <w:ind w:left="1208" w:hanging="1208"/>
      <w:outlineLvl w:val="5"/>
    </w:pPr>
  </w:style>
  <w:style w:type="paragraph" w:styleId="7">
    <w:name w:val="heading 7"/>
    <w:basedOn w:val="a1"/>
    <w:next w:val="a1"/>
    <w:link w:val="7Char"/>
    <w:uiPriority w:val="8"/>
    <w:qFormat/>
    <w:rsid w:val="00204E39"/>
    <w:pPr>
      <w:keepNext/>
      <w:numPr>
        <w:ilvl w:val="6"/>
        <w:numId w:val="1"/>
      </w:numPr>
      <w:tabs>
        <w:tab w:val="clear" w:pos="8243"/>
        <w:tab w:val="num" w:pos="1430"/>
      </w:tabs>
      <w:spacing w:after="100" w:afterAutospacing="1"/>
      <w:ind w:left="1321" w:hanging="1321"/>
      <w:outlineLvl w:val="6"/>
    </w:pPr>
  </w:style>
  <w:style w:type="paragraph" w:styleId="8">
    <w:name w:val="heading 8"/>
    <w:basedOn w:val="a1"/>
    <w:next w:val="a1"/>
    <w:link w:val="8Char"/>
    <w:uiPriority w:val="9"/>
    <w:qFormat/>
    <w:rsid w:val="00204E39"/>
    <w:pPr>
      <w:keepNext/>
      <w:numPr>
        <w:ilvl w:val="7"/>
        <w:numId w:val="1"/>
      </w:numPr>
      <w:tabs>
        <w:tab w:val="clear" w:pos="8603"/>
      </w:tabs>
      <w:spacing w:after="100" w:afterAutospacing="1"/>
      <w:ind w:left="1650" w:hanging="1650"/>
      <w:outlineLvl w:val="7"/>
    </w:pPr>
  </w:style>
  <w:style w:type="paragraph" w:styleId="9">
    <w:name w:val="heading 9"/>
    <w:basedOn w:val="a1"/>
    <w:next w:val="a1"/>
    <w:link w:val="9Char"/>
    <w:uiPriority w:val="10"/>
    <w:qFormat/>
    <w:rsid w:val="00204E39"/>
    <w:pPr>
      <w:keepNext/>
      <w:numPr>
        <w:ilvl w:val="8"/>
        <w:numId w:val="1"/>
      </w:numPr>
      <w:tabs>
        <w:tab w:val="clear" w:pos="8603"/>
        <w:tab w:val="num" w:pos="1760"/>
      </w:tabs>
      <w:spacing w:after="100" w:afterAutospacing="1"/>
      <w:ind w:left="1650" w:hanging="165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uiPriority w:val="14"/>
    <w:rsid w:val="00204E39"/>
    <w:pPr>
      <w:ind w:left="851"/>
    </w:pPr>
  </w:style>
  <w:style w:type="paragraph" w:customStyle="1" w:styleId="Print-FromToSubjectDate">
    <w:name w:val="Print- From: To: Subject: Date:"/>
    <w:basedOn w:val="a1"/>
    <w:uiPriority w:val="15"/>
    <w:rsid w:val="00204E39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1"/>
    <w:next w:val="Print-FromToSubjectDate"/>
    <w:uiPriority w:val="16"/>
    <w:rsid w:val="00204E39"/>
    <w:pPr>
      <w:pBdr>
        <w:left w:val="single" w:sz="18" w:space="1" w:color="auto"/>
      </w:pBdr>
      <w:shd w:val="pct12" w:color="auto" w:fill="auto"/>
    </w:pPr>
    <w:rPr>
      <w:b/>
      <w:sz w:val="28"/>
    </w:rPr>
  </w:style>
  <w:style w:type="paragraph" w:customStyle="1" w:styleId="ReplyForwardHeaders">
    <w:name w:val="Reply/Forward Headers"/>
    <w:basedOn w:val="a1"/>
    <w:next w:val="ReplyForwardToFromDate"/>
    <w:uiPriority w:val="17"/>
    <w:rsid w:val="00204E39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1"/>
    <w:uiPriority w:val="18"/>
    <w:rsid w:val="00204E39"/>
    <w:pPr>
      <w:pBdr>
        <w:left w:val="single" w:sz="18" w:space="1" w:color="auto"/>
      </w:pBdr>
    </w:p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1"/>
    <w:link w:val="Char"/>
    <w:rsid w:val="00204E39"/>
    <w:pPr>
      <w:tabs>
        <w:tab w:val="center" w:pos="4252"/>
        <w:tab w:val="right" w:pos="8504"/>
      </w:tabs>
      <w:snapToGrid w:val="0"/>
    </w:pPr>
  </w:style>
  <w:style w:type="paragraph" w:styleId="a7">
    <w:name w:val="Title"/>
    <w:basedOn w:val="a1"/>
    <w:link w:val="Char0"/>
    <w:uiPriority w:val="20"/>
    <w:qFormat/>
    <w:rsid w:val="00204E39"/>
    <w:pPr>
      <w:spacing w:before="240" w:after="120"/>
      <w:jc w:val="center"/>
      <w:outlineLvl w:val="0"/>
    </w:pPr>
    <w:rPr>
      <w:rFonts w:eastAsia="돋움체"/>
      <w:b/>
      <w:sz w:val="36"/>
      <w:u w:val="single"/>
    </w:rPr>
  </w:style>
  <w:style w:type="paragraph" w:styleId="a8">
    <w:name w:val="footer"/>
    <w:aliases w:val="footer odd"/>
    <w:basedOn w:val="a1"/>
    <w:link w:val="Char1"/>
    <w:uiPriority w:val="21"/>
    <w:rsid w:val="00204E39"/>
    <w:pPr>
      <w:tabs>
        <w:tab w:val="center" w:pos="4252"/>
        <w:tab w:val="right" w:pos="8504"/>
      </w:tabs>
      <w:snapToGrid w:val="0"/>
    </w:pPr>
  </w:style>
  <w:style w:type="paragraph" w:styleId="12">
    <w:name w:val="toc 1"/>
    <w:basedOn w:val="a1"/>
    <w:next w:val="a1"/>
    <w:autoRedefine/>
    <w:uiPriority w:val="39"/>
    <w:qFormat/>
    <w:rsid w:val="00204E39"/>
    <w:pPr>
      <w:spacing w:before="360" w:after="360"/>
      <w:jc w:val="left"/>
    </w:pPr>
    <w:rPr>
      <w:b/>
      <w:bCs/>
      <w:caps/>
      <w:szCs w:val="26"/>
      <w:u w:val="single"/>
    </w:rPr>
  </w:style>
  <w:style w:type="paragraph" w:styleId="21">
    <w:name w:val="toc 2"/>
    <w:basedOn w:val="a1"/>
    <w:next w:val="a1"/>
    <w:autoRedefine/>
    <w:uiPriority w:val="39"/>
    <w:qFormat/>
    <w:rsid w:val="00204E39"/>
    <w:pPr>
      <w:jc w:val="left"/>
    </w:pPr>
    <w:rPr>
      <w:b/>
      <w:bCs/>
      <w:smallCaps/>
      <w:szCs w:val="26"/>
    </w:rPr>
  </w:style>
  <w:style w:type="paragraph" w:styleId="30">
    <w:name w:val="toc 3"/>
    <w:basedOn w:val="a1"/>
    <w:next w:val="a1"/>
    <w:autoRedefine/>
    <w:uiPriority w:val="39"/>
    <w:qFormat/>
    <w:rsid w:val="00204E39"/>
    <w:pPr>
      <w:jc w:val="left"/>
    </w:pPr>
    <w:rPr>
      <w:smallCaps/>
      <w:szCs w:val="26"/>
    </w:rPr>
  </w:style>
  <w:style w:type="paragraph" w:styleId="13">
    <w:name w:val="index 1"/>
    <w:basedOn w:val="a1"/>
    <w:next w:val="a1"/>
    <w:autoRedefine/>
    <w:uiPriority w:val="25"/>
    <w:rsid w:val="00204E39"/>
    <w:pPr>
      <w:ind w:left="425" w:hanging="425"/>
    </w:pPr>
  </w:style>
  <w:style w:type="paragraph" w:styleId="a9">
    <w:name w:val="index heading"/>
    <w:basedOn w:val="a1"/>
    <w:next w:val="13"/>
    <w:uiPriority w:val="26"/>
    <w:rsid w:val="00204E39"/>
    <w:rPr>
      <w:b/>
    </w:rPr>
  </w:style>
  <w:style w:type="paragraph" w:styleId="40">
    <w:name w:val="toc 4"/>
    <w:basedOn w:val="a1"/>
    <w:next w:val="a1"/>
    <w:autoRedefine/>
    <w:uiPriority w:val="39"/>
    <w:rsid w:val="00204E39"/>
    <w:pPr>
      <w:jc w:val="left"/>
    </w:pPr>
    <w:rPr>
      <w:szCs w:val="26"/>
    </w:rPr>
  </w:style>
  <w:style w:type="paragraph" w:styleId="50">
    <w:name w:val="toc 5"/>
    <w:basedOn w:val="a1"/>
    <w:next w:val="a1"/>
    <w:autoRedefine/>
    <w:uiPriority w:val="39"/>
    <w:rsid w:val="00204E39"/>
    <w:pPr>
      <w:jc w:val="left"/>
    </w:pPr>
    <w:rPr>
      <w:szCs w:val="26"/>
    </w:rPr>
  </w:style>
  <w:style w:type="paragraph" w:styleId="60">
    <w:name w:val="toc 6"/>
    <w:basedOn w:val="a1"/>
    <w:next w:val="a1"/>
    <w:autoRedefine/>
    <w:uiPriority w:val="39"/>
    <w:rsid w:val="00204E39"/>
    <w:pPr>
      <w:jc w:val="left"/>
    </w:pPr>
    <w:rPr>
      <w:szCs w:val="26"/>
    </w:rPr>
  </w:style>
  <w:style w:type="paragraph" w:styleId="70">
    <w:name w:val="toc 7"/>
    <w:basedOn w:val="a1"/>
    <w:next w:val="a1"/>
    <w:autoRedefine/>
    <w:uiPriority w:val="39"/>
    <w:rsid w:val="00204E39"/>
    <w:pPr>
      <w:jc w:val="left"/>
    </w:pPr>
    <w:rPr>
      <w:szCs w:val="26"/>
    </w:rPr>
  </w:style>
  <w:style w:type="paragraph" w:styleId="80">
    <w:name w:val="toc 8"/>
    <w:basedOn w:val="a1"/>
    <w:next w:val="a1"/>
    <w:autoRedefine/>
    <w:uiPriority w:val="39"/>
    <w:rsid w:val="00204E39"/>
    <w:pPr>
      <w:jc w:val="left"/>
    </w:pPr>
    <w:rPr>
      <w:szCs w:val="26"/>
    </w:rPr>
  </w:style>
  <w:style w:type="paragraph" w:styleId="90">
    <w:name w:val="toc 9"/>
    <w:basedOn w:val="a1"/>
    <w:next w:val="a1"/>
    <w:autoRedefine/>
    <w:uiPriority w:val="39"/>
    <w:rsid w:val="00204E39"/>
    <w:pPr>
      <w:jc w:val="left"/>
    </w:pPr>
    <w:rPr>
      <w:szCs w:val="26"/>
    </w:rPr>
  </w:style>
  <w:style w:type="character" w:styleId="aa">
    <w:name w:val="page number"/>
    <w:basedOn w:val="a2"/>
    <w:rsid w:val="00204E39"/>
  </w:style>
  <w:style w:type="paragraph" w:styleId="ab">
    <w:name w:val="Date"/>
    <w:basedOn w:val="a1"/>
    <w:next w:val="a1"/>
    <w:link w:val="Char2"/>
    <w:uiPriority w:val="34"/>
    <w:rsid w:val="00204E39"/>
  </w:style>
  <w:style w:type="paragraph" w:styleId="ac">
    <w:name w:val="Body Text"/>
    <w:basedOn w:val="a1"/>
    <w:link w:val="Char3"/>
    <w:uiPriority w:val="35"/>
    <w:rsid w:val="00204E39"/>
    <w:pPr>
      <w:adjustRightInd w:val="0"/>
      <w:spacing w:after="180" w:line="360" w:lineRule="atLeast"/>
      <w:textAlignment w:val="baseline"/>
    </w:pPr>
    <w:rPr>
      <w:rFonts w:eastAsia="바탕체"/>
      <w:kern w:val="0"/>
      <w:sz w:val="20"/>
    </w:rPr>
  </w:style>
  <w:style w:type="paragraph" w:customStyle="1" w:styleId="TableLegend">
    <w:name w:val="Table_Legend"/>
    <w:basedOn w:val="a1"/>
    <w:next w:val="a1"/>
    <w:uiPriority w:val="36"/>
    <w:rsid w:val="00204E39"/>
    <w:pPr>
      <w:keepNext/>
      <w:tabs>
        <w:tab w:val="left" w:pos="454"/>
      </w:tabs>
      <w:wordWrap/>
      <w:autoSpaceDE w:val="0"/>
      <w:autoSpaceDN w:val="0"/>
      <w:adjustRightInd w:val="0"/>
      <w:spacing w:before="86" w:line="199" w:lineRule="exact"/>
      <w:textAlignment w:val="baseline"/>
    </w:pPr>
    <w:rPr>
      <w:rFonts w:eastAsia="바탕체"/>
      <w:kern w:val="0"/>
      <w:sz w:val="18"/>
    </w:rPr>
  </w:style>
  <w:style w:type="paragraph" w:customStyle="1" w:styleId="TableTitle">
    <w:name w:val="Table_Title"/>
    <w:basedOn w:val="a1"/>
    <w:next w:val="Blanc"/>
    <w:uiPriority w:val="37"/>
    <w:rsid w:val="00204E39"/>
    <w:pPr>
      <w:keepNext/>
      <w:wordWrap/>
      <w:autoSpaceDE w:val="0"/>
      <w:autoSpaceDN w:val="0"/>
      <w:adjustRightInd w:val="0"/>
      <w:spacing w:after="57"/>
      <w:jc w:val="center"/>
      <w:textAlignment w:val="baseline"/>
    </w:pPr>
    <w:rPr>
      <w:rFonts w:eastAsia="바탕체"/>
      <w:b/>
      <w:kern w:val="0"/>
      <w:sz w:val="20"/>
    </w:rPr>
  </w:style>
  <w:style w:type="paragraph" w:customStyle="1" w:styleId="Blanc">
    <w:name w:val="Blanc"/>
    <w:basedOn w:val="TableTitle"/>
    <w:next w:val="TableText"/>
    <w:uiPriority w:val="38"/>
    <w:rsid w:val="00204E39"/>
    <w:pPr>
      <w:spacing w:line="12" w:lineRule="exact"/>
    </w:pPr>
    <w:rPr>
      <w:b w:val="0"/>
      <w:sz w:val="8"/>
    </w:rPr>
  </w:style>
  <w:style w:type="paragraph" w:customStyle="1" w:styleId="TableText">
    <w:name w:val="Table_Text"/>
    <w:basedOn w:val="a1"/>
    <w:uiPriority w:val="39"/>
    <w:rsid w:val="00204E39"/>
    <w:pPr>
      <w:keepLines/>
      <w:tabs>
        <w:tab w:val="left" w:pos="794"/>
        <w:tab w:val="left" w:pos="1191"/>
        <w:tab w:val="left" w:pos="1588"/>
        <w:tab w:val="left" w:pos="1985"/>
      </w:tabs>
      <w:wordWrap/>
      <w:autoSpaceDE w:val="0"/>
      <w:autoSpaceDN w:val="0"/>
      <w:adjustRightInd w:val="0"/>
      <w:spacing w:before="100" w:after="100" w:line="190" w:lineRule="exact"/>
      <w:jc w:val="left"/>
      <w:textAlignment w:val="baseline"/>
    </w:pPr>
    <w:rPr>
      <w:rFonts w:eastAsia="바탕체"/>
      <w:kern w:val="0"/>
      <w:sz w:val="18"/>
    </w:rPr>
  </w:style>
  <w:style w:type="paragraph" w:customStyle="1" w:styleId="ad">
    <w:name w:val="머리글 표준"/>
    <w:basedOn w:val="a1"/>
    <w:uiPriority w:val="40"/>
    <w:rsid w:val="00204E39"/>
    <w:pPr>
      <w:widowControl/>
      <w:wordWrap/>
      <w:jc w:val="left"/>
    </w:pPr>
    <w:rPr>
      <w:noProof/>
      <w:kern w:val="0"/>
      <w:sz w:val="20"/>
    </w:rPr>
  </w:style>
  <w:style w:type="paragraph" w:customStyle="1" w:styleId="ae">
    <w:name w:val="머리글 제목"/>
    <w:basedOn w:val="ad"/>
    <w:uiPriority w:val="41"/>
    <w:rsid w:val="00204E39"/>
    <w:rPr>
      <w:sz w:val="16"/>
    </w:rPr>
  </w:style>
  <w:style w:type="paragraph" w:styleId="af">
    <w:name w:val="Document Map"/>
    <w:basedOn w:val="a1"/>
    <w:link w:val="Char4"/>
    <w:uiPriority w:val="42"/>
    <w:rsid w:val="00204E39"/>
    <w:pPr>
      <w:shd w:val="clear" w:color="auto" w:fill="000080"/>
    </w:pPr>
    <w:rPr>
      <w:rFonts w:eastAsia="돋움체"/>
    </w:rPr>
  </w:style>
  <w:style w:type="character" w:styleId="af0">
    <w:name w:val="annotation reference"/>
    <w:uiPriority w:val="43"/>
    <w:rsid w:val="00204E39"/>
    <w:rPr>
      <w:sz w:val="18"/>
    </w:rPr>
  </w:style>
  <w:style w:type="paragraph" w:styleId="af1">
    <w:name w:val="annotation text"/>
    <w:basedOn w:val="a1"/>
    <w:link w:val="Char5"/>
    <w:uiPriority w:val="44"/>
    <w:rsid w:val="00204E39"/>
    <w:pPr>
      <w:jc w:val="left"/>
    </w:pPr>
  </w:style>
  <w:style w:type="paragraph" w:styleId="af2">
    <w:name w:val="Normal (Web)"/>
    <w:basedOn w:val="a1"/>
    <w:uiPriority w:val="99"/>
    <w:rsid w:val="00204E39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3">
    <w:name w:val="Hyperlink"/>
    <w:uiPriority w:val="99"/>
    <w:rsid w:val="00204E39"/>
    <w:rPr>
      <w:color w:val="0000FF"/>
      <w:u w:val="single"/>
    </w:rPr>
  </w:style>
  <w:style w:type="paragraph" w:customStyle="1" w:styleId="af4">
    <w:name w:val="번호)"/>
    <w:basedOn w:val="a1"/>
    <w:uiPriority w:val="47"/>
    <w:rsid w:val="00204E39"/>
    <w:pPr>
      <w:wordWrap/>
      <w:adjustRightInd w:val="0"/>
      <w:spacing w:line="360" w:lineRule="atLeast"/>
      <w:ind w:left="480" w:right="-103"/>
      <w:jc w:val="left"/>
      <w:textAlignment w:val="baseline"/>
    </w:pPr>
    <w:rPr>
      <w:rFonts w:ascii="돋움체" w:eastAsia="돋움체"/>
      <w:kern w:val="0"/>
    </w:rPr>
  </w:style>
  <w:style w:type="paragraph" w:customStyle="1" w:styleId="af5">
    <w:name w:val="진짜내용"/>
    <w:basedOn w:val="af6"/>
    <w:uiPriority w:val="48"/>
    <w:rsid w:val="00204E39"/>
    <w:pPr>
      <w:jc w:val="both"/>
    </w:pPr>
  </w:style>
  <w:style w:type="paragraph" w:customStyle="1" w:styleId="af6">
    <w:name w:val="내용"/>
    <w:basedOn w:val="AAA"/>
    <w:uiPriority w:val="49"/>
    <w:rsid w:val="00204E39"/>
    <w:pPr>
      <w:ind w:left="960" w:right="-103"/>
    </w:pPr>
  </w:style>
  <w:style w:type="paragraph" w:customStyle="1" w:styleId="AAA">
    <w:name w:val="AAA"/>
    <w:basedOn w:val="a1"/>
    <w:uiPriority w:val="50"/>
    <w:rsid w:val="00204E39"/>
    <w:pPr>
      <w:wordWrap/>
      <w:adjustRightInd w:val="0"/>
      <w:spacing w:line="360" w:lineRule="atLeast"/>
      <w:ind w:left="480" w:right="2011"/>
      <w:jc w:val="left"/>
      <w:textAlignment w:val="baseline"/>
    </w:pPr>
    <w:rPr>
      <w:rFonts w:ascii="돋움체" w:eastAsia="돋움체"/>
      <w:kern w:val="0"/>
    </w:rPr>
  </w:style>
  <w:style w:type="paragraph" w:customStyle="1" w:styleId="af7">
    <w:name w:val="문자."/>
    <w:basedOn w:val="a1"/>
    <w:uiPriority w:val="51"/>
    <w:rsid w:val="00204E39"/>
    <w:pPr>
      <w:wordWrap/>
      <w:adjustRightInd w:val="0"/>
      <w:spacing w:line="360" w:lineRule="atLeast"/>
      <w:ind w:left="720" w:right="-103"/>
      <w:jc w:val="left"/>
      <w:textAlignment w:val="baseline"/>
    </w:pPr>
    <w:rPr>
      <w:rFonts w:ascii="바탕체" w:eastAsia="바탕체"/>
      <w:kern w:val="0"/>
      <w:position w:val="6"/>
    </w:rPr>
  </w:style>
  <w:style w:type="paragraph" w:customStyle="1" w:styleId="aaa0">
    <w:name w:val="aaa"/>
    <w:basedOn w:val="a1"/>
    <w:uiPriority w:val="52"/>
    <w:rsid w:val="00204E39"/>
    <w:pPr>
      <w:wordWrap/>
      <w:adjustRightInd w:val="0"/>
      <w:spacing w:line="360" w:lineRule="atLeast"/>
      <w:ind w:left="947" w:hanging="227"/>
      <w:jc w:val="left"/>
      <w:textAlignment w:val="baseline"/>
    </w:pPr>
    <w:rPr>
      <w:rFonts w:ascii="명조" w:eastAsia="명조"/>
      <w:kern w:val="0"/>
      <w:sz w:val="24"/>
    </w:rPr>
  </w:style>
  <w:style w:type="paragraph" w:styleId="af8">
    <w:name w:val="List Bullet"/>
    <w:basedOn w:val="a1"/>
    <w:autoRedefine/>
    <w:uiPriority w:val="53"/>
    <w:rsid w:val="00204E39"/>
    <w:pPr>
      <w:tabs>
        <w:tab w:val="num" w:pos="360"/>
      </w:tabs>
      <w:ind w:left="360" w:hanging="360"/>
    </w:pPr>
    <w:rPr>
      <w:rFonts w:eastAsia="바탕체"/>
      <w:sz w:val="20"/>
    </w:rPr>
  </w:style>
  <w:style w:type="paragraph" w:styleId="22">
    <w:name w:val="List Bullet 2"/>
    <w:basedOn w:val="a1"/>
    <w:autoRedefine/>
    <w:uiPriority w:val="54"/>
    <w:rsid w:val="00204E39"/>
    <w:pPr>
      <w:tabs>
        <w:tab w:val="num" w:pos="785"/>
      </w:tabs>
      <w:ind w:left="785" w:hanging="360"/>
    </w:pPr>
    <w:rPr>
      <w:rFonts w:eastAsia="바탕체"/>
      <w:sz w:val="20"/>
    </w:rPr>
  </w:style>
  <w:style w:type="paragraph" w:styleId="31">
    <w:name w:val="List Bullet 3"/>
    <w:basedOn w:val="a1"/>
    <w:autoRedefine/>
    <w:uiPriority w:val="55"/>
    <w:rsid w:val="00204E39"/>
    <w:pPr>
      <w:tabs>
        <w:tab w:val="num" w:pos="1211"/>
      </w:tabs>
      <w:ind w:left="1211" w:hanging="360"/>
    </w:pPr>
    <w:rPr>
      <w:rFonts w:eastAsia="바탕체"/>
      <w:sz w:val="20"/>
    </w:rPr>
  </w:style>
  <w:style w:type="paragraph" w:styleId="41">
    <w:name w:val="List Bullet 4"/>
    <w:basedOn w:val="a1"/>
    <w:autoRedefine/>
    <w:uiPriority w:val="56"/>
    <w:rsid w:val="00204E39"/>
    <w:pPr>
      <w:tabs>
        <w:tab w:val="num" w:pos="1636"/>
      </w:tabs>
      <w:ind w:left="1636" w:hanging="360"/>
    </w:pPr>
    <w:rPr>
      <w:rFonts w:eastAsia="바탕체"/>
      <w:sz w:val="20"/>
    </w:rPr>
  </w:style>
  <w:style w:type="paragraph" w:styleId="51">
    <w:name w:val="List Bullet 5"/>
    <w:basedOn w:val="a1"/>
    <w:autoRedefine/>
    <w:uiPriority w:val="57"/>
    <w:rsid w:val="00204E39"/>
    <w:pPr>
      <w:tabs>
        <w:tab w:val="num" w:pos="2061"/>
      </w:tabs>
      <w:ind w:left="2061" w:hanging="360"/>
    </w:pPr>
    <w:rPr>
      <w:rFonts w:eastAsia="바탕체"/>
      <w:sz w:val="20"/>
    </w:rPr>
  </w:style>
  <w:style w:type="paragraph" w:styleId="af9">
    <w:name w:val="List Number"/>
    <w:basedOn w:val="a1"/>
    <w:uiPriority w:val="58"/>
    <w:rsid w:val="00204E39"/>
    <w:pPr>
      <w:tabs>
        <w:tab w:val="num" w:pos="618"/>
      </w:tabs>
      <w:ind w:left="618" w:hanging="360"/>
    </w:pPr>
    <w:rPr>
      <w:rFonts w:eastAsia="바탕체"/>
      <w:sz w:val="20"/>
    </w:rPr>
  </w:style>
  <w:style w:type="paragraph" w:styleId="23">
    <w:name w:val="List Number 2"/>
    <w:basedOn w:val="a1"/>
    <w:uiPriority w:val="59"/>
    <w:rsid w:val="00204E39"/>
    <w:pPr>
      <w:tabs>
        <w:tab w:val="num" w:pos="785"/>
      </w:tabs>
      <w:ind w:left="785" w:hanging="360"/>
    </w:pPr>
    <w:rPr>
      <w:rFonts w:eastAsia="바탕체"/>
      <w:sz w:val="20"/>
    </w:rPr>
  </w:style>
  <w:style w:type="paragraph" w:styleId="32">
    <w:name w:val="List Number 3"/>
    <w:basedOn w:val="a1"/>
    <w:uiPriority w:val="60"/>
    <w:rsid w:val="00204E39"/>
    <w:pPr>
      <w:tabs>
        <w:tab w:val="num" w:pos="1211"/>
      </w:tabs>
      <w:ind w:left="1211" w:hanging="360"/>
    </w:pPr>
    <w:rPr>
      <w:rFonts w:eastAsia="바탕체"/>
      <w:sz w:val="20"/>
    </w:rPr>
  </w:style>
  <w:style w:type="paragraph" w:styleId="42">
    <w:name w:val="List Number 4"/>
    <w:basedOn w:val="a1"/>
    <w:uiPriority w:val="61"/>
    <w:rsid w:val="00204E39"/>
    <w:pPr>
      <w:tabs>
        <w:tab w:val="num" w:pos="1636"/>
      </w:tabs>
      <w:ind w:left="1636" w:hanging="360"/>
    </w:pPr>
    <w:rPr>
      <w:rFonts w:eastAsia="바탕체"/>
      <w:sz w:val="20"/>
    </w:rPr>
  </w:style>
  <w:style w:type="paragraph" w:styleId="52">
    <w:name w:val="List Number 5"/>
    <w:basedOn w:val="a1"/>
    <w:uiPriority w:val="62"/>
    <w:rsid w:val="00204E39"/>
    <w:pPr>
      <w:tabs>
        <w:tab w:val="num" w:pos="2061"/>
      </w:tabs>
      <w:ind w:left="2061" w:hanging="360"/>
    </w:pPr>
    <w:rPr>
      <w:rFonts w:eastAsia="바탕체"/>
      <w:sz w:val="20"/>
    </w:rPr>
  </w:style>
  <w:style w:type="paragraph" w:customStyle="1" w:styleId="210">
    <w:name w:val="2.1"/>
    <w:basedOn w:val="a1"/>
    <w:uiPriority w:val="63"/>
    <w:rsid w:val="00204E39"/>
    <w:pPr>
      <w:tabs>
        <w:tab w:val="num" w:pos="425"/>
      </w:tabs>
      <w:spacing w:after="120" w:line="320" w:lineRule="exact"/>
      <w:ind w:left="425" w:hanging="425"/>
    </w:pPr>
    <w:rPr>
      <w:rFonts w:eastAsia="휴먼옛체"/>
    </w:rPr>
  </w:style>
  <w:style w:type="paragraph" w:customStyle="1" w:styleId="411">
    <w:name w:val="4.1.1"/>
    <w:basedOn w:val="a6"/>
    <w:uiPriority w:val="64"/>
    <w:rsid w:val="00204E39"/>
    <w:pPr>
      <w:tabs>
        <w:tab w:val="clear" w:pos="4252"/>
        <w:tab w:val="clear" w:pos="8504"/>
        <w:tab w:val="num" w:pos="785"/>
      </w:tabs>
      <w:snapToGrid/>
      <w:spacing w:line="320" w:lineRule="exact"/>
      <w:ind w:left="780" w:hanging="355"/>
    </w:pPr>
    <w:rPr>
      <w:rFonts w:eastAsia="돋움체"/>
    </w:rPr>
  </w:style>
  <w:style w:type="paragraph" w:customStyle="1" w:styleId="4111">
    <w:name w:val="4.1.1.1"/>
    <w:basedOn w:val="a1"/>
    <w:uiPriority w:val="65"/>
    <w:rsid w:val="00204E39"/>
    <w:pPr>
      <w:tabs>
        <w:tab w:val="num" w:pos="425"/>
      </w:tabs>
      <w:spacing w:line="320" w:lineRule="exact"/>
      <w:ind w:left="425" w:hanging="425"/>
    </w:pPr>
    <w:rPr>
      <w:rFonts w:eastAsia="돋움체"/>
      <w:sz w:val="20"/>
    </w:rPr>
  </w:style>
  <w:style w:type="paragraph" w:customStyle="1" w:styleId="421">
    <w:name w:val="4.2.1"/>
    <w:basedOn w:val="a1"/>
    <w:uiPriority w:val="66"/>
    <w:rsid w:val="00204E39"/>
    <w:pPr>
      <w:tabs>
        <w:tab w:val="num" w:pos="425"/>
      </w:tabs>
      <w:spacing w:line="320" w:lineRule="exact"/>
      <w:ind w:left="425" w:hanging="425"/>
    </w:pPr>
    <w:rPr>
      <w:rFonts w:eastAsia="돋움체"/>
    </w:rPr>
  </w:style>
  <w:style w:type="paragraph" w:customStyle="1" w:styleId="4231">
    <w:name w:val="4.2.3.1"/>
    <w:basedOn w:val="a6"/>
    <w:uiPriority w:val="67"/>
    <w:rsid w:val="00204E39"/>
    <w:pPr>
      <w:tabs>
        <w:tab w:val="clear" w:pos="4252"/>
        <w:tab w:val="clear" w:pos="8504"/>
        <w:tab w:val="num" w:pos="425"/>
      </w:tabs>
      <w:snapToGrid/>
      <w:spacing w:line="320" w:lineRule="exact"/>
      <w:ind w:left="425" w:hanging="425"/>
    </w:pPr>
    <w:rPr>
      <w:rFonts w:eastAsia="돋움체"/>
      <w:sz w:val="20"/>
    </w:rPr>
  </w:style>
  <w:style w:type="paragraph" w:customStyle="1" w:styleId="431">
    <w:name w:val="4.3.1"/>
    <w:basedOn w:val="a6"/>
    <w:uiPriority w:val="68"/>
    <w:rsid w:val="00204E39"/>
    <w:pPr>
      <w:tabs>
        <w:tab w:val="clear" w:pos="4252"/>
        <w:tab w:val="clear" w:pos="8504"/>
        <w:tab w:val="num" w:pos="425"/>
      </w:tabs>
      <w:snapToGrid/>
      <w:spacing w:line="320" w:lineRule="exact"/>
      <w:ind w:left="425" w:hanging="425"/>
    </w:pPr>
    <w:rPr>
      <w:rFonts w:eastAsia="돋움체"/>
    </w:rPr>
  </w:style>
  <w:style w:type="paragraph" w:customStyle="1" w:styleId="441">
    <w:name w:val="4.4.1"/>
    <w:basedOn w:val="a6"/>
    <w:uiPriority w:val="69"/>
    <w:rsid w:val="00204E39"/>
    <w:pPr>
      <w:tabs>
        <w:tab w:val="clear" w:pos="4252"/>
        <w:tab w:val="clear" w:pos="8504"/>
        <w:tab w:val="num" w:pos="425"/>
      </w:tabs>
      <w:snapToGrid/>
      <w:spacing w:line="320" w:lineRule="exact"/>
      <w:ind w:left="425" w:hanging="425"/>
    </w:pPr>
    <w:rPr>
      <w:rFonts w:eastAsia="돋움체"/>
    </w:rPr>
  </w:style>
  <w:style w:type="paragraph" w:customStyle="1" w:styleId="4431">
    <w:name w:val="4.4.3.1"/>
    <w:basedOn w:val="a6"/>
    <w:uiPriority w:val="70"/>
    <w:rsid w:val="00204E39"/>
    <w:pPr>
      <w:tabs>
        <w:tab w:val="clear" w:pos="4252"/>
        <w:tab w:val="clear" w:pos="8504"/>
        <w:tab w:val="num" w:pos="425"/>
      </w:tabs>
      <w:snapToGrid/>
      <w:spacing w:line="320" w:lineRule="exact"/>
      <w:ind w:left="425" w:hanging="425"/>
    </w:pPr>
    <w:rPr>
      <w:rFonts w:eastAsia="돋움체"/>
      <w:sz w:val="20"/>
    </w:rPr>
  </w:style>
  <w:style w:type="paragraph" w:customStyle="1" w:styleId="afa">
    <w:name w:val="절"/>
    <w:basedOn w:val="a1"/>
    <w:uiPriority w:val="71"/>
    <w:rsid w:val="00204E39"/>
    <w:pPr>
      <w:tabs>
        <w:tab w:val="num" w:pos="360"/>
      </w:tabs>
      <w:spacing w:before="400" w:after="100" w:line="360" w:lineRule="auto"/>
      <w:ind w:left="360" w:hanging="360"/>
      <w:jc w:val="left"/>
      <w:outlineLvl w:val="1"/>
    </w:pPr>
    <w:rPr>
      <w:rFonts w:ascii="HY견고딕" w:eastAsia="HY견고딕"/>
      <w:sz w:val="28"/>
    </w:rPr>
  </w:style>
  <w:style w:type="paragraph" w:customStyle="1" w:styleId="14">
    <w:name w:val="레벨1"/>
    <w:basedOn w:val="afa"/>
    <w:uiPriority w:val="72"/>
    <w:rsid w:val="00204E39"/>
    <w:pPr>
      <w:tabs>
        <w:tab w:val="num" w:pos="425"/>
      </w:tabs>
      <w:spacing w:before="300" w:after="60"/>
      <w:ind w:left="425" w:hanging="425"/>
      <w:outlineLvl w:val="0"/>
    </w:pPr>
  </w:style>
  <w:style w:type="paragraph" w:customStyle="1" w:styleId="24">
    <w:name w:val="레벨2"/>
    <w:uiPriority w:val="73"/>
    <w:rsid w:val="00204E39"/>
    <w:pPr>
      <w:tabs>
        <w:tab w:val="left" w:pos="284"/>
        <w:tab w:val="num" w:pos="720"/>
      </w:tabs>
      <w:spacing w:before="100" w:after="40" w:line="360" w:lineRule="auto"/>
      <w:ind w:left="720" w:hanging="720"/>
      <w:outlineLvl w:val="1"/>
    </w:pPr>
    <w:rPr>
      <w:rFonts w:ascii="HY견고딕" w:eastAsia="HY견고딕"/>
      <w:noProof/>
      <w:sz w:val="24"/>
    </w:rPr>
  </w:style>
  <w:style w:type="paragraph" w:customStyle="1" w:styleId="33">
    <w:name w:val="레벨3"/>
    <w:basedOn w:val="24"/>
    <w:uiPriority w:val="74"/>
    <w:rsid w:val="00204E39"/>
    <w:pPr>
      <w:tabs>
        <w:tab w:val="num" w:pos="360"/>
        <w:tab w:val="num" w:pos="425"/>
      </w:tabs>
      <w:ind w:left="425" w:hanging="425"/>
      <w:outlineLvl w:val="2"/>
    </w:pPr>
    <w:rPr>
      <w:noProof w:val="0"/>
    </w:rPr>
  </w:style>
  <w:style w:type="paragraph" w:customStyle="1" w:styleId="43">
    <w:name w:val="레벨4"/>
    <w:basedOn w:val="33"/>
    <w:uiPriority w:val="75"/>
    <w:rsid w:val="00204E39"/>
    <w:pPr>
      <w:tabs>
        <w:tab w:val="num" w:pos="1080"/>
      </w:tabs>
      <w:outlineLvl w:val="3"/>
    </w:pPr>
  </w:style>
  <w:style w:type="paragraph" w:customStyle="1" w:styleId="53">
    <w:name w:val="레벨5"/>
    <w:basedOn w:val="43"/>
    <w:uiPriority w:val="76"/>
    <w:rsid w:val="00204E39"/>
    <w:pPr>
      <w:tabs>
        <w:tab w:val="num" w:pos="1440"/>
      </w:tabs>
    </w:pPr>
  </w:style>
  <w:style w:type="paragraph" w:customStyle="1" w:styleId="61">
    <w:name w:val="레벨6"/>
    <w:basedOn w:val="a1"/>
    <w:uiPriority w:val="77"/>
    <w:rsid w:val="00204E39"/>
    <w:pPr>
      <w:tabs>
        <w:tab w:val="num" w:pos="1800"/>
      </w:tabs>
      <w:ind w:left="1800" w:hanging="1800"/>
    </w:pPr>
    <w:rPr>
      <w:rFonts w:ascii="바탕체" w:eastAsia="바탕체"/>
      <w:sz w:val="20"/>
    </w:rPr>
  </w:style>
  <w:style w:type="paragraph" w:customStyle="1" w:styleId="71">
    <w:name w:val="레벨7"/>
    <w:basedOn w:val="a1"/>
    <w:uiPriority w:val="78"/>
    <w:rsid w:val="00204E39"/>
    <w:pPr>
      <w:tabs>
        <w:tab w:val="num" w:pos="2160"/>
      </w:tabs>
      <w:ind w:left="2160" w:hanging="2160"/>
    </w:pPr>
    <w:rPr>
      <w:rFonts w:ascii="바탕체" w:eastAsia="바탕체"/>
      <w:sz w:val="20"/>
    </w:rPr>
  </w:style>
  <w:style w:type="paragraph" w:customStyle="1" w:styleId="81">
    <w:name w:val="레벨8"/>
    <w:basedOn w:val="a1"/>
    <w:uiPriority w:val="79"/>
    <w:rsid w:val="00204E39"/>
    <w:pPr>
      <w:tabs>
        <w:tab w:val="num" w:pos="2160"/>
      </w:tabs>
      <w:ind w:left="2160" w:hanging="2160"/>
    </w:pPr>
    <w:rPr>
      <w:rFonts w:ascii="바탕체" w:eastAsia="바탕체"/>
      <w:sz w:val="20"/>
    </w:rPr>
  </w:style>
  <w:style w:type="paragraph" w:customStyle="1" w:styleId="91">
    <w:name w:val="레벨9"/>
    <w:basedOn w:val="a1"/>
    <w:uiPriority w:val="80"/>
    <w:rsid w:val="00204E39"/>
    <w:pPr>
      <w:tabs>
        <w:tab w:val="num" w:pos="2520"/>
      </w:tabs>
      <w:ind w:left="2520" w:hanging="2520"/>
    </w:pPr>
    <w:rPr>
      <w:rFonts w:ascii="바탕체" w:eastAsia="바탕체"/>
      <w:sz w:val="20"/>
    </w:rPr>
  </w:style>
  <w:style w:type="paragraph" w:customStyle="1" w:styleId="afb">
    <w:name w:val="장"/>
    <w:basedOn w:val="a1"/>
    <w:uiPriority w:val="81"/>
    <w:rsid w:val="00204E39"/>
    <w:pPr>
      <w:tabs>
        <w:tab w:val="left" w:pos="284"/>
        <w:tab w:val="num" w:pos="360"/>
      </w:tabs>
      <w:spacing w:before="600" w:after="200" w:line="360" w:lineRule="auto"/>
      <w:ind w:left="360" w:hanging="360"/>
      <w:jc w:val="center"/>
    </w:pPr>
    <w:rPr>
      <w:rFonts w:ascii="HY견고딕" w:eastAsia="HY견고딕"/>
      <w:b/>
      <w:sz w:val="40"/>
    </w:rPr>
  </w:style>
  <w:style w:type="paragraph" w:styleId="afc">
    <w:name w:val="toa heading"/>
    <w:basedOn w:val="a1"/>
    <w:next w:val="a1"/>
    <w:uiPriority w:val="82"/>
    <w:rsid w:val="00204E39"/>
    <w:pPr>
      <w:spacing w:before="120"/>
    </w:pPr>
    <w:rPr>
      <w:rFonts w:eastAsia="돋움체"/>
      <w:sz w:val="24"/>
    </w:rPr>
  </w:style>
  <w:style w:type="paragraph" w:styleId="afd">
    <w:name w:val="Note Heading"/>
    <w:basedOn w:val="a1"/>
    <w:next w:val="a1"/>
    <w:link w:val="Char6"/>
    <w:uiPriority w:val="83"/>
    <w:rsid w:val="00204E39"/>
    <w:pPr>
      <w:jc w:val="center"/>
    </w:pPr>
    <w:rPr>
      <w:rFonts w:eastAsia="바탕체"/>
      <w:sz w:val="20"/>
    </w:rPr>
  </w:style>
  <w:style w:type="paragraph" w:styleId="afe">
    <w:name w:val="footnote text"/>
    <w:basedOn w:val="a1"/>
    <w:link w:val="Char7"/>
    <w:uiPriority w:val="84"/>
    <w:rsid w:val="00204E39"/>
    <w:pPr>
      <w:snapToGrid w:val="0"/>
      <w:jc w:val="left"/>
    </w:pPr>
    <w:rPr>
      <w:rFonts w:eastAsia="바탕체"/>
      <w:sz w:val="20"/>
    </w:rPr>
  </w:style>
  <w:style w:type="paragraph" w:styleId="aff">
    <w:name w:val="List Paragraph"/>
    <w:basedOn w:val="a1"/>
    <w:uiPriority w:val="85"/>
    <w:qFormat/>
    <w:rsid w:val="00062CF3"/>
    <w:pPr>
      <w:ind w:leftChars="400" w:left="800"/>
    </w:pPr>
  </w:style>
  <w:style w:type="paragraph" w:customStyle="1" w:styleId="15">
    <w:name w:val="스타일1"/>
    <w:basedOn w:val="1"/>
    <w:uiPriority w:val="86"/>
    <w:rsid w:val="00204E39"/>
  </w:style>
  <w:style w:type="character" w:styleId="aff0">
    <w:name w:val="footnote reference"/>
    <w:uiPriority w:val="87"/>
    <w:rsid w:val="00204E39"/>
    <w:rPr>
      <w:vertAlign w:val="superscript"/>
    </w:rPr>
  </w:style>
  <w:style w:type="paragraph" w:customStyle="1" w:styleId="Indent2">
    <w:name w:val="Indent2"/>
    <w:basedOn w:val="a1"/>
    <w:uiPriority w:val="88"/>
    <w:rsid w:val="00D54219"/>
    <w:pPr>
      <w:widowControl/>
      <w:wordWrap/>
      <w:overflowPunct w:val="0"/>
      <w:autoSpaceDE w:val="0"/>
      <w:autoSpaceDN w:val="0"/>
      <w:adjustRightInd w:val="0"/>
      <w:spacing w:before="120"/>
      <w:ind w:left="1440"/>
      <w:jc w:val="left"/>
      <w:textAlignment w:val="baseline"/>
    </w:pPr>
    <w:rPr>
      <w:rFonts w:ascii="Book Antiqua" w:eastAsia="바탕체" w:hAnsi="Book Antiqua"/>
      <w:color w:val="000000"/>
      <w:kern w:val="0"/>
      <w:sz w:val="20"/>
    </w:rPr>
  </w:style>
  <w:style w:type="paragraph" w:customStyle="1" w:styleId="aff1">
    <w:name w:val="표본문"/>
    <w:basedOn w:val="ac"/>
    <w:uiPriority w:val="89"/>
    <w:rsid w:val="00D54219"/>
    <w:pPr>
      <w:autoSpaceDE w:val="0"/>
      <w:autoSpaceDN w:val="0"/>
      <w:adjustRightInd/>
      <w:spacing w:after="100" w:afterAutospacing="1" w:line="240" w:lineRule="auto"/>
      <w:jc w:val="left"/>
      <w:textAlignment w:val="auto"/>
    </w:pPr>
    <w:rPr>
      <w:rFonts w:ascii="바탕" w:eastAsia="바탕" w:hAnsi="Times New Roman"/>
      <w:kern w:val="2"/>
    </w:rPr>
  </w:style>
  <w:style w:type="paragraph" w:customStyle="1" w:styleId="aff2">
    <w:name w:val="바탕글"/>
    <w:basedOn w:val="a1"/>
    <w:rsid w:val="00D54219"/>
    <w:pPr>
      <w:widowControl/>
      <w:wordWrap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 w:val="20"/>
    </w:rPr>
  </w:style>
  <w:style w:type="paragraph" w:customStyle="1" w:styleId="11">
    <w:name w:val="유형1"/>
    <w:basedOn w:val="a1"/>
    <w:uiPriority w:val="91"/>
    <w:rsid w:val="0056375F"/>
    <w:pPr>
      <w:widowControl/>
      <w:numPr>
        <w:ilvl w:val="1"/>
        <w:numId w:val="2"/>
      </w:numPr>
      <w:wordWrap/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Times New Roman" w:eastAsia="굴림" w:hAnsi="Times New Roman"/>
      <w:kern w:val="0"/>
      <w:sz w:val="20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6"/>
    <w:rsid w:val="0056375F"/>
    <w:rPr>
      <w:rFonts w:ascii="Arial" w:eastAsia="굴림체" w:hAnsi="Arial"/>
      <w:kern w:val="2"/>
      <w:sz w:val="22"/>
    </w:rPr>
  </w:style>
  <w:style w:type="numbering" w:customStyle="1" w:styleId="16">
    <w:name w:val="목록 없음1"/>
    <w:next w:val="a4"/>
    <w:uiPriority w:val="99"/>
    <w:semiHidden/>
    <w:unhideWhenUsed/>
    <w:rsid w:val="00665F02"/>
  </w:style>
  <w:style w:type="character" w:customStyle="1" w:styleId="1Char">
    <w:name w:val="제목 1 Char"/>
    <w:link w:val="1"/>
    <w:uiPriority w:val="2"/>
    <w:rsid w:val="00E10DD6"/>
    <w:rPr>
      <w:rFonts w:ascii="Arial" w:eastAsia="굴림체" w:hAnsi="Arial"/>
      <w:b/>
      <w:kern w:val="2"/>
      <w:sz w:val="28"/>
    </w:rPr>
  </w:style>
  <w:style w:type="character" w:customStyle="1" w:styleId="2Char">
    <w:name w:val="제목 2 Char"/>
    <w:link w:val="2"/>
    <w:uiPriority w:val="3"/>
    <w:rsid w:val="00665F02"/>
    <w:rPr>
      <w:rFonts w:ascii="Arial" w:eastAsia="굴림체" w:hAnsi="Arial"/>
      <w:b/>
      <w:kern w:val="2"/>
      <w:sz w:val="24"/>
    </w:rPr>
  </w:style>
  <w:style w:type="character" w:customStyle="1" w:styleId="3Char">
    <w:name w:val="제목 3 Char"/>
    <w:link w:val="3"/>
    <w:uiPriority w:val="4"/>
    <w:rsid w:val="00665F02"/>
    <w:rPr>
      <w:rFonts w:ascii="Arial" w:eastAsia="굴림체" w:hAnsi="Arial"/>
      <w:b/>
      <w:kern w:val="2"/>
      <w:sz w:val="22"/>
    </w:rPr>
  </w:style>
  <w:style w:type="character" w:customStyle="1" w:styleId="4Char">
    <w:name w:val="제목 4 Char"/>
    <w:link w:val="4"/>
    <w:uiPriority w:val="5"/>
    <w:rsid w:val="00665F02"/>
    <w:rPr>
      <w:rFonts w:ascii="Arial" w:eastAsia="굴림체" w:hAnsi="Arial"/>
      <w:bCs/>
      <w:kern w:val="2"/>
      <w:sz w:val="22"/>
    </w:rPr>
  </w:style>
  <w:style w:type="character" w:customStyle="1" w:styleId="5Char">
    <w:name w:val="제목 5 Char"/>
    <w:link w:val="5"/>
    <w:uiPriority w:val="6"/>
    <w:rsid w:val="00665F02"/>
    <w:rPr>
      <w:rFonts w:ascii="Arial" w:eastAsia="굴림체" w:hAnsi="Arial"/>
      <w:kern w:val="2"/>
      <w:sz w:val="22"/>
    </w:rPr>
  </w:style>
  <w:style w:type="character" w:customStyle="1" w:styleId="6Char">
    <w:name w:val="제목 6 Char"/>
    <w:link w:val="6"/>
    <w:uiPriority w:val="7"/>
    <w:rsid w:val="00665F02"/>
    <w:rPr>
      <w:rFonts w:ascii="Arial" w:eastAsia="굴림체" w:hAnsi="Arial"/>
      <w:kern w:val="2"/>
      <w:sz w:val="22"/>
    </w:rPr>
  </w:style>
  <w:style w:type="character" w:customStyle="1" w:styleId="7Char">
    <w:name w:val="제목 7 Char"/>
    <w:link w:val="7"/>
    <w:uiPriority w:val="8"/>
    <w:rsid w:val="00665F02"/>
    <w:rPr>
      <w:rFonts w:ascii="Arial" w:eastAsia="굴림체" w:hAnsi="Arial"/>
      <w:kern w:val="2"/>
      <w:sz w:val="22"/>
    </w:rPr>
  </w:style>
  <w:style w:type="character" w:customStyle="1" w:styleId="8Char">
    <w:name w:val="제목 8 Char"/>
    <w:link w:val="8"/>
    <w:uiPriority w:val="9"/>
    <w:rsid w:val="00665F02"/>
    <w:rPr>
      <w:rFonts w:ascii="Arial" w:eastAsia="굴림체" w:hAnsi="Arial"/>
      <w:kern w:val="2"/>
      <w:sz w:val="22"/>
    </w:rPr>
  </w:style>
  <w:style w:type="character" w:customStyle="1" w:styleId="9Char">
    <w:name w:val="제목 9 Char"/>
    <w:link w:val="9"/>
    <w:uiPriority w:val="10"/>
    <w:rsid w:val="00665F02"/>
    <w:rPr>
      <w:rFonts w:ascii="Arial" w:eastAsia="굴림체" w:hAnsi="Arial"/>
      <w:kern w:val="2"/>
      <w:sz w:val="22"/>
    </w:rPr>
  </w:style>
  <w:style w:type="paragraph" w:customStyle="1" w:styleId="aff3">
    <w:name w:val="코드 소스"/>
    <w:basedOn w:val="a1"/>
    <w:uiPriority w:val="99"/>
    <w:rsid w:val="00665F02"/>
    <w:pPr>
      <w:autoSpaceDE w:val="0"/>
      <w:autoSpaceDN w:val="0"/>
      <w:snapToGrid w:val="0"/>
      <w:spacing w:line="240" w:lineRule="atLeast"/>
      <w:jc w:val="left"/>
    </w:pPr>
    <w:rPr>
      <w:rFonts w:ascii="Lucida Console" w:eastAsia="굴림" w:hAnsi="Lucida Console"/>
      <w:sz w:val="16"/>
      <w:szCs w:val="24"/>
    </w:rPr>
  </w:style>
  <w:style w:type="paragraph" w:customStyle="1" w:styleId="aff4">
    <w:name w:val="제목 (소주제)"/>
    <w:basedOn w:val="a1"/>
    <w:uiPriority w:val="99"/>
    <w:rsid w:val="00665F02"/>
    <w:pPr>
      <w:tabs>
        <w:tab w:val="num" w:pos="400"/>
      </w:tabs>
      <w:autoSpaceDE w:val="0"/>
      <w:autoSpaceDN w:val="0"/>
      <w:ind w:left="400" w:hanging="400"/>
    </w:pPr>
    <w:rPr>
      <w:rFonts w:ascii="굴림" w:eastAsia="굴림" w:hAnsi="굴림"/>
      <w:b/>
      <w:bCs/>
      <w:sz w:val="20"/>
      <w:szCs w:val="24"/>
    </w:rPr>
  </w:style>
  <w:style w:type="paragraph" w:customStyle="1" w:styleId="20">
    <w:name w:val="자료 나열 2"/>
    <w:basedOn w:val="a1"/>
    <w:uiPriority w:val="99"/>
    <w:rsid w:val="00665F02"/>
    <w:pPr>
      <w:numPr>
        <w:numId w:val="4"/>
      </w:numPr>
      <w:autoSpaceDE w:val="0"/>
      <w:autoSpaceDN w:val="0"/>
    </w:pPr>
    <w:rPr>
      <w:rFonts w:ascii="Times New Roman" w:eastAsia="굴림" w:hAnsi="Times New Roman"/>
      <w:sz w:val="20"/>
      <w:szCs w:val="24"/>
    </w:rPr>
  </w:style>
  <w:style w:type="paragraph" w:customStyle="1" w:styleId="aff5">
    <w:name w:val="본문 가이드"/>
    <w:basedOn w:val="a1"/>
    <w:uiPriority w:val="99"/>
    <w:rsid w:val="00665F02"/>
    <w:pPr>
      <w:autoSpaceDE w:val="0"/>
      <w:autoSpaceDN w:val="0"/>
    </w:pPr>
    <w:rPr>
      <w:rFonts w:ascii="Times New Roman" w:eastAsia="굴림" w:hAnsi="Times New Roman"/>
      <w:i/>
      <w:iCs/>
      <w:color w:val="0000FF"/>
      <w:sz w:val="20"/>
      <w:szCs w:val="24"/>
    </w:rPr>
  </w:style>
  <w:style w:type="paragraph" w:customStyle="1" w:styleId="10">
    <w:name w:val="자료 나열 1"/>
    <w:basedOn w:val="a1"/>
    <w:uiPriority w:val="99"/>
    <w:rsid w:val="00665F02"/>
    <w:pPr>
      <w:numPr>
        <w:numId w:val="3"/>
      </w:numPr>
      <w:autoSpaceDE w:val="0"/>
      <w:autoSpaceDN w:val="0"/>
    </w:pPr>
    <w:rPr>
      <w:rFonts w:ascii="Times New Roman" w:eastAsia="굴림" w:hAnsi="Times New Roman"/>
      <w:sz w:val="20"/>
      <w:szCs w:val="24"/>
    </w:rPr>
  </w:style>
  <w:style w:type="paragraph" w:styleId="aff6">
    <w:name w:val="caption"/>
    <w:basedOn w:val="a1"/>
    <w:next w:val="a1"/>
    <w:uiPriority w:val="99"/>
    <w:qFormat/>
    <w:rsid w:val="00665F02"/>
    <w:pPr>
      <w:autoSpaceDE w:val="0"/>
      <w:autoSpaceDN w:val="0"/>
      <w:spacing w:before="120" w:after="240"/>
      <w:jc w:val="center"/>
    </w:pPr>
    <w:rPr>
      <w:rFonts w:ascii="Times New Roman" w:eastAsia="굴림" w:hAnsi="Times New Roman"/>
      <w:bCs/>
      <w:sz w:val="20"/>
    </w:rPr>
  </w:style>
  <w:style w:type="paragraph" w:styleId="aff7">
    <w:name w:val="table of figures"/>
    <w:basedOn w:val="a1"/>
    <w:next w:val="a1"/>
    <w:uiPriority w:val="99"/>
    <w:rsid w:val="00665F02"/>
    <w:pPr>
      <w:tabs>
        <w:tab w:val="right" w:leader="dot" w:pos="9627"/>
      </w:tabs>
      <w:autoSpaceDE w:val="0"/>
      <w:autoSpaceDN w:val="0"/>
    </w:pPr>
    <w:rPr>
      <w:rFonts w:ascii="Times New Roman" w:eastAsia="굴림" w:hAnsi="Times New Roman"/>
      <w:sz w:val="20"/>
      <w:szCs w:val="24"/>
    </w:rPr>
  </w:style>
  <w:style w:type="character" w:customStyle="1" w:styleId="Char1">
    <w:name w:val="바닥글 Char"/>
    <w:aliases w:val="footer odd Char"/>
    <w:link w:val="a8"/>
    <w:uiPriority w:val="21"/>
    <w:rsid w:val="00665F02"/>
    <w:rPr>
      <w:rFonts w:ascii="Arial" w:eastAsia="굴림체" w:hAnsi="Arial"/>
      <w:kern w:val="2"/>
      <w:sz w:val="22"/>
    </w:rPr>
  </w:style>
  <w:style w:type="paragraph" w:customStyle="1" w:styleId="a">
    <w:name w:val="리스트 ㅁ"/>
    <w:basedOn w:val="a1"/>
    <w:link w:val="Char8"/>
    <w:rsid w:val="00665F02"/>
    <w:pPr>
      <w:numPr>
        <w:numId w:val="5"/>
      </w:numPr>
      <w:autoSpaceDE w:val="0"/>
      <w:autoSpaceDN w:val="0"/>
    </w:pPr>
    <w:rPr>
      <w:sz w:val="20"/>
    </w:rPr>
  </w:style>
  <w:style w:type="character" w:customStyle="1" w:styleId="Char8">
    <w:name w:val="리스트 ㅁ Char"/>
    <w:link w:val="a"/>
    <w:rsid w:val="00665F02"/>
    <w:rPr>
      <w:rFonts w:ascii="Arial" w:eastAsia="굴림체" w:hAnsi="Arial"/>
      <w:kern w:val="2"/>
    </w:rPr>
  </w:style>
  <w:style w:type="paragraph" w:customStyle="1" w:styleId="aff8">
    <w:name w:val="리스트"/>
    <w:basedOn w:val="a1"/>
    <w:uiPriority w:val="99"/>
    <w:rsid w:val="00665F02"/>
    <w:pPr>
      <w:tabs>
        <w:tab w:val="num" w:pos="1418"/>
      </w:tabs>
      <w:autoSpaceDE w:val="0"/>
      <w:autoSpaceDN w:val="0"/>
      <w:ind w:left="1418" w:hanging="426"/>
    </w:pPr>
    <w:rPr>
      <w:sz w:val="20"/>
    </w:rPr>
  </w:style>
  <w:style w:type="table" w:styleId="aff9">
    <w:name w:val="Table Grid"/>
    <w:basedOn w:val="a3"/>
    <w:rsid w:val="00665F02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">
    <w:name w:val="Indent"/>
    <w:basedOn w:val="a1"/>
    <w:rsid w:val="00665F02"/>
    <w:pPr>
      <w:keepNext/>
      <w:widowControl/>
      <w:wordWrap/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Book Antiqua" w:eastAsia="굴림" w:hAnsi="Book Antiqua"/>
      <w:kern w:val="0"/>
      <w:sz w:val="20"/>
    </w:rPr>
  </w:style>
  <w:style w:type="paragraph" w:customStyle="1" w:styleId="blankpage">
    <w:name w:val="blank page"/>
    <w:basedOn w:val="Indent"/>
    <w:rsid w:val="00665F02"/>
  </w:style>
  <w:style w:type="paragraph" w:styleId="affa">
    <w:name w:val="Balloon Text"/>
    <w:basedOn w:val="a1"/>
    <w:link w:val="Char9"/>
    <w:uiPriority w:val="99"/>
    <w:unhideWhenUsed/>
    <w:rsid w:val="00665F02"/>
    <w:pPr>
      <w:autoSpaceDE w:val="0"/>
      <w:autoSpaceDN w:val="0"/>
    </w:pPr>
    <w:rPr>
      <w:rFonts w:ascii="맑은 고딕" w:eastAsia="맑은 고딕" w:hAnsi="맑은 고딕"/>
      <w:sz w:val="18"/>
      <w:szCs w:val="18"/>
    </w:rPr>
  </w:style>
  <w:style w:type="character" w:customStyle="1" w:styleId="Char9">
    <w:name w:val="풍선 도움말 텍스트 Char"/>
    <w:link w:val="affa"/>
    <w:uiPriority w:val="99"/>
    <w:rsid w:val="00665F02"/>
    <w:rPr>
      <w:rFonts w:ascii="맑은 고딕" w:eastAsia="맑은 고딕" w:hAnsi="맑은 고딕"/>
      <w:kern w:val="2"/>
      <w:sz w:val="18"/>
      <w:szCs w:val="18"/>
    </w:rPr>
  </w:style>
  <w:style w:type="paragraph" w:styleId="TOC">
    <w:name w:val="TOC Heading"/>
    <w:basedOn w:val="1"/>
    <w:next w:val="a1"/>
    <w:uiPriority w:val="99"/>
    <w:qFormat/>
    <w:rsid w:val="00665F02"/>
    <w:pPr>
      <w:keepLines/>
      <w:widowControl/>
      <w:numPr>
        <w:numId w:val="0"/>
      </w:numPr>
      <w:wordWrap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kern w:val="0"/>
      <w:szCs w:val="28"/>
    </w:rPr>
  </w:style>
  <w:style w:type="paragraph" w:styleId="affb">
    <w:name w:val="No Spacing"/>
    <w:link w:val="Chara"/>
    <w:uiPriority w:val="99"/>
    <w:qFormat/>
    <w:rsid w:val="00665F02"/>
    <w:rPr>
      <w:rFonts w:ascii="맑은 고딕" w:eastAsia="맑은 고딕" w:hAnsi="맑은 고딕"/>
      <w:sz w:val="22"/>
      <w:szCs w:val="22"/>
    </w:rPr>
  </w:style>
  <w:style w:type="character" w:customStyle="1" w:styleId="Chara">
    <w:name w:val="간격 없음 Char"/>
    <w:link w:val="affb"/>
    <w:uiPriority w:val="99"/>
    <w:rsid w:val="00665F02"/>
    <w:rPr>
      <w:rFonts w:ascii="맑은 고딕" w:eastAsia="맑은 고딕" w:hAnsi="맑은 고딕"/>
      <w:sz w:val="22"/>
      <w:szCs w:val="22"/>
      <w:lang w:val="en-US" w:eastAsia="ko-KR" w:bidi="ar-SA"/>
    </w:rPr>
  </w:style>
  <w:style w:type="numbering" w:customStyle="1" w:styleId="25">
    <w:name w:val="목록 없음2"/>
    <w:next w:val="a4"/>
    <w:uiPriority w:val="99"/>
    <w:semiHidden/>
    <w:unhideWhenUsed/>
    <w:rsid w:val="00D02D8F"/>
  </w:style>
  <w:style w:type="character" w:customStyle="1" w:styleId="Char10">
    <w:name w:val="머리글 Char1"/>
    <w:aliases w:val="머리글 Char Char,header odd Char1 Char"/>
    <w:uiPriority w:val="92"/>
    <w:locked/>
    <w:rsid w:val="00D02D8F"/>
    <w:rPr>
      <w:rFonts w:ascii="Arial" w:eastAsia="굴림체" w:hAnsi="Arial" w:cs="Arial"/>
      <w:color w:val="000000"/>
      <w:kern w:val="0"/>
      <w:sz w:val="22"/>
      <w:szCs w:val="22"/>
    </w:rPr>
  </w:style>
  <w:style w:type="character" w:customStyle="1" w:styleId="Char0">
    <w:name w:val="제목 Char"/>
    <w:link w:val="a7"/>
    <w:uiPriority w:val="20"/>
    <w:rsid w:val="00D02D8F"/>
    <w:rPr>
      <w:rFonts w:ascii="Arial" w:eastAsia="돋움체" w:hAnsi="Arial"/>
      <w:b/>
      <w:kern w:val="2"/>
      <w:sz w:val="36"/>
      <w:u w:val="single"/>
    </w:rPr>
  </w:style>
  <w:style w:type="character" w:customStyle="1" w:styleId="Char2">
    <w:name w:val="날짜 Char"/>
    <w:link w:val="ab"/>
    <w:uiPriority w:val="34"/>
    <w:rsid w:val="00D02D8F"/>
    <w:rPr>
      <w:rFonts w:ascii="Arial" w:eastAsia="굴림체" w:hAnsi="Arial"/>
      <w:kern w:val="2"/>
      <w:sz w:val="22"/>
    </w:rPr>
  </w:style>
  <w:style w:type="character" w:customStyle="1" w:styleId="Char3">
    <w:name w:val="본문 Char"/>
    <w:link w:val="ac"/>
    <w:uiPriority w:val="35"/>
    <w:rsid w:val="00D02D8F"/>
    <w:rPr>
      <w:rFonts w:ascii="Arial" w:hAnsi="Arial"/>
    </w:rPr>
  </w:style>
  <w:style w:type="character" w:customStyle="1" w:styleId="Char4">
    <w:name w:val="문서 구조 Char"/>
    <w:link w:val="af"/>
    <w:uiPriority w:val="42"/>
    <w:rsid w:val="00D02D8F"/>
    <w:rPr>
      <w:rFonts w:ascii="Arial" w:eastAsia="돋움체" w:hAnsi="Arial"/>
      <w:kern w:val="2"/>
      <w:sz w:val="22"/>
      <w:shd w:val="clear" w:color="auto" w:fill="000080"/>
    </w:rPr>
  </w:style>
  <w:style w:type="character" w:customStyle="1" w:styleId="Char5">
    <w:name w:val="메모 텍스트 Char"/>
    <w:link w:val="af1"/>
    <w:uiPriority w:val="44"/>
    <w:rsid w:val="00D02D8F"/>
    <w:rPr>
      <w:rFonts w:ascii="Arial" w:eastAsia="굴림체" w:hAnsi="Arial"/>
      <w:kern w:val="2"/>
      <w:sz w:val="22"/>
    </w:rPr>
  </w:style>
  <w:style w:type="character" w:customStyle="1" w:styleId="Char6">
    <w:name w:val="각주/미주 머리글 Char"/>
    <w:link w:val="afd"/>
    <w:uiPriority w:val="83"/>
    <w:rsid w:val="00D02D8F"/>
    <w:rPr>
      <w:rFonts w:ascii="Arial" w:hAnsi="Arial"/>
      <w:kern w:val="2"/>
    </w:rPr>
  </w:style>
  <w:style w:type="character" w:customStyle="1" w:styleId="Char7">
    <w:name w:val="각주 텍스트 Char"/>
    <w:link w:val="afe"/>
    <w:uiPriority w:val="84"/>
    <w:rsid w:val="00D02D8F"/>
    <w:rPr>
      <w:rFonts w:ascii="Arial" w:hAnsi="Arial"/>
      <w:kern w:val="2"/>
    </w:rPr>
  </w:style>
  <w:style w:type="paragraph" w:customStyle="1" w:styleId="17">
    <w:name w:val="바탕글1"/>
    <w:uiPriority w:val="90"/>
    <w:rsid w:val="00D02D8F"/>
    <w:pPr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맑은 고딕" w:hAnsi="ÇÑÄÄ¹ÙÅÁ" w:cs="ÇÑÄÄ¹ÙÅÁ"/>
      <w:color w:val="000000"/>
    </w:rPr>
  </w:style>
  <w:style w:type="table" w:customStyle="1" w:styleId="18">
    <w:name w:val="표 구분선1"/>
    <w:basedOn w:val="a3"/>
    <w:next w:val="aff9"/>
    <w:uiPriority w:val="59"/>
    <w:rsid w:val="00D02D8F"/>
    <w:rPr>
      <w:rFonts w:ascii="맑은 고딕" w:eastAsia="맑은 고딕" w:hAnsi="맑은 고딕"/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1순위제목"/>
    <w:basedOn w:val="1"/>
    <w:next w:val="a1"/>
    <w:uiPriority w:val="1"/>
    <w:rsid w:val="00D02D8F"/>
    <w:pPr>
      <w:pBdr>
        <w:bottom w:val="single" w:sz="10" w:space="1" w:color="000000"/>
      </w:pBdr>
      <w:autoSpaceDE w:val="0"/>
      <w:autoSpaceDN w:val="0"/>
      <w:adjustRightInd w:val="0"/>
      <w:ind w:left="1276" w:hanging="425"/>
      <w:textAlignment w:val="baseline"/>
    </w:pPr>
    <w:rPr>
      <w:rFonts w:cs="Arial"/>
      <w:bCs/>
      <w:color w:val="000000"/>
      <w:kern w:val="0"/>
      <w:sz w:val="22"/>
      <w:szCs w:val="22"/>
    </w:rPr>
  </w:style>
  <w:style w:type="paragraph" w:customStyle="1" w:styleId="26">
    <w:name w:val="2순위제목"/>
    <w:basedOn w:val="2"/>
    <w:next w:val="a1"/>
    <w:uiPriority w:val="1"/>
    <w:rsid w:val="00D02D8F"/>
    <w:pPr>
      <w:tabs>
        <w:tab w:val="left" w:pos="550"/>
        <w:tab w:val="num" w:pos="1212"/>
      </w:tabs>
      <w:autoSpaceDE w:val="0"/>
      <w:autoSpaceDN w:val="0"/>
      <w:adjustRightInd w:val="0"/>
      <w:ind w:left="1212" w:hanging="360"/>
      <w:textAlignment w:val="baseline"/>
    </w:pPr>
    <w:rPr>
      <w:rFonts w:cs="Arial"/>
      <w:bCs/>
      <w:color w:val="000000"/>
      <w:kern w:val="0"/>
      <w:szCs w:val="24"/>
    </w:rPr>
  </w:style>
  <w:style w:type="paragraph" w:customStyle="1" w:styleId="34">
    <w:name w:val="3순위제목"/>
    <w:basedOn w:val="3"/>
    <w:next w:val="a1"/>
    <w:uiPriority w:val="1"/>
    <w:rsid w:val="00D02D8F"/>
    <w:pPr>
      <w:tabs>
        <w:tab w:val="left" w:pos="770"/>
      </w:tabs>
      <w:autoSpaceDE w:val="0"/>
      <w:autoSpaceDN w:val="0"/>
      <w:adjustRightInd w:val="0"/>
      <w:ind w:left="2269" w:hanging="567"/>
      <w:textAlignment w:val="baseline"/>
    </w:pPr>
    <w:rPr>
      <w:rFonts w:cs="Arial"/>
      <w:bCs/>
      <w:color w:val="000000"/>
      <w:kern w:val="0"/>
      <w:szCs w:val="22"/>
    </w:rPr>
  </w:style>
  <w:style w:type="numbering" w:customStyle="1" w:styleId="a0">
    <w:name w:val="다단계번호매기기"/>
    <w:rsid w:val="00D02D8F"/>
    <w:pPr>
      <w:numPr>
        <w:numId w:val="6"/>
      </w:numPr>
    </w:pPr>
  </w:style>
  <w:style w:type="paragraph" w:customStyle="1" w:styleId="1a">
    <w:name w:val="단락1"/>
    <w:basedOn w:val="a1"/>
    <w:link w:val="1Char0"/>
    <w:qFormat/>
    <w:rsid w:val="00A04EC5"/>
    <w:pPr>
      <w:autoSpaceDE w:val="0"/>
      <w:autoSpaceDN w:val="0"/>
      <w:spacing w:after="240"/>
    </w:pPr>
    <w:rPr>
      <w:rFonts w:ascii="HY견고딕" w:eastAsia="HY견고딕" w:hAnsi="돋움"/>
      <w:sz w:val="32"/>
      <w:szCs w:val="32"/>
    </w:rPr>
  </w:style>
  <w:style w:type="character" w:customStyle="1" w:styleId="1Char0">
    <w:name w:val="단락1 Char"/>
    <w:link w:val="1a"/>
    <w:rsid w:val="00A04EC5"/>
    <w:rPr>
      <w:rFonts w:ascii="HY견고딕" w:eastAsia="HY견고딕" w:hAnsi="돋움"/>
      <w:kern w:val="2"/>
      <w:sz w:val="32"/>
      <w:szCs w:val="32"/>
    </w:rPr>
  </w:style>
  <w:style w:type="paragraph" w:customStyle="1" w:styleId="TOC1">
    <w:name w:val="TOC 제목1"/>
    <w:basedOn w:val="1"/>
    <w:next w:val="a1"/>
    <w:rsid w:val="00B0396E"/>
    <w:pPr>
      <w:keepLines/>
      <w:widowControl/>
      <w:numPr>
        <w:numId w:val="0"/>
      </w:numPr>
      <w:wordWrap/>
      <w:overflowPunct w:val="0"/>
      <w:autoSpaceDE w:val="0"/>
      <w:autoSpaceDN w:val="0"/>
      <w:adjustRightInd w:val="0"/>
      <w:spacing w:before="240" w:after="240"/>
      <w:ind w:left="720" w:hanging="720"/>
      <w:jc w:val="center"/>
      <w:textAlignment w:val="baseline"/>
      <w:outlineLvl w:val="9"/>
    </w:pPr>
    <w:rPr>
      <w:kern w:val="28"/>
      <w:sz w:val="32"/>
    </w:rPr>
  </w:style>
  <w:style w:type="character" w:customStyle="1" w:styleId="apple-converted-space">
    <w:name w:val="apple-converted-space"/>
    <w:rsid w:val="00256BE7"/>
  </w:style>
  <w:style w:type="character" w:styleId="affc">
    <w:name w:val="Strong"/>
    <w:basedOn w:val="a2"/>
    <w:qFormat/>
    <w:rsid w:val="008A762C"/>
    <w:rPr>
      <w:b/>
      <w:bCs/>
    </w:rPr>
  </w:style>
  <w:style w:type="character" w:styleId="affd">
    <w:name w:val="Emphasis"/>
    <w:basedOn w:val="a2"/>
    <w:qFormat/>
    <w:rsid w:val="008A762C"/>
    <w:rPr>
      <w:i/>
      <w:iCs/>
    </w:rPr>
  </w:style>
  <w:style w:type="paragraph" w:styleId="affe">
    <w:name w:val="Subtitle"/>
    <w:basedOn w:val="a1"/>
    <w:next w:val="a1"/>
    <w:link w:val="Charb"/>
    <w:qFormat/>
    <w:rsid w:val="008A762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부제 Char"/>
    <w:basedOn w:val="a2"/>
    <w:link w:val="affe"/>
    <w:rsid w:val="008A762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UnresolvedMention">
    <w:name w:val="Unresolved Mention"/>
    <w:basedOn w:val="a2"/>
    <w:uiPriority w:val="99"/>
    <w:semiHidden/>
    <w:unhideWhenUsed/>
    <w:rsid w:val="005D2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9402E-D381-4768-AC0C-7F6A7553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EMAIL.DOT</Template>
  <TotalTime>12</TotalTime>
  <Pages>104</Pages>
  <Words>5162</Words>
  <Characters>29424</Characters>
  <Application>Microsoft Office Word</Application>
  <DocSecurity>0</DocSecurity>
  <Lines>245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문서양식</vt:lpstr>
    </vt:vector>
  </TitlesOfParts>
  <Company>Microsoft Corporation</Company>
  <LinksUpToDate>false</LinksUpToDate>
  <CharactersWithSpaces>34517</CharactersWithSpaces>
  <SharedDoc>false</SharedDoc>
  <HLinks>
    <vt:vector size="12" baseType="variant"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_Toc336350921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_Toc336350920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문서양식</dc:title>
  <dc:creator>모젼스랩</dc:creator>
  <cp:lastModifiedBy>worryscg</cp:lastModifiedBy>
  <cp:revision>5</cp:revision>
  <cp:lastPrinted>2005-05-20T08:37:00Z</cp:lastPrinted>
  <dcterms:created xsi:type="dcterms:W3CDTF">2018-10-12T06:34:00Z</dcterms:created>
  <dcterms:modified xsi:type="dcterms:W3CDTF">2019-03-25T08:17:00Z</dcterms:modified>
</cp:coreProperties>
</file>