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F3" w:rsidRDefault="00062CF3" w:rsidP="00062CF3">
      <w:pPr>
        <w:jc w:val="right"/>
      </w:pPr>
    </w:p>
    <w:p w:rsidR="00062CF3" w:rsidRDefault="00062CF3" w:rsidP="00062CF3"/>
    <w:p w:rsidR="00062CF3" w:rsidRDefault="00062CF3" w:rsidP="00062CF3"/>
    <w:p w:rsidR="00062CF3" w:rsidRDefault="00062CF3" w:rsidP="00062CF3"/>
    <w:p w:rsidR="00062CF3" w:rsidRDefault="00062CF3" w:rsidP="00062CF3"/>
    <w:p w:rsidR="00062CF3" w:rsidRDefault="00062CF3" w:rsidP="00062CF3"/>
    <w:p w:rsidR="00B0396E" w:rsidRDefault="00B0396E" w:rsidP="00062CF3"/>
    <w:p w:rsidR="00686658" w:rsidRDefault="00686658">
      <w:pPr>
        <w:widowControl/>
        <w:wordWrap/>
        <w:jc w:val="left"/>
        <w:rPr>
          <w:rFonts w:ascii="굴림" w:hAnsi="굴림"/>
          <w:b/>
          <w:sz w:val="28"/>
        </w:rPr>
      </w:pPr>
      <w:r>
        <w:rPr>
          <w:rFonts w:ascii="굴림" w:hAnsi="굴림"/>
          <w:b/>
          <w:sz w:val="28"/>
        </w:rPr>
        <w:br w:type="page"/>
      </w:r>
    </w:p>
    <w:p w:rsidR="00B0396E" w:rsidRPr="00231368" w:rsidRDefault="00B0396E" w:rsidP="00B0396E">
      <w:pPr>
        <w:jc w:val="center"/>
        <w:rPr>
          <w:rFonts w:ascii="굴림" w:hAnsi="굴림"/>
          <w:b/>
          <w:sz w:val="24"/>
        </w:rPr>
      </w:pPr>
      <w:r w:rsidRPr="00231368">
        <w:rPr>
          <w:rFonts w:ascii="굴림" w:hAnsi="굴림" w:hint="eastAsia"/>
          <w:b/>
          <w:sz w:val="28"/>
        </w:rPr>
        <w:lastRenderedPageBreak/>
        <w:t>사</w:t>
      </w:r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용</w:t>
      </w:r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권</w:t>
      </w:r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한</w:t>
      </w:r>
    </w:p>
    <w:p w:rsidR="00B0396E" w:rsidRPr="00686658" w:rsidRDefault="00B0396E" w:rsidP="00B0396E">
      <w:pPr>
        <w:jc w:val="center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snapToGrid w:val="0"/>
        <w:rPr>
          <w:rFonts w:ascii="굴림" w:hAnsi="굴림"/>
          <w:b/>
          <w:sz w:val="24"/>
        </w:rPr>
      </w:pPr>
      <w:r w:rsidRPr="00231368">
        <w:rPr>
          <w:rFonts w:ascii="굴림" w:hAnsi="굴림"/>
          <w:b/>
          <w:sz w:val="24"/>
        </w:rPr>
        <w:t>Client Approv</w:t>
      </w:r>
      <w:r w:rsidRPr="00231368">
        <w:rPr>
          <w:rFonts w:ascii="굴림" w:hAnsi="굴림" w:hint="eastAsia"/>
          <w:b/>
          <w:sz w:val="24"/>
        </w:rPr>
        <w:t>al</w:t>
      </w:r>
      <w:r w:rsidRPr="00231368">
        <w:rPr>
          <w:rFonts w:ascii="굴림" w:hAnsi="굴림"/>
          <w:b/>
          <w:sz w:val="24"/>
        </w:rPr>
        <w:t>:</w:t>
      </w:r>
    </w:p>
    <w:p w:rsidR="00B0396E" w:rsidRPr="00231368" w:rsidRDefault="00B0396E" w:rsidP="00B0396E">
      <w:pPr>
        <w:snapToGrid w:val="0"/>
        <w:rPr>
          <w:rFonts w:ascii="굴림" w:hAnsi="굴림"/>
        </w:rPr>
      </w:pPr>
      <w:r w:rsidRPr="00231368">
        <w:rPr>
          <w:rFonts w:ascii="굴림" w:hAnsi="굴림" w:hint="eastAsia"/>
        </w:rPr>
        <w:t>본인은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서명으로써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문서가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프로젝트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범위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내에서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사용될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것을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인가함</w:t>
      </w:r>
      <w:r w:rsidRPr="00231368">
        <w:rPr>
          <w:rFonts w:ascii="굴림" w:hAnsi="굴림" w:hint="eastAsia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969"/>
        <w:gridCol w:w="997"/>
        <w:gridCol w:w="988"/>
        <w:gridCol w:w="1712"/>
      </w:tblGrid>
      <w:tr w:rsidR="00B0396E" w:rsidRPr="00231368" w:rsidTr="00686658">
        <w:trPr>
          <w:cantSplit/>
          <w:trHeight w:val="557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승인자</w:t>
            </w:r>
            <w:r w:rsidRPr="00231368">
              <w:rPr>
                <w:rFonts w:ascii="굴림" w:hAnsi="굴림" w:hint="eastAsia"/>
                <w:b/>
              </w:rPr>
              <w:t xml:space="preserve"> 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   </w:t>
            </w:r>
          </w:p>
        </w:tc>
        <w:tc>
          <w:tcPr>
            <w:tcW w:w="3969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한국저작권위원회</w:t>
            </w:r>
            <w:r w:rsidRPr="00231368">
              <w:rPr>
                <w:rFonts w:ascii="굴림" w:hAnsi="굴림" w:hint="eastAsia"/>
              </w:rPr>
              <w:t xml:space="preserve"> </w:t>
            </w:r>
            <w:r w:rsidR="00CE3258">
              <w:rPr>
                <w:rFonts w:ascii="굴림" w:eastAsia="굴림" w:hAnsi="굴림" w:hint="eastAsia"/>
              </w:rPr>
              <w:t>차태원</w:t>
            </w:r>
            <w:r w:rsidR="00686658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팀장</w:t>
            </w:r>
          </w:p>
        </w:tc>
        <w:tc>
          <w:tcPr>
            <w:tcW w:w="997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988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  </w:t>
            </w:r>
          </w:p>
        </w:tc>
        <w:tc>
          <w:tcPr>
            <w:tcW w:w="1712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B0396E">
            <w:pPr>
              <w:ind w:firstLineChars="300" w:firstLine="66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766"/>
        <w:gridCol w:w="1200"/>
        <w:gridCol w:w="1000"/>
        <w:gridCol w:w="1700"/>
      </w:tblGrid>
      <w:tr w:rsidR="00B0396E" w:rsidRPr="00231368" w:rsidTr="00686658">
        <w:trPr>
          <w:cantSplit/>
          <w:trHeight w:val="516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4B3289" w:rsidRDefault="00B0396E" w:rsidP="00CF6BFC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4B3289">
              <w:rPr>
                <w:rFonts w:ascii="굴림" w:hAnsi="굴림" w:hint="eastAsia"/>
                <w:b/>
              </w:rPr>
              <w:t>검토자</w:t>
            </w:r>
            <w:r w:rsidRPr="004B3289">
              <w:rPr>
                <w:rFonts w:ascii="굴림" w:hAnsi="굴림" w:hint="eastAsia"/>
                <w:b/>
              </w:rPr>
              <w:t xml:space="preserve"> :</w:t>
            </w:r>
            <w:proofErr w:type="gramEnd"/>
          </w:p>
        </w:tc>
        <w:tc>
          <w:tcPr>
            <w:tcW w:w="3766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한국저작권위원회</w:t>
            </w:r>
            <w:r>
              <w:rPr>
                <w:rFonts w:ascii="굴림" w:hAnsi="굴림" w:hint="eastAsia"/>
              </w:rPr>
              <w:t xml:space="preserve"> </w:t>
            </w:r>
            <w:r w:rsidR="00686658">
              <w:rPr>
                <w:rFonts w:ascii="굴림" w:hAnsi="굴림" w:hint="eastAsia"/>
              </w:rPr>
              <w:t>문경도</w:t>
            </w:r>
            <w:r w:rsidR="00686658">
              <w:rPr>
                <w:rFonts w:ascii="굴림" w:hAnsi="굴림" w:hint="eastAsia"/>
              </w:rPr>
              <w:t xml:space="preserve"> </w:t>
            </w:r>
            <w:r w:rsidR="00686658">
              <w:rPr>
                <w:rFonts w:ascii="굴림" w:hAnsi="굴림" w:hint="eastAsia"/>
              </w:rPr>
              <w:t>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(</w:t>
            </w:r>
            <w:r>
              <w:rPr>
                <w:rFonts w:ascii="굴림" w:hAnsi="굴림" w:hint="eastAsia"/>
              </w:rPr>
              <w:t>인</w:t>
            </w:r>
            <w:r>
              <w:rPr>
                <w:rFonts w:ascii="굴림" w:hAnsi="굴림" w:hint="eastAsia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4B3289" w:rsidRDefault="00B0396E" w:rsidP="00CF6BFC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4B3289">
              <w:rPr>
                <w:rFonts w:ascii="굴림" w:hAnsi="굴림" w:hint="eastAsia"/>
                <w:b/>
              </w:rPr>
              <w:t>일자</w:t>
            </w:r>
            <w:r w:rsidRPr="004B3289">
              <w:rPr>
                <w:rFonts w:ascii="굴림" w:hAnsi="굴림" w:hint="eastAsia"/>
                <w:b/>
              </w:rPr>
              <w:t xml:space="preserve"> 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ind w:right="180"/>
        <w:rPr>
          <w:rFonts w:ascii="굴림" w:hAnsi="굴림"/>
        </w:rPr>
      </w:pPr>
    </w:p>
    <w:p w:rsidR="00B0396E" w:rsidRPr="00231368" w:rsidRDefault="00B0396E" w:rsidP="00B0396E">
      <w:pPr>
        <w:snapToGrid w:val="0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snapToGrid w:val="0"/>
        <w:rPr>
          <w:rFonts w:ascii="굴림" w:hAnsi="굴림"/>
          <w:b/>
          <w:sz w:val="24"/>
        </w:rPr>
      </w:pPr>
      <w:proofErr w:type="spellStart"/>
      <w:r>
        <w:rPr>
          <w:rFonts w:ascii="굴림" w:hAnsi="굴림" w:hint="eastAsia"/>
          <w:b/>
          <w:sz w:val="24"/>
        </w:rPr>
        <w:t>엘에스웨어</w:t>
      </w:r>
      <w:proofErr w:type="spellEnd"/>
      <w:r>
        <w:rPr>
          <w:rFonts w:ascii="굴림" w:hAnsi="굴림" w:hint="eastAsia"/>
          <w:b/>
          <w:sz w:val="24"/>
        </w:rPr>
        <w:t>(</w:t>
      </w:r>
      <w:r>
        <w:rPr>
          <w:rFonts w:ascii="굴림" w:hAnsi="굴림" w:hint="eastAsia"/>
          <w:b/>
          <w:sz w:val="24"/>
        </w:rPr>
        <w:t>주</w:t>
      </w:r>
      <w:r>
        <w:rPr>
          <w:rFonts w:ascii="굴림" w:hAnsi="굴림" w:hint="eastAsia"/>
          <w:b/>
          <w:sz w:val="24"/>
        </w:rPr>
        <w:t xml:space="preserve">) </w:t>
      </w:r>
      <w:proofErr w:type="gramStart"/>
      <w:r w:rsidRPr="00231368">
        <w:rPr>
          <w:rFonts w:ascii="굴림" w:hAnsi="굴림"/>
          <w:b/>
          <w:sz w:val="24"/>
        </w:rPr>
        <w:t>Approval</w:t>
      </w:r>
      <w:r>
        <w:rPr>
          <w:rFonts w:ascii="굴림" w:hAnsi="굴림" w:hint="eastAsia"/>
          <w:b/>
          <w:sz w:val="24"/>
        </w:rPr>
        <w:t xml:space="preserve"> </w:t>
      </w:r>
      <w:r w:rsidRPr="00231368">
        <w:rPr>
          <w:rFonts w:ascii="굴림" w:hAnsi="굴림"/>
          <w:b/>
          <w:sz w:val="24"/>
        </w:rPr>
        <w:t>:</w:t>
      </w:r>
      <w:proofErr w:type="gramEnd"/>
    </w:p>
    <w:p w:rsidR="00B0396E" w:rsidRPr="00231368" w:rsidRDefault="00B0396E" w:rsidP="00B0396E">
      <w:pPr>
        <w:ind w:right="180"/>
        <w:rPr>
          <w:rFonts w:ascii="굴림" w:hAnsi="굴림"/>
          <w:sz w:val="24"/>
          <w:szCs w:val="24"/>
        </w:rPr>
      </w:pP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문서에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대한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서명은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문서에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대하여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수행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및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유지관리의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책임이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있음을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인정하는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것임</w:t>
      </w:r>
      <w:r w:rsidRPr="00231368">
        <w:rPr>
          <w:rFonts w:ascii="굴림" w:hAnsi="굴림" w:hint="eastAsia"/>
          <w:sz w:val="24"/>
          <w:szCs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624"/>
        <w:gridCol w:w="1200"/>
        <w:gridCol w:w="1000"/>
        <w:gridCol w:w="1700"/>
      </w:tblGrid>
      <w:tr w:rsidR="00B0396E" w:rsidRPr="00231368" w:rsidTr="00686658">
        <w:trPr>
          <w:cantSplit/>
          <w:trHeight w:val="543"/>
        </w:trPr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승인자</w:t>
            </w:r>
            <w:r w:rsidRPr="00231368">
              <w:rPr>
                <w:rFonts w:ascii="굴림" w:hAnsi="굴림" w:hint="eastAsia"/>
                <w:b/>
              </w:rPr>
              <w:t xml:space="preserve"> 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</w:p>
        </w:tc>
        <w:tc>
          <w:tcPr>
            <w:tcW w:w="3624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엘에스웨어</w:t>
            </w:r>
            <w:proofErr w:type="spellEnd"/>
            <w:r>
              <w:rPr>
                <w:rFonts w:ascii="굴림" w:hAnsi="굴림"/>
              </w:rPr>
              <w:t>㈜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신창권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이사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B0396E">
            <w:pPr>
              <w:ind w:firstLineChars="300" w:firstLine="66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766"/>
        <w:gridCol w:w="1200"/>
        <w:gridCol w:w="1000"/>
        <w:gridCol w:w="1700"/>
      </w:tblGrid>
      <w:tr w:rsidR="00B0396E" w:rsidRPr="00231368" w:rsidTr="00686658">
        <w:trPr>
          <w:cantSplit/>
          <w:trHeight w:val="568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검토자</w:t>
            </w:r>
            <w:r w:rsidRPr="00231368">
              <w:rPr>
                <w:rFonts w:ascii="굴림" w:hAnsi="굴림" w:hint="eastAsia"/>
                <w:b/>
              </w:rPr>
              <w:t xml:space="preserve"> 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</w:p>
        </w:tc>
        <w:tc>
          <w:tcPr>
            <w:tcW w:w="3766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엘에스웨어</w:t>
            </w:r>
            <w:proofErr w:type="spellEnd"/>
            <w:r>
              <w:rPr>
                <w:rFonts w:ascii="굴림" w:hAnsi="굴림"/>
              </w:rPr>
              <w:t>㈜</w:t>
            </w:r>
            <w:r>
              <w:rPr>
                <w:rFonts w:ascii="굴림" w:hAnsi="굴림" w:hint="eastAsia"/>
              </w:rPr>
              <w:t xml:space="preserve"> </w:t>
            </w:r>
            <w:r w:rsidR="005520A5">
              <w:rPr>
                <w:rFonts w:ascii="굴림" w:hAnsi="굴림" w:hint="eastAsia"/>
              </w:rPr>
              <w:t>김민</w:t>
            </w:r>
            <w:r w:rsidR="005520A5">
              <w:rPr>
                <w:rFonts w:ascii="굴림" w:hAnsi="굴림" w:hint="eastAsia"/>
              </w:rPr>
              <w:t xml:space="preserve"> </w:t>
            </w:r>
            <w:r w:rsidR="009D66D6">
              <w:rPr>
                <w:rFonts w:ascii="굴림" w:hAnsi="굴림" w:hint="eastAsia"/>
              </w:rPr>
              <w:t>책임</w:t>
            </w:r>
            <w:r>
              <w:rPr>
                <w:rFonts w:ascii="굴림" w:hAnsi="굴림" w:hint="eastAsia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B0396E">
            <w:pPr>
              <w:ind w:firstLineChars="300" w:firstLine="66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766"/>
        <w:gridCol w:w="1200"/>
        <w:gridCol w:w="1000"/>
        <w:gridCol w:w="1700"/>
      </w:tblGrid>
      <w:tr w:rsidR="00B0396E" w:rsidRPr="00231368" w:rsidTr="00686658">
        <w:trPr>
          <w:cantSplit/>
          <w:trHeight w:val="568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작성자</w:t>
            </w:r>
            <w:r w:rsidRPr="00231368">
              <w:rPr>
                <w:rFonts w:ascii="굴림" w:hAnsi="굴림" w:hint="eastAsia"/>
                <w:b/>
              </w:rPr>
              <w:t xml:space="preserve"> 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</w:p>
        </w:tc>
        <w:tc>
          <w:tcPr>
            <w:tcW w:w="3766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E10DD6">
            <w:pPr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엘에스웨어</w:t>
            </w:r>
            <w:proofErr w:type="spellEnd"/>
            <w:r>
              <w:rPr>
                <w:rFonts w:ascii="굴림" w:hAnsi="굴림"/>
              </w:rPr>
              <w:t>㈜</w:t>
            </w:r>
            <w:r>
              <w:rPr>
                <w:rFonts w:ascii="굴림" w:hAnsi="굴림" w:hint="eastAsia"/>
              </w:rPr>
              <w:t xml:space="preserve"> </w:t>
            </w:r>
            <w:r w:rsidR="00ED766B">
              <w:rPr>
                <w:rFonts w:ascii="굴림" w:hAnsi="굴림" w:hint="eastAsia"/>
              </w:rPr>
              <w:t>윤석정</w:t>
            </w:r>
            <w:r w:rsidR="005520A5">
              <w:rPr>
                <w:rFonts w:ascii="굴림" w:hAnsi="굴림" w:hint="eastAsia"/>
              </w:rPr>
              <w:t xml:space="preserve"> </w:t>
            </w:r>
            <w:r w:rsidR="009D66D6">
              <w:rPr>
                <w:rFonts w:ascii="굴림" w:hAnsi="굴림" w:hint="eastAsia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E10DD6">
            <w:pPr>
              <w:pStyle w:val="a6"/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20</w:t>
            </w:r>
            <w:r>
              <w:rPr>
                <w:rFonts w:ascii="굴림" w:hAnsi="굴림" w:hint="eastAsia"/>
              </w:rPr>
              <w:t>1</w:t>
            </w:r>
            <w:r w:rsidR="00ED766B">
              <w:rPr>
                <w:rFonts w:ascii="굴림" w:hAnsi="굴림"/>
              </w:rPr>
              <w:t>8</w:t>
            </w:r>
            <w:r w:rsidRPr="00231368">
              <w:rPr>
                <w:rFonts w:ascii="굴림" w:hAnsi="굴림" w:hint="eastAsia"/>
              </w:rPr>
              <w:t>/</w:t>
            </w:r>
            <w:r w:rsidR="005520A5">
              <w:rPr>
                <w:rFonts w:ascii="굴림" w:hAnsi="굴림"/>
              </w:rPr>
              <w:t>0</w:t>
            </w:r>
            <w:r w:rsidR="00E10DD6">
              <w:rPr>
                <w:rFonts w:ascii="굴림" w:hAnsi="굴림"/>
              </w:rPr>
              <w:t>6</w:t>
            </w:r>
            <w:r w:rsidR="009B0CE8">
              <w:rPr>
                <w:rFonts w:ascii="굴림" w:hAnsi="굴림"/>
              </w:rPr>
              <w:t>/</w:t>
            </w:r>
            <w:r w:rsidR="005520A5">
              <w:rPr>
                <w:rFonts w:ascii="굴림" w:hAnsi="굴림"/>
              </w:rPr>
              <w:t>1</w:t>
            </w:r>
            <w:r w:rsidR="00ED766B">
              <w:rPr>
                <w:rFonts w:ascii="굴림" w:hAnsi="굴림"/>
              </w:rPr>
              <w:t>8</w:t>
            </w:r>
          </w:p>
        </w:tc>
      </w:tr>
    </w:tbl>
    <w:p w:rsidR="00B0396E" w:rsidRPr="00231368" w:rsidRDefault="00B0396E" w:rsidP="00B0396E">
      <w:pPr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jc w:val="center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jc w:val="center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jc w:val="center"/>
        <w:rPr>
          <w:rFonts w:ascii="굴림" w:hAnsi="굴림"/>
          <w:b/>
          <w:sz w:val="28"/>
        </w:rPr>
      </w:pPr>
      <w:proofErr w:type="gramStart"/>
      <w:r w:rsidRPr="00231368">
        <w:rPr>
          <w:rFonts w:ascii="굴림" w:hAnsi="굴림" w:hint="eastAsia"/>
          <w:b/>
          <w:sz w:val="28"/>
        </w:rPr>
        <w:t>제</w:t>
      </w:r>
      <w:r w:rsidRPr="00231368">
        <w:rPr>
          <w:rFonts w:ascii="굴림" w:hAnsi="굴림" w:hint="eastAsia"/>
          <w:b/>
          <w:sz w:val="28"/>
        </w:rPr>
        <w:t>.</w:t>
      </w:r>
      <w:r w:rsidRPr="00231368">
        <w:rPr>
          <w:rFonts w:ascii="굴림" w:hAnsi="굴림" w:hint="eastAsia"/>
          <w:b/>
          <w:sz w:val="28"/>
        </w:rPr>
        <w:t>개정</w:t>
      </w:r>
      <w:proofErr w:type="gramEnd"/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이력</w:t>
      </w:r>
    </w:p>
    <w:p w:rsidR="00B0396E" w:rsidRPr="00231368" w:rsidRDefault="00B0396E" w:rsidP="00B0396E">
      <w:pPr>
        <w:rPr>
          <w:rFonts w:ascii="굴림" w:hAnsi="굴림"/>
          <w:b/>
          <w:sz w:val="24"/>
        </w:rPr>
      </w:pPr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b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b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b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  <w:tcBorders>
              <w:top w:val="nil"/>
            </w:tcBorders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  <w:tcBorders>
              <w:top w:val="nil"/>
            </w:tcBorders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pStyle w:val="blankpage"/>
              <w:spacing w:before="0"/>
              <w:rPr>
                <w:rFonts w:ascii="굴림" w:hAnsi="굴림"/>
                <w:sz w:val="22"/>
                <w:szCs w:val="22"/>
              </w:rPr>
            </w:pPr>
          </w:p>
        </w:tc>
      </w:tr>
      <w:tr w:rsidR="00366F5F" w:rsidRPr="00FC06BB" w:rsidTr="00CF6BFC">
        <w:tc>
          <w:tcPr>
            <w:tcW w:w="1372" w:type="dxa"/>
          </w:tcPr>
          <w:p w:rsidR="00366F5F" w:rsidRPr="00FC06BB" w:rsidRDefault="007A3719" w:rsidP="00366F5F">
            <w:pPr>
              <w:jc w:val="center"/>
              <w:rPr>
                <w:rFonts w:ascii="굴림" w:hAnsi="굴림"/>
                <w:szCs w:val="22"/>
              </w:rPr>
            </w:pPr>
            <w:r>
              <w:rPr>
                <w:rFonts w:ascii="굴림" w:hAnsi="굴림" w:hint="eastAsia"/>
                <w:szCs w:val="22"/>
              </w:rPr>
              <w:t>1.1</w:t>
            </w:r>
          </w:p>
        </w:tc>
        <w:tc>
          <w:tcPr>
            <w:tcW w:w="5239" w:type="dxa"/>
          </w:tcPr>
          <w:p w:rsidR="00366F5F" w:rsidRPr="00FC06BB" w:rsidRDefault="007A3719" w:rsidP="00366F5F">
            <w:pPr>
              <w:widowControl/>
              <w:wordWrap/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관련 쿼리 수정</w:t>
            </w:r>
          </w:p>
        </w:tc>
        <w:tc>
          <w:tcPr>
            <w:tcW w:w="2268" w:type="dxa"/>
          </w:tcPr>
          <w:p w:rsidR="00366F5F" w:rsidRPr="00FC06BB" w:rsidRDefault="007A3719" w:rsidP="00366F5F">
            <w:pPr>
              <w:widowControl/>
              <w:wordWrap/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2018/10/11</w:t>
            </w:r>
          </w:p>
        </w:tc>
      </w:tr>
      <w:tr w:rsidR="00366F5F" w:rsidRPr="00231368" w:rsidTr="00CF6BFC">
        <w:tc>
          <w:tcPr>
            <w:tcW w:w="1372" w:type="dxa"/>
          </w:tcPr>
          <w:p w:rsidR="00366F5F" w:rsidRPr="00FC06BB" w:rsidRDefault="00366F5F" w:rsidP="00366F5F">
            <w:pPr>
              <w:jc w:val="center"/>
              <w:rPr>
                <w:rFonts w:ascii="굴림" w:hAnsi="굴림"/>
                <w:szCs w:val="22"/>
              </w:rPr>
            </w:pPr>
            <w:r w:rsidRPr="00FC06BB">
              <w:rPr>
                <w:rFonts w:ascii="굴림" w:hAnsi="굴림" w:hint="eastAsia"/>
                <w:szCs w:val="22"/>
              </w:rPr>
              <w:t>1.0</w:t>
            </w:r>
          </w:p>
        </w:tc>
        <w:tc>
          <w:tcPr>
            <w:tcW w:w="5239" w:type="dxa"/>
          </w:tcPr>
          <w:p w:rsidR="00366F5F" w:rsidRPr="00FC06BB" w:rsidRDefault="00366F5F" w:rsidP="00366F5F">
            <w:pPr>
              <w:pStyle w:val="blankpage"/>
              <w:spacing w:before="0"/>
              <w:ind w:left="0"/>
              <w:jc w:val="center"/>
              <w:rPr>
                <w:rFonts w:ascii="굴림" w:hAnsi="굴림"/>
                <w:sz w:val="22"/>
                <w:szCs w:val="22"/>
              </w:rPr>
            </w:pPr>
            <w:r w:rsidRPr="00FC06BB">
              <w:rPr>
                <w:rFonts w:ascii="굴림" w:hAnsi="굴림" w:hint="eastAsia"/>
                <w:sz w:val="22"/>
                <w:szCs w:val="22"/>
              </w:rPr>
              <w:t>제정</w:t>
            </w:r>
          </w:p>
        </w:tc>
        <w:tc>
          <w:tcPr>
            <w:tcW w:w="2268" w:type="dxa"/>
          </w:tcPr>
          <w:p w:rsidR="00366F5F" w:rsidRPr="00FC06BB" w:rsidRDefault="00366F5F" w:rsidP="00E10DD6">
            <w:pPr>
              <w:jc w:val="center"/>
              <w:rPr>
                <w:rFonts w:ascii="굴림" w:hAnsi="굴림"/>
                <w:szCs w:val="22"/>
              </w:rPr>
            </w:pPr>
            <w:r w:rsidRPr="00FC06BB">
              <w:rPr>
                <w:rFonts w:ascii="굴림" w:hAnsi="굴림" w:hint="eastAsia"/>
                <w:szCs w:val="22"/>
              </w:rPr>
              <w:t>201</w:t>
            </w:r>
            <w:r w:rsidR="00ED766B">
              <w:rPr>
                <w:rFonts w:ascii="굴림" w:hAnsi="굴림"/>
                <w:szCs w:val="22"/>
              </w:rPr>
              <w:t>8</w:t>
            </w:r>
            <w:r w:rsidR="005520A5" w:rsidRPr="00FC06BB">
              <w:rPr>
                <w:rFonts w:ascii="굴림" w:hAnsi="굴림" w:hint="eastAsia"/>
                <w:szCs w:val="22"/>
              </w:rPr>
              <w:t>/0</w:t>
            </w:r>
            <w:r w:rsidR="00E10DD6" w:rsidRPr="00FC06BB">
              <w:rPr>
                <w:rFonts w:ascii="굴림" w:hAnsi="굴림"/>
                <w:szCs w:val="22"/>
              </w:rPr>
              <w:t>6</w:t>
            </w:r>
            <w:r w:rsidR="005520A5" w:rsidRPr="00FC06BB">
              <w:rPr>
                <w:rFonts w:ascii="굴림" w:hAnsi="굴림" w:hint="eastAsia"/>
                <w:szCs w:val="22"/>
              </w:rPr>
              <w:t>/1</w:t>
            </w:r>
            <w:r w:rsidR="00ED766B">
              <w:rPr>
                <w:rFonts w:ascii="굴림" w:hAnsi="굴림" w:hint="eastAsia"/>
                <w:szCs w:val="22"/>
              </w:rPr>
              <w:t>8</w:t>
            </w:r>
          </w:p>
        </w:tc>
      </w:tr>
      <w:tr w:rsidR="00366F5F" w:rsidRPr="00231368" w:rsidTr="00CF6BFC">
        <w:tc>
          <w:tcPr>
            <w:tcW w:w="1372" w:type="dxa"/>
          </w:tcPr>
          <w:p w:rsidR="00366F5F" w:rsidRPr="00231368" w:rsidRDefault="00366F5F" w:rsidP="00366F5F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개정번호</w:t>
            </w:r>
          </w:p>
        </w:tc>
        <w:tc>
          <w:tcPr>
            <w:tcW w:w="5239" w:type="dxa"/>
          </w:tcPr>
          <w:p w:rsidR="00366F5F" w:rsidRPr="00231368" w:rsidRDefault="00366F5F" w:rsidP="00366F5F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제</w:t>
            </w:r>
            <w:r w:rsidRPr="00231368">
              <w:rPr>
                <w:rFonts w:ascii="굴림" w:hAnsi="굴림" w:hint="eastAsia"/>
                <w:b/>
              </w:rPr>
              <w:t>.</w:t>
            </w:r>
            <w:r w:rsidRPr="00231368">
              <w:rPr>
                <w:rFonts w:ascii="굴림" w:hAnsi="굴림" w:hint="eastAsia"/>
                <w:b/>
              </w:rPr>
              <w:t>개정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페이지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및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내용</w:t>
            </w:r>
          </w:p>
        </w:tc>
        <w:tc>
          <w:tcPr>
            <w:tcW w:w="2268" w:type="dxa"/>
          </w:tcPr>
          <w:p w:rsidR="00366F5F" w:rsidRPr="00231368" w:rsidRDefault="00366F5F" w:rsidP="00366F5F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제</w:t>
            </w:r>
            <w:r w:rsidRPr="00231368">
              <w:rPr>
                <w:rFonts w:ascii="굴림" w:hAnsi="굴림" w:hint="eastAsia"/>
                <w:b/>
              </w:rPr>
              <w:t>.</w:t>
            </w:r>
            <w:r w:rsidRPr="00231368">
              <w:rPr>
                <w:rFonts w:ascii="굴림" w:hAnsi="굴림" w:hint="eastAsia"/>
                <w:b/>
              </w:rPr>
              <w:t>개정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일자</w:t>
            </w:r>
          </w:p>
        </w:tc>
      </w:tr>
    </w:tbl>
    <w:p w:rsidR="00786B72" w:rsidRDefault="00786B72" w:rsidP="00786B72">
      <w:pPr>
        <w:tabs>
          <w:tab w:val="left" w:pos="672"/>
        </w:tabs>
      </w:pPr>
    </w:p>
    <w:p w:rsidR="00B0396E" w:rsidRPr="00786B72" w:rsidRDefault="00786B72" w:rsidP="00786B72">
      <w:pPr>
        <w:tabs>
          <w:tab w:val="left" w:pos="672"/>
        </w:tabs>
        <w:sectPr w:rsidR="00B0396E" w:rsidRPr="00786B72" w:rsidSect="00CF6B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18" w:right="851" w:bottom="851" w:left="1418" w:header="720" w:footer="357" w:gutter="0"/>
          <w:pgNumType w:fmt="decimalFullWidth" w:start="1"/>
          <w:cols w:space="720"/>
          <w:titlePg/>
          <w:docGrid w:linePitch="272"/>
        </w:sectPr>
      </w:pPr>
      <w:r>
        <w:tab/>
      </w:r>
    </w:p>
    <w:p w:rsidR="00B0396E" w:rsidRPr="00231368" w:rsidRDefault="00B0396E" w:rsidP="00E10DD6">
      <w:pPr>
        <w:pStyle w:val="TOC1"/>
        <w:ind w:firstLine="0"/>
      </w:pPr>
      <w:proofErr w:type="gramStart"/>
      <w:r w:rsidRPr="00231368">
        <w:rPr>
          <w:rFonts w:hint="eastAsia"/>
        </w:rPr>
        <w:lastRenderedPageBreak/>
        <w:t>목</w:t>
      </w:r>
      <w:r w:rsidRPr="00231368">
        <w:rPr>
          <w:rFonts w:hint="eastAsia"/>
        </w:rPr>
        <w:t xml:space="preserve">  </w:t>
      </w:r>
      <w:r w:rsidRPr="00231368">
        <w:rPr>
          <w:rFonts w:hint="eastAsia"/>
        </w:rPr>
        <w:t>차</w:t>
      </w:r>
      <w:proofErr w:type="gramEnd"/>
    </w:p>
    <w:p w:rsidR="007A3719" w:rsidRDefault="00204E39">
      <w:pPr>
        <w:pStyle w:val="12"/>
        <w:tabs>
          <w:tab w:val="left" w:pos="383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u w:val="none"/>
        </w:rPr>
      </w:pPr>
      <w:r>
        <w:rPr>
          <w:sz w:val="20"/>
        </w:rPr>
        <w:fldChar w:fldCharType="begin"/>
      </w:r>
      <w:r w:rsidR="002F2A00">
        <w:rPr>
          <w:sz w:val="20"/>
        </w:rPr>
        <w:instrText xml:space="preserve"> TOC \o "1-2" \h \z \u </w:instrText>
      </w:r>
      <w:r>
        <w:rPr>
          <w:sz w:val="20"/>
        </w:rPr>
        <w:fldChar w:fldCharType="separate"/>
      </w:r>
      <w:hyperlink w:anchor="_Toc528946992" w:history="1">
        <w:r w:rsidR="007A3719" w:rsidRPr="00C86ED1">
          <w:rPr>
            <w:rStyle w:val="af3"/>
            <w:noProof/>
          </w:rPr>
          <w:t>1.</w:t>
        </w:r>
        <w:r w:rsidR="007A3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u w:val="none"/>
          </w:rPr>
          <w:tab/>
        </w:r>
        <w:r w:rsidR="007A3719" w:rsidRPr="00C86ED1">
          <w:rPr>
            <w:rStyle w:val="af3"/>
            <w:noProof/>
          </w:rPr>
          <w:t>작성지침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_Toc528946992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4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12"/>
        <w:tabs>
          <w:tab w:val="left" w:pos="383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u w:val="none"/>
        </w:rPr>
      </w:pPr>
      <w:hyperlink w:anchor="_Toc528946993" w:history="1">
        <w:r w:rsidR="007A3719" w:rsidRPr="00C86ED1">
          <w:rPr>
            <w:rStyle w:val="af3"/>
            <w:noProof/>
          </w:rPr>
          <w:t>2.</w:t>
        </w:r>
        <w:r w:rsidR="007A37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u w:val="none"/>
          </w:rPr>
          <w:tab/>
        </w:r>
        <w:r w:rsidR="007A3719" w:rsidRPr="00C86ED1">
          <w:rPr>
            <w:rStyle w:val="af3"/>
            <w:noProof/>
          </w:rPr>
          <w:t>상세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설계서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_Toc528946993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5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6994" w:history="1">
        <w:r w:rsidR="007A3719" w:rsidRPr="00C86ED1">
          <w:rPr>
            <w:rStyle w:val="af3"/>
            <w:noProof/>
          </w:rPr>
          <w:t>2.1.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FTU-PG-001 / </w:t>
        </w:r>
        <w:r w:rsidR="007A3719" w:rsidRPr="00C86ED1">
          <w:rPr>
            <w:rStyle w:val="af3"/>
            <w:noProof/>
          </w:rPr>
          <w:t>필터링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성능평가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도구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메인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_Toc528946994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5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6995" w:history="1">
        <w:r w:rsidR="007A3719" w:rsidRPr="00C86ED1">
          <w:rPr>
            <w:rStyle w:val="af3"/>
            <w:noProof/>
          </w:rPr>
          <w:t>2.2.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WTU-PG-002 / </w:t>
        </w:r>
        <w:r w:rsidR="007A3719" w:rsidRPr="00C86ED1">
          <w:rPr>
            <w:rStyle w:val="af3"/>
            <w:noProof/>
          </w:rPr>
          <w:t>포렌식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성능평가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도구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메인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_Toc528946995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6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6996" w:history="1">
        <w:r w:rsidR="007A3719" w:rsidRPr="00C86ED1">
          <w:rPr>
            <w:rStyle w:val="af3"/>
            <w:noProof/>
          </w:rPr>
          <w:t>2.3.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FTU-PG-003 / </w:t>
        </w:r>
        <w:r w:rsidR="007A3719" w:rsidRPr="00C86ED1">
          <w:rPr>
            <w:rStyle w:val="af3"/>
            <w:noProof/>
          </w:rPr>
          <w:t>성능평가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로그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모니터링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_Toc528946996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7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6997" w:history="1">
        <w:r w:rsidR="007A3719" w:rsidRPr="00C86ED1">
          <w:rPr>
            <w:rStyle w:val="af3"/>
            <w:noProof/>
          </w:rPr>
          <w:t>2.4.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TUU-PG-004 / </w:t>
        </w:r>
        <w:r w:rsidR="007A3719" w:rsidRPr="00C86ED1">
          <w:rPr>
            <w:rStyle w:val="af3"/>
            <w:noProof/>
          </w:rPr>
          <w:t>콘텐츠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경로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설정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_Toc528946997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8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6998" w:history="1">
        <w:r w:rsidR="007A3719" w:rsidRPr="00C86ED1">
          <w:rPr>
            <w:rStyle w:val="af3"/>
            <w:noProof/>
          </w:rPr>
          <w:t>2.5.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TUU-PG-005 / </w:t>
        </w:r>
        <w:r w:rsidR="007A3719" w:rsidRPr="00C86ED1">
          <w:rPr>
            <w:rStyle w:val="af3"/>
            <w:noProof/>
          </w:rPr>
          <w:t>대시보드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_Toc528946998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9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6999" w:history="1">
        <w:r w:rsidR="007A3719" w:rsidRPr="00C86ED1">
          <w:rPr>
            <w:rStyle w:val="af3"/>
            <w:noProof/>
          </w:rPr>
          <w:t>2.6.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TUU-PG-006 / </w:t>
        </w:r>
        <w:r w:rsidR="007A3719" w:rsidRPr="00C86ED1">
          <w:rPr>
            <w:rStyle w:val="af3"/>
            <w:noProof/>
          </w:rPr>
          <w:t>성능평가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통계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_Toc528946999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11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7000" w:history="1">
        <w:r w:rsidR="007A3719" w:rsidRPr="00C86ED1">
          <w:rPr>
            <w:rStyle w:val="af3"/>
            <w:noProof/>
          </w:rPr>
          <w:t>2.7.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TUU-PG-007 / </w:t>
        </w:r>
        <w:r w:rsidR="007A3719" w:rsidRPr="00C86ED1">
          <w:rPr>
            <w:rStyle w:val="af3"/>
            <w:noProof/>
          </w:rPr>
          <w:t>업체별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성능평가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신청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현황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_Toc528947000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12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7001" w:history="1">
        <w:r w:rsidR="007A3719" w:rsidRPr="00C86ED1">
          <w:rPr>
            <w:rStyle w:val="af3"/>
            <w:noProof/>
          </w:rPr>
          <w:t>2.8.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TUU-PG-008 / </w:t>
        </w:r>
        <w:r w:rsidR="007A3719" w:rsidRPr="00C86ED1">
          <w:rPr>
            <w:rStyle w:val="af3"/>
            <w:noProof/>
          </w:rPr>
          <w:t>성능평가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통합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모니터링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_Toc528947001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14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7002" w:history="1">
        <w:r w:rsidR="007A3719" w:rsidRPr="00C86ED1">
          <w:rPr>
            <w:rStyle w:val="af3"/>
            <w:noProof/>
          </w:rPr>
          <w:t>2.9.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PFU-PG-009 / </w:t>
        </w:r>
        <w:r w:rsidR="007A3719" w:rsidRPr="00C86ED1">
          <w:rPr>
            <w:rStyle w:val="af3"/>
            <w:noProof/>
          </w:rPr>
          <w:t>포렌식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성능평가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신청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_Toc528947002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15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7003" w:history="1">
        <w:r w:rsidR="007A3719" w:rsidRPr="00C86ED1">
          <w:rPr>
            <w:rStyle w:val="af3"/>
            <w:noProof/>
          </w:rPr>
          <w:t>2.10.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WTU-PG-010 / </w:t>
        </w:r>
        <w:r w:rsidR="007A3719" w:rsidRPr="00C86ED1">
          <w:rPr>
            <w:rStyle w:val="af3"/>
            <w:noProof/>
          </w:rPr>
          <w:t>평가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스크립트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생성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_Toc528947003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16</w:t>
        </w:r>
        <w:r w:rsidR="007A3719">
          <w:rPr>
            <w:noProof/>
            <w:webHidden/>
          </w:rPr>
          <w:fldChar w:fldCharType="end"/>
        </w:r>
      </w:hyperlink>
    </w:p>
    <w:p w:rsidR="007A3719" w:rsidRDefault="009B512B">
      <w:pPr>
        <w:pStyle w:val="21"/>
        <w:tabs>
          <w:tab w:val="left" w:pos="67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8947004" w:history="1">
        <w:r w:rsidR="007A3719" w:rsidRPr="00C86ED1">
          <w:rPr>
            <w:rStyle w:val="af3"/>
            <w:noProof/>
          </w:rPr>
          <w:t>2.11.</w:t>
        </w:r>
        <w:r w:rsidR="007A371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7A3719" w:rsidRPr="00C86ED1">
          <w:rPr>
            <w:rStyle w:val="af3"/>
            <w:noProof/>
          </w:rPr>
          <w:t xml:space="preserve">WTU-PG-011 / </w:t>
        </w:r>
        <w:r w:rsidR="007A3719" w:rsidRPr="00C86ED1">
          <w:rPr>
            <w:rStyle w:val="af3"/>
            <w:noProof/>
          </w:rPr>
          <w:t>로그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분석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및</w:t>
        </w:r>
        <w:r w:rsidR="007A3719" w:rsidRPr="00C86ED1">
          <w:rPr>
            <w:rStyle w:val="af3"/>
            <w:noProof/>
          </w:rPr>
          <w:t xml:space="preserve"> </w:t>
        </w:r>
        <w:r w:rsidR="007A3719" w:rsidRPr="00C86ED1">
          <w:rPr>
            <w:rStyle w:val="af3"/>
            <w:noProof/>
          </w:rPr>
          <w:t>등록</w:t>
        </w:r>
        <w:r w:rsidR="007A3719">
          <w:rPr>
            <w:noProof/>
            <w:webHidden/>
          </w:rPr>
          <w:tab/>
        </w:r>
        <w:r w:rsidR="007A3719">
          <w:rPr>
            <w:noProof/>
            <w:webHidden/>
          </w:rPr>
          <w:fldChar w:fldCharType="begin"/>
        </w:r>
        <w:r w:rsidR="007A3719">
          <w:rPr>
            <w:noProof/>
            <w:webHidden/>
          </w:rPr>
          <w:instrText xml:space="preserve"> PAGEREF _Toc528947004 \h </w:instrText>
        </w:r>
        <w:r w:rsidR="007A3719">
          <w:rPr>
            <w:noProof/>
            <w:webHidden/>
          </w:rPr>
        </w:r>
        <w:r w:rsidR="007A3719">
          <w:rPr>
            <w:noProof/>
            <w:webHidden/>
          </w:rPr>
          <w:fldChar w:fldCharType="separate"/>
        </w:r>
        <w:r w:rsidR="007A3719">
          <w:rPr>
            <w:noProof/>
            <w:webHidden/>
          </w:rPr>
          <w:t>17</w:t>
        </w:r>
        <w:r w:rsidR="007A3719">
          <w:rPr>
            <w:noProof/>
            <w:webHidden/>
          </w:rPr>
          <w:fldChar w:fldCharType="end"/>
        </w:r>
      </w:hyperlink>
    </w:p>
    <w:p w:rsidR="00062CF3" w:rsidRDefault="00204E39" w:rsidP="00062CF3">
      <w:pPr>
        <w:spacing w:line="60" w:lineRule="auto"/>
        <w:rPr>
          <w:b/>
          <w:bCs/>
          <w:caps/>
          <w:sz w:val="20"/>
          <w:u w:val="single"/>
        </w:rPr>
      </w:pPr>
      <w:r>
        <w:rPr>
          <w:sz w:val="20"/>
          <w:u w:val="single"/>
        </w:rPr>
        <w:fldChar w:fldCharType="end"/>
      </w:r>
    </w:p>
    <w:p w:rsidR="00AE7697" w:rsidRDefault="00AE7697" w:rsidP="00062CF3">
      <w:pPr>
        <w:spacing w:line="60" w:lineRule="auto"/>
        <w:rPr>
          <w:b/>
          <w:bCs/>
          <w:caps/>
          <w:sz w:val="20"/>
          <w:u w:val="single"/>
        </w:rPr>
      </w:pPr>
    </w:p>
    <w:p w:rsidR="009B6B19" w:rsidRDefault="009B6B19">
      <w:pPr>
        <w:widowControl/>
        <w:wordWrap/>
        <w:jc w:val="left"/>
        <w:rPr>
          <w:b/>
          <w:sz w:val="28"/>
        </w:rPr>
      </w:pPr>
      <w:bookmarkStart w:id="0" w:name="_Toc336350920"/>
      <w:r>
        <w:br w:type="page"/>
      </w:r>
    </w:p>
    <w:p w:rsidR="00266CF7" w:rsidRPr="00661E5D" w:rsidRDefault="00A04EC5" w:rsidP="009B6B19">
      <w:pPr>
        <w:pStyle w:val="1"/>
      </w:pPr>
      <w:bookmarkStart w:id="1" w:name="_Toc528946992"/>
      <w:r w:rsidRPr="00661E5D">
        <w:rPr>
          <w:rFonts w:hint="eastAsia"/>
        </w:rPr>
        <w:lastRenderedPageBreak/>
        <w:t>작성지침</w:t>
      </w:r>
      <w:bookmarkEnd w:id="0"/>
      <w:bookmarkEnd w:id="1"/>
    </w:p>
    <w:p w:rsidR="00A04EC5" w:rsidRPr="00A04EC5" w:rsidRDefault="00A04EC5" w:rsidP="00A04EC5">
      <w:pPr>
        <w:autoSpaceDE w:val="0"/>
        <w:autoSpaceDN w:val="0"/>
        <w:spacing w:before="40" w:after="40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프로그램 목록에서 정의 된, 각 프로그램에 대한 세부내용을 기술한다.</w:t>
      </w:r>
    </w:p>
    <w:p w:rsidR="00A04EC5" w:rsidRPr="00A04EC5" w:rsidRDefault="00A04EC5" w:rsidP="00A04EC5">
      <w:pPr>
        <w:autoSpaceDE w:val="0"/>
        <w:autoSpaceDN w:val="0"/>
        <w:spacing w:before="40" w:after="40"/>
        <w:rPr>
          <w:rFonts w:ascii="굴림" w:eastAsia="굴림" w:hAnsi="굴림"/>
          <w:sz w:val="20"/>
        </w:rPr>
      </w:pPr>
    </w:p>
    <w:p w:rsidR="00A04EC5" w:rsidRP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</w:t>
      </w:r>
      <w:r w:rsidRPr="00A04EC5">
        <w:rPr>
          <w:rFonts w:ascii="굴림" w:eastAsia="굴림" w:hAnsi="굴림" w:hint="eastAsia"/>
          <w:sz w:val="20"/>
        </w:rPr>
        <w:t xml:space="preserve">프로그램 </w:t>
      </w:r>
      <w:proofErr w:type="gramStart"/>
      <w:r w:rsidRPr="00A04EC5">
        <w:rPr>
          <w:rFonts w:ascii="굴림" w:eastAsia="굴림" w:hAnsi="굴림" w:hint="eastAsia"/>
          <w:sz w:val="20"/>
        </w:rPr>
        <w:t>ID :</w:t>
      </w:r>
      <w:proofErr w:type="gramEnd"/>
      <w:r w:rsidRPr="00A04EC5">
        <w:rPr>
          <w:rFonts w:ascii="굴림" w:eastAsia="굴림" w:hAnsi="굴림" w:hint="eastAsia"/>
          <w:sz w:val="20"/>
        </w:rPr>
        <w:t xml:space="preserve"> 프로그램을 식별할 수 있는 </w:t>
      </w:r>
      <w:proofErr w:type="spellStart"/>
      <w:r w:rsidRPr="00A04EC5">
        <w:rPr>
          <w:rFonts w:ascii="굴림" w:eastAsia="굴림" w:hAnsi="굴림" w:hint="eastAsia"/>
          <w:sz w:val="20"/>
        </w:rPr>
        <w:t>식별자로서</w:t>
      </w:r>
      <w:proofErr w:type="spellEnd"/>
      <w:r w:rsidRPr="00A04EC5">
        <w:rPr>
          <w:rFonts w:ascii="굴림" w:eastAsia="굴림" w:hAnsi="굴림" w:hint="eastAsia"/>
          <w:sz w:val="20"/>
        </w:rPr>
        <w:t xml:space="preserve"> ID를 부여하여 명시한다.</w:t>
      </w:r>
    </w:p>
    <w:p w:rsidR="00A04EC5" w:rsidRP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○ 프로그램 </w:t>
      </w:r>
      <w:proofErr w:type="gramStart"/>
      <w:r w:rsidRPr="00A04EC5">
        <w:rPr>
          <w:rFonts w:ascii="굴림" w:eastAsia="굴림" w:hAnsi="굴림" w:hint="eastAsia"/>
          <w:sz w:val="20"/>
        </w:rPr>
        <w:t>명 :</w:t>
      </w:r>
      <w:proofErr w:type="gramEnd"/>
      <w:r w:rsidRPr="00A04EC5">
        <w:rPr>
          <w:rFonts w:ascii="굴림" w:eastAsia="굴림" w:hAnsi="굴림" w:hint="eastAsia"/>
          <w:sz w:val="20"/>
        </w:rPr>
        <w:t xml:space="preserve"> 프로그램에 대한 고유명칭을 명시한다.</w:t>
      </w:r>
    </w:p>
    <w:p w:rsid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○ </w:t>
      </w:r>
      <w:proofErr w:type="gramStart"/>
      <w:r w:rsidR="007F4511">
        <w:rPr>
          <w:rFonts w:ascii="굴림" w:eastAsia="굴림" w:hAnsi="굴림" w:hint="eastAsia"/>
          <w:sz w:val="20"/>
        </w:rPr>
        <w:t xml:space="preserve">주요기능 </w:t>
      </w:r>
      <w:r w:rsidRPr="00A04EC5">
        <w:rPr>
          <w:rFonts w:ascii="굴림" w:eastAsia="굴림" w:hAnsi="굴림" w:hint="eastAsia"/>
          <w:sz w:val="20"/>
        </w:rPr>
        <w:t>:</w:t>
      </w:r>
      <w:proofErr w:type="gramEnd"/>
      <w:r w:rsidRPr="00A04EC5">
        <w:rPr>
          <w:rFonts w:ascii="굴림" w:eastAsia="굴림" w:hAnsi="굴림" w:hint="eastAsia"/>
          <w:sz w:val="20"/>
        </w:rPr>
        <w:t xml:space="preserve"> 프로그램의 기능 또는 내용을 간략히 명시한다.</w:t>
      </w:r>
    </w:p>
    <w:p w:rsidR="004461B8" w:rsidRPr="004461B8" w:rsidRDefault="004461B8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</w:t>
      </w:r>
      <w:proofErr w:type="gramStart"/>
      <w:r>
        <w:rPr>
          <w:rFonts w:ascii="굴림" w:eastAsia="굴림" w:hAnsi="굴림" w:hint="eastAsia"/>
          <w:sz w:val="20"/>
        </w:rPr>
        <w:t>화면ID :</w:t>
      </w:r>
      <w:proofErr w:type="gramEnd"/>
      <w:r>
        <w:rPr>
          <w:rFonts w:ascii="굴림" w:eastAsia="굴림" w:hAnsi="굴림"/>
          <w:sz w:val="20"/>
        </w:rPr>
        <w:t xml:space="preserve"> </w:t>
      </w:r>
      <w:r>
        <w:rPr>
          <w:rFonts w:ascii="굴림" w:eastAsia="굴림" w:hAnsi="굴림" w:hint="eastAsia"/>
          <w:sz w:val="20"/>
        </w:rPr>
        <w:t xml:space="preserve">화면설계서 </w:t>
      </w:r>
      <w:proofErr w:type="spellStart"/>
      <w:r>
        <w:rPr>
          <w:rFonts w:ascii="굴림" w:eastAsia="굴림" w:hAnsi="굴림" w:hint="eastAsia"/>
          <w:sz w:val="20"/>
        </w:rPr>
        <w:t>매핑</w:t>
      </w:r>
      <w:proofErr w:type="spellEnd"/>
      <w:r>
        <w:rPr>
          <w:rFonts w:ascii="굴림" w:eastAsia="굴림" w:hAnsi="굴림" w:hint="eastAsia"/>
          <w:sz w:val="20"/>
        </w:rPr>
        <w:t xml:space="preserve"> ID</w:t>
      </w:r>
    </w:p>
    <w:p w:rsidR="00A04EC5" w:rsidRP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○ </w:t>
      </w:r>
      <w:proofErr w:type="spellStart"/>
      <w:proofErr w:type="gramStart"/>
      <w:r w:rsidRPr="00A04EC5">
        <w:rPr>
          <w:rFonts w:ascii="굴림" w:eastAsia="굴림" w:hAnsi="굴림" w:hint="eastAsia"/>
          <w:sz w:val="20"/>
        </w:rPr>
        <w:t>처리로직</w:t>
      </w:r>
      <w:proofErr w:type="spellEnd"/>
      <w:r w:rsidRPr="00A04EC5">
        <w:rPr>
          <w:rFonts w:ascii="굴림" w:eastAsia="굴림" w:hAnsi="굴림" w:hint="eastAsia"/>
          <w:sz w:val="20"/>
        </w:rPr>
        <w:t xml:space="preserve"> :</w:t>
      </w:r>
      <w:proofErr w:type="gramEnd"/>
      <w:r w:rsidRPr="00A04EC5">
        <w:rPr>
          <w:rFonts w:ascii="굴림" w:eastAsia="굴림" w:hAnsi="굴림" w:hint="eastAsia"/>
          <w:sz w:val="20"/>
        </w:rPr>
        <w:t xml:space="preserve"> 프로그램이 처리되는 </w:t>
      </w:r>
      <w:proofErr w:type="spellStart"/>
      <w:r w:rsidRPr="00A04EC5">
        <w:rPr>
          <w:rFonts w:ascii="굴림" w:eastAsia="굴림" w:hAnsi="굴림" w:hint="eastAsia"/>
          <w:sz w:val="20"/>
        </w:rPr>
        <w:t>로직을</w:t>
      </w:r>
      <w:proofErr w:type="spellEnd"/>
      <w:r w:rsidRPr="00A04EC5">
        <w:rPr>
          <w:rFonts w:ascii="굴림" w:eastAsia="굴림" w:hAnsi="굴림" w:hint="eastAsia"/>
          <w:sz w:val="20"/>
        </w:rPr>
        <w:t xml:space="preserve"> 기술한다.</w:t>
      </w:r>
    </w:p>
    <w:p w:rsid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○ </w:t>
      </w:r>
      <w:proofErr w:type="gramStart"/>
      <w:r w:rsidR="00CA54BE">
        <w:rPr>
          <w:rFonts w:ascii="굴림" w:eastAsia="굴림" w:hAnsi="굴림" w:hint="eastAsia"/>
          <w:sz w:val="20"/>
        </w:rPr>
        <w:t>변경테이블</w:t>
      </w:r>
      <w:r w:rsidRPr="00A04EC5">
        <w:rPr>
          <w:rFonts w:ascii="굴림" w:eastAsia="굴림" w:hAnsi="굴림" w:hint="eastAsia"/>
          <w:sz w:val="20"/>
        </w:rPr>
        <w:t xml:space="preserve"> :</w:t>
      </w:r>
      <w:proofErr w:type="gramEnd"/>
      <w:r w:rsidRPr="00A04EC5">
        <w:rPr>
          <w:rFonts w:ascii="굴림" w:eastAsia="굴림" w:hAnsi="굴림" w:hint="eastAsia"/>
          <w:sz w:val="20"/>
        </w:rPr>
        <w:t xml:space="preserve"> </w:t>
      </w:r>
      <w:r w:rsidR="004461B8">
        <w:rPr>
          <w:rFonts w:ascii="굴림" w:eastAsia="굴림" w:hAnsi="굴림"/>
          <w:sz w:val="20"/>
        </w:rPr>
        <w:t>해</w:t>
      </w:r>
      <w:r w:rsidR="004461B8">
        <w:rPr>
          <w:rFonts w:ascii="굴림" w:eastAsia="굴림" w:hAnsi="굴림" w:hint="eastAsia"/>
          <w:sz w:val="20"/>
        </w:rPr>
        <w:t xml:space="preserve">당 프로그램에서 </w:t>
      </w:r>
      <w:proofErr w:type="spellStart"/>
      <w:r w:rsidR="004461B8">
        <w:rPr>
          <w:rFonts w:ascii="굴림" w:eastAsia="굴림" w:hAnsi="굴림" w:hint="eastAsia"/>
          <w:sz w:val="20"/>
        </w:rPr>
        <w:t>로직처리</w:t>
      </w:r>
      <w:proofErr w:type="spellEnd"/>
      <w:r w:rsidR="004461B8">
        <w:rPr>
          <w:rFonts w:ascii="굴림" w:eastAsia="굴림" w:hAnsi="굴림" w:hint="eastAsia"/>
          <w:sz w:val="20"/>
        </w:rPr>
        <w:t xml:space="preserve"> 중 발생하는 입력,변경 </w:t>
      </w:r>
      <w:proofErr w:type="spellStart"/>
      <w:r w:rsidR="004461B8">
        <w:rPr>
          <w:rFonts w:ascii="굴림" w:eastAsia="굴림" w:hAnsi="굴림" w:hint="eastAsia"/>
          <w:sz w:val="20"/>
        </w:rPr>
        <w:t>트랜젝션</w:t>
      </w:r>
      <w:proofErr w:type="spellEnd"/>
      <w:r w:rsidR="004461B8">
        <w:rPr>
          <w:rFonts w:ascii="굴림" w:eastAsia="굴림" w:hAnsi="굴림" w:hint="eastAsia"/>
          <w:sz w:val="20"/>
        </w:rPr>
        <w:t xml:space="preserve"> </w:t>
      </w:r>
      <w:proofErr w:type="spellStart"/>
      <w:r w:rsidR="004461B8">
        <w:rPr>
          <w:rFonts w:ascii="굴림" w:eastAsia="굴림" w:hAnsi="굴림" w:hint="eastAsia"/>
          <w:sz w:val="20"/>
        </w:rPr>
        <w:t>테이블</w:t>
      </w:r>
      <w:r w:rsidR="008677E0">
        <w:rPr>
          <w:rFonts w:ascii="굴림" w:eastAsia="굴림" w:hAnsi="굴림" w:hint="eastAsia"/>
          <w:sz w:val="20"/>
        </w:rPr>
        <w:t>명</w:t>
      </w:r>
      <w:r w:rsidR="00FF56DE">
        <w:rPr>
          <w:rFonts w:ascii="굴림" w:eastAsia="굴림" w:hAnsi="굴림" w:hint="eastAsia"/>
          <w:sz w:val="20"/>
        </w:rPr>
        <w:t>을</w:t>
      </w:r>
      <w:proofErr w:type="spellEnd"/>
      <w:r w:rsidR="00FF56DE">
        <w:rPr>
          <w:rFonts w:ascii="굴림" w:eastAsia="굴림" w:hAnsi="굴림" w:hint="eastAsia"/>
          <w:sz w:val="20"/>
        </w:rPr>
        <w:t xml:space="preserve"> 명시한다.</w:t>
      </w:r>
    </w:p>
    <w:p w:rsidR="00CA54BE" w:rsidRDefault="00CA54BE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</w:t>
      </w:r>
      <w:proofErr w:type="gramStart"/>
      <w:r>
        <w:rPr>
          <w:rFonts w:ascii="굴림" w:eastAsia="굴림" w:hAnsi="굴림" w:hint="eastAsia"/>
          <w:sz w:val="20"/>
        </w:rPr>
        <w:t xml:space="preserve">참조테이블 </w:t>
      </w:r>
      <w:r>
        <w:rPr>
          <w:rFonts w:ascii="굴림" w:eastAsia="굴림" w:hAnsi="굴림"/>
          <w:sz w:val="20"/>
        </w:rPr>
        <w:t>:</w:t>
      </w:r>
      <w:proofErr w:type="gramEnd"/>
      <w:r>
        <w:rPr>
          <w:rFonts w:ascii="굴림" w:eastAsia="굴림" w:hAnsi="굴림"/>
          <w:sz w:val="20"/>
        </w:rPr>
        <w:t xml:space="preserve"> </w:t>
      </w:r>
      <w:r w:rsidR="004461B8">
        <w:rPr>
          <w:rFonts w:ascii="굴림" w:eastAsia="굴림" w:hAnsi="굴림" w:hint="eastAsia"/>
          <w:sz w:val="20"/>
        </w:rPr>
        <w:t xml:space="preserve">해당 프로그램에서 조회성 </w:t>
      </w:r>
      <w:proofErr w:type="spellStart"/>
      <w:r w:rsidR="004461B8">
        <w:rPr>
          <w:rFonts w:ascii="굴림" w:eastAsia="굴림" w:hAnsi="굴림" w:hint="eastAsia"/>
          <w:sz w:val="20"/>
        </w:rPr>
        <w:t>테이블</w:t>
      </w:r>
      <w:r w:rsidR="008677E0">
        <w:rPr>
          <w:rFonts w:ascii="굴림" w:eastAsia="굴림" w:hAnsi="굴림" w:hint="eastAsia"/>
          <w:sz w:val="20"/>
        </w:rPr>
        <w:t>명</w:t>
      </w:r>
      <w:r w:rsidR="00FF56DE">
        <w:rPr>
          <w:rFonts w:ascii="굴림" w:eastAsia="굴림" w:hAnsi="굴림" w:hint="eastAsia"/>
          <w:sz w:val="20"/>
        </w:rPr>
        <w:t>을</w:t>
      </w:r>
      <w:proofErr w:type="spellEnd"/>
      <w:r w:rsidR="00FF56DE">
        <w:rPr>
          <w:rFonts w:ascii="굴림" w:eastAsia="굴림" w:hAnsi="굴림" w:hint="eastAsia"/>
          <w:sz w:val="20"/>
        </w:rPr>
        <w:t xml:space="preserve"> 명시한다.</w:t>
      </w:r>
      <w:r w:rsidR="00FF56DE">
        <w:rPr>
          <w:rFonts w:ascii="굴림" w:eastAsia="굴림" w:hAnsi="굴림"/>
          <w:sz w:val="20"/>
        </w:rPr>
        <w:t xml:space="preserve"> </w:t>
      </w:r>
    </w:p>
    <w:p w:rsidR="00CA54BE" w:rsidRDefault="00CA54BE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</w:t>
      </w:r>
      <w:proofErr w:type="gramStart"/>
      <w:r>
        <w:rPr>
          <w:rFonts w:ascii="굴림" w:eastAsia="굴림" w:hAnsi="굴림" w:hint="eastAsia"/>
          <w:sz w:val="20"/>
        </w:rPr>
        <w:t>관련SQL</w:t>
      </w:r>
      <w:r>
        <w:rPr>
          <w:rFonts w:ascii="굴림" w:eastAsia="굴림" w:hAnsi="굴림"/>
          <w:sz w:val="20"/>
        </w:rPr>
        <w:t xml:space="preserve"> :</w:t>
      </w:r>
      <w:proofErr w:type="gramEnd"/>
      <w:r>
        <w:rPr>
          <w:rFonts w:ascii="굴림" w:eastAsia="굴림" w:hAnsi="굴림"/>
          <w:sz w:val="20"/>
        </w:rPr>
        <w:t xml:space="preserve"> </w:t>
      </w:r>
      <w:r w:rsidR="004461B8">
        <w:rPr>
          <w:rFonts w:ascii="굴림" w:eastAsia="굴림" w:hAnsi="굴림" w:hint="eastAsia"/>
          <w:sz w:val="20"/>
        </w:rPr>
        <w:t xml:space="preserve">해당 프로그램에서 발생하는 </w:t>
      </w:r>
      <w:r w:rsidR="004461B8">
        <w:rPr>
          <w:rFonts w:ascii="굴림" w:eastAsia="굴림" w:hAnsi="굴림"/>
          <w:sz w:val="20"/>
        </w:rPr>
        <w:t>SQL</w:t>
      </w:r>
      <w:r w:rsidR="00FF56DE">
        <w:rPr>
          <w:rFonts w:ascii="굴림" w:eastAsia="굴림" w:hAnsi="굴림" w:hint="eastAsia"/>
          <w:sz w:val="20"/>
        </w:rPr>
        <w:t>문을 명시한다.</w:t>
      </w:r>
    </w:p>
    <w:p w:rsidR="00CA54BE" w:rsidRDefault="00CA54BE" w:rsidP="00CA54BE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</w:t>
      </w:r>
      <w:proofErr w:type="gramStart"/>
      <w:r>
        <w:rPr>
          <w:rFonts w:ascii="굴림" w:eastAsia="굴림" w:hAnsi="굴림" w:hint="eastAsia"/>
          <w:sz w:val="20"/>
        </w:rPr>
        <w:t xml:space="preserve">참조파일 </w:t>
      </w:r>
      <w:r>
        <w:rPr>
          <w:rFonts w:ascii="굴림" w:eastAsia="굴림" w:hAnsi="굴림"/>
          <w:sz w:val="20"/>
        </w:rPr>
        <w:t>:</w:t>
      </w:r>
      <w:proofErr w:type="gramEnd"/>
      <w:r>
        <w:rPr>
          <w:rFonts w:ascii="굴림" w:eastAsia="굴림" w:hAnsi="굴림"/>
          <w:sz w:val="20"/>
        </w:rPr>
        <w:t xml:space="preserve"> </w:t>
      </w:r>
      <w:bookmarkStart w:id="2" w:name="_Toc336350921"/>
      <w:r w:rsidR="004461B8">
        <w:rPr>
          <w:rFonts w:ascii="굴림" w:eastAsia="굴림" w:hAnsi="굴림"/>
          <w:sz w:val="20"/>
        </w:rPr>
        <w:t xml:space="preserve">해당 </w:t>
      </w:r>
      <w:r w:rsidR="004461B8">
        <w:rPr>
          <w:rFonts w:ascii="굴림" w:eastAsia="굴림" w:hAnsi="굴림" w:hint="eastAsia"/>
          <w:sz w:val="20"/>
        </w:rPr>
        <w:t>프로그램에서 참조하는 환경설정 및 중요파일명</w:t>
      </w:r>
      <w:r w:rsidR="00FF56DE">
        <w:rPr>
          <w:rFonts w:ascii="굴림" w:eastAsia="굴림" w:hAnsi="굴림" w:hint="eastAsia"/>
          <w:sz w:val="20"/>
        </w:rPr>
        <w:t>을 명시한다.</w:t>
      </w:r>
    </w:p>
    <w:p w:rsidR="00CA54BE" w:rsidRDefault="00CA54BE">
      <w:pPr>
        <w:widowControl/>
        <w:wordWrap/>
        <w:jc w:val="left"/>
        <w:rPr>
          <w:rFonts w:ascii="굴림" w:eastAsia="굴림" w:hAnsi="굴림"/>
          <w:sz w:val="20"/>
        </w:rPr>
      </w:pPr>
      <w:r>
        <w:rPr>
          <w:rFonts w:ascii="굴림" w:eastAsia="굴림" w:hAnsi="굴림"/>
          <w:sz w:val="20"/>
        </w:rPr>
        <w:br w:type="page"/>
      </w:r>
    </w:p>
    <w:p w:rsidR="00A04EC5" w:rsidRPr="009B6B19" w:rsidRDefault="00693982" w:rsidP="009B6B19">
      <w:pPr>
        <w:pStyle w:val="1"/>
      </w:pPr>
      <w:bookmarkStart w:id="3" w:name="_Toc528946993"/>
      <w:bookmarkEnd w:id="2"/>
      <w:r>
        <w:rPr>
          <w:rFonts w:hint="eastAsia"/>
        </w:rPr>
        <w:lastRenderedPageBreak/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설계서</w:t>
      </w:r>
      <w:bookmarkEnd w:id="3"/>
    </w:p>
    <w:p w:rsidR="00266CF7" w:rsidRPr="009B6B19" w:rsidRDefault="00693982" w:rsidP="00693982">
      <w:pPr>
        <w:pStyle w:val="2"/>
      </w:pPr>
      <w:bookmarkStart w:id="4" w:name="_Toc528946994"/>
      <w:r>
        <w:rPr>
          <w:rFonts w:hint="eastAsia"/>
        </w:rPr>
        <w:t xml:space="preserve">FTU-PG-001 / </w:t>
      </w:r>
      <w:proofErr w:type="spellStart"/>
      <w:r w:rsidRPr="00693982">
        <w:rPr>
          <w:rFonts w:hint="eastAsia"/>
        </w:rPr>
        <w:t>필터링</w:t>
      </w:r>
      <w:proofErr w:type="spellEnd"/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성능평가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도구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메인</w:t>
      </w:r>
      <w:bookmarkEnd w:id="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AB2961" w:rsidRPr="005E3ABE" w:rsidTr="00584461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AB2961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AB2961" w:rsidRPr="00DC293B" w:rsidRDefault="00693982" w:rsidP="0042312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FTU-PG-001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AB2961" w:rsidRPr="005E3ABE" w:rsidRDefault="00AB2961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AB2961" w:rsidRPr="005E3ABE" w:rsidRDefault="00693982" w:rsidP="0042312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필터링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 도구 메인</w:t>
            </w:r>
          </w:p>
        </w:tc>
      </w:tr>
      <w:tr w:rsidR="00AB2961" w:rsidRPr="005E3ABE" w:rsidTr="00584461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AB2961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AB2961" w:rsidRPr="005E3ABE" w:rsidRDefault="00693982" w:rsidP="0042312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신청모듈 다운로드</w:t>
            </w:r>
          </w:p>
        </w:tc>
      </w:tr>
      <w:tr w:rsidR="00AB2961" w:rsidRPr="005E3ABE" w:rsidTr="00584461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E1191E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AB2961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FTU-UI-001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필터링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 도구 메인</w:t>
            </w:r>
          </w:p>
        </w:tc>
      </w:tr>
      <w:tr w:rsidR="00AB2961" w:rsidRPr="005E3ABE" w:rsidTr="00956449">
        <w:trPr>
          <w:trHeight w:val="3369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AB2961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84461" w:rsidRDefault="00956449" w:rsidP="00956449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성능평가 신청 시 업로드 한 파일의 정보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 w:rsidRPr="00956449">
              <w:rPr>
                <w:rFonts w:ascii="굴림" w:eastAsia="굴림" w:hAnsi="굴림"/>
                <w:sz w:val="20"/>
                <w:szCs w:val="24"/>
              </w:rPr>
              <w:t>PES_RECEIPT_MODULE</w:t>
            </w:r>
            <w:r>
              <w:rPr>
                <w:rFonts w:ascii="굴림" w:eastAsia="굴림" w:hAnsi="굴림"/>
                <w:sz w:val="20"/>
                <w:szCs w:val="24"/>
              </w:rPr>
              <w:t>.</w:t>
            </w:r>
            <w:r>
              <w:t xml:space="preserve"> </w:t>
            </w:r>
            <w:r w:rsidRPr="00956449">
              <w:rPr>
                <w:rFonts w:ascii="굴림" w:eastAsia="굴림" w:hAnsi="굴림"/>
                <w:sz w:val="20"/>
                <w:szCs w:val="24"/>
              </w:rPr>
              <w:t>FILE_NAME</w:t>
            </w:r>
            <w:r>
              <w:rPr>
                <w:rFonts w:ascii="굴림" w:eastAsia="굴림" w:hAnsi="굴림"/>
                <w:sz w:val="20"/>
                <w:szCs w:val="24"/>
              </w:rPr>
              <w:t>)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가져 온다.</w:t>
            </w:r>
          </w:p>
          <w:p w:rsidR="00956449" w:rsidRDefault="00956449" w:rsidP="00956449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browser </w:t>
            </w:r>
            <w:r>
              <w:rPr>
                <w:rFonts w:ascii="굴림" w:eastAsia="굴림" w:hAnsi="굴림"/>
                <w:sz w:val="20"/>
                <w:szCs w:val="24"/>
              </w:rPr>
              <w:t>Object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업무포털의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URL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정보 뒤에 해당 파일의 정보를 추가하여 호출</w:t>
            </w:r>
            <w:r>
              <w:rPr>
                <w:rFonts w:ascii="굴림" w:eastAsia="굴림" w:hAnsi="굴림"/>
                <w:sz w:val="20"/>
                <w:szCs w:val="24"/>
              </w:rPr>
              <w:br/>
            </w:r>
            <w:r w:rsidRPr="00956449">
              <w:rPr>
                <w:rFonts w:ascii="굴림" w:eastAsia="굴림" w:hAnsi="굴림"/>
                <w:sz w:val="20"/>
                <w:szCs w:val="24"/>
              </w:rPr>
              <w:t>http://www.copyright.or.kr/kcc/common/tims/file/tmis/download.do</w:t>
            </w:r>
            <w:proofErr w:type="gramStart"/>
            <w:r w:rsidRPr="00956449">
              <w:rPr>
                <w:rFonts w:ascii="굴림" w:eastAsia="굴림" w:hAnsi="굴림"/>
                <w:sz w:val="20"/>
                <w:szCs w:val="24"/>
              </w:rPr>
              <w:t>?filename</w:t>
            </w:r>
            <w:proofErr w:type="gramEnd"/>
            <w:r w:rsidRPr="00956449">
              <w:rPr>
                <w:rFonts w:ascii="굴림" w:eastAsia="굴림" w:hAnsi="굴림"/>
                <w:sz w:val="20"/>
                <w:szCs w:val="24"/>
              </w:rPr>
              <w:t>=</w:t>
            </w:r>
            <w:r>
              <w:rPr>
                <w:rFonts w:ascii="굴림" w:eastAsia="굴림" w:hAnsi="굴림"/>
                <w:sz w:val="20"/>
                <w:szCs w:val="24"/>
              </w:rPr>
              <w:br/>
            </w:r>
            <w:r>
              <w:rPr>
                <w:rFonts w:ascii="굴림" w:eastAsia="굴림" w:hAnsi="굴림" w:hint="eastAsia"/>
                <w:sz w:val="20"/>
                <w:szCs w:val="24"/>
              </w:rPr>
              <w:t>{</w:t>
            </w:r>
            <w:r>
              <w:rPr>
                <w:rFonts w:ascii="굴림" w:eastAsia="굴림" w:hAnsi="굴림"/>
                <w:sz w:val="20"/>
                <w:szCs w:val="24"/>
              </w:rPr>
              <w:t>업체파일명}&amp;</w:t>
            </w:r>
            <w:proofErr w:type="spellStart"/>
            <w:r>
              <w:rPr>
                <w:rFonts w:ascii="굴림" w:eastAsia="굴림" w:hAnsi="굴림"/>
                <w:sz w:val="20"/>
                <w:szCs w:val="24"/>
              </w:rPr>
              <w:t>filepath</w:t>
            </w:r>
            <w:proofErr w:type="spellEnd"/>
            <w:r>
              <w:rPr>
                <w:rFonts w:ascii="굴림" w:eastAsia="굴림" w:hAnsi="굴림"/>
                <w:sz w:val="20"/>
                <w:szCs w:val="24"/>
              </w:rPr>
              <w:t>=/FF/</w:t>
            </w:r>
          </w:p>
          <w:p w:rsidR="00956449" w:rsidRDefault="00956449" w:rsidP="00E10DD6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</w:t>
            </w:r>
            <w:r>
              <w:rPr>
                <w:rFonts w:ascii="굴림" w:eastAsia="굴림" w:hAnsi="굴림"/>
                <w:sz w:val="20"/>
                <w:szCs w:val="24"/>
              </w:rPr>
              <w:t>URL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이 정상적인 경우 (일반적인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브라우져의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>) 다운로드 파일 저장 팝업 나타남</w:t>
            </w:r>
          </w:p>
          <w:p w:rsidR="00956449" w:rsidRDefault="00956449" w:rsidP="00E10DD6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파일을 접수번호 밑의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Program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폴더에 저장</w:t>
            </w:r>
          </w:p>
          <w:p w:rsidR="00956449" w:rsidRDefault="00956449" w:rsidP="00E10DD6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압축 파일을 자동으로 해제</w:t>
            </w:r>
          </w:p>
          <w:p w:rsidR="00956449" w:rsidRDefault="00956449" w:rsidP="00956449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압축 파일에서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성능평가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신청 시 입력한 추출모듈(</w:t>
            </w:r>
            <w:r w:rsidRPr="00956449">
              <w:rPr>
                <w:rFonts w:ascii="굴림" w:eastAsia="굴림" w:hAnsi="굴림"/>
                <w:sz w:val="20"/>
                <w:szCs w:val="24"/>
              </w:rPr>
              <w:t>EXTRACT_NM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),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인식모듈(</w:t>
            </w:r>
            <w:r w:rsidRPr="00956449">
              <w:rPr>
                <w:rFonts w:ascii="굴림" w:eastAsia="굴림" w:hAnsi="굴림"/>
                <w:sz w:val="20"/>
                <w:szCs w:val="24"/>
              </w:rPr>
              <w:t>RECOGNIZE_NM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),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부분매칭모듈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>(</w:t>
            </w:r>
            <w:r w:rsidRPr="00956449">
              <w:rPr>
                <w:rFonts w:ascii="굴림" w:eastAsia="굴림" w:hAnsi="굴림"/>
                <w:sz w:val="20"/>
                <w:szCs w:val="24"/>
              </w:rPr>
              <w:t>SUBSET_NM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)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파일을 찾아서 기존 입력 필드 항목에 출력</w:t>
            </w:r>
          </w:p>
          <w:p w:rsidR="00262550" w:rsidRPr="00462673" w:rsidRDefault="00262550" w:rsidP="00262550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E1191E" w:rsidRPr="005E3ABE" w:rsidTr="00956449">
        <w:trPr>
          <w:trHeight w:val="458"/>
        </w:trPr>
        <w:tc>
          <w:tcPr>
            <w:tcW w:w="1560" w:type="dxa"/>
            <w:shd w:val="clear" w:color="auto" w:fill="C6D9F1"/>
            <w:vAlign w:val="center"/>
          </w:tcPr>
          <w:p w:rsidR="00E1191E" w:rsidRPr="005E3ABE" w:rsidRDefault="008A762C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C0B12" w:rsidRDefault="00956449" w:rsidP="006357B3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없음)</w:t>
            </w:r>
            <w:r w:rsidR="00584461"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</w:tc>
      </w:tr>
      <w:tr w:rsidR="00E1191E" w:rsidRPr="005E3ABE" w:rsidTr="00956449">
        <w:trPr>
          <w:trHeight w:val="623"/>
        </w:trPr>
        <w:tc>
          <w:tcPr>
            <w:tcW w:w="1560" w:type="dxa"/>
            <w:shd w:val="clear" w:color="auto" w:fill="C6D9F1"/>
            <w:vAlign w:val="center"/>
          </w:tcPr>
          <w:p w:rsidR="00E1191E" w:rsidRPr="005E3ABE" w:rsidRDefault="008A762C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86EBE" w:rsidRDefault="00956449" w:rsidP="006357B3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956449">
              <w:rPr>
                <w:rFonts w:ascii="굴림" w:eastAsia="굴림" w:hAnsi="굴림"/>
                <w:sz w:val="20"/>
                <w:szCs w:val="24"/>
              </w:rPr>
              <w:t>PES_RECEIPT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성능평가신청)</w:t>
            </w:r>
          </w:p>
          <w:p w:rsidR="00956449" w:rsidRDefault="00956449" w:rsidP="006357B3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956449">
              <w:rPr>
                <w:rFonts w:ascii="굴림" w:eastAsia="굴림" w:hAnsi="굴림"/>
                <w:sz w:val="20"/>
                <w:szCs w:val="24"/>
              </w:rPr>
              <w:t>PES_RECEIPT_MODULE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 w:rsidRPr="00956449">
              <w:rPr>
                <w:rFonts w:ascii="굴림" w:eastAsia="굴림" w:hAnsi="굴림" w:hint="eastAsia"/>
                <w:sz w:val="20"/>
                <w:szCs w:val="24"/>
              </w:rPr>
              <w:t>성능평가모듈정보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</w:tc>
      </w:tr>
      <w:tr w:rsidR="00E1191E" w:rsidRPr="005E3ABE" w:rsidTr="00584461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E1191E" w:rsidRPr="005E3ABE" w:rsidRDefault="00186EBE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>SELECT * FROM (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SELECT A.EXTRACT_NM, A.RECOGNIZE_NM, A.SUBSET_NM, B.FILE_NAME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FROM PES_RECEIPT A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INNER JOIN PES_RECEIPT_MODULE B ON B.RECEIPT_NO = A.RECEIPT_NO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 w:hint="eastAsia"/>
                <w:bCs/>
                <w:iCs/>
              </w:rPr>
              <w:t xml:space="preserve">  WHERE A.RECEIPT_NO = '</w:t>
            </w:r>
            <w:r w:rsidRPr="00956449">
              <w:rPr>
                <w:rFonts w:ascii="굴림" w:hAnsi="굴림" w:hint="eastAsia"/>
                <w:bCs/>
                <w:iCs/>
              </w:rPr>
              <w:t>접수번호</w:t>
            </w:r>
            <w:r w:rsidRPr="00956449">
              <w:rPr>
                <w:rFonts w:ascii="굴림" w:hAnsi="굴림" w:hint="eastAsia"/>
                <w:bCs/>
                <w:iCs/>
              </w:rPr>
              <w:t>'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ORDER BY UPLOAD_DAYTIME DESC) A</w:t>
            </w:r>
          </w:p>
          <w:p w:rsidR="00E1191E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956449">
              <w:rPr>
                <w:rFonts w:ascii="굴림" w:hAnsi="굴림"/>
                <w:bCs/>
                <w:iCs/>
              </w:rPr>
              <w:t>WHERE ROWNUM = 1;</w:t>
            </w:r>
          </w:p>
        </w:tc>
      </w:tr>
      <w:tr w:rsidR="00186EBE" w:rsidRPr="005E3ABE" w:rsidTr="00584461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186EBE" w:rsidRDefault="00186EBE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86EBE" w:rsidRDefault="004D42BF" w:rsidP="00186EBE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F673EE" w:rsidRDefault="00F673EE"/>
    <w:p w:rsidR="00693982" w:rsidRPr="009B6B19" w:rsidRDefault="00F673EE" w:rsidP="00693982">
      <w:pPr>
        <w:pStyle w:val="2"/>
      </w:pPr>
      <w:r>
        <w:br w:type="page"/>
      </w:r>
      <w:r w:rsidR="00ED766B">
        <w:lastRenderedPageBreak/>
        <w:t xml:space="preserve"> </w:t>
      </w:r>
      <w:bookmarkStart w:id="5" w:name="_Toc528946995"/>
      <w:r w:rsidR="00693982" w:rsidRPr="00693982">
        <w:t>WTU-PG-002</w:t>
      </w:r>
      <w:r w:rsidR="00693982">
        <w:t xml:space="preserve"> </w:t>
      </w:r>
      <w:r w:rsidR="00693982">
        <w:rPr>
          <w:rFonts w:hint="eastAsia"/>
        </w:rPr>
        <w:t xml:space="preserve">/ </w:t>
      </w:r>
      <w:proofErr w:type="spellStart"/>
      <w:r w:rsidR="00693982" w:rsidRPr="00693982">
        <w:rPr>
          <w:rFonts w:hint="eastAsia"/>
        </w:rPr>
        <w:t>포렌식</w:t>
      </w:r>
      <w:proofErr w:type="spellEnd"/>
      <w:r w:rsidR="00693982" w:rsidRPr="00693982">
        <w:rPr>
          <w:rFonts w:hint="eastAsia"/>
        </w:rPr>
        <w:t xml:space="preserve"> </w:t>
      </w:r>
      <w:r w:rsidR="00693982" w:rsidRPr="00693982">
        <w:rPr>
          <w:rFonts w:hint="eastAsia"/>
        </w:rPr>
        <w:t>성능평가</w:t>
      </w:r>
      <w:r w:rsidR="00693982" w:rsidRPr="00693982">
        <w:rPr>
          <w:rFonts w:hint="eastAsia"/>
        </w:rPr>
        <w:t xml:space="preserve"> </w:t>
      </w:r>
      <w:r w:rsidR="00693982" w:rsidRPr="00693982">
        <w:rPr>
          <w:rFonts w:hint="eastAsia"/>
        </w:rPr>
        <w:t>도구</w:t>
      </w:r>
      <w:r w:rsidR="00693982" w:rsidRPr="00693982">
        <w:rPr>
          <w:rFonts w:hint="eastAsia"/>
        </w:rPr>
        <w:t xml:space="preserve"> </w:t>
      </w:r>
      <w:r w:rsidR="00693982" w:rsidRPr="00693982">
        <w:rPr>
          <w:rFonts w:hint="eastAsia"/>
        </w:rPr>
        <w:t>메인</w:t>
      </w:r>
      <w:bookmarkEnd w:id="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WTU-PG-002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 도구 메인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신청모듈 경로 자동 설정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WTU-UI-002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 도구 메인</w:t>
            </w:r>
          </w:p>
        </w:tc>
      </w:tr>
      <w:tr w:rsidR="00956449" w:rsidRPr="005E3ABE" w:rsidTr="002A5F1C">
        <w:trPr>
          <w:trHeight w:val="3277"/>
        </w:trPr>
        <w:tc>
          <w:tcPr>
            <w:tcW w:w="1560" w:type="dxa"/>
            <w:shd w:val="clear" w:color="auto" w:fill="C6D9F1"/>
            <w:vAlign w:val="center"/>
            <w:hideMark/>
          </w:tcPr>
          <w:p w:rsidR="00956449" w:rsidRPr="005E3ABE" w:rsidRDefault="00956449" w:rsidP="0095644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56449" w:rsidRDefault="00956449" w:rsidP="00956449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성능평가 신청 시 업로드 한 파일의 정보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 w:rsidRPr="00956449">
              <w:rPr>
                <w:rFonts w:ascii="굴림" w:eastAsia="굴림" w:hAnsi="굴림"/>
                <w:sz w:val="20"/>
                <w:szCs w:val="24"/>
              </w:rPr>
              <w:t>PES_RECEIPT_MODULE</w:t>
            </w:r>
            <w:r>
              <w:rPr>
                <w:rFonts w:ascii="굴림" w:eastAsia="굴림" w:hAnsi="굴림"/>
                <w:sz w:val="20"/>
                <w:szCs w:val="24"/>
              </w:rPr>
              <w:t>.</w:t>
            </w:r>
            <w:r>
              <w:t xml:space="preserve"> </w:t>
            </w:r>
            <w:r w:rsidRPr="00956449">
              <w:rPr>
                <w:rFonts w:ascii="굴림" w:eastAsia="굴림" w:hAnsi="굴림"/>
                <w:sz w:val="20"/>
                <w:szCs w:val="24"/>
              </w:rPr>
              <w:t>FILE_NAME</w:t>
            </w:r>
            <w:r>
              <w:rPr>
                <w:rFonts w:ascii="굴림" w:eastAsia="굴림" w:hAnsi="굴림"/>
                <w:sz w:val="20"/>
                <w:szCs w:val="24"/>
              </w:rPr>
              <w:t>)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가져 온다.</w:t>
            </w:r>
          </w:p>
          <w:p w:rsidR="00956449" w:rsidRDefault="00956449" w:rsidP="00956449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browser </w:t>
            </w:r>
            <w:r>
              <w:rPr>
                <w:rFonts w:ascii="굴림" w:eastAsia="굴림" w:hAnsi="굴림"/>
                <w:sz w:val="20"/>
                <w:szCs w:val="24"/>
              </w:rPr>
              <w:t>Object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업무포털의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URL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정보 뒤에 해당 파일의 정보를 추가하여 호출</w:t>
            </w:r>
            <w:r>
              <w:rPr>
                <w:rFonts w:ascii="굴림" w:eastAsia="굴림" w:hAnsi="굴림"/>
                <w:sz w:val="20"/>
                <w:szCs w:val="24"/>
              </w:rPr>
              <w:br/>
            </w:r>
            <w:r w:rsidRPr="00956449">
              <w:rPr>
                <w:rFonts w:ascii="굴림" w:eastAsia="굴림" w:hAnsi="굴림"/>
                <w:sz w:val="20"/>
                <w:szCs w:val="24"/>
              </w:rPr>
              <w:t>http://www.copyright.or.kr/kcc/common/tims/file/tmis/download.do</w:t>
            </w:r>
            <w:proofErr w:type="gramStart"/>
            <w:r w:rsidRPr="00956449">
              <w:rPr>
                <w:rFonts w:ascii="굴림" w:eastAsia="굴림" w:hAnsi="굴림"/>
                <w:sz w:val="20"/>
                <w:szCs w:val="24"/>
              </w:rPr>
              <w:t>?filename</w:t>
            </w:r>
            <w:proofErr w:type="gramEnd"/>
            <w:r w:rsidRPr="00956449">
              <w:rPr>
                <w:rFonts w:ascii="굴림" w:eastAsia="굴림" w:hAnsi="굴림"/>
                <w:sz w:val="20"/>
                <w:szCs w:val="24"/>
              </w:rPr>
              <w:t>=</w:t>
            </w:r>
            <w:r>
              <w:rPr>
                <w:rFonts w:ascii="굴림" w:eastAsia="굴림" w:hAnsi="굴림"/>
                <w:sz w:val="20"/>
                <w:szCs w:val="24"/>
              </w:rPr>
              <w:br/>
            </w:r>
            <w:r>
              <w:rPr>
                <w:rFonts w:ascii="굴림" w:eastAsia="굴림" w:hAnsi="굴림" w:hint="eastAsia"/>
                <w:sz w:val="20"/>
                <w:szCs w:val="24"/>
              </w:rPr>
              <w:t>{</w:t>
            </w:r>
            <w:r>
              <w:rPr>
                <w:rFonts w:ascii="굴림" w:eastAsia="굴림" w:hAnsi="굴림"/>
                <w:sz w:val="20"/>
                <w:szCs w:val="24"/>
              </w:rPr>
              <w:t>업체파일명}&amp;</w:t>
            </w:r>
            <w:proofErr w:type="spellStart"/>
            <w:r>
              <w:rPr>
                <w:rFonts w:ascii="굴림" w:eastAsia="굴림" w:hAnsi="굴림"/>
                <w:sz w:val="20"/>
                <w:szCs w:val="24"/>
              </w:rPr>
              <w:t>filepath</w:t>
            </w:r>
            <w:proofErr w:type="spellEnd"/>
            <w:r>
              <w:rPr>
                <w:rFonts w:ascii="굴림" w:eastAsia="굴림" w:hAnsi="굴림"/>
                <w:sz w:val="20"/>
                <w:szCs w:val="24"/>
              </w:rPr>
              <w:t>=/</w:t>
            </w:r>
            <w:r w:rsidR="002A5F1C">
              <w:rPr>
                <w:rFonts w:ascii="굴림" w:eastAsia="굴림" w:hAnsi="굴림"/>
                <w:sz w:val="20"/>
                <w:szCs w:val="24"/>
              </w:rPr>
              <w:t>WF</w:t>
            </w:r>
            <w:r>
              <w:rPr>
                <w:rFonts w:ascii="굴림" w:eastAsia="굴림" w:hAnsi="굴림"/>
                <w:sz w:val="20"/>
                <w:szCs w:val="24"/>
              </w:rPr>
              <w:t>/</w:t>
            </w:r>
          </w:p>
          <w:p w:rsidR="00956449" w:rsidRDefault="00956449" w:rsidP="00956449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</w:t>
            </w:r>
            <w:r>
              <w:rPr>
                <w:rFonts w:ascii="굴림" w:eastAsia="굴림" w:hAnsi="굴림"/>
                <w:sz w:val="20"/>
                <w:szCs w:val="24"/>
              </w:rPr>
              <w:t>URL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이 정상적인 경우 (일반적인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브라우져의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>) 다운로드 파일 저장 팝업 나타남</w:t>
            </w:r>
          </w:p>
          <w:p w:rsidR="00956449" w:rsidRDefault="00956449" w:rsidP="00956449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파일을 접수번호 밑의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Program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폴더에 저장</w:t>
            </w:r>
          </w:p>
          <w:p w:rsidR="00956449" w:rsidRDefault="00956449" w:rsidP="00956449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압축 파일을 자동으로 해제</w:t>
            </w:r>
          </w:p>
          <w:p w:rsidR="00956449" w:rsidRDefault="00956449" w:rsidP="002A5F1C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압축 파일에서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성능평가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신청 시 입력한</w:t>
            </w:r>
            <w:r w:rsidR="002A5F1C">
              <w:rPr>
                <w:rFonts w:ascii="굴림" w:eastAsia="굴림" w:hAnsi="굴림" w:hint="eastAsia"/>
                <w:sz w:val="20"/>
                <w:szCs w:val="24"/>
              </w:rPr>
              <w:t xml:space="preserve"> 삽입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모듈(</w:t>
            </w:r>
            <w:r w:rsidR="002A5F1C" w:rsidRPr="002A5F1C">
              <w:rPr>
                <w:rFonts w:ascii="굴림" w:eastAsia="굴림" w:hAnsi="굴림"/>
                <w:sz w:val="20"/>
                <w:szCs w:val="24"/>
              </w:rPr>
              <w:t>EMBEDDER_NM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), </w:t>
            </w:r>
            <w:r w:rsidR="002A5F1C">
              <w:rPr>
                <w:rFonts w:ascii="굴림" w:eastAsia="굴림" w:hAnsi="굴림" w:hint="eastAsia"/>
                <w:sz w:val="20"/>
                <w:szCs w:val="24"/>
              </w:rPr>
              <w:t>검출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모듈(</w:t>
            </w:r>
            <w:r w:rsidR="002A5F1C" w:rsidRPr="002A5F1C">
              <w:rPr>
                <w:rFonts w:ascii="굴림" w:eastAsia="굴림" w:hAnsi="굴림"/>
                <w:sz w:val="20"/>
                <w:szCs w:val="24"/>
              </w:rPr>
              <w:t>EXTRACT_NM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)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파일을 찾아서 기존 입력 필드 항목에 출력</w:t>
            </w:r>
          </w:p>
          <w:p w:rsidR="00956449" w:rsidRPr="00462673" w:rsidRDefault="00956449" w:rsidP="00956449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956449" w:rsidRPr="005E3ABE" w:rsidTr="002A5F1C">
        <w:trPr>
          <w:trHeight w:val="605"/>
        </w:trPr>
        <w:tc>
          <w:tcPr>
            <w:tcW w:w="1560" w:type="dxa"/>
            <w:shd w:val="clear" w:color="auto" w:fill="C6D9F1"/>
            <w:vAlign w:val="center"/>
          </w:tcPr>
          <w:p w:rsidR="00956449" w:rsidRPr="005E3ABE" w:rsidRDefault="00956449" w:rsidP="0095644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56449" w:rsidRDefault="00956449" w:rsidP="0095644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없음))</w:t>
            </w:r>
          </w:p>
        </w:tc>
      </w:tr>
      <w:tr w:rsidR="00956449" w:rsidRPr="005E3ABE" w:rsidTr="002A5F1C">
        <w:trPr>
          <w:trHeight w:val="900"/>
        </w:trPr>
        <w:tc>
          <w:tcPr>
            <w:tcW w:w="1560" w:type="dxa"/>
            <w:shd w:val="clear" w:color="auto" w:fill="C6D9F1"/>
            <w:vAlign w:val="center"/>
          </w:tcPr>
          <w:p w:rsidR="00956449" w:rsidRPr="005E3ABE" w:rsidRDefault="00956449" w:rsidP="0095644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56449" w:rsidRDefault="00956449" w:rsidP="0095644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956449">
              <w:rPr>
                <w:rFonts w:ascii="굴림" w:eastAsia="굴림" w:hAnsi="굴림"/>
                <w:sz w:val="20"/>
                <w:szCs w:val="24"/>
              </w:rPr>
              <w:t>PES_RECEIPT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성능평가신청)</w:t>
            </w:r>
          </w:p>
          <w:p w:rsidR="00956449" w:rsidRDefault="00956449" w:rsidP="0095644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956449">
              <w:rPr>
                <w:rFonts w:ascii="굴림" w:eastAsia="굴림" w:hAnsi="굴림"/>
                <w:sz w:val="20"/>
                <w:szCs w:val="24"/>
              </w:rPr>
              <w:t>PES_RECEIPT_MODULE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 w:rsidRPr="00956449">
              <w:rPr>
                <w:rFonts w:ascii="굴림" w:eastAsia="굴림" w:hAnsi="굴림" w:hint="eastAsia"/>
                <w:sz w:val="20"/>
                <w:szCs w:val="24"/>
              </w:rPr>
              <w:t>성능평가모듈정보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</w:tc>
      </w:tr>
      <w:tr w:rsidR="00956449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956449" w:rsidRPr="005E3ABE" w:rsidRDefault="00956449" w:rsidP="0095644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>SELECT * FROM (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SELECT A.</w:t>
            </w:r>
            <w:r w:rsidR="002A5F1C" w:rsidRPr="002A5F1C">
              <w:rPr>
                <w:rFonts w:ascii="굴림" w:eastAsia="굴림" w:hAnsi="굴림"/>
                <w:sz w:val="20"/>
                <w:szCs w:val="24"/>
              </w:rPr>
              <w:t xml:space="preserve"> EMBEDDER_NM</w:t>
            </w:r>
            <w:r w:rsidR="002A5F1C" w:rsidRPr="00956449">
              <w:rPr>
                <w:rFonts w:ascii="굴림" w:hAnsi="굴림"/>
                <w:bCs/>
                <w:iCs/>
              </w:rPr>
              <w:t xml:space="preserve"> </w:t>
            </w:r>
            <w:r w:rsidR="002A5F1C">
              <w:rPr>
                <w:rFonts w:ascii="굴림" w:hAnsi="굴림"/>
                <w:bCs/>
                <w:iCs/>
              </w:rPr>
              <w:t>, A.</w:t>
            </w:r>
            <w:r w:rsidRPr="00956449">
              <w:rPr>
                <w:rFonts w:ascii="굴림" w:hAnsi="굴림"/>
                <w:bCs/>
                <w:iCs/>
              </w:rPr>
              <w:t>EXTRACT_NM, B.FILE_NAME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FROM PES_RECEIPT A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INNER JOIN PES_RECEIPT_MODULE B ON B.RECEIPT_NO = A.RECEIPT_NO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 w:hint="eastAsia"/>
                <w:bCs/>
                <w:iCs/>
              </w:rPr>
              <w:t xml:space="preserve">  WHERE A.RECEIPT_NO = '</w:t>
            </w:r>
            <w:r w:rsidRPr="00956449">
              <w:rPr>
                <w:rFonts w:ascii="굴림" w:hAnsi="굴림" w:hint="eastAsia"/>
                <w:bCs/>
                <w:iCs/>
              </w:rPr>
              <w:t>접수번호</w:t>
            </w:r>
            <w:r w:rsidRPr="00956449">
              <w:rPr>
                <w:rFonts w:ascii="굴림" w:hAnsi="굴림" w:hint="eastAsia"/>
                <w:bCs/>
                <w:iCs/>
              </w:rPr>
              <w:t>'</w:t>
            </w:r>
          </w:p>
          <w:p w:rsidR="00956449" w:rsidRP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956449">
              <w:rPr>
                <w:rFonts w:ascii="굴림" w:hAnsi="굴림"/>
                <w:bCs/>
                <w:iCs/>
              </w:rPr>
              <w:t xml:space="preserve">  ORDER BY UPLOAD_DAYTIME DESC) A</w:t>
            </w:r>
          </w:p>
          <w:p w:rsid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956449">
              <w:rPr>
                <w:rFonts w:ascii="굴림" w:hAnsi="굴림"/>
                <w:bCs/>
                <w:iCs/>
              </w:rPr>
              <w:t>WHERE ROWNUM = 1;</w:t>
            </w:r>
          </w:p>
        </w:tc>
      </w:tr>
      <w:tr w:rsidR="00956449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956449" w:rsidRDefault="00956449" w:rsidP="0095644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56449" w:rsidRDefault="00956449" w:rsidP="0095644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6" w:name="_Toc528946996"/>
      <w:r w:rsidRPr="00693982">
        <w:lastRenderedPageBreak/>
        <w:t>FTU-PG-003</w:t>
      </w:r>
      <w:r>
        <w:t xml:space="preserve"> </w:t>
      </w:r>
      <w:r>
        <w:rPr>
          <w:rFonts w:hint="eastAsia"/>
        </w:rPr>
        <w:t xml:space="preserve">/ </w:t>
      </w:r>
      <w:r w:rsidRPr="00693982">
        <w:rPr>
          <w:rFonts w:hint="eastAsia"/>
        </w:rPr>
        <w:t>성능평가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로그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모니터링</w:t>
      </w:r>
      <w:bookmarkEnd w:id="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FTU-PG-003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로그 모니터링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성능평가 수행 오류 </w:t>
            </w: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알람</w:t>
            </w:r>
            <w:proofErr w:type="spellEnd"/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없음)</w:t>
            </w:r>
          </w:p>
        </w:tc>
      </w:tr>
      <w:tr w:rsidR="00693982" w:rsidRPr="005E3ABE" w:rsidTr="002C016D">
        <w:trPr>
          <w:trHeight w:val="1009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2C016D" w:rsidP="002C016D">
            <w:pPr>
              <w:pStyle w:val="aff"/>
              <w:numPr>
                <w:ilvl w:val="0"/>
                <w:numId w:val="3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필터링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성능평가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수행시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모니터링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로직에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로그 파일 모니터링 하는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로직을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추가</w:t>
            </w:r>
          </w:p>
          <w:p w:rsidR="002C016D" w:rsidRDefault="002C016D" w:rsidP="002C016D">
            <w:pPr>
              <w:pStyle w:val="aff"/>
              <w:numPr>
                <w:ilvl w:val="0"/>
                <w:numId w:val="3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로그파일의 파일을 Access하고 있는 </w:t>
            </w:r>
            <w:r>
              <w:rPr>
                <w:rFonts w:ascii="굴림" w:eastAsia="굴림" w:hAnsi="굴림"/>
                <w:sz w:val="20"/>
                <w:szCs w:val="24"/>
              </w:rPr>
              <w:t>Module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이 있는 지 </w:t>
            </w:r>
            <w:r>
              <w:rPr>
                <w:rFonts w:ascii="굴림" w:eastAsia="굴림" w:hAnsi="굴림"/>
                <w:sz w:val="20"/>
                <w:szCs w:val="24"/>
              </w:rPr>
              <w:t>프로세스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검사</w:t>
            </w:r>
          </w:p>
          <w:p w:rsidR="002C016D" w:rsidRDefault="002C016D" w:rsidP="002C016D">
            <w:pPr>
              <w:pStyle w:val="aff"/>
              <w:numPr>
                <w:ilvl w:val="0"/>
                <w:numId w:val="3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최종 확인 일시와 10분이 경과하여도 변경이 없는 경우 </w:t>
            </w:r>
            <w:proofErr w:type="spellStart"/>
            <w:r>
              <w:rPr>
                <w:rFonts w:ascii="굴림" w:eastAsia="굴림" w:hAnsi="굴림"/>
                <w:sz w:val="20"/>
                <w:szCs w:val="24"/>
              </w:rPr>
              <w:t>dmail</w:t>
            </w:r>
            <w:proofErr w:type="spellEnd"/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테이블에 내용 </w:t>
            </w:r>
            <w:r>
              <w:rPr>
                <w:rFonts w:ascii="굴림" w:eastAsia="굴림" w:hAnsi="굴림"/>
                <w:sz w:val="20"/>
                <w:szCs w:val="24"/>
              </w:rPr>
              <w:t>insert</w:t>
            </w:r>
          </w:p>
          <w:p w:rsidR="00693982" w:rsidRPr="00462673" w:rsidRDefault="00693982" w:rsidP="00693982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2C016D">
        <w:trPr>
          <w:trHeight w:val="29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2C016D" w:rsidP="002C016D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IM_DMAIL_INFO_26(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메일발송 기본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</w:tc>
      </w:tr>
      <w:tr w:rsidR="00693982" w:rsidRPr="005E3ABE" w:rsidTr="002C016D">
        <w:trPr>
          <w:trHeight w:val="329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016D" w:rsidRPr="002C016D" w:rsidRDefault="002C016D" w:rsidP="002C016D">
            <w:pPr>
              <w:pStyle w:val="aff"/>
              <w:autoSpaceDE w:val="0"/>
              <w:autoSpaceDN w:val="0"/>
              <w:ind w:leftChars="23" w:left="51"/>
              <w:rPr>
                <w:rFonts w:ascii="굴림" w:eastAsia="굴림" w:hAnsi="굴림"/>
                <w:sz w:val="20"/>
                <w:szCs w:val="24"/>
              </w:rPr>
            </w:pPr>
            <w:r w:rsidRPr="002C016D">
              <w:rPr>
                <w:rFonts w:ascii="굴림" w:eastAsia="굴림" w:hAnsi="굴림"/>
                <w:sz w:val="20"/>
                <w:szCs w:val="24"/>
              </w:rPr>
              <w:t>INSERT INTO IM_DMAIL_INFO_1 (</w:t>
            </w:r>
          </w:p>
          <w:p w:rsidR="002C016D" w:rsidRPr="002C016D" w:rsidRDefault="002C016D" w:rsidP="002C016D">
            <w:pPr>
              <w:pStyle w:val="aff"/>
              <w:autoSpaceDE w:val="0"/>
              <w:autoSpaceDN w:val="0"/>
              <w:ind w:leftChars="23" w:left="51"/>
              <w:rPr>
                <w:rFonts w:ascii="굴림" w:eastAsia="굴림" w:hAnsi="굴림"/>
                <w:sz w:val="20"/>
                <w:szCs w:val="24"/>
              </w:rPr>
            </w:pPr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seqidx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subject,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sql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reject_slist_idx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block_group_idx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mailfrom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mailto,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replyto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errorsto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Html, encoding, charset,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sdate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tdate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duration_set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016D" w:rsidRPr="002C016D" w:rsidRDefault="002C016D" w:rsidP="002C016D">
            <w:pPr>
              <w:pStyle w:val="aff"/>
              <w:autoSpaceDE w:val="0"/>
              <w:autoSpaceDN w:val="0"/>
              <w:ind w:leftChars="23" w:left="51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click_set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site_set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atc_set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gubun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rname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mtype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u_idx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g_idx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, </w:t>
            </w:r>
            <w:proofErr w:type="spellStart"/>
            <w:r w:rsidRPr="002C016D">
              <w:rPr>
                <w:rFonts w:ascii="굴림" w:eastAsia="굴림" w:hAnsi="굴림"/>
                <w:sz w:val="20"/>
                <w:szCs w:val="24"/>
              </w:rPr>
              <w:t>msgflag</w:t>
            </w:r>
            <w:proofErr w:type="spellEnd"/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 ,content) </w:t>
            </w:r>
          </w:p>
          <w:p w:rsidR="002C016D" w:rsidRPr="002C016D" w:rsidRDefault="002C016D" w:rsidP="002C016D">
            <w:pPr>
              <w:pStyle w:val="aff"/>
              <w:autoSpaceDE w:val="0"/>
              <w:autoSpaceDN w:val="0"/>
              <w:ind w:leftChars="23" w:left="51"/>
              <w:rPr>
                <w:rFonts w:ascii="굴림" w:eastAsia="굴림" w:hAnsi="굴림"/>
                <w:sz w:val="20"/>
                <w:szCs w:val="24"/>
              </w:rPr>
            </w:pPr>
            <w:r w:rsidRPr="002C016D">
              <w:rPr>
                <w:rFonts w:ascii="굴림" w:eastAsia="굴림" w:hAnsi="굴림"/>
                <w:sz w:val="20"/>
                <w:szCs w:val="24"/>
              </w:rPr>
              <w:t xml:space="preserve">VALUES </w:t>
            </w:r>
          </w:p>
          <w:p w:rsidR="002C016D" w:rsidRPr="002C016D" w:rsidRDefault="002C016D" w:rsidP="002C016D">
            <w:pPr>
              <w:pStyle w:val="aff"/>
              <w:autoSpaceDE w:val="0"/>
              <w:autoSpaceDN w:val="0"/>
              <w:ind w:leftChars="23" w:left="51"/>
              <w:rPr>
                <w:rFonts w:ascii="굴림" w:eastAsia="굴림" w:hAnsi="굴림"/>
                <w:sz w:val="20"/>
                <w:szCs w:val="24"/>
              </w:rPr>
            </w:pPr>
            <w:proofErr w:type="gramStart"/>
            <w:r w:rsidRPr="002C016D">
              <w:rPr>
                <w:rFonts w:ascii="굴림" w:eastAsia="굴림" w:hAnsi="굴림" w:hint="eastAsia"/>
                <w:sz w:val="20"/>
                <w:szCs w:val="24"/>
              </w:rPr>
              <w:t>(  IM</w:t>
            </w:r>
            <w:proofErr w:type="gramEnd"/>
            <w:r w:rsidRPr="002C016D">
              <w:rPr>
                <w:rFonts w:ascii="굴림" w:eastAsia="굴림" w:hAnsi="굴림" w:hint="eastAsia"/>
                <w:sz w:val="20"/>
                <w:szCs w:val="24"/>
              </w:rPr>
              <w:t>_DMAIL_SEQ_1.NEXTVAL,  '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제목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</w:t>
            </w:r>
            <w:r>
              <w:rPr>
                <w:rFonts w:ascii="굴림" w:eastAsia="굴림" w:hAnsi="굴림"/>
                <w:sz w:val="20"/>
                <w:szCs w:val="24"/>
              </w:rPr>
              <w:br/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SSV: </w:t>
            </w:r>
            <w:hyperlink r:id="rId14" w:history="1">
              <w:r w:rsidR="0053294C" w:rsidRPr="004C39A6">
                <w:rPr>
                  <w:rStyle w:val="af3"/>
                  <w:rFonts w:ascii="굴림" w:eastAsia="굴림" w:hAnsi="굴림" w:hint="eastAsia"/>
                  <w:sz w:val="20"/>
                  <w:szCs w:val="24"/>
                </w:rPr>
                <w:t>test@test.co.kr</w:t>
              </w:r>
            </w:hyperlink>
            <w:r w:rsidRPr="002C016D">
              <w:rPr>
                <w:rFonts w:ascii="굴림" w:eastAsia="굴림" w:hAnsi="굴림" w:hint="eastAsia"/>
                <w:sz w:val="20"/>
                <w:szCs w:val="24"/>
              </w:rPr>
              <w:t>,홍길동,2006,02,10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0,  0,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‘”</w:t>
            </w:r>
            <w:proofErr w:type="spellStart"/>
            <w:r w:rsidRPr="002C016D">
              <w:rPr>
                <w:rFonts w:ascii="굴림" w:eastAsia="굴림" w:hAnsi="굴림" w:hint="eastAsia"/>
                <w:sz w:val="20"/>
                <w:szCs w:val="24"/>
              </w:rPr>
              <w:t>보낸사람이름</w:t>
            </w:r>
            <w:proofErr w:type="spellEnd"/>
            <w:r w:rsidR="0053294C">
              <w:rPr>
                <w:rFonts w:ascii="굴림" w:eastAsia="굴림" w:hAnsi="굴림"/>
                <w:sz w:val="20"/>
                <w:szCs w:val="24"/>
              </w:rPr>
              <w:t>”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&lt;test@hanmail.net&gt;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‘”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[$CSV1$]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”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&lt;[$CSV0$]&gt;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&lt;test@hanmail.net&gt;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&lt;test@hanmail.net&gt;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0,  0,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proofErr w:type="spellStart"/>
            <w:r w:rsidRPr="002C016D">
              <w:rPr>
                <w:rFonts w:ascii="굴림" w:eastAsia="굴림" w:hAnsi="굴림" w:hint="eastAsia"/>
                <w:sz w:val="20"/>
                <w:szCs w:val="24"/>
              </w:rPr>
              <w:t>euc-kr</w:t>
            </w:r>
            <w:proofErr w:type="spellEnd"/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20060224150000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20060301150000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1,  0,  0,  0,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gubun2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 xml:space="preserve">,  0,  1,  1,  0,  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‘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&lt;html&gt;&lt;body&gt;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메일본문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&lt;/body&gt;&lt;/html&gt;</w:t>
            </w:r>
            <w:r w:rsidR="0053294C">
              <w:rPr>
                <w:rFonts w:ascii="굴림" w:eastAsia="굴림" w:hAnsi="굴림"/>
                <w:sz w:val="20"/>
                <w:szCs w:val="24"/>
              </w:rPr>
              <w:t>’</w:t>
            </w:r>
            <w:r w:rsidRPr="002C016D"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  <w:p w:rsidR="00693982" w:rsidRPr="002C016D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2C016D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각각의 성능평가 단계별 로그 파일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7" w:name="_Toc528946997"/>
      <w:r w:rsidRPr="00693982">
        <w:lastRenderedPageBreak/>
        <w:t>TUU-PG-004</w:t>
      </w:r>
      <w:r>
        <w:t xml:space="preserve"> </w:t>
      </w:r>
      <w:r>
        <w:rPr>
          <w:rFonts w:hint="eastAsia"/>
        </w:rPr>
        <w:t xml:space="preserve">/ </w:t>
      </w:r>
      <w:proofErr w:type="spellStart"/>
      <w:r w:rsidRPr="00693982">
        <w:rPr>
          <w:rFonts w:hint="eastAsia"/>
        </w:rPr>
        <w:t>콘텐츠</w:t>
      </w:r>
      <w:proofErr w:type="spellEnd"/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경로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설정</w:t>
      </w:r>
      <w:bookmarkEnd w:id="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TUU-PG-004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콘텐츠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경로 설정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콘텐츠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경로 설정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TUU-UI-003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콘텐츠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경로 설정</w:t>
            </w:r>
          </w:p>
        </w:tc>
      </w:tr>
      <w:tr w:rsidR="00693982" w:rsidRPr="005E3ABE" w:rsidTr="0053294C">
        <w:trPr>
          <w:trHeight w:val="1151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53294C" w:rsidP="0053294C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성능평가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장비를 선택한다.</w:t>
            </w:r>
          </w:p>
          <w:p w:rsidR="0053294C" w:rsidRDefault="0053294C" w:rsidP="0053294C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 장비로 등록된 자료가 있는 경우 화면에 출력한다.</w:t>
            </w:r>
          </w:p>
          <w:p w:rsidR="0053294C" w:rsidRDefault="0053294C" w:rsidP="0053294C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필요한 경로 정보를 입력하고 저장한다.</w:t>
            </w:r>
          </w:p>
          <w:p w:rsidR="00693982" w:rsidRPr="00462673" w:rsidRDefault="00693982" w:rsidP="00693982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53294C">
        <w:trPr>
          <w:trHeight w:val="608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53294C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TB</w:t>
            </w:r>
            <w:r w:rsidR="00693982" w:rsidRPr="001F3662">
              <w:rPr>
                <w:rFonts w:ascii="굴림" w:eastAsia="굴림" w:hAnsi="굴림"/>
                <w:sz w:val="20"/>
                <w:szCs w:val="24"/>
              </w:rPr>
              <w:t>_</w:t>
            </w:r>
            <w:r>
              <w:rPr>
                <w:rFonts w:ascii="굴림" w:eastAsia="굴림" w:hAnsi="굴림"/>
                <w:sz w:val="20"/>
                <w:szCs w:val="24"/>
              </w:rPr>
              <w:t>CONT_PATH(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장비별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콘텐츠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경로</w:t>
            </w:r>
            <w:r w:rsidR="00693982"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  <w:p w:rsidR="00693982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53294C">
        <w:trPr>
          <w:trHeight w:val="609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3294C" w:rsidRDefault="0053294C" w:rsidP="0053294C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TB_</w:t>
            </w:r>
            <w:r>
              <w:rPr>
                <w:rFonts w:ascii="굴림" w:eastAsia="굴림" w:hAnsi="굴림"/>
                <w:sz w:val="20"/>
                <w:szCs w:val="24"/>
              </w:rPr>
              <w:t>FLD_AGT_PC(</w:t>
            </w:r>
            <w:r w:rsidRPr="0053294C">
              <w:rPr>
                <w:rFonts w:ascii="굴림" w:eastAsia="굴림" w:hAnsi="굴림" w:hint="eastAsia"/>
                <w:sz w:val="20"/>
                <w:szCs w:val="24"/>
              </w:rPr>
              <w:t>에이전트PC</w:t>
            </w:r>
            <w:r>
              <w:rPr>
                <w:rFonts w:ascii="굴림" w:eastAsia="굴림" w:hAnsi="굴림"/>
                <w:sz w:val="20"/>
                <w:szCs w:val="24"/>
              </w:rPr>
              <w:t>)</w:t>
            </w:r>
          </w:p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53294C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* </w:t>
            </w:r>
            <w:r>
              <w:rPr>
                <w:rFonts w:ascii="굴림" w:hAnsi="굴림" w:hint="eastAsia"/>
                <w:bCs/>
                <w:iCs/>
              </w:rPr>
              <w:t>장비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목록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가져오기</w:t>
            </w:r>
          </w:p>
          <w:p w:rsidR="0053294C" w:rsidRDefault="0053294C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>SELECT AGT_NM, AGT_IP FROM TB_FLD_AGT_PC</w:t>
            </w:r>
          </w:p>
          <w:p w:rsidR="0053294C" w:rsidRDefault="0053294C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* </w:t>
            </w:r>
            <w:r>
              <w:rPr>
                <w:rFonts w:ascii="굴림" w:hAnsi="굴림" w:hint="eastAsia"/>
                <w:bCs/>
                <w:iCs/>
              </w:rPr>
              <w:t>저장된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경로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정보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가져오기</w:t>
            </w:r>
          </w:p>
          <w:p w:rsidR="0053294C" w:rsidRP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53294C">
              <w:rPr>
                <w:rFonts w:ascii="굴림" w:hAnsi="굴림"/>
                <w:bCs/>
                <w:iCs/>
              </w:rPr>
              <w:t>SELECT CD, CD_NM, DIR_PATH</w:t>
            </w:r>
          </w:p>
          <w:p w:rsidR="0053294C" w:rsidRP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53294C">
              <w:rPr>
                <w:rFonts w:ascii="굴림" w:hAnsi="굴림"/>
                <w:bCs/>
                <w:iCs/>
              </w:rPr>
              <w:t>FROM CODE</w:t>
            </w:r>
          </w:p>
          <w:p w:rsidR="0053294C" w:rsidRP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53294C">
              <w:rPr>
                <w:rFonts w:ascii="굴림" w:hAnsi="굴림" w:hint="eastAsia"/>
                <w:bCs/>
                <w:iCs/>
              </w:rPr>
              <w:t>LEFT OUTER JOIN TB_CONT_PATH ON AGT_IP = 'IP</w:t>
            </w:r>
            <w:r w:rsidRPr="0053294C">
              <w:rPr>
                <w:rFonts w:ascii="굴림" w:hAnsi="굴림" w:hint="eastAsia"/>
                <w:bCs/>
                <w:iCs/>
              </w:rPr>
              <w:t>주소</w:t>
            </w:r>
            <w:r w:rsidRPr="0053294C">
              <w:rPr>
                <w:rFonts w:ascii="굴림" w:hAnsi="굴림" w:hint="eastAsia"/>
                <w:bCs/>
                <w:iCs/>
              </w:rPr>
              <w:t>' AND CONT_GB = 'V' AND ROBUST_PARAM = CD</w:t>
            </w:r>
          </w:p>
          <w:p w:rsidR="0053294C" w:rsidRP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53294C">
              <w:rPr>
                <w:rFonts w:ascii="굴림" w:hAnsi="굴림"/>
                <w:bCs/>
                <w:iCs/>
              </w:rPr>
              <w:t>WHERE B_CD = 'X310' AND LENGTH(CD) = 5 AND USE_YN = 1 AND (CD LIKE 'V%' OR CD LIKE 'W%')</w:t>
            </w:r>
          </w:p>
          <w:p w:rsid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53294C">
              <w:rPr>
                <w:rFonts w:ascii="굴림" w:hAnsi="굴림"/>
                <w:bCs/>
                <w:iCs/>
              </w:rPr>
              <w:t>ORDER BY CD;</w:t>
            </w:r>
          </w:p>
          <w:p w:rsidR="0053294C" w:rsidRDefault="0053294C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* 경로정보 저장</w:t>
            </w:r>
          </w:p>
          <w:p w:rsidR="0053294C" w:rsidRP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53294C">
              <w:rPr>
                <w:rFonts w:ascii="굴림" w:eastAsia="굴림" w:hAnsi="굴림"/>
                <w:sz w:val="20"/>
                <w:szCs w:val="24"/>
              </w:rPr>
              <w:t xml:space="preserve">INSERT INTO TB_CONT_PATH </w:t>
            </w:r>
          </w:p>
          <w:p w:rsidR="0053294C" w:rsidRP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53294C">
              <w:rPr>
                <w:rFonts w:ascii="굴림" w:eastAsia="굴림" w:hAnsi="굴림"/>
                <w:sz w:val="20"/>
                <w:szCs w:val="24"/>
              </w:rPr>
              <w:t>(AGT_PC, CONT_GB, ROBUST_PARAM, DIR_PATH)</w:t>
            </w:r>
          </w:p>
          <w:p w:rsidR="0053294C" w:rsidRP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53294C">
              <w:rPr>
                <w:rFonts w:ascii="굴림" w:eastAsia="굴림" w:hAnsi="굴림"/>
                <w:sz w:val="20"/>
                <w:szCs w:val="24"/>
              </w:rPr>
              <w:t>VALUES</w:t>
            </w:r>
          </w:p>
          <w:p w:rsid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53294C">
              <w:rPr>
                <w:rFonts w:ascii="굴림" w:eastAsia="굴림" w:hAnsi="굴림" w:hint="eastAsia"/>
                <w:sz w:val="20"/>
                <w:szCs w:val="24"/>
              </w:rPr>
              <w:t>('장비IP', 'V', '</w:t>
            </w:r>
            <w:proofErr w:type="spellStart"/>
            <w:r w:rsidRPr="0053294C">
              <w:rPr>
                <w:rFonts w:ascii="굴림" w:eastAsia="굴림" w:hAnsi="굴림" w:hint="eastAsia"/>
                <w:sz w:val="20"/>
                <w:szCs w:val="24"/>
              </w:rPr>
              <w:t>세부파라메터코드</w:t>
            </w:r>
            <w:proofErr w:type="spellEnd"/>
            <w:r w:rsidRPr="0053294C">
              <w:rPr>
                <w:rFonts w:ascii="굴림" w:eastAsia="굴림" w:hAnsi="굴림" w:hint="eastAsia"/>
                <w:sz w:val="20"/>
                <w:szCs w:val="24"/>
              </w:rPr>
              <w:t>', '경로')</w:t>
            </w:r>
          </w:p>
          <w:p w:rsid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*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경로정보 삭제</w:t>
            </w:r>
          </w:p>
          <w:p w:rsidR="0053294C" w:rsidRDefault="0053294C" w:rsidP="00532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DELETE FROM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TB_CONT_PATH WHERE AGT_IP = ‘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장비IP</w:t>
            </w:r>
            <w:r>
              <w:rPr>
                <w:rFonts w:ascii="굴림" w:eastAsia="굴림" w:hAnsi="굴림"/>
                <w:sz w:val="20"/>
                <w:szCs w:val="24"/>
              </w:rPr>
              <w:t>’</w:t>
            </w: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8" w:name="_Toc528946998"/>
      <w:r w:rsidRPr="00693982">
        <w:lastRenderedPageBreak/>
        <w:t>TUU-PG-005</w:t>
      </w:r>
      <w:r>
        <w:t xml:space="preserve"> </w:t>
      </w:r>
      <w:r>
        <w:rPr>
          <w:rFonts w:hint="eastAsia"/>
        </w:rPr>
        <w:t xml:space="preserve">/ </w:t>
      </w:r>
      <w:proofErr w:type="spellStart"/>
      <w:r w:rsidRPr="00693982">
        <w:rPr>
          <w:rFonts w:hint="eastAsia"/>
        </w:rPr>
        <w:t>대시보드</w:t>
      </w:r>
      <w:bookmarkEnd w:id="8"/>
      <w:proofErr w:type="spellEnd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TUU-PG-005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대시보드</w:t>
            </w:r>
            <w:proofErr w:type="spellEnd"/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대시보드</w:t>
            </w:r>
            <w:proofErr w:type="spellEnd"/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TUU-UI-004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대시보드</w:t>
            </w:r>
            <w:proofErr w:type="spellEnd"/>
          </w:p>
        </w:tc>
      </w:tr>
      <w:tr w:rsidR="00693982" w:rsidRPr="005E3ABE" w:rsidTr="00747CD5">
        <w:trPr>
          <w:trHeight w:val="1151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747CD5" w:rsidP="00116C17">
            <w:pPr>
              <w:pStyle w:val="aff"/>
              <w:numPr>
                <w:ilvl w:val="0"/>
                <w:numId w:val="4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최근 1주일간의 성능평가 신청 현황을 출력</w:t>
            </w:r>
          </w:p>
          <w:p w:rsidR="00747CD5" w:rsidRDefault="00747CD5" w:rsidP="00116C17">
            <w:pPr>
              <w:pStyle w:val="aff"/>
              <w:numPr>
                <w:ilvl w:val="0"/>
                <w:numId w:val="4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최근 1주일간의 성능평가 수행 현황을 출력</w:t>
            </w:r>
          </w:p>
          <w:p w:rsidR="00747CD5" w:rsidRDefault="00747CD5" w:rsidP="00116C17">
            <w:pPr>
              <w:pStyle w:val="aff"/>
              <w:numPr>
                <w:ilvl w:val="0"/>
                <w:numId w:val="4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최근 1주일간의 회원 가입 현황을 출력</w:t>
            </w:r>
          </w:p>
          <w:p w:rsidR="00693982" w:rsidRPr="00747CD5" w:rsidRDefault="00693982" w:rsidP="00693982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747CD5">
        <w:trPr>
          <w:trHeight w:val="32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747CD5" w:rsidP="00747CD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  <w:tr w:rsidR="00693982" w:rsidRPr="005E3ABE" w:rsidTr="00747CD5">
        <w:trPr>
          <w:trHeight w:val="767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747CD5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PES_RECEIPT</w:t>
            </w:r>
            <w:r w:rsidR="00693982">
              <w:rPr>
                <w:rFonts w:ascii="굴림" w:eastAsia="굴림" w:hAnsi="굴림" w:hint="eastAsia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성능평가신청</w:t>
            </w:r>
            <w:r w:rsidR="00693982"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  <w:p w:rsidR="00747CD5" w:rsidRDefault="00747CD5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PES_TEST_STATUS(</w:t>
            </w:r>
            <w:r w:rsidRPr="00747CD5">
              <w:rPr>
                <w:rFonts w:ascii="굴림" w:eastAsia="굴림" w:hAnsi="굴림"/>
                <w:sz w:val="20"/>
                <w:szCs w:val="24"/>
              </w:rPr>
              <w:t>PES_TEST_STATUS</w:t>
            </w:r>
            <w:r>
              <w:rPr>
                <w:rFonts w:ascii="굴림" w:eastAsia="굴림" w:hAnsi="굴림"/>
                <w:sz w:val="20"/>
                <w:szCs w:val="24"/>
              </w:rPr>
              <w:t>)</w:t>
            </w:r>
          </w:p>
          <w:p w:rsidR="00747CD5" w:rsidRDefault="00747CD5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747CD5">
              <w:rPr>
                <w:rFonts w:ascii="굴림" w:eastAsia="굴림" w:hAnsi="굴림"/>
                <w:sz w:val="20"/>
                <w:szCs w:val="24"/>
              </w:rPr>
              <w:t>TMIS_MEMBER_INFO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 w:rsidRPr="00747CD5">
              <w:rPr>
                <w:rFonts w:ascii="굴림" w:eastAsia="굴림" w:hAnsi="굴림" w:hint="eastAsia"/>
                <w:sz w:val="20"/>
                <w:szCs w:val="24"/>
              </w:rPr>
              <w:t>회원테이블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Pr="007E48A4" w:rsidRDefault="00747CD5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b/>
                <w:sz w:val="20"/>
                <w:szCs w:val="24"/>
              </w:rPr>
            </w:pPr>
            <w:r w:rsidRPr="007E48A4">
              <w:rPr>
                <w:rFonts w:ascii="굴림" w:eastAsia="굴림" w:hAnsi="굴림" w:hint="eastAsia"/>
                <w:b/>
                <w:sz w:val="20"/>
                <w:szCs w:val="24"/>
              </w:rPr>
              <w:t>* 성능평가 신청 현황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SELECT TO_CHAR(RECEIPT_DATE, 'YYYY.MM.DD') RECEIPT_DATE, DAY_DIFF_HOLIDY(RECEIPT_DATE, SYSDATE) WODKING_DAY, BIZ_NM, TECH_NM, PROGRAM_NM, LAST_PROC_STATUS, CD_NM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 xml:space="preserve">FROM PES_RECEIPT 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LEFT OUTER JOIN CODE ON B_CD = 'X400' AND CD = LAST_PROC_STATUS</w:t>
            </w:r>
          </w:p>
          <w:p w:rsid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 xml:space="preserve">WHERE RECEIPT_DATE &gt;= (SYSDATE - </w:t>
            </w:r>
            <w:r w:rsidR="00C707C4">
              <w:rPr>
                <w:rFonts w:ascii="굴림" w:eastAsia="굴림" w:hAnsi="굴림"/>
                <w:sz w:val="20"/>
                <w:szCs w:val="24"/>
              </w:rPr>
              <w:t>7</w:t>
            </w:r>
            <w:r w:rsidRPr="007E48A4">
              <w:rPr>
                <w:rFonts w:ascii="굴림" w:eastAsia="굴림" w:hAnsi="굴림"/>
                <w:sz w:val="20"/>
                <w:szCs w:val="24"/>
              </w:rPr>
              <w:t>)</w:t>
            </w:r>
          </w:p>
          <w:p w:rsid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ORDER BY RECEIPT_DATE DESC;</w:t>
            </w:r>
          </w:p>
          <w:p w:rsidR="00747CD5" w:rsidRPr="007E48A4" w:rsidRDefault="00747CD5" w:rsidP="007E48A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b/>
                <w:sz w:val="20"/>
                <w:szCs w:val="24"/>
              </w:rPr>
            </w:pPr>
            <w:r w:rsidRPr="007E48A4">
              <w:rPr>
                <w:rFonts w:ascii="굴림" w:eastAsia="굴림" w:hAnsi="굴림" w:hint="eastAsia"/>
                <w:b/>
                <w:sz w:val="20"/>
                <w:szCs w:val="24"/>
              </w:rPr>
              <w:t>* 성능평가 수행 현황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SELECT * FROM (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 xml:space="preserve">SELECT A.RECEIPT_NO, A.BIZ_NM, 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 w:hint="eastAsia"/>
                <w:sz w:val="20"/>
                <w:szCs w:val="24"/>
              </w:rPr>
              <w:t xml:space="preserve">  CASE B.CONT_GB WHEN 'A' THEN '오디오' WHEN 'V' THEN '비디오' WHEN 'I' THEN '</w:t>
            </w:r>
            <w:proofErr w:type="spellStart"/>
            <w:r w:rsidRPr="007E48A4">
              <w:rPr>
                <w:rFonts w:ascii="굴림" w:eastAsia="굴림" w:hAnsi="굴림" w:hint="eastAsia"/>
                <w:sz w:val="20"/>
                <w:szCs w:val="24"/>
              </w:rPr>
              <w:t>북스캔만화</w:t>
            </w:r>
            <w:proofErr w:type="spellEnd"/>
            <w:r w:rsidRPr="007E48A4">
              <w:rPr>
                <w:rFonts w:ascii="굴림" w:eastAsia="굴림" w:hAnsi="굴림" w:hint="eastAsia"/>
                <w:sz w:val="20"/>
                <w:szCs w:val="24"/>
              </w:rPr>
              <w:t>' WHEN 'M' THEN '</w:t>
            </w:r>
            <w:proofErr w:type="spellStart"/>
            <w:r w:rsidRPr="007E48A4">
              <w:rPr>
                <w:rFonts w:ascii="굴림" w:eastAsia="굴림" w:hAnsi="굴림" w:hint="eastAsia"/>
                <w:sz w:val="20"/>
                <w:szCs w:val="24"/>
              </w:rPr>
              <w:t>모바일앱</w:t>
            </w:r>
            <w:proofErr w:type="spellEnd"/>
            <w:r w:rsidRPr="007E48A4">
              <w:rPr>
                <w:rFonts w:ascii="굴림" w:eastAsia="굴림" w:hAnsi="굴림" w:hint="eastAsia"/>
                <w:sz w:val="20"/>
                <w:szCs w:val="24"/>
              </w:rPr>
              <w:t xml:space="preserve">' ELSE '오류' END CONT_GB_NM, 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 xml:space="preserve">  C1.CD_NM TEST_TYPE_NM, C2.CD_NM PARAM_NM, TO_CHAR(END_DATE, 'YYYY/MM/DD HH24:MI') END_DATE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FROM PES_RECEIPT A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INNER JOIN PES_TEST_STATUS B ON B.RECEIPT_NO = A.RECEIPT_NO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INNER JOIN CODE C1 ON C1.B_CD = 'X300' AND C1.CD = B.TEST_TYPE_CD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INNER JOIN CODE C2 ON C2.B_CD = 'X310' AND C2.CD = B.ROBUST_PARAM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WHERE END_DATE &gt;= TO_DATE(TO_CHAR(SYSDATE - 7, 'YYYY-MM-DD'), 'YYYY-MM-DD')</w:t>
            </w:r>
          </w:p>
          <w:p w:rsid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ORDER BY END_DATE DESC) A</w:t>
            </w:r>
          </w:p>
          <w:p w:rsid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WHERE ROWNUM &lt;= 10;</w:t>
            </w:r>
          </w:p>
          <w:p w:rsidR="00747CD5" w:rsidRPr="007E48A4" w:rsidRDefault="00747CD5" w:rsidP="007E48A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b/>
                <w:sz w:val="20"/>
                <w:szCs w:val="24"/>
              </w:rPr>
            </w:pPr>
            <w:r w:rsidRPr="007E48A4">
              <w:rPr>
                <w:rFonts w:ascii="굴림" w:eastAsia="굴림" w:hAnsi="굴림" w:hint="eastAsia"/>
                <w:b/>
                <w:sz w:val="20"/>
                <w:szCs w:val="24"/>
              </w:rPr>
              <w:t>* 회원 가입 현황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SELECT * FROM (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 xml:space="preserve">  SELECT MEM_TP, COMPANY_NM, USER_NM, USERID, TO_CHAR(REG_DATE, 'YYYY/MM/DD') REG_DATE, MEM_AUTH_CD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 xml:space="preserve">  FROM TMIS_MEMBER_INFO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lastRenderedPageBreak/>
              <w:t xml:space="preserve">  WHERE REG_DATE &gt;= TO_DATE(TO_CHAR(SYSDATE - </w:t>
            </w:r>
            <w:r w:rsidR="00C707C4">
              <w:rPr>
                <w:rFonts w:ascii="굴림" w:eastAsia="굴림" w:hAnsi="굴림"/>
                <w:sz w:val="20"/>
                <w:szCs w:val="24"/>
              </w:rPr>
              <w:t>7</w:t>
            </w:r>
            <w:r w:rsidRPr="007E48A4">
              <w:rPr>
                <w:rFonts w:ascii="굴림" w:eastAsia="굴림" w:hAnsi="굴림"/>
                <w:sz w:val="20"/>
                <w:szCs w:val="24"/>
              </w:rPr>
              <w:t>, 'YYYY-MM-DD'), 'YYYY-MM-DD')</w:t>
            </w:r>
          </w:p>
          <w:p w:rsidR="007E48A4" w:rsidRPr="007E48A4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 xml:space="preserve">  ORDER BY REG_DATE DESC) A</w:t>
            </w:r>
          </w:p>
          <w:p w:rsidR="00747CD5" w:rsidRDefault="007E48A4" w:rsidP="007E48A4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7E48A4">
              <w:rPr>
                <w:rFonts w:ascii="굴림" w:eastAsia="굴림" w:hAnsi="굴림"/>
                <w:sz w:val="20"/>
                <w:szCs w:val="24"/>
              </w:rPr>
              <w:t>WHERE ROWNUM &lt;= 10</w:t>
            </w: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lastRenderedPageBreak/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9" w:name="_Toc528946999"/>
      <w:r w:rsidRPr="00693982">
        <w:lastRenderedPageBreak/>
        <w:t>TUU-PG-006</w:t>
      </w:r>
      <w:r>
        <w:t xml:space="preserve"> </w:t>
      </w:r>
      <w:r>
        <w:rPr>
          <w:rFonts w:hint="eastAsia"/>
        </w:rPr>
        <w:t xml:space="preserve">/ </w:t>
      </w:r>
      <w:r w:rsidRPr="00693982">
        <w:rPr>
          <w:rFonts w:hint="eastAsia"/>
        </w:rPr>
        <w:t>성능평가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통계</w:t>
      </w:r>
      <w:bookmarkEnd w:id="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TUU-PG-006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통계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통계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TUU-UI-005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통계</w:t>
            </w:r>
          </w:p>
        </w:tc>
      </w:tr>
      <w:tr w:rsidR="00693982" w:rsidRPr="005E3ABE" w:rsidTr="00577C25">
        <w:trPr>
          <w:trHeight w:val="583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FA3990" w:rsidP="00FA3990">
            <w:pPr>
              <w:pStyle w:val="aff"/>
              <w:numPr>
                <w:ilvl w:val="0"/>
                <w:numId w:val="4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년도별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콘텐츠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유형별 성능평가 신청 및 확인서 발급 현황을 출력한다.</w:t>
            </w:r>
          </w:p>
          <w:p w:rsidR="00693982" w:rsidRPr="00462673" w:rsidRDefault="00FA3990" w:rsidP="00FA3990">
            <w:pPr>
              <w:pStyle w:val="aff"/>
              <w:numPr>
                <w:ilvl w:val="0"/>
                <w:numId w:val="4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년도별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전체 성능평가 신청 및 확인서 발급 현황을 출력한다.</w:t>
            </w:r>
          </w:p>
        </w:tc>
      </w:tr>
      <w:tr w:rsidR="00693982" w:rsidRPr="005E3ABE" w:rsidTr="00577C25">
        <w:trPr>
          <w:trHeight w:val="609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E16134" w:rsidP="00577C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  <w:tr w:rsidR="00693982" w:rsidRPr="005E3ABE" w:rsidTr="00E16134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E16134" w:rsidRDefault="00E16134" w:rsidP="00E1613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PES_RECEIPT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(성능평가신청)</w:t>
            </w:r>
          </w:p>
          <w:p w:rsidR="00577C25" w:rsidRPr="00E16134" w:rsidRDefault="00E16134" w:rsidP="00E16134">
            <w:pPr>
              <w:autoSpaceDE w:val="0"/>
              <w:autoSpaceDN w:val="0"/>
              <w:jc w:val="left"/>
              <w:rPr>
                <w:rFonts w:ascii="굴림" w:eastAsia="굴림" w:hAnsi="굴림"/>
                <w:sz w:val="18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</w:t>
            </w:r>
            <w:r w:rsidRPr="001F3662">
              <w:rPr>
                <w:rFonts w:ascii="굴림" w:eastAsia="굴림" w:hAnsi="굴림"/>
                <w:sz w:val="20"/>
                <w:szCs w:val="24"/>
              </w:rPr>
              <w:t>RESULT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성능평가결과요약)</w:t>
            </w: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E16134" w:rsidRDefault="00E16134" w:rsidP="00E16134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*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년도별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콘텐츠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유형별 현황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select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to_char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a.receipt_date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 '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yyyy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'), count(*)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all_cnt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 sum(decode(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a.audio_test_yn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, 'y', 1, 0))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audio_cnt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 sum(decode(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a.video_test_yn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, 'y', 1, 0))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video_cnt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 sum(decode(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a.image_test_yn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, 'y', 1, 0))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image_cnt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 sum(decode(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audio.pass_yn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, 'y', 1, 0))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audio_pass_cnt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 sum(decode(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video.pass_yn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, 'y', 1, 0))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video_pass_cnt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 sum(decode(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image.pass_yn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, 'y', 1, 0))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image_pass_cnt</w:t>
            </w:r>
            <w:proofErr w:type="spellEnd"/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from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pes_receipt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a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left outer join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pes_result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audio on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audio.receipt_no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=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a.receipt_no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and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audio.cont_gb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= 'a'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left outer join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pes_result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video on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video.receipt_no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=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a.receipt_no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and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video.cont_gb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= 'v'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left outer join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pes_result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image on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image.receipt_no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=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a.receipt_no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and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image.cont_gb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 = '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i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'</w:t>
            </w:r>
          </w:p>
          <w:p w:rsidR="00E16134" w:rsidRPr="00577C25" w:rsidRDefault="00E16134" w:rsidP="00E16134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group by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to_char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a.receipt_date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 '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yyyy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')</w:t>
            </w:r>
          </w:p>
          <w:p w:rsidR="00693982" w:rsidRDefault="00E16134" w:rsidP="00E1613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order by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to_char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(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a.receipt_date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>, '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yyyy</w:t>
            </w:r>
            <w:proofErr w:type="spellEnd"/>
            <w:r w:rsidRPr="00577C25">
              <w:rPr>
                <w:rFonts w:ascii="굴림" w:eastAsia="굴림" w:hAnsi="굴림"/>
                <w:sz w:val="18"/>
                <w:szCs w:val="24"/>
              </w:rPr>
              <w:t xml:space="preserve">') </w:t>
            </w:r>
            <w:proofErr w:type="spellStart"/>
            <w:r w:rsidRPr="00577C25">
              <w:rPr>
                <w:rFonts w:ascii="굴림" w:eastAsia="굴림" w:hAnsi="굴림"/>
                <w:sz w:val="18"/>
                <w:szCs w:val="24"/>
              </w:rPr>
              <w:t>desc</w:t>
            </w:r>
            <w:proofErr w:type="spellEnd"/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10" w:name="_Toc528947000"/>
      <w:r w:rsidRPr="00693982">
        <w:lastRenderedPageBreak/>
        <w:t>TUU-PG-007</w:t>
      </w:r>
      <w:r>
        <w:t xml:space="preserve"> </w:t>
      </w:r>
      <w:r>
        <w:rPr>
          <w:rFonts w:hint="eastAsia"/>
        </w:rPr>
        <w:t xml:space="preserve">/ </w:t>
      </w:r>
      <w:r w:rsidR="00260AD8">
        <w:rPr>
          <w:rFonts w:hint="eastAsia"/>
        </w:rPr>
        <w:t>업체별</w:t>
      </w:r>
      <w:r w:rsidR="00260AD8">
        <w:rPr>
          <w:rFonts w:hint="eastAsia"/>
        </w:rPr>
        <w:t xml:space="preserve"> </w:t>
      </w:r>
      <w:r w:rsidRPr="00693982">
        <w:rPr>
          <w:rFonts w:hint="eastAsia"/>
        </w:rPr>
        <w:t>성능평가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신청</w:t>
      </w:r>
      <w:r w:rsidRPr="00693982">
        <w:rPr>
          <w:rFonts w:hint="eastAsia"/>
        </w:rPr>
        <w:t xml:space="preserve"> </w:t>
      </w:r>
      <w:r w:rsidR="00260AD8">
        <w:rPr>
          <w:rFonts w:hint="eastAsia"/>
        </w:rPr>
        <w:t>현황</w:t>
      </w:r>
      <w:bookmarkEnd w:id="1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TUU-PG-007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260AD8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업체별 </w:t>
            </w:r>
            <w:r w:rsidR="00693982"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성능평가 신청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현황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260AD8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성능평가 </w:t>
            </w:r>
            <w:r w:rsidR="00260AD8">
              <w:rPr>
                <w:rFonts w:ascii="굴림" w:eastAsia="굴림" w:hAnsi="굴림" w:hint="eastAsia"/>
                <w:sz w:val="20"/>
                <w:szCs w:val="24"/>
              </w:rPr>
              <w:t>신청 내역에 대한 통과 여부 조회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TUU-UI-006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신청 정보</w:t>
            </w:r>
          </w:p>
        </w:tc>
      </w:tr>
      <w:tr w:rsidR="00693982" w:rsidRPr="005E3ABE" w:rsidTr="00260AD8">
        <w:trPr>
          <w:trHeight w:val="1151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A4B67" w:rsidRDefault="00B238DE" w:rsidP="007A4B67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년도(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from~to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), </w:t>
            </w:r>
            <w:proofErr w:type="spellStart"/>
            <w:proofErr w:type="gramStart"/>
            <w:r>
              <w:rPr>
                <w:rFonts w:ascii="굴림" w:eastAsia="굴림" w:hAnsi="굴림" w:hint="eastAsia"/>
                <w:sz w:val="20"/>
                <w:szCs w:val="24"/>
              </w:rPr>
              <w:t>업체명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으로</w:t>
            </w:r>
            <w:proofErr w:type="spellEnd"/>
            <w:proofErr w:type="gram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조건을 입력한다.</w:t>
            </w:r>
          </w:p>
          <w:p w:rsidR="00B238DE" w:rsidRDefault="00B238DE" w:rsidP="007A4B67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 조건에 맞는 결과를 출력한다.</w:t>
            </w:r>
          </w:p>
          <w:p w:rsidR="00B238DE" w:rsidRDefault="00B238DE" w:rsidP="007A4B67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[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엑셀저장]버튼을 클릭하여 출력된 내용을 엑셀로 저장한다.</w:t>
            </w:r>
          </w:p>
          <w:p w:rsidR="00693982" w:rsidRPr="00462673" w:rsidRDefault="00693982" w:rsidP="00693982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260AD8">
        <w:trPr>
          <w:trHeight w:val="319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7A4B67" w:rsidP="00260AD8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없음)</w:t>
            </w:r>
          </w:p>
        </w:tc>
      </w:tr>
      <w:tr w:rsidR="00693982" w:rsidRPr="005E3ABE" w:rsidTr="007A4B67">
        <w:trPr>
          <w:trHeight w:val="765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7A4B67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PES_RECEIPT</w:t>
            </w:r>
            <w:r w:rsidR="00693982">
              <w:rPr>
                <w:rFonts w:ascii="굴림" w:eastAsia="굴림" w:hAnsi="굴림" w:hint="eastAsia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성능평가신청</w:t>
            </w:r>
            <w:r w:rsidR="00693982"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SELECT A.RECEIPT_NO, BIZ_NM, RECEIPT_DATE,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AUDIO_TEST_YN,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CASE WHEN AUDIO_TEST_YN = 'Y' AND PES_A.PASS_YN = 'Y' THEN '통과'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    WHEN AUDIO_TEST_YN = 'Y' AND PES_A.PASS_YN = 'N' THEN '실패'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    WHEN AUDIO_TEST_YN = 'Y' AND (PES_A.PASS_YN IS NULL) THEN '</w:t>
            </w:r>
            <w:proofErr w:type="spellStart"/>
            <w:r w:rsidRPr="00260AD8">
              <w:rPr>
                <w:rFonts w:ascii="굴림" w:eastAsia="굴림" w:hAnsi="굴림" w:hint="eastAsia"/>
                <w:sz w:val="18"/>
                <w:szCs w:val="24"/>
              </w:rPr>
              <w:t>결과없음</w:t>
            </w:r>
            <w:proofErr w:type="spellEnd"/>
            <w:r w:rsidRPr="00260AD8">
              <w:rPr>
                <w:rFonts w:ascii="굴림" w:eastAsia="굴림" w:hAnsi="굴림" w:hint="eastAsia"/>
                <w:sz w:val="18"/>
                <w:szCs w:val="24"/>
              </w:rPr>
              <w:t>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    WHEN AUDIO_TEST_YN = 'N' THEN ''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    ELSE PES_A.PASS_YN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END AUDIO_RESULT,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PES_A.CERTI_NUM AUDIO_CERTI_NUM,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VIDEO_TEST_YN,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CASE WHEN VIDEO_TEST_YN = 'Y' AND PES_V.PASS_YN = 'Y' THEN '통과'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    WHEN VIDEO_TEST_YN = 'Y' AND PES_V.PASS_YN = 'N' THEN '실패'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    WHEN VIDEO_TEST_YN = 'Y' AND (PES_V.PASS_YN IS NULL) THEN '</w:t>
            </w:r>
            <w:proofErr w:type="spellStart"/>
            <w:r w:rsidRPr="00260AD8">
              <w:rPr>
                <w:rFonts w:ascii="굴림" w:eastAsia="굴림" w:hAnsi="굴림" w:hint="eastAsia"/>
                <w:sz w:val="18"/>
                <w:szCs w:val="24"/>
              </w:rPr>
              <w:t>결과없음</w:t>
            </w:r>
            <w:proofErr w:type="spellEnd"/>
            <w:r w:rsidRPr="00260AD8">
              <w:rPr>
                <w:rFonts w:ascii="굴림" w:eastAsia="굴림" w:hAnsi="굴림" w:hint="eastAsia"/>
                <w:sz w:val="18"/>
                <w:szCs w:val="24"/>
              </w:rPr>
              <w:t>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    WHEN VIDEO_TEST_YN = 'N' THEN ''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    ELSE PES_V.PASS_YN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END VIDEO_RESULT,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PES_V.CERTI_NUM VIDEO_CERTI_NUM,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IMAGE_TEST_YN,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CASE WHEN IMAGE_TEST_YN = 'Y' AND PES_I.PASS_YN = 'Y' THEN '통과'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    WHEN IMAGE_TEST_YN = 'Y' AND PES_I.PASS_YN = 'N' THEN '실패'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 w:hint="eastAsia"/>
                <w:sz w:val="18"/>
                <w:szCs w:val="24"/>
              </w:rPr>
              <w:t xml:space="preserve">      WHEN IMAGE_TEST_YN = 'Y' AND (PES_I.PASS_YN IS NULL) THEN '</w:t>
            </w:r>
            <w:proofErr w:type="spellStart"/>
            <w:r w:rsidRPr="00260AD8">
              <w:rPr>
                <w:rFonts w:ascii="굴림" w:eastAsia="굴림" w:hAnsi="굴림" w:hint="eastAsia"/>
                <w:sz w:val="18"/>
                <w:szCs w:val="24"/>
              </w:rPr>
              <w:t>결과없음</w:t>
            </w:r>
            <w:proofErr w:type="spellEnd"/>
            <w:r w:rsidRPr="00260AD8">
              <w:rPr>
                <w:rFonts w:ascii="굴림" w:eastAsia="굴림" w:hAnsi="굴림" w:hint="eastAsia"/>
                <w:sz w:val="18"/>
                <w:szCs w:val="24"/>
              </w:rPr>
              <w:t>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    WHEN IMAGE_TEST_YN = 'N' THEN ''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    ELSE PES_I.PASS_YN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END IMAGE_RESULT,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PES_I.CERTI_NUM IMAGE_CERTI_NUM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>FROM PES_RECEIPT A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>LEFT OUTER JOIN CODE ON B_CD = 'X400' AND CD = A.LAST_PROC_STATUS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LEFT OUTER JOIN PES_RESULT PES_A  ON PES_A.RECEIPT_NO = A.RECEIPT_NO AND PES_A.CONT_GB = 'A' 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LEFT OUTER JOIN PES_RESULT PES_V  ON PES_V.RECEIPT_NO = A.RECEIPT_NO AND </w:t>
            </w:r>
            <w:r w:rsidRPr="00260AD8">
              <w:rPr>
                <w:rFonts w:ascii="굴림" w:eastAsia="굴림" w:hAnsi="굴림"/>
                <w:sz w:val="18"/>
                <w:szCs w:val="24"/>
              </w:rPr>
              <w:lastRenderedPageBreak/>
              <w:t>PES_V.CONT_GB = 'V'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>LEFT OUTER JOIN PES_RESULT PES_I  ON PES_I.RECEIPT_NO = A.RECEIPT_NO AND PES_I.CONT_GB = 'I'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>WHERE TO_CHAR(A.RECEIPT_DATE, 'YYYY') &gt;= '2013'</w:t>
            </w:r>
          </w:p>
          <w:p w:rsidR="00260AD8" w:rsidRPr="00260AD8" w:rsidRDefault="00260AD8" w:rsidP="00260AD8">
            <w:pPr>
              <w:pStyle w:val="aff"/>
              <w:autoSpaceDE w:val="0"/>
              <w:autoSpaceDN w:val="0"/>
              <w:ind w:leftChars="88" w:left="194"/>
              <w:jc w:val="left"/>
              <w:rPr>
                <w:rFonts w:ascii="굴림" w:eastAsia="굴림" w:hAnsi="굴림"/>
                <w:sz w:val="18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 xml:space="preserve">  AND TO_CHAR(A.RECEIPT_DATE, 'YYYY') &lt;= '2014'</w:t>
            </w:r>
          </w:p>
          <w:p w:rsidR="00693982" w:rsidRDefault="00260AD8" w:rsidP="00260AD8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 w:rsidRPr="00260AD8">
              <w:rPr>
                <w:rFonts w:ascii="굴림" w:eastAsia="굴림" w:hAnsi="굴림"/>
                <w:sz w:val="18"/>
                <w:szCs w:val="24"/>
              </w:rPr>
              <w:t>ORDER BY BIZ_NM ASC, RECEIPT_NO ASC;</w:t>
            </w: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lastRenderedPageBreak/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11" w:name="_Toc528947001"/>
      <w:r w:rsidRPr="00693982">
        <w:lastRenderedPageBreak/>
        <w:t>TUU-PG-008</w:t>
      </w:r>
      <w:r>
        <w:t xml:space="preserve"> </w:t>
      </w:r>
      <w:r>
        <w:rPr>
          <w:rFonts w:hint="eastAsia"/>
        </w:rPr>
        <w:t xml:space="preserve">/ </w:t>
      </w:r>
      <w:r w:rsidRPr="00693982">
        <w:rPr>
          <w:rFonts w:hint="eastAsia"/>
        </w:rPr>
        <w:t>성능평가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통합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모니터링</w:t>
      </w:r>
      <w:bookmarkEnd w:id="1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TUU-PG-008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통합 모니터링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통합 모니터링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TUU-UI-007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r w:rsidRPr="00693982">
              <w:rPr>
                <w:rFonts w:ascii="굴림" w:eastAsia="굴림" w:hAnsi="굴림" w:hint="eastAsia"/>
                <w:sz w:val="20"/>
                <w:szCs w:val="24"/>
              </w:rPr>
              <w:t>성능평가 통합 모니터링</w:t>
            </w:r>
          </w:p>
        </w:tc>
      </w:tr>
      <w:tr w:rsidR="006B0DD3" w:rsidRPr="005E3ABE" w:rsidTr="007A3719">
        <w:trPr>
          <w:trHeight w:val="1151"/>
        </w:trPr>
        <w:tc>
          <w:tcPr>
            <w:tcW w:w="1560" w:type="dxa"/>
            <w:shd w:val="clear" w:color="auto" w:fill="C6D9F1"/>
            <w:vAlign w:val="center"/>
            <w:hideMark/>
          </w:tcPr>
          <w:p w:rsidR="006B0DD3" w:rsidRPr="005E3ABE" w:rsidRDefault="006B0DD3" w:rsidP="006B0DD3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B0DD3" w:rsidRDefault="007A3719" w:rsidP="006B0DD3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최근 </w:t>
            </w:r>
            <w:r>
              <w:rPr>
                <w:rFonts w:ascii="굴림" w:eastAsia="굴림" w:hAnsi="굴림"/>
                <w:sz w:val="20"/>
                <w:szCs w:val="24"/>
              </w:rPr>
              <w:t>70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일 이내의 </w:t>
            </w:r>
            <w:r w:rsidR="006B0DD3">
              <w:rPr>
                <w:rFonts w:ascii="굴림" w:eastAsia="굴림" w:hAnsi="굴림" w:hint="eastAsia"/>
                <w:sz w:val="20"/>
                <w:szCs w:val="24"/>
              </w:rPr>
              <w:t>성능평가 신청 현황 정보를 출력 한다.</w:t>
            </w:r>
          </w:p>
          <w:p w:rsidR="006B0DD3" w:rsidRDefault="006B0DD3" w:rsidP="006B0DD3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신청일자로부터 토</w:t>
            </w:r>
            <w:proofErr w:type="gramStart"/>
            <w:r>
              <w:rPr>
                <w:rFonts w:ascii="굴림" w:eastAsia="굴림" w:hAnsi="굴림" w:hint="eastAsia"/>
                <w:sz w:val="20"/>
                <w:szCs w:val="24"/>
              </w:rPr>
              <w:t>,일을</w:t>
            </w:r>
            <w:proofErr w:type="gram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제외한 Working Day를 구하여 출력한다.</w:t>
            </w:r>
          </w:p>
          <w:p w:rsidR="006B0DD3" w:rsidRDefault="006B0DD3" w:rsidP="006B0DD3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접수번호를 클릭하면, 신청 내역 상세 조회 화면으로 이동한다.</w:t>
            </w:r>
          </w:p>
          <w:p w:rsidR="006B0DD3" w:rsidRDefault="006B0DD3" w:rsidP="006B0DD3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결과를 클릭하면 결과보고서 화면으로 이동한다.</w:t>
            </w:r>
          </w:p>
          <w:p w:rsidR="006B0DD3" w:rsidRPr="00462673" w:rsidRDefault="006B0DD3" w:rsidP="006B0DD3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B0DD3" w:rsidRPr="005E3ABE" w:rsidTr="00693982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6B0DD3" w:rsidRPr="005E3ABE" w:rsidRDefault="006B0DD3" w:rsidP="006B0DD3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B0DD3" w:rsidRDefault="006B0DD3" w:rsidP="007A371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없음)</w:t>
            </w:r>
          </w:p>
        </w:tc>
      </w:tr>
      <w:tr w:rsidR="006B0DD3" w:rsidRPr="005E3ABE" w:rsidTr="007A3719">
        <w:trPr>
          <w:trHeight w:val="181"/>
        </w:trPr>
        <w:tc>
          <w:tcPr>
            <w:tcW w:w="1560" w:type="dxa"/>
            <w:shd w:val="clear" w:color="auto" w:fill="C6D9F1"/>
            <w:vAlign w:val="center"/>
          </w:tcPr>
          <w:p w:rsidR="006B0DD3" w:rsidRPr="005E3ABE" w:rsidRDefault="006B0DD3" w:rsidP="006B0DD3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B0DD3" w:rsidRDefault="006B0DD3" w:rsidP="006B0DD3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PES_RECEIPT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(성능평가신청)</w:t>
            </w:r>
          </w:p>
        </w:tc>
      </w:tr>
      <w:tr w:rsidR="006B0DD3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B0DD3" w:rsidRPr="005E3ABE" w:rsidRDefault="006B0DD3" w:rsidP="006B0DD3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SELECT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RECEIPT_DATE, RECEIPT_NO, BIZ_NM, </w:t>
            </w:r>
          </w:p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="바탕체" w:hAnsi="Consolas" w:cs="Consolas"/>
                <w:b/>
                <w:bCs/>
                <w:color w:val="000080"/>
                <w:kern w:val="0"/>
                <w:sz w:val="20"/>
              </w:rPr>
              <w:t>DECODE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(TEST_GB,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'FF'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proofErr w:type="spellStart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필터링</w:t>
            </w:r>
            <w:proofErr w:type="spellEnd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'MW'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proofErr w:type="spellStart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모바일</w:t>
            </w:r>
            <w:proofErr w:type="spellEnd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'WF'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proofErr w:type="spellStart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포렌식</w:t>
            </w:r>
            <w:proofErr w:type="spellEnd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'ED'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proofErr w:type="spellStart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북스캔</w:t>
            </w:r>
            <w:proofErr w:type="spellEnd"/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TEST_GB) TEST_GB, </w:t>
            </w:r>
          </w:p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Consolas" w:eastAsia="바탕체" w:hAnsi="Consolas" w:cs="Consolas"/>
                <w:b/>
                <w:bCs/>
                <w:color w:val="000080"/>
                <w:kern w:val="0"/>
                <w:sz w:val="20"/>
              </w:rPr>
              <w:t>DECODE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(AUDIO_TEST_YN,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'Y'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오디오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 xml:space="preserve"> 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) || </w:t>
            </w:r>
            <w:r>
              <w:rPr>
                <w:rFonts w:ascii="Consolas" w:eastAsia="바탕체" w:hAnsi="Consolas" w:cs="Consolas"/>
                <w:b/>
                <w:bCs/>
                <w:color w:val="000080"/>
                <w:kern w:val="0"/>
                <w:sz w:val="20"/>
              </w:rPr>
              <w:t>DECODE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(VIDEO_TEST_YN,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'Y'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비디오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 xml:space="preserve"> 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) || </w:t>
            </w:r>
            <w:r>
              <w:rPr>
                <w:rFonts w:ascii="Consolas" w:eastAsia="바탕체" w:hAnsi="Consolas" w:cs="Consolas"/>
                <w:b/>
                <w:bCs/>
                <w:color w:val="000080"/>
                <w:kern w:val="0"/>
                <w:sz w:val="20"/>
              </w:rPr>
              <w:t>DECODE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(IMAGE_TEST_YN,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'Y'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이미지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 xml:space="preserve"> 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>) TEST_TYPE,</w:t>
            </w:r>
          </w:p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 CD_NM STATUS, </w:t>
            </w:r>
          </w:p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 DAY_DIFF_HOLIDY(RECEIPT_DATE, </w:t>
            </w:r>
            <w:r>
              <w:rPr>
                <w:rFonts w:ascii="Consolas" w:eastAsia="바탕체" w:hAnsi="Consolas" w:cs="Consolas"/>
                <w:b/>
                <w:bCs/>
                <w:color w:val="000080"/>
                <w:kern w:val="0"/>
                <w:sz w:val="20"/>
              </w:rPr>
              <w:t>SYSDATE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>) WORKING_DAY</w:t>
            </w:r>
          </w:p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FROM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PES_RECEIPT A</w:t>
            </w:r>
          </w:p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LEFT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OUTER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JOIN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CODE </w:t>
            </w: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ON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B_CD = </w:t>
            </w:r>
            <w:r>
              <w:rPr>
                <w:rFonts w:ascii="Consolas" w:eastAsia="바탕체" w:hAnsi="Consolas" w:cs="Consolas"/>
                <w:color w:val="008000"/>
                <w:kern w:val="0"/>
                <w:sz w:val="20"/>
              </w:rPr>
              <w:t>'X400'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AND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CD = LAST_PROC_STATUS</w:t>
            </w:r>
          </w:p>
          <w:p w:rsidR="007A3719" w:rsidRDefault="007A3719" w:rsidP="007A3719">
            <w:pPr>
              <w:wordWrap/>
              <w:autoSpaceDE w:val="0"/>
              <w:autoSpaceDN w:val="0"/>
              <w:adjustRightInd w:val="0"/>
              <w:jc w:val="left"/>
              <w:rPr>
                <w:rFonts w:ascii="Consolas" w:eastAsia="바탕체" w:hAnsi="Consolas" w:cs="Consolas"/>
                <w:kern w:val="0"/>
                <w:sz w:val="20"/>
              </w:rPr>
            </w:pP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WHERE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RECEIPT_DATE &gt;= (</w:t>
            </w:r>
            <w:r>
              <w:rPr>
                <w:rFonts w:ascii="Consolas" w:eastAsia="바탕체" w:hAnsi="Consolas" w:cs="Consolas"/>
                <w:b/>
                <w:bCs/>
                <w:color w:val="000080"/>
                <w:kern w:val="0"/>
                <w:sz w:val="20"/>
              </w:rPr>
              <w:t>SYSDATE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- </w:t>
            </w:r>
            <w:r>
              <w:rPr>
                <w:rFonts w:ascii="Consolas" w:eastAsia="바탕체" w:hAnsi="Consolas" w:cs="Consolas"/>
                <w:color w:val="0000FF"/>
                <w:kern w:val="0"/>
                <w:sz w:val="20"/>
              </w:rPr>
              <w:t>70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>)</w:t>
            </w:r>
          </w:p>
          <w:p w:rsidR="006B0DD3" w:rsidRDefault="007A3719" w:rsidP="007A371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ORDER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BY</w:t>
            </w:r>
            <w:r>
              <w:rPr>
                <w:rFonts w:ascii="Consolas" w:eastAsia="바탕체" w:hAnsi="Consolas" w:cs="Consolas"/>
                <w:color w:val="000000"/>
                <w:kern w:val="0"/>
                <w:sz w:val="20"/>
              </w:rPr>
              <w:t xml:space="preserve"> RECEIPT_DATE </w:t>
            </w:r>
            <w:r>
              <w:rPr>
                <w:rFonts w:ascii="Consolas" w:eastAsia="바탕체" w:hAnsi="Consolas" w:cs="Consolas"/>
                <w:b/>
                <w:bCs/>
                <w:color w:val="800000"/>
                <w:kern w:val="0"/>
                <w:sz w:val="20"/>
              </w:rPr>
              <w:t>DESC</w:t>
            </w: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12" w:name="_Toc528947002"/>
      <w:r w:rsidRPr="00693982">
        <w:lastRenderedPageBreak/>
        <w:t>PFU-PG-009</w:t>
      </w:r>
      <w:r>
        <w:t xml:space="preserve"> </w:t>
      </w:r>
      <w:r>
        <w:rPr>
          <w:rFonts w:hint="eastAsia"/>
        </w:rPr>
        <w:t xml:space="preserve">/ </w:t>
      </w:r>
      <w:proofErr w:type="spellStart"/>
      <w:r w:rsidRPr="00693982">
        <w:rPr>
          <w:rFonts w:hint="eastAsia"/>
        </w:rPr>
        <w:t>포렌식</w:t>
      </w:r>
      <w:proofErr w:type="spellEnd"/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성능평가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신청</w:t>
      </w:r>
      <w:bookmarkEnd w:id="1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PFU-PG-009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 신청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성능평가에 대한 장비 연계 기능 개발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PFU-PC-009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 신청</w:t>
            </w:r>
          </w:p>
        </w:tc>
      </w:tr>
      <w:tr w:rsidR="00693982" w:rsidRPr="005E3ABE" w:rsidTr="00693982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B238DE" w:rsidP="00B238DE">
            <w:pPr>
              <w:pStyle w:val="aff"/>
              <w:numPr>
                <w:ilvl w:val="0"/>
                <w:numId w:val="4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기존 업무포털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성능평가 신청화면에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자사 장비를 통한 평가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”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체크 박스를 추가</w:t>
            </w:r>
          </w:p>
          <w:p w:rsidR="00B238DE" w:rsidRDefault="00B238DE" w:rsidP="00B238DE">
            <w:pPr>
              <w:pStyle w:val="aff"/>
              <w:numPr>
                <w:ilvl w:val="0"/>
                <w:numId w:val="4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입력된 내용을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저장</w:t>
            </w:r>
          </w:p>
          <w:p w:rsidR="00693982" w:rsidRPr="00462673" w:rsidRDefault="00693982" w:rsidP="00693982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693982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B238DE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1F3662">
              <w:rPr>
                <w:rFonts w:ascii="굴림" w:eastAsia="굴림" w:hAnsi="굴림"/>
                <w:sz w:val="20"/>
                <w:szCs w:val="24"/>
              </w:rPr>
              <w:t>PES_</w:t>
            </w:r>
            <w:r w:rsidR="00B238DE">
              <w:rPr>
                <w:rFonts w:ascii="굴림" w:eastAsia="굴림" w:hAnsi="굴림"/>
                <w:sz w:val="20"/>
                <w:szCs w:val="24"/>
              </w:rPr>
              <w:t>RECEIPT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</w:t>
            </w:r>
            <w:r w:rsidR="00B238DE">
              <w:rPr>
                <w:rFonts w:ascii="굴림" w:eastAsia="굴림" w:hAnsi="굴림" w:hint="eastAsia"/>
                <w:sz w:val="20"/>
                <w:szCs w:val="24"/>
              </w:rPr>
              <w:t>신청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</w:tc>
      </w:tr>
      <w:tr w:rsidR="00693982" w:rsidRPr="005E3ABE" w:rsidTr="00693982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B238DE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>UPDATE PES_RECEIPT</w:t>
            </w:r>
          </w:p>
          <w:p w:rsidR="00B238DE" w:rsidRDefault="00B238DE" w:rsidP="00C565E8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hAnsi="굴림"/>
                <w:bCs/>
                <w:iCs/>
              </w:rPr>
              <w:t xml:space="preserve">SET </w:t>
            </w:r>
            <w:r w:rsidR="00C565E8">
              <w:rPr>
                <w:rFonts w:ascii="굴림" w:hAnsi="굴림"/>
                <w:bCs/>
                <w:iCs/>
              </w:rPr>
              <w:t>EQUIPTMENT_USE = ‘Y’</w:t>
            </w: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13" w:name="_Toc528947003"/>
      <w:r w:rsidRPr="00693982">
        <w:lastRenderedPageBreak/>
        <w:t>WTU-PG-010</w:t>
      </w:r>
      <w:r>
        <w:t xml:space="preserve"> </w:t>
      </w:r>
      <w:r>
        <w:rPr>
          <w:rFonts w:hint="eastAsia"/>
        </w:rPr>
        <w:t xml:space="preserve">/ </w:t>
      </w:r>
      <w:r w:rsidRPr="00693982">
        <w:rPr>
          <w:rFonts w:hint="eastAsia"/>
        </w:rPr>
        <w:t>평가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스크립트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생성</w:t>
      </w:r>
      <w:bookmarkEnd w:id="1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WTU-PG-010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평가 스크립트 생성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장비 대상 평가를 위한 스크립트 생성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WTU-PC-010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r w:rsidRPr="00693982">
              <w:rPr>
                <w:rFonts w:ascii="굴림" w:eastAsia="굴림" w:hAnsi="굴림" w:hint="eastAsia"/>
                <w:sz w:val="20"/>
                <w:szCs w:val="24"/>
              </w:rPr>
              <w:t>평가 스크립트 생성</w:t>
            </w:r>
          </w:p>
        </w:tc>
      </w:tr>
      <w:tr w:rsidR="00693982" w:rsidRPr="005E3ABE" w:rsidTr="00C565E8">
        <w:trPr>
          <w:trHeight w:val="867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C565E8" w:rsidP="00C565E8">
            <w:pPr>
              <w:pStyle w:val="aff"/>
              <w:numPr>
                <w:ilvl w:val="0"/>
                <w:numId w:val="4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성능평가 도구에서 접수번호와 시나리오를 선택한다.</w:t>
            </w:r>
          </w:p>
          <w:p w:rsidR="00C565E8" w:rsidRDefault="00C565E8" w:rsidP="00C565E8">
            <w:pPr>
              <w:pStyle w:val="aff"/>
              <w:numPr>
                <w:ilvl w:val="0"/>
                <w:numId w:val="4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각각의 유형별로 스크립트를 만들어 </w:t>
            </w:r>
            <w:r>
              <w:rPr>
                <w:rFonts w:ascii="굴림" w:eastAsia="굴림" w:hAnsi="굴림"/>
                <w:sz w:val="20"/>
                <w:szCs w:val="24"/>
              </w:rPr>
              <w:t>PC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저장할 수 있도록 한다.</w:t>
            </w:r>
          </w:p>
          <w:p w:rsidR="00693982" w:rsidRPr="00462673" w:rsidRDefault="00693982" w:rsidP="00693982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C565E8">
        <w:trPr>
          <w:trHeight w:val="33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C565E8" w:rsidP="00C565E8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  <w:tr w:rsidR="00693982" w:rsidRPr="005E3ABE" w:rsidTr="00693982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565E8" w:rsidRDefault="00C565E8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PES_RECEIPT(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성능평가신청)</w:t>
            </w:r>
          </w:p>
          <w:p w:rsidR="00693982" w:rsidRDefault="00C565E8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PES_TEST_PLAN_FORENSIC</w:t>
            </w:r>
            <w:r w:rsidR="00693982">
              <w:rPr>
                <w:rFonts w:ascii="굴림" w:eastAsia="굴림" w:hAnsi="굴림" w:hint="eastAsia"/>
                <w:sz w:val="20"/>
                <w:szCs w:val="24"/>
              </w:rPr>
              <w:t>(</w:t>
            </w:r>
            <w:proofErr w:type="spellStart"/>
            <w:r w:rsidRPr="00C565E8">
              <w:rPr>
                <w:rFonts w:ascii="굴림" w:eastAsia="굴림" w:hAnsi="굴림" w:hint="eastAsia"/>
                <w:sz w:val="20"/>
                <w:szCs w:val="24"/>
              </w:rPr>
              <w:t>포렌식강인성시나리오</w:t>
            </w:r>
            <w:proofErr w:type="spellEnd"/>
            <w:r w:rsidR="00693982">
              <w:rPr>
                <w:rFonts w:ascii="굴림" w:eastAsia="굴림" w:hAnsi="굴림" w:hint="eastAsia"/>
                <w:sz w:val="20"/>
                <w:szCs w:val="24"/>
              </w:rPr>
              <w:t>)</w:t>
            </w:r>
          </w:p>
          <w:p w:rsidR="00C565E8" w:rsidRDefault="00C565E8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PES_AUDIO_INFO(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오디오 정보)</w:t>
            </w:r>
          </w:p>
          <w:p w:rsidR="00C565E8" w:rsidRDefault="00C565E8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PES_VIDEO_INFO(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비디오정보)</w:t>
            </w:r>
          </w:p>
          <w:p w:rsidR="00C565E8" w:rsidRDefault="00C565E8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C565E8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* </w:t>
            </w:r>
            <w:r>
              <w:rPr>
                <w:rFonts w:ascii="굴림" w:hAnsi="굴림" w:hint="eastAsia"/>
                <w:bCs/>
                <w:iCs/>
              </w:rPr>
              <w:t>마크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삽입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대상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복사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스크립트</w:t>
            </w:r>
          </w:p>
          <w:p w:rsidR="00C565E8" w:rsidRPr="00C565E8" w:rsidRDefault="00C565E8" w:rsidP="00C565E8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>SELECT CONTENT_ID FROM PES_TEST_PLAN_FORENSIC</w:t>
            </w:r>
          </w:p>
          <w:p w:rsidR="00C565E8" w:rsidRPr="00C565E8" w:rsidRDefault="00C565E8" w:rsidP="00C565E8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>WHERE TEST_PLAN_ID = '" + TEST_PLAN_ID + "'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“</w:t>
            </w:r>
          </w:p>
          <w:p w:rsidR="00C565E8" w:rsidRPr="00C565E8" w:rsidRDefault="00C565E8" w:rsidP="00C565E8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 xml:space="preserve"> AND CONT_GB = '" + CONT_GB + "'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“</w:t>
            </w:r>
          </w:p>
          <w:p w:rsidR="00C565E8" w:rsidRDefault="00C565E8" w:rsidP="00C565E8">
            <w:pPr>
              <w:pStyle w:val="aff"/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 xml:space="preserve"> AND TEST_TYPE_CD = 'X340'</w:t>
            </w:r>
          </w:p>
          <w:p w:rsidR="00C565E8" w:rsidRDefault="00C565E8" w:rsidP="00C565E8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* 검출용 스크립트</w:t>
            </w:r>
          </w:p>
          <w:p w:rsidR="00C565E8" w:rsidRPr="00C565E8" w:rsidRDefault="00C565E8" w:rsidP="00C565E8">
            <w:pPr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>SELECT CONTENT_ID FROM PES_TEST_PLAN_FORENSIC</w:t>
            </w:r>
          </w:p>
          <w:p w:rsidR="00C565E8" w:rsidRDefault="00C565E8" w:rsidP="00C565E8">
            <w:pPr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>WHERE TEST_PLAN_ID = '" + TEST_PLAN_ID + "'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“</w:t>
            </w:r>
          </w:p>
          <w:p w:rsidR="00C565E8" w:rsidRPr="00C565E8" w:rsidRDefault="00C565E8" w:rsidP="00C565E8">
            <w:pPr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 AND ROBUST_PARM = ‘” + ROBUST_PARAM + “’ “</w:t>
            </w:r>
          </w:p>
          <w:p w:rsidR="00C565E8" w:rsidRPr="00C565E8" w:rsidRDefault="00C565E8" w:rsidP="00C565E8">
            <w:pPr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 xml:space="preserve"> AND CONT_GB = '" + CONT_GB + "'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“</w:t>
            </w:r>
          </w:p>
          <w:p w:rsidR="00C565E8" w:rsidRPr="00C565E8" w:rsidRDefault="00C565E8" w:rsidP="00C565E8">
            <w:pPr>
              <w:autoSpaceDE w:val="0"/>
              <w:autoSpaceDN w:val="0"/>
              <w:ind w:leftChars="88" w:left="194"/>
              <w:rPr>
                <w:rFonts w:ascii="굴림" w:eastAsia="굴림" w:hAnsi="굴림"/>
                <w:sz w:val="20"/>
                <w:szCs w:val="24"/>
              </w:rPr>
            </w:pPr>
            <w:r w:rsidRPr="00C565E8">
              <w:rPr>
                <w:rFonts w:ascii="굴림" w:eastAsia="굴림" w:hAnsi="굴림"/>
                <w:sz w:val="20"/>
                <w:szCs w:val="24"/>
              </w:rPr>
              <w:t xml:space="preserve"> AND TEST_TYPE_CD = 'X3</w:t>
            </w:r>
            <w:r>
              <w:rPr>
                <w:rFonts w:ascii="굴림" w:eastAsia="굴림" w:hAnsi="굴림"/>
                <w:sz w:val="20"/>
                <w:szCs w:val="24"/>
              </w:rPr>
              <w:t>1</w:t>
            </w:r>
            <w:r w:rsidRPr="00C565E8">
              <w:rPr>
                <w:rFonts w:ascii="굴림" w:eastAsia="굴림" w:hAnsi="굴림"/>
                <w:sz w:val="20"/>
                <w:szCs w:val="24"/>
              </w:rPr>
              <w:t>0'</w:t>
            </w: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693982" w:rsidRDefault="00693982">
      <w:pPr>
        <w:widowControl/>
        <w:wordWrap/>
        <w:jc w:val="left"/>
        <w:rPr>
          <w:b/>
          <w:sz w:val="24"/>
        </w:rPr>
      </w:pPr>
      <w:r>
        <w:br w:type="page"/>
      </w:r>
    </w:p>
    <w:p w:rsidR="00693982" w:rsidRPr="009B6B19" w:rsidRDefault="00693982" w:rsidP="00693982">
      <w:pPr>
        <w:pStyle w:val="2"/>
      </w:pPr>
      <w:bookmarkStart w:id="14" w:name="_Toc528947004"/>
      <w:r w:rsidRPr="00693982">
        <w:lastRenderedPageBreak/>
        <w:t>WTU-PG-011</w:t>
      </w:r>
      <w:r>
        <w:t xml:space="preserve"> </w:t>
      </w:r>
      <w:r>
        <w:rPr>
          <w:rFonts w:hint="eastAsia"/>
        </w:rPr>
        <w:t xml:space="preserve">/ </w:t>
      </w:r>
      <w:r w:rsidRPr="00693982">
        <w:rPr>
          <w:rFonts w:hint="eastAsia"/>
        </w:rPr>
        <w:t>로그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분석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및</w:t>
      </w:r>
      <w:r w:rsidRPr="00693982">
        <w:rPr>
          <w:rFonts w:hint="eastAsia"/>
        </w:rPr>
        <w:t xml:space="preserve"> </w:t>
      </w:r>
      <w:r w:rsidRPr="00693982">
        <w:rPr>
          <w:rFonts w:hint="eastAsia"/>
        </w:rPr>
        <w:t>등록</w:t>
      </w:r>
      <w:bookmarkEnd w:id="1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693982" w:rsidRPr="005E3ABE" w:rsidTr="00693982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693982" w:rsidRPr="00DC293B" w:rsidRDefault="00693982" w:rsidP="00693982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693982">
              <w:rPr>
                <w:rFonts w:ascii="굴림" w:eastAsia="굴림" w:hAnsi="굴림"/>
                <w:sz w:val="18"/>
                <w:szCs w:val="18"/>
              </w:rPr>
              <w:t>WTU-PG-011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  <w:proofErr w:type="spellEnd"/>
          </w:p>
        </w:tc>
        <w:tc>
          <w:tcPr>
            <w:tcW w:w="5244" w:type="dxa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 w:hint="eastAsia"/>
                <w:sz w:val="20"/>
                <w:szCs w:val="24"/>
              </w:rPr>
              <w:t>로그 분석 및 등록</w:t>
            </w:r>
          </w:p>
        </w:tc>
      </w:tr>
      <w:tr w:rsidR="00693982" w:rsidRPr="005E3ABE" w:rsidTr="00693982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평가 결과 로그 분석 및 등록</w:t>
            </w:r>
          </w:p>
        </w:tc>
      </w:tr>
      <w:tr w:rsidR="00693982" w:rsidRPr="005E3ABE" w:rsidTr="00693982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93982">
              <w:rPr>
                <w:rFonts w:ascii="굴림" w:eastAsia="굴림" w:hAnsi="굴림"/>
                <w:sz w:val="20"/>
                <w:szCs w:val="24"/>
              </w:rPr>
              <w:t>WTU-UI-010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/ </w:t>
            </w:r>
            <w:proofErr w:type="spellStart"/>
            <w:r w:rsidRPr="00693982">
              <w:rPr>
                <w:rFonts w:ascii="굴림" w:eastAsia="굴림" w:hAnsi="굴림" w:hint="eastAsia"/>
                <w:sz w:val="20"/>
                <w:szCs w:val="24"/>
              </w:rPr>
              <w:t>포렌식</w:t>
            </w:r>
            <w:proofErr w:type="spellEnd"/>
            <w:r w:rsidRPr="00693982">
              <w:rPr>
                <w:rFonts w:ascii="굴림" w:eastAsia="굴림" w:hAnsi="굴림" w:hint="eastAsia"/>
                <w:sz w:val="20"/>
                <w:szCs w:val="24"/>
              </w:rPr>
              <w:t xml:space="preserve"> 성능평가 도구 메인</w:t>
            </w:r>
          </w:p>
        </w:tc>
      </w:tr>
      <w:tr w:rsidR="00693982" w:rsidRPr="005E3ABE" w:rsidTr="004452C9">
        <w:trPr>
          <w:trHeight w:val="1150"/>
        </w:trPr>
        <w:tc>
          <w:tcPr>
            <w:tcW w:w="1560" w:type="dxa"/>
            <w:shd w:val="clear" w:color="auto" w:fill="C6D9F1"/>
            <w:vAlign w:val="center"/>
            <w:hideMark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proofErr w:type="spellStart"/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처리로직</w:t>
            </w:r>
            <w:proofErr w:type="spellEnd"/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4452C9" w:rsidP="00C05420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성능평가 로그를 선택하여 업로드를 수행</w:t>
            </w:r>
          </w:p>
          <w:p w:rsidR="004452C9" w:rsidRDefault="004452C9" w:rsidP="00C05420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마크 삽입 유형과 검출 유형으로 구분하여 로그 포맷이 규격에 맞는지 검사</w:t>
            </w:r>
          </w:p>
          <w:p w:rsidR="004452C9" w:rsidRDefault="004452C9" w:rsidP="00C05420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각각의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파싱된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결과를 </w:t>
            </w:r>
            <w:r>
              <w:rPr>
                <w:rFonts w:ascii="굴림" w:eastAsia="굴림" w:hAnsi="굴림"/>
                <w:sz w:val="20"/>
                <w:szCs w:val="24"/>
              </w:rPr>
              <w:t>DB(PES_TEST_RESULT)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저장</w:t>
            </w:r>
          </w:p>
          <w:p w:rsidR="004452C9" w:rsidRPr="00462673" w:rsidRDefault="004452C9" w:rsidP="00C05420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각각의 로그 유형에 따른 </w:t>
            </w:r>
            <w:proofErr w:type="spellStart"/>
            <w:r>
              <w:rPr>
                <w:rFonts w:ascii="굴림" w:eastAsia="굴림" w:hAnsi="굴림" w:hint="eastAsia"/>
                <w:sz w:val="20"/>
                <w:szCs w:val="24"/>
              </w:rPr>
              <w:t>프로시져를</w:t>
            </w:r>
            <w:proofErr w:type="spellEnd"/>
            <w:r>
              <w:rPr>
                <w:rFonts w:ascii="굴림" w:eastAsia="굴림" w:hAnsi="굴림" w:hint="eastAsia"/>
                <w:sz w:val="20"/>
                <w:szCs w:val="24"/>
              </w:rPr>
              <w:t xml:space="preserve"> 호출</w:t>
            </w:r>
          </w:p>
        </w:tc>
      </w:tr>
      <w:tr w:rsidR="00693982" w:rsidRPr="005E3ABE" w:rsidTr="00693982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4452C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1F3662">
              <w:rPr>
                <w:rFonts w:ascii="굴림" w:eastAsia="굴림" w:hAnsi="굴림"/>
                <w:sz w:val="20"/>
                <w:szCs w:val="24"/>
              </w:rPr>
              <w:t>PES_TEST_RESULT</w:t>
            </w: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성능평가결과)</w:t>
            </w:r>
          </w:p>
        </w:tc>
      </w:tr>
      <w:tr w:rsidR="00693982" w:rsidRPr="005E3ABE" w:rsidTr="004452C9">
        <w:trPr>
          <w:trHeight w:val="33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  <w:tr w:rsidR="00693982" w:rsidRPr="005E3ABE" w:rsidTr="00693982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693982" w:rsidRPr="005E3ABE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4452C9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* </w:t>
            </w:r>
            <w:r>
              <w:rPr>
                <w:rFonts w:ascii="굴림" w:hAnsi="굴림" w:hint="eastAsia"/>
                <w:bCs/>
                <w:iCs/>
              </w:rPr>
              <w:t>로그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저장</w:t>
            </w:r>
          </w:p>
          <w:p w:rsidR="004452C9" w:rsidRDefault="004452C9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>INSERT INTO PES_TEST_RESULT (RECEIPT_NO, CONT_GB, TEST_TYPE_CD, ROBUST_PARAM, SRC_CONTENT_ID, RESULT1_</w:t>
            </w:r>
            <w:r>
              <w:rPr>
                <w:rFonts w:ascii="굴림" w:hAnsi="굴림" w:hint="eastAsia"/>
                <w:bCs/>
                <w:iCs/>
              </w:rPr>
              <w:t>ID1)</w:t>
            </w:r>
          </w:p>
          <w:p w:rsidR="004452C9" w:rsidRDefault="004452C9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*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프로시져호출</w:t>
            </w:r>
            <w:proofErr w:type="spellEnd"/>
          </w:p>
          <w:p w:rsidR="004452C9" w:rsidRDefault="004452C9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4452C9">
              <w:rPr>
                <w:rFonts w:ascii="굴림" w:hAnsi="굴림"/>
                <w:bCs/>
                <w:iCs/>
              </w:rPr>
              <w:t>SP_PES_LOG_ANALYSIS_INSERTION</w:t>
            </w:r>
          </w:p>
          <w:p w:rsidR="004452C9" w:rsidRDefault="004452C9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4452C9">
              <w:rPr>
                <w:rFonts w:ascii="굴림" w:hAnsi="굴림"/>
                <w:bCs/>
                <w:iCs/>
              </w:rPr>
              <w:t>SP_PES_LOG_ANALYSIS_CONSIST_WF</w:t>
            </w:r>
          </w:p>
          <w:p w:rsidR="004452C9" w:rsidRPr="004452C9" w:rsidRDefault="004452C9" w:rsidP="00693982">
            <w:pPr>
              <w:pStyle w:val="aff"/>
              <w:autoSpaceDE w:val="0"/>
              <w:autoSpaceDN w:val="0"/>
              <w:ind w:leftChars="0" w:left="0"/>
              <w:rPr>
                <w:rFonts w:ascii="굴림" w:hAnsi="굴림"/>
                <w:bCs/>
                <w:iCs/>
              </w:rPr>
            </w:pPr>
            <w:r w:rsidRPr="004452C9">
              <w:rPr>
                <w:rFonts w:ascii="굴림" w:hAnsi="굴림"/>
                <w:bCs/>
                <w:iCs/>
              </w:rPr>
              <w:t>SP_PES_LOG_ANALYSIS_MARK_FIND</w:t>
            </w:r>
          </w:p>
        </w:tc>
      </w:tr>
      <w:tr w:rsidR="00693982" w:rsidRPr="005E3ABE" w:rsidTr="00693982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693982" w:rsidRDefault="00693982" w:rsidP="00693982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93982" w:rsidRDefault="00693982" w:rsidP="00693982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(없음)</w:t>
            </w:r>
          </w:p>
        </w:tc>
      </w:tr>
    </w:tbl>
    <w:p w:rsidR="00693982" w:rsidRDefault="00693982" w:rsidP="00693982"/>
    <w:p w:rsidR="00F673EE" w:rsidRDefault="00F673EE" w:rsidP="00693982">
      <w:pPr>
        <w:pStyle w:val="2"/>
        <w:numPr>
          <w:ilvl w:val="0"/>
          <w:numId w:val="0"/>
        </w:numPr>
        <w:ind w:left="567"/>
      </w:pPr>
    </w:p>
    <w:sectPr w:rsidR="00F673EE" w:rsidSect="00204E39">
      <w:headerReference w:type="first" r:id="rId15"/>
      <w:footerReference w:type="first" r:id="rId16"/>
      <w:pgSz w:w="11907" w:h="16840" w:code="9"/>
      <w:pgMar w:top="1418" w:right="1418" w:bottom="1418" w:left="1418" w:header="1134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12B" w:rsidRDefault="009B512B">
      <w:r>
        <w:separator/>
      </w:r>
    </w:p>
  </w:endnote>
  <w:endnote w:type="continuationSeparator" w:id="0">
    <w:p w:rsidR="009B512B" w:rsidRDefault="009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명조">
    <w:altName w:val="바탕체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19" w:rsidRDefault="007A3719" w:rsidP="00CF6BFC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i</w:t>
    </w:r>
    <w:r>
      <w:rPr>
        <w:rStyle w:val="aa"/>
      </w:rPr>
      <w:fldChar w:fldCharType="end"/>
    </w:r>
  </w:p>
  <w:p w:rsidR="007A3719" w:rsidRDefault="007A371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19" w:rsidRDefault="007A3719">
    <w:pPr>
      <w:pStyle w:val="a8"/>
      <w:tabs>
        <w:tab w:val="right" w:pos="8647"/>
        <w:tab w:val="right" w:pos="9180"/>
      </w:tabs>
      <w:ind w:right="-7"/>
      <w:rPr>
        <w:b/>
        <w:sz w:val="16"/>
      </w:rPr>
    </w:pPr>
    <w:r>
      <w:rPr>
        <w:sz w:val="16"/>
      </w:rPr>
      <w:tab/>
    </w:r>
    <w:r>
      <w:rPr>
        <w:sz w:val="16"/>
      </w:rPr>
      <w:tab/>
    </w:r>
  </w:p>
  <w:p w:rsidR="007A3719" w:rsidRDefault="007A3719">
    <w:pPr>
      <w:pStyle w:val="a8"/>
      <w:tabs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:rsidR="007A3719" w:rsidRDefault="007A3719" w:rsidP="00222225">
    <w:pPr>
      <w:pStyle w:val="a8"/>
      <w:tabs>
        <w:tab w:val="right" w:pos="8647"/>
        <w:tab w:val="right" w:pos="9180"/>
      </w:tabs>
      <w:ind w:right="-7"/>
      <w:rPr>
        <w:sz w:val="16"/>
      </w:rPr>
    </w:pPr>
    <w:r>
      <w:rPr>
        <w:rFonts w:hint="eastAsia"/>
        <w:sz w:val="16"/>
      </w:rPr>
      <w:t xml:space="preserve"> </w:t>
    </w:r>
    <w:r>
      <w:rPr>
        <w:sz w:val="16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41646">
      <w:rPr>
        <w:rStyle w:val="aa"/>
        <w:noProof/>
      </w:rPr>
      <w:t>17</w:t>
    </w:r>
    <w:r>
      <w:rPr>
        <w:rStyle w:val="aa"/>
      </w:rPr>
      <w:fldChar w:fldCharType="end"/>
    </w:r>
    <w:r>
      <w:rPr>
        <w:rStyle w:val="aa"/>
        <w:rFonts w:hint="eastAsia"/>
      </w:rPr>
      <w:t>/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841646">
      <w:rPr>
        <w:rStyle w:val="aa"/>
        <w:noProof/>
      </w:rPr>
      <w:t>17</w:t>
    </w:r>
    <w:r>
      <w:rPr>
        <w:rStyle w:val="aa"/>
      </w:rPr>
      <w:fldChar w:fldCharType="end"/>
    </w:r>
    <w:r w:rsidRPr="00E55864">
      <w:rPr>
        <w:rStyle w:val="aa"/>
        <w:rFonts w:ascii="Times New Roma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19" w:rsidRPr="00711D57" w:rsidRDefault="007A3719" w:rsidP="00CF6BFC">
    <w:pPr>
      <w:jc w:val="right"/>
      <w:rPr>
        <w:rFonts w:eastAsia="돋움"/>
        <w:i/>
        <w:sz w:val="24"/>
        <w:szCs w:val="24"/>
      </w:rPr>
    </w:pPr>
    <w:r w:rsidRPr="00711D57">
      <w:rPr>
        <w:rFonts w:eastAsia="돋움" w:hint="eastAsia"/>
        <w:i/>
        <w:sz w:val="24"/>
        <w:szCs w:val="24"/>
      </w:rPr>
      <w:t xml:space="preserve">Issue </w:t>
    </w:r>
    <w:proofErr w:type="gramStart"/>
    <w:r w:rsidRPr="00711D57">
      <w:rPr>
        <w:rFonts w:eastAsia="돋움" w:hint="eastAsia"/>
        <w:i/>
        <w:sz w:val="24"/>
        <w:szCs w:val="24"/>
      </w:rPr>
      <w:t>Date :</w:t>
    </w:r>
    <w:proofErr w:type="gramEnd"/>
    <w:r w:rsidRPr="00711D57">
      <w:rPr>
        <w:rFonts w:eastAsia="돋움" w:hint="eastAsia"/>
        <w:i/>
        <w:sz w:val="24"/>
        <w:szCs w:val="24"/>
      </w:rPr>
      <w:t xml:space="preserve"> </w:t>
    </w:r>
    <w:r>
      <w:rPr>
        <w:rFonts w:eastAsia="돋움" w:hint="eastAsia"/>
        <w:i/>
        <w:sz w:val="24"/>
        <w:szCs w:val="24"/>
      </w:rPr>
      <w:t>201</w:t>
    </w:r>
    <w:r>
      <w:rPr>
        <w:rFonts w:eastAsia="돋움"/>
        <w:i/>
        <w:sz w:val="24"/>
        <w:szCs w:val="24"/>
      </w:rPr>
      <w:t>8/06/18</w:t>
    </w:r>
  </w:p>
  <w:p w:rsidR="007A3719" w:rsidRPr="00711D57" w:rsidRDefault="007A3719" w:rsidP="00CF6BFC">
    <w:pPr>
      <w:jc w:val="right"/>
      <w:rPr>
        <w:rFonts w:eastAsia="돋움"/>
        <w:i/>
        <w:sz w:val="24"/>
        <w:szCs w:val="24"/>
      </w:rPr>
    </w:pPr>
  </w:p>
  <w:p w:rsidR="007A3719" w:rsidRDefault="007A3719" w:rsidP="00CF6BFC">
    <w:pPr>
      <w:jc w:val="right"/>
      <w:rPr>
        <w:rFonts w:ascii="Times New Roman" w:hAnsi="Times New Roman"/>
        <w:i/>
        <w:sz w:val="24"/>
      </w:rPr>
    </w:pPr>
    <w:proofErr w:type="spellStart"/>
    <w:r>
      <w:rPr>
        <w:rFonts w:ascii="Times New Roman" w:hAnsi="Times New Roman" w:hint="eastAsia"/>
        <w:i/>
        <w:sz w:val="24"/>
      </w:rPr>
      <w:t>엘에스웨어</w:t>
    </w:r>
    <w:proofErr w:type="spellEnd"/>
    <w:r>
      <w:rPr>
        <w:rFonts w:ascii="Times New Roman" w:hAnsi="Times New Roman" w:hint="eastAsia"/>
        <w:i/>
        <w:sz w:val="24"/>
      </w:rPr>
      <w:t xml:space="preserve"> (</w:t>
    </w:r>
    <w:r>
      <w:rPr>
        <w:rFonts w:ascii="Times New Roman" w:hAnsi="Times New Roman" w:hint="eastAsia"/>
        <w:i/>
        <w:sz w:val="24"/>
      </w:rPr>
      <w:t>주</w:t>
    </w:r>
    <w:r>
      <w:rPr>
        <w:rFonts w:ascii="Times New Roman" w:hAnsi="Times New Roman" w:hint="eastAsia"/>
        <w:i/>
        <w:sz w:val="24"/>
      </w:rPr>
      <w:t>)</w:t>
    </w:r>
  </w:p>
  <w:p w:rsidR="007A3719" w:rsidRPr="003D33B0" w:rsidRDefault="007A3719">
    <w:pPr>
      <w:jc w:val="right"/>
      <w:rPr>
        <w:i/>
      </w:rPr>
    </w:pPr>
  </w:p>
  <w:p w:rsidR="007A3719" w:rsidRDefault="007A3719">
    <w:pPr>
      <w:spacing w:before="1600" w:after="360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1153795</wp:posOffset>
              </wp:positionV>
              <wp:extent cx="5410200" cy="0"/>
              <wp:effectExtent l="13335" t="10795" r="5715" b="825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7922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0.85pt" to="427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ri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" w:type="dxa"/>
      <w:tblBorders>
        <w:top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42"/>
      <w:gridCol w:w="4540"/>
    </w:tblGrid>
    <w:tr w:rsidR="007A3719">
      <w:trPr>
        <w:cantSplit/>
        <w:trHeight w:val="300"/>
      </w:trPr>
      <w:tc>
        <w:tcPr>
          <w:tcW w:w="4615" w:type="dxa"/>
          <w:vAlign w:val="center"/>
        </w:tcPr>
        <w:p w:rsidR="007A3719" w:rsidRDefault="007A3719">
          <w:pPr>
            <w:rPr>
              <w:sz w:val="16"/>
            </w:rPr>
          </w:pPr>
          <w:r>
            <w:rPr>
              <w:rFonts w:hint="eastAsia"/>
              <w:sz w:val="16"/>
            </w:rPr>
            <w:t>무단</w:t>
          </w:r>
          <w:r>
            <w:rPr>
              <w:rFonts w:hint="eastAsia"/>
              <w:sz w:val="16"/>
            </w:rPr>
            <w:t xml:space="preserve"> </w:t>
          </w:r>
          <w:r>
            <w:rPr>
              <w:rFonts w:hint="eastAsia"/>
              <w:sz w:val="16"/>
            </w:rPr>
            <w:t>전제</w:t>
          </w:r>
          <w:r>
            <w:rPr>
              <w:rFonts w:hint="eastAsia"/>
              <w:sz w:val="16"/>
            </w:rPr>
            <w:t>/</w:t>
          </w:r>
          <w:r>
            <w:rPr>
              <w:rFonts w:hint="eastAsia"/>
              <w:sz w:val="16"/>
            </w:rPr>
            <w:t>복사</w:t>
          </w:r>
          <w:r>
            <w:rPr>
              <w:rFonts w:hint="eastAsia"/>
              <w:sz w:val="16"/>
            </w:rPr>
            <w:t xml:space="preserve"> </w:t>
          </w:r>
          <w:r>
            <w:rPr>
              <w:rFonts w:hint="eastAsia"/>
              <w:sz w:val="16"/>
            </w:rPr>
            <w:t>금지</w:t>
          </w:r>
        </w:p>
      </w:tc>
      <w:tc>
        <w:tcPr>
          <w:tcW w:w="4615" w:type="dxa"/>
          <w:vAlign w:val="center"/>
        </w:tcPr>
        <w:p w:rsidR="007A3719" w:rsidRDefault="007A3719" w:rsidP="00446E11">
          <w:pPr>
            <w:jc w:val="right"/>
            <w:rPr>
              <w:sz w:val="16"/>
            </w:rPr>
          </w:pPr>
        </w:p>
      </w:tc>
    </w:tr>
  </w:tbl>
  <w:p w:rsidR="007A3719" w:rsidRPr="00222225" w:rsidRDefault="007A3719" w:rsidP="00222225">
    <w:pPr>
      <w:pStyle w:val="a8"/>
      <w:tabs>
        <w:tab w:val="right" w:pos="8647"/>
        <w:tab w:val="right" w:pos="9180"/>
      </w:tabs>
      <w:ind w:right="-7"/>
      <w:rPr>
        <w:sz w:val="16"/>
      </w:rPr>
    </w:pPr>
    <w:r>
      <w:rPr>
        <w:sz w:val="16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41646">
      <w:rPr>
        <w:rStyle w:val="aa"/>
        <w:noProof/>
      </w:rPr>
      <w:t>3</w:t>
    </w:r>
    <w:r>
      <w:rPr>
        <w:rStyle w:val="aa"/>
      </w:rPr>
      <w:fldChar w:fldCharType="end"/>
    </w:r>
    <w:r>
      <w:rPr>
        <w:rStyle w:val="aa"/>
        <w:rFonts w:hint="eastAsia"/>
      </w:rPr>
      <w:t>/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841646">
      <w:rPr>
        <w:rStyle w:val="aa"/>
        <w:noProof/>
      </w:rPr>
      <w:t>17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12B" w:rsidRDefault="009B512B">
      <w:r>
        <w:separator/>
      </w:r>
    </w:p>
  </w:footnote>
  <w:footnote w:type="continuationSeparator" w:id="0">
    <w:p w:rsidR="009B512B" w:rsidRDefault="009B5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646" w:rsidRDefault="0084164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820"/>
      <w:gridCol w:w="1011"/>
      <w:gridCol w:w="2107"/>
    </w:tblGrid>
    <w:tr w:rsidR="007A3719" w:rsidTr="00584461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7A3719" w:rsidRDefault="007A3719" w:rsidP="00B0396E">
          <w:pPr>
            <w:pStyle w:val="a6"/>
            <w:ind w:leftChars="-54" w:left="-119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7" name="그림 7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A3719" w:rsidRPr="00004CDF" w:rsidRDefault="007A3719" w:rsidP="00004CDF"/>
      </w:tc>
      <w:tc>
        <w:tcPr>
          <w:tcW w:w="7938" w:type="dxa"/>
          <w:gridSpan w:val="3"/>
          <w:vAlign w:val="center"/>
        </w:tcPr>
        <w:p w:rsidR="007A3719" w:rsidRPr="00B14B08" w:rsidRDefault="007A3719" w:rsidP="00BF6818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프로그램 설계서</w:t>
          </w:r>
        </w:p>
      </w:tc>
    </w:tr>
    <w:tr w:rsidR="007A3719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7A3719" w:rsidRDefault="007A3719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831" w:type="dxa"/>
          <w:gridSpan w:val="2"/>
          <w:vAlign w:val="center"/>
        </w:tcPr>
        <w:p w:rsidR="007A3719" w:rsidRPr="00B14B08" w:rsidRDefault="007A3719" w:rsidP="00F17A2C">
          <w:pPr>
            <w:pStyle w:val="a6"/>
            <w:jc w:val="left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프로젝트</w:t>
          </w:r>
          <w:r>
            <w:rPr>
              <w:rFonts w:ascii="굴림" w:hAnsi="굴림" w:hint="eastAsia"/>
              <w:sz w:val="18"/>
            </w:rPr>
            <w:t>:</w:t>
          </w:r>
          <w:r w:rsidRPr="00AF3DFF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저작권기술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성능평가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시스템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개선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및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고도화</w:t>
          </w:r>
        </w:p>
      </w:tc>
      <w:tc>
        <w:tcPr>
          <w:tcW w:w="2107" w:type="dxa"/>
          <w:vAlign w:val="center"/>
        </w:tcPr>
        <w:p w:rsidR="007A3719" w:rsidRPr="00B14B08" w:rsidRDefault="007A3719" w:rsidP="00CF6BFC">
          <w:pPr>
            <w:pStyle w:val="a6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</w:t>
          </w:r>
          <w:r w:rsidRPr="00B14B08">
            <w:rPr>
              <w:rFonts w:ascii="굴림" w:hAnsi="굴림" w:hint="eastAsia"/>
              <w:sz w:val="18"/>
            </w:rPr>
            <w:t xml:space="preserve">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설계</w:t>
          </w:r>
        </w:p>
      </w:tc>
    </w:tr>
    <w:tr w:rsidR="007A3719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7A3719" w:rsidRDefault="007A3719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820" w:type="dxa"/>
          <w:vAlign w:val="center"/>
        </w:tcPr>
        <w:p w:rsidR="007A3719" w:rsidRPr="00B14B08" w:rsidRDefault="007A3719" w:rsidP="00CF6BFC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2141</w:t>
          </w:r>
        </w:p>
      </w:tc>
      <w:tc>
        <w:tcPr>
          <w:tcW w:w="1011" w:type="dxa"/>
          <w:vAlign w:val="center"/>
        </w:tcPr>
        <w:p w:rsidR="007A3719" w:rsidRPr="00B14B08" w:rsidRDefault="007A3719" w:rsidP="00ED766B">
          <w:pPr>
            <w:pStyle w:val="a6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버전</w:t>
          </w:r>
          <w:r w:rsidRPr="00B14B08">
            <w:rPr>
              <w:rFonts w:ascii="굴림" w:hAnsi="굴림" w:hint="eastAsia"/>
              <w:sz w:val="18"/>
            </w:rPr>
            <w:t xml:space="preserve">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1</w:t>
          </w:r>
        </w:p>
      </w:tc>
      <w:tc>
        <w:tcPr>
          <w:tcW w:w="2107" w:type="dxa"/>
          <w:vAlign w:val="center"/>
        </w:tcPr>
        <w:p w:rsidR="007A3719" w:rsidRPr="00B14B08" w:rsidRDefault="007A3719" w:rsidP="00693982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>
            <w:rPr>
              <w:rFonts w:ascii="굴림" w:hAnsi="굴림"/>
              <w:sz w:val="18"/>
            </w:rPr>
            <w:t>8/06/18</w:t>
          </w:r>
        </w:p>
      </w:tc>
    </w:tr>
  </w:tbl>
  <w:p w:rsidR="007A3719" w:rsidRDefault="007A371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19" w:rsidRDefault="007A3719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7A3719" w:rsidRDefault="007A3719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7A3719" w:rsidRDefault="007A3719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hint="eastAsia"/>
        <w:b/>
        <w:sz w:val="56"/>
      </w:rPr>
      <w:t xml:space="preserve"> </w:t>
    </w:r>
    <w:r>
      <w:rPr>
        <w:rFonts w:ascii="Times New Roman" w:hAnsi="Times New Roman" w:hint="eastAsia"/>
        <w:b/>
        <w:sz w:val="56"/>
      </w:rPr>
      <w:t>프로그램</w:t>
    </w:r>
    <w:r>
      <w:rPr>
        <w:rFonts w:ascii="Times New Roman" w:hAnsi="Times New Roman" w:hint="eastAsia"/>
        <w:b/>
        <w:sz w:val="56"/>
      </w:rPr>
      <w:t xml:space="preserve"> </w:t>
    </w:r>
    <w:r>
      <w:rPr>
        <w:rFonts w:ascii="Times New Roman" w:hAnsi="Times New Roman" w:hint="eastAsia"/>
        <w:b/>
        <w:sz w:val="56"/>
      </w:rPr>
      <w:t>설계서</w:t>
    </w:r>
  </w:p>
  <w:p w:rsidR="007A3719" w:rsidRPr="005520A5" w:rsidRDefault="007A3719" w:rsidP="00FC5A2D">
    <w:pPr>
      <w:pStyle w:val="a6"/>
      <w:spacing w:before="240"/>
      <w:jc w:val="right"/>
      <w:rPr>
        <w:rFonts w:ascii="Times New Roman" w:hAnsi="Times New Roman"/>
        <w:b/>
        <w:sz w:val="44"/>
      </w:rPr>
    </w:pPr>
    <w:r w:rsidRPr="00ED766B">
      <w:rPr>
        <w:rFonts w:ascii="Times New Roman" w:hAnsi="Times New Roman" w:hint="eastAsia"/>
        <w:b/>
        <w:sz w:val="44"/>
      </w:rPr>
      <w:t>저작권기술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성능평가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시스템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개선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및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고도화</w:t>
    </w:r>
  </w:p>
  <w:p w:rsidR="007A3719" w:rsidRDefault="007A3719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ascii="Times New Roman" w:hAnsi="Times New Roman" w:hint="eastAsia"/>
        <w:b/>
        <w:sz w:val="48"/>
      </w:rPr>
      <w:t>2141</w:t>
    </w:r>
  </w:p>
  <w:p w:rsidR="007A3719" w:rsidRDefault="007A3719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ascii="Times New Roman" w:hAnsi="Times New Roman"/>
        <w:b/>
        <w:sz w:val="48"/>
      </w:rPr>
      <w:t>Version 1.1</w:t>
    </w:r>
  </w:p>
  <w:p w:rsidR="007A3719" w:rsidRPr="006C093F" w:rsidRDefault="007A3719">
    <w:pPr>
      <w:pStyle w:val="a6"/>
      <w:spacing w:before="240"/>
      <w:jc w:val="right"/>
      <w:rPr>
        <w:rFonts w:ascii="Times New Roman" w:hAnsi="Times New Roman"/>
        <w:b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7A3719">
      <w:trPr>
        <w:cantSplit/>
        <w:jc w:val="right"/>
      </w:trPr>
      <w:tc>
        <w:tcPr>
          <w:tcW w:w="2178" w:type="dxa"/>
        </w:tcPr>
        <w:p w:rsidR="007A3719" w:rsidRDefault="007A3719">
          <w:pPr>
            <w:pStyle w:val="a6"/>
            <w:spacing w:before="40" w:after="40"/>
            <w:jc w:val="center"/>
          </w:pPr>
        </w:p>
      </w:tc>
    </w:tr>
  </w:tbl>
  <w:p w:rsidR="007A3719" w:rsidRDefault="007A3719">
    <w:pPr>
      <w:pStyle w:val="Indent"/>
    </w:pPr>
  </w:p>
  <w:p w:rsidR="007A3719" w:rsidRDefault="007A371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56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61"/>
      <w:gridCol w:w="1134"/>
      <w:gridCol w:w="2143"/>
    </w:tblGrid>
    <w:tr w:rsidR="007A3719" w:rsidTr="00FC5A2D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7A3719" w:rsidRDefault="007A3719" w:rsidP="00CF6BFC">
          <w:pPr>
            <w:pStyle w:val="a6"/>
            <w:ind w:leftChars="-54" w:left="-119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7A3719" w:rsidRPr="00B14B08" w:rsidRDefault="007A3719" w:rsidP="00CF6BFC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프로그램 설계서</w:t>
          </w:r>
        </w:p>
      </w:tc>
    </w:tr>
    <w:tr w:rsidR="007A3719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7A3719" w:rsidRDefault="007A3719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795" w:type="dxa"/>
          <w:gridSpan w:val="2"/>
          <w:vAlign w:val="center"/>
        </w:tcPr>
        <w:p w:rsidR="007A3719" w:rsidRPr="00B14B08" w:rsidRDefault="007A3719" w:rsidP="00FC5A2D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프로젝트</w:t>
          </w:r>
          <w:r w:rsidRPr="00B14B08">
            <w:rPr>
              <w:rFonts w:ascii="굴림" w:hAnsi="굴림" w:hint="eastAsia"/>
              <w:sz w:val="18"/>
            </w:rPr>
            <w:t xml:space="preserve">: </w:t>
          </w:r>
          <w:r w:rsidRPr="00ED766B">
            <w:rPr>
              <w:rFonts w:hint="eastAsia"/>
              <w:sz w:val="18"/>
            </w:rPr>
            <w:t>저작권기술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성능평가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시스템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개선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및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고도화</w:t>
          </w:r>
        </w:p>
      </w:tc>
      <w:tc>
        <w:tcPr>
          <w:tcW w:w="2143" w:type="dxa"/>
          <w:vAlign w:val="center"/>
        </w:tcPr>
        <w:p w:rsidR="007A3719" w:rsidRPr="00B14B08" w:rsidRDefault="007A3719" w:rsidP="00CF6BFC">
          <w:pPr>
            <w:pStyle w:val="a6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</w:t>
          </w:r>
          <w:r w:rsidRPr="00B14B08">
            <w:rPr>
              <w:rFonts w:ascii="굴림" w:hAnsi="굴림" w:hint="eastAsia"/>
              <w:sz w:val="18"/>
            </w:rPr>
            <w:t xml:space="preserve">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설계</w:t>
          </w:r>
        </w:p>
      </w:tc>
    </w:tr>
    <w:tr w:rsidR="007A3719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7A3719" w:rsidRDefault="007A3719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661" w:type="dxa"/>
          <w:vAlign w:val="center"/>
        </w:tcPr>
        <w:p w:rsidR="007A3719" w:rsidRPr="00B14B08" w:rsidRDefault="007A3719" w:rsidP="00CF6BFC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2141</w:t>
          </w:r>
        </w:p>
      </w:tc>
      <w:tc>
        <w:tcPr>
          <w:tcW w:w="1134" w:type="dxa"/>
          <w:vAlign w:val="center"/>
        </w:tcPr>
        <w:p w:rsidR="007A3719" w:rsidRPr="00B14B08" w:rsidRDefault="007A3719" w:rsidP="00FC06BB">
          <w:pPr>
            <w:pStyle w:val="a6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버전</w:t>
          </w:r>
          <w:r w:rsidRPr="00B14B08">
            <w:rPr>
              <w:rFonts w:ascii="굴림" w:hAnsi="굴림" w:hint="eastAsia"/>
              <w:sz w:val="18"/>
            </w:rPr>
            <w:t xml:space="preserve">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1</w:t>
          </w:r>
        </w:p>
      </w:tc>
      <w:tc>
        <w:tcPr>
          <w:tcW w:w="2143" w:type="dxa"/>
          <w:vAlign w:val="center"/>
        </w:tcPr>
        <w:p w:rsidR="007A3719" w:rsidRPr="00B14B08" w:rsidRDefault="007A3719" w:rsidP="00841646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 w:rsidR="00841646">
            <w:rPr>
              <w:rFonts w:ascii="굴림" w:hAnsi="굴림"/>
              <w:sz w:val="18"/>
            </w:rPr>
            <w:t>8</w:t>
          </w:r>
          <w:bookmarkStart w:id="15" w:name="_GoBack"/>
          <w:bookmarkEnd w:id="15"/>
          <w:r>
            <w:rPr>
              <w:rFonts w:ascii="굴림" w:hAnsi="굴림" w:hint="eastAsia"/>
              <w:sz w:val="18"/>
            </w:rPr>
            <w:t>/0</w:t>
          </w:r>
          <w:r>
            <w:rPr>
              <w:rFonts w:ascii="굴림" w:hAnsi="굴림"/>
              <w:sz w:val="18"/>
            </w:rPr>
            <w:t>6</w:t>
          </w:r>
          <w:r>
            <w:rPr>
              <w:rFonts w:ascii="굴림" w:hAnsi="굴림" w:hint="eastAsia"/>
              <w:sz w:val="18"/>
            </w:rPr>
            <w:t>/</w:t>
          </w:r>
          <w:r>
            <w:rPr>
              <w:rFonts w:ascii="굴림" w:hAnsi="굴림"/>
              <w:sz w:val="18"/>
            </w:rPr>
            <w:t>19</w:t>
          </w:r>
        </w:p>
      </w:tc>
    </w:tr>
  </w:tbl>
  <w:p w:rsidR="007A3719" w:rsidRDefault="007A371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909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E34EC0"/>
    <w:multiLevelType w:val="hybridMultilevel"/>
    <w:tmpl w:val="99D4E79A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6D4E14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8F7198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FA720C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0B882210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0B8D4E73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D21536A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00D7856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13443AA8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1F6955"/>
    <w:multiLevelType w:val="multilevel"/>
    <w:tmpl w:val="CC5C5F38"/>
    <w:lvl w:ilvl="0">
      <w:start w:val="1"/>
      <w:numFmt w:val="decimal"/>
      <w:pStyle w:val="1"/>
      <w:lvlText w:val="%1."/>
      <w:lvlJc w:val="left"/>
      <w:pPr>
        <w:tabs>
          <w:tab w:val="num" w:pos="7228"/>
        </w:tabs>
        <w:ind w:left="7228" w:hanging="425"/>
      </w:pPr>
      <w:rPr>
        <w:rFonts w:hint="eastAsia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370"/>
        </w:tabs>
        <w:ind w:left="737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512"/>
        </w:tabs>
        <w:ind w:left="7512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654"/>
        </w:tabs>
        <w:ind w:left="7654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7795"/>
        </w:tabs>
        <w:ind w:left="7795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7937"/>
        </w:tabs>
        <w:ind w:left="7937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8243"/>
        </w:tabs>
        <w:ind w:left="8079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8603"/>
        </w:tabs>
        <w:ind w:left="8221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8603"/>
        </w:tabs>
        <w:ind w:left="8362" w:hanging="1559"/>
      </w:pPr>
      <w:rPr>
        <w:rFonts w:hint="eastAsia"/>
      </w:rPr>
    </w:lvl>
  </w:abstractNum>
  <w:abstractNum w:abstractNumId="11">
    <w:nsid w:val="1E05610B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E60741E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1EDF7E2E"/>
    <w:multiLevelType w:val="hybridMultilevel"/>
    <w:tmpl w:val="EAFC55B8"/>
    <w:lvl w:ilvl="0" w:tplc="039CAF1C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7576769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284479F6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29544544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36D66B7E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707391F"/>
    <w:multiLevelType w:val="hybridMultilevel"/>
    <w:tmpl w:val="99D4E79A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79A4078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7F60A5B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2C5695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ED07C98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41F51F0D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7CD52E8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26">
    <w:nsid w:val="58155B5A"/>
    <w:multiLevelType w:val="hybridMultilevel"/>
    <w:tmpl w:val="CE064CCA"/>
    <w:lvl w:ilvl="0" w:tplc="4C723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93B00F6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97F35D5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9CD5303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5BA80AE5"/>
    <w:multiLevelType w:val="hybridMultilevel"/>
    <w:tmpl w:val="1EA04252"/>
    <w:lvl w:ilvl="0" w:tplc="21BC9CC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>
    <w:nsid w:val="5CC65B34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63B678ED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5BF28B4"/>
    <w:multiLevelType w:val="hybridMultilevel"/>
    <w:tmpl w:val="F16C49EA"/>
    <w:lvl w:ilvl="0" w:tplc="BE40558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>
    <w:nsid w:val="68D636CA"/>
    <w:multiLevelType w:val="multilevel"/>
    <w:tmpl w:val="C3D453A6"/>
    <w:styleLink w:val="a0"/>
    <w:lvl w:ilvl="0">
      <w:start w:val="1"/>
      <w:numFmt w:val="decimal"/>
      <w:lvlText w:val="%1"/>
      <w:lvlJc w:val="left"/>
      <w:pPr>
        <w:ind w:left="1276" w:hanging="425"/>
      </w:pPr>
      <w:rPr>
        <w:rFonts w:eastAsia="바탕" w:cs="Times New Roman"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eastAsia="바탕" w:cs="Times New Roman"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eastAsia="바탕" w:cs="Times New Roman"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cs="Times New Roman" w:hint="eastAsia"/>
      </w:rPr>
    </w:lvl>
  </w:abstractNum>
  <w:abstractNum w:abstractNumId="36">
    <w:nsid w:val="69B223B6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6A687712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>
    <w:nsid w:val="730D7845"/>
    <w:multiLevelType w:val="hybridMultilevel"/>
    <w:tmpl w:val="674C4934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31A6EEB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737114B4"/>
    <w:multiLevelType w:val="hybridMultilevel"/>
    <w:tmpl w:val="7D3ABEEE"/>
    <w:lvl w:ilvl="0" w:tplc="9A5E72D6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bullet"/>
      <w:pStyle w:val="11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>
    <w:nsid w:val="74C33D19"/>
    <w:multiLevelType w:val="hybridMultilevel"/>
    <w:tmpl w:val="99D4E79A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5FE5635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>
    <w:nsid w:val="7739214A"/>
    <w:multiLevelType w:val="multilevel"/>
    <w:tmpl w:val="CCBE2F4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"/>
      <w:lvlJc w:val="left"/>
      <w:pPr>
        <w:ind w:left="656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4">
    <w:nsid w:val="78593893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8BF068E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E3A5828"/>
    <w:multiLevelType w:val="hybridMultilevel"/>
    <w:tmpl w:val="78C6AB46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40"/>
  </w:num>
  <w:num w:numId="3">
    <w:abstractNumId w:val="13"/>
  </w:num>
  <w:num w:numId="4">
    <w:abstractNumId w:val="32"/>
  </w:num>
  <w:num w:numId="5">
    <w:abstractNumId w:val="25"/>
  </w:num>
  <w:num w:numId="6">
    <w:abstractNumId w:val="35"/>
  </w:num>
  <w:num w:numId="7">
    <w:abstractNumId w:val="2"/>
  </w:num>
  <w:num w:numId="8">
    <w:abstractNumId w:val="43"/>
  </w:num>
  <w:num w:numId="9">
    <w:abstractNumId w:val="3"/>
  </w:num>
  <w:num w:numId="10">
    <w:abstractNumId w:val="9"/>
  </w:num>
  <w:num w:numId="11">
    <w:abstractNumId w:val="1"/>
  </w:num>
  <w:num w:numId="12">
    <w:abstractNumId w:val="41"/>
  </w:num>
  <w:num w:numId="13">
    <w:abstractNumId w:val="18"/>
  </w:num>
  <w:num w:numId="14">
    <w:abstractNumId w:val="38"/>
  </w:num>
  <w:num w:numId="15">
    <w:abstractNumId w:val="29"/>
  </w:num>
  <w:num w:numId="16">
    <w:abstractNumId w:val="22"/>
  </w:num>
  <w:num w:numId="17">
    <w:abstractNumId w:val="8"/>
  </w:num>
  <w:num w:numId="18">
    <w:abstractNumId w:val="31"/>
  </w:num>
  <w:num w:numId="19">
    <w:abstractNumId w:val="46"/>
  </w:num>
  <w:num w:numId="20">
    <w:abstractNumId w:val="16"/>
  </w:num>
  <w:num w:numId="21">
    <w:abstractNumId w:val="5"/>
  </w:num>
  <w:num w:numId="22">
    <w:abstractNumId w:val="36"/>
  </w:num>
  <w:num w:numId="23">
    <w:abstractNumId w:val="19"/>
  </w:num>
  <w:num w:numId="24">
    <w:abstractNumId w:val="4"/>
  </w:num>
  <w:num w:numId="25">
    <w:abstractNumId w:val="42"/>
  </w:num>
  <w:num w:numId="26">
    <w:abstractNumId w:val="11"/>
  </w:num>
  <w:num w:numId="27">
    <w:abstractNumId w:val="39"/>
  </w:num>
  <w:num w:numId="28">
    <w:abstractNumId w:val="12"/>
  </w:num>
  <w:num w:numId="29">
    <w:abstractNumId w:val="17"/>
  </w:num>
  <w:num w:numId="30">
    <w:abstractNumId w:val="28"/>
  </w:num>
  <w:num w:numId="31">
    <w:abstractNumId w:val="37"/>
  </w:num>
  <w:num w:numId="32">
    <w:abstractNumId w:val="20"/>
  </w:num>
  <w:num w:numId="33">
    <w:abstractNumId w:val="14"/>
  </w:num>
  <w:num w:numId="34">
    <w:abstractNumId w:val="26"/>
  </w:num>
  <w:num w:numId="35">
    <w:abstractNumId w:val="34"/>
  </w:num>
  <w:num w:numId="36">
    <w:abstractNumId w:val="30"/>
  </w:num>
  <w:num w:numId="37">
    <w:abstractNumId w:val="15"/>
  </w:num>
  <w:num w:numId="38">
    <w:abstractNumId w:val="21"/>
  </w:num>
  <w:num w:numId="39">
    <w:abstractNumId w:val="33"/>
  </w:num>
  <w:num w:numId="40">
    <w:abstractNumId w:val="0"/>
  </w:num>
  <w:num w:numId="41">
    <w:abstractNumId w:val="7"/>
  </w:num>
  <w:num w:numId="42">
    <w:abstractNumId w:val="44"/>
  </w:num>
  <w:num w:numId="43">
    <w:abstractNumId w:val="27"/>
  </w:num>
  <w:num w:numId="44">
    <w:abstractNumId w:val="24"/>
  </w:num>
  <w:num w:numId="45">
    <w:abstractNumId w:val="45"/>
  </w:num>
  <w:num w:numId="46">
    <w:abstractNumId w:val="23"/>
  </w:num>
  <w:num w:numId="47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2"/>
  <w:drawingGridVerticalSpacing w:val="2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>
      <v:stroke endarrow="block" endarrowwidth="narrow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21"/>
    <w:rsid w:val="00002D33"/>
    <w:rsid w:val="00004CDF"/>
    <w:rsid w:val="00007D56"/>
    <w:rsid w:val="00010F6C"/>
    <w:rsid w:val="00020128"/>
    <w:rsid w:val="000232CE"/>
    <w:rsid w:val="0003499E"/>
    <w:rsid w:val="000417C6"/>
    <w:rsid w:val="000564CD"/>
    <w:rsid w:val="0005749B"/>
    <w:rsid w:val="00061B2C"/>
    <w:rsid w:val="00062CF3"/>
    <w:rsid w:val="00063E74"/>
    <w:rsid w:val="00064FAB"/>
    <w:rsid w:val="00066623"/>
    <w:rsid w:val="000713AA"/>
    <w:rsid w:val="00073795"/>
    <w:rsid w:val="00082E91"/>
    <w:rsid w:val="00083C4F"/>
    <w:rsid w:val="00083CAA"/>
    <w:rsid w:val="000907EC"/>
    <w:rsid w:val="000946D8"/>
    <w:rsid w:val="000A1A0E"/>
    <w:rsid w:val="000A2ADC"/>
    <w:rsid w:val="000A6E50"/>
    <w:rsid w:val="000B15D2"/>
    <w:rsid w:val="000C45FC"/>
    <w:rsid w:val="000D6CDA"/>
    <w:rsid w:val="000E1F54"/>
    <w:rsid w:val="000E525A"/>
    <w:rsid w:val="000E5D80"/>
    <w:rsid w:val="000F184A"/>
    <w:rsid w:val="000F2A42"/>
    <w:rsid w:val="0010736B"/>
    <w:rsid w:val="00113A80"/>
    <w:rsid w:val="00116876"/>
    <w:rsid w:val="00116C17"/>
    <w:rsid w:val="001212BE"/>
    <w:rsid w:val="00122EBC"/>
    <w:rsid w:val="001360DE"/>
    <w:rsid w:val="00136559"/>
    <w:rsid w:val="00144768"/>
    <w:rsid w:val="001447FD"/>
    <w:rsid w:val="001460C5"/>
    <w:rsid w:val="00147C7F"/>
    <w:rsid w:val="001527AC"/>
    <w:rsid w:val="00153230"/>
    <w:rsid w:val="0016104A"/>
    <w:rsid w:val="0016758D"/>
    <w:rsid w:val="001721A5"/>
    <w:rsid w:val="00173B43"/>
    <w:rsid w:val="00173FCC"/>
    <w:rsid w:val="00184835"/>
    <w:rsid w:val="0018628B"/>
    <w:rsid w:val="00186EBE"/>
    <w:rsid w:val="00192B4A"/>
    <w:rsid w:val="00197AAF"/>
    <w:rsid w:val="001B1D55"/>
    <w:rsid w:val="001C0D4E"/>
    <w:rsid w:val="001D0230"/>
    <w:rsid w:val="001D173E"/>
    <w:rsid w:val="001D1D19"/>
    <w:rsid w:val="001D457A"/>
    <w:rsid w:val="001D7491"/>
    <w:rsid w:val="001E0266"/>
    <w:rsid w:val="001E1F19"/>
    <w:rsid w:val="001E4A6E"/>
    <w:rsid w:val="001F0BD8"/>
    <w:rsid w:val="001F3662"/>
    <w:rsid w:val="001F4AE0"/>
    <w:rsid w:val="001F7F54"/>
    <w:rsid w:val="00203053"/>
    <w:rsid w:val="00204E39"/>
    <w:rsid w:val="00205E77"/>
    <w:rsid w:val="00205EF1"/>
    <w:rsid w:val="002066C3"/>
    <w:rsid w:val="00216DF7"/>
    <w:rsid w:val="00216FCB"/>
    <w:rsid w:val="002176D7"/>
    <w:rsid w:val="00222225"/>
    <w:rsid w:val="0022665B"/>
    <w:rsid w:val="002268AF"/>
    <w:rsid w:val="00230F77"/>
    <w:rsid w:val="00231573"/>
    <w:rsid w:val="00234C84"/>
    <w:rsid w:val="00247D2B"/>
    <w:rsid w:val="00253724"/>
    <w:rsid w:val="00256BE7"/>
    <w:rsid w:val="002578DB"/>
    <w:rsid w:val="00257CC4"/>
    <w:rsid w:val="00260AD8"/>
    <w:rsid w:val="00262550"/>
    <w:rsid w:val="00266CF7"/>
    <w:rsid w:val="00266D74"/>
    <w:rsid w:val="00271646"/>
    <w:rsid w:val="00285649"/>
    <w:rsid w:val="00285AC2"/>
    <w:rsid w:val="00287898"/>
    <w:rsid w:val="002909A0"/>
    <w:rsid w:val="002A331C"/>
    <w:rsid w:val="002A40DF"/>
    <w:rsid w:val="002A40F2"/>
    <w:rsid w:val="002A4A81"/>
    <w:rsid w:val="002A58DD"/>
    <w:rsid w:val="002A5F1C"/>
    <w:rsid w:val="002C016D"/>
    <w:rsid w:val="002C3937"/>
    <w:rsid w:val="002C40D0"/>
    <w:rsid w:val="002C7FCF"/>
    <w:rsid w:val="002D2BD4"/>
    <w:rsid w:val="002F2A00"/>
    <w:rsid w:val="002F7241"/>
    <w:rsid w:val="00313B2E"/>
    <w:rsid w:val="003314E4"/>
    <w:rsid w:val="003423FB"/>
    <w:rsid w:val="00344A6D"/>
    <w:rsid w:val="00346E9D"/>
    <w:rsid w:val="003512FB"/>
    <w:rsid w:val="003527E1"/>
    <w:rsid w:val="00353E5B"/>
    <w:rsid w:val="00364770"/>
    <w:rsid w:val="00365CFB"/>
    <w:rsid w:val="00366F5F"/>
    <w:rsid w:val="00374BA4"/>
    <w:rsid w:val="00380D5F"/>
    <w:rsid w:val="00381085"/>
    <w:rsid w:val="00393DF0"/>
    <w:rsid w:val="003964E1"/>
    <w:rsid w:val="003A3362"/>
    <w:rsid w:val="003B1214"/>
    <w:rsid w:val="003B1CAF"/>
    <w:rsid w:val="003B6DE1"/>
    <w:rsid w:val="003B7ED5"/>
    <w:rsid w:val="003D0E1A"/>
    <w:rsid w:val="003E76CF"/>
    <w:rsid w:val="003F0CC4"/>
    <w:rsid w:val="003F11B3"/>
    <w:rsid w:val="003F65CE"/>
    <w:rsid w:val="003F789E"/>
    <w:rsid w:val="00405156"/>
    <w:rsid w:val="00410C6A"/>
    <w:rsid w:val="004151E9"/>
    <w:rsid w:val="00421E21"/>
    <w:rsid w:val="00423122"/>
    <w:rsid w:val="0042570C"/>
    <w:rsid w:val="00425A39"/>
    <w:rsid w:val="0043029F"/>
    <w:rsid w:val="004335D5"/>
    <w:rsid w:val="0043388D"/>
    <w:rsid w:val="004345E6"/>
    <w:rsid w:val="004452C9"/>
    <w:rsid w:val="004461B8"/>
    <w:rsid w:val="00446E11"/>
    <w:rsid w:val="00446F8E"/>
    <w:rsid w:val="0044712F"/>
    <w:rsid w:val="00451EF3"/>
    <w:rsid w:val="00452E36"/>
    <w:rsid w:val="00453554"/>
    <w:rsid w:val="00457870"/>
    <w:rsid w:val="004622CB"/>
    <w:rsid w:val="004625D5"/>
    <w:rsid w:val="00462673"/>
    <w:rsid w:val="004642B0"/>
    <w:rsid w:val="0046678C"/>
    <w:rsid w:val="0047664F"/>
    <w:rsid w:val="00482667"/>
    <w:rsid w:val="0049033D"/>
    <w:rsid w:val="00492A0C"/>
    <w:rsid w:val="00496164"/>
    <w:rsid w:val="00496B58"/>
    <w:rsid w:val="004A1027"/>
    <w:rsid w:val="004A33A3"/>
    <w:rsid w:val="004C0043"/>
    <w:rsid w:val="004C0B12"/>
    <w:rsid w:val="004C0BFF"/>
    <w:rsid w:val="004C70AD"/>
    <w:rsid w:val="004D42BF"/>
    <w:rsid w:val="004D703B"/>
    <w:rsid w:val="004E1355"/>
    <w:rsid w:val="004E3714"/>
    <w:rsid w:val="004E7559"/>
    <w:rsid w:val="004F246F"/>
    <w:rsid w:val="004F24E0"/>
    <w:rsid w:val="004F3D86"/>
    <w:rsid w:val="004F5291"/>
    <w:rsid w:val="004F6B46"/>
    <w:rsid w:val="004F7C72"/>
    <w:rsid w:val="005038BC"/>
    <w:rsid w:val="005039CE"/>
    <w:rsid w:val="00505529"/>
    <w:rsid w:val="00511293"/>
    <w:rsid w:val="00511AD0"/>
    <w:rsid w:val="00512D52"/>
    <w:rsid w:val="00515D24"/>
    <w:rsid w:val="00520E30"/>
    <w:rsid w:val="00523464"/>
    <w:rsid w:val="00527327"/>
    <w:rsid w:val="0053294C"/>
    <w:rsid w:val="00533E30"/>
    <w:rsid w:val="005367C5"/>
    <w:rsid w:val="00540E4A"/>
    <w:rsid w:val="00545746"/>
    <w:rsid w:val="005520A5"/>
    <w:rsid w:val="00556221"/>
    <w:rsid w:val="005602D4"/>
    <w:rsid w:val="0056375F"/>
    <w:rsid w:val="00567D61"/>
    <w:rsid w:val="005770F9"/>
    <w:rsid w:val="00577C25"/>
    <w:rsid w:val="00582035"/>
    <w:rsid w:val="00583105"/>
    <w:rsid w:val="00584461"/>
    <w:rsid w:val="00585E1B"/>
    <w:rsid w:val="00586715"/>
    <w:rsid w:val="00593F7F"/>
    <w:rsid w:val="005A2016"/>
    <w:rsid w:val="005A4A67"/>
    <w:rsid w:val="005A61F8"/>
    <w:rsid w:val="005A66BD"/>
    <w:rsid w:val="005A7905"/>
    <w:rsid w:val="005B125B"/>
    <w:rsid w:val="005B20DA"/>
    <w:rsid w:val="005B3E48"/>
    <w:rsid w:val="005B43C2"/>
    <w:rsid w:val="005B635E"/>
    <w:rsid w:val="005C3B6A"/>
    <w:rsid w:val="005C646A"/>
    <w:rsid w:val="005C7779"/>
    <w:rsid w:val="005D1A9F"/>
    <w:rsid w:val="005D7CB0"/>
    <w:rsid w:val="005E3433"/>
    <w:rsid w:val="005E3ABE"/>
    <w:rsid w:val="005E4595"/>
    <w:rsid w:val="005E45A7"/>
    <w:rsid w:val="005E5C69"/>
    <w:rsid w:val="005F37F1"/>
    <w:rsid w:val="0060115C"/>
    <w:rsid w:val="00604B79"/>
    <w:rsid w:val="00614BA5"/>
    <w:rsid w:val="0061681D"/>
    <w:rsid w:val="00620B5A"/>
    <w:rsid w:val="00623953"/>
    <w:rsid w:val="00630773"/>
    <w:rsid w:val="0063183F"/>
    <w:rsid w:val="006356EF"/>
    <w:rsid w:val="006357B3"/>
    <w:rsid w:val="00637DBB"/>
    <w:rsid w:val="00644B5C"/>
    <w:rsid w:val="0064752C"/>
    <w:rsid w:val="00654727"/>
    <w:rsid w:val="00656853"/>
    <w:rsid w:val="00656AE3"/>
    <w:rsid w:val="00661E5D"/>
    <w:rsid w:val="00665F02"/>
    <w:rsid w:val="00667398"/>
    <w:rsid w:val="00672E21"/>
    <w:rsid w:val="0067358E"/>
    <w:rsid w:val="0067566B"/>
    <w:rsid w:val="00681001"/>
    <w:rsid w:val="00681910"/>
    <w:rsid w:val="00686658"/>
    <w:rsid w:val="00687A6E"/>
    <w:rsid w:val="00690DF6"/>
    <w:rsid w:val="00692069"/>
    <w:rsid w:val="00693982"/>
    <w:rsid w:val="006A13AD"/>
    <w:rsid w:val="006A3F37"/>
    <w:rsid w:val="006A5001"/>
    <w:rsid w:val="006B0DD3"/>
    <w:rsid w:val="006B2CCB"/>
    <w:rsid w:val="006B5557"/>
    <w:rsid w:val="006C5772"/>
    <w:rsid w:val="006C7951"/>
    <w:rsid w:val="006D2DE8"/>
    <w:rsid w:val="006D4BC0"/>
    <w:rsid w:val="006E0D60"/>
    <w:rsid w:val="006E19C3"/>
    <w:rsid w:val="006E43F0"/>
    <w:rsid w:val="006F2BC6"/>
    <w:rsid w:val="006F3858"/>
    <w:rsid w:val="0070378F"/>
    <w:rsid w:val="0070533F"/>
    <w:rsid w:val="00714896"/>
    <w:rsid w:val="0071691C"/>
    <w:rsid w:val="00717B4C"/>
    <w:rsid w:val="007207C5"/>
    <w:rsid w:val="00733250"/>
    <w:rsid w:val="00734F34"/>
    <w:rsid w:val="007407BC"/>
    <w:rsid w:val="00745BCC"/>
    <w:rsid w:val="0074606C"/>
    <w:rsid w:val="00747754"/>
    <w:rsid w:val="00747CD5"/>
    <w:rsid w:val="007538ED"/>
    <w:rsid w:val="00754591"/>
    <w:rsid w:val="0076306A"/>
    <w:rsid w:val="00764B84"/>
    <w:rsid w:val="00766131"/>
    <w:rsid w:val="00776C81"/>
    <w:rsid w:val="00776C9D"/>
    <w:rsid w:val="007823A6"/>
    <w:rsid w:val="00786B72"/>
    <w:rsid w:val="00795ADD"/>
    <w:rsid w:val="007965A9"/>
    <w:rsid w:val="007A3719"/>
    <w:rsid w:val="007A4B67"/>
    <w:rsid w:val="007A6558"/>
    <w:rsid w:val="007B2127"/>
    <w:rsid w:val="007C217C"/>
    <w:rsid w:val="007C2B71"/>
    <w:rsid w:val="007C4632"/>
    <w:rsid w:val="007C4B8A"/>
    <w:rsid w:val="007C7CA9"/>
    <w:rsid w:val="007E3DBB"/>
    <w:rsid w:val="007E48A4"/>
    <w:rsid w:val="007E4EA4"/>
    <w:rsid w:val="007E7D90"/>
    <w:rsid w:val="007F4511"/>
    <w:rsid w:val="007F61F4"/>
    <w:rsid w:val="00801DD0"/>
    <w:rsid w:val="00803A12"/>
    <w:rsid w:val="008049E9"/>
    <w:rsid w:val="008116F5"/>
    <w:rsid w:val="008227C3"/>
    <w:rsid w:val="008307DB"/>
    <w:rsid w:val="00841646"/>
    <w:rsid w:val="00851AFA"/>
    <w:rsid w:val="008604FC"/>
    <w:rsid w:val="008605BD"/>
    <w:rsid w:val="008677E0"/>
    <w:rsid w:val="00875BB4"/>
    <w:rsid w:val="00876413"/>
    <w:rsid w:val="00880826"/>
    <w:rsid w:val="008835F9"/>
    <w:rsid w:val="00886603"/>
    <w:rsid w:val="0088708F"/>
    <w:rsid w:val="00887B6A"/>
    <w:rsid w:val="00895009"/>
    <w:rsid w:val="0089709E"/>
    <w:rsid w:val="00897E3A"/>
    <w:rsid w:val="008A42DD"/>
    <w:rsid w:val="008A43D8"/>
    <w:rsid w:val="008A762C"/>
    <w:rsid w:val="008B1717"/>
    <w:rsid w:val="008B6869"/>
    <w:rsid w:val="008C2F34"/>
    <w:rsid w:val="008C32AD"/>
    <w:rsid w:val="008C3464"/>
    <w:rsid w:val="008C5596"/>
    <w:rsid w:val="008C6B89"/>
    <w:rsid w:val="008C7BBD"/>
    <w:rsid w:val="008E0440"/>
    <w:rsid w:val="008E060C"/>
    <w:rsid w:val="008E095D"/>
    <w:rsid w:val="008E3BA6"/>
    <w:rsid w:val="008F4D80"/>
    <w:rsid w:val="008F5193"/>
    <w:rsid w:val="00901556"/>
    <w:rsid w:val="00910D44"/>
    <w:rsid w:val="00914A26"/>
    <w:rsid w:val="00916E7B"/>
    <w:rsid w:val="0092340B"/>
    <w:rsid w:val="0092714F"/>
    <w:rsid w:val="00940106"/>
    <w:rsid w:val="00940C0E"/>
    <w:rsid w:val="00940D40"/>
    <w:rsid w:val="009426B6"/>
    <w:rsid w:val="00942ECB"/>
    <w:rsid w:val="00943A61"/>
    <w:rsid w:val="00956449"/>
    <w:rsid w:val="00962E36"/>
    <w:rsid w:val="00966382"/>
    <w:rsid w:val="00973C89"/>
    <w:rsid w:val="00974881"/>
    <w:rsid w:val="009827FF"/>
    <w:rsid w:val="009871AD"/>
    <w:rsid w:val="00991477"/>
    <w:rsid w:val="00993A7D"/>
    <w:rsid w:val="00994449"/>
    <w:rsid w:val="0099506D"/>
    <w:rsid w:val="00996B93"/>
    <w:rsid w:val="009A1C94"/>
    <w:rsid w:val="009A6DE1"/>
    <w:rsid w:val="009B0CE8"/>
    <w:rsid w:val="009B4671"/>
    <w:rsid w:val="009B512B"/>
    <w:rsid w:val="009B5E75"/>
    <w:rsid w:val="009B6B19"/>
    <w:rsid w:val="009C169D"/>
    <w:rsid w:val="009D238C"/>
    <w:rsid w:val="009D66D6"/>
    <w:rsid w:val="00A02645"/>
    <w:rsid w:val="00A03A24"/>
    <w:rsid w:val="00A04EC5"/>
    <w:rsid w:val="00A11505"/>
    <w:rsid w:val="00A1202C"/>
    <w:rsid w:val="00A307A4"/>
    <w:rsid w:val="00A60CD7"/>
    <w:rsid w:val="00A61BBF"/>
    <w:rsid w:val="00A63835"/>
    <w:rsid w:val="00A6443E"/>
    <w:rsid w:val="00A64672"/>
    <w:rsid w:val="00A82285"/>
    <w:rsid w:val="00A82FC6"/>
    <w:rsid w:val="00A87507"/>
    <w:rsid w:val="00A97FBC"/>
    <w:rsid w:val="00AA32BF"/>
    <w:rsid w:val="00AB0598"/>
    <w:rsid w:val="00AB2961"/>
    <w:rsid w:val="00AB2B72"/>
    <w:rsid w:val="00AB4B92"/>
    <w:rsid w:val="00AB54BF"/>
    <w:rsid w:val="00AB61EA"/>
    <w:rsid w:val="00AC6E40"/>
    <w:rsid w:val="00AD10DB"/>
    <w:rsid w:val="00AD775F"/>
    <w:rsid w:val="00AE28E1"/>
    <w:rsid w:val="00AE3F61"/>
    <w:rsid w:val="00AE48F3"/>
    <w:rsid w:val="00AE7697"/>
    <w:rsid w:val="00AE7E98"/>
    <w:rsid w:val="00AF07EC"/>
    <w:rsid w:val="00AF2A3D"/>
    <w:rsid w:val="00AF5E83"/>
    <w:rsid w:val="00B002BB"/>
    <w:rsid w:val="00B01085"/>
    <w:rsid w:val="00B02023"/>
    <w:rsid w:val="00B0396E"/>
    <w:rsid w:val="00B133BE"/>
    <w:rsid w:val="00B14B6C"/>
    <w:rsid w:val="00B14C21"/>
    <w:rsid w:val="00B2160B"/>
    <w:rsid w:val="00B235A1"/>
    <w:rsid w:val="00B238DE"/>
    <w:rsid w:val="00B25240"/>
    <w:rsid w:val="00B2663B"/>
    <w:rsid w:val="00B4169D"/>
    <w:rsid w:val="00B41972"/>
    <w:rsid w:val="00B453A6"/>
    <w:rsid w:val="00B514B5"/>
    <w:rsid w:val="00B55EDA"/>
    <w:rsid w:val="00B622BF"/>
    <w:rsid w:val="00B63408"/>
    <w:rsid w:val="00B67499"/>
    <w:rsid w:val="00B7276B"/>
    <w:rsid w:val="00B84E15"/>
    <w:rsid w:val="00B84F1F"/>
    <w:rsid w:val="00B864F0"/>
    <w:rsid w:val="00B9709D"/>
    <w:rsid w:val="00B97D84"/>
    <w:rsid w:val="00BA09ED"/>
    <w:rsid w:val="00BB2199"/>
    <w:rsid w:val="00BB42E3"/>
    <w:rsid w:val="00BB4D02"/>
    <w:rsid w:val="00BC32F2"/>
    <w:rsid w:val="00BD3BB9"/>
    <w:rsid w:val="00BD451C"/>
    <w:rsid w:val="00BD49C9"/>
    <w:rsid w:val="00BD4F79"/>
    <w:rsid w:val="00BD5021"/>
    <w:rsid w:val="00BD6D6B"/>
    <w:rsid w:val="00BE2E0C"/>
    <w:rsid w:val="00BE3829"/>
    <w:rsid w:val="00BF1804"/>
    <w:rsid w:val="00BF4F50"/>
    <w:rsid w:val="00BF6818"/>
    <w:rsid w:val="00C018D8"/>
    <w:rsid w:val="00C0292B"/>
    <w:rsid w:val="00C05420"/>
    <w:rsid w:val="00C0781B"/>
    <w:rsid w:val="00C12431"/>
    <w:rsid w:val="00C15C00"/>
    <w:rsid w:val="00C32DE0"/>
    <w:rsid w:val="00C3384D"/>
    <w:rsid w:val="00C40CFB"/>
    <w:rsid w:val="00C42902"/>
    <w:rsid w:val="00C53385"/>
    <w:rsid w:val="00C533A4"/>
    <w:rsid w:val="00C55C4E"/>
    <w:rsid w:val="00C565E8"/>
    <w:rsid w:val="00C63759"/>
    <w:rsid w:val="00C641D7"/>
    <w:rsid w:val="00C665BB"/>
    <w:rsid w:val="00C70689"/>
    <w:rsid w:val="00C707C4"/>
    <w:rsid w:val="00C730E7"/>
    <w:rsid w:val="00C81E3A"/>
    <w:rsid w:val="00C823A6"/>
    <w:rsid w:val="00C86A66"/>
    <w:rsid w:val="00C92ACE"/>
    <w:rsid w:val="00C96BF7"/>
    <w:rsid w:val="00CA2D22"/>
    <w:rsid w:val="00CA5197"/>
    <w:rsid w:val="00CA54BE"/>
    <w:rsid w:val="00CA65E5"/>
    <w:rsid w:val="00CB06AB"/>
    <w:rsid w:val="00CB1A53"/>
    <w:rsid w:val="00CB2571"/>
    <w:rsid w:val="00CE03B0"/>
    <w:rsid w:val="00CE3258"/>
    <w:rsid w:val="00CF5871"/>
    <w:rsid w:val="00CF6BFC"/>
    <w:rsid w:val="00D00AA3"/>
    <w:rsid w:val="00D02909"/>
    <w:rsid w:val="00D02D8F"/>
    <w:rsid w:val="00D0777C"/>
    <w:rsid w:val="00D1251A"/>
    <w:rsid w:val="00D13AE3"/>
    <w:rsid w:val="00D14D42"/>
    <w:rsid w:val="00D166B6"/>
    <w:rsid w:val="00D1773B"/>
    <w:rsid w:val="00D3149E"/>
    <w:rsid w:val="00D423A2"/>
    <w:rsid w:val="00D4347B"/>
    <w:rsid w:val="00D44734"/>
    <w:rsid w:val="00D46E06"/>
    <w:rsid w:val="00D502D0"/>
    <w:rsid w:val="00D50D66"/>
    <w:rsid w:val="00D54219"/>
    <w:rsid w:val="00D61AE2"/>
    <w:rsid w:val="00D70102"/>
    <w:rsid w:val="00D72F86"/>
    <w:rsid w:val="00D77133"/>
    <w:rsid w:val="00D811A7"/>
    <w:rsid w:val="00D84185"/>
    <w:rsid w:val="00D94C06"/>
    <w:rsid w:val="00DA0DA6"/>
    <w:rsid w:val="00DA1D5F"/>
    <w:rsid w:val="00DA1FF0"/>
    <w:rsid w:val="00DA33C9"/>
    <w:rsid w:val="00DA3B10"/>
    <w:rsid w:val="00DA42EA"/>
    <w:rsid w:val="00DB0EFB"/>
    <w:rsid w:val="00DB6D10"/>
    <w:rsid w:val="00DC293B"/>
    <w:rsid w:val="00DC56AF"/>
    <w:rsid w:val="00DD0BAB"/>
    <w:rsid w:val="00DE4903"/>
    <w:rsid w:val="00DF158A"/>
    <w:rsid w:val="00DF249A"/>
    <w:rsid w:val="00DF5D02"/>
    <w:rsid w:val="00E04FB5"/>
    <w:rsid w:val="00E068D2"/>
    <w:rsid w:val="00E10DD6"/>
    <w:rsid w:val="00E1191E"/>
    <w:rsid w:val="00E13981"/>
    <w:rsid w:val="00E16134"/>
    <w:rsid w:val="00E17204"/>
    <w:rsid w:val="00E206E6"/>
    <w:rsid w:val="00E21BFD"/>
    <w:rsid w:val="00E32CA8"/>
    <w:rsid w:val="00E33DC6"/>
    <w:rsid w:val="00E34185"/>
    <w:rsid w:val="00E4235D"/>
    <w:rsid w:val="00E45C80"/>
    <w:rsid w:val="00E46058"/>
    <w:rsid w:val="00E47F4B"/>
    <w:rsid w:val="00E54B63"/>
    <w:rsid w:val="00E700E5"/>
    <w:rsid w:val="00E70C50"/>
    <w:rsid w:val="00E753EE"/>
    <w:rsid w:val="00E80668"/>
    <w:rsid w:val="00E80C14"/>
    <w:rsid w:val="00E905AE"/>
    <w:rsid w:val="00E91924"/>
    <w:rsid w:val="00E92E9B"/>
    <w:rsid w:val="00E97397"/>
    <w:rsid w:val="00EA4762"/>
    <w:rsid w:val="00EA5054"/>
    <w:rsid w:val="00EA577D"/>
    <w:rsid w:val="00EB3181"/>
    <w:rsid w:val="00EB76AD"/>
    <w:rsid w:val="00EC3879"/>
    <w:rsid w:val="00EC45E7"/>
    <w:rsid w:val="00EC7C87"/>
    <w:rsid w:val="00ED0608"/>
    <w:rsid w:val="00ED35C5"/>
    <w:rsid w:val="00ED3BB3"/>
    <w:rsid w:val="00ED4D60"/>
    <w:rsid w:val="00ED4FCD"/>
    <w:rsid w:val="00ED754C"/>
    <w:rsid w:val="00ED766B"/>
    <w:rsid w:val="00ED7E94"/>
    <w:rsid w:val="00EE1CB5"/>
    <w:rsid w:val="00EF5652"/>
    <w:rsid w:val="00F00970"/>
    <w:rsid w:val="00F020BC"/>
    <w:rsid w:val="00F03DCE"/>
    <w:rsid w:val="00F059F1"/>
    <w:rsid w:val="00F13745"/>
    <w:rsid w:val="00F1479F"/>
    <w:rsid w:val="00F162DE"/>
    <w:rsid w:val="00F179EA"/>
    <w:rsid w:val="00F17A2C"/>
    <w:rsid w:val="00F253FA"/>
    <w:rsid w:val="00F34972"/>
    <w:rsid w:val="00F41A6B"/>
    <w:rsid w:val="00F42D20"/>
    <w:rsid w:val="00F45F60"/>
    <w:rsid w:val="00F46A30"/>
    <w:rsid w:val="00F51EE7"/>
    <w:rsid w:val="00F6651B"/>
    <w:rsid w:val="00F673EE"/>
    <w:rsid w:val="00F67C63"/>
    <w:rsid w:val="00F7180B"/>
    <w:rsid w:val="00F74EC2"/>
    <w:rsid w:val="00F770C3"/>
    <w:rsid w:val="00F771C8"/>
    <w:rsid w:val="00F77DCB"/>
    <w:rsid w:val="00F920E6"/>
    <w:rsid w:val="00F92482"/>
    <w:rsid w:val="00FA2915"/>
    <w:rsid w:val="00FA3990"/>
    <w:rsid w:val="00FA69D6"/>
    <w:rsid w:val="00FA784A"/>
    <w:rsid w:val="00FB3FFC"/>
    <w:rsid w:val="00FB5CB6"/>
    <w:rsid w:val="00FB5F29"/>
    <w:rsid w:val="00FB65EF"/>
    <w:rsid w:val="00FB7990"/>
    <w:rsid w:val="00FC06BB"/>
    <w:rsid w:val="00FC5089"/>
    <w:rsid w:val="00FC5A2D"/>
    <w:rsid w:val="00FD0365"/>
    <w:rsid w:val="00FD34F1"/>
    <w:rsid w:val="00FD4751"/>
    <w:rsid w:val="00FD569F"/>
    <w:rsid w:val="00FE13B3"/>
    <w:rsid w:val="00FE368D"/>
    <w:rsid w:val="00FE5056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 endarrowwidth="narrow"/>
    </o:shapedefaults>
    <o:shapelayout v:ext="edit">
      <o:idmap v:ext="edit" data="1"/>
    </o:shapelayout>
  </w:shapeDefaults>
  <w:decimalSymbol w:val="."/>
  <w:listSeparator w:val=","/>
  <w15:docId w15:val="{E1724619-3511-4D6C-81E4-4CE23D9E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6" w:qFormat="1"/>
    <w:lsdException w:name="heading 6" w:uiPriority="7" w:qFormat="1"/>
    <w:lsdException w:name="heading 7" w:semiHidden="1" w:uiPriority="8" w:unhideWhenUsed="1" w:qFormat="1"/>
    <w:lsdException w:name="heading 8" w:semiHidden="1" w:uiPriority="9" w:unhideWhenUsed="1" w:qFormat="1"/>
    <w:lsdException w:name="heading 9" w:semiHidden="1" w:uiPriority="10" w:unhideWhenUsed="1" w:qFormat="1"/>
    <w:lsdException w:name="index 1" w:semiHidden="1" w:uiPriority="25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24" w:unhideWhenUsed="1" w:qFormat="1"/>
    <w:lsdException w:name="toc 4" w:semiHidden="1" w:uiPriority="27" w:unhideWhenUsed="1"/>
    <w:lsdException w:name="toc 5" w:semiHidden="1" w:uiPriority="28" w:unhideWhenUsed="1"/>
    <w:lsdException w:name="toc 6" w:semiHidden="1" w:uiPriority="29" w:unhideWhenUsed="1"/>
    <w:lsdException w:name="toc 7" w:semiHidden="1" w:uiPriority="30" w:unhideWhenUsed="1"/>
    <w:lsdException w:name="toc 8" w:semiHidden="1" w:uiPriority="31" w:unhideWhenUsed="1"/>
    <w:lsdException w:name="toc 9" w:semiHidden="1" w:uiPriority="32" w:unhideWhenUsed="1"/>
    <w:lsdException w:name="Normal Indent" w:semiHidden="1" w:uiPriority="14" w:unhideWhenUsed="1"/>
    <w:lsdException w:name="footnote text" w:semiHidden="1" w:uiPriority="84" w:unhideWhenUsed="1"/>
    <w:lsdException w:name="annotation text" w:semiHidden="1" w:uiPriority="44" w:unhideWhenUsed="1"/>
    <w:lsdException w:name="header" w:semiHidden="1" w:unhideWhenUsed="1"/>
    <w:lsdException w:name="footer" w:semiHidden="1" w:unhideWhenUsed="1"/>
    <w:lsdException w:name="index heading" w:semiHidden="1" w:uiPriority="26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87" w:unhideWhenUsed="1"/>
    <w:lsdException w:name="annotation reference" w:semiHidden="1" w:uiPriority="43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82" w:unhideWhenUsed="1"/>
    <w:lsdException w:name="List" w:semiHidden="1" w:unhideWhenUsed="1"/>
    <w:lsdException w:name="List Bullet" w:semiHidden="1" w:uiPriority="53" w:unhideWhenUsed="1"/>
    <w:lsdException w:name="List Number" w:uiPriority="58"/>
    <w:lsdException w:name="List 2" w:semiHidden="1" w:unhideWhenUsed="1"/>
    <w:lsdException w:name="List 3" w:semiHidden="1" w:unhideWhenUsed="1"/>
    <w:lsdException w:name="List Bullet 2" w:semiHidden="1" w:uiPriority="54" w:unhideWhenUsed="1"/>
    <w:lsdException w:name="List Bullet 3" w:semiHidden="1" w:uiPriority="55" w:unhideWhenUsed="1"/>
    <w:lsdException w:name="List Bullet 4" w:semiHidden="1" w:uiPriority="56" w:unhideWhenUsed="1"/>
    <w:lsdException w:name="List Bullet 5" w:semiHidden="1" w:uiPriority="57" w:unhideWhenUsed="1"/>
    <w:lsdException w:name="List Number 2" w:semiHidden="1" w:uiPriority="59" w:unhideWhenUsed="1"/>
    <w:lsdException w:name="List Number 3" w:semiHidden="1" w:uiPriority="60" w:unhideWhenUsed="1"/>
    <w:lsdException w:name="List Number 4" w:semiHidden="1" w:uiPriority="61" w:unhideWhenUsed="1"/>
    <w:lsdException w:name="List Number 5" w:semiHidden="1" w:uiPriority="62" w:unhideWhenUsed="1"/>
    <w:lsdException w:name="Title" w:uiPriority="2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35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34"/>
    <w:lsdException w:name="Body Text First Indent 2" w:semiHidden="1" w:unhideWhenUsed="1"/>
    <w:lsdException w:name="Note Heading" w:semiHidden="1" w:uiPriority="83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42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8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5ADD"/>
    <w:pPr>
      <w:widowControl w:val="0"/>
      <w:wordWrap w:val="0"/>
      <w:jc w:val="both"/>
    </w:pPr>
    <w:rPr>
      <w:rFonts w:ascii="Arial" w:eastAsia="굴림체" w:hAnsi="Arial"/>
      <w:kern w:val="2"/>
      <w:sz w:val="22"/>
    </w:rPr>
  </w:style>
  <w:style w:type="paragraph" w:styleId="1">
    <w:name w:val="heading 1"/>
    <w:basedOn w:val="a1"/>
    <w:next w:val="a1"/>
    <w:link w:val="1Char"/>
    <w:uiPriority w:val="2"/>
    <w:qFormat/>
    <w:rsid w:val="00E10DD6"/>
    <w:pPr>
      <w:keepNext/>
      <w:numPr>
        <w:numId w:val="1"/>
      </w:numPr>
      <w:tabs>
        <w:tab w:val="clear" w:pos="7228"/>
        <w:tab w:val="left" w:pos="0"/>
      </w:tabs>
      <w:spacing w:after="120"/>
      <w:ind w:leftChars="-129" w:left="-1" w:hangingChars="101" w:hanging="283"/>
      <w:jc w:val="left"/>
      <w:outlineLvl w:val="0"/>
    </w:pPr>
    <w:rPr>
      <w:b/>
      <w:sz w:val="28"/>
    </w:rPr>
  </w:style>
  <w:style w:type="paragraph" w:styleId="2">
    <w:name w:val="heading 2"/>
    <w:basedOn w:val="a1"/>
    <w:next w:val="a1"/>
    <w:link w:val="2Char"/>
    <w:uiPriority w:val="3"/>
    <w:qFormat/>
    <w:rsid w:val="00204E39"/>
    <w:pPr>
      <w:keepNext/>
      <w:numPr>
        <w:ilvl w:val="1"/>
        <w:numId w:val="1"/>
      </w:numPr>
      <w:tabs>
        <w:tab w:val="clear" w:pos="7370"/>
        <w:tab w:val="num" w:pos="550"/>
      </w:tabs>
      <w:spacing w:before="120" w:after="120"/>
      <w:ind w:left="567"/>
      <w:outlineLvl w:val="1"/>
    </w:pPr>
    <w:rPr>
      <w:b/>
      <w:sz w:val="24"/>
    </w:rPr>
  </w:style>
  <w:style w:type="paragraph" w:styleId="3">
    <w:name w:val="heading 3"/>
    <w:basedOn w:val="a1"/>
    <w:next w:val="a1"/>
    <w:link w:val="3Char"/>
    <w:uiPriority w:val="4"/>
    <w:qFormat/>
    <w:rsid w:val="00204E39"/>
    <w:pPr>
      <w:keepNext/>
      <w:numPr>
        <w:ilvl w:val="2"/>
        <w:numId w:val="1"/>
      </w:numPr>
      <w:tabs>
        <w:tab w:val="clear" w:pos="7512"/>
        <w:tab w:val="num" w:pos="770"/>
      </w:tabs>
      <w:spacing w:after="120"/>
      <w:ind w:left="709"/>
      <w:outlineLvl w:val="2"/>
    </w:pPr>
    <w:rPr>
      <w:b/>
    </w:rPr>
  </w:style>
  <w:style w:type="paragraph" w:styleId="4">
    <w:name w:val="heading 4"/>
    <w:basedOn w:val="a1"/>
    <w:next w:val="a1"/>
    <w:link w:val="4Char"/>
    <w:uiPriority w:val="5"/>
    <w:qFormat/>
    <w:rsid w:val="00204E39"/>
    <w:pPr>
      <w:keepNext/>
      <w:numPr>
        <w:ilvl w:val="3"/>
        <w:numId w:val="1"/>
      </w:numPr>
      <w:tabs>
        <w:tab w:val="clear" w:pos="7654"/>
      </w:tabs>
      <w:spacing w:after="100" w:afterAutospacing="1"/>
      <w:ind w:left="879" w:hanging="879"/>
      <w:outlineLvl w:val="3"/>
    </w:pPr>
    <w:rPr>
      <w:bCs/>
    </w:rPr>
  </w:style>
  <w:style w:type="paragraph" w:styleId="5">
    <w:name w:val="heading 5"/>
    <w:basedOn w:val="a1"/>
    <w:next w:val="a1"/>
    <w:link w:val="5Char"/>
    <w:uiPriority w:val="6"/>
    <w:qFormat/>
    <w:rsid w:val="00204E39"/>
    <w:pPr>
      <w:keepNext/>
      <w:numPr>
        <w:ilvl w:val="4"/>
        <w:numId w:val="1"/>
      </w:numPr>
      <w:tabs>
        <w:tab w:val="clear" w:pos="7795"/>
      </w:tabs>
      <w:spacing w:after="100" w:afterAutospacing="1"/>
      <w:ind w:left="1100" w:hanging="1100"/>
      <w:outlineLvl w:val="4"/>
    </w:pPr>
  </w:style>
  <w:style w:type="paragraph" w:styleId="6">
    <w:name w:val="heading 6"/>
    <w:basedOn w:val="a1"/>
    <w:next w:val="a1"/>
    <w:link w:val="6Char"/>
    <w:uiPriority w:val="7"/>
    <w:qFormat/>
    <w:rsid w:val="00204E39"/>
    <w:pPr>
      <w:keepNext/>
      <w:numPr>
        <w:ilvl w:val="5"/>
        <w:numId w:val="1"/>
      </w:numPr>
      <w:tabs>
        <w:tab w:val="clear" w:pos="7937"/>
      </w:tabs>
      <w:spacing w:after="100" w:afterAutospacing="1"/>
      <w:ind w:left="1208" w:hanging="1208"/>
      <w:outlineLvl w:val="5"/>
    </w:pPr>
  </w:style>
  <w:style w:type="paragraph" w:styleId="7">
    <w:name w:val="heading 7"/>
    <w:basedOn w:val="a1"/>
    <w:next w:val="a1"/>
    <w:link w:val="7Char"/>
    <w:uiPriority w:val="8"/>
    <w:qFormat/>
    <w:rsid w:val="00204E39"/>
    <w:pPr>
      <w:keepNext/>
      <w:numPr>
        <w:ilvl w:val="6"/>
        <w:numId w:val="1"/>
      </w:numPr>
      <w:tabs>
        <w:tab w:val="clear" w:pos="8243"/>
        <w:tab w:val="num" w:pos="1430"/>
      </w:tabs>
      <w:spacing w:after="100" w:afterAutospacing="1"/>
      <w:ind w:left="1321" w:hanging="1321"/>
      <w:outlineLvl w:val="6"/>
    </w:pPr>
  </w:style>
  <w:style w:type="paragraph" w:styleId="8">
    <w:name w:val="heading 8"/>
    <w:basedOn w:val="a1"/>
    <w:next w:val="a1"/>
    <w:link w:val="8Char"/>
    <w:uiPriority w:val="9"/>
    <w:qFormat/>
    <w:rsid w:val="00204E39"/>
    <w:pPr>
      <w:keepNext/>
      <w:numPr>
        <w:ilvl w:val="7"/>
        <w:numId w:val="1"/>
      </w:numPr>
      <w:tabs>
        <w:tab w:val="clear" w:pos="8603"/>
      </w:tabs>
      <w:spacing w:after="100" w:afterAutospacing="1"/>
      <w:ind w:left="1650" w:hanging="1650"/>
      <w:outlineLvl w:val="7"/>
    </w:pPr>
  </w:style>
  <w:style w:type="paragraph" w:styleId="9">
    <w:name w:val="heading 9"/>
    <w:basedOn w:val="a1"/>
    <w:next w:val="a1"/>
    <w:link w:val="9Char"/>
    <w:uiPriority w:val="10"/>
    <w:qFormat/>
    <w:rsid w:val="00204E39"/>
    <w:pPr>
      <w:keepNext/>
      <w:numPr>
        <w:ilvl w:val="8"/>
        <w:numId w:val="1"/>
      </w:numPr>
      <w:tabs>
        <w:tab w:val="clear" w:pos="8603"/>
        <w:tab w:val="num" w:pos="1760"/>
      </w:tabs>
      <w:spacing w:after="100" w:afterAutospacing="1"/>
      <w:ind w:left="1650" w:hanging="165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uiPriority w:val="14"/>
    <w:rsid w:val="00204E39"/>
    <w:pPr>
      <w:ind w:left="851"/>
    </w:pPr>
  </w:style>
  <w:style w:type="paragraph" w:customStyle="1" w:styleId="Print-FromToSubjectDate">
    <w:name w:val="Print- From: To: Subject: Date:"/>
    <w:basedOn w:val="a1"/>
    <w:uiPriority w:val="15"/>
    <w:rsid w:val="00204E39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1"/>
    <w:next w:val="Print-FromToSubjectDate"/>
    <w:uiPriority w:val="16"/>
    <w:rsid w:val="00204E39"/>
    <w:pPr>
      <w:pBdr>
        <w:left w:val="single" w:sz="18" w:space="1" w:color="auto"/>
      </w:pBdr>
      <w:shd w:val="pct12" w:color="auto" w:fill="auto"/>
    </w:pPr>
    <w:rPr>
      <w:b/>
      <w:sz w:val="28"/>
    </w:rPr>
  </w:style>
  <w:style w:type="paragraph" w:customStyle="1" w:styleId="ReplyForwardHeaders">
    <w:name w:val="Reply/Forward Headers"/>
    <w:basedOn w:val="a1"/>
    <w:next w:val="ReplyForwardToFromDate"/>
    <w:uiPriority w:val="17"/>
    <w:rsid w:val="00204E39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1"/>
    <w:uiPriority w:val="18"/>
    <w:rsid w:val="00204E39"/>
    <w:pPr>
      <w:pBdr>
        <w:left w:val="single" w:sz="18" w:space="1" w:color="auto"/>
      </w:pBdr>
    </w:p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1"/>
    <w:link w:val="Char"/>
    <w:rsid w:val="00204E39"/>
    <w:pPr>
      <w:tabs>
        <w:tab w:val="center" w:pos="4252"/>
        <w:tab w:val="right" w:pos="8504"/>
      </w:tabs>
      <w:snapToGrid w:val="0"/>
    </w:pPr>
  </w:style>
  <w:style w:type="paragraph" w:styleId="a7">
    <w:name w:val="Title"/>
    <w:basedOn w:val="a1"/>
    <w:link w:val="Char0"/>
    <w:uiPriority w:val="20"/>
    <w:qFormat/>
    <w:rsid w:val="00204E39"/>
    <w:pPr>
      <w:spacing w:before="240" w:after="120"/>
      <w:jc w:val="center"/>
      <w:outlineLvl w:val="0"/>
    </w:pPr>
    <w:rPr>
      <w:rFonts w:eastAsia="돋움체"/>
      <w:b/>
      <w:sz w:val="36"/>
      <w:u w:val="single"/>
    </w:rPr>
  </w:style>
  <w:style w:type="paragraph" w:styleId="a8">
    <w:name w:val="footer"/>
    <w:aliases w:val="footer odd"/>
    <w:basedOn w:val="a1"/>
    <w:link w:val="Char1"/>
    <w:uiPriority w:val="21"/>
    <w:rsid w:val="00204E39"/>
    <w:pPr>
      <w:tabs>
        <w:tab w:val="center" w:pos="4252"/>
        <w:tab w:val="right" w:pos="8504"/>
      </w:tabs>
      <w:snapToGrid w:val="0"/>
    </w:pPr>
  </w:style>
  <w:style w:type="paragraph" w:styleId="12">
    <w:name w:val="toc 1"/>
    <w:basedOn w:val="a1"/>
    <w:next w:val="a1"/>
    <w:autoRedefine/>
    <w:uiPriority w:val="39"/>
    <w:qFormat/>
    <w:rsid w:val="00204E39"/>
    <w:pPr>
      <w:spacing w:before="360" w:after="360"/>
      <w:jc w:val="left"/>
    </w:pPr>
    <w:rPr>
      <w:b/>
      <w:bCs/>
      <w:caps/>
      <w:szCs w:val="26"/>
      <w:u w:val="single"/>
    </w:rPr>
  </w:style>
  <w:style w:type="paragraph" w:styleId="21">
    <w:name w:val="toc 2"/>
    <w:basedOn w:val="a1"/>
    <w:next w:val="a1"/>
    <w:autoRedefine/>
    <w:uiPriority w:val="39"/>
    <w:qFormat/>
    <w:rsid w:val="00204E39"/>
    <w:pPr>
      <w:jc w:val="left"/>
    </w:pPr>
    <w:rPr>
      <w:b/>
      <w:bCs/>
      <w:smallCaps/>
      <w:szCs w:val="26"/>
    </w:rPr>
  </w:style>
  <w:style w:type="paragraph" w:styleId="30">
    <w:name w:val="toc 3"/>
    <w:basedOn w:val="a1"/>
    <w:next w:val="a1"/>
    <w:autoRedefine/>
    <w:uiPriority w:val="24"/>
    <w:qFormat/>
    <w:rsid w:val="00204E39"/>
    <w:pPr>
      <w:jc w:val="left"/>
    </w:pPr>
    <w:rPr>
      <w:smallCaps/>
      <w:szCs w:val="26"/>
    </w:rPr>
  </w:style>
  <w:style w:type="paragraph" w:styleId="13">
    <w:name w:val="index 1"/>
    <w:basedOn w:val="a1"/>
    <w:next w:val="a1"/>
    <w:autoRedefine/>
    <w:uiPriority w:val="25"/>
    <w:rsid w:val="00204E39"/>
    <w:pPr>
      <w:ind w:left="425" w:hanging="425"/>
    </w:pPr>
  </w:style>
  <w:style w:type="paragraph" w:styleId="a9">
    <w:name w:val="index heading"/>
    <w:basedOn w:val="a1"/>
    <w:next w:val="13"/>
    <w:uiPriority w:val="26"/>
    <w:rsid w:val="00204E39"/>
    <w:rPr>
      <w:b/>
    </w:rPr>
  </w:style>
  <w:style w:type="paragraph" w:styleId="40">
    <w:name w:val="toc 4"/>
    <w:basedOn w:val="a1"/>
    <w:next w:val="a1"/>
    <w:autoRedefine/>
    <w:uiPriority w:val="27"/>
    <w:rsid w:val="00204E39"/>
    <w:pPr>
      <w:jc w:val="left"/>
    </w:pPr>
    <w:rPr>
      <w:szCs w:val="26"/>
    </w:rPr>
  </w:style>
  <w:style w:type="paragraph" w:styleId="50">
    <w:name w:val="toc 5"/>
    <w:basedOn w:val="a1"/>
    <w:next w:val="a1"/>
    <w:autoRedefine/>
    <w:uiPriority w:val="28"/>
    <w:rsid w:val="00204E39"/>
    <w:pPr>
      <w:jc w:val="left"/>
    </w:pPr>
    <w:rPr>
      <w:szCs w:val="26"/>
    </w:rPr>
  </w:style>
  <w:style w:type="paragraph" w:styleId="60">
    <w:name w:val="toc 6"/>
    <w:basedOn w:val="a1"/>
    <w:next w:val="a1"/>
    <w:autoRedefine/>
    <w:uiPriority w:val="29"/>
    <w:rsid w:val="00204E39"/>
    <w:pPr>
      <w:jc w:val="left"/>
    </w:pPr>
    <w:rPr>
      <w:szCs w:val="26"/>
    </w:rPr>
  </w:style>
  <w:style w:type="paragraph" w:styleId="70">
    <w:name w:val="toc 7"/>
    <w:basedOn w:val="a1"/>
    <w:next w:val="a1"/>
    <w:autoRedefine/>
    <w:uiPriority w:val="30"/>
    <w:rsid w:val="00204E39"/>
    <w:pPr>
      <w:jc w:val="left"/>
    </w:pPr>
    <w:rPr>
      <w:szCs w:val="26"/>
    </w:rPr>
  </w:style>
  <w:style w:type="paragraph" w:styleId="80">
    <w:name w:val="toc 8"/>
    <w:basedOn w:val="a1"/>
    <w:next w:val="a1"/>
    <w:autoRedefine/>
    <w:uiPriority w:val="31"/>
    <w:rsid w:val="00204E39"/>
    <w:pPr>
      <w:jc w:val="left"/>
    </w:pPr>
    <w:rPr>
      <w:szCs w:val="26"/>
    </w:rPr>
  </w:style>
  <w:style w:type="paragraph" w:styleId="90">
    <w:name w:val="toc 9"/>
    <w:basedOn w:val="a1"/>
    <w:next w:val="a1"/>
    <w:autoRedefine/>
    <w:uiPriority w:val="32"/>
    <w:rsid w:val="00204E39"/>
    <w:pPr>
      <w:jc w:val="left"/>
    </w:pPr>
    <w:rPr>
      <w:szCs w:val="26"/>
    </w:rPr>
  </w:style>
  <w:style w:type="character" w:styleId="aa">
    <w:name w:val="page number"/>
    <w:basedOn w:val="a2"/>
    <w:rsid w:val="00204E39"/>
  </w:style>
  <w:style w:type="paragraph" w:styleId="ab">
    <w:name w:val="Date"/>
    <w:basedOn w:val="a1"/>
    <w:next w:val="a1"/>
    <w:link w:val="Char2"/>
    <w:uiPriority w:val="34"/>
    <w:rsid w:val="00204E39"/>
  </w:style>
  <w:style w:type="paragraph" w:styleId="ac">
    <w:name w:val="Body Text"/>
    <w:basedOn w:val="a1"/>
    <w:link w:val="Char3"/>
    <w:uiPriority w:val="35"/>
    <w:rsid w:val="00204E39"/>
    <w:pPr>
      <w:adjustRightInd w:val="0"/>
      <w:spacing w:after="180" w:line="360" w:lineRule="atLeast"/>
      <w:textAlignment w:val="baseline"/>
    </w:pPr>
    <w:rPr>
      <w:rFonts w:eastAsia="바탕체"/>
      <w:kern w:val="0"/>
      <w:sz w:val="20"/>
    </w:rPr>
  </w:style>
  <w:style w:type="paragraph" w:customStyle="1" w:styleId="TableLegend">
    <w:name w:val="Table_Legend"/>
    <w:basedOn w:val="a1"/>
    <w:next w:val="a1"/>
    <w:uiPriority w:val="36"/>
    <w:rsid w:val="00204E39"/>
    <w:pPr>
      <w:keepNext/>
      <w:tabs>
        <w:tab w:val="left" w:pos="454"/>
      </w:tabs>
      <w:wordWrap/>
      <w:autoSpaceDE w:val="0"/>
      <w:autoSpaceDN w:val="0"/>
      <w:adjustRightInd w:val="0"/>
      <w:spacing w:before="86" w:line="199" w:lineRule="exact"/>
      <w:textAlignment w:val="baseline"/>
    </w:pPr>
    <w:rPr>
      <w:rFonts w:eastAsia="바탕체"/>
      <w:kern w:val="0"/>
      <w:sz w:val="18"/>
    </w:rPr>
  </w:style>
  <w:style w:type="paragraph" w:customStyle="1" w:styleId="TableTitle">
    <w:name w:val="Table_Title"/>
    <w:basedOn w:val="a1"/>
    <w:next w:val="Blanc"/>
    <w:uiPriority w:val="37"/>
    <w:rsid w:val="00204E39"/>
    <w:pPr>
      <w:keepNext/>
      <w:wordWrap/>
      <w:autoSpaceDE w:val="0"/>
      <w:autoSpaceDN w:val="0"/>
      <w:adjustRightInd w:val="0"/>
      <w:spacing w:after="57"/>
      <w:jc w:val="center"/>
      <w:textAlignment w:val="baseline"/>
    </w:pPr>
    <w:rPr>
      <w:rFonts w:eastAsia="바탕체"/>
      <w:b/>
      <w:kern w:val="0"/>
      <w:sz w:val="20"/>
    </w:rPr>
  </w:style>
  <w:style w:type="paragraph" w:customStyle="1" w:styleId="Blanc">
    <w:name w:val="Blanc"/>
    <w:basedOn w:val="TableTitle"/>
    <w:next w:val="TableText"/>
    <w:uiPriority w:val="38"/>
    <w:rsid w:val="00204E39"/>
    <w:pPr>
      <w:spacing w:line="12" w:lineRule="exact"/>
    </w:pPr>
    <w:rPr>
      <w:b w:val="0"/>
      <w:sz w:val="8"/>
    </w:rPr>
  </w:style>
  <w:style w:type="paragraph" w:customStyle="1" w:styleId="TableText">
    <w:name w:val="Table_Text"/>
    <w:basedOn w:val="a1"/>
    <w:uiPriority w:val="39"/>
    <w:rsid w:val="00204E39"/>
    <w:pPr>
      <w:keepLines/>
      <w:tabs>
        <w:tab w:val="left" w:pos="794"/>
        <w:tab w:val="left" w:pos="1191"/>
        <w:tab w:val="left" w:pos="1588"/>
        <w:tab w:val="left" w:pos="1985"/>
      </w:tabs>
      <w:wordWrap/>
      <w:autoSpaceDE w:val="0"/>
      <w:autoSpaceDN w:val="0"/>
      <w:adjustRightInd w:val="0"/>
      <w:spacing w:before="100" w:after="100" w:line="190" w:lineRule="exact"/>
      <w:jc w:val="left"/>
      <w:textAlignment w:val="baseline"/>
    </w:pPr>
    <w:rPr>
      <w:rFonts w:eastAsia="바탕체"/>
      <w:kern w:val="0"/>
      <w:sz w:val="18"/>
    </w:rPr>
  </w:style>
  <w:style w:type="paragraph" w:customStyle="1" w:styleId="ad">
    <w:name w:val="머리글 표준"/>
    <w:basedOn w:val="a1"/>
    <w:uiPriority w:val="40"/>
    <w:rsid w:val="00204E39"/>
    <w:pPr>
      <w:widowControl/>
      <w:wordWrap/>
      <w:jc w:val="left"/>
    </w:pPr>
    <w:rPr>
      <w:noProof/>
      <w:kern w:val="0"/>
      <w:sz w:val="20"/>
    </w:rPr>
  </w:style>
  <w:style w:type="paragraph" w:customStyle="1" w:styleId="ae">
    <w:name w:val="머리글 제목"/>
    <w:basedOn w:val="ad"/>
    <w:uiPriority w:val="41"/>
    <w:rsid w:val="00204E39"/>
    <w:rPr>
      <w:sz w:val="16"/>
    </w:rPr>
  </w:style>
  <w:style w:type="paragraph" w:styleId="af">
    <w:name w:val="Document Map"/>
    <w:basedOn w:val="a1"/>
    <w:link w:val="Char4"/>
    <w:uiPriority w:val="42"/>
    <w:rsid w:val="00204E39"/>
    <w:pPr>
      <w:shd w:val="clear" w:color="auto" w:fill="000080"/>
    </w:pPr>
    <w:rPr>
      <w:rFonts w:eastAsia="돋움체"/>
    </w:rPr>
  </w:style>
  <w:style w:type="character" w:styleId="af0">
    <w:name w:val="annotation reference"/>
    <w:uiPriority w:val="43"/>
    <w:rsid w:val="00204E39"/>
    <w:rPr>
      <w:sz w:val="18"/>
    </w:rPr>
  </w:style>
  <w:style w:type="paragraph" w:styleId="af1">
    <w:name w:val="annotation text"/>
    <w:basedOn w:val="a1"/>
    <w:link w:val="Char5"/>
    <w:uiPriority w:val="44"/>
    <w:rsid w:val="00204E39"/>
    <w:pPr>
      <w:jc w:val="left"/>
    </w:pPr>
  </w:style>
  <w:style w:type="paragraph" w:styleId="af2">
    <w:name w:val="Normal (Web)"/>
    <w:basedOn w:val="a1"/>
    <w:uiPriority w:val="99"/>
    <w:rsid w:val="00204E39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3">
    <w:name w:val="Hyperlink"/>
    <w:uiPriority w:val="99"/>
    <w:rsid w:val="00204E39"/>
    <w:rPr>
      <w:color w:val="0000FF"/>
      <w:u w:val="single"/>
    </w:rPr>
  </w:style>
  <w:style w:type="paragraph" w:customStyle="1" w:styleId="af4">
    <w:name w:val="번호)"/>
    <w:basedOn w:val="a1"/>
    <w:uiPriority w:val="47"/>
    <w:rsid w:val="00204E39"/>
    <w:pPr>
      <w:wordWrap/>
      <w:adjustRightInd w:val="0"/>
      <w:spacing w:line="360" w:lineRule="atLeast"/>
      <w:ind w:left="480" w:right="-103"/>
      <w:jc w:val="left"/>
      <w:textAlignment w:val="baseline"/>
    </w:pPr>
    <w:rPr>
      <w:rFonts w:ascii="돋움체" w:eastAsia="돋움체"/>
      <w:kern w:val="0"/>
    </w:rPr>
  </w:style>
  <w:style w:type="paragraph" w:customStyle="1" w:styleId="af5">
    <w:name w:val="진짜내용"/>
    <w:basedOn w:val="af6"/>
    <w:uiPriority w:val="48"/>
    <w:rsid w:val="00204E39"/>
    <w:pPr>
      <w:jc w:val="both"/>
    </w:pPr>
  </w:style>
  <w:style w:type="paragraph" w:customStyle="1" w:styleId="af6">
    <w:name w:val="내용"/>
    <w:basedOn w:val="AAA"/>
    <w:uiPriority w:val="49"/>
    <w:rsid w:val="00204E39"/>
    <w:pPr>
      <w:ind w:left="960" w:right="-103"/>
    </w:pPr>
  </w:style>
  <w:style w:type="paragraph" w:customStyle="1" w:styleId="AAA">
    <w:name w:val="AAA"/>
    <w:basedOn w:val="a1"/>
    <w:uiPriority w:val="50"/>
    <w:rsid w:val="00204E39"/>
    <w:pPr>
      <w:wordWrap/>
      <w:adjustRightInd w:val="0"/>
      <w:spacing w:line="360" w:lineRule="atLeast"/>
      <w:ind w:left="480" w:right="2011"/>
      <w:jc w:val="left"/>
      <w:textAlignment w:val="baseline"/>
    </w:pPr>
    <w:rPr>
      <w:rFonts w:ascii="돋움체" w:eastAsia="돋움체"/>
      <w:kern w:val="0"/>
    </w:rPr>
  </w:style>
  <w:style w:type="paragraph" w:customStyle="1" w:styleId="af7">
    <w:name w:val="문자."/>
    <w:basedOn w:val="a1"/>
    <w:uiPriority w:val="51"/>
    <w:rsid w:val="00204E39"/>
    <w:pPr>
      <w:wordWrap/>
      <w:adjustRightInd w:val="0"/>
      <w:spacing w:line="360" w:lineRule="atLeast"/>
      <w:ind w:left="720" w:right="-103"/>
      <w:jc w:val="left"/>
      <w:textAlignment w:val="baseline"/>
    </w:pPr>
    <w:rPr>
      <w:rFonts w:ascii="바탕체" w:eastAsia="바탕체"/>
      <w:kern w:val="0"/>
      <w:position w:val="6"/>
    </w:rPr>
  </w:style>
  <w:style w:type="paragraph" w:customStyle="1" w:styleId="aaa0">
    <w:name w:val="aaa"/>
    <w:basedOn w:val="a1"/>
    <w:uiPriority w:val="52"/>
    <w:rsid w:val="00204E39"/>
    <w:pPr>
      <w:wordWrap/>
      <w:adjustRightInd w:val="0"/>
      <w:spacing w:line="360" w:lineRule="atLeast"/>
      <w:ind w:left="947" w:hanging="227"/>
      <w:jc w:val="left"/>
      <w:textAlignment w:val="baseline"/>
    </w:pPr>
    <w:rPr>
      <w:rFonts w:ascii="명조" w:eastAsia="명조"/>
      <w:kern w:val="0"/>
      <w:sz w:val="24"/>
    </w:rPr>
  </w:style>
  <w:style w:type="paragraph" w:styleId="af8">
    <w:name w:val="List Bullet"/>
    <w:basedOn w:val="a1"/>
    <w:autoRedefine/>
    <w:uiPriority w:val="53"/>
    <w:rsid w:val="00204E39"/>
    <w:pPr>
      <w:tabs>
        <w:tab w:val="num" w:pos="360"/>
      </w:tabs>
      <w:ind w:left="360" w:hanging="360"/>
    </w:pPr>
    <w:rPr>
      <w:rFonts w:eastAsia="바탕체"/>
      <w:sz w:val="20"/>
    </w:rPr>
  </w:style>
  <w:style w:type="paragraph" w:styleId="22">
    <w:name w:val="List Bullet 2"/>
    <w:basedOn w:val="a1"/>
    <w:autoRedefine/>
    <w:uiPriority w:val="54"/>
    <w:rsid w:val="00204E39"/>
    <w:pPr>
      <w:tabs>
        <w:tab w:val="num" w:pos="785"/>
      </w:tabs>
      <w:ind w:left="785" w:hanging="360"/>
    </w:pPr>
    <w:rPr>
      <w:rFonts w:eastAsia="바탕체"/>
      <w:sz w:val="20"/>
    </w:rPr>
  </w:style>
  <w:style w:type="paragraph" w:styleId="31">
    <w:name w:val="List Bullet 3"/>
    <w:basedOn w:val="a1"/>
    <w:autoRedefine/>
    <w:uiPriority w:val="55"/>
    <w:rsid w:val="00204E39"/>
    <w:pPr>
      <w:tabs>
        <w:tab w:val="num" w:pos="1211"/>
      </w:tabs>
      <w:ind w:left="1211" w:hanging="360"/>
    </w:pPr>
    <w:rPr>
      <w:rFonts w:eastAsia="바탕체"/>
      <w:sz w:val="20"/>
    </w:rPr>
  </w:style>
  <w:style w:type="paragraph" w:styleId="41">
    <w:name w:val="List Bullet 4"/>
    <w:basedOn w:val="a1"/>
    <w:autoRedefine/>
    <w:uiPriority w:val="56"/>
    <w:rsid w:val="00204E39"/>
    <w:pPr>
      <w:tabs>
        <w:tab w:val="num" w:pos="1636"/>
      </w:tabs>
      <w:ind w:left="1636" w:hanging="360"/>
    </w:pPr>
    <w:rPr>
      <w:rFonts w:eastAsia="바탕체"/>
      <w:sz w:val="20"/>
    </w:rPr>
  </w:style>
  <w:style w:type="paragraph" w:styleId="51">
    <w:name w:val="List Bullet 5"/>
    <w:basedOn w:val="a1"/>
    <w:autoRedefine/>
    <w:uiPriority w:val="57"/>
    <w:rsid w:val="00204E39"/>
    <w:pPr>
      <w:tabs>
        <w:tab w:val="num" w:pos="2061"/>
      </w:tabs>
      <w:ind w:left="2061" w:hanging="360"/>
    </w:pPr>
    <w:rPr>
      <w:rFonts w:eastAsia="바탕체"/>
      <w:sz w:val="20"/>
    </w:rPr>
  </w:style>
  <w:style w:type="paragraph" w:styleId="af9">
    <w:name w:val="List Number"/>
    <w:basedOn w:val="a1"/>
    <w:uiPriority w:val="58"/>
    <w:rsid w:val="00204E39"/>
    <w:pPr>
      <w:tabs>
        <w:tab w:val="num" w:pos="618"/>
      </w:tabs>
      <w:ind w:left="618" w:hanging="360"/>
    </w:pPr>
    <w:rPr>
      <w:rFonts w:eastAsia="바탕체"/>
      <w:sz w:val="20"/>
    </w:rPr>
  </w:style>
  <w:style w:type="paragraph" w:styleId="23">
    <w:name w:val="List Number 2"/>
    <w:basedOn w:val="a1"/>
    <w:uiPriority w:val="59"/>
    <w:rsid w:val="00204E39"/>
    <w:pPr>
      <w:tabs>
        <w:tab w:val="num" w:pos="785"/>
      </w:tabs>
      <w:ind w:left="785" w:hanging="360"/>
    </w:pPr>
    <w:rPr>
      <w:rFonts w:eastAsia="바탕체"/>
      <w:sz w:val="20"/>
    </w:rPr>
  </w:style>
  <w:style w:type="paragraph" w:styleId="32">
    <w:name w:val="List Number 3"/>
    <w:basedOn w:val="a1"/>
    <w:uiPriority w:val="60"/>
    <w:rsid w:val="00204E39"/>
    <w:pPr>
      <w:tabs>
        <w:tab w:val="num" w:pos="1211"/>
      </w:tabs>
      <w:ind w:left="1211" w:hanging="360"/>
    </w:pPr>
    <w:rPr>
      <w:rFonts w:eastAsia="바탕체"/>
      <w:sz w:val="20"/>
    </w:rPr>
  </w:style>
  <w:style w:type="paragraph" w:styleId="42">
    <w:name w:val="List Number 4"/>
    <w:basedOn w:val="a1"/>
    <w:uiPriority w:val="61"/>
    <w:rsid w:val="00204E39"/>
    <w:pPr>
      <w:tabs>
        <w:tab w:val="num" w:pos="1636"/>
      </w:tabs>
      <w:ind w:left="1636" w:hanging="360"/>
    </w:pPr>
    <w:rPr>
      <w:rFonts w:eastAsia="바탕체"/>
      <w:sz w:val="20"/>
    </w:rPr>
  </w:style>
  <w:style w:type="paragraph" w:styleId="52">
    <w:name w:val="List Number 5"/>
    <w:basedOn w:val="a1"/>
    <w:uiPriority w:val="62"/>
    <w:rsid w:val="00204E39"/>
    <w:pPr>
      <w:tabs>
        <w:tab w:val="num" w:pos="2061"/>
      </w:tabs>
      <w:ind w:left="2061" w:hanging="360"/>
    </w:pPr>
    <w:rPr>
      <w:rFonts w:eastAsia="바탕체"/>
      <w:sz w:val="20"/>
    </w:rPr>
  </w:style>
  <w:style w:type="paragraph" w:customStyle="1" w:styleId="210">
    <w:name w:val="2.1"/>
    <w:basedOn w:val="a1"/>
    <w:uiPriority w:val="63"/>
    <w:rsid w:val="00204E39"/>
    <w:pPr>
      <w:tabs>
        <w:tab w:val="num" w:pos="425"/>
      </w:tabs>
      <w:spacing w:after="120" w:line="320" w:lineRule="exact"/>
      <w:ind w:left="425" w:hanging="425"/>
    </w:pPr>
    <w:rPr>
      <w:rFonts w:eastAsia="휴먼옛체"/>
    </w:rPr>
  </w:style>
  <w:style w:type="paragraph" w:customStyle="1" w:styleId="411">
    <w:name w:val="4.1.1"/>
    <w:basedOn w:val="a6"/>
    <w:uiPriority w:val="64"/>
    <w:rsid w:val="00204E39"/>
    <w:pPr>
      <w:tabs>
        <w:tab w:val="clear" w:pos="4252"/>
        <w:tab w:val="clear" w:pos="8504"/>
        <w:tab w:val="num" w:pos="785"/>
      </w:tabs>
      <w:snapToGrid/>
      <w:spacing w:line="320" w:lineRule="exact"/>
      <w:ind w:left="780" w:hanging="355"/>
    </w:pPr>
    <w:rPr>
      <w:rFonts w:eastAsia="돋움체"/>
    </w:rPr>
  </w:style>
  <w:style w:type="paragraph" w:customStyle="1" w:styleId="4111">
    <w:name w:val="4.1.1.1"/>
    <w:basedOn w:val="a1"/>
    <w:uiPriority w:val="65"/>
    <w:rsid w:val="00204E39"/>
    <w:pPr>
      <w:tabs>
        <w:tab w:val="num" w:pos="425"/>
      </w:tabs>
      <w:spacing w:line="320" w:lineRule="exact"/>
      <w:ind w:left="425" w:hanging="425"/>
    </w:pPr>
    <w:rPr>
      <w:rFonts w:eastAsia="돋움체"/>
      <w:sz w:val="20"/>
    </w:rPr>
  </w:style>
  <w:style w:type="paragraph" w:customStyle="1" w:styleId="421">
    <w:name w:val="4.2.1"/>
    <w:basedOn w:val="a1"/>
    <w:uiPriority w:val="66"/>
    <w:rsid w:val="00204E39"/>
    <w:pPr>
      <w:tabs>
        <w:tab w:val="num" w:pos="425"/>
      </w:tabs>
      <w:spacing w:line="320" w:lineRule="exact"/>
      <w:ind w:left="425" w:hanging="425"/>
    </w:pPr>
    <w:rPr>
      <w:rFonts w:eastAsia="돋움체"/>
    </w:rPr>
  </w:style>
  <w:style w:type="paragraph" w:customStyle="1" w:styleId="4231">
    <w:name w:val="4.2.3.1"/>
    <w:basedOn w:val="a6"/>
    <w:uiPriority w:val="67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  <w:sz w:val="20"/>
    </w:rPr>
  </w:style>
  <w:style w:type="paragraph" w:customStyle="1" w:styleId="431">
    <w:name w:val="4.3.1"/>
    <w:basedOn w:val="a6"/>
    <w:uiPriority w:val="68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</w:rPr>
  </w:style>
  <w:style w:type="paragraph" w:customStyle="1" w:styleId="441">
    <w:name w:val="4.4.1"/>
    <w:basedOn w:val="a6"/>
    <w:uiPriority w:val="69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</w:rPr>
  </w:style>
  <w:style w:type="paragraph" w:customStyle="1" w:styleId="4431">
    <w:name w:val="4.4.3.1"/>
    <w:basedOn w:val="a6"/>
    <w:uiPriority w:val="70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  <w:sz w:val="20"/>
    </w:rPr>
  </w:style>
  <w:style w:type="paragraph" w:customStyle="1" w:styleId="afa">
    <w:name w:val="절"/>
    <w:basedOn w:val="a1"/>
    <w:uiPriority w:val="71"/>
    <w:rsid w:val="00204E39"/>
    <w:pPr>
      <w:tabs>
        <w:tab w:val="num" w:pos="360"/>
      </w:tabs>
      <w:spacing w:before="400" w:after="100" w:line="360" w:lineRule="auto"/>
      <w:ind w:left="360" w:hanging="360"/>
      <w:jc w:val="left"/>
      <w:outlineLvl w:val="1"/>
    </w:pPr>
    <w:rPr>
      <w:rFonts w:ascii="HY견고딕" w:eastAsia="HY견고딕"/>
      <w:sz w:val="28"/>
    </w:rPr>
  </w:style>
  <w:style w:type="paragraph" w:customStyle="1" w:styleId="14">
    <w:name w:val="레벨1"/>
    <w:basedOn w:val="afa"/>
    <w:uiPriority w:val="72"/>
    <w:rsid w:val="00204E39"/>
    <w:pPr>
      <w:tabs>
        <w:tab w:val="num" w:pos="425"/>
      </w:tabs>
      <w:spacing w:before="300" w:after="60"/>
      <w:ind w:left="425" w:hanging="425"/>
      <w:outlineLvl w:val="0"/>
    </w:pPr>
  </w:style>
  <w:style w:type="paragraph" w:customStyle="1" w:styleId="24">
    <w:name w:val="레벨2"/>
    <w:uiPriority w:val="73"/>
    <w:rsid w:val="00204E39"/>
    <w:pPr>
      <w:tabs>
        <w:tab w:val="left" w:pos="284"/>
        <w:tab w:val="num" w:pos="720"/>
      </w:tabs>
      <w:spacing w:before="100" w:after="40" w:line="360" w:lineRule="auto"/>
      <w:ind w:left="720" w:hanging="720"/>
      <w:outlineLvl w:val="1"/>
    </w:pPr>
    <w:rPr>
      <w:rFonts w:ascii="HY견고딕" w:eastAsia="HY견고딕"/>
      <w:noProof/>
      <w:sz w:val="24"/>
    </w:rPr>
  </w:style>
  <w:style w:type="paragraph" w:customStyle="1" w:styleId="33">
    <w:name w:val="레벨3"/>
    <w:basedOn w:val="24"/>
    <w:uiPriority w:val="74"/>
    <w:rsid w:val="00204E39"/>
    <w:pPr>
      <w:tabs>
        <w:tab w:val="num" w:pos="360"/>
        <w:tab w:val="num" w:pos="425"/>
      </w:tabs>
      <w:ind w:left="425" w:hanging="425"/>
      <w:outlineLvl w:val="2"/>
    </w:pPr>
    <w:rPr>
      <w:noProof w:val="0"/>
    </w:rPr>
  </w:style>
  <w:style w:type="paragraph" w:customStyle="1" w:styleId="43">
    <w:name w:val="레벨4"/>
    <w:basedOn w:val="33"/>
    <w:uiPriority w:val="75"/>
    <w:rsid w:val="00204E39"/>
    <w:pPr>
      <w:tabs>
        <w:tab w:val="num" w:pos="1080"/>
      </w:tabs>
      <w:outlineLvl w:val="3"/>
    </w:pPr>
  </w:style>
  <w:style w:type="paragraph" w:customStyle="1" w:styleId="53">
    <w:name w:val="레벨5"/>
    <w:basedOn w:val="43"/>
    <w:uiPriority w:val="76"/>
    <w:rsid w:val="00204E39"/>
    <w:pPr>
      <w:tabs>
        <w:tab w:val="num" w:pos="1440"/>
      </w:tabs>
    </w:pPr>
  </w:style>
  <w:style w:type="paragraph" w:customStyle="1" w:styleId="61">
    <w:name w:val="레벨6"/>
    <w:basedOn w:val="a1"/>
    <w:uiPriority w:val="77"/>
    <w:rsid w:val="00204E39"/>
    <w:pPr>
      <w:tabs>
        <w:tab w:val="num" w:pos="1800"/>
      </w:tabs>
      <w:ind w:left="1800" w:hanging="1800"/>
    </w:pPr>
    <w:rPr>
      <w:rFonts w:ascii="바탕체" w:eastAsia="바탕체"/>
      <w:sz w:val="20"/>
    </w:rPr>
  </w:style>
  <w:style w:type="paragraph" w:customStyle="1" w:styleId="71">
    <w:name w:val="레벨7"/>
    <w:basedOn w:val="a1"/>
    <w:uiPriority w:val="78"/>
    <w:rsid w:val="00204E39"/>
    <w:pPr>
      <w:tabs>
        <w:tab w:val="num" w:pos="2160"/>
      </w:tabs>
      <w:ind w:left="2160" w:hanging="2160"/>
    </w:pPr>
    <w:rPr>
      <w:rFonts w:ascii="바탕체" w:eastAsia="바탕체"/>
      <w:sz w:val="20"/>
    </w:rPr>
  </w:style>
  <w:style w:type="paragraph" w:customStyle="1" w:styleId="81">
    <w:name w:val="레벨8"/>
    <w:basedOn w:val="a1"/>
    <w:uiPriority w:val="79"/>
    <w:rsid w:val="00204E39"/>
    <w:pPr>
      <w:tabs>
        <w:tab w:val="num" w:pos="2160"/>
      </w:tabs>
      <w:ind w:left="2160" w:hanging="2160"/>
    </w:pPr>
    <w:rPr>
      <w:rFonts w:ascii="바탕체" w:eastAsia="바탕체"/>
      <w:sz w:val="20"/>
    </w:rPr>
  </w:style>
  <w:style w:type="paragraph" w:customStyle="1" w:styleId="91">
    <w:name w:val="레벨9"/>
    <w:basedOn w:val="a1"/>
    <w:uiPriority w:val="80"/>
    <w:rsid w:val="00204E39"/>
    <w:pPr>
      <w:tabs>
        <w:tab w:val="num" w:pos="2520"/>
      </w:tabs>
      <w:ind w:left="2520" w:hanging="2520"/>
    </w:pPr>
    <w:rPr>
      <w:rFonts w:ascii="바탕체" w:eastAsia="바탕체"/>
      <w:sz w:val="20"/>
    </w:rPr>
  </w:style>
  <w:style w:type="paragraph" w:customStyle="1" w:styleId="afb">
    <w:name w:val="장"/>
    <w:basedOn w:val="a1"/>
    <w:uiPriority w:val="81"/>
    <w:rsid w:val="00204E39"/>
    <w:pPr>
      <w:tabs>
        <w:tab w:val="left" w:pos="284"/>
        <w:tab w:val="num" w:pos="360"/>
      </w:tabs>
      <w:spacing w:before="600" w:after="200" w:line="360" w:lineRule="auto"/>
      <w:ind w:left="360" w:hanging="360"/>
      <w:jc w:val="center"/>
    </w:pPr>
    <w:rPr>
      <w:rFonts w:ascii="HY견고딕" w:eastAsia="HY견고딕"/>
      <w:b/>
      <w:sz w:val="40"/>
    </w:rPr>
  </w:style>
  <w:style w:type="paragraph" w:styleId="afc">
    <w:name w:val="toa heading"/>
    <w:basedOn w:val="a1"/>
    <w:next w:val="a1"/>
    <w:uiPriority w:val="82"/>
    <w:rsid w:val="00204E39"/>
    <w:pPr>
      <w:spacing w:before="120"/>
    </w:pPr>
    <w:rPr>
      <w:rFonts w:eastAsia="돋움체"/>
      <w:sz w:val="24"/>
    </w:rPr>
  </w:style>
  <w:style w:type="paragraph" w:styleId="afd">
    <w:name w:val="Note Heading"/>
    <w:basedOn w:val="a1"/>
    <w:next w:val="a1"/>
    <w:link w:val="Char6"/>
    <w:uiPriority w:val="83"/>
    <w:rsid w:val="00204E39"/>
    <w:pPr>
      <w:jc w:val="center"/>
    </w:pPr>
    <w:rPr>
      <w:rFonts w:eastAsia="바탕체"/>
      <w:sz w:val="20"/>
    </w:rPr>
  </w:style>
  <w:style w:type="paragraph" w:styleId="afe">
    <w:name w:val="footnote text"/>
    <w:basedOn w:val="a1"/>
    <w:link w:val="Char7"/>
    <w:uiPriority w:val="84"/>
    <w:rsid w:val="00204E39"/>
    <w:pPr>
      <w:snapToGrid w:val="0"/>
      <w:jc w:val="left"/>
    </w:pPr>
    <w:rPr>
      <w:rFonts w:eastAsia="바탕체"/>
      <w:sz w:val="20"/>
    </w:rPr>
  </w:style>
  <w:style w:type="paragraph" w:styleId="aff">
    <w:name w:val="List Paragraph"/>
    <w:basedOn w:val="a1"/>
    <w:uiPriority w:val="85"/>
    <w:qFormat/>
    <w:rsid w:val="00062CF3"/>
    <w:pPr>
      <w:ind w:leftChars="400" w:left="800"/>
    </w:pPr>
  </w:style>
  <w:style w:type="paragraph" w:customStyle="1" w:styleId="15">
    <w:name w:val="스타일1"/>
    <w:basedOn w:val="1"/>
    <w:uiPriority w:val="86"/>
    <w:rsid w:val="00204E39"/>
  </w:style>
  <w:style w:type="character" w:styleId="aff0">
    <w:name w:val="footnote reference"/>
    <w:uiPriority w:val="87"/>
    <w:rsid w:val="00204E39"/>
    <w:rPr>
      <w:vertAlign w:val="superscript"/>
    </w:rPr>
  </w:style>
  <w:style w:type="paragraph" w:customStyle="1" w:styleId="Indent2">
    <w:name w:val="Indent2"/>
    <w:basedOn w:val="a1"/>
    <w:uiPriority w:val="88"/>
    <w:rsid w:val="00D54219"/>
    <w:pPr>
      <w:widowControl/>
      <w:wordWrap/>
      <w:overflowPunct w:val="0"/>
      <w:autoSpaceDE w:val="0"/>
      <w:autoSpaceDN w:val="0"/>
      <w:adjustRightInd w:val="0"/>
      <w:spacing w:before="120"/>
      <w:ind w:left="1440"/>
      <w:jc w:val="left"/>
      <w:textAlignment w:val="baseline"/>
    </w:pPr>
    <w:rPr>
      <w:rFonts w:ascii="Book Antiqua" w:eastAsia="바탕체" w:hAnsi="Book Antiqua"/>
      <w:color w:val="000000"/>
      <w:kern w:val="0"/>
      <w:sz w:val="20"/>
    </w:rPr>
  </w:style>
  <w:style w:type="paragraph" w:customStyle="1" w:styleId="aff1">
    <w:name w:val="표본문"/>
    <w:basedOn w:val="ac"/>
    <w:uiPriority w:val="89"/>
    <w:rsid w:val="00D54219"/>
    <w:pPr>
      <w:autoSpaceDE w:val="0"/>
      <w:autoSpaceDN w:val="0"/>
      <w:adjustRightInd/>
      <w:spacing w:after="100" w:afterAutospacing="1" w:line="240" w:lineRule="auto"/>
      <w:jc w:val="left"/>
      <w:textAlignment w:val="auto"/>
    </w:pPr>
    <w:rPr>
      <w:rFonts w:ascii="바탕" w:eastAsia="바탕" w:hAnsi="Times New Roman"/>
      <w:kern w:val="2"/>
    </w:rPr>
  </w:style>
  <w:style w:type="paragraph" w:customStyle="1" w:styleId="aff2">
    <w:name w:val="바탕글"/>
    <w:basedOn w:val="a1"/>
    <w:rsid w:val="00D54219"/>
    <w:pPr>
      <w:widowControl/>
      <w:wordWrap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0"/>
    </w:rPr>
  </w:style>
  <w:style w:type="paragraph" w:customStyle="1" w:styleId="11">
    <w:name w:val="유형1"/>
    <w:basedOn w:val="a1"/>
    <w:uiPriority w:val="91"/>
    <w:rsid w:val="0056375F"/>
    <w:pPr>
      <w:widowControl/>
      <w:numPr>
        <w:ilvl w:val="1"/>
        <w:numId w:val="2"/>
      </w:numPr>
      <w:wordWrap/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eastAsia="굴림" w:hAnsi="Times New Roman"/>
      <w:kern w:val="0"/>
      <w:sz w:val="20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6"/>
    <w:rsid w:val="0056375F"/>
    <w:rPr>
      <w:rFonts w:ascii="Arial" w:eastAsia="굴림체" w:hAnsi="Arial"/>
      <w:kern w:val="2"/>
      <w:sz w:val="22"/>
    </w:rPr>
  </w:style>
  <w:style w:type="numbering" w:customStyle="1" w:styleId="16">
    <w:name w:val="목록 없음1"/>
    <w:next w:val="a4"/>
    <w:uiPriority w:val="99"/>
    <w:semiHidden/>
    <w:unhideWhenUsed/>
    <w:rsid w:val="00665F02"/>
  </w:style>
  <w:style w:type="character" w:customStyle="1" w:styleId="1Char">
    <w:name w:val="제목 1 Char"/>
    <w:link w:val="1"/>
    <w:uiPriority w:val="2"/>
    <w:rsid w:val="00E10DD6"/>
    <w:rPr>
      <w:rFonts w:ascii="Arial" w:eastAsia="굴림체" w:hAnsi="Arial"/>
      <w:b/>
      <w:kern w:val="2"/>
      <w:sz w:val="28"/>
    </w:rPr>
  </w:style>
  <w:style w:type="character" w:customStyle="1" w:styleId="2Char">
    <w:name w:val="제목 2 Char"/>
    <w:link w:val="2"/>
    <w:uiPriority w:val="3"/>
    <w:rsid w:val="00665F02"/>
    <w:rPr>
      <w:rFonts w:ascii="Arial" w:eastAsia="굴림체" w:hAnsi="Arial"/>
      <w:b/>
      <w:kern w:val="2"/>
      <w:sz w:val="24"/>
    </w:rPr>
  </w:style>
  <w:style w:type="character" w:customStyle="1" w:styleId="3Char">
    <w:name w:val="제목 3 Char"/>
    <w:link w:val="3"/>
    <w:uiPriority w:val="4"/>
    <w:rsid w:val="00665F02"/>
    <w:rPr>
      <w:rFonts w:ascii="Arial" w:eastAsia="굴림체" w:hAnsi="Arial"/>
      <w:b/>
      <w:kern w:val="2"/>
      <w:sz w:val="22"/>
    </w:rPr>
  </w:style>
  <w:style w:type="character" w:customStyle="1" w:styleId="4Char">
    <w:name w:val="제목 4 Char"/>
    <w:link w:val="4"/>
    <w:uiPriority w:val="5"/>
    <w:rsid w:val="00665F02"/>
    <w:rPr>
      <w:rFonts w:ascii="Arial" w:eastAsia="굴림체" w:hAnsi="Arial"/>
      <w:bCs/>
      <w:kern w:val="2"/>
      <w:sz w:val="22"/>
    </w:rPr>
  </w:style>
  <w:style w:type="character" w:customStyle="1" w:styleId="5Char">
    <w:name w:val="제목 5 Char"/>
    <w:link w:val="5"/>
    <w:uiPriority w:val="6"/>
    <w:rsid w:val="00665F02"/>
    <w:rPr>
      <w:rFonts w:ascii="Arial" w:eastAsia="굴림체" w:hAnsi="Arial"/>
      <w:kern w:val="2"/>
      <w:sz w:val="22"/>
    </w:rPr>
  </w:style>
  <w:style w:type="character" w:customStyle="1" w:styleId="6Char">
    <w:name w:val="제목 6 Char"/>
    <w:link w:val="6"/>
    <w:uiPriority w:val="7"/>
    <w:rsid w:val="00665F02"/>
    <w:rPr>
      <w:rFonts w:ascii="Arial" w:eastAsia="굴림체" w:hAnsi="Arial"/>
      <w:kern w:val="2"/>
      <w:sz w:val="22"/>
    </w:rPr>
  </w:style>
  <w:style w:type="character" w:customStyle="1" w:styleId="7Char">
    <w:name w:val="제목 7 Char"/>
    <w:link w:val="7"/>
    <w:uiPriority w:val="8"/>
    <w:rsid w:val="00665F02"/>
    <w:rPr>
      <w:rFonts w:ascii="Arial" w:eastAsia="굴림체" w:hAnsi="Arial"/>
      <w:kern w:val="2"/>
      <w:sz w:val="22"/>
    </w:rPr>
  </w:style>
  <w:style w:type="character" w:customStyle="1" w:styleId="8Char">
    <w:name w:val="제목 8 Char"/>
    <w:link w:val="8"/>
    <w:uiPriority w:val="9"/>
    <w:rsid w:val="00665F02"/>
    <w:rPr>
      <w:rFonts w:ascii="Arial" w:eastAsia="굴림체" w:hAnsi="Arial"/>
      <w:kern w:val="2"/>
      <w:sz w:val="22"/>
    </w:rPr>
  </w:style>
  <w:style w:type="character" w:customStyle="1" w:styleId="9Char">
    <w:name w:val="제목 9 Char"/>
    <w:link w:val="9"/>
    <w:uiPriority w:val="10"/>
    <w:rsid w:val="00665F02"/>
    <w:rPr>
      <w:rFonts w:ascii="Arial" w:eastAsia="굴림체" w:hAnsi="Arial"/>
      <w:kern w:val="2"/>
      <w:sz w:val="22"/>
    </w:rPr>
  </w:style>
  <w:style w:type="paragraph" w:customStyle="1" w:styleId="aff3">
    <w:name w:val="코드 소스"/>
    <w:basedOn w:val="a1"/>
    <w:uiPriority w:val="99"/>
    <w:rsid w:val="00665F02"/>
    <w:pPr>
      <w:autoSpaceDE w:val="0"/>
      <w:autoSpaceDN w:val="0"/>
      <w:snapToGrid w:val="0"/>
      <w:spacing w:line="240" w:lineRule="atLeast"/>
      <w:jc w:val="left"/>
    </w:pPr>
    <w:rPr>
      <w:rFonts w:ascii="Lucida Console" w:eastAsia="굴림" w:hAnsi="Lucida Console"/>
      <w:sz w:val="16"/>
      <w:szCs w:val="24"/>
    </w:rPr>
  </w:style>
  <w:style w:type="paragraph" w:customStyle="1" w:styleId="aff4">
    <w:name w:val="제목 (소주제)"/>
    <w:basedOn w:val="a1"/>
    <w:uiPriority w:val="99"/>
    <w:rsid w:val="00665F02"/>
    <w:pPr>
      <w:tabs>
        <w:tab w:val="num" w:pos="400"/>
      </w:tabs>
      <w:autoSpaceDE w:val="0"/>
      <w:autoSpaceDN w:val="0"/>
      <w:ind w:left="400" w:hanging="400"/>
    </w:pPr>
    <w:rPr>
      <w:rFonts w:ascii="굴림" w:eastAsia="굴림" w:hAnsi="굴림"/>
      <w:b/>
      <w:bCs/>
      <w:sz w:val="20"/>
      <w:szCs w:val="24"/>
    </w:rPr>
  </w:style>
  <w:style w:type="paragraph" w:customStyle="1" w:styleId="20">
    <w:name w:val="자료 나열 2"/>
    <w:basedOn w:val="a1"/>
    <w:uiPriority w:val="99"/>
    <w:rsid w:val="00665F02"/>
    <w:pPr>
      <w:numPr>
        <w:numId w:val="4"/>
      </w:numPr>
      <w:autoSpaceDE w:val="0"/>
      <w:autoSpaceDN w:val="0"/>
    </w:pPr>
    <w:rPr>
      <w:rFonts w:ascii="Times New Roman" w:eastAsia="굴림" w:hAnsi="Times New Roman"/>
      <w:sz w:val="20"/>
      <w:szCs w:val="24"/>
    </w:rPr>
  </w:style>
  <w:style w:type="paragraph" w:customStyle="1" w:styleId="aff5">
    <w:name w:val="본문 가이드"/>
    <w:basedOn w:val="a1"/>
    <w:uiPriority w:val="99"/>
    <w:rsid w:val="00665F02"/>
    <w:pPr>
      <w:autoSpaceDE w:val="0"/>
      <w:autoSpaceDN w:val="0"/>
    </w:pPr>
    <w:rPr>
      <w:rFonts w:ascii="Times New Roman" w:eastAsia="굴림" w:hAnsi="Times New Roman"/>
      <w:i/>
      <w:iCs/>
      <w:color w:val="0000FF"/>
      <w:sz w:val="20"/>
      <w:szCs w:val="24"/>
    </w:rPr>
  </w:style>
  <w:style w:type="paragraph" w:customStyle="1" w:styleId="10">
    <w:name w:val="자료 나열 1"/>
    <w:basedOn w:val="a1"/>
    <w:uiPriority w:val="99"/>
    <w:rsid w:val="00665F02"/>
    <w:pPr>
      <w:numPr>
        <w:numId w:val="3"/>
      </w:numPr>
      <w:autoSpaceDE w:val="0"/>
      <w:autoSpaceDN w:val="0"/>
    </w:pPr>
    <w:rPr>
      <w:rFonts w:ascii="Times New Roman" w:eastAsia="굴림" w:hAnsi="Times New Roman"/>
      <w:sz w:val="20"/>
      <w:szCs w:val="24"/>
    </w:rPr>
  </w:style>
  <w:style w:type="paragraph" w:styleId="aff6">
    <w:name w:val="caption"/>
    <w:basedOn w:val="a1"/>
    <w:next w:val="a1"/>
    <w:uiPriority w:val="99"/>
    <w:qFormat/>
    <w:rsid w:val="00665F02"/>
    <w:pPr>
      <w:autoSpaceDE w:val="0"/>
      <w:autoSpaceDN w:val="0"/>
      <w:spacing w:before="120" w:after="240"/>
      <w:jc w:val="center"/>
    </w:pPr>
    <w:rPr>
      <w:rFonts w:ascii="Times New Roman" w:eastAsia="굴림" w:hAnsi="Times New Roman"/>
      <w:bCs/>
      <w:sz w:val="20"/>
    </w:rPr>
  </w:style>
  <w:style w:type="paragraph" w:styleId="aff7">
    <w:name w:val="table of figures"/>
    <w:basedOn w:val="a1"/>
    <w:next w:val="a1"/>
    <w:uiPriority w:val="99"/>
    <w:rsid w:val="00665F02"/>
    <w:pPr>
      <w:tabs>
        <w:tab w:val="right" w:leader="dot" w:pos="9627"/>
      </w:tabs>
      <w:autoSpaceDE w:val="0"/>
      <w:autoSpaceDN w:val="0"/>
    </w:pPr>
    <w:rPr>
      <w:rFonts w:ascii="Times New Roman" w:eastAsia="굴림" w:hAnsi="Times New Roman"/>
      <w:sz w:val="20"/>
      <w:szCs w:val="24"/>
    </w:rPr>
  </w:style>
  <w:style w:type="character" w:customStyle="1" w:styleId="Char1">
    <w:name w:val="바닥글 Char"/>
    <w:aliases w:val="footer odd Char"/>
    <w:link w:val="a8"/>
    <w:uiPriority w:val="21"/>
    <w:rsid w:val="00665F02"/>
    <w:rPr>
      <w:rFonts w:ascii="Arial" w:eastAsia="굴림체" w:hAnsi="Arial"/>
      <w:kern w:val="2"/>
      <w:sz w:val="22"/>
    </w:rPr>
  </w:style>
  <w:style w:type="paragraph" w:customStyle="1" w:styleId="a">
    <w:name w:val="리스트 ㅁ"/>
    <w:basedOn w:val="a1"/>
    <w:link w:val="Char8"/>
    <w:rsid w:val="00665F02"/>
    <w:pPr>
      <w:numPr>
        <w:numId w:val="5"/>
      </w:numPr>
      <w:autoSpaceDE w:val="0"/>
      <w:autoSpaceDN w:val="0"/>
    </w:pPr>
    <w:rPr>
      <w:sz w:val="20"/>
    </w:rPr>
  </w:style>
  <w:style w:type="character" w:customStyle="1" w:styleId="Char8">
    <w:name w:val="리스트 ㅁ Char"/>
    <w:link w:val="a"/>
    <w:rsid w:val="00665F02"/>
    <w:rPr>
      <w:rFonts w:ascii="Arial" w:eastAsia="굴림체" w:hAnsi="Arial"/>
      <w:kern w:val="2"/>
    </w:rPr>
  </w:style>
  <w:style w:type="paragraph" w:customStyle="1" w:styleId="aff8">
    <w:name w:val="리스트"/>
    <w:basedOn w:val="a1"/>
    <w:uiPriority w:val="99"/>
    <w:rsid w:val="00665F02"/>
    <w:pPr>
      <w:tabs>
        <w:tab w:val="num" w:pos="1418"/>
      </w:tabs>
      <w:autoSpaceDE w:val="0"/>
      <w:autoSpaceDN w:val="0"/>
      <w:ind w:left="1418" w:hanging="426"/>
    </w:pPr>
    <w:rPr>
      <w:sz w:val="20"/>
    </w:rPr>
  </w:style>
  <w:style w:type="table" w:styleId="aff9">
    <w:name w:val="Table Grid"/>
    <w:basedOn w:val="a3"/>
    <w:rsid w:val="00665F02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">
    <w:name w:val="Indent"/>
    <w:basedOn w:val="a1"/>
    <w:rsid w:val="00665F02"/>
    <w:pPr>
      <w:keepNext/>
      <w:widowControl/>
      <w:wordWrap/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Book Antiqua" w:eastAsia="굴림" w:hAnsi="Book Antiqua"/>
      <w:kern w:val="0"/>
      <w:sz w:val="20"/>
    </w:rPr>
  </w:style>
  <w:style w:type="paragraph" w:customStyle="1" w:styleId="blankpage">
    <w:name w:val="blank page"/>
    <w:basedOn w:val="Indent"/>
    <w:rsid w:val="00665F02"/>
  </w:style>
  <w:style w:type="paragraph" w:styleId="affa">
    <w:name w:val="Balloon Text"/>
    <w:basedOn w:val="a1"/>
    <w:link w:val="Char9"/>
    <w:uiPriority w:val="99"/>
    <w:unhideWhenUsed/>
    <w:rsid w:val="00665F02"/>
    <w:pPr>
      <w:autoSpaceDE w:val="0"/>
      <w:autoSpaceDN w:val="0"/>
    </w:pPr>
    <w:rPr>
      <w:rFonts w:ascii="맑은 고딕" w:eastAsia="맑은 고딕" w:hAnsi="맑은 고딕"/>
      <w:sz w:val="18"/>
      <w:szCs w:val="18"/>
    </w:rPr>
  </w:style>
  <w:style w:type="character" w:customStyle="1" w:styleId="Char9">
    <w:name w:val="풍선 도움말 텍스트 Char"/>
    <w:link w:val="affa"/>
    <w:uiPriority w:val="99"/>
    <w:rsid w:val="00665F02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1"/>
    <w:uiPriority w:val="99"/>
    <w:qFormat/>
    <w:rsid w:val="00665F02"/>
    <w:pPr>
      <w:keepLines/>
      <w:widowControl/>
      <w:numPr>
        <w:numId w:val="0"/>
      </w:numPr>
      <w:wordWrap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kern w:val="0"/>
      <w:szCs w:val="28"/>
    </w:rPr>
  </w:style>
  <w:style w:type="paragraph" w:styleId="affb">
    <w:name w:val="No Spacing"/>
    <w:link w:val="Chara"/>
    <w:uiPriority w:val="99"/>
    <w:qFormat/>
    <w:rsid w:val="00665F02"/>
    <w:rPr>
      <w:rFonts w:ascii="맑은 고딕" w:eastAsia="맑은 고딕" w:hAnsi="맑은 고딕"/>
      <w:sz w:val="22"/>
      <w:szCs w:val="22"/>
    </w:rPr>
  </w:style>
  <w:style w:type="character" w:customStyle="1" w:styleId="Chara">
    <w:name w:val="간격 없음 Char"/>
    <w:link w:val="affb"/>
    <w:uiPriority w:val="99"/>
    <w:rsid w:val="00665F02"/>
    <w:rPr>
      <w:rFonts w:ascii="맑은 고딕" w:eastAsia="맑은 고딕" w:hAnsi="맑은 고딕"/>
      <w:sz w:val="22"/>
      <w:szCs w:val="22"/>
      <w:lang w:val="en-US" w:eastAsia="ko-KR" w:bidi="ar-SA"/>
    </w:rPr>
  </w:style>
  <w:style w:type="numbering" w:customStyle="1" w:styleId="25">
    <w:name w:val="목록 없음2"/>
    <w:next w:val="a4"/>
    <w:uiPriority w:val="99"/>
    <w:semiHidden/>
    <w:unhideWhenUsed/>
    <w:rsid w:val="00D02D8F"/>
  </w:style>
  <w:style w:type="character" w:customStyle="1" w:styleId="Char10">
    <w:name w:val="머리글 Char1"/>
    <w:aliases w:val="머리글 Char Char,header odd Char1 Char"/>
    <w:uiPriority w:val="92"/>
    <w:locked/>
    <w:rsid w:val="00D02D8F"/>
    <w:rPr>
      <w:rFonts w:ascii="Arial" w:eastAsia="굴림체" w:hAnsi="Arial" w:cs="Arial"/>
      <w:color w:val="000000"/>
      <w:kern w:val="0"/>
      <w:sz w:val="22"/>
      <w:szCs w:val="22"/>
    </w:rPr>
  </w:style>
  <w:style w:type="character" w:customStyle="1" w:styleId="Char0">
    <w:name w:val="제목 Char"/>
    <w:link w:val="a7"/>
    <w:uiPriority w:val="20"/>
    <w:rsid w:val="00D02D8F"/>
    <w:rPr>
      <w:rFonts w:ascii="Arial" w:eastAsia="돋움체" w:hAnsi="Arial"/>
      <w:b/>
      <w:kern w:val="2"/>
      <w:sz w:val="36"/>
      <w:u w:val="single"/>
    </w:rPr>
  </w:style>
  <w:style w:type="character" w:customStyle="1" w:styleId="Char2">
    <w:name w:val="날짜 Char"/>
    <w:link w:val="ab"/>
    <w:uiPriority w:val="34"/>
    <w:rsid w:val="00D02D8F"/>
    <w:rPr>
      <w:rFonts w:ascii="Arial" w:eastAsia="굴림체" w:hAnsi="Arial"/>
      <w:kern w:val="2"/>
      <w:sz w:val="22"/>
    </w:rPr>
  </w:style>
  <w:style w:type="character" w:customStyle="1" w:styleId="Char3">
    <w:name w:val="본문 Char"/>
    <w:link w:val="ac"/>
    <w:uiPriority w:val="35"/>
    <w:rsid w:val="00D02D8F"/>
    <w:rPr>
      <w:rFonts w:ascii="Arial" w:hAnsi="Arial"/>
    </w:rPr>
  </w:style>
  <w:style w:type="character" w:customStyle="1" w:styleId="Char4">
    <w:name w:val="문서 구조 Char"/>
    <w:link w:val="af"/>
    <w:uiPriority w:val="42"/>
    <w:rsid w:val="00D02D8F"/>
    <w:rPr>
      <w:rFonts w:ascii="Arial" w:eastAsia="돋움체" w:hAnsi="Arial"/>
      <w:kern w:val="2"/>
      <w:sz w:val="22"/>
      <w:shd w:val="clear" w:color="auto" w:fill="000080"/>
    </w:rPr>
  </w:style>
  <w:style w:type="character" w:customStyle="1" w:styleId="Char5">
    <w:name w:val="메모 텍스트 Char"/>
    <w:link w:val="af1"/>
    <w:uiPriority w:val="44"/>
    <w:rsid w:val="00D02D8F"/>
    <w:rPr>
      <w:rFonts w:ascii="Arial" w:eastAsia="굴림체" w:hAnsi="Arial"/>
      <w:kern w:val="2"/>
      <w:sz w:val="22"/>
    </w:rPr>
  </w:style>
  <w:style w:type="character" w:customStyle="1" w:styleId="Char6">
    <w:name w:val="각주/미주 머리글 Char"/>
    <w:link w:val="afd"/>
    <w:uiPriority w:val="83"/>
    <w:rsid w:val="00D02D8F"/>
    <w:rPr>
      <w:rFonts w:ascii="Arial" w:hAnsi="Arial"/>
      <w:kern w:val="2"/>
    </w:rPr>
  </w:style>
  <w:style w:type="character" w:customStyle="1" w:styleId="Char7">
    <w:name w:val="각주 텍스트 Char"/>
    <w:link w:val="afe"/>
    <w:uiPriority w:val="84"/>
    <w:rsid w:val="00D02D8F"/>
    <w:rPr>
      <w:rFonts w:ascii="Arial" w:hAnsi="Arial"/>
      <w:kern w:val="2"/>
    </w:rPr>
  </w:style>
  <w:style w:type="paragraph" w:customStyle="1" w:styleId="17">
    <w:name w:val="바탕글1"/>
    <w:uiPriority w:val="90"/>
    <w:rsid w:val="00D02D8F"/>
    <w:pPr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맑은 고딕" w:hAnsi="ÇÑÄÄ¹ÙÅÁ" w:cs="ÇÑÄÄ¹ÙÅÁ"/>
      <w:color w:val="000000"/>
    </w:rPr>
  </w:style>
  <w:style w:type="table" w:customStyle="1" w:styleId="18">
    <w:name w:val="표 구분선1"/>
    <w:basedOn w:val="a3"/>
    <w:next w:val="aff9"/>
    <w:uiPriority w:val="59"/>
    <w:rsid w:val="00D02D8F"/>
    <w:rPr>
      <w:rFonts w:ascii="맑은 고딕" w:eastAsia="맑은 고딕" w:hAnsi="맑은 고딕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1순위제목"/>
    <w:basedOn w:val="1"/>
    <w:next w:val="a1"/>
    <w:uiPriority w:val="1"/>
    <w:rsid w:val="00D02D8F"/>
    <w:pPr>
      <w:pBdr>
        <w:bottom w:val="single" w:sz="10" w:space="1" w:color="000000"/>
      </w:pBdr>
      <w:autoSpaceDE w:val="0"/>
      <w:autoSpaceDN w:val="0"/>
      <w:adjustRightInd w:val="0"/>
      <w:ind w:left="1276" w:hanging="425"/>
      <w:textAlignment w:val="baseline"/>
    </w:pPr>
    <w:rPr>
      <w:rFonts w:cs="Arial"/>
      <w:bCs/>
      <w:color w:val="000000"/>
      <w:kern w:val="0"/>
      <w:sz w:val="22"/>
      <w:szCs w:val="22"/>
    </w:rPr>
  </w:style>
  <w:style w:type="paragraph" w:customStyle="1" w:styleId="26">
    <w:name w:val="2순위제목"/>
    <w:basedOn w:val="2"/>
    <w:next w:val="a1"/>
    <w:uiPriority w:val="1"/>
    <w:rsid w:val="00D02D8F"/>
    <w:pPr>
      <w:tabs>
        <w:tab w:val="left" w:pos="550"/>
        <w:tab w:val="num" w:pos="1212"/>
      </w:tabs>
      <w:autoSpaceDE w:val="0"/>
      <w:autoSpaceDN w:val="0"/>
      <w:adjustRightInd w:val="0"/>
      <w:ind w:left="1212" w:hanging="360"/>
      <w:textAlignment w:val="baseline"/>
    </w:pPr>
    <w:rPr>
      <w:rFonts w:cs="Arial"/>
      <w:bCs/>
      <w:color w:val="000000"/>
      <w:kern w:val="0"/>
      <w:szCs w:val="24"/>
    </w:rPr>
  </w:style>
  <w:style w:type="paragraph" w:customStyle="1" w:styleId="34">
    <w:name w:val="3순위제목"/>
    <w:basedOn w:val="3"/>
    <w:next w:val="a1"/>
    <w:uiPriority w:val="1"/>
    <w:rsid w:val="00D02D8F"/>
    <w:pPr>
      <w:tabs>
        <w:tab w:val="left" w:pos="770"/>
      </w:tabs>
      <w:autoSpaceDE w:val="0"/>
      <w:autoSpaceDN w:val="0"/>
      <w:adjustRightInd w:val="0"/>
      <w:ind w:left="2269" w:hanging="567"/>
      <w:textAlignment w:val="baseline"/>
    </w:pPr>
    <w:rPr>
      <w:rFonts w:cs="Arial"/>
      <w:bCs/>
      <w:color w:val="000000"/>
      <w:kern w:val="0"/>
      <w:szCs w:val="22"/>
    </w:rPr>
  </w:style>
  <w:style w:type="numbering" w:customStyle="1" w:styleId="a0">
    <w:name w:val="다단계번호매기기"/>
    <w:rsid w:val="00D02D8F"/>
    <w:pPr>
      <w:numPr>
        <w:numId w:val="6"/>
      </w:numPr>
    </w:pPr>
  </w:style>
  <w:style w:type="paragraph" w:customStyle="1" w:styleId="1a">
    <w:name w:val="단락1"/>
    <w:basedOn w:val="a1"/>
    <w:link w:val="1Char0"/>
    <w:qFormat/>
    <w:rsid w:val="00A04EC5"/>
    <w:pPr>
      <w:autoSpaceDE w:val="0"/>
      <w:autoSpaceDN w:val="0"/>
      <w:spacing w:after="240"/>
    </w:pPr>
    <w:rPr>
      <w:rFonts w:ascii="HY견고딕" w:eastAsia="HY견고딕" w:hAnsi="돋움"/>
      <w:sz w:val="32"/>
      <w:szCs w:val="32"/>
    </w:rPr>
  </w:style>
  <w:style w:type="character" w:customStyle="1" w:styleId="1Char0">
    <w:name w:val="단락1 Char"/>
    <w:link w:val="1a"/>
    <w:rsid w:val="00A04EC5"/>
    <w:rPr>
      <w:rFonts w:ascii="HY견고딕" w:eastAsia="HY견고딕" w:hAnsi="돋움"/>
      <w:kern w:val="2"/>
      <w:sz w:val="32"/>
      <w:szCs w:val="32"/>
    </w:rPr>
  </w:style>
  <w:style w:type="paragraph" w:customStyle="1" w:styleId="TOC1">
    <w:name w:val="TOC 제목1"/>
    <w:basedOn w:val="1"/>
    <w:next w:val="a1"/>
    <w:rsid w:val="00B0396E"/>
    <w:pPr>
      <w:keepLines/>
      <w:widowControl/>
      <w:numPr>
        <w:numId w:val="0"/>
      </w:numPr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kern w:val="28"/>
      <w:sz w:val="32"/>
    </w:rPr>
  </w:style>
  <w:style w:type="character" w:customStyle="1" w:styleId="apple-converted-space">
    <w:name w:val="apple-converted-space"/>
    <w:rsid w:val="00256BE7"/>
  </w:style>
  <w:style w:type="character" w:styleId="affc">
    <w:name w:val="Strong"/>
    <w:basedOn w:val="a2"/>
    <w:qFormat/>
    <w:rsid w:val="008A762C"/>
    <w:rPr>
      <w:b/>
      <w:bCs/>
    </w:rPr>
  </w:style>
  <w:style w:type="character" w:styleId="affd">
    <w:name w:val="Emphasis"/>
    <w:basedOn w:val="a2"/>
    <w:qFormat/>
    <w:rsid w:val="008A762C"/>
    <w:rPr>
      <w:i/>
      <w:iCs/>
    </w:rPr>
  </w:style>
  <w:style w:type="paragraph" w:styleId="affe">
    <w:name w:val="Subtitle"/>
    <w:basedOn w:val="a1"/>
    <w:next w:val="a1"/>
    <w:link w:val="Charb"/>
    <w:qFormat/>
    <w:rsid w:val="008A762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2"/>
    <w:link w:val="affe"/>
    <w:rsid w:val="008A762C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est@test.co.k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235FC-9D7B-4C93-A7A8-A25AC04C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EMAIL.DOT</Template>
  <TotalTime>712</TotalTime>
  <Pages>17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문서양식</vt:lpstr>
    </vt:vector>
  </TitlesOfParts>
  <Company>Microsoft Corporation</Company>
  <LinksUpToDate>false</LinksUpToDate>
  <CharactersWithSpaces>12231</CharactersWithSpaces>
  <SharedDoc>false</SharedDoc>
  <HLinks>
    <vt:vector size="12" baseType="variant"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_Toc336350921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_Toc336350920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문서양식</dc:title>
  <dc:creator>모젼스랩</dc:creator>
  <cp:lastModifiedBy>worryscg</cp:lastModifiedBy>
  <cp:revision>60</cp:revision>
  <cp:lastPrinted>2005-05-20T08:37:00Z</cp:lastPrinted>
  <dcterms:created xsi:type="dcterms:W3CDTF">2016-09-01T04:38:00Z</dcterms:created>
  <dcterms:modified xsi:type="dcterms:W3CDTF">2019-03-25T08:17:00Z</dcterms:modified>
</cp:coreProperties>
</file>