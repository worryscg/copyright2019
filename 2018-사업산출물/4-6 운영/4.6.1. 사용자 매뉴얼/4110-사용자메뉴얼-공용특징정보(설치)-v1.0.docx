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1F" w:rsidRPr="000E528B" w:rsidRDefault="0052281F" w:rsidP="0052281F">
      <w:pPr>
        <w:rPr>
          <w:rFonts w:ascii="굴림" w:hAnsi="굴림"/>
          <w:b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  <w:r>
        <w:br w:type="page"/>
      </w:r>
    </w:p>
    <w:p w:rsidR="0052281F" w:rsidRPr="00F35338" w:rsidRDefault="0052281F" w:rsidP="0052281F">
      <w:pPr>
        <w:jc w:val="center"/>
        <w:rPr>
          <w:rFonts w:ascii="굴림" w:hAnsi="굴림"/>
          <w:b/>
        </w:rPr>
      </w:pPr>
      <w:r w:rsidRPr="00F35338">
        <w:rPr>
          <w:rFonts w:ascii="굴림" w:hAnsi="굴림" w:hint="eastAsia"/>
          <w:b/>
        </w:rPr>
        <w:lastRenderedPageBreak/>
        <w:t>사 용 권 한</w:t>
      </w: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52281F">
        <w:rPr>
          <w:rFonts w:ascii="굴림" w:hAnsi="굴림"/>
          <w:b/>
          <w:kern w:val="0"/>
          <w:sz w:val="24"/>
          <w:szCs w:val="20"/>
        </w:rPr>
        <w:t>Client Approv</w:t>
      </w:r>
      <w:r w:rsidRPr="0052281F">
        <w:rPr>
          <w:rFonts w:ascii="굴림" w:hAnsi="굴림" w:hint="eastAsia"/>
          <w:b/>
          <w:kern w:val="0"/>
          <w:sz w:val="24"/>
          <w:szCs w:val="20"/>
        </w:rPr>
        <w:t>al</w:t>
      </w:r>
      <w:r w:rsidRPr="0052281F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kern w:val="0"/>
          <w:szCs w:val="20"/>
        </w:rPr>
      </w:pPr>
      <w:r w:rsidRPr="0052281F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2281F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smartTag w:uri="urn:schemas-microsoft-com:office:smarttags" w:element="date">
              <w:smartTag w:uri="urn:schemas:contacts" w:element="Sn">
                <w:r w:rsidRPr="0052281F">
                  <w:rPr>
                    <w:rFonts w:ascii="굴림" w:hAnsi="굴림" w:hint="eastAsia"/>
                    <w:b/>
                    <w:kern w:val="0"/>
                    <w:szCs w:val="20"/>
                  </w:rPr>
                  <w:t>승</w:t>
                </w:r>
              </w:smartTag>
              <w:smartTag w:uri="urn:schemas:contacts" w:element="GivenName">
                <w:r w:rsidRPr="0052281F">
                  <w:rPr>
                    <w:rFonts w:ascii="굴림" w:hAnsi="굴림" w:hint="eastAsia"/>
                    <w:b/>
                    <w:kern w:val="0"/>
                    <w:szCs w:val="20"/>
                  </w:rPr>
                  <w:t>인자</w:t>
                </w:r>
              </w:smartTag>
            </w:smartTag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 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C77AB4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32774C">
              <w:rPr>
                <w:rFonts w:ascii="굴림" w:hAnsi="굴림" w:hint="eastAsia"/>
                <w:kern w:val="0"/>
                <w:szCs w:val="20"/>
              </w:rPr>
              <w:t>차태원</w:t>
            </w:r>
            <w:r w:rsidR="00C77AB4">
              <w:rPr>
                <w:rFonts w:ascii="굴림" w:hAnsi="굴림" w:hint="eastAsia"/>
                <w:kern w:val="0"/>
                <w:szCs w:val="20"/>
              </w:rPr>
              <w:t xml:space="preserve">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2281F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9D5081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32774C">
              <w:rPr>
                <w:rFonts w:ascii="굴림" w:hAnsi="굴림" w:hint="eastAsia"/>
                <w:kern w:val="0"/>
                <w:szCs w:val="20"/>
              </w:rPr>
              <w:t>문경도</w:t>
            </w:r>
            <w:r w:rsidR="00C77AB4">
              <w:rPr>
                <w:rFonts w:ascii="굴림" w:hAnsi="굴림" w:hint="eastAsia"/>
                <w:kern w:val="0"/>
                <w:szCs w:val="20"/>
              </w:rPr>
              <w:t xml:space="preserve"> 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 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52281F">
        <w:rPr>
          <w:rFonts w:ascii="굴림" w:hAnsi="굴림" w:hint="eastAsia"/>
          <w:b/>
          <w:kern w:val="0"/>
          <w:sz w:val="24"/>
          <w:szCs w:val="20"/>
        </w:rPr>
        <w:t>엘에스웨어</w:t>
      </w:r>
      <w:r w:rsidR="003A3B0E">
        <w:rPr>
          <w:rFonts w:ascii="굴림" w:hAnsi="굴림"/>
          <w:b/>
          <w:kern w:val="0"/>
          <w:sz w:val="24"/>
          <w:szCs w:val="20"/>
        </w:rPr>
        <w:t>㈜</w:t>
      </w:r>
      <w:r w:rsidRPr="0052281F">
        <w:rPr>
          <w:rFonts w:ascii="굴림" w:hAnsi="굴림" w:hint="eastAsia"/>
          <w:b/>
          <w:kern w:val="0"/>
          <w:sz w:val="24"/>
          <w:szCs w:val="20"/>
        </w:rPr>
        <w:t xml:space="preserve"> </w:t>
      </w:r>
      <w:r w:rsidRPr="0052281F">
        <w:rPr>
          <w:rFonts w:ascii="굴림" w:hAnsi="굴림"/>
          <w:b/>
          <w:kern w:val="0"/>
          <w:sz w:val="24"/>
          <w:szCs w:val="20"/>
        </w:rPr>
        <w:t>Approval:</w:t>
      </w:r>
    </w:p>
    <w:p w:rsidR="0052281F" w:rsidRPr="0052281F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 w:val="24"/>
        </w:rPr>
      </w:pPr>
      <w:r w:rsidRPr="0052281F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52281F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smartTag w:uri="urn:schemas-microsoft-com:office:smarttags" w:element="date">
              <w:r w:rsidRPr="0052281F">
                <w:rPr>
                  <w:rFonts w:ascii="굴림" w:hAnsi="굴림" w:hint="eastAsia"/>
                  <w:b/>
                  <w:kern w:val="0"/>
                  <w:szCs w:val="20"/>
                </w:rPr>
                <w:t>승인자</w:t>
              </w:r>
            </w:smartTag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A00374" w:rsidP="00C77AB4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A00374">
              <w:rPr>
                <w:rFonts w:ascii="굴림" w:hAnsi="굴림" w:hint="eastAsia"/>
                <w:kern w:val="0"/>
                <w:szCs w:val="20"/>
              </w:rPr>
              <w:t xml:space="preserve">주식회사 </w:t>
            </w:r>
            <w:proofErr w:type="spellStart"/>
            <w:r w:rsidRPr="00A00374">
              <w:rPr>
                <w:rFonts w:ascii="굴림" w:hAnsi="굴림" w:hint="eastAsia"/>
                <w:kern w:val="0"/>
                <w:szCs w:val="20"/>
              </w:rPr>
              <w:t>굿씽크</w:t>
            </w:r>
            <w:proofErr w:type="spellEnd"/>
            <w:r w:rsidRPr="00A00374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proofErr w:type="spellStart"/>
            <w:r w:rsidRPr="00A00374">
              <w:rPr>
                <w:rFonts w:ascii="굴림" w:hAnsi="굴림" w:hint="eastAsia"/>
                <w:kern w:val="0"/>
                <w:szCs w:val="20"/>
              </w:rPr>
              <w:t>곽종</w:t>
            </w:r>
            <w:proofErr w:type="spellEnd"/>
            <w:r w:rsidRPr="00A00374">
              <w:rPr>
                <w:rFonts w:ascii="굴림" w:hAnsi="굴림" w:hint="eastAsia"/>
                <w:kern w:val="0"/>
                <w:szCs w:val="20"/>
              </w:rPr>
              <w:t xml:space="preserve">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3A3B0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3A3B0E">
              <w:rPr>
                <w:rFonts w:ascii="굴림" w:hAnsi="굴림"/>
                <w:kern w:val="0"/>
                <w:szCs w:val="20"/>
              </w:rPr>
              <w:t>㈜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32774C">
              <w:rPr>
                <w:rFonts w:ascii="굴림" w:hAnsi="굴림" w:hint="eastAsia"/>
                <w:kern w:val="0"/>
                <w:szCs w:val="20"/>
              </w:rPr>
              <w:t>김민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작성자 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A00374" w:rsidP="00F24E03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spellStart"/>
            <w:r w:rsidRPr="00A00374">
              <w:rPr>
                <w:rFonts w:ascii="굴림" w:hAnsi="굴림" w:hint="eastAsia"/>
                <w:kern w:val="0"/>
                <w:szCs w:val="20"/>
              </w:rPr>
              <w:t>엘에스웨어</w:t>
            </w:r>
            <w:proofErr w:type="spellEnd"/>
            <w:r w:rsidRPr="00A00374">
              <w:rPr>
                <w:rFonts w:ascii="굴림" w:hAnsi="굴림" w:hint="eastAsia"/>
                <w:kern w:val="0"/>
                <w:szCs w:val="20"/>
              </w:rPr>
              <w:t>㈜ 신창권 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A00374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>20</w:t>
            </w:r>
            <w:r w:rsidR="009D5081">
              <w:rPr>
                <w:rFonts w:ascii="굴림" w:hAnsi="굴림" w:hint="eastAsia"/>
                <w:kern w:val="0"/>
                <w:szCs w:val="20"/>
              </w:rPr>
              <w:t>1</w:t>
            </w:r>
            <w:r w:rsidR="00A00374">
              <w:rPr>
                <w:rFonts w:ascii="굴림" w:hAnsi="굴림"/>
                <w:kern w:val="0"/>
                <w:szCs w:val="20"/>
              </w:rPr>
              <w:t>8</w:t>
            </w:r>
            <w:r w:rsidR="003541C1">
              <w:rPr>
                <w:rFonts w:ascii="굴림" w:hAnsi="굴림" w:hint="eastAsia"/>
                <w:kern w:val="0"/>
                <w:szCs w:val="20"/>
              </w:rPr>
              <w:t>/1</w:t>
            </w:r>
            <w:r w:rsidR="0032774C">
              <w:rPr>
                <w:rFonts w:ascii="굴림" w:hAnsi="굴림"/>
                <w:kern w:val="0"/>
                <w:szCs w:val="20"/>
              </w:rPr>
              <w:t>1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/</w:t>
            </w:r>
            <w:r w:rsidR="00A00374">
              <w:rPr>
                <w:rFonts w:ascii="굴림" w:hAnsi="굴림"/>
                <w:kern w:val="0"/>
                <w:szCs w:val="20"/>
              </w:rPr>
              <w:t>19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체" w:eastAsia="굴림체" w:hAnsi="굴림체"/>
          <w:b/>
          <w:kern w:val="0"/>
          <w:sz w:val="24"/>
          <w:szCs w:val="20"/>
        </w:rPr>
      </w:pPr>
    </w:p>
    <w:p w:rsidR="0052281F" w:rsidRPr="008D3598" w:rsidRDefault="0052281F" w:rsidP="008D3598">
      <w:pPr>
        <w:pStyle w:val="af1"/>
        <w:jc w:val="center"/>
        <w:rPr>
          <w:b/>
          <w:kern w:val="0"/>
          <w:sz w:val="28"/>
        </w:rPr>
      </w:pPr>
      <w:proofErr w:type="gramStart"/>
      <w:r w:rsidRPr="008D3598">
        <w:rPr>
          <w:rFonts w:hint="eastAsia"/>
          <w:b/>
          <w:kern w:val="0"/>
          <w:sz w:val="28"/>
        </w:rPr>
        <w:t>제.개정</w:t>
      </w:r>
      <w:proofErr w:type="gramEnd"/>
      <w:r w:rsidRPr="008D3598">
        <w:rPr>
          <w:rFonts w:hint="eastAsia"/>
          <w:b/>
          <w:kern w:val="0"/>
          <w:sz w:val="28"/>
        </w:rPr>
        <w:t xml:space="preserve"> 이력</w:t>
      </w:r>
    </w:p>
    <w:p w:rsid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체" w:eastAsia="굴림체" w:hAnsi="굴림체"/>
          <w:kern w:val="0"/>
          <w:szCs w:val="20"/>
        </w:rPr>
      </w:pPr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52281F" w:rsidTr="00D42FF0">
        <w:trPr>
          <w:trHeight w:val="216"/>
        </w:trPr>
        <w:tc>
          <w:tcPr>
            <w:tcW w:w="1464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  <w:r w:rsidRPr="0052281F">
              <w:rPr>
                <w:rFonts w:ascii="굴림"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D42FF0" w:rsidRPr="0052281F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52281F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D42FF0" w:rsidRPr="0052281F" w:rsidRDefault="00D42FF0" w:rsidP="0032774C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20</w:t>
            </w:r>
            <w:r w:rsidR="00F24E03">
              <w:rPr>
                <w:rFonts w:ascii="굴림" w:hAnsi="굴림" w:hint="eastAsia"/>
                <w:szCs w:val="20"/>
              </w:rPr>
              <w:t>1</w:t>
            </w:r>
            <w:r w:rsidR="0032774C">
              <w:rPr>
                <w:rFonts w:ascii="굴림" w:hAnsi="굴림"/>
                <w:szCs w:val="20"/>
              </w:rPr>
              <w:t>7</w:t>
            </w:r>
            <w:r w:rsidRPr="0052281F">
              <w:rPr>
                <w:rFonts w:ascii="굴림" w:hAnsi="굴림" w:hint="eastAsia"/>
                <w:szCs w:val="20"/>
              </w:rPr>
              <w:t>/</w:t>
            </w:r>
            <w:r w:rsidR="003541C1">
              <w:rPr>
                <w:rFonts w:ascii="굴림" w:hAnsi="굴림" w:hint="eastAsia"/>
                <w:szCs w:val="20"/>
              </w:rPr>
              <w:t>1</w:t>
            </w:r>
            <w:r w:rsidR="0032774C">
              <w:rPr>
                <w:rFonts w:ascii="굴림" w:hAnsi="굴림"/>
                <w:szCs w:val="20"/>
              </w:rPr>
              <w:t>1</w:t>
            </w:r>
            <w:r w:rsidRPr="0052281F">
              <w:rPr>
                <w:rFonts w:ascii="굴림" w:hAnsi="굴림" w:hint="eastAsia"/>
                <w:szCs w:val="20"/>
              </w:rPr>
              <w:t>/</w:t>
            </w:r>
            <w:r w:rsidR="00C77AB4">
              <w:rPr>
                <w:rFonts w:ascii="굴림" w:hAnsi="굴림" w:hint="eastAsia"/>
                <w:szCs w:val="20"/>
              </w:rPr>
              <w:t>01</w:t>
            </w: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2281F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szCs w:val="20"/>
              </w:rPr>
              <w:t>제.개정</w:t>
            </w:r>
            <w:proofErr w:type="gramEnd"/>
            <w:r w:rsidRPr="0052281F">
              <w:rPr>
                <w:rFonts w:ascii="굴림" w:hAnsi="굴림" w:hint="eastAsia"/>
                <w:b/>
                <w:szCs w:val="20"/>
              </w:rPr>
              <w:t xml:space="preserve"> 페이지 및 내용</w:t>
            </w:r>
          </w:p>
        </w:tc>
        <w:tc>
          <w:tcPr>
            <w:tcW w:w="1710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szCs w:val="20"/>
              </w:rPr>
              <w:t>제.개정</w:t>
            </w:r>
            <w:proofErr w:type="gramEnd"/>
            <w:r w:rsidRPr="0052281F">
              <w:rPr>
                <w:rFonts w:ascii="굴림" w:hAnsi="굴림" w:hint="eastAsia"/>
                <w:b/>
                <w:szCs w:val="20"/>
              </w:rPr>
              <w:t xml:space="preserve"> 일자</w:t>
            </w:r>
          </w:p>
        </w:tc>
      </w:tr>
    </w:tbl>
    <w:p w:rsidR="003368B4" w:rsidRDefault="003368B4" w:rsidP="0052281F">
      <w:pPr>
        <w:widowControl/>
        <w:wordWrap/>
        <w:overflowPunct w:val="0"/>
        <w:adjustRightInd w:val="0"/>
        <w:jc w:val="left"/>
        <w:textAlignment w:val="baseline"/>
      </w:pPr>
    </w:p>
    <w:p w:rsidR="003368B4" w:rsidRDefault="003368B4">
      <w:pPr>
        <w:sectPr w:rsidR="003368B4" w:rsidSect="00DE1BF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707" w:bottom="851" w:left="1418" w:header="720" w:footer="363" w:gutter="0"/>
          <w:cols w:space="425"/>
          <w:titlePg/>
          <w:docGrid w:type="linesAndChars" w:linePitch="360"/>
        </w:sectPr>
      </w:pPr>
    </w:p>
    <w:bookmarkEnd w:id="0"/>
    <w:bookmarkEnd w:id="1"/>
    <w:bookmarkEnd w:id="2"/>
    <w:bookmarkEnd w:id="3"/>
    <w:p w:rsidR="00420B5D" w:rsidRPr="00976271" w:rsidRDefault="00420B5D" w:rsidP="00420B5D">
      <w:pPr>
        <w:pStyle w:val="af2"/>
        <w:rPr>
          <w:rFonts w:ascii="맑은 고딕" w:eastAsia="맑은 고딕" w:hAnsi="맑은 고딕"/>
          <w:sz w:val="32"/>
          <w:lang w:eastAsia="ko-KR"/>
        </w:rPr>
      </w:pPr>
      <w:r w:rsidRPr="00976271">
        <w:rPr>
          <w:rFonts w:ascii="맑은 고딕" w:eastAsia="맑은 고딕" w:hAnsi="맑은 고딕" w:hint="eastAsia"/>
          <w:sz w:val="32"/>
          <w:lang w:eastAsia="ko-KR"/>
        </w:rPr>
        <w:lastRenderedPageBreak/>
        <w:t>목차</w:t>
      </w:r>
    </w:p>
    <w:p w:rsidR="0032774C" w:rsidRDefault="00420B5D">
      <w:pPr>
        <w:pStyle w:val="12"/>
        <w:tabs>
          <w:tab w:val="left" w:pos="400"/>
          <w:tab w:val="right" w:pos="991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 w:rsidRPr="00976271">
        <w:rPr>
          <w:rFonts w:ascii="맑은 고딕" w:eastAsia="맑은 고딕" w:hAnsi="맑은 고딕"/>
        </w:rPr>
        <w:fldChar w:fldCharType="begin"/>
      </w:r>
      <w:r w:rsidRPr="00976271">
        <w:rPr>
          <w:rFonts w:ascii="맑은 고딕" w:eastAsia="맑은 고딕" w:hAnsi="맑은 고딕"/>
        </w:rPr>
        <w:instrText xml:space="preserve"> TOC \o "1-3" \h \z \u </w:instrText>
      </w:r>
      <w:r w:rsidRPr="00976271">
        <w:rPr>
          <w:rFonts w:ascii="맑은 고딕" w:eastAsia="맑은 고딕" w:hAnsi="맑은 고딕"/>
        </w:rPr>
        <w:fldChar w:fldCharType="separate"/>
      </w:r>
      <w:hyperlink w:anchor="_Toc499660932" w:history="1">
        <w:r w:rsidR="0032774C" w:rsidRPr="004F64F1">
          <w:rPr>
            <w:rStyle w:val="a8"/>
            <w:noProof/>
          </w:rPr>
          <w:t>1</w:t>
        </w:r>
        <w:r w:rsidR="0032774C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32774C" w:rsidRPr="004F64F1">
          <w:rPr>
            <w:rStyle w:val="a8"/>
            <w:noProof/>
          </w:rPr>
          <w:t>개요</w:t>
        </w:r>
        <w:r w:rsidR="0032774C">
          <w:rPr>
            <w:noProof/>
            <w:webHidden/>
          </w:rPr>
          <w:tab/>
        </w:r>
        <w:r w:rsidR="0032774C">
          <w:rPr>
            <w:noProof/>
            <w:webHidden/>
          </w:rPr>
          <w:fldChar w:fldCharType="begin"/>
        </w:r>
        <w:r w:rsidR="0032774C">
          <w:rPr>
            <w:noProof/>
            <w:webHidden/>
          </w:rPr>
          <w:instrText xml:space="preserve"> PAGEREF _Toc499660932 \h </w:instrText>
        </w:r>
        <w:r w:rsidR="0032774C">
          <w:rPr>
            <w:noProof/>
            <w:webHidden/>
          </w:rPr>
        </w:r>
        <w:r w:rsidR="0032774C">
          <w:rPr>
            <w:noProof/>
            <w:webHidden/>
          </w:rPr>
          <w:fldChar w:fldCharType="separate"/>
        </w:r>
        <w:r w:rsidR="0032774C">
          <w:rPr>
            <w:noProof/>
            <w:webHidden/>
          </w:rPr>
          <w:t>4</w:t>
        </w:r>
        <w:r w:rsidR="0032774C">
          <w:rPr>
            <w:noProof/>
            <w:webHidden/>
          </w:rPr>
          <w:fldChar w:fldCharType="end"/>
        </w:r>
      </w:hyperlink>
    </w:p>
    <w:p w:rsidR="0032774C" w:rsidRDefault="00823ABD">
      <w:pPr>
        <w:pStyle w:val="21"/>
        <w:tabs>
          <w:tab w:val="left" w:pos="800"/>
          <w:tab w:val="righ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660933" w:history="1">
        <w:r w:rsidR="0032774C" w:rsidRPr="004F64F1">
          <w:rPr>
            <w:rStyle w:val="a8"/>
            <w:noProof/>
          </w:rPr>
          <w:t>1.1</w:t>
        </w:r>
        <w:r w:rsidR="003277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774C" w:rsidRPr="004F64F1">
          <w:rPr>
            <w:rStyle w:val="a8"/>
            <w:noProof/>
          </w:rPr>
          <w:t>설치</w:t>
        </w:r>
        <w:r w:rsidR="0032774C" w:rsidRPr="004F64F1">
          <w:rPr>
            <w:rStyle w:val="a8"/>
            <w:noProof/>
          </w:rPr>
          <w:t xml:space="preserve"> </w:t>
        </w:r>
        <w:r w:rsidR="0032774C" w:rsidRPr="004F64F1">
          <w:rPr>
            <w:rStyle w:val="a8"/>
            <w:noProof/>
          </w:rPr>
          <w:t>환경</w:t>
        </w:r>
        <w:r w:rsidR="0032774C">
          <w:rPr>
            <w:noProof/>
            <w:webHidden/>
          </w:rPr>
          <w:tab/>
        </w:r>
        <w:r w:rsidR="0032774C">
          <w:rPr>
            <w:noProof/>
            <w:webHidden/>
          </w:rPr>
          <w:fldChar w:fldCharType="begin"/>
        </w:r>
        <w:r w:rsidR="0032774C">
          <w:rPr>
            <w:noProof/>
            <w:webHidden/>
          </w:rPr>
          <w:instrText xml:space="preserve"> PAGEREF _Toc499660933 \h </w:instrText>
        </w:r>
        <w:r w:rsidR="0032774C">
          <w:rPr>
            <w:noProof/>
            <w:webHidden/>
          </w:rPr>
        </w:r>
        <w:r w:rsidR="0032774C">
          <w:rPr>
            <w:noProof/>
            <w:webHidden/>
          </w:rPr>
          <w:fldChar w:fldCharType="separate"/>
        </w:r>
        <w:r w:rsidR="0032774C">
          <w:rPr>
            <w:noProof/>
            <w:webHidden/>
          </w:rPr>
          <w:t>4</w:t>
        </w:r>
        <w:r w:rsidR="0032774C">
          <w:rPr>
            <w:noProof/>
            <w:webHidden/>
          </w:rPr>
          <w:fldChar w:fldCharType="end"/>
        </w:r>
      </w:hyperlink>
    </w:p>
    <w:p w:rsidR="0032774C" w:rsidRDefault="00823ABD">
      <w:pPr>
        <w:pStyle w:val="21"/>
        <w:tabs>
          <w:tab w:val="left" w:pos="800"/>
          <w:tab w:val="righ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660934" w:history="1">
        <w:r w:rsidR="0032774C" w:rsidRPr="004F64F1">
          <w:rPr>
            <w:rStyle w:val="a8"/>
            <w:noProof/>
          </w:rPr>
          <w:t>1.2</w:t>
        </w:r>
        <w:r w:rsidR="003277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774C" w:rsidRPr="004F64F1">
          <w:rPr>
            <w:rStyle w:val="a8"/>
            <w:noProof/>
          </w:rPr>
          <w:t>사전</w:t>
        </w:r>
        <w:r w:rsidR="0032774C" w:rsidRPr="004F64F1">
          <w:rPr>
            <w:rStyle w:val="a8"/>
            <w:noProof/>
          </w:rPr>
          <w:t xml:space="preserve"> </w:t>
        </w:r>
        <w:r w:rsidR="0032774C" w:rsidRPr="004F64F1">
          <w:rPr>
            <w:rStyle w:val="a8"/>
            <w:noProof/>
          </w:rPr>
          <w:t>준비</w:t>
        </w:r>
        <w:r w:rsidR="0032774C" w:rsidRPr="004F64F1">
          <w:rPr>
            <w:rStyle w:val="a8"/>
            <w:noProof/>
          </w:rPr>
          <w:t xml:space="preserve"> </w:t>
        </w:r>
        <w:r w:rsidR="0032774C" w:rsidRPr="004F64F1">
          <w:rPr>
            <w:rStyle w:val="a8"/>
            <w:noProof/>
          </w:rPr>
          <w:t>사항</w:t>
        </w:r>
        <w:r w:rsidR="0032774C">
          <w:rPr>
            <w:noProof/>
            <w:webHidden/>
          </w:rPr>
          <w:tab/>
        </w:r>
        <w:r w:rsidR="0032774C">
          <w:rPr>
            <w:noProof/>
            <w:webHidden/>
          </w:rPr>
          <w:fldChar w:fldCharType="begin"/>
        </w:r>
        <w:r w:rsidR="0032774C">
          <w:rPr>
            <w:noProof/>
            <w:webHidden/>
          </w:rPr>
          <w:instrText xml:space="preserve"> PAGEREF _Toc499660934 \h </w:instrText>
        </w:r>
        <w:r w:rsidR="0032774C">
          <w:rPr>
            <w:noProof/>
            <w:webHidden/>
          </w:rPr>
        </w:r>
        <w:r w:rsidR="0032774C">
          <w:rPr>
            <w:noProof/>
            <w:webHidden/>
          </w:rPr>
          <w:fldChar w:fldCharType="separate"/>
        </w:r>
        <w:r w:rsidR="0032774C">
          <w:rPr>
            <w:noProof/>
            <w:webHidden/>
          </w:rPr>
          <w:t>4</w:t>
        </w:r>
        <w:r w:rsidR="0032774C">
          <w:rPr>
            <w:noProof/>
            <w:webHidden/>
          </w:rPr>
          <w:fldChar w:fldCharType="end"/>
        </w:r>
      </w:hyperlink>
    </w:p>
    <w:p w:rsidR="0032774C" w:rsidRDefault="00823ABD">
      <w:pPr>
        <w:pStyle w:val="21"/>
        <w:tabs>
          <w:tab w:val="left" w:pos="800"/>
          <w:tab w:val="righ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660935" w:history="1">
        <w:r w:rsidR="0032774C" w:rsidRPr="004F64F1">
          <w:rPr>
            <w:rStyle w:val="a8"/>
            <w:noProof/>
          </w:rPr>
          <w:t>1.3</w:t>
        </w:r>
        <w:r w:rsidR="003277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774C" w:rsidRPr="004F64F1">
          <w:rPr>
            <w:rStyle w:val="a8"/>
            <w:noProof/>
          </w:rPr>
          <w:t>설치에</w:t>
        </w:r>
        <w:r w:rsidR="0032774C" w:rsidRPr="004F64F1">
          <w:rPr>
            <w:rStyle w:val="a8"/>
            <w:noProof/>
          </w:rPr>
          <w:t xml:space="preserve"> </w:t>
        </w:r>
        <w:r w:rsidR="0032774C" w:rsidRPr="004F64F1">
          <w:rPr>
            <w:rStyle w:val="a8"/>
            <w:noProof/>
          </w:rPr>
          <w:t>사용되는</w:t>
        </w:r>
        <w:r w:rsidR="0032774C" w:rsidRPr="004F64F1">
          <w:rPr>
            <w:rStyle w:val="a8"/>
            <w:noProof/>
          </w:rPr>
          <w:t xml:space="preserve"> </w:t>
        </w:r>
        <w:r w:rsidR="0032774C" w:rsidRPr="004F64F1">
          <w:rPr>
            <w:rStyle w:val="a8"/>
            <w:noProof/>
          </w:rPr>
          <w:t>주요</w:t>
        </w:r>
        <w:r w:rsidR="0032774C" w:rsidRPr="004F64F1">
          <w:rPr>
            <w:rStyle w:val="a8"/>
            <w:noProof/>
          </w:rPr>
          <w:t xml:space="preserve"> </w:t>
        </w:r>
        <w:r w:rsidR="0032774C" w:rsidRPr="004F64F1">
          <w:rPr>
            <w:rStyle w:val="a8"/>
            <w:noProof/>
          </w:rPr>
          <w:t>설치</w:t>
        </w:r>
        <w:r w:rsidR="0032774C" w:rsidRPr="004F64F1">
          <w:rPr>
            <w:rStyle w:val="a8"/>
            <w:noProof/>
          </w:rPr>
          <w:t xml:space="preserve"> </w:t>
        </w:r>
        <w:r w:rsidR="0032774C" w:rsidRPr="004F64F1">
          <w:rPr>
            <w:rStyle w:val="a8"/>
            <w:noProof/>
          </w:rPr>
          <w:t>모듈</w:t>
        </w:r>
        <w:r w:rsidR="0032774C">
          <w:rPr>
            <w:noProof/>
            <w:webHidden/>
          </w:rPr>
          <w:tab/>
        </w:r>
        <w:r w:rsidR="0032774C">
          <w:rPr>
            <w:noProof/>
            <w:webHidden/>
          </w:rPr>
          <w:fldChar w:fldCharType="begin"/>
        </w:r>
        <w:r w:rsidR="0032774C">
          <w:rPr>
            <w:noProof/>
            <w:webHidden/>
          </w:rPr>
          <w:instrText xml:space="preserve"> PAGEREF _Toc499660935 \h </w:instrText>
        </w:r>
        <w:r w:rsidR="0032774C">
          <w:rPr>
            <w:noProof/>
            <w:webHidden/>
          </w:rPr>
        </w:r>
        <w:r w:rsidR="0032774C">
          <w:rPr>
            <w:noProof/>
            <w:webHidden/>
          </w:rPr>
          <w:fldChar w:fldCharType="separate"/>
        </w:r>
        <w:r w:rsidR="0032774C">
          <w:rPr>
            <w:noProof/>
            <w:webHidden/>
          </w:rPr>
          <w:t>4</w:t>
        </w:r>
        <w:r w:rsidR="0032774C">
          <w:rPr>
            <w:noProof/>
            <w:webHidden/>
          </w:rPr>
          <w:fldChar w:fldCharType="end"/>
        </w:r>
      </w:hyperlink>
    </w:p>
    <w:p w:rsidR="0032774C" w:rsidRDefault="00823ABD">
      <w:pPr>
        <w:pStyle w:val="12"/>
        <w:tabs>
          <w:tab w:val="left" w:pos="400"/>
          <w:tab w:val="right" w:pos="991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99660936" w:history="1">
        <w:r w:rsidR="0032774C" w:rsidRPr="004F64F1">
          <w:rPr>
            <w:rStyle w:val="a8"/>
            <w:noProof/>
          </w:rPr>
          <w:t>2</w:t>
        </w:r>
        <w:r w:rsidR="0032774C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32774C" w:rsidRPr="004F64F1">
          <w:rPr>
            <w:rStyle w:val="a8"/>
            <w:noProof/>
          </w:rPr>
          <w:t>패키지</w:t>
        </w:r>
        <w:r w:rsidR="0032774C" w:rsidRPr="004F64F1">
          <w:rPr>
            <w:rStyle w:val="a8"/>
            <w:noProof/>
          </w:rPr>
          <w:t xml:space="preserve"> </w:t>
        </w:r>
        <w:r w:rsidR="0032774C" w:rsidRPr="004F64F1">
          <w:rPr>
            <w:rStyle w:val="a8"/>
            <w:noProof/>
          </w:rPr>
          <w:t>설치</w:t>
        </w:r>
        <w:r w:rsidR="0032774C">
          <w:rPr>
            <w:noProof/>
            <w:webHidden/>
          </w:rPr>
          <w:tab/>
        </w:r>
        <w:r w:rsidR="0032774C">
          <w:rPr>
            <w:noProof/>
            <w:webHidden/>
          </w:rPr>
          <w:fldChar w:fldCharType="begin"/>
        </w:r>
        <w:r w:rsidR="0032774C">
          <w:rPr>
            <w:noProof/>
            <w:webHidden/>
          </w:rPr>
          <w:instrText xml:space="preserve"> PAGEREF _Toc499660936 \h </w:instrText>
        </w:r>
        <w:r w:rsidR="0032774C">
          <w:rPr>
            <w:noProof/>
            <w:webHidden/>
          </w:rPr>
        </w:r>
        <w:r w:rsidR="0032774C">
          <w:rPr>
            <w:noProof/>
            <w:webHidden/>
          </w:rPr>
          <w:fldChar w:fldCharType="separate"/>
        </w:r>
        <w:r w:rsidR="0032774C">
          <w:rPr>
            <w:noProof/>
            <w:webHidden/>
          </w:rPr>
          <w:t>5</w:t>
        </w:r>
        <w:r w:rsidR="0032774C">
          <w:rPr>
            <w:noProof/>
            <w:webHidden/>
          </w:rPr>
          <w:fldChar w:fldCharType="end"/>
        </w:r>
      </w:hyperlink>
    </w:p>
    <w:p w:rsidR="0032774C" w:rsidRDefault="00823ABD">
      <w:pPr>
        <w:pStyle w:val="21"/>
        <w:tabs>
          <w:tab w:val="left" w:pos="800"/>
          <w:tab w:val="righ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660937" w:history="1">
        <w:r w:rsidR="0032774C" w:rsidRPr="004F64F1">
          <w:rPr>
            <w:rStyle w:val="a8"/>
            <w:noProof/>
          </w:rPr>
          <w:t>2.1</w:t>
        </w:r>
        <w:r w:rsidR="003277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774C" w:rsidRPr="004F64F1">
          <w:rPr>
            <w:rStyle w:val="a8"/>
            <w:noProof/>
          </w:rPr>
          <w:t>전체</w:t>
        </w:r>
        <w:r w:rsidR="0032774C" w:rsidRPr="004F64F1">
          <w:rPr>
            <w:rStyle w:val="a8"/>
            <w:noProof/>
          </w:rPr>
          <w:t xml:space="preserve"> </w:t>
        </w:r>
        <w:r w:rsidR="0032774C" w:rsidRPr="004F64F1">
          <w:rPr>
            <w:rStyle w:val="a8"/>
            <w:noProof/>
          </w:rPr>
          <w:t>시스템</w:t>
        </w:r>
        <w:r w:rsidR="0032774C" w:rsidRPr="004F64F1">
          <w:rPr>
            <w:rStyle w:val="a8"/>
            <w:noProof/>
          </w:rPr>
          <w:t xml:space="preserve"> </w:t>
        </w:r>
        <w:r w:rsidR="0032774C" w:rsidRPr="004F64F1">
          <w:rPr>
            <w:rStyle w:val="a8"/>
            <w:noProof/>
          </w:rPr>
          <w:t>구성</w:t>
        </w:r>
        <w:r w:rsidR="0032774C">
          <w:rPr>
            <w:noProof/>
            <w:webHidden/>
          </w:rPr>
          <w:tab/>
        </w:r>
        <w:r w:rsidR="0032774C">
          <w:rPr>
            <w:noProof/>
            <w:webHidden/>
          </w:rPr>
          <w:fldChar w:fldCharType="begin"/>
        </w:r>
        <w:r w:rsidR="0032774C">
          <w:rPr>
            <w:noProof/>
            <w:webHidden/>
          </w:rPr>
          <w:instrText xml:space="preserve"> PAGEREF _Toc499660937 \h </w:instrText>
        </w:r>
        <w:r w:rsidR="0032774C">
          <w:rPr>
            <w:noProof/>
            <w:webHidden/>
          </w:rPr>
        </w:r>
        <w:r w:rsidR="0032774C">
          <w:rPr>
            <w:noProof/>
            <w:webHidden/>
          </w:rPr>
          <w:fldChar w:fldCharType="separate"/>
        </w:r>
        <w:r w:rsidR="0032774C">
          <w:rPr>
            <w:noProof/>
            <w:webHidden/>
          </w:rPr>
          <w:t>5</w:t>
        </w:r>
        <w:r w:rsidR="0032774C">
          <w:rPr>
            <w:noProof/>
            <w:webHidden/>
          </w:rPr>
          <w:fldChar w:fldCharType="end"/>
        </w:r>
      </w:hyperlink>
    </w:p>
    <w:p w:rsidR="0032774C" w:rsidRDefault="00823ABD">
      <w:pPr>
        <w:pStyle w:val="21"/>
        <w:tabs>
          <w:tab w:val="left" w:pos="800"/>
          <w:tab w:val="righ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660938" w:history="1">
        <w:r w:rsidR="0032774C" w:rsidRPr="004F64F1">
          <w:rPr>
            <w:rStyle w:val="a8"/>
            <w:noProof/>
          </w:rPr>
          <w:t>2.2</w:t>
        </w:r>
        <w:r w:rsidR="003277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774C" w:rsidRPr="004F64F1">
          <w:rPr>
            <w:rStyle w:val="a8"/>
            <w:noProof/>
          </w:rPr>
          <w:t>패키지</w:t>
        </w:r>
        <w:r w:rsidR="0032774C" w:rsidRPr="004F64F1">
          <w:rPr>
            <w:rStyle w:val="a8"/>
            <w:noProof/>
          </w:rPr>
          <w:t xml:space="preserve"> </w:t>
        </w:r>
        <w:r w:rsidR="0032774C" w:rsidRPr="004F64F1">
          <w:rPr>
            <w:rStyle w:val="a8"/>
            <w:noProof/>
          </w:rPr>
          <w:t>구성</w:t>
        </w:r>
        <w:r w:rsidR="0032774C">
          <w:rPr>
            <w:noProof/>
            <w:webHidden/>
          </w:rPr>
          <w:tab/>
        </w:r>
        <w:r w:rsidR="0032774C">
          <w:rPr>
            <w:noProof/>
            <w:webHidden/>
          </w:rPr>
          <w:fldChar w:fldCharType="begin"/>
        </w:r>
        <w:r w:rsidR="0032774C">
          <w:rPr>
            <w:noProof/>
            <w:webHidden/>
          </w:rPr>
          <w:instrText xml:space="preserve"> PAGEREF _Toc499660938 \h </w:instrText>
        </w:r>
        <w:r w:rsidR="0032774C">
          <w:rPr>
            <w:noProof/>
            <w:webHidden/>
          </w:rPr>
        </w:r>
        <w:r w:rsidR="0032774C">
          <w:rPr>
            <w:noProof/>
            <w:webHidden/>
          </w:rPr>
          <w:fldChar w:fldCharType="separate"/>
        </w:r>
        <w:r w:rsidR="0032774C">
          <w:rPr>
            <w:noProof/>
            <w:webHidden/>
          </w:rPr>
          <w:t>6</w:t>
        </w:r>
        <w:r w:rsidR="0032774C">
          <w:rPr>
            <w:noProof/>
            <w:webHidden/>
          </w:rPr>
          <w:fldChar w:fldCharType="end"/>
        </w:r>
      </w:hyperlink>
    </w:p>
    <w:p w:rsidR="0032774C" w:rsidRDefault="00823ABD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9660939" w:history="1">
        <w:r w:rsidR="0032774C" w:rsidRPr="004F64F1">
          <w:rPr>
            <w:rStyle w:val="a8"/>
          </w:rPr>
          <w:t>2.2.1</w:t>
        </w:r>
        <w:r w:rsidR="0032774C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32774C" w:rsidRPr="004F64F1">
          <w:rPr>
            <w:rStyle w:val="a8"/>
          </w:rPr>
          <w:t>기본</w:t>
        </w:r>
        <w:r w:rsidR="0032774C" w:rsidRPr="004F64F1">
          <w:rPr>
            <w:rStyle w:val="a8"/>
          </w:rPr>
          <w:t xml:space="preserve"> </w:t>
        </w:r>
        <w:r w:rsidR="0032774C" w:rsidRPr="004F64F1">
          <w:rPr>
            <w:rStyle w:val="a8"/>
          </w:rPr>
          <w:t>디렉토리</w:t>
        </w:r>
        <w:r w:rsidR="0032774C" w:rsidRPr="004F64F1">
          <w:rPr>
            <w:rStyle w:val="a8"/>
          </w:rPr>
          <w:t xml:space="preserve"> </w:t>
        </w:r>
        <w:r w:rsidR="0032774C" w:rsidRPr="004F64F1">
          <w:rPr>
            <w:rStyle w:val="a8"/>
          </w:rPr>
          <w:t>구조</w:t>
        </w:r>
        <w:r w:rsidR="0032774C">
          <w:rPr>
            <w:webHidden/>
          </w:rPr>
          <w:tab/>
        </w:r>
        <w:r w:rsidR="0032774C">
          <w:rPr>
            <w:webHidden/>
          </w:rPr>
          <w:fldChar w:fldCharType="begin"/>
        </w:r>
        <w:r w:rsidR="0032774C">
          <w:rPr>
            <w:webHidden/>
          </w:rPr>
          <w:instrText xml:space="preserve"> PAGEREF _Toc499660939 \h </w:instrText>
        </w:r>
        <w:r w:rsidR="0032774C">
          <w:rPr>
            <w:webHidden/>
          </w:rPr>
        </w:r>
        <w:r w:rsidR="0032774C">
          <w:rPr>
            <w:webHidden/>
          </w:rPr>
          <w:fldChar w:fldCharType="separate"/>
        </w:r>
        <w:r w:rsidR="0032774C">
          <w:rPr>
            <w:webHidden/>
          </w:rPr>
          <w:t>6</w:t>
        </w:r>
        <w:r w:rsidR="0032774C">
          <w:rPr>
            <w:webHidden/>
          </w:rPr>
          <w:fldChar w:fldCharType="end"/>
        </w:r>
      </w:hyperlink>
    </w:p>
    <w:p w:rsidR="0032774C" w:rsidRDefault="00823ABD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9660940" w:history="1">
        <w:r w:rsidR="0032774C" w:rsidRPr="004F64F1">
          <w:rPr>
            <w:rStyle w:val="a8"/>
          </w:rPr>
          <w:t>2.2.2</w:t>
        </w:r>
        <w:r w:rsidR="0032774C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32774C" w:rsidRPr="004F64F1">
          <w:rPr>
            <w:rStyle w:val="a8"/>
          </w:rPr>
          <w:t>디렉토리</w:t>
        </w:r>
        <w:r w:rsidR="0032774C" w:rsidRPr="004F64F1">
          <w:rPr>
            <w:rStyle w:val="a8"/>
          </w:rPr>
          <w:t xml:space="preserve"> </w:t>
        </w:r>
        <w:r w:rsidR="0032774C" w:rsidRPr="004F64F1">
          <w:rPr>
            <w:rStyle w:val="a8"/>
          </w:rPr>
          <w:t>설명</w:t>
        </w:r>
        <w:r w:rsidR="0032774C">
          <w:rPr>
            <w:webHidden/>
          </w:rPr>
          <w:tab/>
        </w:r>
        <w:r w:rsidR="0032774C">
          <w:rPr>
            <w:webHidden/>
          </w:rPr>
          <w:fldChar w:fldCharType="begin"/>
        </w:r>
        <w:r w:rsidR="0032774C">
          <w:rPr>
            <w:webHidden/>
          </w:rPr>
          <w:instrText xml:space="preserve"> PAGEREF _Toc499660940 \h </w:instrText>
        </w:r>
        <w:r w:rsidR="0032774C">
          <w:rPr>
            <w:webHidden/>
          </w:rPr>
        </w:r>
        <w:r w:rsidR="0032774C">
          <w:rPr>
            <w:webHidden/>
          </w:rPr>
          <w:fldChar w:fldCharType="separate"/>
        </w:r>
        <w:r w:rsidR="0032774C">
          <w:rPr>
            <w:webHidden/>
          </w:rPr>
          <w:t>6</w:t>
        </w:r>
        <w:r w:rsidR="0032774C">
          <w:rPr>
            <w:webHidden/>
          </w:rPr>
          <w:fldChar w:fldCharType="end"/>
        </w:r>
      </w:hyperlink>
    </w:p>
    <w:p w:rsidR="0032774C" w:rsidRDefault="00823ABD">
      <w:pPr>
        <w:pStyle w:val="21"/>
        <w:tabs>
          <w:tab w:val="left" w:pos="800"/>
          <w:tab w:val="righ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660941" w:history="1">
        <w:r w:rsidR="0032774C" w:rsidRPr="004F64F1">
          <w:rPr>
            <w:rStyle w:val="a8"/>
            <w:noProof/>
          </w:rPr>
          <w:t>2.3</w:t>
        </w:r>
        <w:r w:rsidR="003277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774C" w:rsidRPr="004F64F1">
          <w:rPr>
            <w:rStyle w:val="a8"/>
            <w:noProof/>
          </w:rPr>
          <w:t>패키지</w:t>
        </w:r>
        <w:r w:rsidR="0032774C" w:rsidRPr="004F64F1">
          <w:rPr>
            <w:rStyle w:val="a8"/>
            <w:noProof/>
          </w:rPr>
          <w:t xml:space="preserve"> </w:t>
        </w:r>
        <w:r w:rsidR="0032774C" w:rsidRPr="004F64F1">
          <w:rPr>
            <w:rStyle w:val="a8"/>
            <w:noProof/>
          </w:rPr>
          <w:t>설치</w:t>
        </w:r>
        <w:r w:rsidR="0032774C">
          <w:rPr>
            <w:noProof/>
            <w:webHidden/>
          </w:rPr>
          <w:tab/>
        </w:r>
        <w:r w:rsidR="0032774C">
          <w:rPr>
            <w:noProof/>
            <w:webHidden/>
          </w:rPr>
          <w:fldChar w:fldCharType="begin"/>
        </w:r>
        <w:r w:rsidR="0032774C">
          <w:rPr>
            <w:noProof/>
            <w:webHidden/>
          </w:rPr>
          <w:instrText xml:space="preserve"> PAGEREF _Toc499660941 \h </w:instrText>
        </w:r>
        <w:r w:rsidR="0032774C">
          <w:rPr>
            <w:noProof/>
            <w:webHidden/>
          </w:rPr>
        </w:r>
        <w:r w:rsidR="0032774C">
          <w:rPr>
            <w:noProof/>
            <w:webHidden/>
          </w:rPr>
          <w:fldChar w:fldCharType="separate"/>
        </w:r>
        <w:r w:rsidR="0032774C">
          <w:rPr>
            <w:noProof/>
            <w:webHidden/>
          </w:rPr>
          <w:t>7</w:t>
        </w:r>
        <w:r w:rsidR="0032774C">
          <w:rPr>
            <w:noProof/>
            <w:webHidden/>
          </w:rPr>
          <w:fldChar w:fldCharType="end"/>
        </w:r>
      </w:hyperlink>
    </w:p>
    <w:p w:rsidR="0032774C" w:rsidRDefault="00823ABD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9660942" w:history="1">
        <w:r w:rsidR="0032774C" w:rsidRPr="004F64F1">
          <w:rPr>
            <w:rStyle w:val="a8"/>
          </w:rPr>
          <w:t>2.3.1</w:t>
        </w:r>
        <w:r w:rsidR="0032774C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32774C" w:rsidRPr="004F64F1">
          <w:rPr>
            <w:rStyle w:val="a8"/>
          </w:rPr>
          <w:t>패키지</w:t>
        </w:r>
        <w:r w:rsidR="0032774C" w:rsidRPr="004F64F1">
          <w:rPr>
            <w:rStyle w:val="a8"/>
          </w:rPr>
          <w:t xml:space="preserve"> </w:t>
        </w:r>
        <w:r w:rsidR="0032774C" w:rsidRPr="004F64F1">
          <w:rPr>
            <w:rStyle w:val="a8"/>
          </w:rPr>
          <w:t>구성</w:t>
        </w:r>
        <w:r w:rsidR="0032774C">
          <w:rPr>
            <w:webHidden/>
          </w:rPr>
          <w:tab/>
        </w:r>
        <w:r w:rsidR="0032774C">
          <w:rPr>
            <w:webHidden/>
          </w:rPr>
          <w:fldChar w:fldCharType="begin"/>
        </w:r>
        <w:r w:rsidR="0032774C">
          <w:rPr>
            <w:webHidden/>
          </w:rPr>
          <w:instrText xml:space="preserve"> PAGEREF _Toc499660942 \h </w:instrText>
        </w:r>
        <w:r w:rsidR="0032774C">
          <w:rPr>
            <w:webHidden/>
          </w:rPr>
        </w:r>
        <w:r w:rsidR="0032774C">
          <w:rPr>
            <w:webHidden/>
          </w:rPr>
          <w:fldChar w:fldCharType="separate"/>
        </w:r>
        <w:r w:rsidR="0032774C">
          <w:rPr>
            <w:webHidden/>
          </w:rPr>
          <w:t>7</w:t>
        </w:r>
        <w:r w:rsidR="0032774C">
          <w:rPr>
            <w:webHidden/>
          </w:rPr>
          <w:fldChar w:fldCharType="end"/>
        </w:r>
      </w:hyperlink>
    </w:p>
    <w:p w:rsidR="0032774C" w:rsidRDefault="00823ABD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9660943" w:history="1">
        <w:r w:rsidR="0032774C" w:rsidRPr="004F64F1">
          <w:rPr>
            <w:rStyle w:val="a8"/>
          </w:rPr>
          <w:t>2.3.2</w:t>
        </w:r>
        <w:r w:rsidR="0032774C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32774C" w:rsidRPr="004F64F1">
          <w:rPr>
            <w:rStyle w:val="a8"/>
          </w:rPr>
          <w:t>라이브러리</w:t>
        </w:r>
        <w:r w:rsidR="0032774C" w:rsidRPr="004F64F1">
          <w:rPr>
            <w:rStyle w:val="a8"/>
          </w:rPr>
          <w:t xml:space="preserve"> </w:t>
        </w:r>
        <w:r w:rsidR="0032774C" w:rsidRPr="004F64F1">
          <w:rPr>
            <w:rStyle w:val="a8"/>
          </w:rPr>
          <w:t>모듈</w:t>
        </w:r>
        <w:r w:rsidR="0032774C" w:rsidRPr="004F64F1">
          <w:rPr>
            <w:rStyle w:val="a8"/>
          </w:rPr>
          <w:t xml:space="preserve"> </w:t>
        </w:r>
        <w:r w:rsidR="0032774C" w:rsidRPr="004F64F1">
          <w:rPr>
            <w:rStyle w:val="a8"/>
          </w:rPr>
          <w:t>설명</w:t>
        </w:r>
        <w:r w:rsidR="0032774C">
          <w:rPr>
            <w:webHidden/>
          </w:rPr>
          <w:tab/>
        </w:r>
        <w:r w:rsidR="0032774C">
          <w:rPr>
            <w:webHidden/>
          </w:rPr>
          <w:fldChar w:fldCharType="begin"/>
        </w:r>
        <w:r w:rsidR="0032774C">
          <w:rPr>
            <w:webHidden/>
          </w:rPr>
          <w:instrText xml:space="preserve"> PAGEREF _Toc499660943 \h </w:instrText>
        </w:r>
        <w:r w:rsidR="0032774C">
          <w:rPr>
            <w:webHidden/>
          </w:rPr>
        </w:r>
        <w:r w:rsidR="0032774C">
          <w:rPr>
            <w:webHidden/>
          </w:rPr>
          <w:fldChar w:fldCharType="separate"/>
        </w:r>
        <w:r w:rsidR="0032774C">
          <w:rPr>
            <w:webHidden/>
          </w:rPr>
          <w:t>7</w:t>
        </w:r>
        <w:r w:rsidR="0032774C">
          <w:rPr>
            <w:webHidden/>
          </w:rPr>
          <w:fldChar w:fldCharType="end"/>
        </w:r>
      </w:hyperlink>
    </w:p>
    <w:p w:rsidR="0032774C" w:rsidRDefault="00823ABD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9660944" w:history="1">
        <w:r w:rsidR="0032774C" w:rsidRPr="004F64F1">
          <w:rPr>
            <w:rStyle w:val="a8"/>
          </w:rPr>
          <w:t>2.3.3</w:t>
        </w:r>
        <w:r w:rsidR="0032774C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32774C" w:rsidRPr="004F64F1">
          <w:rPr>
            <w:rStyle w:val="a8"/>
          </w:rPr>
          <w:t>설치되는</w:t>
        </w:r>
        <w:r w:rsidR="0032774C" w:rsidRPr="004F64F1">
          <w:rPr>
            <w:rStyle w:val="a8"/>
          </w:rPr>
          <w:t xml:space="preserve"> </w:t>
        </w:r>
        <w:r w:rsidR="0032774C" w:rsidRPr="004F64F1">
          <w:rPr>
            <w:rStyle w:val="a8"/>
          </w:rPr>
          <w:t>기술</w:t>
        </w:r>
        <w:r w:rsidR="0032774C" w:rsidRPr="004F64F1">
          <w:rPr>
            <w:rStyle w:val="a8"/>
          </w:rPr>
          <w:t xml:space="preserve"> </w:t>
        </w:r>
        <w:r w:rsidR="0032774C" w:rsidRPr="004F64F1">
          <w:rPr>
            <w:rStyle w:val="a8"/>
          </w:rPr>
          <w:t>업체</w:t>
        </w:r>
        <w:r w:rsidR="0032774C" w:rsidRPr="004F64F1">
          <w:rPr>
            <w:rStyle w:val="a8"/>
          </w:rPr>
          <w:t xml:space="preserve"> </w:t>
        </w:r>
        <w:r w:rsidR="0032774C" w:rsidRPr="004F64F1">
          <w:rPr>
            <w:rStyle w:val="a8"/>
          </w:rPr>
          <w:t>모듈</w:t>
        </w:r>
        <w:r w:rsidR="0032774C">
          <w:rPr>
            <w:webHidden/>
          </w:rPr>
          <w:tab/>
        </w:r>
        <w:r w:rsidR="0032774C">
          <w:rPr>
            <w:webHidden/>
          </w:rPr>
          <w:fldChar w:fldCharType="begin"/>
        </w:r>
        <w:r w:rsidR="0032774C">
          <w:rPr>
            <w:webHidden/>
          </w:rPr>
          <w:instrText xml:space="preserve"> PAGEREF _Toc499660944 \h </w:instrText>
        </w:r>
        <w:r w:rsidR="0032774C">
          <w:rPr>
            <w:webHidden/>
          </w:rPr>
        </w:r>
        <w:r w:rsidR="0032774C">
          <w:rPr>
            <w:webHidden/>
          </w:rPr>
          <w:fldChar w:fldCharType="separate"/>
        </w:r>
        <w:r w:rsidR="0032774C">
          <w:rPr>
            <w:webHidden/>
          </w:rPr>
          <w:t>8</w:t>
        </w:r>
        <w:r w:rsidR="0032774C">
          <w:rPr>
            <w:webHidden/>
          </w:rPr>
          <w:fldChar w:fldCharType="end"/>
        </w:r>
      </w:hyperlink>
    </w:p>
    <w:p w:rsidR="0032774C" w:rsidRDefault="00823ABD">
      <w:pPr>
        <w:pStyle w:val="21"/>
        <w:tabs>
          <w:tab w:val="left" w:pos="800"/>
          <w:tab w:val="righ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660945" w:history="1">
        <w:r w:rsidR="0032774C" w:rsidRPr="004F64F1">
          <w:rPr>
            <w:rStyle w:val="a8"/>
            <w:noProof/>
          </w:rPr>
          <w:t>2.4</w:t>
        </w:r>
        <w:r w:rsidR="0032774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774C" w:rsidRPr="004F64F1">
          <w:rPr>
            <w:rStyle w:val="a8"/>
            <w:noProof/>
          </w:rPr>
          <w:t>서비스</w:t>
        </w:r>
        <w:r w:rsidR="0032774C" w:rsidRPr="004F64F1">
          <w:rPr>
            <w:rStyle w:val="a8"/>
            <w:noProof/>
          </w:rPr>
          <w:t xml:space="preserve"> </w:t>
        </w:r>
        <w:r w:rsidR="0032774C" w:rsidRPr="004F64F1">
          <w:rPr>
            <w:rStyle w:val="a8"/>
            <w:noProof/>
          </w:rPr>
          <w:t>가동</w:t>
        </w:r>
        <w:r w:rsidR="0032774C">
          <w:rPr>
            <w:noProof/>
            <w:webHidden/>
          </w:rPr>
          <w:tab/>
        </w:r>
        <w:r w:rsidR="0032774C">
          <w:rPr>
            <w:noProof/>
            <w:webHidden/>
          </w:rPr>
          <w:fldChar w:fldCharType="begin"/>
        </w:r>
        <w:r w:rsidR="0032774C">
          <w:rPr>
            <w:noProof/>
            <w:webHidden/>
          </w:rPr>
          <w:instrText xml:space="preserve"> PAGEREF _Toc499660945 \h </w:instrText>
        </w:r>
        <w:r w:rsidR="0032774C">
          <w:rPr>
            <w:noProof/>
            <w:webHidden/>
          </w:rPr>
        </w:r>
        <w:r w:rsidR="0032774C">
          <w:rPr>
            <w:noProof/>
            <w:webHidden/>
          </w:rPr>
          <w:fldChar w:fldCharType="separate"/>
        </w:r>
        <w:r w:rsidR="0032774C">
          <w:rPr>
            <w:noProof/>
            <w:webHidden/>
          </w:rPr>
          <w:t>9</w:t>
        </w:r>
        <w:r w:rsidR="0032774C">
          <w:rPr>
            <w:noProof/>
            <w:webHidden/>
          </w:rPr>
          <w:fldChar w:fldCharType="end"/>
        </w:r>
      </w:hyperlink>
    </w:p>
    <w:p w:rsidR="0032774C" w:rsidRDefault="00823ABD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9660946" w:history="1">
        <w:r w:rsidR="0032774C" w:rsidRPr="004F64F1">
          <w:rPr>
            <w:rStyle w:val="a8"/>
          </w:rPr>
          <w:t>2.4.1</w:t>
        </w:r>
        <w:r w:rsidR="0032774C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32774C" w:rsidRPr="004F64F1">
          <w:rPr>
            <w:rStyle w:val="a8"/>
          </w:rPr>
          <w:t>표준서비스</w:t>
        </w:r>
        <w:r w:rsidR="0032774C" w:rsidRPr="004F64F1">
          <w:rPr>
            <w:rStyle w:val="a8"/>
          </w:rPr>
          <w:t xml:space="preserve"> </w:t>
        </w:r>
        <w:r w:rsidR="0032774C" w:rsidRPr="004F64F1">
          <w:rPr>
            <w:rStyle w:val="a8"/>
          </w:rPr>
          <w:t>매니저</w:t>
        </w:r>
        <w:r w:rsidR="0032774C" w:rsidRPr="004F64F1">
          <w:rPr>
            <w:rStyle w:val="a8"/>
          </w:rPr>
          <w:t xml:space="preserve"> </w:t>
        </w:r>
        <w:r w:rsidR="0032774C" w:rsidRPr="004F64F1">
          <w:rPr>
            <w:rStyle w:val="a8"/>
          </w:rPr>
          <w:t>구동</w:t>
        </w:r>
        <w:r w:rsidR="0032774C">
          <w:rPr>
            <w:webHidden/>
          </w:rPr>
          <w:tab/>
        </w:r>
        <w:r w:rsidR="0032774C">
          <w:rPr>
            <w:webHidden/>
          </w:rPr>
          <w:fldChar w:fldCharType="begin"/>
        </w:r>
        <w:r w:rsidR="0032774C">
          <w:rPr>
            <w:webHidden/>
          </w:rPr>
          <w:instrText xml:space="preserve"> PAGEREF _Toc499660946 \h </w:instrText>
        </w:r>
        <w:r w:rsidR="0032774C">
          <w:rPr>
            <w:webHidden/>
          </w:rPr>
        </w:r>
        <w:r w:rsidR="0032774C">
          <w:rPr>
            <w:webHidden/>
          </w:rPr>
          <w:fldChar w:fldCharType="separate"/>
        </w:r>
        <w:r w:rsidR="0032774C">
          <w:rPr>
            <w:webHidden/>
          </w:rPr>
          <w:t>9</w:t>
        </w:r>
        <w:r w:rsidR="0032774C">
          <w:rPr>
            <w:webHidden/>
          </w:rPr>
          <w:fldChar w:fldCharType="end"/>
        </w:r>
      </w:hyperlink>
    </w:p>
    <w:p w:rsidR="0032774C" w:rsidRDefault="00823ABD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9660947" w:history="1">
        <w:r w:rsidR="0032774C" w:rsidRPr="004F64F1">
          <w:rPr>
            <w:rStyle w:val="a8"/>
          </w:rPr>
          <w:t>2.4.2</w:t>
        </w:r>
        <w:r w:rsidR="0032774C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32774C" w:rsidRPr="004F64F1">
          <w:rPr>
            <w:rStyle w:val="a8"/>
          </w:rPr>
          <w:t>데이터베이스</w:t>
        </w:r>
        <w:r w:rsidR="0032774C" w:rsidRPr="004F64F1">
          <w:rPr>
            <w:rStyle w:val="a8"/>
          </w:rPr>
          <w:t xml:space="preserve"> </w:t>
        </w:r>
        <w:r w:rsidR="0032774C" w:rsidRPr="004F64F1">
          <w:rPr>
            <w:rStyle w:val="a8"/>
          </w:rPr>
          <w:t>구동</w:t>
        </w:r>
        <w:r w:rsidR="0032774C">
          <w:rPr>
            <w:webHidden/>
          </w:rPr>
          <w:tab/>
        </w:r>
        <w:r w:rsidR="0032774C">
          <w:rPr>
            <w:webHidden/>
          </w:rPr>
          <w:fldChar w:fldCharType="begin"/>
        </w:r>
        <w:r w:rsidR="0032774C">
          <w:rPr>
            <w:webHidden/>
          </w:rPr>
          <w:instrText xml:space="preserve"> PAGEREF _Toc499660947 \h </w:instrText>
        </w:r>
        <w:r w:rsidR="0032774C">
          <w:rPr>
            <w:webHidden/>
          </w:rPr>
        </w:r>
        <w:r w:rsidR="0032774C">
          <w:rPr>
            <w:webHidden/>
          </w:rPr>
          <w:fldChar w:fldCharType="separate"/>
        </w:r>
        <w:r w:rsidR="0032774C">
          <w:rPr>
            <w:webHidden/>
          </w:rPr>
          <w:t>9</w:t>
        </w:r>
        <w:r w:rsidR="0032774C">
          <w:rPr>
            <w:webHidden/>
          </w:rPr>
          <w:fldChar w:fldCharType="end"/>
        </w:r>
      </w:hyperlink>
    </w:p>
    <w:p w:rsidR="0032774C" w:rsidRDefault="00823ABD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9660948" w:history="1">
        <w:r w:rsidR="0032774C" w:rsidRPr="004F64F1">
          <w:rPr>
            <w:rStyle w:val="a8"/>
          </w:rPr>
          <w:t>2.4.3</w:t>
        </w:r>
        <w:r w:rsidR="0032774C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32774C" w:rsidRPr="004F64F1">
          <w:rPr>
            <w:rStyle w:val="a8"/>
          </w:rPr>
          <w:t>웹서비스의</w:t>
        </w:r>
        <w:r w:rsidR="0032774C" w:rsidRPr="004F64F1">
          <w:rPr>
            <w:rStyle w:val="a8"/>
          </w:rPr>
          <w:t xml:space="preserve"> </w:t>
        </w:r>
        <w:r w:rsidR="0032774C" w:rsidRPr="004F64F1">
          <w:rPr>
            <w:rStyle w:val="a8"/>
          </w:rPr>
          <w:t>구동</w:t>
        </w:r>
        <w:r w:rsidR="0032774C">
          <w:rPr>
            <w:webHidden/>
          </w:rPr>
          <w:tab/>
        </w:r>
        <w:r w:rsidR="0032774C">
          <w:rPr>
            <w:webHidden/>
          </w:rPr>
          <w:fldChar w:fldCharType="begin"/>
        </w:r>
        <w:r w:rsidR="0032774C">
          <w:rPr>
            <w:webHidden/>
          </w:rPr>
          <w:instrText xml:space="preserve"> PAGEREF _Toc499660948 \h </w:instrText>
        </w:r>
        <w:r w:rsidR="0032774C">
          <w:rPr>
            <w:webHidden/>
          </w:rPr>
        </w:r>
        <w:r w:rsidR="0032774C">
          <w:rPr>
            <w:webHidden/>
          </w:rPr>
          <w:fldChar w:fldCharType="separate"/>
        </w:r>
        <w:r w:rsidR="0032774C">
          <w:rPr>
            <w:webHidden/>
          </w:rPr>
          <w:t>9</w:t>
        </w:r>
        <w:r w:rsidR="0032774C">
          <w:rPr>
            <w:webHidden/>
          </w:rPr>
          <w:fldChar w:fldCharType="end"/>
        </w:r>
      </w:hyperlink>
    </w:p>
    <w:p w:rsidR="0032774C" w:rsidRDefault="00823ABD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9660949" w:history="1">
        <w:r w:rsidR="0032774C" w:rsidRPr="004F64F1">
          <w:rPr>
            <w:rStyle w:val="a8"/>
          </w:rPr>
          <w:t>2.4.4</w:t>
        </w:r>
        <w:r w:rsidR="0032774C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32774C" w:rsidRPr="004F64F1">
          <w:rPr>
            <w:rStyle w:val="a8"/>
          </w:rPr>
          <w:t>기술</w:t>
        </w:r>
        <w:r w:rsidR="0032774C" w:rsidRPr="004F64F1">
          <w:rPr>
            <w:rStyle w:val="a8"/>
          </w:rPr>
          <w:t xml:space="preserve"> </w:t>
        </w:r>
        <w:r w:rsidR="0032774C" w:rsidRPr="004F64F1">
          <w:rPr>
            <w:rStyle w:val="a8"/>
          </w:rPr>
          <w:t>업체</w:t>
        </w:r>
        <w:r w:rsidR="0032774C" w:rsidRPr="004F64F1">
          <w:rPr>
            <w:rStyle w:val="a8"/>
          </w:rPr>
          <w:t xml:space="preserve"> </w:t>
        </w:r>
        <w:r w:rsidR="0032774C" w:rsidRPr="004F64F1">
          <w:rPr>
            <w:rStyle w:val="a8"/>
          </w:rPr>
          <w:t>모듈</w:t>
        </w:r>
        <w:r w:rsidR="0032774C" w:rsidRPr="004F64F1">
          <w:rPr>
            <w:rStyle w:val="a8"/>
          </w:rPr>
          <w:t xml:space="preserve"> </w:t>
        </w:r>
        <w:r w:rsidR="0032774C" w:rsidRPr="004F64F1">
          <w:rPr>
            <w:rStyle w:val="a8"/>
          </w:rPr>
          <w:t>테스트</w:t>
        </w:r>
        <w:r w:rsidR="0032774C" w:rsidRPr="004F64F1">
          <w:rPr>
            <w:rStyle w:val="a8"/>
          </w:rPr>
          <w:t xml:space="preserve"> </w:t>
        </w:r>
        <w:r w:rsidR="0032774C" w:rsidRPr="004F64F1">
          <w:rPr>
            <w:rStyle w:val="a8"/>
          </w:rPr>
          <w:t>방법</w:t>
        </w:r>
        <w:r w:rsidR="0032774C">
          <w:rPr>
            <w:webHidden/>
          </w:rPr>
          <w:tab/>
        </w:r>
        <w:r w:rsidR="0032774C">
          <w:rPr>
            <w:webHidden/>
          </w:rPr>
          <w:fldChar w:fldCharType="begin"/>
        </w:r>
        <w:r w:rsidR="0032774C">
          <w:rPr>
            <w:webHidden/>
          </w:rPr>
          <w:instrText xml:space="preserve"> PAGEREF _Toc499660949 \h </w:instrText>
        </w:r>
        <w:r w:rsidR="0032774C">
          <w:rPr>
            <w:webHidden/>
          </w:rPr>
        </w:r>
        <w:r w:rsidR="0032774C">
          <w:rPr>
            <w:webHidden/>
          </w:rPr>
          <w:fldChar w:fldCharType="separate"/>
        </w:r>
        <w:r w:rsidR="0032774C">
          <w:rPr>
            <w:webHidden/>
          </w:rPr>
          <w:t>9</w:t>
        </w:r>
        <w:r w:rsidR="0032774C">
          <w:rPr>
            <w:webHidden/>
          </w:rPr>
          <w:fldChar w:fldCharType="end"/>
        </w:r>
      </w:hyperlink>
    </w:p>
    <w:p w:rsidR="0032774C" w:rsidRDefault="00823ABD">
      <w:pPr>
        <w:pStyle w:val="12"/>
        <w:tabs>
          <w:tab w:val="left" w:pos="400"/>
          <w:tab w:val="right" w:pos="991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99660950" w:history="1">
        <w:r w:rsidR="0032774C" w:rsidRPr="004F64F1">
          <w:rPr>
            <w:rStyle w:val="a8"/>
            <w:noProof/>
          </w:rPr>
          <w:t>3</w:t>
        </w:r>
        <w:r w:rsidR="0032774C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32774C" w:rsidRPr="004F64F1">
          <w:rPr>
            <w:rStyle w:val="a8"/>
            <w:noProof/>
          </w:rPr>
          <w:t>설치</w:t>
        </w:r>
        <w:r w:rsidR="0032774C" w:rsidRPr="004F64F1">
          <w:rPr>
            <w:rStyle w:val="a8"/>
            <w:noProof/>
          </w:rPr>
          <w:t xml:space="preserve"> </w:t>
        </w:r>
        <w:r w:rsidR="0032774C" w:rsidRPr="004F64F1">
          <w:rPr>
            <w:rStyle w:val="a8"/>
            <w:noProof/>
          </w:rPr>
          <w:t>스크립트</w:t>
        </w:r>
        <w:r w:rsidR="0032774C">
          <w:rPr>
            <w:noProof/>
            <w:webHidden/>
          </w:rPr>
          <w:tab/>
        </w:r>
        <w:r w:rsidR="0032774C">
          <w:rPr>
            <w:noProof/>
            <w:webHidden/>
          </w:rPr>
          <w:fldChar w:fldCharType="begin"/>
        </w:r>
        <w:r w:rsidR="0032774C">
          <w:rPr>
            <w:noProof/>
            <w:webHidden/>
          </w:rPr>
          <w:instrText xml:space="preserve"> PAGEREF _Toc499660950 \h </w:instrText>
        </w:r>
        <w:r w:rsidR="0032774C">
          <w:rPr>
            <w:noProof/>
            <w:webHidden/>
          </w:rPr>
        </w:r>
        <w:r w:rsidR="0032774C">
          <w:rPr>
            <w:noProof/>
            <w:webHidden/>
          </w:rPr>
          <w:fldChar w:fldCharType="separate"/>
        </w:r>
        <w:r w:rsidR="0032774C">
          <w:rPr>
            <w:noProof/>
            <w:webHidden/>
          </w:rPr>
          <w:t>10</w:t>
        </w:r>
        <w:r w:rsidR="0032774C">
          <w:rPr>
            <w:noProof/>
            <w:webHidden/>
          </w:rPr>
          <w:fldChar w:fldCharType="end"/>
        </w:r>
      </w:hyperlink>
    </w:p>
    <w:p w:rsidR="006B46AE" w:rsidRDefault="00420B5D" w:rsidP="008D3598">
      <w:pPr>
        <w:tabs>
          <w:tab w:val="right" w:pos="9639"/>
        </w:tabs>
        <w:jc w:val="distribute"/>
      </w:pPr>
      <w:r w:rsidRPr="00976271">
        <w:rPr>
          <w:rFonts w:ascii="맑은 고딕" w:eastAsia="맑은 고딕" w:hAnsi="맑은 고딕"/>
        </w:rPr>
        <w:fldChar w:fldCharType="end"/>
      </w:r>
      <w:r w:rsidR="00101DBB">
        <w:br w:type="page"/>
      </w:r>
    </w:p>
    <w:p w:rsidR="00E44D12" w:rsidRPr="00CE11BB" w:rsidRDefault="00E44D12" w:rsidP="00CE11BB">
      <w:pPr>
        <w:pStyle w:val="10"/>
      </w:pPr>
      <w:r w:rsidRPr="00CE11BB">
        <w:rPr>
          <w:rFonts w:hint="eastAsia"/>
        </w:rPr>
        <w:lastRenderedPageBreak/>
        <w:t xml:space="preserve"> </w:t>
      </w:r>
      <w:bookmarkStart w:id="4" w:name="_Toc499660932"/>
      <w:r w:rsidR="00CE11BB" w:rsidRPr="00CE11BB">
        <w:rPr>
          <w:rFonts w:hint="eastAsia"/>
        </w:rPr>
        <w:t>개요</w:t>
      </w:r>
      <w:bookmarkEnd w:id="4"/>
    </w:p>
    <w:p w:rsidR="00CF28DD" w:rsidRDefault="00A148BC" w:rsidP="00CE11BB">
      <w:pPr>
        <w:pStyle w:val="af1"/>
        <w:ind w:firstLineChars="100" w:firstLine="220"/>
      </w:pPr>
      <w:r>
        <w:rPr>
          <w:rFonts w:hint="eastAsia"/>
        </w:rPr>
        <w:t xml:space="preserve">본 매뉴얼은 </w:t>
      </w:r>
      <w:r w:rsidR="005264BE">
        <w:rPr>
          <w:rFonts w:hint="eastAsia"/>
        </w:rPr>
        <w:t>공용 특징정보 DB 구축의 일환으로 권리자측 서버에 설치되는 표준서비스 패키지에 대한 사용자 지침서이다.</w:t>
      </w:r>
    </w:p>
    <w:p w:rsidR="00A148BC" w:rsidRDefault="00C46BE3" w:rsidP="005264BE">
      <w:pPr>
        <w:pStyle w:val="af1"/>
        <w:ind w:firstLineChars="100" w:firstLine="220"/>
      </w:pPr>
      <w:r w:rsidRPr="005264BE">
        <w:rPr>
          <w:noProof/>
        </w:rPr>
        <w:drawing>
          <wp:inline distT="0" distB="0" distL="0" distR="0">
            <wp:extent cx="5953125" cy="2562225"/>
            <wp:effectExtent l="19050" t="19050" r="28575" b="28575"/>
            <wp:docPr id="5" name="개체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개체 3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556" r="-926" b="-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5622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148BC" w:rsidRDefault="005264BE" w:rsidP="00F0427D">
      <w:pPr>
        <w:pStyle w:val="2"/>
        <w:tabs>
          <w:tab w:val="clear" w:pos="567"/>
          <w:tab w:val="num" w:pos="284"/>
        </w:tabs>
      </w:pPr>
      <w:bookmarkStart w:id="5" w:name="_Toc499660933"/>
      <w:r>
        <w:rPr>
          <w:rFonts w:hint="eastAsia"/>
        </w:rPr>
        <w:t>설치 환경</w:t>
      </w:r>
      <w:bookmarkEnd w:id="5"/>
    </w:p>
    <w:p w:rsidR="00A148BC" w:rsidRDefault="005264BE" w:rsidP="00CE11BB">
      <w:pPr>
        <w:pStyle w:val="af1"/>
        <w:ind w:firstLineChars="100" w:firstLine="22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OS</w:t>
      </w:r>
      <w:r w:rsidR="00A148BC">
        <w:rPr>
          <w:rFonts w:hint="eastAsia"/>
        </w:rPr>
        <w:t xml:space="preserve"> :</w:t>
      </w:r>
      <w:proofErr w:type="gramEnd"/>
      <w:r w:rsidR="00A148BC">
        <w:rPr>
          <w:rFonts w:hint="eastAsia"/>
        </w:rPr>
        <w:t xml:space="preserve"> </w:t>
      </w:r>
      <w:r>
        <w:rPr>
          <w:rFonts w:hint="eastAsia"/>
        </w:rPr>
        <w:t>우분투 10.04 64bit가 설치된 리눅스 서버</w:t>
      </w:r>
    </w:p>
    <w:p w:rsidR="00B43EE9" w:rsidRDefault="005264BE" w:rsidP="00B43EE9">
      <w:pPr>
        <w:pStyle w:val="af1"/>
        <w:ind w:firstLineChars="100" w:firstLine="22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HDD :</w:t>
      </w:r>
      <w:proofErr w:type="gramEnd"/>
      <w:r>
        <w:rPr>
          <w:rFonts w:hint="eastAsia"/>
        </w:rPr>
        <w:t xml:space="preserve"> 500 GB 이상</w:t>
      </w:r>
    </w:p>
    <w:p w:rsidR="005264BE" w:rsidRDefault="005264BE" w:rsidP="00B43EE9">
      <w:pPr>
        <w:pStyle w:val="af1"/>
        <w:ind w:firstLineChars="100" w:firstLine="22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Memory :</w:t>
      </w:r>
      <w:proofErr w:type="gramEnd"/>
      <w:r>
        <w:rPr>
          <w:rFonts w:hint="eastAsia"/>
        </w:rPr>
        <w:t xml:space="preserve"> 2GB 이상</w:t>
      </w:r>
    </w:p>
    <w:p w:rsidR="00F0427D" w:rsidRDefault="005264BE" w:rsidP="00F0427D">
      <w:pPr>
        <w:pStyle w:val="2"/>
      </w:pPr>
      <w:bookmarkStart w:id="6" w:name="_Toc499660934"/>
      <w:r>
        <w:rPr>
          <w:rFonts w:hint="eastAsia"/>
        </w:rPr>
        <w:t>사전 준비 사항</w:t>
      </w:r>
      <w:bookmarkEnd w:id="6"/>
    </w:p>
    <w:p w:rsidR="005264BE" w:rsidRDefault="005264BE" w:rsidP="005264BE">
      <w:pPr>
        <w:ind w:firstLine="180"/>
      </w:pPr>
      <w:r>
        <w:rPr>
          <w:rFonts w:hint="eastAsia"/>
        </w:rPr>
        <w:t xml:space="preserve">- </w:t>
      </w:r>
      <w:r>
        <w:rPr>
          <w:rFonts w:hint="eastAsia"/>
        </w:rPr>
        <w:t>한국저작권위원회에서</w:t>
      </w:r>
      <w:r>
        <w:rPr>
          <w:rFonts w:hint="eastAsia"/>
        </w:rPr>
        <w:t xml:space="preserve"> </w:t>
      </w:r>
      <w:r>
        <w:rPr>
          <w:rFonts w:hint="eastAsia"/>
        </w:rPr>
        <w:t>발급받은</w:t>
      </w:r>
      <w:r>
        <w:rPr>
          <w:rFonts w:hint="eastAsia"/>
        </w:rPr>
        <w:t xml:space="preserve"> </w:t>
      </w:r>
      <w:r>
        <w:rPr>
          <w:rFonts w:hint="eastAsia"/>
        </w:rPr>
        <w:t>권리자</w:t>
      </w:r>
      <w:r>
        <w:rPr>
          <w:rFonts w:hint="eastAsia"/>
        </w:rPr>
        <w:t xml:space="preserve"> </w:t>
      </w:r>
      <w:r>
        <w:rPr>
          <w:rFonts w:hint="eastAsia"/>
        </w:rPr>
        <w:t>고유</w:t>
      </w:r>
      <w:r>
        <w:rPr>
          <w:rFonts w:hint="eastAsia"/>
        </w:rPr>
        <w:t xml:space="preserve"> ID</w:t>
      </w:r>
    </w:p>
    <w:p w:rsidR="005264BE" w:rsidRDefault="005264BE" w:rsidP="005264BE">
      <w:pPr>
        <w:ind w:firstLine="180"/>
      </w:pPr>
      <w:r>
        <w:rPr>
          <w:rFonts w:hint="eastAsia"/>
        </w:rPr>
        <w:t xml:space="preserve">- </w:t>
      </w:r>
      <w:r>
        <w:rPr>
          <w:rFonts w:hint="eastAsia"/>
        </w:rPr>
        <w:t>한국저작권</w:t>
      </w:r>
      <w:r>
        <w:rPr>
          <w:rFonts w:hint="eastAsia"/>
        </w:rPr>
        <w:t xml:space="preserve"> </w:t>
      </w:r>
      <w:r>
        <w:rPr>
          <w:rFonts w:hint="eastAsia"/>
        </w:rPr>
        <w:t>위원회와</w:t>
      </w:r>
      <w:r>
        <w:rPr>
          <w:rFonts w:hint="eastAsia"/>
        </w:rPr>
        <w:t xml:space="preserve"> </w:t>
      </w:r>
      <w:r>
        <w:rPr>
          <w:rFonts w:hint="eastAsia"/>
        </w:rPr>
        <w:t>특징정보를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FTP </w:t>
      </w:r>
      <w:r>
        <w:rPr>
          <w:rFonts w:hint="eastAsia"/>
        </w:rPr>
        <w:t>및</w:t>
      </w:r>
      <w:r>
        <w:rPr>
          <w:rFonts w:hint="eastAsia"/>
        </w:rPr>
        <w:t xml:space="preserve"> HTTP 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방화벽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5264BE" w:rsidRDefault="00D87094" w:rsidP="00B656ED">
      <w:pPr>
        <w:pStyle w:val="2"/>
      </w:pPr>
      <w:bookmarkStart w:id="7" w:name="_Toc499660935"/>
      <w:r>
        <w:rPr>
          <w:rFonts w:hint="eastAsia"/>
        </w:rPr>
        <w:t>설치에 사용되는 주요 설치 모듈</w:t>
      </w:r>
      <w:bookmarkEnd w:id="7"/>
    </w:p>
    <w:p w:rsidR="00D87094" w:rsidRDefault="00D87094" w:rsidP="00D87094">
      <w:pPr>
        <w:ind w:firstLine="180"/>
      </w:pPr>
      <w:r>
        <w:rPr>
          <w:rFonts w:hint="eastAsia"/>
        </w:rPr>
        <w:t xml:space="preserve">- </w:t>
      </w:r>
      <w:r>
        <w:rPr>
          <w:rFonts w:hint="eastAsia"/>
        </w:rPr>
        <w:t>한국저작권위원회</w:t>
      </w:r>
      <w:r>
        <w:rPr>
          <w:rFonts w:hint="eastAsia"/>
        </w:rPr>
        <w:t xml:space="preserve"> </w:t>
      </w:r>
      <w:r>
        <w:rPr>
          <w:rFonts w:hint="eastAsia"/>
        </w:rPr>
        <w:t>권리자용</w:t>
      </w:r>
      <w:r>
        <w:rPr>
          <w:rFonts w:hint="eastAsia"/>
        </w:rPr>
        <w:t xml:space="preserve"> </w:t>
      </w:r>
      <w:r>
        <w:rPr>
          <w:rFonts w:hint="eastAsia"/>
        </w:rPr>
        <w:t>표준서비스</w:t>
      </w:r>
      <w:r>
        <w:rPr>
          <w:rFonts w:hint="eastAsia"/>
        </w:rPr>
        <w:t xml:space="preserve"> </w:t>
      </w:r>
      <w:r>
        <w:rPr>
          <w:rFonts w:hint="eastAsia"/>
        </w:rPr>
        <w:t>매니저</w:t>
      </w:r>
      <w:r>
        <w:rPr>
          <w:rFonts w:hint="eastAsia"/>
        </w:rPr>
        <w:t xml:space="preserve"> 2.0</w:t>
      </w:r>
    </w:p>
    <w:p w:rsidR="00D87094" w:rsidRDefault="00D87094" w:rsidP="00D87094">
      <w:pPr>
        <w:ind w:firstLine="180"/>
      </w:pPr>
      <w:r>
        <w:rPr>
          <w:rFonts w:hint="eastAsia"/>
        </w:rPr>
        <w:t xml:space="preserve">- WAS </w:t>
      </w:r>
      <w:proofErr w:type="gramStart"/>
      <w:r>
        <w:rPr>
          <w:rFonts w:hint="eastAsia"/>
        </w:rPr>
        <w:t>서버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tomcat 6</w:t>
      </w:r>
    </w:p>
    <w:p w:rsidR="00D87094" w:rsidRPr="00D87094" w:rsidRDefault="00D87094" w:rsidP="00D87094">
      <w:pPr>
        <w:ind w:firstLine="180"/>
      </w:pPr>
      <w:r>
        <w:rPr>
          <w:rFonts w:hint="eastAsia"/>
        </w:rPr>
        <w:t xml:space="preserve">- Database </w:t>
      </w:r>
      <w:proofErr w:type="gramStart"/>
      <w:r>
        <w:rPr>
          <w:rFonts w:hint="eastAsia"/>
        </w:rPr>
        <w:t>서버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PostgreSQL 9.0.2 (</w:t>
      </w:r>
      <w:r>
        <w:rPr>
          <w:rFonts w:hint="eastAsia"/>
        </w:rPr>
        <w:t>오픈소스</w:t>
      </w:r>
      <w:r>
        <w:rPr>
          <w:rFonts w:hint="eastAsia"/>
        </w:rPr>
        <w:t>)</w:t>
      </w:r>
    </w:p>
    <w:p w:rsidR="005264BE" w:rsidRDefault="005264BE" w:rsidP="005264BE">
      <w:pPr>
        <w:pStyle w:val="10"/>
      </w:pPr>
      <w:r>
        <w:br w:type="page"/>
      </w:r>
      <w:bookmarkStart w:id="8" w:name="_Toc499660936"/>
      <w:r>
        <w:rPr>
          <w:rFonts w:hint="eastAsia"/>
        </w:rPr>
        <w:lastRenderedPageBreak/>
        <w:t>패키지 설치</w:t>
      </w:r>
      <w:bookmarkEnd w:id="8"/>
    </w:p>
    <w:p w:rsidR="005264BE" w:rsidRDefault="005264BE" w:rsidP="005264BE">
      <w:pPr>
        <w:pStyle w:val="2"/>
      </w:pPr>
      <w:bookmarkStart w:id="9" w:name="_Toc499660937"/>
      <w:r>
        <w:rPr>
          <w:rFonts w:hint="eastAsia"/>
        </w:rPr>
        <w:t>전체 시스템 구성</w:t>
      </w:r>
      <w:bookmarkEnd w:id="9"/>
    </w:p>
    <w:p w:rsidR="005264BE" w:rsidRDefault="005264BE" w:rsidP="005264BE">
      <w:pPr>
        <w:pStyle w:val="af1"/>
        <w:ind w:firstLineChars="100" w:firstLine="220"/>
      </w:pPr>
      <w:r>
        <w:rPr>
          <w:rFonts w:hint="eastAsia"/>
        </w:rPr>
        <w:t>표준서비스 패키지는 권리자가 소유하고 있는 콘텐츠에 대한 특징정보를 추출하여 한국저작권위원회를 통해, 각 기술업체에 전송하기 위한 특징정보 추출 모듈 및 이를 제어하는 표준서비스 매니저 모듈과, 추출에서부터 전송에 이르는 전 과정을 모니터링하고 설정하는 전용관리 사이트 및 데이터 베이스로 구성되어 있다.</w:t>
      </w:r>
    </w:p>
    <w:p w:rsidR="005264BE" w:rsidRDefault="00C46BE3" w:rsidP="005264BE">
      <w:pPr>
        <w:pStyle w:val="af1"/>
        <w:ind w:firstLineChars="100" w:firstLine="220"/>
      </w:pPr>
      <w:r w:rsidRPr="005264BE">
        <w:rPr>
          <w:noProof/>
        </w:rPr>
        <mc:AlternateContent>
          <mc:Choice Requires="wpg">
            <w:drawing>
              <wp:inline distT="0" distB="0" distL="0" distR="0">
                <wp:extent cx="5086350" cy="5019675"/>
                <wp:effectExtent l="0" t="0" r="19050" b="28575"/>
                <wp:docPr id="8" name="그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6350" cy="5019675"/>
                          <a:chOff x="214313" y="1260475"/>
                          <a:chExt cx="5365750" cy="5168900"/>
                        </a:xfrm>
                      </wpg:grpSpPr>
                      <wps:wsp>
                        <wps:cNvPr id="9" name="직사각형 9"/>
                        <wps:cNvSpPr/>
                        <wps:spPr bwMode="auto">
                          <a:xfrm>
                            <a:off x="1295400" y="1260475"/>
                            <a:ext cx="4284663" cy="5168900"/>
                          </a:xfrm>
                          <a:prstGeom prst="rect">
                            <a:avLst/>
                          </a:prstGeom>
                          <a:noFill/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anchor="ctr"/>
                      </wps:wsp>
                      <wps:wsp>
                        <wps:cNvPr id="10" name="직사각형 10"/>
                        <wps:cNvSpPr/>
                        <wps:spPr bwMode="auto">
                          <a:xfrm>
                            <a:off x="1619672" y="5877520"/>
                            <a:ext cx="2159000" cy="4318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6BE3" w:rsidRDefault="00C46BE3" w:rsidP="00C46BE3">
                              <w:pPr>
                                <w:pStyle w:val="af3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맑은 고딕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WEB 서버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1" name="직사각형 11"/>
                        <wps:cNvSpPr/>
                        <wps:spPr bwMode="auto">
                          <a:xfrm>
                            <a:off x="1619672" y="1629370"/>
                            <a:ext cx="2159000" cy="4318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6BE3" w:rsidRDefault="00C46BE3" w:rsidP="00C46BE3">
                              <w:pPr>
                                <w:pStyle w:val="af3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맑은 고딕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FTP 서버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2" name="직사각형 12"/>
                        <wps:cNvSpPr/>
                        <wps:spPr bwMode="auto">
                          <a:xfrm>
                            <a:off x="1619672" y="2350095"/>
                            <a:ext cx="2159000" cy="3167062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6BE3" w:rsidRDefault="00C46BE3" w:rsidP="00C46BE3">
                              <w:pPr>
                                <w:pStyle w:val="af3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맑은 고딕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표준인터페이스 매니저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3" name="직사각형 13"/>
                        <wps:cNvSpPr/>
                        <wps:spPr bwMode="auto">
                          <a:xfrm>
                            <a:off x="1727200" y="2492375"/>
                            <a:ext cx="1943100" cy="4318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BE3" w:rsidRDefault="00C46BE3" w:rsidP="00C46BE3">
                              <w:pPr>
                                <w:pStyle w:val="af3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맑은 고딕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Standard Manager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4" name="직사각형 14"/>
                        <wps:cNvSpPr/>
                        <wps:spPr bwMode="auto">
                          <a:xfrm>
                            <a:off x="1727200" y="3141663"/>
                            <a:ext cx="1943100" cy="4318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BE3" w:rsidRDefault="00C46BE3" w:rsidP="00C46BE3">
                              <w:pPr>
                                <w:pStyle w:val="af3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맑은 고딕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Extract Manager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5" name="직사각형 15"/>
                        <wps:cNvSpPr/>
                        <wps:spPr bwMode="auto">
                          <a:xfrm>
                            <a:off x="1727200" y="3789363"/>
                            <a:ext cx="1943100" cy="4318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BE3" w:rsidRDefault="00C46BE3" w:rsidP="00C46BE3">
                              <w:pPr>
                                <w:pStyle w:val="af3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맑은 고딕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Upload Manager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6" name="직사각형 16"/>
                        <wps:cNvSpPr/>
                        <wps:spPr bwMode="auto">
                          <a:xfrm>
                            <a:off x="1727200" y="4581525"/>
                            <a:ext cx="1943100" cy="4318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BE3" w:rsidRDefault="00C46BE3" w:rsidP="00C46BE3">
                              <w:pPr>
                                <w:pStyle w:val="af3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맑은 고딕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Monitoring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7" name="순서도: 자기 디스크 17"/>
                        <wps:cNvSpPr/>
                        <wps:spPr bwMode="auto">
                          <a:xfrm>
                            <a:off x="4319588" y="2286000"/>
                            <a:ext cx="1044575" cy="711200"/>
                          </a:xfrm>
                          <a:prstGeom prst="flowChartMagneticDisk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BE3" w:rsidRDefault="00C46BE3" w:rsidP="00C46BE3">
                              <w:pPr>
                                <w:pStyle w:val="af3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anchor="ctr"/>
                      </wps:wsp>
                      <pic:pic xmlns:pic="http://schemas.openxmlformats.org/drawingml/2006/picture">
                        <pic:nvPicPr>
                          <pic:cNvPr id="18" name="Picture 10"/>
                          <pic:cNvPicPr>
                            <a:picLocks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938" y="2119313"/>
                            <a:ext cx="371475" cy="46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9" name="직사각형 19"/>
                        <wps:cNvSpPr>
                          <a:spLocks noChangeArrowheads="1"/>
                        </wps:cNvSpPr>
                        <wps:spPr bwMode="auto">
                          <a:xfrm>
                            <a:off x="214313" y="2565400"/>
                            <a:ext cx="982942" cy="6931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6BE3" w:rsidRDefault="00C46BE3" w:rsidP="00C46BE3">
                              <w:pPr>
                                <w:pStyle w:val="af3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HY견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권리자측</w:t>
                              </w:r>
                            </w:p>
                            <w:p w:rsidR="00C46BE3" w:rsidRDefault="00C46BE3" w:rsidP="00C46BE3">
                              <w:pPr>
                                <w:pStyle w:val="af3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HY견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담당자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0" name="Freeform 219"/>
                        <wps:cNvSpPr>
                          <a:spLocks/>
                        </wps:cNvSpPr>
                        <wps:spPr bwMode="auto">
                          <a:xfrm rot="3384802">
                            <a:off x="1122363" y="1466850"/>
                            <a:ext cx="195262" cy="1087438"/>
                          </a:xfrm>
                          <a:custGeom>
                            <a:avLst/>
                            <a:gdLst>
                              <a:gd name="T0" fmla="*/ 2147483647 w 366"/>
                              <a:gd name="T1" fmla="*/ 0 h 540"/>
                              <a:gd name="T2" fmla="*/ 2147483647 w 366"/>
                              <a:gd name="T3" fmla="*/ 2147483647 h 540"/>
                              <a:gd name="T4" fmla="*/ 2147483647 w 366"/>
                              <a:gd name="T5" fmla="*/ 2147483647 h 540"/>
                              <a:gd name="T6" fmla="*/ 0 w 366"/>
                              <a:gd name="T7" fmla="*/ 2147483647 h 540"/>
                              <a:gd name="T8" fmla="*/ 2147483647 w 366"/>
                              <a:gd name="T9" fmla="*/ 2147483647 h 540"/>
                              <a:gd name="T10" fmla="*/ 0 w 366"/>
                              <a:gd name="T11" fmla="*/ 2147483647 h 540"/>
                              <a:gd name="T12" fmla="*/ 2147483647 w 366"/>
                              <a:gd name="T13" fmla="*/ 0 h 540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w 366"/>
                              <a:gd name="T22" fmla="*/ 0 h 540"/>
                              <a:gd name="T23" fmla="*/ 366 w 366"/>
                              <a:gd name="T24" fmla="*/ 540 h 540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T21" t="T22" r="T23" b="T24"/>
                            <a:pathLst>
                              <a:path w="366" h="540">
                                <a:moveTo>
                                  <a:pt x="366" y="0"/>
                                </a:moveTo>
                                <a:lnTo>
                                  <a:pt x="84" y="246"/>
                                </a:lnTo>
                                <a:lnTo>
                                  <a:pt x="306" y="246"/>
                                </a:lnTo>
                                <a:lnTo>
                                  <a:pt x="0" y="540"/>
                                </a:lnTo>
                                <a:lnTo>
                                  <a:pt x="210" y="288"/>
                                </a:lnTo>
                                <a:lnTo>
                                  <a:pt x="0" y="288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D1D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  <a:effectLst>
                            <a:prstShdw prst="shdw17" dist="12700" dir="5400000">
                              <a:srgbClr val="977D7D"/>
                            </a:prstShdw>
                          </a:effectLst>
                        </wps:spPr>
                        <wps:bodyPr wrap="none" anchor="ctr"/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381000" y="1798638"/>
                            <a:ext cx="1041267" cy="3974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46BE3" w:rsidRDefault="00C46BE3" w:rsidP="00C46BE3">
                              <w:pPr>
                                <w:pStyle w:val="af3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HY견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콘텐츠전송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" name="직선 화살표 연결선 22"/>
                        <wps:cNvCnPr>
                          <a:endCxn id="17" idx="2"/>
                        </wps:cNvCnPr>
                        <wps:spPr>
                          <a:xfrm rot="16200000" flipH="1">
                            <a:off x="3670300" y="1992313"/>
                            <a:ext cx="795337" cy="503238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사각형 23"/>
                        <wps:cNvSpPr/>
                        <wps:spPr>
                          <a:xfrm>
                            <a:off x="3776663" y="1716088"/>
                            <a:ext cx="1531183" cy="3974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46BE3" w:rsidRDefault="00C46BE3" w:rsidP="00C46BE3">
                              <w:pPr>
                                <w:pStyle w:val="af3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HY견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원본전송이력정보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4" name="직선 화살표 연결선 24"/>
                        <wps:cNvCnPr/>
                        <wps:spPr>
                          <a:xfrm flipV="1">
                            <a:off x="3670300" y="2781300"/>
                            <a:ext cx="649288" cy="325438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3454401" y="2852738"/>
                            <a:ext cx="877961" cy="3974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46BE3" w:rsidRDefault="00C46BE3" w:rsidP="00C46BE3">
                              <w:pPr>
                                <w:pStyle w:val="af3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HY견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추출이력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6" name="직선 화살표 연결선 26"/>
                        <wps:cNvCnPr>
                          <a:stCxn id="15" idx="3"/>
                        </wps:cNvCnPr>
                        <wps:spPr>
                          <a:xfrm flipV="1">
                            <a:off x="3670300" y="2997200"/>
                            <a:ext cx="698500" cy="100806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사각형 27"/>
                        <wps:cNvSpPr/>
                        <wps:spPr>
                          <a:xfrm>
                            <a:off x="3479800" y="3535363"/>
                            <a:ext cx="1367877" cy="3974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46BE3" w:rsidRDefault="00C46BE3" w:rsidP="00C46BE3">
                              <w:pPr>
                                <w:pStyle w:val="af3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HY견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특징점전송이력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3722688" y="4021138"/>
                            <a:ext cx="959614" cy="68130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46BE3" w:rsidRDefault="00C46BE3" w:rsidP="00C46BE3">
                              <w:pPr>
                                <w:pStyle w:val="af3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HY견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리소스</w:t>
                              </w:r>
                              <w:r>
                                <w:rPr>
                                  <w:rFonts w:ascii="Arial" w:eastAsia="HY견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Y견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및</w:t>
                              </w:r>
                              <w:r>
                                <w:rPr>
                                  <w:rFonts w:ascii="Arial" w:eastAsia="HY견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C46BE3" w:rsidRDefault="00C46BE3" w:rsidP="00C46BE3">
                              <w:pPr>
                                <w:pStyle w:val="af3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HY견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장애</w:t>
                              </w:r>
                              <w:r>
                                <w:rPr>
                                  <w:rFonts w:ascii="Arial" w:eastAsia="HY견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Y견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정보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9" name="직선 화살표 연결선 29"/>
                        <wps:cNvCnPr>
                          <a:stCxn id="16" idx="3"/>
                        </wps:cNvCnPr>
                        <wps:spPr>
                          <a:xfrm flipV="1">
                            <a:off x="3670300" y="3027363"/>
                            <a:ext cx="936625" cy="177006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아래쪽 화살표 30"/>
                        <wps:cNvSpPr/>
                        <wps:spPr>
                          <a:xfrm>
                            <a:off x="2519363" y="2925763"/>
                            <a:ext cx="241300" cy="1809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wrap="square" anchor="ctr">
                          <a:noAutofit/>
                        </wps:bodyPr>
                      </wps:wsp>
                      <wps:wsp>
                        <wps:cNvPr id="31" name="아래쪽 화살표 31"/>
                        <wps:cNvSpPr/>
                        <wps:spPr>
                          <a:xfrm>
                            <a:off x="2519363" y="3573463"/>
                            <a:ext cx="241300" cy="17938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wrap="square" anchor="ctr">
                          <a:noAutofit/>
                        </wps:bodyPr>
                      </wps:wsp>
                      <wps:wsp>
                        <wps:cNvPr id="32" name="직사각형 32"/>
                        <wps:cNvSpPr/>
                        <wps:spPr>
                          <a:xfrm>
                            <a:off x="935038" y="2095500"/>
                            <a:ext cx="532687" cy="3974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46BE3" w:rsidRDefault="00C46BE3" w:rsidP="00C46BE3">
                              <w:pPr>
                                <w:pStyle w:val="af3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HY견고딕" w:hAnsi="Arial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FTP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3" name="직선 화살표 연결선 33"/>
                        <wps:cNvCnPr>
                          <a:endCxn id="17" idx="3"/>
                        </wps:cNvCnPr>
                        <wps:spPr>
                          <a:xfrm rot="5400000" flipH="1" flipV="1">
                            <a:off x="2781300" y="4032250"/>
                            <a:ext cx="3095625" cy="1025525"/>
                          </a:xfrm>
                          <a:prstGeom prst="straightConnector1">
                            <a:avLst/>
                          </a:prstGeom>
                          <a:ln w="19050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사각형 34"/>
                        <wps:cNvSpPr/>
                        <wps:spPr>
                          <a:xfrm>
                            <a:off x="1303338" y="1268413"/>
                            <a:ext cx="3027372" cy="3974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46BE3" w:rsidRDefault="00C46BE3" w:rsidP="00C46BE3">
                              <w:pPr>
                                <w:pStyle w:val="af3"/>
                                <w:wordWrap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HY견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권리자</w:t>
                              </w:r>
                              <w:r>
                                <w:rPr>
                                  <w:rFonts w:ascii="Arial" w:eastAsia="HY견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Y견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서버</w:t>
                              </w:r>
                              <w:r>
                                <w:rPr>
                                  <w:rFonts w:ascii="Arial" w:eastAsia="HY견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Y견고딕" w:hAnsi="Arial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Arial" w:eastAsia="HY견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표준인터페이스</w:t>
                              </w:r>
                              <w:r>
                                <w:rPr>
                                  <w:rFonts w:ascii="Arial" w:eastAsia="HY견고딕" w:hAnsi="Arial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Y견고딕" w:hAnsi="Arial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패키지</w:t>
                              </w:r>
                              <w:r>
                                <w:rPr>
                                  <w:rFonts w:ascii="Arial" w:eastAsia="HY견고딕" w:hAnsi="Arial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8" o:spid="_x0000_s1026" style="width:400.5pt;height:395.25pt;mso-position-horizontal-relative:char;mso-position-vertical-relative:line" coordorigin="2143,12604" coordsize="53657,51689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">
                <v:rect id="직사각형 9" o:spid="_x0000_s1027" style="position:absolute;left:12954;top:12604;width:42846;height:51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5CZcMA&#10;AADaAAAADwAAAGRycy9kb3ducmV2LnhtbESPT4vCMBTE7wt+h/AEL4umeli1GkVElwXx4B88P5pn&#10;U2xeahNt99ubhQWPw8z8hpkvW1uKJ9W+cKxgOEhAEGdOF5wrOJ+2/QkIH5A1lo5JwS95WC46H3NM&#10;tWv4QM9jyEWEsE9RgQmhSqX0mSGLfuAq4uhdXW0xRFnnUtfYRLgt5ShJvqTFguOCwYrWhrLb8WEV&#10;bL6Hl107NpNbts3v+9W+0ePPRqlet13NQARqwzv83/7RCqbwdyXe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5CZcMAAADaAAAADwAAAAAAAAAAAAAAAACYAgAAZHJzL2Rv&#10;d25yZXYueG1sUEsFBgAAAAAEAAQA9QAAAIgDAAAAAA==&#10;" filled="f" strokecolor="#70ad47 [3209]" strokeweight="1pt"/>
                <v:rect id="직사각형 10" o:spid="_x0000_s1028" style="position:absolute;left:16196;top:58775;width:21590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P4O8QA&#10;AADbAAAADwAAAGRycy9kb3ducmV2LnhtbESPQWvCQBCF7wX/wzKCt7qpokjqKiIKHtpD04Ieh+w0&#10;G5qdDdk1Sf995yD0NsN789432/3oG9VTF+vABl7mGSjiMtiaKwNfn+fnDaiYkC02gcnAL0XY7yZP&#10;W8xtGPiD+iJVSkI45mjApdTmWsfSkcc4Dy2xaN+h85hk7SptOxwk3Dd6kWVr7bFmaXDY0tFR+VPc&#10;vYG34tpTvb67w2q86nI5ZMfb+8mY2XQ8vIJKNKZ/8+P6YgVf6OUXGUD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z+DvEAAAA2wAAAA8AAAAAAAAAAAAAAAAAmAIAAGRycy9k&#10;b3ducmV2LnhtbFBLBQYAAAAABAAEAPUAAACJAw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46BE3" w:rsidRDefault="00C46BE3" w:rsidP="00C46BE3">
                        <w:pPr>
                          <w:pStyle w:val="af3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맑은 고딕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WEB 서버</w:t>
                        </w:r>
                      </w:p>
                    </w:txbxContent>
                  </v:textbox>
                </v:rect>
                <v:rect id="직사각형 11" o:spid="_x0000_s1029" style="position:absolute;left:16196;top:16293;width:21590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9doMIA&#10;AADbAAAADwAAAGRycy9kb3ducmV2LnhtbERPyWrDMBC9B/oPYgK5xXJSaoobJYTQQA/toU7APQ7W&#10;1DKxRsaSl/x9VSj0No+3zu4w21aM1PvGsYJNkoIgrpxuuFZwvZzXzyB8QNbYOiYFd/Jw2D8sdphr&#10;N/EnjUWoRQxhn6MCE0KXS+krQxZ94jriyH273mKIsK+l7nGK4baV2zTNpMWGY4PBjk6GqlsxWAXv&#10;RTlSkw3m+DSXsnqc0tPXx6tSq+V8fAERaA7/4j/3m47zN/D7Szx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P12gwgAAANsAAAAPAAAAAAAAAAAAAAAAAJgCAABkcnMvZG93&#10;bnJldi54bWxQSwUGAAAAAAQABAD1AAAAhwM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46BE3" w:rsidRDefault="00C46BE3" w:rsidP="00C46BE3">
                        <w:pPr>
                          <w:pStyle w:val="af3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맑은 고딕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FTP 서버</w:t>
                        </w:r>
                      </w:p>
                    </w:txbxContent>
                  </v:textbox>
                </v:rect>
                <v:rect id="직사각형 12" o:spid="_x0000_s1030" style="position:absolute;left:16196;top:23500;width:21590;height:3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3D18AA&#10;AADbAAAADwAAAGRycy9kb3ducmV2LnhtbERPTYvCMBC9L/gfwgje1lRlRapRRBQ8uIetgh6HZmyK&#10;zaQ0sa3/3iws7G0e73NWm95WoqXGl44VTMYJCOLc6ZILBZfz4XMBwgdkjZVjUvAiD5v14GOFqXYd&#10;/1CbhULEEPYpKjAh1KmUPjdk0Y9dTRy5u2sshgibQuoGuxhuKzlNkrm0WHJsMFjTzlD+yJ5WwSm7&#10;tlTOn2b71V9lPuuS3e17r9Ro2G+XIAL14V/85z7qOH8Kv7/EA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3D18AAAADbAAAADwAAAAAAAAAAAAAAAACYAgAAZHJzL2Rvd25y&#10;ZXYueG1sUEsFBgAAAAAEAAQA9QAAAIUD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46BE3" w:rsidRDefault="00C46BE3" w:rsidP="00C46BE3">
                        <w:pPr>
                          <w:pStyle w:val="af3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맑은 고딕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표준인터페이스 매니저</w:t>
                        </w:r>
                      </w:p>
                    </w:txbxContent>
                  </v:textbox>
                </v:rect>
                <v:rect id="직사각형 13" o:spid="_x0000_s1031" style="position:absolute;left:17272;top:24923;width:19431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5cMIA&#10;AADbAAAADwAAAGRycy9kb3ducmV2LnhtbERPTWvCQBC9F/wPywi96aZWi6auIkKrXgRTQXKbZqdJ&#10;MDub7m41/fddQehtHu9z5svONOJCzteWFTwNExDEhdU1lwqOH2+DKQgfkDU2lknBL3lYLnoPc0y1&#10;vfKBLlkoRQxhn6KCKoQ2ldIXFRn0Q9sSR+7LOoMhQldK7fAaw00jR0nyIg3WHBsqbGldUXHOfoyC&#10;LW2Sz1znM9rtv0+71k3G7yZX6rHfrV5BBOrCv/ju3uo4/xluv8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M/lwwgAAANsAAAAPAAAAAAAAAAAAAAAAAJgCAABkcnMvZG93&#10;bnJldi54bWxQSwUGAAAAAAQABAD1AAAAhw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C46BE3" w:rsidRDefault="00C46BE3" w:rsidP="00C46BE3">
                        <w:pPr>
                          <w:pStyle w:val="af3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맑은 고딕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Standard Manager</w:t>
                        </w:r>
                      </w:p>
                    </w:txbxContent>
                  </v:textbox>
                </v:rect>
                <v:rect id="직사각형 14" o:spid="_x0000_s1032" style="position:absolute;left:17272;top:31416;width:19431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phBMIA&#10;AADbAAAADwAAAGRycy9kb3ducmV2LnhtbERPTWsCMRC9C/6HMII3zSq22NUoImj1IlQLZW/Tzbi7&#10;uJmsSdTtv2+EQm/zeJ8zX7amFndyvrKsYDRMQBDnVldcKPg8bQZTED4ga6wtk4If8rBcdDtzTLV9&#10;8Afdj6EQMYR9igrKEJpUSp+XZNAPbUMcubN1BkOErpDa4SOGm1qOk+RVGqw4NpTY0Lqk/HK8GQU7&#10;ek++M5290f5w/do37mWyNZlS/V67moEI1IZ/8Z97p+P8CTx/i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2mEEwgAAANsAAAAPAAAAAAAAAAAAAAAAAJgCAABkcnMvZG93&#10;bnJldi54bWxQSwUGAAAAAAQABAD1AAAAhw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C46BE3" w:rsidRDefault="00C46BE3" w:rsidP="00C46BE3">
                        <w:pPr>
                          <w:pStyle w:val="af3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맑은 고딕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Extract Manager</w:t>
                        </w:r>
                      </w:p>
                    </w:txbxContent>
                  </v:textbox>
                </v:rect>
                <v:rect id="직사각형 15" o:spid="_x0000_s1033" style="position:absolute;left:17272;top:37893;width:19431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En8IA&#10;AADbAAAADwAAAGRycy9kb3ducmV2LnhtbERPTWsCMRC9C/6HMII3zVZU2q1RRNDqRdAWyt6mm+nu&#10;0s1kTVJd/70RBG/zeJ8zW7SmFmdyvrKs4GWYgCDOra64UPD1uR68gvABWWNtmRRcycNi3u3MMNX2&#10;wgc6H0MhYgj7FBWUITSplD4vyaAf2oY4cr/WGQwRukJqh5cYbmo5SpKpNFhxbCixoVVJ+d/x3yjY&#10;0kfyk+nsjXb70/eucZPxxmRK9Xvt8h1EoDY8xQ/3Vsf5E7j/Eg+Q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lsSfwgAAANsAAAAPAAAAAAAAAAAAAAAAAJgCAABkcnMvZG93&#10;bnJldi54bWxQSwUGAAAAAAQABAD1AAAAhw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C46BE3" w:rsidRDefault="00C46BE3" w:rsidP="00C46BE3">
                        <w:pPr>
                          <w:pStyle w:val="af3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맑은 고딕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Upload Manager</w:t>
                        </w:r>
                      </w:p>
                    </w:txbxContent>
                  </v:textbox>
                </v:rect>
                <v:rect id="직사각형 16" o:spid="_x0000_s1034" style="position:absolute;left:17272;top:45815;width:19431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a6MIA&#10;AADbAAAADwAAAGRycy9kb3ducmV2LnhtbERPTWsCMRC9F/wPYYTealZpRVejiKDVi1AVyt6mm3F3&#10;cTNZk1S3/94IQm/zeJ8znbemFldyvrKsoN9LQBDnVldcKDgeVm8jED4ga6wtk4I/8jCfdV6mmGp7&#10;4y+67kMhYgj7FBWUITSplD4vyaDv2YY4cifrDIYIXSG1w1sMN7UcJMlQGqw4NpTY0LKk/Lz/NQo2&#10;9Jn8ZDob03Z3+d427uN9bTKlXrvtYgIiUBv+xU/3Rsf5Q3j8Eg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RFrowgAAANsAAAAPAAAAAAAAAAAAAAAAAJgCAABkcnMvZG93&#10;bnJldi54bWxQSwUGAAAAAAQABAD1AAAAhw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C46BE3" w:rsidRDefault="00C46BE3" w:rsidP="00C46BE3">
                        <w:pPr>
                          <w:pStyle w:val="af3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맑은 고딕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Monitoring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17" o:spid="_x0000_s1035" type="#_x0000_t132" style="position:absolute;left:43195;top:22860;width:10446;height:7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zT8EA&#10;AADbAAAADwAAAGRycy9kb3ducmV2LnhtbERPPW/CMBDdK/EfrEPqVpwyJFUaB6ECSgcW0qrzYR9J&#10;RHyOYgPpv6+RkLrd0/u8YjXZXlxp9J1jBa+LBASxdqbjRsH31+7lDYQPyAZ7x6TglzysytlTgblx&#10;Nz7QtQ6NiCHsc1TQhjDkUnrdkkW/cANx5E5utBgiHBtpRrzFcNvLZZKk0mLHsaHFgT5a0uf6YhXo&#10;avtzPqbaV2Z/2WZ47A1tdko9z6f1O4hAU/gXP9yfJs7P4P5LPEC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As0/BAAAA2wAAAA8AAAAAAAAAAAAAAAAAmAIAAGRycy9kb3du&#10;cmV2LnhtbFBLBQYAAAAABAAEAPUAAACG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C46BE3" w:rsidRDefault="00C46BE3" w:rsidP="00C46BE3">
                        <w:pPr>
                          <w:pStyle w:val="af3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Database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6" type="#_x0000_t75" style="position:absolute;left:3889;top:21193;width:3715;height:46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JEDEAAAA2wAAAA8AAABkcnMvZG93bnJldi54bWxEj81Ow0AMhO9IfYeVK3GjG0CCknZbAeJP&#10;qnpoywNYWTcbmvVGWdOEt8cHJG62ZjzzebkeY2vO1OcmsYPrWQGGuEq+4drB5+H1ag4mC7LHNjE5&#10;+KEM69XkYomlTwPv6LyX2mgI5xIdBJGutDZXgSLmWeqIVTumPqLo2tfW9zhoeGztTVHc2YgNa0PA&#10;jp4DVaf9d3Tw1G4P+PUeTrK5l7dmO/BLerh17nI6Pi7ACI3yb/67/vCKr7D6iw5gV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lTJEDEAAAA2wAAAA8AAAAAAAAAAAAAAAAA&#10;nwIAAGRycy9kb3ducmV2LnhtbFBLBQYAAAAABAAEAPcAAACQAwAAAAA=&#10;">
                  <v:imagedata r:id="rId14" o:title=""/>
                  <o:lock v:ext="edit" aspectratio="f"/>
                </v:shape>
                <v:rect id="직사각형 19" o:spid="_x0000_s1037" style="position:absolute;left:2143;top:25654;width:9829;height:6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>
                  <v:textbox>
                    <w:txbxContent>
                      <w:p w:rsidR="00C46BE3" w:rsidRDefault="00C46BE3" w:rsidP="00C46BE3">
                        <w:pPr>
                          <w:pStyle w:val="af3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HY견고딕" w:cstheme="minorBidi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권리자측</w:t>
                        </w:r>
                      </w:p>
                      <w:p w:rsidR="00C46BE3" w:rsidRDefault="00C46BE3" w:rsidP="00C46BE3">
                        <w:pPr>
                          <w:pStyle w:val="af3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HY견고딕" w:cstheme="minorBidi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담당자</w:t>
                        </w:r>
                      </w:p>
                    </w:txbxContent>
                  </v:textbox>
                </v:rect>
                <v:shape id="Freeform 219" o:spid="_x0000_s1038" style="position:absolute;left:11223;top:14668;width:1953;height:10875;rotation:3697106fd;visibility:visible;mso-wrap-style:none;v-text-anchor:middle" coordsize="366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JJb8A&#10;AADbAAAADwAAAGRycy9kb3ducmV2LnhtbERPzYrCMBC+L/gOYQRva6oHlWoUfxDEy+6qDzA0Y1tN&#10;JqUZtb795rCwx4/vf7HqvFNPamMd2MBomIEiLoKtuTRwOe8/Z6CiIFt0gcnAmyKslr2PBeY2vPiH&#10;nicpVQrhmKOBSqTJtY5FRR7jMDTEibuG1qMk2JbatvhK4d7pcZZNtMeaU0OFDW0rKu6nhzcwO8tO&#10;b25uM10ftfuSqezv32LMoN+t56CEOvkX/7kP1sA4rU9f0g/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qAklvwAAANsAAAAPAAAAAAAAAAAAAAAAAJgCAABkcnMvZG93bnJl&#10;di54bWxQSwUGAAAAAAQABAD1AAAAhAMAAAAA&#10;" path="m366,l84,246r222,l,540,210,288,,288,366,xe" fillcolor="#fbd1d1" stroked="f">
                  <v:imagedata embosscolor="shadow add(51)"/>
                  <v:shadow on="t" type="emboss" color="#977d7d" color2="shadow add(102)" offset="0,1pt" offset2=",-1pt"/>
                  <v:path arrowok="t" o:connecttype="custom" o:connectlocs="2147483646,0;2147483646,2147483646;2147483646,2147483646;0,2147483646;2147483646,2147483646;0,2147483646;2147483646,0" o:connectangles="0,0,0,0,0,0,0" textboxrect="0,0,366,540"/>
                </v:shape>
                <v:rect id="직사각형 21" o:spid="_x0000_s1039" style="position:absolute;left:3810;top:17986;width:10412;height:3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YOcQA&#10;AADbAAAADwAAAGRycy9kb3ducmV2LnhtbESPQWuDQBSE74X+h+UVeinJmhxCsdmEIJRKKYRo6vnh&#10;vqjEfavuVu2/7wYCPQ4z8w2z3c+mFSMNrrGsYLWMQBCXVjdcKTjn74tXEM4ja2wtk4JfcrDfPT5s&#10;MdZ24hONma9EgLCLUUHtfRdL6cqaDLql7YiDd7GDQR/kUEk94BTgppXrKNpIgw2HhRo7Smoqr9mP&#10;UTCVx7HIvz7k8aVILfdpn2Tfn0o9P82HNxCeZv8fvrdTrWC9gtu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nEAAAA2wAAAA8AAAAAAAAAAAAAAAAAmAIAAGRycy9k&#10;b3ducmV2LnhtbFBLBQYAAAAABAAEAPUAAACJAwAAAAA=&#10;" filled="f" stroked="f">
                  <v:textbox>
                    <w:txbxContent>
                      <w:p w:rsidR="00C46BE3" w:rsidRDefault="00C46BE3" w:rsidP="00C46BE3">
                        <w:pPr>
                          <w:pStyle w:val="af3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HY견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콘텐츠전송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22" o:spid="_x0000_s1040" type="#_x0000_t32" style="position:absolute;left:36702;top:19923;width:7954;height:5032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Ah/MQAAADbAAAADwAAAGRycy9kb3ducmV2LnhtbESPQWvCQBSE7wX/w/IEb3WTHNoaXYMI&#10;pfHQQ6OC3h7ZZxLMvg3ZbRL/fbdQ6HGYmW+YTTaZVgzUu8aygngZgSAurW64UnA6vj+/gXAeWWNr&#10;mRQ8yEG2nT1tMNV25C8aCl+JAGGXooLa+y6V0pU1GXRL2xEH72Z7gz7IvpK6xzHATSuTKHqRBhsO&#10;CzV2tK+pvBffRkF3uL+eMS60vKw++RBfc/owF6UW82m3BuFp8v/hv3auFSQJ/H4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0CH8xAAAANsAAAAPAAAAAAAAAAAA&#10;AAAAAKECAABkcnMvZG93bnJldi54bWxQSwUGAAAAAAQABAD5AAAAkgMAAAAA&#10;" strokecolor="#70ad47 [3209]" strokeweight="1.5pt">
                  <v:stroke endarrow="open" joinstyle="miter"/>
                </v:shape>
                <v:rect id="직사각형 23" o:spid="_x0000_s1041" style="position:absolute;left:37766;top:17160;width:15312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j1c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o9XEAAAA2wAAAA8AAAAAAAAAAAAAAAAAmAIAAGRycy9k&#10;b3ducmV2LnhtbFBLBQYAAAAABAAEAPUAAACJAwAAAAA=&#10;" filled="f" stroked="f">
                  <v:textbox>
                    <w:txbxContent>
                      <w:p w:rsidR="00C46BE3" w:rsidRDefault="00C46BE3" w:rsidP="00C46BE3">
                        <w:pPr>
                          <w:pStyle w:val="af3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HY견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원본전송이력정보</w:t>
                        </w:r>
                      </w:p>
                    </w:txbxContent>
                  </v:textbox>
                </v:rect>
                <v:shape id="직선 화살표 연결선 24" o:spid="_x0000_s1042" type="#_x0000_t32" style="position:absolute;left:36703;top:27813;width:6492;height:32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3+AMIAAADbAAAADwAAAGRycy9kb3ducmV2LnhtbESPX2vCQBDE34V+h2MLvumlEopETxFB&#10;EIoU/4GPS25NQnN74W6r8dv3CoKPw8z8hpkve9eqG4XYeDbwMc5AEZfeNlwZOB03oymoKMgWW89k&#10;4EERlou3wRwL6++8p9tBKpUgHAs0UIt0hdaxrMlhHPuOOHlXHxxKkqHSNuA9wV2rJ1n2qR02nBZq&#10;7GhdU/lz+HUGOGy+VufLY7vLab0XHXO5fOfGDN/71QyUUC+v8LO9tQYmOfx/ST9AL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3+AMIAAADbAAAADwAAAAAAAAAAAAAA&#10;AAChAgAAZHJzL2Rvd25yZXYueG1sUEsFBgAAAAAEAAQA+QAAAJADAAAAAA==&#10;" strokecolor="#70ad47 [3209]" strokeweight="1.5pt">
                  <v:stroke endarrow="open" joinstyle="miter"/>
                </v:shape>
                <v:rect id="직사각형 25" o:spid="_x0000_s1043" style="position:absolute;left:34544;top:28527;width:8779;height:3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>
                  <v:textbox>
                    <w:txbxContent>
                      <w:p w:rsidR="00C46BE3" w:rsidRDefault="00C46BE3" w:rsidP="00C46BE3">
                        <w:pPr>
                          <w:pStyle w:val="af3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HY견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추출이력</w:t>
                        </w:r>
                      </w:p>
                    </w:txbxContent>
                  </v:textbox>
                </v:rect>
                <v:shape id="직선 화살표 연결선 26" o:spid="_x0000_s1044" type="#_x0000_t32" style="position:absolute;left:36703;top:29972;width:6985;height:100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PF7MIAAADbAAAADwAAAGRycy9kb3ducmV2LnhtbESPUWvCQBCE3wv9D8cKvtWLEqRETxFB&#10;EESKVsHHJbdNQnN74W6r8d97BcHHYWa+YebL3rXqSiE2ng2MRxko4tLbhisDp+/NxyeoKMgWW89k&#10;4E4Rlov3tzkW1t/4QNejVCpBOBZooBbpCq1jWZPDOPIdcfJ+fHAoSYZK24C3BHetnmTZVDtsOC3U&#10;2NG6pvL3+OcMcNjsVufLfbvPaX0QHXO5fOXGDAf9agZKqJdX+NneWgOTKfx/ST9AL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PF7MIAAADbAAAADwAAAAAAAAAAAAAA&#10;AAChAgAAZHJzL2Rvd25yZXYueG1sUEsFBgAAAAAEAAQA+QAAAJADAAAAAA==&#10;" strokecolor="#70ad47 [3209]" strokeweight="1.5pt">
                  <v:stroke endarrow="open" joinstyle="miter"/>
                </v:shape>
                <v:rect id="직사각형 27" o:spid="_x0000_s1045" style="position:absolute;left:34798;top:35353;width:13678;height:3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l1sQA&#10;AADbAAAADwAAAGRycy9kb3ducmV2LnhtbESPQWvCQBSE74X+h+UVvBTd1ENbYjZShGIQQRqr50f2&#10;mYRm38bsmsR/3xUEj8PMfMMky9E0oqfO1ZYVvM0iEMSF1TWXCn7339NPEM4ja2wsk4IrOVimz08J&#10;xtoO/EN97ksRIOxiVFB538ZSuqIig25mW+LgnWxn0AfZlVJ3OAS4aeQ8it6lwZrDQoUtrSoq/vKL&#10;UTAUu/64367l7vWYWT5n51V+2Cg1eRm/FiA8jf4RvrczrWD+A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JpdbEAAAA2wAAAA8AAAAAAAAAAAAAAAAAmAIAAGRycy9k&#10;b3ducmV2LnhtbFBLBQYAAAAABAAEAPUAAACJAwAAAAA=&#10;" filled="f" stroked="f">
                  <v:textbox>
                    <w:txbxContent>
                      <w:p w:rsidR="00C46BE3" w:rsidRDefault="00C46BE3" w:rsidP="00C46BE3">
                        <w:pPr>
                          <w:pStyle w:val="af3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HY견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특징점전송이력</w:t>
                        </w:r>
                      </w:p>
                    </w:txbxContent>
                  </v:textbox>
                </v:rect>
                <v:rect id="직사각형 28" o:spid="_x0000_s1046" style="position:absolute;left:37226;top:40211;width:9597;height:6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>
                  <v:textbox>
                    <w:txbxContent>
                      <w:p w:rsidR="00C46BE3" w:rsidRDefault="00C46BE3" w:rsidP="00C46BE3">
                        <w:pPr>
                          <w:pStyle w:val="af3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HY견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리소스</w:t>
                        </w:r>
                        <w:r>
                          <w:rPr>
                            <w:rFonts w:ascii="Arial" w:eastAsia="HY견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HY견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및</w:t>
                        </w:r>
                        <w:r>
                          <w:rPr>
                            <w:rFonts w:ascii="Arial" w:eastAsia="HY견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:rsidR="00C46BE3" w:rsidRDefault="00C46BE3" w:rsidP="00C46BE3">
                        <w:pPr>
                          <w:pStyle w:val="af3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HY견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장애</w:t>
                        </w:r>
                        <w:r>
                          <w:rPr>
                            <w:rFonts w:ascii="Arial" w:eastAsia="HY견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HY견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정보</w:t>
                        </w:r>
                      </w:p>
                    </w:txbxContent>
                  </v:textbox>
                </v:rect>
                <v:shape id="직선 화살표 연결선 29" o:spid="_x0000_s1047" type="#_x0000_t32" style="position:absolute;left:36703;top:30273;width:9366;height:177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xRnsIAAADbAAAADwAAAGRycy9kb3ducmV2LnhtbESPUWvCQBCE3wv9D8cW+lYvlSA29RQR&#10;BKGIqC34uOTWJJjbC3dbjf/eEwQfh5n5hpnMeteqM4XYeDbwOchAEZfeNlwZ+N0vP8agoiBbbD2T&#10;gStFmE1fXyZYWH/hLZ13UqkE4ViggVqkK7SOZU0O48B3xMk7+uBQkgyVtgEvCe5aPcyykXbYcFqo&#10;saNFTeVp9+8McFj+zP8O19U6p8VWdMzlsMmNeX/r59+ghHp5hh/tlTUw/IL7l/QD9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xRnsIAAADbAAAADwAAAAAAAAAAAAAA&#10;AAChAgAAZHJzL2Rvd25yZXYueG1sUEsFBgAAAAAEAAQA+QAAAJADAAAAAA==&#10;" strokecolor="#70ad47 [3209]" strokeweight="1.5pt">
                  <v:stroke endarrow="open" joinstyle="miter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아래쪽 화살표 30" o:spid="_x0000_s1048" type="#_x0000_t67" style="position:absolute;left:25193;top:29257;width:2413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kygsEA&#10;AADbAAAADwAAAGRycy9kb3ducmV2LnhtbERPS2sCMRC+F/wPYQQvpWa1IrI1ikiLFb34oOdhM91d&#10;3EyWJOr6751DoceP7z1fdq5RNwqx9mxgNMxAERfe1lwaOJ++3magYkK22HgmAw+KsFz0XuaYW3/n&#10;A92OqVQSwjFHA1VKba51LCpyGIe+JRbu1weHSWAotQ14l3DX6HGWTbXDmqWhwpbWFRWX49VJSThP&#10;rq9uszt1+/Xoczz52T22zphBv1t9gErUpX/xn/vbGniX9fJFfoBe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ZMoLBAAAA2wAAAA8AAAAAAAAAAAAAAAAAmAIAAGRycy9kb3du&#10;cmV2LnhtbFBLBQYAAAAABAAEAPUAAACGAwAAAAA=&#10;" adj="10800" fillcolor="white [3201]" strokecolor="#70ad47 [3209]" strokeweight="1pt"/>
                <v:shape id="아래쪽 화살표 31" o:spid="_x0000_s1049" type="#_x0000_t67" style="position:absolute;left:25193;top:35734;width:2413;height:1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WXGcMA&#10;AADbAAAADwAAAGRycy9kb3ducmV2LnhtbESPS4vCMBSF98L8h3AH3MiYVkWGahQRRQfd+MD1pbnT&#10;lmluShK1/nszILg8nMfHmc5bU4sbOV9ZVpD2ExDEudUVFwrOp/XXNwgfkDXWlknBgzzMZx+dKWba&#10;3vlAt2MoRBxhn6GCMoQmk9LnJRn0fdsQR+/XOoMhSldI7fAex00tB0kylgYrjoQSG1qWlP8dryZC&#10;3Hl07ZnN7tTul+lqMLrsHj9Gqe5nu5iACNSGd/jV3moFwxT+v8Qf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WXGcMAAADbAAAADwAAAAAAAAAAAAAAAACYAgAAZHJzL2Rv&#10;d25yZXYueG1sUEsFBgAAAAAEAAQA9QAAAIgDAAAAAA==&#10;" adj="10800" fillcolor="white [3201]" strokecolor="#70ad47 [3209]" strokeweight="1pt"/>
                <v:rect id="직사각형 32" o:spid="_x0000_s1050" style="position:absolute;left:9350;top:20955;width:5327;height:3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Qk8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kJPEAAAA2wAAAA8AAAAAAAAAAAAAAAAAmAIAAGRycy9k&#10;b3ducmV2LnhtbFBLBQYAAAAABAAEAPUAAACJAwAAAAA=&#10;" filled="f" stroked="f">
                  <v:textbox>
                    <w:txbxContent>
                      <w:p w:rsidR="00C46BE3" w:rsidRDefault="00C46BE3" w:rsidP="00C46BE3">
                        <w:pPr>
                          <w:pStyle w:val="af3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HY견고딕" w:hAnsi="Arial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FTP</w:t>
                        </w:r>
                      </w:p>
                    </w:txbxContent>
                  </v:textbox>
                </v:rect>
                <v:shape id="직선 화살표 연결선 33" o:spid="_x0000_s1051" type="#_x0000_t32" style="position:absolute;left:27813;top:40322;width:30956;height:10255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M3CcMAAADbAAAADwAAAGRycy9kb3ducmV2LnhtbESPzarCMBSE9xd8h3CEu7umWhSpRlGv&#10;ihsX/ix0d2iObbE5KU3U+vZGEFwOM/MNM542phR3ql1hWUG3E4EgTq0uOFNwPKz+hiCcR9ZYWiYF&#10;T3IwnbR+xpho++Ad3fc+EwHCLkEFufdVIqVLczLoOrYiDt7F1gZ9kHUmdY2PADel7EXRQBosOCzk&#10;WNEip/S6vxkF2+tmuJyv8Xba/Z8H/f6pFy/tWqnfdjMbgfDU+G/4095oBXEM7y/hB8jJ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DNwnDAAAA2wAAAA8AAAAAAAAAAAAA&#10;AAAAoQIAAGRycy9kb3ducmV2LnhtbFBLBQYAAAAABAAEAPkAAACRAwAAAAA=&#10;" strokecolor="#70ad47 [3209]" strokeweight="1.5pt">
                  <v:stroke startarrow="block" endarrow="block" joinstyle="miter"/>
                </v:shape>
                <v:rect id="직사각형 34" o:spid="_x0000_s1052" style="position:absolute;left:13033;top:12684;width:30274;height:3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>
                  <v:textbox>
                    <w:txbxContent>
                      <w:p w:rsidR="00C46BE3" w:rsidRDefault="00C46BE3" w:rsidP="00C46BE3">
                        <w:pPr>
                          <w:pStyle w:val="af3"/>
                          <w:wordWrap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HY견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권리자</w:t>
                        </w:r>
                        <w:r>
                          <w:rPr>
                            <w:rFonts w:ascii="Arial" w:eastAsia="HY견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HY견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서버</w:t>
                        </w:r>
                        <w:r>
                          <w:rPr>
                            <w:rFonts w:ascii="Arial" w:eastAsia="HY견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HY견고딕" w:hAnsi="Arial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Arial" w:eastAsia="HY견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표준인터페이스</w:t>
                        </w:r>
                        <w:r>
                          <w:rPr>
                            <w:rFonts w:ascii="Arial" w:eastAsia="HY견고딕" w:hAnsi="Arial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HY견고딕" w:hAnsi="Arial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패키지</w:t>
                        </w:r>
                        <w:r>
                          <w:rPr>
                            <w:rFonts w:ascii="Arial" w:eastAsia="HY견고딕" w:hAnsi="Arial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10" w:name="_GoBack"/>
      <w:bookmarkEnd w:id="10"/>
    </w:p>
    <w:p w:rsidR="005264BE" w:rsidRDefault="005264BE" w:rsidP="005264BE">
      <w:pPr>
        <w:pStyle w:val="af1"/>
        <w:ind w:firstLineChars="100" w:firstLine="220"/>
      </w:pPr>
    </w:p>
    <w:p w:rsidR="005264BE" w:rsidRDefault="005264BE" w:rsidP="005264BE">
      <w:pPr>
        <w:pStyle w:val="2"/>
      </w:pPr>
      <w:r>
        <w:br w:type="page"/>
      </w:r>
      <w:bookmarkStart w:id="11" w:name="_Toc499660938"/>
      <w:r>
        <w:rPr>
          <w:rFonts w:hint="eastAsia"/>
        </w:rPr>
        <w:lastRenderedPageBreak/>
        <w:t>패키지 구성</w:t>
      </w:r>
      <w:bookmarkEnd w:id="11"/>
    </w:p>
    <w:p w:rsidR="005264BE" w:rsidRDefault="005264BE" w:rsidP="005264BE">
      <w:pPr>
        <w:pStyle w:val="3"/>
      </w:pPr>
      <w:bookmarkStart w:id="12" w:name="_Toc499660939"/>
      <w:r>
        <w:rPr>
          <w:rFonts w:hint="eastAsia"/>
        </w:rPr>
        <w:t>기본 디렉토리 구조</w:t>
      </w:r>
      <w:bookmarkEnd w:id="12"/>
    </w:p>
    <w:p w:rsidR="005264BE" w:rsidRDefault="00C46BE3" w:rsidP="005264BE">
      <w:r w:rsidRPr="005264BE">
        <w:rPr>
          <w:noProof/>
        </w:rPr>
        <w:drawing>
          <wp:inline distT="0" distB="0" distL="0" distR="0">
            <wp:extent cx="5943600" cy="2352675"/>
            <wp:effectExtent l="19050" t="19050" r="19050" b="28575"/>
            <wp:docPr id="7" name="개체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개체 5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7" t="-2139" r="-107" b="-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264BE" w:rsidRDefault="005264BE" w:rsidP="005264BE"/>
    <w:p w:rsidR="005264BE" w:rsidRDefault="00D87094" w:rsidP="005264BE">
      <w:pPr>
        <w:pStyle w:val="3"/>
      </w:pPr>
      <w:bookmarkStart w:id="13" w:name="_Toc499660940"/>
      <w:r>
        <w:rPr>
          <w:rFonts w:hint="eastAsia"/>
        </w:rPr>
        <w:t>디렉토리 설명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3"/>
        <w:gridCol w:w="6091"/>
      </w:tblGrid>
      <w:tr w:rsidR="00D87094" w:rsidTr="003673B8">
        <w:tc>
          <w:tcPr>
            <w:tcW w:w="3373" w:type="dxa"/>
            <w:shd w:val="clear" w:color="auto" w:fill="FBD4B4"/>
          </w:tcPr>
          <w:p w:rsidR="00D87094" w:rsidRDefault="00D87094" w:rsidP="003673B8">
            <w:pPr>
              <w:jc w:val="center"/>
            </w:pPr>
            <w:r>
              <w:rPr>
                <w:rFonts w:hint="eastAsia"/>
              </w:rPr>
              <w:t>디렉토리</w:t>
            </w:r>
          </w:p>
        </w:tc>
        <w:tc>
          <w:tcPr>
            <w:tcW w:w="6091" w:type="dxa"/>
            <w:shd w:val="clear" w:color="auto" w:fill="FBD4B4"/>
          </w:tcPr>
          <w:p w:rsidR="00D87094" w:rsidRDefault="00D87094" w:rsidP="003673B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87094" w:rsidTr="003673B8">
        <w:tc>
          <w:tcPr>
            <w:tcW w:w="3373" w:type="dxa"/>
          </w:tcPr>
          <w:p w:rsidR="00D87094" w:rsidRDefault="00D87094" w:rsidP="00D87094">
            <w:r>
              <w:rPr>
                <w:rFonts w:hint="eastAsia"/>
              </w:rPr>
              <w:t>/R-FIMS/ftproot</w:t>
            </w:r>
          </w:p>
        </w:tc>
        <w:tc>
          <w:tcPr>
            <w:tcW w:w="6091" w:type="dxa"/>
          </w:tcPr>
          <w:p w:rsidR="00D87094" w:rsidRDefault="00D87094" w:rsidP="00D87094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콘텐츠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올라오게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</w:p>
          <w:p w:rsidR="005A4760" w:rsidRDefault="00D87094" w:rsidP="00D87094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표준서비스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매니저가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주기적으로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모니터링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</w:p>
          <w:p w:rsidR="005A4760" w:rsidRDefault="005A4760" w:rsidP="00D87094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경로는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설치시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.</w:t>
            </w:r>
          </w:p>
        </w:tc>
      </w:tr>
      <w:tr w:rsidR="00D87094" w:rsidTr="003673B8">
        <w:tc>
          <w:tcPr>
            <w:tcW w:w="3373" w:type="dxa"/>
          </w:tcPr>
          <w:p w:rsidR="00D87094" w:rsidRDefault="00D87094" w:rsidP="00D87094">
            <w:r>
              <w:rPr>
                <w:rFonts w:hint="eastAsia"/>
              </w:rPr>
              <w:t>/R-FIMS/STDManager</w:t>
            </w:r>
          </w:p>
        </w:tc>
        <w:tc>
          <w:tcPr>
            <w:tcW w:w="6091" w:type="dxa"/>
          </w:tcPr>
          <w:p w:rsidR="00D87094" w:rsidRDefault="00D87094" w:rsidP="00D87094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표준서비스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매니저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</w:p>
        </w:tc>
      </w:tr>
      <w:tr w:rsidR="00D87094" w:rsidTr="003673B8">
        <w:tc>
          <w:tcPr>
            <w:tcW w:w="3373" w:type="dxa"/>
          </w:tcPr>
          <w:p w:rsidR="00D87094" w:rsidRDefault="00D87094" w:rsidP="00D87094">
            <w:r>
              <w:rPr>
                <w:rFonts w:hint="eastAsia"/>
              </w:rPr>
              <w:t>/R-FIMS/Extract/bin</w:t>
            </w:r>
          </w:p>
        </w:tc>
        <w:tc>
          <w:tcPr>
            <w:tcW w:w="6091" w:type="dxa"/>
          </w:tcPr>
          <w:p w:rsidR="00D87094" w:rsidRDefault="00D87094" w:rsidP="00D87094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기술업체의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</w:p>
        </w:tc>
      </w:tr>
      <w:tr w:rsidR="00D87094" w:rsidTr="003673B8">
        <w:tc>
          <w:tcPr>
            <w:tcW w:w="3373" w:type="dxa"/>
          </w:tcPr>
          <w:p w:rsidR="00D87094" w:rsidRDefault="00D87094" w:rsidP="00D87094">
            <w:r>
              <w:rPr>
                <w:rFonts w:hint="eastAsia"/>
              </w:rPr>
              <w:t>/R-FIMS/Extract/dna</w:t>
            </w:r>
          </w:p>
        </w:tc>
        <w:tc>
          <w:tcPr>
            <w:tcW w:w="6091" w:type="dxa"/>
          </w:tcPr>
          <w:p w:rsidR="00D87094" w:rsidRDefault="00D87094" w:rsidP="00D87094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추출된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특징정보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</w:p>
        </w:tc>
      </w:tr>
      <w:tr w:rsidR="00D87094" w:rsidTr="003673B8">
        <w:tc>
          <w:tcPr>
            <w:tcW w:w="3373" w:type="dxa"/>
          </w:tcPr>
          <w:p w:rsidR="00D87094" w:rsidRDefault="00D87094" w:rsidP="00D87094">
            <w:r>
              <w:rPr>
                <w:rFonts w:hint="eastAsia"/>
              </w:rPr>
              <w:t>/R-FIMS/db</w:t>
            </w:r>
          </w:p>
        </w:tc>
        <w:tc>
          <w:tcPr>
            <w:tcW w:w="6091" w:type="dxa"/>
          </w:tcPr>
          <w:p w:rsidR="00D87094" w:rsidRDefault="00D87094" w:rsidP="00D87094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표준서비스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매니저내에서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모니터링을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</w:p>
          <w:p w:rsidR="00D87094" w:rsidRDefault="00D87094" w:rsidP="00D87094">
            <w:r>
              <w:rPr>
                <w:rFonts w:hint="eastAsia"/>
              </w:rPr>
              <w:t xml:space="preserve">- TBS </w:t>
            </w:r>
            <w:proofErr w:type="gramStart"/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테이블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</w:p>
          <w:p w:rsidR="00D87094" w:rsidRDefault="00D87094" w:rsidP="00D87094">
            <w:r>
              <w:rPr>
                <w:rFonts w:hint="eastAsia"/>
              </w:rPr>
              <w:t xml:space="preserve">- IDX </w:t>
            </w:r>
            <w:proofErr w:type="gramStart"/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인덱스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테이블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</w:p>
        </w:tc>
      </w:tr>
      <w:tr w:rsidR="00D87094" w:rsidTr="003673B8">
        <w:tc>
          <w:tcPr>
            <w:tcW w:w="3373" w:type="dxa"/>
          </w:tcPr>
          <w:p w:rsidR="00D87094" w:rsidRDefault="00D87094" w:rsidP="00D87094">
            <w:r>
              <w:rPr>
                <w:rFonts w:hint="eastAsia"/>
              </w:rPr>
              <w:t>/usr/local/pgsql</w:t>
            </w:r>
          </w:p>
        </w:tc>
        <w:tc>
          <w:tcPr>
            <w:tcW w:w="6091" w:type="dxa"/>
          </w:tcPr>
          <w:p w:rsidR="00D87094" w:rsidRDefault="00D87094" w:rsidP="00D87094">
            <w:r>
              <w:rPr>
                <w:rFonts w:hint="eastAsia"/>
              </w:rPr>
              <w:t xml:space="preserve">- PostgreSQL </w:t>
            </w:r>
            <w:r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엔진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</w:p>
        </w:tc>
      </w:tr>
      <w:tr w:rsidR="00D87094" w:rsidTr="003673B8">
        <w:tc>
          <w:tcPr>
            <w:tcW w:w="3373" w:type="dxa"/>
          </w:tcPr>
          <w:p w:rsidR="00D87094" w:rsidRDefault="00D87094" w:rsidP="00D87094">
            <w:r>
              <w:rPr>
                <w:rFonts w:hint="eastAsia"/>
              </w:rPr>
              <w:t>/var/lib/tomcat6/webapps/ROOT</w:t>
            </w:r>
          </w:p>
        </w:tc>
        <w:tc>
          <w:tcPr>
            <w:tcW w:w="6091" w:type="dxa"/>
          </w:tcPr>
          <w:p w:rsidR="00D87094" w:rsidRPr="00D87094" w:rsidRDefault="00D87094" w:rsidP="00D87094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사이트인</w:t>
            </w:r>
            <w:r>
              <w:rPr>
                <w:rFonts w:hint="eastAsia"/>
              </w:rPr>
              <w:t xml:space="preserve"> R-FIMS </w:t>
            </w:r>
            <w:r>
              <w:rPr>
                <w:rFonts w:hint="eastAsia"/>
              </w:rPr>
              <w:t>웹사이트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</w:p>
        </w:tc>
      </w:tr>
    </w:tbl>
    <w:p w:rsidR="00D87094" w:rsidRDefault="00D87094" w:rsidP="00D87094"/>
    <w:p w:rsidR="00D87094" w:rsidRDefault="00D87094" w:rsidP="00D87094">
      <w:pPr>
        <w:pStyle w:val="2"/>
      </w:pPr>
      <w:r>
        <w:br w:type="page"/>
      </w:r>
      <w:bookmarkStart w:id="14" w:name="_Toc499660941"/>
      <w:r w:rsidR="00117B4D">
        <w:rPr>
          <w:rFonts w:hint="eastAsia"/>
        </w:rPr>
        <w:lastRenderedPageBreak/>
        <w:t>패키지 설치</w:t>
      </w:r>
      <w:bookmarkEnd w:id="14"/>
    </w:p>
    <w:p w:rsidR="00117B4D" w:rsidRPr="00117B4D" w:rsidRDefault="00117B4D" w:rsidP="00117B4D">
      <w:pPr>
        <w:pStyle w:val="3"/>
      </w:pPr>
      <w:bookmarkStart w:id="15" w:name="_Toc499660942"/>
      <w:r>
        <w:rPr>
          <w:rFonts w:hint="eastAsia"/>
        </w:rPr>
        <w:t>패키지 구성</w:t>
      </w:r>
      <w:bookmarkEnd w:id="15"/>
    </w:p>
    <w:p w:rsidR="00D87094" w:rsidRDefault="00D87094" w:rsidP="00D87094">
      <w:pPr>
        <w:ind w:firstLineChars="100" w:firstLine="200"/>
      </w:pPr>
      <w:r>
        <w:rPr>
          <w:rFonts w:hint="eastAsia"/>
        </w:rPr>
        <w:t xml:space="preserve">1)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디렉토리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D87094" w:rsidRDefault="00D87094" w:rsidP="009B5185">
      <w:pPr>
        <w:ind w:firstLine="180"/>
      </w:pPr>
      <w:r>
        <w:rPr>
          <w:rFonts w:hint="eastAsia"/>
        </w:rPr>
        <w:t xml:space="preserve">2) </w:t>
      </w:r>
      <w:r w:rsidR="009B5185">
        <w:rPr>
          <w:rFonts w:hint="eastAsia"/>
        </w:rPr>
        <w:t>필수</w:t>
      </w:r>
      <w:r w:rsidR="009B5185">
        <w:rPr>
          <w:rFonts w:hint="eastAsia"/>
        </w:rPr>
        <w:t xml:space="preserve"> </w:t>
      </w:r>
      <w:r w:rsidR="009B5185">
        <w:rPr>
          <w:rFonts w:hint="eastAsia"/>
        </w:rPr>
        <w:t>라이브러리</w:t>
      </w:r>
      <w:r w:rsidR="009B5185">
        <w:rPr>
          <w:rFonts w:hint="eastAsia"/>
        </w:rPr>
        <w:t xml:space="preserve"> </w:t>
      </w:r>
      <w:r w:rsidR="009B5185">
        <w:rPr>
          <w:rFonts w:hint="eastAsia"/>
        </w:rPr>
        <w:t>설치</w:t>
      </w:r>
      <w:r w:rsidR="009B5185">
        <w:rPr>
          <w:rFonts w:hint="eastAsia"/>
        </w:rPr>
        <w:t xml:space="preserve"> </w:t>
      </w:r>
    </w:p>
    <w:p w:rsidR="009B5185" w:rsidRDefault="009B5185" w:rsidP="009B5185">
      <w:pPr>
        <w:ind w:firstLine="180"/>
      </w:pPr>
      <w:r>
        <w:rPr>
          <w:rFonts w:hint="eastAsia"/>
        </w:rPr>
        <w:t xml:space="preserve">3) PostgreSQL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</w:p>
    <w:p w:rsidR="009B5185" w:rsidRDefault="009B5185" w:rsidP="009B5185">
      <w:pPr>
        <w:ind w:firstLine="180"/>
      </w:pPr>
      <w:r>
        <w:rPr>
          <w:rFonts w:hint="eastAsia"/>
        </w:rPr>
        <w:t xml:space="preserve">4)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계</w:t>
      </w:r>
      <w:r w:rsidR="005A4760">
        <w:rPr>
          <w:rFonts w:hint="eastAsia"/>
        </w:rPr>
        <w:t>정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9B5185" w:rsidRDefault="009B5185" w:rsidP="009B5185">
      <w:pPr>
        <w:ind w:firstLine="180"/>
      </w:pPr>
      <w:r>
        <w:rPr>
          <w:rFonts w:hint="eastAsia"/>
        </w:rPr>
        <w:t xml:space="preserve">5) </w:t>
      </w:r>
      <w:r>
        <w:rPr>
          <w:rFonts w:hint="eastAsia"/>
        </w:rPr>
        <w:t>테이블스페이스</w:t>
      </w:r>
      <w:r>
        <w:rPr>
          <w:rFonts w:hint="eastAsia"/>
        </w:rPr>
        <w:t xml:space="preserve">, </w:t>
      </w:r>
      <w:r>
        <w:rPr>
          <w:rFonts w:hint="eastAsia"/>
        </w:rPr>
        <w:t>테이블</w:t>
      </w:r>
      <w:r>
        <w:rPr>
          <w:rFonts w:hint="eastAsia"/>
        </w:rPr>
        <w:t xml:space="preserve">,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5A4760" w:rsidRDefault="005A4760" w:rsidP="009B5185">
      <w:pPr>
        <w:ind w:firstLine="180"/>
      </w:pPr>
      <w:r>
        <w:rPr>
          <w:rFonts w:hint="eastAsia"/>
        </w:rPr>
        <w:tab/>
        <w:t xml:space="preserve">-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메타파일을</w:t>
      </w:r>
      <w:r>
        <w:rPr>
          <w:rFonts w:hint="eastAsia"/>
        </w:rPr>
        <w:t xml:space="preserve"> </w:t>
      </w:r>
      <w:r>
        <w:rPr>
          <w:rFonts w:hint="eastAsia"/>
        </w:rPr>
        <w:t>올려놓을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5A4760" w:rsidRDefault="005A4760" w:rsidP="009B5185">
      <w:pPr>
        <w:ind w:firstLine="180"/>
      </w:pPr>
      <w:r>
        <w:rPr>
          <w:rFonts w:hint="eastAsia"/>
        </w:rPr>
        <w:tab/>
        <w:t xml:space="preserve">- </w:t>
      </w:r>
      <w:r>
        <w:rPr>
          <w:rFonts w:hint="eastAsia"/>
        </w:rPr>
        <w:t>저작권위원회에서</w:t>
      </w:r>
      <w:r>
        <w:rPr>
          <w:rFonts w:hint="eastAsia"/>
        </w:rPr>
        <w:t xml:space="preserve"> </w:t>
      </w:r>
      <w:r>
        <w:rPr>
          <w:rFonts w:hint="eastAsia"/>
        </w:rPr>
        <w:t>발급받은</w:t>
      </w:r>
      <w:r>
        <w:rPr>
          <w:rFonts w:hint="eastAsia"/>
        </w:rPr>
        <w:t xml:space="preserve"> </w:t>
      </w:r>
      <w:r>
        <w:rPr>
          <w:rFonts w:hint="eastAsia"/>
        </w:rPr>
        <w:t>권리자</w:t>
      </w:r>
      <w:r>
        <w:rPr>
          <w:rFonts w:hint="eastAsia"/>
        </w:rPr>
        <w:t xml:space="preserve"> </w:t>
      </w:r>
      <w:r>
        <w:rPr>
          <w:rFonts w:hint="eastAsia"/>
        </w:rPr>
        <w:t>고유</w:t>
      </w:r>
      <w:r>
        <w:rPr>
          <w:rFonts w:hint="eastAsia"/>
        </w:rPr>
        <w:t xml:space="preserve"> ID </w:t>
      </w:r>
      <w:r>
        <w:rPr>
          <w:rFonts w:hint="eastAsia"/>
        </w:rPr>
        <w:t>입력</w:t>
      </w:r>
    </w:p>
    <w:p w:rsidR="009B5185" w:rsidRDefault="009B5185" w:rsidP="009B5185">
      <w:pPr>
        <w:ind w:firstLine="180"/>
      </w:pPr>
      <w:r>
        <w:rPr>
          <w:rFonts w:hint="eastAsia"/>
        </w:rPr>
        <w:t xml:space="preserve">6) Tomcat6 </w:t>
      </w:r>
      <w:r>
        <w:rPr>
          <w:rFonts w:hint="eastAsia"/>
        </w:rPr>
        <w:t>웹서비스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</w:p>
    <w:p w:rsidR="009B5185" w:rsidRDefault="009B5185" w:rsidP="009B5185">
      <w:pPr>
        <w:ind w:firstLine="180"/>
      </w:pPr>
      <w:r>
        <w:rPr>
          <w:rFonts w:hint="eastAsia"/>
        </w:rPr>
        <w:t xml:space="preserve">7) R-FIMS </w:t>
      </w:r>
      <w:r>
        <w:rPr>
          <w:rFonts w:hint="eastAsia"/>
        </w:rPr>
        <w:t>웹사이트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</w:p>
    <w:p w:rsidR="009B5185" w:rsidRDefault="009B5185" w:rsidP="009B5185">
      <w:pPr>
        <w:ind w:firstLine="180"/>
      </w:pPr>
      <w:r>
        <w:rPr>
          <w:rFonts w:hint="eastAsia"/>
        </w:rPr>
        <w:t xml:space="preserve">8) </w:t>
      </w:r>
      <w:r>
        <w:rPr>
          <w:rFonts w:hint="eastAsia"/>
        </w:rPr>
        <w:t>표준서비스</w:t>
      </w:r>
      <w:r>
        <w:rPr>
          <w:rFonts w:hint="eastAsia"/>
        </w:rPr>
        <w:t xml:space="preserve"> </w:t>
      </w:r>
      <w:r>
        <w:rPr>
          <w:rFonts w:hint="eastAsia"/>
        </w:rPr>
        <w:t>업체별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</w:p>
    <w:p w:rsidR="009B5185" w:rsidRDefault="009B5185" w:rsidP="009B5185">
      <w:pPr>
        <w:ind w:firstLine="180"/>
      </w:pPr>
      <w:r>
        <w:rPr>
          <w:rFonts w:hint="eastAsia"/>
        </w:rPr>
        <w:t xml:space="preserve">9)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</w:p>
    <w:p w:rsidR="009B5185" w:rsidRDefault="009B5185" w:rsidP="00117B4D">
      <w:pPr>
        <w:pStyle w:val="3"/>
      </w:pPr>
      <w:bookmarkStart w:id="16" w:name="_Toc499660943"/>
      <w:r>
        <w:rPr>
          <w:rFonts w:hint="eastAsia"/>
        </w:rPr>
        <w:t>라이브러리 모듈 설명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4880"/>
        <w:gridCol w:w="3245"/>
      </w:tblGrid>
      <w:tr w:rsidR="009B5185" w:rsidTr="003673B8">
        <w:tc>
          <w:tcPr>
            <w:tcW w:w="1809" w:type="dxa"/>
            <w:shd w:val="clear" w:color="auto" w:fill="FBD4B4"/>
          </w:tcPr>
          <w:p w:rsidR="009B5185" w:rsidRDefault="009B5185" w:rsidP="003673B8">
            <w:pPr>
              <w:jc w:val="center"/>
            </w:pPr>
            <w:r>
              <w:rPr>
                <w:rFonts w:hint="eastAsia"/>
              </w:rPr>
              <w:t>파일명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버전</w:t>
            </w:r>
            <w:r>
              <w:rPr>
                <w:rFonts w:hint="eastAsia"/>
              </w:rPr>
              <w:t>)</w:t>
            </w:r>
          </w:p>
        </w:tc>
        <w:tc>
          <w:tcPr>
            <w:tcW w:w="5004" w:type="dxa"/>
            <w:shd w:val="clear" w:color="auto" w:fill="FBD4B4"/>
          </w:tcPr>
          <w:p w:rsidR="009B5185" w:rsidRDefault="009B5185" w:rsidP="003673B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3325" w:type="dxa"/>
            <w:shd w:val="clear" w:color="auto" w:fill="FBD4B4"/>
          </w:tcPr>
          <w:p w:rsidR="009B5185" w:rsidRDefault="009B5185" w:rsidP="003673B8">
            <w:pPr>
              <w:jc w:val="center"/>
            </w:pPr>
            <w:r>
              <w:rPr>
                <w:rFonts w:hint="eastAsia"/>
              </w:rPr>
              <w:t>패키지내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</w:p>
          <w:p w:rsidR="009B5185" w:rsidRDefault="009B5185" w:rsidP="003673B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미포함시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명령어</w:t>
            </w:r>
            <w:r>
              <w:rPr>
                <w:rFonts w:hint="eastAsia"/>
              </w:rPr>
              <w:t>)</w:t>
            </w:r>
          </w:p>
        </w:tc>
      </w:tr>
      <w:tr w:rsidR="009B5185" w:rsidTr="003673B8">
        <w:tc>
          <w:tcPr>
            <w:tcW w:w="1809" w:type="dxa"/>
          </w:tcPr>
          <w:p w:rsidR="009B5185" w:rsidRDefault="009B5185" w:rsidP="009B5185">
            <w:r w:rsidRPr="009B5185">
              <w:t>zlib-1.2.5</w:t>
            </w:r>
          </w:p>
        </w:tc>
        <w:tc>
          <w:tcPr>
            <w:tcW w:w="5004" w:type="dxa"/>
          </w:tcPr>
          <w:p w:rsidR="009B5185" w:rsidRDefault="009B5185" w:rsidP="009B5185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압축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</w:t>
            </w:r>
          </w:p>
          <w:p w:rsidR="009B5185" w:rsidRDefault="009B5185" w:rsidP="009B5185">
            <w:r>
              <w:rPr>
                <w:rFonts w:hint="eastAsia"/>
              </w:rPr>
              <w:t>- APM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</w:p>
        </w:tc>
        <w:tc>
          <w:tcPr>
            <w:tcW w:w="3325" w:type="dxa"/>
          </w:tcPr>
          <w:p w:rsidR="009B5185" w:rsidRDefault="009B5185" w:rsidP="009B5185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포함되어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9B5185" w:rsidTr="003673B8">
        <w:tc>
          <w:tcPr>
            <w:tcW w:w="1809" w:type="dxa"/>
          </w:tcPr>
          <w:p w:rsidR="009B5185" w:rsidRDefault="009B5185" w:rsidP="009B5185">
            <w:r w:rsidRPr="009B5185">
              <w:t>readline-5.2</w:t>
            </w:r>
          </w:p>
        </w:tc>
        <w:tc>
          <w:tcPr>
            <w:tcW w:w="5004" w:type="dxa"/>
          </w:tcPr>
          <w:p w:rsidR="009B5185" w:rsidRDefault="009B5185" w:rsidP="009B5185">
            <w:r>
              <w:rPr>
                <w:rFonts w:hint="eastAsia"/>
              </w:rPr>
              <w:t xml:space="preserve">- </w:t>
            </w:r>
            <w:r>
              <w:t>The GNU Readline library provides a set of functions for use by applications that allow users to edit command lines as they are typed in. Both Emacs and vi editing modes are available</w:t>
            </w:r>
          </w:p>
        </w:tc>
        <w:tc>
          <w:tcPr>
            <w:tcW w:w="3325" w:type="dxa"/>
          </w:tcPr>
          <w:p w:rsidR="009B5185" w:rsidRPr="009B5185" w:rsidRDefault="009B5185" w:rsidP="009B5185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포함되어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9B5185" w:rsidTr="003673B8">
        <w:tc>
          <w:tcPr>
            <w:tcW w:w="1809" w:type="dxa"/>
          </w:tcPr>
          <w:p w:rsidR="009B5185" w:rsidRDefault="009B5185" w:rsidP="009B5185">
            <w:r w:rsidRPr="009B5185">
              <w:t>postgresql-9.0.2</w:t>
            </w:r>
          </w:p>
        </w:tc>
        <w:tc>
          <w:tcPr>
            <w:tcW w:w="5004" w:type="dxa"/>
          </w:tcPr>
          <w:p w:rsidR="009B5185" w:rsidRDefault="009B5185" w:rsidP="009B5185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프리웨어로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배포되는</w:t>
            </w:r>
            <w:r>
              <w:rPr>
                <w:rFonts w:hint="eastAsia"/>
              </w:rPr>
              <w:t xml:space="preserve"> </w:t>
            </w:r>
            <w:r w:rsidRPr="009B5185">
              <w:rPr>
                <w:rFonts w:hint="eastAsia"/>
              </w:rPr>
              <w:t xml:space="preserve">Postgres </w:t>
            </w:r>
            <w:r w:rsidRPr="009B5185">
              <w:rPr>
                <w:rFonts w:hint="eastAsia"/>
              </w:rPr>
              <w:t>데이터베이스</w:t>
            </w:r>
            <w:r w:rsidRPr="009B5185">
              <w:rPr>
                <w:rFonts w:hint="eastAsia"/>
              </w:rPr>
              <w:t xml:space="preserve"> </w:t>
            </w:r>
            <w:r w:rsidRPr="009B5185">
              <w:rPr>
                <w:rFonts w:hint="eastAsia"/>
              </w:rPr>
              <w:t>시스템의</w:t>
            </w:r>
            <w:r w:rsidRPr="009B5185">
              <w:rPr>
                <w:rFonts w:hint="eastAsia"/>
              </w:rPr>
              <w:t xml:space="preserve"> </w:t>
            </w:r>
            <w:r w:rsidRPr="009B5185">
              <w:rPr>
                <w:rFonts w:hint="eastAsia"/>
              </w:rPr>
              <w:t>기능</w:t>
            </w:r>
            <w:r w:rsidRPr="009B5185">
              <w:rPr>
                <w:rFonts w:hint="eastAsia"/>
              </w:rPr>
              <w:t xml:space="preserve"> </w:t>
            </w:r>
            <w:r w:rsidRPr="009B5185">
              <w:rPr>
                <w:rFonts w:hint="eastAsia"/>
              </w:rPr>
              <w:t>향상판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</w:t>
            </w:r>
          </w:p>
        </w:tc>
        <w:tc>
          <w:tcPr>
            <w:tcW w:w="3325" w:type="dxa"/>
          </w:tcPr>
          <w:p w:rsidR="009B5185" w:rsidRPr="009B5185" w:rsidRDefault="009B5185" w:rsidP="009B5185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포함되어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9B5185" w:rsidTr="003673B8">
        <w:tc>
          <w:tcPr>
            <w:tcW w:w="1809" w:type="dxa"/>
          </w:tcPr>
          <w:p w:rsidR="009B5185" w:rsidRDefault="009B5185" w:rsidP="009B5185">
            <w:r w:rsidRPr="009B5185">
              <w:t>tomcat6</w:t>
            </w:r>
          </w:p>
        </w:tc>
        <w:tc>
          <w:tcPr>
            <w:tcW w:w="5004" w:type="dxa"/>
          </w:tcPr>
          <w:p w:rsidR="009B5185" w:rsidRDefault="009B5185" w:rsidP="009B5185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Application Server</w:t>
            </w:r>
          </w:p>
        </w:tc>
        <w:tc>
          <w:tcPr>
            <w:tcW w:w="3325" w:type="dxa"/>
          </w:tcPr>
          <w:p w:rsidR="009B5185" w:rsidRDefault="009B5185" w:rsidP="009B5185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포함되어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않음</w:t>
            </w:r>
          </w:p>
          <w:p w:rsidR="009B5185" w:rsidRDefault="009B5185" w:rsidP="009B5185">
            <w:r>
              <w:rPr>
                <w:rFonts w:hint="eastAsia"/>
              </w:rPr>
              <w:t xml:space="preserve">- </w:t>
            </w:r>
            <w:r w:rsidRPr="009B5185">
              <w:t>apt-get install tomcat6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설치</w:t>
            </w:r>
          </w:p>
        </w:tc>
      </w:tr>
      <w:tr w:rsidR="009B5185" w:rsidTr="003673B8">
        <w:tc>
          <w:tcPr>
            <w:tcW w:w="1809" w:type="dxa"/>
          </w:tcPr>
          <w:p w:rsidR="009B5185" w:rsidRDefault="009B5185" w:rsidP="009B5185">
            <w:r w:rsidRPr="009B5185">
              <w:t>libiconv-1.13.1</w:t>
            </w:r>
          </w:p>
        </w:tc>
        <w:tc>
          <w:tcPr>
            <w:tcW w:w="5004" w:type="dxa"/>
          </w:tcPr>
          <w:p w:rsidR="009B5185" w:rsidRDefault="009B5185" w:rsidP="009B5185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유니코드를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</w:t>
            </w:r>
          </w:p>
        </w:tc>
        <w:tc>
          <w:tcPr>
            <w:tcW w:w="3325" w:type="dxa"/>
          </w:tcPr>
          <w:p w:rsidR="009B5185" w:rsidRDefault="00117B4D" w:rsidP="009B5185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포함되어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9B5185" w:rsidTr="003673B8">
        <w:tc>
          <w:tcPr>
            <w:tcW w:w="1809" w:type="dxa"/>
          </w:tcPr>
          <w:p w:rsidR="009B5185" w:rsidRDefault="00117B4D" w:rsidP="009B5185">
            <w:r w:rsidRPr="00117B4D">
              <w:t>ia32-libs</w:t>
            </w:r>
          </w:p>
        </w:tc>
        <w:tc>
          <w:tcPr>
            <w:tcW w:w="5004" w:type="dxa"/>
          </w:tcPr>
          <w:p w:rsidR="009B5185" w:rsidRDefault="00117B4D" w:rsidP="00117B4D">
            <w:r>
              <w:rPr>
                <w:rFonts w:hint="eastAsia"/>
              </w:rPr>
              <w:t xml:space="preserve">- </w:t>
            </w:r>
            <w:r w:rsidRPr="00117B4D">
              <w:rPr>
                <w:rFonts w:hint="eastAsia"/>
              </w:rPr>
              <w:t>32</w:t>
            </w:r>
            <w:r w:rsidRPr="00117B4D">
              <w:rPr>
                <w:rFonts w:hint="eastAsia"/>
              </w:rPr>
              <w:t>비트용</w:t>
            </w:r>
            <w:r w:rsidRPr="00117B4D">
              <w:rPr>
                <w:rFonts w:hint="eastAsia"/>
              </w:rPr>
              <w:t xml:space="preserve">(x86) </w:t>
            </w:r>
            <w:r>
              <w:rPr>
                <w:rFonts w:hint="eastAsia"/>
              </w:rPr>
              <w:t>Application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</w:t>
            </w:r>
          </w:p>
        </w:tc>
        <w:tc>
          <w:tcPr>
            <w:tcW w:w="3325" w:type="dxa"/>
          </w:tcPr>
          <w:p w:rsidR="009B5185" w:rsidRDefault="00117B4D" w:rsidP="009B5185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포함되어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9B5185" w:rsidTr="003673B8">
        <w:tc>
          <w:tcPr>
            <w:tcW w:w="1809" w:type="dxa"/>
          </w:tcPr>
          <w:p w:rsidR="009B5185" w:rsidRDefault="00117B4D" w:rsidP="009B5185">
            <w:r w:rsidRPr="00117B4D">
              <w:t>curl-7.20.1</w:t>
            </w:r>
          </w:p>
        </w:tc>
        <w:tc>
          <w:tcPr>
            <w:tcW w:w="5004" w:type="dxa"/>
          </w:tcPr>
          <w:p w:rsidR="009B5185" w:rsidRDefault="00117B4D" w:rsidP="009B5185">
            <w:r>
              <w:rPr>
                <w:rFonts w:hint="eastAsia"/>
              </w:rPr>
              <w:t xml:space="preserve">- </w:t>
            </w:r>
            <w:r w:rsidRPr="00117B4D">
              <w:rPr>
                <w:rFonts w:hint="eastAsia"/>
              </w:rPr>
              <w:t>커맨드</w:t>
            </w:r>
            <w:r w:rsidRPr="00117B4D">
              <w:rPr>
                <w:rFonts w:hint="eastAsia"/>
              </w:rPr>
              <w:t xml:space="preserve"> </w:t>
            </w:r>
            <w:r w:rsidRPr="00117B4D">
              <w:rPr>
                <w:rFonts w:hint="eastAsia"/>
              </w:rPr>
              <w:t>라인에서</w:t>
            </w:r>
            <w:r w:rsidRPr="00117B4D">
              <w:rPr>
                <w:rFonts w:hint="eastAsia"/>
              </w:rPr>
              <w:t xml:space="preserve"> url </w:t>
            </w:r>
            <w:r w:rsidRPr="00117B4D">
              <w:rPr>
                <w:rFonts w:hint="eastAsia"/>
              </w:rPr>
              <w:t>문법을</w:t>
            </w:r>
            <w:r w:rsidRPr="00117B4D">
              <w:rPr>
                <w:rFonts w:hint="eastAsia"/>
              </w:rPr>
              <w:t xml:space="preserve"> </w:t>
            </w:r>
            <w:r w:rsidRPr="00117B4D">
              <w:rPr>
                <w:rFonts w:hint="eastAsia"/>
              </w:rPr>
              <w:t>사용하여</w:t>
            </w:r>
            <w:r w:rsidRPr="00117B4D">
              <w:rPr>
                <w:rFonts w:hint="eastAsia"/>
              </w:rPr>
              <w:t xml:space="preserve"> </w:t>
            </w:r>
            <w:r w:rsidRPr="00117B4D">
              <w:rPr>
                <w:rFonts w:hint="eastAsia"/>
              </w:rPr>
              <w:t>전송하</w:t>
            </w:r>
            <w:r>
              <w:rPr>
                <w:rFonts w:hint="eastAsia"/>
              </w:rPr>
              <w:t>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</w:t>
            </w:r>
            <w:r w:rsidR="00B940C3">
              <w:rPr>
                <w:rFonts w:hint="eastAsia"/>
              </w:rPr>
              <w:t>리</w:t>
            </w:r>
          </w:p>
        </w:tc>
        <w:tc>
          <w:tcPr>
            <w:tcW w:w="3325" w:type="dxa"/>
          </w:tcPr>
          <w:p w:rsidR="009B5185" w:rsidRDefault="00117B4D" w:rsidP="009B5185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포함되어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117B4D" w:rsidTr="003673B8">
        <w:tc>
          <w:tcPr>
            <w:tcW w:w="1809" w:type="dxa"/>
          </w:tcPr>
          <w:p w:rsidR="00117B4D" w:rsidRPr="00117B4D" w:rsidRDefault="00117B4D" w:rsidP="009B5185">
            <w:r w:rsidRPr="00117B4D">
              <w:t>libxml2-2.7.7</w:t>
            </w:r>
          </w:p>
        </w:tc>
        <w:tc>
          <w:tcPr>
            <w:tcW w:w="5004" w:type="dxa"/>
          </w:tcPr>
          <w:p w:rsidR="00117B4D" w:rsidRDefault="00117B4D" w:rsidP="009B5185">
            <w:r>
              <w:rPr>
                <w:rFonts w:hint="eastAsia"/>
              </w:rPr>
              <w:t>- XML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</w:t>
            </w:r>
          </w:p>
        </w:tc>
        <w:tc>
          <w:tcPr>
            <w:tcW w:w="3325" w:type="dxa"/>
          </w:tcPr>
          <w:p w:rsidR="00117B4D" w:rsidRDefault="00117B4D" w:rsidP="009B5185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포함되어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117B4D" w:rsidTr="003673B8">
        <w:tc>
          <w:tcPr>
            <w:tcW w:w="1809" w:type="dxa"/>
          </w:tcPr>
          <w:p w:rsidR="00117B4D" w:rsidRPr="00117B4D" w:rsidRDefault="00117B4D" w:rsidP="009B5185">
            <w:r w:rsidRPr="00117B4D">
              <w:t>ffmpeg-0.6</w:t>
            </w:r>
          </w:p>
        </w:tc>
        <w:tc>
          <w:tcPr>
            <w:tcW w:w="5004" w:type="dxa"/>
          </w:tcPr>
          <w:p w:rsidR="00117B4D" w:rsidRDefault="00117B4D" w:rsidP="009B5185">
            <w:r>
              <w:rPr>
                <w:rFonts w:hint="eastAsia"/>
              </w:rPr>
              <w:t xml:space="preserve">- </w:t>
            </w:r>
            <w:r w:rsidRPr="00117B4D">
              <w:rPr>
                <w:rFonts w:hint="eastAsia"/>
              </w:rPr>
              <w:t>디지털</w:t>
            </w:r>
            <w:r w:rsidRPr="00117B4D">
              <w:rPr>
                <w:rFonts w:hint="eastAsia"/>
              </w:rPr>
              <w:t xml:space="preserve"> </w:t>
            </w:r>
            <w:r w:rsidRPr="00117B4D">
              <w:rPr>
                <w:rFonts w:hint="eastAsia"/>
              </w:rPr>
              <w:t>음성</w:t>
            </w:r>
            <w:r w:rsidRPr="00117B4D">
              <w:rPr>
                <w:rFonts w:hint="eastAsia"/>
              </w:rPr>
              <w:t xml:space="preserve"> </w:t>
            </w:r>
            <w:r w:rsidRPr="00117B4D">
              <w:rPr>
                <w:rFonts w:hint="eastAsia"/>
              </w:rPr>
              <w:t>스트림과</w:t>
            </w:r>
            <w:r w:rsidRPr="00117B4D">
              <w:rPr>
                <w:rFonts w:hint="eastAsia"/>
              </w:rPr>
              <w:t xml:space="preserve"> </w:t>
            </w:r>
            <w:r w:rsidRPr="00117B4D">
              <w:rPr>
                <w:rFonts w:hint="eastAsia"/>
              </w:rPr>
              <w:t>영상</w:t>
            </w:r>
            <w:r w:rsidRPr="00117B4D">
              <w:rPr>
                <w:rFonts w:hint="eastAsia"/>
              </w:rPr>
              <w:t xml:space="preserve"> </w:t>
            </w:r>
            <w:r w:rsidRPr="00117B4D">
              <w:rPr>
                <w:rFonts w:hint="eastAsia"/>
              </w:rPr>
              <w:t>스트림에</w:t>
            </w:r>
            <w:r w:rsidRPr="00117B4D">
              <w:rPr>
                <w:rFonts w:hint="eastAsia"/>
              </w:rPr>
              <w:t xml:space="preserve"> </w:t>
            </w:r>
            <w:r w:rsidRPr="00117B4D">
              <w:rPr>
                <w:rFonts w:hint="eastAsia"/>
              </w:rPr>
              <w:t>대해서</w:t>
            </w:r>
            <w:r w:rsidRPr="00117B4D">
              <w:rPr>
                <w:rFonts w:hint="eastAsia"/>
              </w:rPr>
              <w:t xml:space="preserve"> </w:t>
            </w:r>
            <w:r w:rsidRPr="00117B4D">
              <w:rPr>
                <w:rFonts w:hint="eastAsia"/>
              </w:rPr>
              <w:t>다양한</w:t>
            </w:r>
            <w:r w:rsidRPr="00117B4D">
              <w:rPr>
                <w:rFonts w:hint="eastAsia"/>
              </w:rPr>
              <w:t xml:space="preserve"> </w:t>
            </w:r>
            <w:r w:rsidRPr="00117B4D">
              <w:rPr>
                <w:rFonts w:hint="eastAsia"/>
              </w:rPr>
              <w:t>종류의</w:t>
            </w:r>
            <w:r w:rsidRPr="00117B4D">
              <w:rPr>
                <w:rFonts w:hint="eastAsia"/>
              </w:rPr>
              <w:t xml:space="preserve"> </w:t>
            </w:r>
            <w:r w:rsidRPr="00117B4D">
              <w:rPr>
                <w:rFonts w:hint="eastAsia"/>
              </w:rPr>
              <w:t>형태로</w:t>
            </w:r>
            <w:r w:rsidRPr="00117B4D">
              <w:rPr>
                <w:rFonts w:hint="eastAsia"/>
              </w:rPr>
              <w:t xml:space="preserve"> </w:t>
            </w:r>
            <w:r w:rsidRPr="00117B4D">
              <w:rPr>
                <w:rFonts w:hint="eastAsia"/>
              </w:rPr>
              <w:t>기록하고</w:t>
            </w:r>
            <w:r w:rsidRPr="00117B4D">
              <w:rPr>
                <w:rFonts w:hint="eastAsia"/>
              </w:rPr>
              <w:t xml:space="preserve"> </w:t>
            </w:r>
            <w:r w:rsidRPr="00117B4D">
              <w:rPr>
                <w:rFonts w:hint="eastAsia"/>
              </w:rPr>
              <w:t>변환하는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</w:t>
            </w:r>
          </w:p>
        </w:tc>
        <w:tc>
          <w:tcPr>
            <w:tcW w:w="3325" w:type="dxa"/>
          </w:tcPr>
          <w:p w:rsidR="00117B4D" w:rsidRDefault="00117B4D" w:rsidP="009B5185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포함되어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</w:tbl>
    <w:p w:rsidR="009B5185" w:rsidRPr="009B5185" w:rsidRDefault="009B5185" w:rsidP="009B5185"/>
    <w:p w:rsidR="00D87094" w:rsidRDefault="00117B4D" w:rsidP="00117B4D">
      <w:pPr>
        <w:pStyle w:val="3"/>
      </w:pPr>
      <w:r>
        <w:br w:type="page"/>
      </w:r>
      <w:bookmarkStart w:id="17" w:name="_Toc499660944"/>
      <w:r>
        <w:rPr>
          <w:rFonts w:hint="eastAsia"/>
        </w:rPr>
        <w:lastRenderedPageBreak/>
        <w:t>설치되는 기술 업체 모듈</w:t>
      </w:r>
      <w:bookmarkEnd w:id="17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126"/>
        <w:gridCol w:w="2410"/>
      </w:tblGrid>
      <w:tr w:rsidR="00117B4D" w:rsidTr="003673B8">
        <w:tc>
          <w:tcPr>
            <w:tcW w:w="2126" w:type="dxa"/>
            <w:shd w:val="clear" w:color="auto" w:fill="FBD4B4"/>
          </w:tcPr>
          <w:p w:rsidR="00117B4D" w:rsidRDefault="00117B4D" w:rsidP="003673B8">
            <w:pPr>
              <w:jc w:val="center"/>
            </w:pPr>
            <w:r>
              <w:rPr>
                <w:rFonts w:hint="eastAsia"/>
              </w:rPr>
              <w:t>업체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shd w:val="clear" w:color="auto" w:fill="FBD4B4"/>
          </w:tcPr>
          <w:p w:rsidR="00117B4D" w:rsidRDefault="00117B4D" w:rsidP="003673B8">
            <w:pPr>
              <w:jc w:val="center"/>
            </w:pPr>
            <w:r>
              <w:rPr>
                <w:rFonts w:hint="eastAsia"/>
              </w:rPr>
              <w:t>업체명</w:t>
            </w:r>
          </w:p>
        </w:tc>
        <w:tc>
          <w:tcPr>
            <w:tcW w:w="2410" w:type="dxa"/>
            <w:shd w:val="clear" w:color="auto" w:fill="FBD4B4"/>
          </w:tcPr>
          <w:p w:rsidR="00117B4D" w:rsidRDefault="00117B4D" w:rsidP="003673B8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117B4D" w:rsidTr="003673B8">
        <w:tc>
          <w:tcPr>
            <w:tcW w:w="2126" w:type="dxa"/>
          </w:tcPr>
          <w:p w:rsidR="00117B4D" w:rsidRDefault="00117B4D" w:rsidP="003673B8">
            <w:pPr>
              <w:jc w:val="center"/>
            </w:pPr>
            <w:r>
              <w:rPr>
                <w:rFonts w:hint="eastAsia"/>
              </w:rPr>
              <w:t>XP00044</w:t>
            </w:r>
          </w:p>
        </w:tc>
        <w:tc>
          <w:tcPr>
            <w:tcW w:w="2126" w:type="dxa"/>
          </w:tcPr>
          <w:p w:rsidR="00117B4D" w:rsidRDefault="00117B4D" w:rsidP="003673B8">
            <w:pPr>
              <w:jc w:val="center"/>
            </w:pPr>
            <w:r>
              <w:rPr>
                <w:rFonts w:hint="eastAsia"/>
              </w:rPr>
              <w:t>위디랩</w:t>
            </w:r>
          </w:p>
        </w:tc>
        <w:tc>
          <w:tcPr>
            <w:tcW w:w="2410" w:type="dxa"/>
            <w:vMerge w:val="restart"/>
          </w:tcPr>
          <w:p w:rsidR="00117B4D" w:rsidRDefault="00117B4D" w:rsidP="003673B8">
            <w:pPr>
              <w:jc w:val="center"/>
            </w:pPr>
            <w:r>
              <w:rPr>
                <w:rFonts w:hint="eastAsia"/>
              </w:rPr>
              <w:t>바이너리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</w:t>
            </w:r>
          </w:p>
        </w:tc>
      </w:tr>
      <w:tr w:rsidR="00117B4D" w:rsidTr="003673B8">
        <w:tc>
          <w:tcPr>
            <w:tcW w:w="2126" w:type="dxa"/>
          </w:tcPr>
          <w:p w:rsidR="00117B4D" w:rsidRDefault="00117B4D" w:rsidP="003673B8">
            <w:pPr>
              <w:jc w:val="center"/>
            </w:pPr>
            <w:r>
              <w:rPr>
                <w:rFonts w:hint="eastAsia"/>
              </w:rPr>
              <w:t>XP00061</w:t>
            </w:r>
          </w:p>
        </w:tc>
        <w:tc>
          <w:tcPr>
            <w:tcW w:w="2126" w:type="dxa"/>
          </w:tcPr>
          <w:p w:rsidR="00117B4D" w:rsidRDefault="00117B4D" w:rsidP="003673B8">
            <w:pPr>
              <w:jc w:val="center"/>
            </w:pPr>
            <w:r>
              <w:rPr>
                <w:rFonts w:hint="eastAsia"/>
              </w:rPr>
              <w:t>마크애니</w:t>
            </w:r>
          </w:p>
        </w:tc>
        <w:tc>
          <w:tcPr>
            <w:tcW w:w="2410" w:type="dxa"/>
            <w:vMerge/>
          </w:tcPr>
          <w:p w:rsidR="00117B4D" w:rsidRDefault="00117B4D" w:rsidP="003673B8">
            <w:pPr>
              <w:jc w:val="center"/>
            </w:pPr>
          </w:p>
        </w:tc>
      </w:tr>
      <w:tr w:rsidR="00117B4D" w:rsidTr="003673B8">
        <w:tc>
          <w:tcPr>
            <w:tcW w:w="2126" w:type="dxa"/>
          </w:tcPr>
          <w:p w:rsidR="00117B4D" w:rsidRDefault="00117B4D" w:rsidP="003673B8">
            <w:pPr>
              <w:jc w:val="center"/>
            </w:pPr>
            <w:r>
              <w:rPr>
                <w:rFonts w:hint="eastAsia"/>
              </w:rPr>
              <w:t>XP00241</w:t>
            </w:r>
          </w:p>
        </w:tc>
        <w:tc>
          <w:tcPr>
            <w:tcW w:w="2126" w:type="dxa"/>
          </w:tcPr>
          <w:p w:rsidR="00117B4D" w:rsidRDefault="00117B4D" w:rsidP="003673B8">
            <w:pPr>
              <w:jc w:val="center"/>
            </w:pPr>
            <w:r>
              <w:rPr>
                <w:rFonts w:hint="eastAsia"/>
              </w:rPr>
              <w:t>저작권보호센터</w:t>
            </w:r>
          </w:p>
        </w:tc>
        <w:tc>
          <w:tcPr>
            <w:tcW w:w="2410" w:type="dxa"/>
            <w:vMerge/>
          </w:tcPr>
          <w:p w:rsidR="00117B4D" w:rsidRDefault="00117B4D" w:rsidP="003673B8">
            <w:pPr>
              <w:jc w:val="center"/>
            </w:pPr>
          </w:p>
        </w:tc>
      </w:tr>
      <w:tr w:rsidR="00117B4D" w:rsidTr="003673B8">
        <w:tc>
          <w:tcPr>
            <w:tcW w:w="2126" w:type="dxa"/>
          </w:tcPr>
          <w:p w:rsidR="00117B4D" w:rsidRDefault="00117B4D" w:rsidP="003673B8">
            <w:pPr>
              <w:jc w:val="center"/>
            </w:pPr>
            <w:r>
              <w:rPr>
                <w:rFonts w:hint="eastAsia"/>
              </w:rPr>
              <w:t>XP00322</w:t>
            </w:r>
          </w:p>
        </w:tc>
        <w:tc>
          <w:tcPr>
            <w:tcW w:w="2126" w:type="dxa"/>
          </w:tcPr>
          <w:p w:rsidR="00117B4D" w:rsidRDefault="00117B4D" w:rsidP="003673B8">
            <w:pPr>
              <w:jc w:val="center"/>
            </w:pPr>
            <w:r>
              <w:rPr>
                <w:rFonts w:hint="eastAsia"/>
              </w:rPr>
              <w:t>엔써즈</w:t>
            </w:r>
          </w:p>
        </w:tc>
        <w:tc>
          <w:tcPr>
            <w:tcW w:w="2410" w:type="dxa"/>
            <w:vMerge/>
          </w:tcPr>
          <w:p w:rsidR="00117B4D" w:rsidRDefault="00117B4D" w:rsidP="003673B8">
            <w:pPr>
              <w:jc w:val="center"/>
            </w:pPr>
          </w:p>
        </w:tc>
      </w:tr>
      <w:tr w:rsidR="00117B4D" w:rsidTr="003673B8">
        <w:tc>
          <w:tcPr>
            <w:tcW w:w="2126" w:type="dxa"/>
          </w:tcPr>
          <w:p w:rsidR="00117B4D" w:rsidRDefault="00117B4D" w:rsidP="003673B8">
            <w:pPr>
              <w:jc w:val="center"/>
            </w:pPr>
            <w:r>
              <w:rPr>
                <w:rFonts w:hint="eastAsia"/>
              </w:rPr>
              <w:t>XP00323</w:t>
            </w:r>
          </w:p>
        </w:tc>
        <w:tc>
          <w:tcPr>
            <w:tcW w:w="2126" w:type="dxa"/>
          </w:tcPr>
          <w:p w:rsidR="00117B4D" w:rsidRDefault="00117B4D" w:rsidP="003673B8">
            <w:pPr>
              <w:jc w:val="center"/>
            </w:pPr>
            <w:r>
              <w:rPr>
                <w:rFonts w:hint="eastAsia"/>
              </w:rPr>
              <w:t>뮤레카</w:t>
            </w:r>
          </w:p>
        </w:tc>
        <w:tc>
          <w:tcPr>
            <w:tcW w:w="2410" w:type="dxa"/>
            <w:vMerge/>
          </w:tcPr>
          <w:p w:rsidR="00117B4D" w:rsidRDefault="00117B4D" w:rsidP="003673B8">
            <w:pPr>
              <w:jc w:val="center"/>
            </w:pPr>
          </w:p>
        </w:tc>
      </w:tr>
      <w:tr w:rsidR="00117B4D" w:rsidTr="003673B8">
        <w:tc>
          <w:tcPr>
            <w:tcW w:w="2126" w:type="dxa"/>
          </w:tcPr>
          <w:p w:rsidR="00117B4D" w:rsidRDefault="00117B4D" w:rsidP="003673B8">
            <w:pPr>
              <w:jc w:val="center"/>
            </w:pPr>
            <w:r>
              <w:rPr>
                <w:rFonts w:hint="eastAsia"/>
              </w:rPr>
              <w:t>XP00341</w:t>
            </w:r>
          </w:p>
        </w:tc>
        <w:tc>
          <w:tcPr>
            <w:tcW w:w="2126" w:type="dxa"/>
          </w:tcPr>
          <w:p w:rsidR="00117B4D" w:rsidRDefault="00117B4D" w:rsidP="003673B8">
            <w:pPr>
              <w:jc w:val="center"/>
            </w:pPr>
            <w:r>
              <w:rPr>
                <w:rFonts w:hint="eastAsia"/>
              </w:rPr>
              <w:t>유투브</w:t>
            </w:r>
          </w:p>
        </w:tc>
        <w:tc>
          <w:tcPr>
            <w:tcW w:w="2410" w:type="dxa"/>
          </w:tcPr>
          <w:p w:rsidR="00117B4D" w:rsidRDefault="00117B4D" w:rsidP="003673B8">
            <w:pPr>
              <w:jc w:val="center"/>
            </w:pPr>
            <w:r>
              <w:rPr>
                <w:rFonts w:hint="eastAsia"/>
              </w:rPr>
              <w:t>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스크립트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</w:t>
            </w:r>
          </w:p>
        </w:tc>
      </w:tr>
    </w:tbl>
    <w:p w:rsidR="00117B4D" w:rsidRDefault="00117B4D" w:rsidP="00117B4D"/>
    <w:p w:rsidR="00117B4D" w:rsidRDefault="00B745CC" w:rsidP="00117B4D">
      <w:pPr>
        <w:pStyle w:val="2"/>
      </w:pPr>
      <w:r>
        <w:br w:type="page"/>
      </w:r>
      <w:bookmarkStart w:id="18" w:name="_Toc499660945"/>
      <w:r w:rsidR="00117B4D">
        <w:rPr>
          <w:rFonts w:hint="eastAsia"/>
        </w:rPr>
        <w:lastRenderedPageBreak/>
        <w:t>서비스 가동</w:t>
      </w:r>
      <w:bookmarkEnd w:id="18"/>
    </w:p>
    <w:p w:rsidR="00117B4D" w:rsidRDefault="00117B4D" w:rsidP="00B745CC">
      <w:pPr>
        <w:pStyle w:val="af1"/>
        <w:ind w:firstLine="210"/>
      </w:pPr>
      <w:r>
        <w:rPr>
          <w:rFonts w:hint="eastAsia"/>
        </w:rPr>
        <w:t>기본적으로 설치되는 모든 프로그램들은 재</w:t>
      </w:r>
      <w:r w:rsidR="00BE2F9D">
        <w:rPr>
          <w:rFonts w:hint="eastAsia"/>
        </w:rPr>
        <w:t xml:space="preserve"> </w:t>
      </w:r>
      <w:r>
        <w:rPr>
          <w:rFonts w:hint="eastAsia"/>
        </w:rPr>
        <w:t>부팅</w:t>
      </w:r>
      <w:r w:rsidR="00BE2F9D">
        <w:rPr>
          <w:rFonts w:hint="eastAsia"/>
        </w:rPr>
        <w:t xml:space="preserve"> </w:t>
      </w:r>
      <w:r>
        <w:rPr>
          <w:rFonts w:hint="eastAsia"/>
        </w:rPr>
        <w:t>시에도 자동으로 재 시작되도록 되어 있다. 필요한 경우에는 다음의 명령을 통해서 해당 서비스를 스톱시키거나 재 가동시킬 수 있다.</w:t>
      </w:r>
    </w:p>
    <w:p w:rsidR="00B745CC" w:rsidRPr="00117B4D" w:rsidRDefault="00B745CC" w:rsidP="00B745CC">
      <w:pPr>
        <w:pStyle w:val="af1"/>
        <w:ind w:firstLine="210"/>
      </w:pPr>
    </w:p>
    <w:p w:rsidR="00117B4D" w:rsidRDefault="00117B4D" w:rsidP="00117B4D">
      <w:pPr>
        <w:pStyle w:val="3"/>
      </w:pPr>
      <w:bookmarkStart w:id="19" w:name="_Toc499660946"/>
      <w:r>
        <w:rPr>
          <w:rFonts w:hint="eastAsia"/>
        </w:rPr>
        <w:t>표준서비스 매니저</w:t>
      </w:r>
      <w:r w:rsidR="00B745CC">
        <w:rPr>
          <w:rFonts w:hint="eastAsia"/>
        </w:rPr>
        <w:t xml:space="preserve"> 구동</w:t>
      </w:r>
      <w:bookmarkEnd w:id="19"/>
    </w:p>
    <w:p w:rsidR="00117B4D" w:rsidRDefault="00117B4D" w:rsidP="00117B4D">
      <w:pPr>
        <w:ind w:firstLineChars="200" w:firstLine="40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start :</w:t>
      </w:r>
      <w:proofErr w:type="gramEnd"/>
      <w:r>
        <w:rPr>
          <w:rFonts w:hint="eastAsia"/>
        </w:rPr>
        <w:t xml:space="preserve"> </w:t>
      </w:r>
      <w:r w:rsidR="0076572E">
        <w:rPr>
          <w:rFonts w:hint="eastAsia"/>
        </w:rPr>
        <w:t xml:space="preserve">sudo </w:t>
      </w:r>
      <w:r w:rsidR="0076572E" w:rsidRPr="0076572E">
        <w:t>/R-FIMS/STDManager/STDManager -d -cfg /R-FIMS/STDManager/config.cfg</w:t>
      </w:r>
    </w:p>
    <w:p w:rsidR="00117B4D" w:rsidRDefault="00117B4D" w:rsidP="00117B4D">
      <w:pPr>
        <w:ind w:firstLineChars="200" w:firstLine="400"/>
      </w:pPr>
      <w:r>
        <w:rPr>
          <w:rFonts w:hint="eastAsia"/>
        </w:rPr>
        <w:t>또는</w:t>
      </w:r>
      <w:r>
        <w:rPr>
          <w:rFonts w:hint="eastAsia"/>
        </w:rPr>
        <w:t xml:space="preserve"> </w:t>
      </w:r>
      <w:r w:rsidR="0076572E">
        <w:rPr>
          <w:rFonts w:hint="eastAsia"/>
        </w:rPr>
        <w:t xml:space="preserve">sudo </w:t>
      </w:r>
      <w:r w:rsidRPr="00117B4D">
        <w:t>/R-FIMS/STDManager/</w:t>
      </w:r>
      <w:r>
        <w:rPr>
          <w:rFonts w:hint="eastAsia"/>
        </w:rPr>
        <w:t>start.sh</w:t>
      </w:r>
    </w:p>
    <w:p w:rsidR="00117B4D" w:rsidRDefault="00117B4D" w:rsidP="00117B4D">
      <w:pPr>
        <w:ind w:firstLineChars="200" w:firstLine="40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stop :</w:t>
      </w:r>
      <w:proofErr w:type="gramEnd"/>
      <w:r>
        <w:rPr>
          <w:rFonts w:hint="eastAsia"/>
        </w:rPr>
        <w:t xml:space="preserve"> </w:t>
      </w:r>
      <w:r w:rsidR="00B745CC" w:rsidRPr="00B745CC">
        <w:t xml:space="preserve">sudo </w:t>
      </w:r>
      <w:r w:rsidRPr="00117B4D">
        <w:t>/R-FIMS/STDManager/</w:t>
      </w:r>
      <w:r>
        <w:rPr>
          <w:rFonts w:hint="eastAsia"/>
        </w:rPr>
        <w:t>std_all_kill.sh</w:t>
      </w:r>
    </w:p>
    <w:p w:rsidR="00117B4D" w:rsidRPr="00B745CC" w:rsidRDefault="00117B4D" w:rsidP="00117B4D"/>
    <w:p w:rsidR="00117B4D" w:rsidRDefault="00117B4D" w:rsidP="00117B4D">
      <w:pPr>
        <w:pStyle w:val="3"/>
      </w:pPr>
      <w:bookmarkStart w:id="20" w:name="_Toc499660947"/>
      <w:r>
        <w:rPr>
          <w:rFonts w:hint="eastAsia"/>
        </w:rPr>
        <w:t xml:space="preserve">데이터베이스 </w:t>
      </w:r>
      <w:r w:rsidR="00B745CC">
        <w:rPr>
          <w:rFonts w:hint="eastAsia"/>
        </w:rPr>
        <w:t>구동</w:t>
      </w:r>
      <w:bookmarkEnd w:id="20"/>
    </w:p>
    <w:p w:rsidR="00B745CC" w:rsidRPr="00B745CC" w:rsidRDefault="00B745CC" w:rsidP="00B745CC">
      <w:r>
        <w:rPr>
          <w:rFonts w:hint="eastAsia"/>
        </w:rPr>
        <w:t xml:space="preserve">  </w:t>
      </w:r>
      <w:r>
        <w:rPr>
          <w:rFonts w:hint="eastAsia"/>
        </w:rPr>
        <w:t>데이터베이스를</w:t>
      </w:r>
      <w:r>
        <w:rPr>
          <w:rFonts w:hint="eastAsia"/>
        </w:rPr>
        <w:t xml:space="preserve"> </w:t>
      </w:r>
      <w:r>
        <w:rPr>
          <w:rFonts w:hint="eastAsia"/>
        </w:rPr>
        <w:t>구동하기</w:t>
      </w:r>
      <w:r>
        <w:rPr>
          <w:rFonts w:hint="eastAsia"/>
        </w:rPr>
        <w:t xml:space="preserve"> </w:t>
      </w:r>
      <w:r>
        <w:rPr>
          <w:rFonts w:hint="eastAsia"/>
        </w:rPr>
        <w:t>위해선</w:t>
      </w:r>
      <w:r>
        <w:rPr>
          <w:rFonts w:hint="eastAsia"/>
        </w:rPr>
        <w:t xml:space="preserve"> postgres </w:t>
      </w:r>
      <w:r>
        <w:rPr>
          <w:rFonts w:hint="eastAsia"/>
        </w:rPr>
        <w:t>계정으로</w:t>
      </w:r>
      <w:r>
        <w:rPr>
          <w:rFonts w:hint="eastAsia"/>
        </w:rPr>
        <w:t xml:space="preserve"> </w:t>
      </w:r>
      <w:r>
        <w:rPr>
          <w:rFonts w:hint="eastAsia"/>
        </w:rPr>
        <w:t>로그인해야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17B4D" w:rsidRDefault="00117B4D" w:rsidP="00117B4D">
      <w:pPr>
        <w:ind w:firstLine="18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start :</w:t>
      </w:r>
      <w:proofErr w:type="gramEnd"/>
      <w:r>
        <w:rPr>
          <w:rFonts w:hint="eastAsia"/>
        </w:rPr>
        <w:t xml:space="preserve"> </w:t>
      </w:r>
      <w:r w:rsidRPr="00117B4D">
        <w:t>/usr/local/pgsql/bin/pg_ctl -D /usr/local/pgsql/data start</w:t>
      </w:r>
    </w:p>
    <w:p w:rsidR="00117B4D" w:rsidRDefault="00117B4D" w:rsidP="00117B4D">
      <w:pPr>
        <w:ind w:firstLine="18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stop :</w:t>
      </w:r>
      <w:proofErr w:type="gramEnd"/>
      <w:r>
        <w:rPr>
          <w:rFonts w:hint="eastAsia"/>
        </w:rPr>
        <w:t xml:space="preserve"> </w:t>
      </w:r>
      <w:r w:rsidRPr="00117B4D">
        <w:t>/usr/local/pgsql/bin/pg_ctl -D /usr/local/pgsql/data -m fast stop</w:t>
      </w:r>
    </w:p>
    <w:p w:rsidR="00B745CC" w:rsidRDefault="00B745CC" w:rsidP="00B745CC"/>
    <w:p w:rsidR="00B745CC" w:rsidRDefault="00B745CC" w:rsidP="00B745CC">
      <w:pPr>
        <w:pStyle w:val="3"/>
      </w:pPr>
      <w:bookmarkStart w:id="21" w:name="_Toc499660948"/>
      <w:r>
        <w:rPr>
          <w:rFonts w:hint="eastAsia"/>
        </w:rPr>
        <w:t>웹서비스의 구동</w:t>
      </w:r>
      <w:bookmarkEnd w:id="21"/>
    </w:p>
    <w:p w:rsidR="00B745CC" w:rsidRDefault="00B745CC" w:rsidP="00B745CC">
      <w:pPr>
        <w:ind w:firstLine="18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start :</w:t>
      </w:r>
      <w:proofErr w:type="gramEnd"/>
      <w:r>
        <w:rPr>
          <w:rFonts w:hint="eastAsia"/>
        </w:rPr>
        <w:t xml:space="preserve"> </w:t>
      </w:r>
      <w:r w:rsidRPr="00B745CC">
        <w:t>sudo /etc/init.d/tomcat6 start</w:t>
      </w:r>
    </w:p>
    <w:p w:rsidR="00B745CC" w:rsidRDefault="00B745CC" w:rsidP="00B745CC">
      <w:pPr>
        <w:ind w:firstLine="18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stop :</w:t>
      </w:r>
      <w:proofErr w:type="gramEnd"/>
      <w:r>
        <w:rPr>
          <w:rFonts w:hint="eastAsia"/>
        </w:rPr>
        <w:t xml:space="preserve"> </w:t>
      </w:r>
      <w:r w:rsidRPr="00B745CC">
        <w:t xml:space="preserve">sudo /etc/init.d/tomcat6 </w:t>
      </w:r>
      <w:r>
        <w:rPr>
          <w:rFonts w:hint="eastAsia"/>
        </w:rPr>
        <w:t>stop</w:t>
      </w:r>
    </w:p>
    <w:p w:rsidR="00B745CC" w:rsidRDefault="00B745CC" w:rsidP="00B745CC">
      <w:pPr>
        <w:ind w:firstLine="18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restart :</w:t>
      </w:r>
      <w:proofErr w:type="gramEnd"/>
      <w:r>
        <w:rPr>
          <w:rFonts w:hint="eastAsia"/>
        </w:rPr>
        <w:t xml:space="preserve"> </w:t>
      </w:r>
      <w:r w:rsidRPr="00B745CC">
        <w:t>sudo /etc/init.d/tomcat6 restart</w:t>
      </w:r>
    </w:p>
    <w:p w:rsidR="00B745CC" w:rsidRDefault="00B745CC" w:rsidP="00B745CC"/>
    <w:p w:rsidR="00B745CC" w:rsidRDefault="00B745CC" w:rsidP="00B745CC">
      <w:pPr>
        <w:pStyle w:val="3"/>
      </w:pPr>
      <w:bookmarkStart w:id="22" w:name="_Toc499660949"/>
      <w:r>
        <w:rPr>
          <w:rFonts w:hint="eastAsia"/>
        </w:rPr>
        <w:t>기술 업체 모듈 테스트 방법</w:t>
      </w:r>
      <w:bookmarkEnd w:id="22"/>
    </w:p>
    <w:p w:rsidR="00B745CC" w:rsidRDefault="00B745CC" w:rsidP="00B745CC">
      <w:pPr>
        <w:ind w:firstLine="195"/>
      </w:pPr>
      <w:r>
        <w:rPr>
          <w:rFonts w:hint="eastAsia"/>
        </w:rPr>
        <w:t>설치</w:t>
      </w:r>
      <w:r w:rsidR="00B940C3"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기술업체의</w:t>
      </w:r>
      <w:r>
        <w:rPr>
          <w:rFonts w:hint="eastAsia"/>
        </w:rP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콘텐츠로부터</w:t>
      </w:r>
      <w:r>
        <w:rPr>
          <w:rFonts w:hint="eastAsia"/>
        </w:rPr>
        <w:t xml:space="preserve"> </w:t>
      </w:r>
      <w:r>
        <w:rPr>
          <w:rFonts w:hint="eastAsia"/>
        </w:rPr>
        <w:t>특징정보를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추출하는지를</w:t>
      </w:r>
      <w:r>
        <w:rPr>
          <w:rFonts w:hint="eastAsia"/>
        </w:rPr>
        <w:t xml:space="preserve"> </w:t>
      </w:r>
      <w:r>
        <w:rPr>
          <w:rFonts w:hint="eastAsia"/>
        </w:rPr>
        <w:t>테스트하기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B745CC" w:rsidTr="003673B8">
        <w:tc>
          <w:tcPr>
            <w:tcW w:w="8930" w:type="dxa"/>
          </w:tcPr>
          <w:p w:rsidR="00B745CC" w:rsidRDefault="00B745CC" w:rsidP="003673B8">
            <w:pPr>
              <w:ind w:firstLineChars="100" w:firstLine="200"/>
            </w:pPr>
            <w:r>
              <w:rPr>
                <w:rFonts w:hint="eastAsia"/>
              </w:rPr>
              <w:t>업체모듈</w:t>
            </w:r>
            <w:r w:rsidRPr="00B745CC">
              <w:t xml:space="preserve"> -i </w:t>
            </w:r>
            <w:r>
              <w:t xml:space="preserve"> -o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콘텐츠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 w:rsidRPr="00B745CC">
              <w:t xml:space="preserve">-l </w:t>
            </w:r>
            <w:r>
              <w:t>“</w:t>
            </w:r>
            <w:r>
              <w:rPr>
                <w:rFonts w:hint="eastAsia"/>
              </w:rPr>
              <w:t>특징정보가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</w:t>
            </w:r>
            <w:r>
              <w:t>”</w:t>
            </w:r>
            <w:r w:rsidRPr="00B745CC">
              <w:t xml:space="preserve"> -d </w:t>
            </w:r>
            <w:r>
              <w:t>“</w:t>
            </w:r>
            <w:r>
              <w:rPr>
                <w:rFonts w:hint="eastAsia"/>
              </w:rPr>
              <w:t>디버그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수준</w:t>
            </w:r>
            <w:r>
              <w:t>”</w:t>
            </w:r>
          </w:p>
          <w:p w:rsidR="00B745CC" w:rsidRDefault="00B745CC" w:rsidP="003673B8">
            <w:pPr>
              <w:ind w:firstLineChars="100" w:firstLine="200"/>
            </w:pPr>
            <w:r>
              <w:rPr>
                <w:rFonts w:hint="eastAsia"/>
              </w:rPr>
              <w:t>예</w:t>
            </w:r>
            <w:r>
              <w:rPr>
                <w:rFonts w:hint="eastAsia"/>
              </w:rPr>
              <w:t xml:space="preserve">) </w:t>
            </w:r>
            <w:r w:rsidRPr="00B745CC">
              <w:t>/R-FIMS/Extract/bin/XP00323_ExtractV -i "/home/iserveruser/Downloads/test.avi" -o "/R-FIMS/Extract/dna/" -l "/R-FIMS/Extract/dna/" -d 2</w:t>
            </w:r>
          </w:p>
        </w:tc>
      </w:tr>
    </w:tbl>
    <w:p w:rsidR="00B745CC" w:rsidRDefault="00B745CC" w:rsidP="00B745CC">
      <w:pPr>
        <w:ind w:firstLine="195"/>
      </w:pPr>
    </w:p>
    <w:p w:rsidR="00B745CC" w:rsidRDefault="00B745CC" w:rsidP="00B745CC">
      <w:pPr>
        <w:pStyle w:val="10"/>
      </w:pPr>
      <w:r>
        <w:br w:type="page"/>
      </w:r>
      <w:bookmarkStart w:id="23" w:name="_Toc499660950"/>
      <w:r>
        <w:rPr>
          <w:rFonts w:hint="eastAsia"/>
        </w:rPr>
        <w:lastRenderedPageBreak/>
        <w:t>설치 스크립트</w:t>
      </w:r>
      <w:bookmarkEnd w:id="23"/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#!/</w:t>
      </w:r>
      <w:proofErr w:type="gramEnd"/>
      <w:r w:rsidRPr="005A4760">
        <w:rPr>
          <w:rFonts w:ascii="굴림체" w:eastAsia="굴림체" w:hAnsi="굴림체"/>
        </w:rPr>
        <w:t>bin/bash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su_</w:t>
      </w:r>
      <w:proofErr w:type="gramStart"/>
      <w:r w:rsidRPr="005A4760">
        <w:rPr>
          <w:rFonts w:ascii="굴림체" w:eastAsia="굴림체" w:hAnsi="굴림체"/>
        </w:rPr>
        <w:t>cmd()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{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"in su_cmd"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while :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do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su</w:t>
      </w:r>
      <w:proofErr w:type="gramEnd"/>
      <w:r w:rsidRPr="005A4760">
        <w:rPr>
          <w:rFonts w:ascii="굴림체" w:eastAsia="굴림체" w:hAnsi="굴림체"/>
        </w:rPr>
        <w:t xml:space="preserve"> $@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result</w:t>
      </w:r>
      <w:proofErr w:type="gramEnd"/>
      <w:r w:rsidRPr="005A4760">
        <w:rPr>
          <w:rFonts w:ascii="굴림체" w:eastAsia="굴림체" w:hAnsi="굴림체"/>
        </w:rPr>
        <w:t>=$?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$result;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if</w:t>
      </w:r>
      <w:proofErr w:type="gramEnd"/>
      <w:r w:rsidRPr="005A4760">
        <w:rPr>
          <w:rFonts w:ascii="굴림체" w:eastAsia="굴림체" w:hAnsi="굴림체"/>
        </w:rPr>
        <w:t xml:space="preserve"> [ $result -eq 0 ]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then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break</w:t>
      </w:r>
      <w:proofErr w:type="gramEnd"/>
      <w:r w:rsidRPr="005A4760">
        <w:rPr>
          <w:rFonts w:ascii="굴림체" w:eastAsia="굴림체" w:hAnsi="굴림체"/>
        </w:rPr>
        <w:t>;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else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ab/>
      </w:r>
      <w:r w:rsidRPr="005A4760">
        <w:rPr>
          <w:rFonts w:ascii="굴림체" w:eastAsia="굴림체" w:hAnsi="굴림체" w:hint="eastAsia"/>
        </w:rPr>
        <w:tab/>
      </w:r>
      <w:r w:rsidRPr="005A4760">
        <w:rPr>
          <w:rFonts w:ascii="굴림체" w:eastAsia="굴림체" w:hAnsi="굴림체" w:hint="eastAsia"/>
        </w:rPr>
        <w:tab/>
        <w:t>echo "직전의 명령이 실패했습니다. 다시 실행할까요</w:t>
      </w:r>
      <w:proofErr w:type="gramStart"/>
      <w:r w:rsidRPr="005A4760">
        <w:rPr>
          <w:rFonts w:ascii="굴림체" w:eastAsia="굴림체" w:hAnsi="굴림체" w:hint="eastAsia"/>
        </w:rPr>
        <w:t>?[</w:t>
      </w:r>
      <w:proofErr w:type="gramEnd"/>
      <w:r w:rsidRPr="005A4760">
        <w:rPr>
          <w:rFonts w:ascii="굴림체" w:eastAsia="굴림체" w:hAnsi="굴림체" w:hint="eastAsia"/>
        </w:rPr>
        <w:t>y/n]";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read</w:t>
      </w:r>
      <w:proofErr w:type="gramEnd"/>
      <w:r w:rsidRPr="005A4760">
        <w:rPr>
          <w:rFonts w:ascii="굴림체" w:eastAsia="굴림체" w:hAnsi="굴림체"/>
        </w:rPr>
        <w:t xml:space="preserve"> response;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if</w:t>
      </w:r>
      <w:proofErr w:type="gramEnd"/>
      <w:r w:rsidRPr="005A4760">
        <w:rPr>
          <w:rFonts w:ascii="굴림체" w:eastAsia="굴림체" w:hAnsi="굴림체"/>
        </w:rPr>
        <w:t xml:space="preserve"> [ $response = "n" -o $response = "N" ]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then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break</w:t>
      </w:r>
      <w:proofErr w:type="gramEnd"/>
      <w:r w:rsidRPr="005A4760">
        <w:rPr>
          <w:rFonts w:ascii="굴림체" w:eastAsia="굴림체" w:hAnsi="굴림체"/>
        </w:rPr>
        <w:t>;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fi</w:t>
      </w:r>
      <w:proofErr w:type="gramEnd"/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fi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done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}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sudo_</w:t>
      </w:r>
      <w:proofErr w:type="gramStart"/>
      <w:r w:rsidRPr="005A4760">
        <w:rPr>
          <w:rFonts w:ascii="굴림체" w:eastAsia="굴림체" w:hAnsi="굴림체"/>
        </w:rPr>
        <w:t>cmd()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{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"in sudo_cmd"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while :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do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sudo</w:t>
      </w:r>
      <w:proofErr w:type="gramEnd"/>
      <w:r w:rsidRPr="005A4760">
        <w:rPr>
          <w:rFonts w:ascii="굴림체" w:eastAsia="굴림체" w:hAnsi="굴림체"/>
        </w:rPr>
        <w:t xml:space="preserve"> $@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result</w:t>
      </w:r>
      <w:proofErr w:type="gramEnd"/>
      <w:r w:rsidRPr="005A4760">
        <w:rPr>
          <w:rFonts w:ascii="굴림체" w:eastAsia="굴림체" w:hAnsi="굴림체"/>
        </w:rPr>
        <w:t>=$?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$result;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if</w:t>
      </w:r>
      <w:proofErr w:type="gramEnd"/>
      <w:r w:rsidRPr="005A4760">
        <w:rPr>
          <w:rFonts w:ascii="굴림체" w:eastAsia="굴림체" w:hAnsi="굴림체"/>
        </w:rPr>
        <w:t xml:space="preserve"> [ $result -eq 0 ]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then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break</w:t>
      </w:r>
      <w:proofErr w:type="gramEnd"/>
      <w:r w:rsidRPr="005A4760">
        <w:rPr>
          <w:rFonts w:ascii="굴림체" w:eastAsia="굴림체" w:hAnsi="굴림체"/>
        </w:rPr>
        <w:t>;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else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lastRenderedPageBreak/>
        <w:tab/>
      </w:r>
      <w:r w:rsidRPr="005A4760">
        <w:rPr>
          <w:rFonts w:ascii="굴림체" w:eastAsia="굴림체" w:hAnsi="굴림체" w:hint="eastAsia"/>
        </w:rPr>
        <w:tab/>
      </w:r>
      <w:r w:rsidRPr="005A4760">
        <w:rPr>
          <w:rFonts w:ascii="굴림체" w:eastAsia="굴림체" w:hAnsi="굴림체" w:hint="eastAsia"/>
        </w:rPr>
        <w:tab/>
        <w:t>echo "직전의 명령이 실패했습니다. 다시 실행할까요</w:t>
      </w:r>
      <w:proofErr w:type="gramStart"/>
      <w:r w:rsidRPr="005A4760">
        <w:rPr>
          <w:rFonts w:ascii="굴림체" w:eastAsia="굴림체" w:hAnsi="굴림체" w:hint="eastAsia"/>
        </w:rPr>
        <w:t>?[</w:t>
      </w:r>
      <w:proofErr w:type="gramEnd"/>
      <w:r w:rsidRPr="005A4760">
        <w:rPr>
          <w:rFonts w:ascii="굴림체" w:eastAsia="굴림체" w:hAnsi="굴림체" w:hint="eastAsia"/>
        </w:rPr>
        <w:t>y/n]";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read</w:t>
      </w:r>
      <w:proofErr w:type="gramEnd"/>
      <w:r w:rsidRPr="005A4760">
        <w:rPr>
          <w:rFonts w:ascii="굴림체" w:eastAsia="굴림체" w:hAnsi="굴림체"/>
        </w:rPr>
        <w:t xml:space="preserve"> response;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if</w:t>
      </w:r>
      <w:proofErr w:type="gramEnd"/>
      <w:r w:rsidRPr="005A4760">
        <w:rPr>
          <w:rFonts w:ascii="굴림체" w:eastAsia="굴림체" w:hAnsi="굴림체"/>
        </w:rPr>
        <w:t xml:space="preserve"> [ $response = "n" -o $response = "N" ]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then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break</w:t>
      </w:r>
      <w:proofErr w:type="gramEnd"/>
      <w:r w:rsidRPr="005A4760">
        <w:rPr>
          <w:rFonts w:ascii="굴림체" w:eastAsia="굴림체" w:hAnsi="굴림체"/>
        </w:rPr>
        <w:t>;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fi</w:t>
      </w:r>
      <w:proofErr w:type="gramEnd"/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fi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done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}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</w:t>
      </w:r>
      <w:proofErr w:type="gramStart"/>
      <w:r w:rsidRPr="005A4760">
        <w:rPr>
          <w:rFonts w:ascii="굴림체" w:eastAsia="굴림체" w:hAnsi="굴림체" w:hint="eastAsia"/>
        </w:rPr>
        <w:t>|       공용특징정보</w:t>
      </w:r>
      <w:proofErr w:type="gramEnd"/>
      <w:r w:rsidRPr="005A4760">
        <w:rPr>
          <w:rFonts w:ascii="굴림체" w:eastAsia="굴림체" w:hAnsi="굴림체" w:hint="eastAsia"/>
        </w:rPr>
        <w:t xml:space="preserve"> DB 구축 및 배포 서비스 설치 패키지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version 1.0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</w:t>
      </w:r>
      <w:proofErr w:type="gramStart"/>
      <w:r w:rsidRPr="005A4760">
        <w:rPr>
          <w:rFonts w:ascii="굴림체" w:eastAsia="굴림체" w:hAnsi="굴림체" w:hint="eastAsia"/>
        </w:rPr>
        <w:t>|                 제공</w:t>
      </w:r>
      <w:proofErr w:type="gramEnd"/>
      <w:r w:rsidRPr="005A4760">
        <w:rPr>
          <w:rFonts w:ascii="굴림체" w:eastAsia="굴림체" w:hAnsi="굴림체" w:hint="eastAsia"/>
        </w:rPr>
        <w:t xml:space="preserve"> : 한국 저작권 위원회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 xml:space="preserve">echo "| 설치 </w:t>
      </w:r>
      <w:proofErr w:type="gramStart"/>
      <w:r w:rsidRPr="005A4760">
        <w:rPr>
          <w:rFonts w:ascii="굴림체" w:eastAsia="굴림체" w:hAnsi="굴림체" w:hint="eastAsia"/>
        </w:rPr>
        <w:t>문의</w:t>
      </w:r>
      <w:r w:rsidR="0032774C">
        <w:rPr>
          <w:rFonts w:ascii="굴림체" w:eastAsia="굴림체" w:hAnsi="굴림체" w:hint="eastAsia"/>
        </w:rPr>
        <w:t xml:space="preserve"> :</w:t>
      </w:r>
      <w:proofErr w:type="gramEnd"/>
      <w:r w:rsidR="0032774C">
        <w:rPr>
          <w:rFonts w:ascii="굴림체" w:eastAsia="굴림체" w:hAnsi="굴림체" w:hint="eastAsia"/>
        </w:rPr>
        <w:t xml:space="preserve"> 055-792-0144</w:t>
      </w:r>
      <w:r w:rsidRPr="005A4760">
        <w:rPr>
          <w:rFonts w:ascii="굴림체" w:eastAsia="굴림체" w:hAnsi="굴림체" w:hint="eastAsia"/>
        </w:rPr>
        <w:t xml:space="preserve"> </w:t>
      </w:r>
      <w:r w:rsidR="0032774C">
        <w:rPr>
          <w:rFonts w:ascii="굴림체" w:eastAsia="굴림체" w:hAnsi="굴림체" w:hint="eastAsia"/>
        </w:rPr>
        <w:t>문경도</w:t>
      </w:r>
      <w:r w:rsidRPr="005A4760">
        <w:rPr>
          <w:rFonts w:ascii="굴림체" w:eastAsia="굴림체" w:hAnsi="굴림체" w:hint="eastAsia"/>
        </w:rPr>
        <w:t>(</w:t>
      </w:r>
      <w:r w:rsidR="0032774C">
        <w:rPr>
          <w:rFonts w:ascii="굴림체" w:eastAsia="굴림체" w:hAnsi="굴림체"/>
        </w:rPr>
        <w:t>kdmoon</w:t>
      </w:r>
      <w:r w:rsidRPr="005A4760">
        <w:rPr>
          <w:rFonts w:ascii="굴림체" w:eastAsia="굴림체" w:hAnsi="굴림체" w:hint="eastAsia"/>
        </w:rPr>
        <w:t>@copyright.or.kr)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[엔터]키를 누르면 계속됩니다.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read</w:t>
      </w:r>
      <w:proofErr w:type="gramEnd"/>
      <w:r w:rsidRPr="005A4760">
        <w:rPr>
          <w:rFonts w:ascii="굴림체" w:eastAsia="굴림체" w:hAnsi="굴림체"/>
        </w:rPr>
        <w:t xml:space="preserve"> V1;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echo "설치를 시작하시겠습니까</w:t>
      </w:r>
      <w:proofErr w:type="gramStart"/>
      <w:r w:rsidRPr="005A4760">
        <w:rPr>
          <w:rFonts w:ascii="굴림체" w:eastAsia="굴림체" w:hAnsi="굴림체" w:hint="eastAsia"/>
        </w:rPr>
        <w:t>?[</w:t>
      </w:r>
      <w:proofErr w:type="gramEnd"/>
      <w:r w:rsidRPr="005A4760">
        <w:rPr>
          <w:rFonts w:ascii="굴림체" w:eastAsia="굴림체" w:hAnsi="굴림체" w:hint="eastAsia"/>
        </w:rPr>
        <w:t>Y/n]"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 read V1;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if</w:t>
      </w:r>
      <w:proofErr w:type="gramEnd"/>
      <w:r w:rsidRPr="005A4760">
        <w:rPr>
          <w:rFonts w:ascii="굴림체" w:eastAsia="굴림체" w:hAnsi="굴림체"/>
        </w:rPr>
        <w:t xml:space="preserve"> [ $V1 != "Y" ]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then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r w:rsidRPr="005A4760">
        <w:rPr>
          <w:rFonts w:ascii="굴림체" w:eastAsia="굴림체" w:hAnsi="굴림체"/>
        </w:rPr>
        <w:tab/>
      </w:r>
      <w:proofErr w:type="gramStart"/>
      <w:r w:rsidRPr="005A4760">
        <w:rPr>
          <w:rFonts w:ascii="굴림체" w:eastAsia="굴림체" w:hAnsi="굴림체"/>
        </w:rPr>
        <w:t>exit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 xml:space="preserve">echo "| STEP </w:t>
      </w:r>
      <w:proofErr w:type="gramStart"/>
      <w:r w:rsidRPr="005A4760">
        <w:rPr>
          <w:rFonts w:ascii="굴림체" w:eastAsia="굴림체" w:hAnsi="굴림체" w:hint="eastAsia"/>
        </w:rPr>
        <w:t>1 :</w:t>
      </w:r>
      <w:proofErr w:type="gramEnd"/>
      <w:r w:rsidRPr="005A4760">
        <w:rPr>
          <w:rFonts w:ascii="굴림체" w:eastAsia="굴림체" w:hAnsi="굴림체" w:hint="eastAsia"/>
        </w:rPr>
        <w:t xml:space="preserve"> 디렉토리를 생성합니다. (기본 </w:t>
      </w:r>
      <w:proofErr w:type="gramStart"/>
      <w:r w:rsidRPr="005A4760">
        <w:rPr>
          <w:rFonts w:ascii="굴림체" w:eastAsia="굴림체" w:hAnsi="굴림체" w:hint="eastAsia"/>
        </w:rPr>
        <w:t>디렉토리 :</w:t>
      </w:r>
      <w:proofErr w:type="gramEnd"/>
      <w:r w:rsidRPr="005A4760">
        <w:rPr>
          <w:rFonts w:ascii="굴림체" w:eastAsia="굴림체" w:hAnsi="굴림체" w:hint="eastAsia"/>
        </w:rPr>
        <w:t xml:space="preserve"> /R-FIMS)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lastRenderedPageBreak/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현재 step에서 비밀번호를 물을 경우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로그인 계정(iserveruser)의 비밀번호를 입력하시기 바랍니다.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설치를 위해서는 root의 권한이 필요합니다.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[root] 계정의 새로운 비밀번호를 입력하시기 바랍니다.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passwd root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mkdir /R-FIMS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mkdir /R-FIMS/ftproot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mkdir /R-FIMS/STDManager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mkdir /R-FIMS/Extract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sudo_cmd mkdir /R-FIMS/Extract/bin #업체 추출묘듈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sudo_cmd mkdir /R-FIMS/Extract/dna #특징점 저장위치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mkdir /R-FIMS/db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mkdir /R-FIMS/db/backup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mkdir /R-FIMS/db/data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mkdir /R-FIMS/db/pg_xlog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mkdir /R-FIMS/db/ARCHIVE_LOG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mkdir /R-FIMS/db/TBS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mkdir /R-FIMS/db/IDX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#useradd iserveruser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chown iserveruser:iserveruser /R-FIMS -R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FTP 설치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 apt-get -y install vsftpd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vi</w:t>
      </w:r>
      <w:proofErr w:type="gramEnd"/>
      <w:r w:rsidRPr="005A4760">
        <w:rPr>
          <w:rFonts w:ascii="굴림체" w:eastAsia="굴림체" w:hAnsi="굴림체"/>
        </w:rPr>
        <w:t xml:space="preserve"> /etc/vsftpd.conf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 /etc/init.d/vsftpd restart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FTP 셋팅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lastRenderedPageBreak/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 anonymous_enable=NO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 local_enable=YES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 write_enable=YES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cp</w:t>
      </w:r>
      <w:proofErr w:type="gramEnd"/>
      <w:r w:rsidRPr="005A4760">
        <w:rPr>
          <w:rFonts w:ascii="굴림체" w:eastAsia="굴림체" w:hAnsi="굴림체"/>
        </w:rPr>
        <w:t xml:space="preserve"> vsftpd.conf /etc/vsftpd.conf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SFTP 설치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apt-get -y install </w:t>
      </w:r>
      <w:proofErr w:type="gramStart"/>
      <w:r w:rsidRPr="005A4760">
        <w:rPr>
          <w:rFonts w:ascii="굴림체" w:eastAsia="굴림체" w:hAnsi="굴림체"/>
        </w:rPr>
        <w:t>ssh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 xml:space="preserve">echo "| STEP </w:t>
      </w:r>
      <w:proofErr w:type="gramStart"/>
      <w:r w:rsidRPr="005A4760">
        <w:rPr>
          <w:rFonts w:ascii="굴림체" w:eastAsia="굴림체" w:hAnsi="굴림체" w:hint="eastAsia"/>
        </w:rPr>
        <w:t>2 :</w:t>
      </w:r>
      <w:proofErr w:type="gramEnd"/>
      <w:r w:rsidRPr="005A4760">
        <w:rPr>
          <w:rFonts w:ascii="굴림체" w:eastAsia="굴림체" w:hAnsi="굴림체" w:hint="eastAsia"/>
        </w:rPr>
        <w:t xml:space="preserve"> 필요한 라이브러리들을 설치합니다.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STEP 2-</w:t>
      </w:r>
      <w:proofErr w:type="gramStart"/>
      <w:r w:rsidRPr="005A4760">
        <w:rPr>
          <w:rFonts w:ascii="굴림체" w:eastAsia="굴림체" w:hAnsi="굴림체" w:hint="eastAsia"/>
        </w:rPr>
        <w:t>1 :</w:t>
      </w:r>
      <w:proofErr w:type="gramEnd"/>
      <w:r w:rsidRPr="005A4760">
        <w:rPr>
          <w:rFonts w:ascii="굴림체" w:eastAsia="굴림체" w:hAnsi="굴림체" w:hint="eastAsia"/>
        </w:rPr>
        <w:t xml:space="preserve"> zlib 모듈을 설치합니다.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현재 step에서 비밀번호를 물을 경우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로그인 계정(iserveruser)의 비밀번호를 입력하시기 바랍니다.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[엔터]키를 누르면 계속됩니다.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read</w:t>
      </w:r>
      <w:proofErr w:type="gramEnd"/>
      <w:r w:rsidRPr="005A4760">
        <w:rPr>
          <w:rFonts w:ascii="굴림체" w:eastAsia="굴림체" w:hAnsi="굴림체"/>
        </w:rPr>
        <w:t xml:space="preserve"> V1;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zlib 설치(postgresql 설치시 필요)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wget</w:t>
      </w:r>
      <w:proofErr w:type="gramEnd"/>
      <w:r w:rsidRPr="005A4760">
        <w:rPr>
          <w:rFonts w:ascii="굴림체" w:eastAsia="굴림체" w:hAnsi="굴림체"/>
        </w:rPr>
        <w:t xml:space="preserve"> http://www.zlib.net/zlib-1.2.5.tar.gz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tar</w:t>
      </w:r>
      <w:proofErr w:type="gramEnd"/>
      <w:r w:rsidRPr="005A4760">
        <w:rPr>
          <w:rFonts w:ascii="굴림체" w:eastAsia="굴림체" w:hAnsi="굴림체"/>
        </w:rPr>
        <w:t xml:space="preserve"> xzvf zlib-1.2.5.tar.gz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cd</w:t>
      </w:r>
      <w:proofErr w:type="gramEnd"/>
      <w:r w:rsidRPr="005A4760">
        <w:rPr>
          <w:rFonts w:ascii="굴림체" w:eastAsia="굴림체" w:hAnsi="굴림체"/>
        </w:rPr>
        <w:t xml:space="preserve"> zlib-1.2.5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./</w:t>
      </w:r>
      <w:proofErr w:type="gramEnd"/>
      <w:r w:rsidRPr="005A4760">
        <w:rPr>
          <w:rFonts w:ascii="굴림체" w:eastAsia="굴림체" w:hAnsi="굴림체"/>
        </w:rPr>
        <w:t>configure -s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make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make install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cd ..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lastRenderedPageBreak/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STEP 2-</w:t>
      </w:r>
      <w:proofErr w:type="gramStart"/>
      <w:r w:rsidRPr="005A4760">
        <w:rPr>
          <w:rFonts w:ascii="굴림체" w:eastAsia="굴림체" w:hAnsi="굴림체" w:hint="eastAsia"/>
        </w:rPr>
        <w:t>2 :</w:t>
      </w:r>
      <w:proofErr w:type="gramEnd"/>
      <w:r w:rsidRPr="005A4760">
        <w:rPr>
          <w:rFonts w:ascii="굴림체" w:eastAsia="굴림체" w:hAnsi="굴림체" w:hint="eastAsia"/>
        </w:rPr>
        <w:t xml:space="preserve"> readline을 설치합니다.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현재 step에서 비밀번호를 물을 경우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로그인 계정(iserveruser)의 비밀번호를 입력하시기 바랍니다.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[엔터]키를 누르면 계속됩니다.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read</w:t>
      </w:r>
      <w:proofErr w:type="gramEnd"/>
      <w:r w:rsidRPr="005A4760">
        <w:rPr>
          <w:rFonts w:ascii="굴림체" w:eastAsia="굴림체" w:hAnsi="굴림체"/>
        </w:rPr>
        <w:t xml:space="preserve"> V1;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readline 설치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wget</w:t>
      </w:r>
      <w:proofErr w:type="gramEnd"/>
      <w:r w:rsidRPr="005A4760">
        <w:rPr>
          <w:rFonts w:ascii="굴림체" w:eastAsia="굴림체" w:hAnsi="굴림체"/>
        </w:rPr>
        <w:t xml:space="preserve"> ftp://ftp.cwru.edu/pub/bash/readline-5.2.tar.gz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tar</w:t>
      </w:r>
      <w:proofErr w:type="gramEnd"/>
      <w:r w:rsidRPr="005A4760">
        <w:rPr>
          <w:rFonts w:ascii="굴림체" w:eastAsia="굴림체" w:hAnsi="굴림체"/>
        </w:rPr>
        <w:t xml:space="preserve"> xvzf readline-5.2.tar.gz 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cd</w:t>
      </w:r>
      <w:proofErr w:type="gramEnd"/>
      <w:r w:rsidRPr="005A4760">
        <w:rPr>
          <w:rFonts w:ascii="굴림체" w:eastAsia="굴림체" w:hAnsi="굴림체"/>
        </w:rPr>
        <w:t xml:space="preserve"> readline-5.2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./</w:t>
      </w:r>
      <w:proofErr w:type="gramEnd"/>
      <w:r w:rsidRPr="005A4760">
        <w:rPr>
          <w:rFonts w:ascii="굴림체" w:eastAsia="굴림체" w:hAnsi="굴림체"/>
        </w:rPr>
        <w:t>configure --enable-multibyte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make</w:t>
      </w:r>
      <w:proofErr w:type="gramEnd"/>
      <w:r w:rsidRPr="005A4760">
        <w:rPr>
          <w:rFonts w:ascii="굴림체" w:eastAsia="굴림체" w:hAnsi="굴림체"/>
        </w:rPr>
        <w:t xml:space="preserve"> 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make install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cd ..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 xml:space="preserve">echo "| STEP </w:t>
      </w:r>
      <w:proofErr w:type="gramStart"/>
      <w:r w:rsidRPr="005A4760">
        <w:rPr>
          <w:rFonts w:ascii="굴림체" w:eastAsia="굴림체" w:hAnsi="굴림체" w:hint="eastAsia"/>
        </w:rPr>
        <w:t>3 :</w:t>
      </w:r>
      <w:proofErr w:type="gramEnd"/>
      <w:r w:rsidRPr="005A4760">
        <w:rPr>
          <w:rFonts w:ascii="굴림체" w:eastAsia="굴림체" w:hAnsi="굴림체" w:hint="eastAsia"/>
        </w:rPr>
        <w:t xml:space="preserve"> 데이타베이스를 설치 및 초기화합니다.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현재 step에서 비밀번호를 물을 경우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로그인 계정(iserveruser)의 비밀번호를 입력하시기 바랍니다.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[엔터]키를 누르면 계속됩니다.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read</w:t>
      </w:r>
      <w:proofErr w:type="gramEnd"/>
      <w:r w:rsidRPr="005A4760">
        <w:rPr>
          <w:rFonts w:ascii="굴림체" w:eastAsia="굴림체" w:hAnsi="굴림체"/>
        </w:rPr>
        <w:t xml:space="preserve"> V1;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postgresql 설치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apt-get -y install python-software-properties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add-apt-repository ppa:pitti/postgresql 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apt-get -y update 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wget</w:t>
      </w:r>
      <w:proofErr w:type="gramEnd"/>
      <w:r w:rsidRPr="005A4760">
        <w:rPr>
          <w:rFonts w:ascii="굴림체" w:eastAsia="굴림체" w:hAnsi="굴림체"/>
        </w:rPr>
        <w:t xml:space="preserve"> http://wwwmaster.postgresql.org/redir/342/f/source/v9.0.2/postgresql-9.0.2.tar.gz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tar</w:t>
      </w:r>
      <w:proofErr w:type="gramEnd"/>
      <w:r w:rsidRPr="005A4760">
        <w:rPr>
          <w:rFonts w:ascii="굴림체" w:eastAsia="굴림체" w:hAnsi="굴림체"/>
        </w:rPr>
        <w:t xml:space="preserve"> zxvf postgresql-9.0.2.tar.gz 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cd</w:t>
      </w:r>
      <w:proofErr w:type="gramEnd"/>
      <w:r w:rsidRPr="005A4760">
        <w:rPr>
          <w:rFonts w:ascii="굴림체" w:eastAsia="굴림체" w:hAnsi="굴림체"/>
        </w:rPr>
        <w:t xml:space="preserve"> postgresql-9.0.2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./</w:t>
      </w:r>
      <w:proofErr w:type="gramEnd"/>
      <w:r w:rsidRPr="005A4760">
        <w:rPr>
          <w:rFonts w:ascii="굴림체" w:eastAsia="굴림체" w:hAnsi="굴림체"/>
        </w:rPr>
        <w:t>configure --without-readline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make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make install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cd ..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STEP 3-</w:t>
      </w:r>
      <w:proofErr w:type="gramStart"/>
      <w:r w:rsidRPr="005A4760">
        <w:rPr>
          <w:rFonts w:ascii="굴림체" w:eastAsia="굴림체" w:hAnsi="굴림체" w:hint="eastAsia"/>
        </w:rPr>
        <w:t>1 :</w:t>
      </w:r>
      <w:proofErr w:type="gramEnd"/>
      <w:r w:rsidRPr="005A4760">
        <w:rPr>
          <w:rFonts w:ascii="굴림체" w:eastAsia="굴림체" w:hAnsi="굴림체" w:hint="eastAsia"/>
        </w:rPr>
        <w:t xml:space="preserve"> 데이타베이스를 사용을 위한 계정을 생성합니다.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 xml:space="preserve">echo "| </w:t>
      </w:r>
      <w:proofErr w:type="gramStart"/>
      <w:r w:rsidRPr="005A4760">
        <w:rPr>
          <w:rFonts w:ascii="굴림체" w:eastAsia="굴림체" w:hAnsi="굴림체" w:hint="eastAsia"/>
        </w:rPr>
        <w:t>주의 :</w:t>
      </w:r>
      <w:proofErr w:type="gramEnd"/>
      <w:r w:rsidRPr="005A4760">
        <w:rPr>
          <w:rFonts w:ascii="굴림체" w:eastAsia="굴림체" w:hAnsi="굴림체" w:hint="eastAsia"/>
        </w:rPr>
        <w:t xml:space="preserve"> 데이타베이스 계정으로 postgres를 생성하였습니다.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 xml:space="preserve">echo "| </w:t>
      </w:r>
      <w:proofErr w:type="gramStart"/>
      <w:r w:rsidRPr="005A4760">
        <w:rPr>
          <w:rFonts w:ascii="굴림체" w:eastAsia="굴림체" w:hAnsi="굴림체" w:hint="eastAsia"/>
        </w:rPr>
        <w:t>주의 :</w:t>
      </w:r>
      <w:proofErr w:type="gramEnd"/>
      <w:r w:rsidRPr="005A4760">
        <w:rPr>
          <w:rFonts w:ascii="굴림체" w:eastAsia="굴림체" w:hAnsi="굴림체" w:hint="eastAsia"/>
        </w:rPr>
        <w:t xml:space="preserve"> 비번으로 postgres를 입력하시기 바랍니다.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useradd postgres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passwd postgres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chown -R postgres:postgres /R-FIMS/db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chown -R postgres:postgres /usr/local/pgsql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STEP 3-</w:t>
      </w:r>
      <w:proofErr w:type="gramStart"/>
      <w:r w:rsidRPr="005A4760">
        <w:rPr>
          <w:rFonts w:ascii="굴림체" w:eastAsia="굴림체" w:hAnsi="굴림체" w:hint="eastAsia"/>
        </w:rPr>
        <w:t>2 :</w:t>
      </w:r>
      <w:proofErr w:type="gramEnd"/>
      <w:r w:rsidRPr="005A4760">
        <w:rPr>
          <w:rFonts w:ascii="굴림체" w:eastAsia="굴림체" w:hAnsi="굴림체" w:hint="eastAsia"/>
        </w:rPr>
        <w:t xml:space="preserve"> postgres 계정의 비번을  입력하시기 바랍니다.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su_cmd</w:t>
      </w:r>
      <w:proofErr w:type="gramEnd"/>
      <w:r w:rsidRPr="005A4760">
        <w:rPr>
          <w:rFonts w:ascii="굴림체" w:eastAsia="굴림체" w:hAnsi="굴림체"/>
        </w:rPr>
        <w:t xml:space="preserve"> postgres -c ./install_db1.sh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cp pg_hba.conf /usr/local/pgsql/data/pg_hba.conf 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cp postgresql.conf /usr/local/pgsql/data/postgresql.conf 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chown -R postgres:postgres /usr/local/pgsql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STEP 3-</w:t>
      </w:r>
      <w:proofErr w:type="gramStart"/>
      <w:r w:rsidRPr="005A4760">
        <w:rPr>
          <w:rFonts w:ascii="굴림체" w:eastAsia="굴림체" w:hAnsi="굴림체" w:hint="eastAsia"/>
        </w:rPr>
        <w:t>2 :</w:t>
      </w:r>
      <w:proofErr w:type="gramEnd"/>
      <w:r w:rsidRPr="005A4760">
        <w:rPr>
          <w:rFonts w:ascii="굴림체" w:eastAsia="굴림체" w:hAnsi="굴림체" w:hint="eastAsia"/>
        </w:rPr>
        <w:t xml:space="preserve"> postgres 계정의 비번을  입력하시기 바랍니다.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su_cmd</w:t>
      </w:r>
      <w:proofErr w:type="gramEnd"/>
      <w:r w:rsidRPr="005A4760">
        <w:rPr>
          <w:rFonts w:ascii="굴림체" w:eastAsia="굴림체" w:hAnsi="굴림체"/>
        </w:rPr>
        <w:t xml:space="preserve"> postgres -c ./install_db2.sh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lastRenderedPageBreak/>
        <w:t># 일단 막아 놓기 (우분투 시작 오류)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cp</w:t>
      </w:r>
      <w:proofErr w:type="gramEnd"/>
      <w:r w:rsidRPr="005A4760">
        <w:rPr>
          <w:rFonts w:ascii="굴림체" w:eastAsia="굴림체" w:hAnsi="굴림체"/>
        </w:rPr>
        <w:t xml:space="preserve"> std_manager.sh /etc/init.d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chmod</w:t>
      </w:r>
      <w:proofErr w:type="gramEnd"/>
      <w:r w:rsidRPr="005A4760">
        <w:rPr>
          <w:rFonts w:ascii="굴림체" w:eastAsia="굴림체" w:hAnsi="굴림체"/>
        </w:rPr>
        <w:t xml:space="preserve"> +x /etc/init.d/std_manager.sh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 update-rc.d std_manager.sh defaults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 xml:space="preserve">echo "| STEP </w:t>
      </w:r>
      <w:proofErr w:type="gramStart"/>
      <w:r w:rsidRPr="005A4760">
        <w:rPr>
          <w:rFonts w:ascii="굴림체" w:eastAsia="굴림체" w:hAnsi="굴림체" w:hint="eastAsia"/>
        </w:rPr>
        <w:t>4 :</w:t>
      </w:r>
      <w:proofErr w:type="gramEnd"/>
      <w:r w:rsidRPr="005A4760">
        <w:rPr>
          <w:rFonts w:ascii="굴림체" w:eastAsia="굴림체" w:hAnsi="굴림체" w:hint="eastAsia"/>
        </w:rPr>
        <w:t xml:space="preserve"> WEB 서비스를 설치합니다.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현재 step에서 비밀번호를 물을 경우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로그인 계정(iserveruser)의 비밀번호를 입력하시기 바랍니다.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[엔터]키를 누르면 계속됩니다.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read</w:t>
      </w:r>
      <w:proofErr w:type="gramEnd"/>
      <w:r w:rsidRPr="005A4760">
        <w:rPr>
          <w:rFonts w:ascii="굴림체" w:eastAsia="굴림체" w:hAnsi="굴림체"/>
        </w:rPr>
        <w:t xml:space="preserve"> V1;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tomcat6 설치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 /etc/init.d/tomcat6 restart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apt-get -y install tomcat6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sudo_cmd /etc/init.d/tomcat6 stop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#apt-get -y install sun-java6-jdkd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#add-apt-repository ppa</w:t>
      </w:r>
      <w:proofErr w:type="gramStart"/>
      <w:r w:rsidRPr="005A4760">
        <w:rPr>
          <w:rFonts w:ascii="굴림체" w:eastAsia="굴림체" w:hAnsi="굴림체"/>
        </w:rPr>
        <w:t>:dlecan</w:t>
      </w:r>
      <w:proofErr w:type="gramEnd"/>
      <w:r w:rsidRPr="005A4760">
        <w:rPr>
          <w:rFonts w:ascii="굴림체" w:eastAsia="굴림체" w:hAnsi="굴림체"/>
        </w:rPr>
        <w:t>/openjdk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#apt-get -y update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#apt-get -y install openjdk-7-jre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server.xml 덮어쓰기 (포트, 문자셋)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vi</w:t>
      </w:r>
      <w:proofErr w:type="gramEnd"/>
      <w:r w:rsidRPr="005A4760">
        <w:rPr>
          <w:rFonts w:ascii="굴림체" w:eastAsia="굴림체" w:hAnsi="굴림체"/>
        </w:rPr>
        <w:t xml:space="preserve"> /var/lib/tomcat6/conf/server.xml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##### </w:t>
      </w:r>
      <w:proofErr w:type="gramStart"/>
      <w:r w:rsidRPr="005A4760">
        <w:rPr>
          <w:rFonts w:ascii="굴림체" w:eastAsia="굴림체" w:hAnsi="굴림체"/>
        </w:rPr>
        <w:t>mv</w:t>
      </w:r>
      <w:proofErr w:type="gramEnd"/>
      <w:r w:rsidRPr="005A4760">
        <w:rPr>
          <w:rFonts w:ascii="굴림체" w:eastAsia="굴림체" w:hAnsi="굴림체"/>
        </w:rPr>
        <w:t xml:space="preserve"> /var/lib/tomcat6/conf/server.xml /var/lib/tomcat6/conf/server_org.xml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##### </w:t>
      </w:r>
      <w:proofErr w:type="gramStart"/>
      <w:r w:rsidRPr="005A4760">
        <w:rPr>
          <w:rFonts w:ascii="굴림체" w:eastAsia="굴림체" w:hAnsi="굴림체"/>
        </w:rPr>
        <w:t>cp</w:t>
      </w:r>
      <w:proofErr w:type="gramEnd"/>
      <w:r w:rsidRPr="005A4760">
        <w:rPr>
          <w:rFonts w:ascii="굴림체" w:eastAsia="굴림체" w:hAnsi="굴림체"/>
        </w:rPr>
        <w:t xml:space="preserve"> /var/lib/tomcat6/conf/server_org.xml /var/lib/tomcat6/conf/server.xml 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cp ./server.xml /var/lib/tomcat6/conf/server.xml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chown -R tomcat6:tomcat6 /var/lib/tomcat6/conf/server.xml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sudo_cmd /etc/init.d/tomcat6 restart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STEP 4-</w:t>
      </w:r>
      <w:proofErr w:type="gramStart"/>
      <w:r w:rsidRPr="005A4760">
        <w:rPr>
          <w:rFonts w:ascii="굴림체" w:eastAsia="굴림체" w:hAnsi="굴림체" w:hint="eastAsia"/>
        </w:rPr>
        <w:t>1 :</w:t>
      </w:r>
      <w:proofErr w:type="gramEnd"/>
      <w:r w:rsidRPr="005A4760">
        <w:rPr>
          <w:rFonts w:ascii="굴림체" w:eastAsia="굴림체" w:hAnsi="굴림체" w:hint="eastAsia"/>
        </w:rPr>
        <w:t xml:space="preserve"> R-FIMS 사이트를 설정합니다.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현재 step에서 비밀번호를 물을 경우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로그인 계정(iserveruser)의 비밀번호를 입력하시기 바랍니다.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[엔터]키를 누르면 계속됩니다.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read</w:t>
      </w:r>
      <w:proofErr w:type="gramEnd"/>
      <w:r w:rsidRPr="005A4760">
        <w:rPr>
          <w:rFonts w:ascii="굴림체" w:eastAsia="굴림체" w:hAnsi="굴림체"/>
        </w:rPr>
        <w:t xml:space="preserve"> V1;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R-FIMS 소스 압풀풀기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tar xvf R-FIMS.tar -C /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chown -R tomcat6:tomcat6 /var/lib/tomcat6/webapps/ROOT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삼바 설치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smbd start (시작)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smbd restart (정지후 재시작)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smbd stop (정지)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apt-get -y install samba smbfs 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chmod</w:t>
      </w:r>
      <w:proofErr w:type="gramEnd"/>
      <w:r w:rsidRPr="005A4760">
        <w:rPr>
          <w:rFonts w:ascii="굴림체" w:eastAsia="굴림체" w:hAnsi="굴림체"/>
        </w:rPr>
        <w:t xml:space="preserve"> 777 /R-FMIS/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삼바 설정 (vi /etc/samba/smb.conf)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guest</w:t>
      </w:r>
      <w:proofErr w:type="gramEnd"/>
      <w:r w:rsidRPr="005A4760">
        <w:rPr>
          <w:rFonts w:ascii="굴림체" w:eastAsia="굴림체" w:hAnsi="굴림체"/>
        </w:rPr>
        <w:t xml:space="preserve"> ok = yes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guest</w:t>
      </w:r>
      <w:proofErr w:type="gramEnd"/>
      <w:r w:rsidRPr="005A4760">
        <w:rPr>
          <w:rFonts w:ascii="굴림체" w:eastAsia="굴림체" w:hAnsi="굴림체"/>
        </w:rPr>
        <w:t xml:space="preserve"> account = iserveruser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 [SHARE_7]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comment</w:t>
      </w:r>
      <w:proofErr w:type="gramEnd"/>
      <w:r w:rsidRPr="005A4760">
        <w:rPr>
          <w:rFonts w:ascii="굴림체" w:eastAsia="굴림체" w:hAnsi="굴림체"/>
        </w:rPr>
        <w:t xml:space="preserve"> = SHARE COMMENT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path</w:t>
      </w:r>
      <w:proofErr w:type="gramEnd"/>
      <w:r w:rsidRPr="005A4760">
        <w:rPr>
          <w:rFonts w:ascii="굴림체" w:eastAsia="굴림체" w:hAnsi="굴림체"/>
        </w:rPr>
        <w:t xml:space="preserve"> = /var/lib/tomcat6/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writable</w:t>
      </w:r>
      <w:proofErr w:type="gramEnd"/>
      <w:r w:rsidRPr="005A4760">
        <w:rPr>
          <w:rFonts w:ascii="굴림체" w:eastAsia="굴림체" w:hAnsi="굴림체"/>
        </w:rPr>
        <w:t xml:space="preserve"> = yes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browseable</w:t>
      </w:r>
      <w:proofErr w:type="gramEnd"/>
      <w:r w:rsidRPr="005A4760">
        <w:rPr>
          <w:rFonts w:ascii="굴림체" w:eastAsia="굴림체" w:hAnsi="굴림체"/>
        </w:rPr>
        <w:t xml:space="preserve"> = yes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lastRenderedPageBreak/>
        <w:t xml:space="preserve"># </w:t>
      </w:r>
      <w:proofErr w:type="gramStart"/>
      <w:r w:rsidRPr="005A4760">
        <w:rPr>
          <w:rFonts w:ascii="굴림체" w:eastAsia="굴림체" w:hAnsi="굴림체"/>
        </w:rPr>
        <w:t>guest</w:t>
      </w:r>
      <w:proofErr w:type="gramEnd"/>
      <w:r w:rsidRPr="005A4760">
        <w:rPr>
          <w:rFonts w:ascii="굴림체" w:eastAsia="굴림체" w:hAnsi="굴림체"/>
        </w:rPr>
        <w:t xml:space="preserve"> ok = yes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 xml:space="preserve">echo "| STEP </w:t>
      </w:r>
      <w:proofErr w:type="gramStart"/>
      <w:r w:rsidRPr="005A4760">
        <w:rPr>
          <w:rFonts w:ascii="굴림체" w:eastAsia="굴림체" w:hAnsi="굴림체" w:hint="eastAsia"/>
        </w:rPr>
        <w:t>5 :</w:t>
      </w:r>
      <w:proofErr w:type="gramEnd"/>
      <w:r w:rsidRPr="005A4760">
        <w:rPr>
          <w:rFonts w:ascii="굴림체" w:eastAsia="굴림체" w:hAnsi="굴림체" w:hint="eastAsia"/>
        </w:rPr>
        <w:t xml:space="preserve"> 표준서비스 모듈을 설치합니다.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[엔터]키를 누르면 계속됩니다.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read</w:t>
      </w:r>
      <w:proofErr w:type="gramEnd"/>
      <w:r w:rsidRPr="005A4760">
        <w:rPr>
          <w:rFonts w:ascii="굴림체" w:eastAsia="굴림체" w:hAnsi="굴림체"/>
        </w:rPr>
        <w:t xml:space="preserve"> V1;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업체 모듈 설치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tar</w:t>
      </w:r>
      <w:proofErr w:type="gramEnd"/>
      <w:r w:rsidRPr="005A4760">
        <w:rPr>
          <w:rFonts w:ascii="굴림체" w:eastAsia="굴림체" w:hAnsi="굴림체"/>
        </w:rPr>
        <w:t xml:space="preserve"> xvf gfp_gen.tar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cp</w:t>
      </w:r>
      <w:proofErr w:type="gramEnd"/>
      <w:r w:rsidRPr="005A4760">
        <w:rPr>
          <w:rFonts w:ascii="굴림체" w:eastAsia="굴림체" w:hAnsi="굴림체"/>
        </w:rPr>
        <w:t xml:space="preserve"> gfp_gen/gfp_gen_raw_avi /R-FIMS/Extract/bin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cp</w:t>
      </w:r>
      <w:proofErr w:type="gramEnd"/>
      <w:r w:rsidRPr="005A4760">
        <w:rPr>
          <w:rFonts w:ascii="굴림체" w:eastAsia="굴림체" w:hAnsi="굴림체"/>
        </w:rPr>
        <w:t xml:space="preserve"> libCPCDNA.so.1.0.1 /R-FIMS/Extract/bin/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cp</w:t>
      </w:r>
      <w:proofErr w:type="gramEnd"/>
      <w:r w:rsidRPr="005A4760">
        <w:rPr>
          <w:rFonts w:ascii="굴림체" w:eastAsia="굴림체" w:hAnsi="굴림체"/>
        </w:rPr>
        <w:t xml:space="preserve"> libiconv.so.2 /R-FIMS/Extract/bin/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cp</w:t>
      </w:r>
      <w:proofErr w:type="gramEnd"/>
      <w:r w:rsidRPr="005A4760">
        <w:rPr>
          <w:rFonts w:ascii="굴림체" w:eastAsia="굴림체" w:hAnsi="굴림체"/>
        </w:rPr>
        <w:t xml:space="preserve"> libMADNA.so.1.0.1 /R-FIMS/Extract/bin/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cp</w:t>
      </w:r>
      <w:proofErr w:type="gramEnd"/>
      <w:r w:rsidRPr="005A4760">
        <w:rPr>
          <w:rFonts w:ascii="굴림체" w:eastAsia="굴림체" w:hAnsi="굴림체"/>
        </w:rPr>
        <w:t xml:space="preserve"> perm_table_type3.tbl /R-FIMS/Extract/bin/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cp</w:t>
      </w:r>
      <w:proofErr w:type="gramEnd"/>
      <w:r w:rsidRPr="005A4760">
        <w:rPr>
          <w:rFonts w:ascii="굴림체" w:eastAsia="굴림체" w:hAnsi="굴림체"/>
        </w:rPr>
        <w:t xml:space="preserve"> perm_table_type5.tbl /R-FIMS/Extract/bin/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STEP 5-</w:t>
      </w:r>
      <w:proofErr w:type="gramStart"/>
      <w:r w:rsidRPr="005A4760">
        <w:rPr>
          <w:rFonts w:ascii="굴림체" w:eastAsia="굴림체" w:hAnsi="굴림체" w:hint="eastAsia"/>
        </w:rPr>
        <w:t>1 :</w:t>
      </w:r>
      <w:proofErr w:type="gramEnd"/>
      <w:r w:rsidRPr="005A4760">
        <w:rPr>
          <w:rFonts w:ascii="굴림체" w:eastAsia="굴림체" w:hAnsi="굴림체" w:hint="eastAsia"/>
        </w:rPr>
        <w:t xml:space="preserve"> 업체별 추출 모듈을 설치합니다.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현재 step에서 비밀번호를 물을 경우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로그인 계정(iserveruser)의 비밀번호를 입력하시기 바랍니다.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[엔터]키를 누르면 계속됩니다.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read</w:t>
      </w:r>
      <w:proofErr w:type="gramEnd"/>
      <w:r w:rsidRPr="005A4760">
        <w:rPr>
          <w:rFonts w:ascii="굴림체" w:eastAsia="굴림체" w:hAnsi="굴림체"/>
        </w:rPr>
        <w:t xml:space="preserve"> V1;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tar xvf XP00044.tar -C /R-FIMS/Extract/bin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tar xvf XP00061.tar -C /R-FIMS/Extract/bin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tar xvf XP00241.tar -C /R-FIMS/Extract/bin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tar xvf XP00322.tar -C /R-FIMS/Extract/bin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tar xvf XP00323.tar -C /R-FIMS/Extract/bin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lastRenderedPageBreak/>
        <w:t>sudo_cmd</w:t>
      </w:r>
      <w:proofErr w:type="gramEnd"/>
      <w:r w:rsidRPr="005A4760">
        <w:rPr>
          <w:rFonts w:ascii="굴림체" w:eastAsia="굴림체" w:hAnsi="굴림체"/>
        </w:rPr>
        <w:t xml:space="preserve"> tar xvf XP00341.tar -C /R-FIMS/Extract/bin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chown -R iserveruser:iserveruser /R-FIMS/Extract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STEP 5-</w:t>
      </w:r>
      <w:proofErr w:type="gramStart"/>
      <w:r w:rsidRPr="005A4760">
        <w:rPr>
          <w:rFonts w:ascii="굴림체" w:eastAsia="굴림체" w:hAnsi="굴림체" w:hint="eastAsia"/>
        </w:rPr>
        <w:t>2 :</w:t>
      </w:r>
      <w:proofErr w:type="gramEnd"/>
      <w:r w:rsidRPr="005A4760">
        <w:rPr>
          <w:rFonts w:ascii="굴림체" w:eastAsia="굴림체" w:hAnsi="굴림체" w:hint="eastAsia"/>
        </w:rPr>
        <w:t xml:space="preserve"> libiconv 모듈을  설치합니다.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현재 step에서 비밀번호를 물을 경우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로그인 계정(iserveruser)의 비밀번호를 입력하시기 바랍니다.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[엔터]키를 누르면 계속됩니다.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read</w:t>
      </w:r>
      <w:proofErr w:type="gramEnd"/>
      <w:r w:rsidRPr="005A4760">
        <w:rPr>
          <w:rFonts w:ascii="굴림체" w:eastAsia="굴림체" w:hAnsi="굴림체"/>
        </w:rPr>
        <w:t xml:space="preserve"> V1;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libiconv 설치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tar</w:t>
      </w:r>
      <w:proofErr w:type="gramEnd"/>
      <w:r w:rsidRPr="005A4760">
        <w:rPr>
          <w:rFonts w:ascii="굴림체" w:eastAsia="굴림체" w:hAnsi="굴림체"/>
        </w:rPr>
        <w:t xml:space="preserve"> xvf libiconv-1.13.1.tar.gz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cd</w:t>
      </w:r>
      <w:proofErr w:type="gramEnd"/>
      <w:r w:rsidRPr="005A4760">
        <w:rPr>
          <w:rFonts w:ascii="굴림체" w:eastAsia="굴림체" w:hAnsi="굴림체"/>
        </w:rPr>
        <w:t xml:space="preserve"> libiconv-1.13.1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./</w:t>
      </w:r>
      <w:proofErr w:type="gramEnd"/>
      <w:r w:rsidRPr="005A4760">
        <w:rPr>
          <w:rFonts w:ascii="굴림체" w:eastAsia="굴림체" w:hAnsi="굴림체"/>
        </w:rPr>
        <w:t>configure --prefix=/usr/local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make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make install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ln -s  /usr/local/lib/libiconv.so.2 /usr/lib/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cd ..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STEP 5-</w:t>
      </w:r>
      <w:proofErr w:type="gramStart"/>
      <w:r w:rsidRPr="005A4760">
        <w:rPr>
          <w:rFonts w:ascii="굴림체" w:eastAsia="굴림체" w:hAnsi="굴림체" w:hint="eastAsia"/>
        </w:rPr>
        <w:t>3 :</w:t>
      </w:r>
      <w:proofErr w:type="gramEnd"/>
      <w:r w:rsidRPr="005A4760">
        <w:rPr>
          <w:rFonts w:ascii="굴림체" w:eastAsia="굴림체" w:hAnsi="굴림체" w:hint="eastAsia"/>
        </w:rPr>
        <w:t xml:space="preserve"> ia32-libs 모듈을  설치합니다.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현재 step에서 비밀번호를 물을 경우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로그인 계정(iserveruser)의 비밀번호를 입력하시기 바랍니다.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[엔터]키를 누르면 계속됩니다.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read</w:t>
      </w:r>
      <w:proofErr w:type="gramEnd"/>
      <w:r w:rsidRPr="005A4760">
        <w:rPr>
          <w:rFonts w:ascii="굴림체" w:eastAsia="굴림체" w:hAnsi="굴림체"/>
        </w:rPr>
        <w:t xml:space="preserve"> V1;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ia32-libs 설치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lastRenderedPageBreak/>
        <w:t>sudo_cmd</w:t>
      </w:r>
      <w:proofErr w:type="gramEnd"/>
      <w:r w:rsidRPr="005A4760">
        <w:rPr>
          <w:rFonts w:ascii="굴림체" w:eastAsia="굴림체" w:hAnsi="굴림체"/>
        </w:rPr>
        <w:t xml:space="preserve"> apt-get -y install ia32-libs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dpkg -i --force-confnew getlibs-all.deb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</w:t>
      </w:r>
      <w:proofErr w:type="gramEnd"/>
      <w:r w:rsidRPr="005A4760">
        <w:rPr>
          <w:rFonts w:ascii="굴림체" w:eastAsia="굴림체" w:hAnsi="굴림체"/>
        </w:rPr>
        <w:t xml:space="preserve"> getlibs -l libogg.so.0 libSDL-1..2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dpkg -i --force-all --force-confnew getlibs-all.deb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##### </w:t>
      </w:r>
      <w:proofErr w:type="gramStart"/>
      <w:r w:rsidRPr="005A4760">
        <w:rPr>
          <w:rFonts w:ascii="굴림체" w:eastAsia="굴림체" w:hAnsi="굴림체"/>
        </w:rPr>
        <w:t>getlibs</w:t>
      </w:r>
      <w:proofErr w:type="gramEnd"/>
      <w:r w:rsidRPr="005A4760">
        <w:rPr>
          <w:rFonts w:ascii="굴림체" w:eastAsia="굴림체" w:hAnsi="굴림체"/>
        </w:rPr>
        <w:t xml:space="preserve"> -l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##### </w:t>
      </w:r>
      <w:proofErr w:type="gramStart"/>
      <w:r w:rsidRPr="005A4760">
        <w:rPr>
          <w:rFonts w:ascii="굴림체" w:eastAsia="굴림체" w:hAnsi="굴림체"/>
        </w:rPr>
        <w:t>cp</w:t>
      </w:r>
      <w:proofErr w:type="gramEnd"/>
      <w:r w:rsidRPr="005A4760">
        <w:rPr>
          <w:rFonts w:ascii="굴림체" w:eastAsia="굴림체" w:hAnsi="굴림체"/>
        </w:rPr>
        <w:t xml:space="preserve"> libDNA.so.1.0.1 /R-FIMS/Extract/bin/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##### </w:t>
      </w:r>
      <w:proofErr w:type="gramStart"/>
      <w:r w:rsidRPr="005A4760">
        <w:rPr>
          <w:rFonts w:ascii="굴림체" w:eastAsia="굴림체" w:hAnsi="굴림체"/>
        </w:rPr>
        <w:t>ldd</w:t>
      </w:r>
      <w:proofErr w:type="gramEnd"/>
      <w:r w:rsidRPr="005A4760">
        <w:rPr>
          <w:rFonts w:ascii="굴림체" w:eastAsia="굴림체" w:hAnsi="굴림체"/>
        </w:rPr>
        <w:t xml:space="preserve"> -r libDNA.so.1.0.1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STEP 5-</w:t>
      </w:r>
      <w:proofErr w:type="gramStart"/>
      <w:r w:rsidRPr="005A4760">
        <w:rPr>
          <w:rFonts w:ascii="굴림체" w:eastAsia="굴림체" w:hAnsi="굴림체" w:hint="eastAsia"/>
        </w:rPr>
        <w:t>4 :</w:t>
      </w:r>
      <w:proofErr w:type="gramEnd"/>
      <w:r w:rsidRPr="005A4760">
        <w:rPr>
          <w:rFonts w:ascii="굴림체" w:eastAsia="굴림체" w:hAnsi="굴림체" w:hint="eastAsia"/>
        </w:rPr>
        <w:t xml:space="preserve"> curl-7.20.1 모듈을  설치합니다.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현재 step에서 비밀번호를 물을 경우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로그인 계정(iserveruser)의 비밀번호를 입력하시기 바랍니다.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[엔터]키를 누르면 계속됩니다.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read</w:t>
      </w:r>
      <w:proofErr w:type="gramEnd"/>
      <w:r w:rsidRPr="005A4760">
        <w:rPr>
          <w:rFonts w:ascii="굴림체" w:eastAsia="굴림체" w:hAnsi="굴림체"/>
        </w:rPr>
        <w:t xml:space="preserve"> V1;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curl-7.20.1 설치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tar</w:t>
      </w:r>
      <w:proofErr w:type="gramEnd"/>
      <w:r w:rsidRPr="005A4760">
        <w:rPr>
          <w:rFonts w:ascii="굴림체" w:eastAsia="굴림체" w:hAnsi="굴림체"/>
        </w:rPr>
        <w:t xml:space="preserve"> xvf curl-7.20.1.tar.gz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cd</w:t>
      </w:r>
      <w:proofErr w:type="gramEnd"/>
      <w:r w:rsidRPr="005A4760">
        <w:rPr>
          <w:rFonts w:ascii="굴림체" w:eastAsia="굴림체" w:hAnsi="굴림체"/>
        </w:rPr>
        <w:t xml:space="preserve"> curl-7.20.1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./</w:t>
      </w:r>
      <w:proofErr w:type="gramEnd"/>
      <w:r w:rsidRPr="005A4760">
        <w:rPr>
          <w:rFonts w:ascii="굴림체" w:eastAsia="굴림체" w:hAnsi="굴림체"/>
        </w:rPr>
        <w:t>configure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make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make install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cd ..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STEP 5-</w:t>
      </w:r>
      <w:proofErr w:type="gramStart"/>
      <w:r w:rsidRPr="005A4760">
        <w:rPr>
          <w:rFonts w:ascii="굴림체" w:eastAsia="굴림체" w:hAnsi="굴림체" w:hint="eastAsia"/>
        </w:rPr>
        <w:t>5 :</w:t>
      </w:r>
      <w:proofErr w:type="gramEnd"/>
      <w:r w:rsidRPr="005A4760">
        <w:rPr>
          <w:rFonts w:ascii="굴림체" w:eastAsia="굴림체" w:hAnsi="굴림체" w:hint="eastAsia"/>
        </w:rPr>
        <w:t xml:space="preserve"> ibxml2-2.7.7 모듈을  설치합니다.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현재 step에서 비밀번호를 물을 경우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로그인 계정(iserveruser)의 비밀번호를 입력하시기 바랍니다.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[엔터]키를 누르면 계속됩니다.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read</w:t>
      </w:r>
      <w:proofErr w:type="gramEnd"/>
      <w:r w:rsidRPr="005A4760">
        <w:rPr>
          <w:rFonts w:ascii="굴림체" w:eastAsia="굴림체" w:hAnsi="굴림체"/>
        </w:rPr>
        <w:t xml:space="preserve"> V1;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lastRenderedPageBreak/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 xml:space="preserve"># libxml2-2.7.7 설치 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tar</w:t>
      </w:r>
      <w:proofErr w:type="gramEnd"/>
      <w:r w:rsidRPr="005A4760">
        <w:rPr>
          <w:rFonts w:ascii="굴림체" w:eastAsia="굴림체" w:hAnsi="굴림체"/>
        </w:rPr>
        <w:t xml:space="preserve"> xvf libxml2-2.7.7.tar.gz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cd</w:t>
      </w:r>
      <w:proofErr w:type="gramEnd"/>
      <w:r w:rsidRPr="005A4760">
        <w:rPr>
          <w:rFonts w:ascii="굴림체" w:eastAsia="굴림체" w:hAnsi="굴림체"/>
        </w:rPr>
        <w:t xml:space="preserve"> libxml2-2.7.7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./</w:t>
      </w:r>
      <w:proofErr w:type="gramEnd"/>
      <w:r w:rsidRPr="005A4760">
        <w:rPr>
          <w:rFonts w:ascii="굴림체" w:eastAsia="굴림체" w:hAnsi="굴림체"/>
        </w:rPr>
        <w:t>configure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make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make install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cd ..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ln -s /usr/lib32/libbz2.so.1.0.4 /usr/lib32/libbz2.so.1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STEP 5-</w:t>
      </w:r>
      <w:proofErr w:type="gramStart"/>
      <w:r w:rsidRPr="005A4760">
        <w:rPr>
          <w:rFonts w:ascii="굴림체" w:eastAsia="굴림체" w:hAnsi="굴림체" w:hint="eastAsia"/>
        </w:rPr>
        <w:t>6 :</w:t>
      </w:r>
      <w:proofErr w:type="gramEnd"/>
      <w:r w:rsidRPr="005A4760">
        <w:rPr>
          <w:rFonts w:ascii="굴림체" w:eastAsia="굴림체" w:hAnsi="굴림체" w:hint="eastAsia"/>
        </w:rPr>
        <w:t xml:space="preserve"> ffmpeg 모듈을  설치합니다.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현재 step에서 비밀번호를 물을 경우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로그인 계정(iserveruser)의 비밀번호를 입력하시기 바랍니다.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[엔터]키를 누르면 계속됩니다.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read</w:t>
      </w:r>
      <w:proofErr w:type="gramEnd"/>
      <w:r w:rsidRPr="005A4760">
        <w:rPr>
          <w:rFonts w:ascii="굴림체" w:eastAsia="굴림체" w:hAnsi="굴림체"/>
        </w:rPr>
        <w:t xml:space="preserve"> V1;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ffmpeg 설치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tar</w:t>
      </w:r>
      <w:proofErr w:type="gramEnd"/>
      <w:r w:rsidRPr="005A4760">
        <w:rPr>
          <w:rFonts w:ascii="굴림체" w:eastAsia="굴림체" w:hAnsi="굴림체"/>
        </w:rPr>
        <w:t xml:space="preserve"> xvf ffmpeg-0.6.tar.gz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cd</w:t>
      </w:r>
      <w:proofErr w:type="gramEnd"/>
      <w:r w:rsidRPr="005A4760">
        <w:rPr>
          <w:rFonts w:ascii="굴림체" w:eastAsia="굴림체" w:hAnsi="굴림체"/>
        </w:rPr>
        <w:t xml:space="preserve"> ffmpeg-0.6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./</w:t>
      </w:r>
      <w:proofErr w:type="gramEnd"/>
      <w:r w:rsidRPr="005A4760">
        <w:rPr>
          <w:rFonts w:ascii="굴림체" w:eastAsia="굴림체" w:hAnsi="굴림체"/>
        </w:rPr>
        <w:t>configure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make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make install 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cd ..</w:t>
      </w:r>
      <w:proofErr w:type="gramEnd"/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 xml:space="preserve">echo "| STEP </w:t>
      </w:r>
      <w:proofErr w:type="gramStart"/>
      <w:r w:rsidRPr="005A4760">
        <w:rPr>
          <w:rFonts w:ascii="굴림체" w:eastAsia="굴림체" w:hAnsi="굴림체" w:hint="eastAsia"/>
        </w:rPr>
        <w:t>6 :</w:t>
      </w:r>
      <w:proofErr w:type="gramEnd"/>
      <w:r w:rsidRPr="005A4760">
        <w:rPr>
          <w:rFonts w:ascii="굴림체" w:eastAsia="굴림체" w:hAnsi="굴림체" w:hint="eastAsia"/>
        </w:rPr>
        <w:t xml:space="preserve"> 업체별 추출 모듈을 테스트합니다..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완료후 리부팅하여 최종 점검을 하시기 바랍니다.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웹에서의 정상작동 여부를 반드시 확인 하시기 바랍니다.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lastRenderedPageBreak/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엔터키를 누르면 계속됩니다.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read</w:t>
      </w:r>
      <w:proofErr w:type="gramEnd"/>
      <w:r w:rsidRPr="005A4760">
        <w:rPr>
          <w:rFonts w:ascii="굴림체" w:eastAsia="굴림체" w:hAnsi="굴림체"/>
        </w:rPr>
        <w:t xml:space="preserve"> V1;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구글 모듈이 실행후 바로 종료되는 문제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chmod 755 /R-FIMS/Extract/bin/gfp_gen_raw_avi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chmod 777 /R-FIMS/Extract/dna/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#sudo_cmd chmod 6755 /R-FIMS/STDManager/STDManager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업체 모듈 테스트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STEP 6-</w:t>
      </w:r>
      <w:proofErr w:type="gramStart"/>
      <w:r w:rsidRPr="005A4760">
        <w:rPr>
          <w:rFonts w:ascii="굴림체" w:eastAsia="굴림체" w:hAnsi="굴림체" w:hint="eastAsia"/>
        </w:rPr>
        <w:t>1 :</w:t>
      </w:r>
      <w:proofErr w:type="gramEnd"/>
      <w:r w:rsidRPr="005A4760">
        <w:rPr>
          <w:rFonts w:ascii="굴림체" w:eastAsia="굴림체" w:hAnsi="굴림체" w:hint="eastAsia"/>
        </w:rPr>
        <w:t xml:space="preserve"> 위디랩 모듈 테스트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/R-FIMS/Extract/bin/XP00044_ExtractV -i "./test.avi" -o "/R-FIMS/Extract/dna/" -l "/R-FIMS/Extract/dna/" -d 2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STEP 6-</w:t>
      </w:r>
      <w:proofErr w:type="gramStart"/>
      <w:r w:rsidRPr="005A4760">
        <w:rPr>
          <w:rFonts w:ascii="굴림체" w:eastAsia="굴림체" w:hAnsi="굴림체" w:hint="eastAsia"/>
        </w:rPr>
        <w:t>2 :</w:t>
      </w:r>
      <w:proofErr w:type="gramEnd"/>
      <w:r w:rsidRPr="005A4760">
        <w:rPr>
          <w:rFonts w:ascii="굴림체" w:eastAsia="굴림체" w:hAnsi="굴림체" w:hint="eastAsia"/>
        </w:rPr>
        <w:t xml:space="preserve"> 마크애니 모듈 테스트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/R-FIMS/Extract/bin/XP00061_ExtractV -i "./test.avi" -o "/R-FIMS/Extract/dna/" -l "/R-FIMS/Extract/dna/" -d 2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STEP 6-</w:t>
      </w:r>
      <w:proofErr w:type="gramStart"/>
      <w:r w:rsidRPr="005A4760">
        <w:rPr>
          <w:rFonts w:ascii="굴림체" w:eastAsia="굴림체" w:hAnsi="굴림체" w:hint="eastAsia"/>
        </w:rPr>
        <w:t>3 :</w:t>
      </w:r>
      <w:proofErr w:type="gramEnd"/>
      <w:r w:rsidRPr="005A4760">
        <w:rPr>
          <w:rFonts w:ascii="굴림체" w:eastAsia="굴림체" w:hAnsi="굴림체" w:hint="eastAsia"/>
        </w:rPr>
        <w:t xml:space="preserve"> 저작권보호센터 모듈 테스트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/R-FIMS/Extract/bin/XP00241_ExtractV -i "./test.avi" -o "/R-FIMS/Extract/dna/" -l "/R-FIMS/Extract/dna/" -d 2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STEP 6-</w:t>
      </w:r>
      <w:proofErr w:type="gramStart"/>
      <w:r w:rsidRPr="005A4760">
        <w:rPr>
          <w:rFonts w:ascii="굴림체" w:eastAsia="굴림체" w:hAnsi="굴림체" w:hint="eastAsia"/>
        </w:rPr>
        <w:t>4 :</w:t>
      </w:r>
      <w:proofErr w:type="gramEnd"/>
      <w:r w:rsidRPr="005A4760">
        <w:rPr>
          <w:rFonts w:ascii="굴림체" w:eastAsia="굴림체" w:hAnsi="굴림체" w:hint="eastAsia"/>
        </w:rPr>
        <w:t xml:space="preserve"> 엔써즈 모듈 테스트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/R-FIMS/Extract/bin/XP00322_ExtractV -i "./test.avi" -o "/R-FIMS/Extract/dna/" -l "/R-FIMS/Extract/dna/" -d 2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lastRenderedPageBreak/>
        <w:t>echo "| STEP 6-</w:t>
      </w:r>
      <w:proofErr w:type="gramStart"/>
      <w:r w:rsidRPr="005A4760">
        <w:rPr>
          <w:rFonts w:ascii="굴림체" w:eastAsia="굴림체" w:hAnsi="굴림체" w:hint="eastAsia"/>
        </w:rPr>
        <w:t>5 :</w:t>
      </w:r>
      <w:proofErr w:type="gramEnd"/>
      <w:r w:rsidRPr="005A4760">
        <w:rPr>
          <w:rFonts w:ascii="굴림체" w:eastAsia="굴림체" w:hAnsi="굴림체" w:hint="eastAsia"/>
        </w:rPr>
        <w:t xml:space="preserve"> 뮤레카 모듈 테스트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/R-FIMS/Extract/bin/XP00323_ExtractV -i "./test.avi" -o "/R-FIMS/Extract/dna/" -l "/R-FIMS/Extract/dna/" -d 2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STEP 6-</w:t>
      </w:r>
      <w:proofErr w:type="gramStart"/>
      <w:r w:rsidRPr="005A4760">
        <w:rPr>
          <w:rFonts w:ascii="굴림체" w:eastAsia="굴림체" w:hAnsi="굴림체" w:hint="eastAsia"/>
        </w:rPr>
        <w:t>6 :</w:t>
      </w:r>
      <w:proofErr w:type="gramEnd"/>
      <w:r w:rsidRPr="005A4760">
        <w:rPr>
          <w:rFonts w:ascii="굴림체" w:eastAsia="굴림체" w:hAnsi="굴림체" w:hint="eastAsia"/>
        </w:rPr>
        <w:t xml:space="preserve"> 유투브 모듈 테스트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/R-FIMS/Extract/bin/XP00341_ExtractV -i "./test.avi" -o "/R-FIMS/Extract/dna/" -l "/R-FIMS/Extract/dna/" -d 2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STEP 6-</w:t>
      </w:r>
      <w:proofErr w:type="gramStart"/>
      <w:r w:rsidRPr="005A4760">
        <w:rPr>
          <w:rFonts w:ascii="굴림체" w:eastAsia="굴림체" w:hAnsi="굴림체" w:hint="eastAsia"/>
        </w:rPr>
        <w:t>1 :</w:t>
      </w:r>
      <w:proofErr w:type="gramEnd"/>
      <w:r w:rsidRPr="005A4760">
        <w:rPr>
          <w:rFonts w:ascii="굴림체" w:eastAsia="굴림체" w:hAnsi="굴림체" w:hint="eastAsia"/>
        </w:rPr>
        <w:t xml:space="preserve"> 업체별 추출 결과를 조회합니다.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엔터키를 누르면 계속됩니다.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read</w:t>
      </w:r>
      <w:proofErr w:type="gramEnd"/>
      <w:r w:rsidRPr="005A4760">
        <w:rPr>
          <w:rFonts w:ascii="굴림체" w:eastAsia="굴림체" w:hAnsi="굴림체"/>
        </w:rPr>
        <w:t xml:space="preserve"> V1;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ls</w:t>
      </w:r>
      <w:proofErr w:type="gramEnd"/>
      <w:r w:rsidRPr="005A4760">
        <w:rPr>
          <w:rFonts w:ascii="굴림체" w:eastAsia="굴림체" w:hAnsi="굴림체"/>
        </w:rPr>
        <w:t xml:space="preserve"> /R-FIMS/Extract/dna/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chown -R iserveruser:iserveruser /R-FIMS/Extract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 xml:space="preserve">echo "| STEP </w:t>
      </w:r>
      <w:proofErr w:type="gramStart"/>
      <w:r w:rsidRPr="005A4760">
        <w:rPr>
          <w:rFonts w:ascii="굴림체" w:eastAsia="굴림체" w:hAnsi="굴림체" w:hint="eastAsia"/>
        </w:rPr>
        <w:t>7 :</w:t>
      </w:r>
      <w:proofErr w:type="gramEnd"/>
      <w:r w:rsidRPr="005A4760">
        <w:rPr>
          <w:rFonts w:ascii="굴림체" w:eastAsia="굴림체" w:hAnsi="굴림체" w:hint="eastAsia"/>
        </w:rPr>
        <w:t xml:space="preserve"> 표준서비스를 가동합니다.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현재 step에서 비밀번호를 물을 경우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로그인 계정(iserveruser)의 비밀번호를 입력하시기 바랍니다.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[엔터]키를 누르면 계속됩니다.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read</w:t>
      </w:r>
      <w:proofErr w:type="gramEnd"/>
      <w:r w:rsidRPr="005A4760">
        <w:rPr>
          <w:rFonts w:ascii="굴림체" w:eastAsia="굴림체" w:hAnsi="굴림체"/>
        </w:rPr>
        <w:t xml:space="preserve"> V1;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설치시 생긴 폴더 삭제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rm -rf curl-7.20.1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rm</w:t>
      </w:r>
      <w:proofErr w:type="gramEnd"/>
      <w:r w:rsidRPr="005A4760">
        <w:rPr>
          <w:rFonts w:ascii="굴림체" w:eastAsia="굴림체" w:hAnsi="굴림체"/>
        </w:rPr>
        <w:t xml:space="preserve"> -rf ffmpeg-0.6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rm</w:t>
      </w:r>
      <w:proofErr w:type="gramEnd"/>
      <w:r w:rsidRPr="005A4760">
        <w:rPr>
          <w:rFonts w:ascii="굴림체" w:eastAsia="굴림체" w:hAnsi="굴림체"/>
        </w:rPr>
        <w:t xml:space="preserve"> -rf gfp_gen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rm</w:t>
      </w:r>
      <w:proofErr w:type="gramEnd"/>
      <w:r w:rsidRPr="005A4760">
        <w:rPr>
          <w:rFonts w:ascii="굴림체" w:eastAsia="굴림체" w:hAnsi="굴림체"/>
        </w:rPr>
        <w:t xml:space="preserve"> -rf libiconv-1.13.1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lastRenderedPageBreak/>
        <w:t>rm</w:t>
      </w:r>
      <w:proofErr w:type="gramEnd"/>
      <w:r w:rsidRPr="005A4760">
        <w:rPr>
          <w:rFonts w:ascii="굴림체" w:eastAsia="굴림체" w:hAnsi="굴림체"/>
        </w:rPr>
        <w:t xml:space="preserve"> -rf libxml2-2.7.7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rm</w:t>
      </w:r>
      <w:proofErr w:type="gramEnd"/>
      <w:r w:rsidRPr="005A4760">
        <w:rPr>
          <w:rFonts w:ascii="굴림체" w:eastAsia="굴림체" w:hAnsi="굴림체"/>
        </w:rPr>
        <w:t xml:space="preserve"> -rf postgresql-9.0.2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rm</w:t>
      </w:r>
      <w:proofErr w:type="gramEnd"/>
      <w:r w:rsidRPr="005A4760">
        <w:rPr>
          <w:rFonts w:ascii="굴림체" w:eastAsia="굴림체" w:hAnsi="굴림체"/>
        </w:rPr>
        <w:t xml:space="preserve"> -rf readline-5.2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rm</w:t>
      </w:r>
      <w:proofErr w:type="gramEnd"/>
      <w:r w:rsidRPr="005A4760">
        <w:rPr>
          <w:rFonts w:ascii="굴림체" w:eastAsia="굴림체" w:hAnsi="굴림체"/>
        </w:rPr>
        <w:t xml:space="preserve"> -rf zlib-1.2.5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표준서비스 설치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tar xvf STDManager.tar -C /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chown -R iserveruser:iserveruser /R-FIMS/STDManager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ln -s /usr/local/pgsql/lib/libpq.so.5 /usr/lib/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sudo_cmd를 지정하지 않으면 유투브 모듈중 ffmpeg이 바로 종료되는 문제가 나타났었음.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chmod 6755 /R-FIMS/STDManager/STDManager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chmod 6755 /R-FIMS/Extract/bin/XP00341_ExtractV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chown root:root /R-FIMS/Extract/bin/XP00341_ExtractV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sudo_cmd /R-FIMS/STDManager/STDManager -cfg /R-FIMS/STDManager/config.cfg -d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export</w:t>
      </w:r>
      <w:proofErr w:type="gramEnd"/>
      <w:r w:rsidRPr="005A4760">
        <w:rPr>
          <w:rFonts w:ascii="굴림체" w:eastAsia="굴림체" w:hAnsi="굴림체"/>
        </w:rPr>
        <w:t xml:space="preserve"> LD_LIBRARY_PATH=/usr/local/pgsql/lib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nohup</w:t>
      </w:r>
      <w:proofErr w:type="gramEnd"/>
      <w:r w:rsidRPr="005A4760">
        <w:rPr>
          <w:rFonts w:ascii="굴림체" w:eastAsia="굴림체" w:hAnsi="굴림체"/>
        </w:rPr>
        <w:t xml:space="preserve"> /R-FIMS/STDManager/STDManager -a &amp;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SMTP 설치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 apt-get -y install ssmtp - ssmtp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 xml:space="preserve"># 테스트용 폴더 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lastRenderedPageBreak/>
        <w:t xml:space="preserve"># </w:t>
      </w:r>
      <w:proofErr w:type="gramStart"/>
      <w:r w:rsidRPr="005A4760">
        <w:rPr>
          <w:rFonts w:ascii="굴림체" w:eastAsia="굴림체" w:hAnsi="굴림체"/>
        </w:rPr>
        <w:t>mkdir</w:t>
      </w:r>
      <w:proofErr w:type="gramEnd"/>
      <w:r w:rsidRPr="005A4760">
        <w:rPr>
          <w:rFonts w:ascii="굴림체" w:eastAsia="굴림체" w:hAnsi="굴림체"/>
        </w:rPr>
        <w:t xml:space="preserve"> /DB/XP00044/broadcast/MBC/dna/ -p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mkdir</w:t>
      </w:r>
      <w:proofErr w:type="gramEnd"/>
      <w:r w:rsidRPr="005A4760">
        <w:rPr>
          <w:rFonts w:ascii="굴림체" w:eastAsia="굴림체" w:hAnsi="굴림체"/>
        </w:rPr>
        <w:t xml:space="preserve"> /DB/XP00061/broadcast/MBC/dna/ -p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mkdir</w:t>
      </w:r>
      <w:proofErr w:type="gramEnd"/>
      <w:r w:rsidRPr="005A4760">
        <w:rPr>
          <w:rFonts w:ascii="굴림체" w:eastAsia="굴림체" w:hAnsi="굴림체"/>
        </w:rPr>
        <w:t xml:space="preserve"> /DB/XP00241/broadcast/MBC/dna/ -p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mkdir</w:t>
      </w:r>
      <w:proofErr w:type="gramEnd"/>
      <w:r w:rsidRPr="005A4760">
        <w:rPr>
          <w:rFonts w:ascii="굴림체" w:eastAsia="굴림체" w:hAnsi="굴림체"/>
        </w:rPr>
        <w:t xml:space="preserve"> /DB/XP00322/broadcast/MBC/dna/ -p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mkdir</w:t>
      </w:r>
      <w:proofErr w:type="gramEnd"/>
      <w:r w:rsidRPr="005A4760">
        <w:rPr>
          <w:rFonts w:ascii="굴림체" w:eastAsia="굴림체" w:hAnsi="굴림체"/>
        </w:rPr>
        <w:t xml:space="preserve"> /DB/XP00323/broadcast/MBC/dna/ -p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mkdir</w:t>
      </w:r>
      <w:proofErr w:type="gramEnd"/>
      <w:r w:rsidRPr="005A4760">
        <w:rPr>
          <w:rFonts w:ascii="굴림체" w:eastAsia="굴림체" w:hAnsi="굴림체"/>
        </w:rPr>
        <w:t xml:space="preserve"> /DB/XP00341/broadcast/MBC/dna/ -p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chown</w:t>
      </w:r>
      <w:proofErr w:type="gramEnd"/>
      <w:r w:rsidRPr="005A4760">
        <w:rPr>
          <w:rFonts w:ascii="굴림체" w:eastAsia="굴림체" w:hAnsi="굴림체"/>
        </w:rPr>
        <w:t xml:space="preserve"> iserveruser:iserveruser /DB/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 xml:space="preserve"># DB 백업 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/usr/local/pgsql/bin/pg_dump -U postgres -Ft </w:t>
      </w:r>
      <w:proofErr w:type="gramStart"/>
      <w:r w:rsidRPr="005A4760">
        <w:rPr>
          <w:rFonts w:ascii="굴림체" w:eastAsia="굴림체" w:hAnsi="굴림체"/>
        </w:rPr>
        <w:t>std</w:t>
      </w:r>
      <w:proofErr w:type="gramEnd"/>
      <w:r w:rsidRPr="005A4760">
        <w:rPr>
          <w:rFonts w:ascii="굴림체" w:eastAsia="굴림체" w:hAnsi="굴림체"/>
        </w:rPr>
        <w:t xml:space="preserve"> &gt; /R-FIMS/db_backup.tar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 /R-FIMS/STDManager/db_backup.sh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# crontab 에 등록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 xml:space="preserve"># </w:t>
      </w:r>
      <w:proofErr w:type="gramStart"/>
      <w:r w:rsidRPr="005A4760">
        <w:rPr>
          <w:rFonts w:ascii="굴림체" w:eastAsia="굴림체" w:hAnsi="굴림체"/>
        </w:rPr>
        <w:t>crontab</w:t>
      </w:r>
      <w:proofErr w:type="gramEnd"/>
      <w:r w:rsidRPr="005A4760">
        <w:rPr>
          <w:rFonts w:ascii="굴림체" w:eastAsia="굴림체" w:hAnsi="굴림체"/>
        </w:rPr>
        <w:t xml:space="preserve"> -e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 * 1 * * * /R-FIMS/STDManager/db_backup.sh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############################################################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/>
        </w:rPr>
        <w:t>#crontab crontab.txt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cp ./std_manager.sh /etc/init.d/STDManager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chmod +x /etc/init.d/STDManager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sudo_cmd</w:t>
      </w:r>
      <w:proofErr w:type="gramEnd"/>
      <w:r w:rsidRPr="005A4760">
        <w:rPr>
          <w:rFonts w:ascii="굴림체" w:eastAsia="굴림체" w:hAnsi="굴림체"/>
        </w:rPr>
        <w:t xml:space="preserve"> update-rc.d STDManager defaults</w:t>
      </w: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 xml:space="preserve">echo "| STEP </w:t>
      </w:r>
      <w:proofErr w:type="gramStart"/>
      <w:r w:rsidRPr="005A4760">
        <w:rPr>
          <w:rFonts w:ascii="굴림체" w:eastAsia="굴림체" w:hAnsi="굴림체" w:hint="eastAsia"/>
        </w:rPr>
        <w:t>8 :</w:t>
      </w:r>
      <w:proofErr w:type="gramEnd"/>
      <w:r w:rsidRPr="005A4760">
        <w:rPr>
          <w:rFonts w:ascii="굴림체" w:eastAsia="굴림체" w:hAnsi="굴림체" w:hint="eastAsia"/>
        </w:rPr>
        <w:t xml:space="preserve"> 설치가 완료되었습니다.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웹에서의 정상작동 여부를 반드시 확인 하시기 바랍니다.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 xml:space="preserve">echo "| R-FIMS 웹사이트 접속 </w:t>
      </w:r>
      <w:proofErr w:type="gramStart"/>
      <w:r w:rsidRPr="005A4760">
        <w:rPr>
          <w:rFonts w:ascii="굴림체" w:eastAsia="굴림체" w:hAnsi="굴림체" w:hint="eastAsia"/>
        </w:rPr>
        <w:t>URL :</w:t>
      </w:r>
      <w:proofErr w:type="gramEnd"/>
      <w:r w:rsidRPr="005A4760">
        <w:rPr>
          <w:rFonts w:ascii="굴림체" w:eastAsia="굴림체" w:hAnsi="굴림체" w:hint="eastAsia"/>
        </w:rPr>
        <w:t xml:space="preserve"> http://서버ip주소:8080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"|                            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r w:rsidRPr="005A4760">
        <w:rPr>
          <w:rFonts w:ascii="굴림체" w:eastAsia="굴림체" w:hAnsi="굴림체" w:hint="eastAsia"/>
        </w:rPr>
        <w:t>echo "| 엔터키를 누르면 계속됩니다.                                 |"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"+-------------------------------------------------------------+"</w:t>
      </w:r>
    </w:p>
    <w:p w:rsidR="005A4760" w:rsidRPr="005A4760" w:rsidRDefault="005A4760" w:rsidP="005A4760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echo</w:t>
      </w:r>
      <w:proofErr w:type="gramEnd"/>
      <w:r w:rsidRPr="005A4760">
        <w:rPr>
          <w:rFonts w:ascii="굴림체" w:eastAsia="굴림체" w:hAnsi="굴림체"/>
        </w:rPr>
        <w:t xml:space="preserve"> ""</w:t>
      </w:r>
    </w:p>
    <w:p w:rsidR="00B745CC" w:rsidRPr="00B745CC" w:rsidRDefault="005A4760" w:rsidP="00B745CC">
      <w:pPr>
        <w:rPr>
          <w:rFonts w:ascii="굴림체" w:eastAsia="굴림체" w:hAnsi="굴림체"/>
        </w:rPr>
      </w:pPr>
      <w:proofErr w:type="gramStart"/>
      <w:r w:rsidRPr="005A4760">
        <w:rPr>
          <w:rFonts w:ascii="굴림체" w:eastAsia="굴림체" w:hAnsi="굴림체"/>
        </w:rPr>
        <w:t>read</w:t>
      </w:r>
      <w:proofErr w:type="gramEnd"/>
      <w:r w:rsidRPr="005A4760">
        <w:rPr>
          <w:rFonts w:ascii="굴림체" w:eastAsia="굴림체" w:hAnsi="굴림체"/>
        </w:rPr>
        <w:t xml:space="preserve"> V1;</w:t>
      </w:r>
    </w:p>
    <w:sectPr w:rsidR="00B745CC" w:rsidRPr="00B745CC" w:rsidSect="00A7794D">
      <w:headerReference w:type="default" r:id="rId16"/>
      <w:footerReference w:type="default" r:id="rId17"/>
      <w:pgSz w:w="11906" w:h="16838" w:code="9"/>
      <w:pgMar w:top="1418" w:right="566" w:bottom="851" w:left="1418" w:header="567" w:footer="34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ABD" w:rsidRDefault="00823ABD">
      <w:r>
        <w:separator/>
      </w:r>
    </w:p>
  </w:endnote>
  <w:endnote w:type="continuationSeparator" w:id="0">
    <w:p w:rsidR="00823ABD" w:rsidRDefault="00823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588" w:rsidRDefault="00C46BE3" w:rsidP="00DE1BF3">
    <w:pPr>
      <w:pStyle w:val="ab"/>
      <w:tabs>
        <w:tab w:val="clear" w:pos="4252"/>
        <w:tab w:val="clear" w:pos="8504"/>
        <w:tab w:val="center" w:pos="4890"/>
        <w:tab w:val="right" w:pos="9781"/>
      </w:tabs>
      <w:ind w:leftChars="-354" w:left="-708" w:rightChars="-214" w:right="-428"/>
    </w:pPr>
    <w:r w:rsidRPr="00851ED0">
      <w:rPr>
        <w:noProof/>
      </w:rPr>
      <w:drawing>
        <wp:inline distT="0" distB="0" distL="0" distR="0">
          <wp:extent cx="1181100" cy="257175"/>
          <wp:effectExtent l="0" t="0" r="0" b="9525"/>
          <wp:docPr id="2" name="그림 3" descr="저작권로고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3" descr="저작권로고.PN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A6588">
      <w:tab/>
    </w:r>
    <w:r w:rsidR="000A6588" w:rsidRPr="00851ED0">
      <w:rPr>
        <w:noProof/>
      </w:rPr>
      <w:tab/>
    </w:r>
    <w:r w:rsidRPr="00851ED0">
      <w:rPr>
        <w:noProof/>
      </w:rPr>
      <w:drawing>
        <wp:inline distT="0" distB="0" distL="0" distR="0">
          <wp:extent cx="704850" cy="304800"/>
          <wp:effectExtent l="0" t="0" r="0" b="0"/>
          <wp:docPr id="3" name="그림 25" descr="lsbg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5" descr="lsbg.gif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588" w:rsidRPr="0082122C" w:rsidRDefault="00A00374" w:rsidP="0052281F">
    <w:pPr>
      <w:jc w:val="right"/>
      <w:rPr>
        <w:i/>
        <w:sz w:val="24"/>
      </w:rPr>
    </w:pPr>
    <w:r w:rsidRPr="00A00374">
      <w:rPr>
        <w:i/>
        <w:sz w:val="24"/>
      </w:rPr>
      <w:t xml:space="preserve">Issue </w:t>
    </w:r>
    <w:proofErr w:type="gramStart"/>
    <w:r w:rsidRPr="00A00374">
      <w:rPr>
        <w:i/>
        <w:sz w:val="24"/>
      </w:rPr>
      <w:t>Date :</w:t>
    </w:r>
    <w:proofErr w:type="gramEnd"/>
    <w:r w:rsidRPr="00A00374">
      <w:rPr>
        <w:i/>
        <w:sz w:val="24"/>
      </w:rPr>
      <w:t xml:space="preserve"> 2018/11/19</w:t>
    </w:r>
  </w:p>
  <w:p w:rsidR="000A6588" w:rsidRPr="0082122C" w:rsidRDefault="000A6588" w:rsidP="0052281F">
    <w:pPr>
      <w:jc w:val="right"/>
      <w:rPr>
        <w:i/>
        <w:sz w:val="24"/>
      </w:rPr>
    </w:pPr>
  </w:p>
  <w:p w:rsidR="000A6588" w:rsidRPr="0082122C" w:rsidRDefault="00A00374" w:rsidP="0052281F">
    <w:pPr>
      <w:jc w:val="right"/>
      <w:rPr>
        <w:i/>
        <w:sz w:val="24"/>
      </w:rPr>
    </w:pPr>
    <w:r w:rsidRPr="00A00374">
      <w:rPr>
        <w:rFonts w:hint="eastAsia"/>
        <w:i/>
        <w:sz w:val="24"/>
      </w:rPr>
      <w:t>주식회사</w:t>
    </w:r>
    <w:r w:rsidRPr="00A00374">
      <w:rPr>
        <w:rFonts w:hint="eastAsia"/>
        <w:i/>
        <w:sz w:val="24"/>
      </w:rPr>
      <w:t xml:space="preserve"> </w:t>
    </w:r>
    <w:proofErr w:type="spellStart"/>
    <w:r w:rsidRPr="00A00374">
      <w:rPr>
        <w:rFonts w:hint="eastAsia"/>
        <w:i/>
        <w:sz w:val="24"/>
      </w:rPr>
      <w:t>굿씽크</w:t>
    </w:r>
    <w:proofErr w:type="spellEnd"/>
    <w:r w:rsidRPr="00A00374">
      <w:rPr>
        <w:rFonts w:hint="eastAsia"/>
        <w:i/>
        <w:sz w:val="24"/>
      </w:rPr>
      <w:t xml:space="preserve"> &amp; </w:t>
    </w:r>
    <w:r w:rsidRPr="00A00374">
      <w:rPr>
        <w:rFonts w:hint="eastAsia"/>
        <w:i/>
        <w:sz w:val="24"/>
      </w:rPr>
      <w:t>엘에스웨어</w:t>
    </w:r>
    <w:r w:rsidRPr="00A00374">
      <w:rPr>
        <w:rFonts w:hint="eastAsia"/>
        <w:i/>
        <w:sz w:val="24"/>
      </w:rPr>
      <w:t>(</w:t>
    </w:r>
    <w:r w:rsidRPr="00A00374">
      <w:rPr>
        <w:rFonts w:hint="eastAsia"/>
        <w:i/>
        <w:sz w:val="24"/>
      </w:rPr>
      <w:t>주</w:t>
    </w:r>
    <w:r w:rsidRPr="00A00374">
      <w:rPr>
        <w:rFonts w:hint="eastAsia"/>
        <w:i/>
        <w:sz w:val="24"/>
      </w:rPr>
      <w:t>)</w:t>
    </w:r>
  </w:p>
  <w:p w:rsidR="000A6588" w:rsidRPr="0082122C" w:rsidRDefault="000A6588" w:rsidP="0052281F">
    <w:pPr>
      <w:jc w:val="right"/>
      <w:rPr>
        <w:i/>
        <w:sz w:val="24"/>
      </w:rPr>
    </w:pPr>
  </w:p>
  <w:p w:rsidR="000A6588" w:rsidRDefault="000A6588" w:rsidP="00C27F22">
    <w:pPr>
      <w:spacing w:before="1600" w:after="3600"/>
      <w:ind w:firstLineChars="150" w:firstLine="330"/>
      <w:rPr>
        <w:sz w:val="22"/>
      </w:rPr>
    </w:pPr>
    <w:r>
      <w:rPr>
        <w:sz w:val="22"/>
      </w:rPr>
      <w:t>___________________________________________________________________________</w:t>
    </w:r>
    <w:r>
      <w:rPr>
        <w:rFonts w:hint="eastAsia"/>
        <w:sz w:val="22"/>
      </w:rPr>
      <w:t xml:space="preserve">     </w:t>
    </w:r>
  </w:p>
  <w:p w:rsidR="000A6588" w:rsidRDefault="000A6588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588" w:rsidRDefault="000A6588">
    <w:pPr>
      <w:pStyle w:val="ab"/>
      <w:jc w:val="center"/>
    </w:pPr>
    <w:r>
      <w:rPr>
        <w:b/>
        <w:sz w:val="24"/>
      </w:rPr>
      <w:fldChar w:fldCharType="begin"/>
    </w:r>
    <w:r>
      <w:rPr>
        <w:b/>
      </w:rPr>
      <w:instrText>PAGE</w:instrText>
    </w:r>
    <w:r>
      <w:rPr>
        <w:b/>
        <w:sz w:val="24"/>
      </w:rPr>
      <w:fldChar w:fldCharType="separate"/>
    </w:r>
    <w:r w:rsidR="00A00374">
      <w:rPr>
        <w:b/>
        <w:noProof/>
      </w:rPr>
      <w:t>24</w:t>
    </w:r>
    <w:r>
      <w:rPr>
        <w:b/>
        <w:sz w:val="24"/>
      </w:rPr>
      <w:fldChar w:fldCharType="end"/>
    </w:r>
    <w:r>
      <w:rPr>
        <w:lang w:val="ko-KR"/>
      </w:rPr>
      <w:t xml:space="preserve"> / </w:t>
    </w:r>
    <w:r>
      <w:rPr>
        <w:b/>
        <w:sz w:val="24"/>
      </w:rPr>
      <w:fldChar w:fldCharType="begin"/>
    </w:r>
    <w:r>
      <w:rPr>
        <w:b/>
      </w:rPr>
      <w:instrText>NUMPAGES</w:instrText>
    </w:r>
    <w:r>
      <w:rPr>
        <w:b/>
        <w:sz w:val="24"/>
      </w:rPr>
      <w:fldChar w:fldCharType="separate"/>
    </w:r>
    <w:r w:rsidR="00A00374">
      <w:rPr>
        <w:b/>
        <w:noProof/>
      </w:rPr>
      <w:t>25</w:t>
    </w:r>
    <w:r>
      <w:rPr>
        <w:b/>
        <w:sz w:val="24"/>
      </w:rPr>
      <w:fldChar w:fldCharType="end"/>
    </w:r>
  </w:p>
  <w:p w:rsidR="00DD5B2A" w:rsidRDefault="000A6588">
    <w:r w:rsidRPr="00F6357C">
      <w:rPr>
        <w:rFonts w:hint="eastAsia"/>
      </w:rP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ABD" w:rsidRDefault="00823ABD">
      <w:r>
        <w:separator/>
      </w:r>
    </w:p>
  </w:footnote>
  <w:footnote w:type="continuationSeparator" w:id="0">
    <w:p w:rsidR="00823ABD" w:rsidRDefault="00823A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0A6588" w:rsidTr="00696572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0A6588" w:rsidRDefault="00C46BE3" w:rsidP="00696572">
          <w:pPr>
            <w:pStyle w:val="aa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>
                <wp:extent cx="1381125" cy="304800"/>
                <wp:effectExtent l="0" t="0" r="9525" b="0"/>
                <wp:docPr id="1" name="그림 1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0A6588" w:rsidRPr="00B14B08" w:rsidRDefault="000A6588" w:rsidP="00696572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 xml:space="preserve">사용자 </w:t>
          </w:r>
          <w:r w:rsidR="00CD735E">
            <w:rPr>
              <w:rFonts w:ascii="궁서체" w:eastAsia="궁서체" w:hAnsi="궁서체" w:hint="eastAsia"/>
              <w:b/>
              <w:sz w:val="36"/>
              <w:szCs w:val="36"/>
            </w:rPr>
            <w:t>매뉴얼</w:t>
          </w:r>
        </w:p>
      </w:tc>
    </w:tr>
    <w:tr w:rsidR="000A6588" w:rsidTr="00CD735E">
      <w:trPr>
        <w:cantSplit/>
        <w:trHeight w:val="285"/>
      </w:trPr>
      <w:tc>
        <w:tcPr>
          <w:tcW w:w="2268" w:type="dxa"/>
          <w:vMerge/>
          <w:vAlign w:val="center"/>
        </w:tcPr>
        <w:p w:rsidR="000A6588" w:rsidRDefault="000A6588" w:rsidP="00696572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0A6588" w:rsidRPr="00B14B08" w:rsidRDefault="000A6588" w:rsidP="0069657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프로젝트: </w:t>
          </w:r>
          <w:r w:rsidR="00A00374" w:rsidRPr="00A00374">
            <w:rPr>
              <w:rFonts w:ascii="굴림" w:hAnsi="굴림" w:hint="eastAsia"/>
              <w:sz w:val="18"/>
            </w:rPr>
            <w:t>저작권기술 성능평가 시스템 개선 및 고도화</w:t>
          </w:r>
        </w:p>
      </w:tc>
      <w:tc>
        <w:tcPr>
          <w:tcW w:w="2126" w:type="dxa"/>
          <w:vAlign w:val="center"/>
        </w:tcPr>
        <w:p w:rsidR="000A6588" w:rsidRPr="00B14B08" w:rsidRDefault="000A6588" w:rsidP="00696572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>단계 :</w:t>
          </w:r>
          <w:proofErr w:type="gramEnd"/>
          <w:r w:rsidRPr="00B14B08">
            <w:rPr>
              <w:rFonts w:ascii="굴림" w:hAnsi="굴림" w:hint="eastAsia"/>
              <w:sz w:val="18"/>
            </w:rPr>
            <w:t xml:space="preserve"> </w:t>
          </w:r>
          <w:r w:rsidR="00A00374">
            <w:rPr>
              <w:rFonts w:ascii="굴림" w:hAnsi="굴림" w:hint="eastAsia"/>
              <w:sz w:val="18"/>
            </w:rPr>
            <w:t>이행</w:t>
          </w:r>
          <w:r>
            <w:rPr>
              <w:rFonts w:ascii="굴림" w:hAnsi="굴림" w:hint="eastAsia"/>
              <w:sz w:val="18"/>
            </w:rPr>
            <w:t>단계</w:t>
          </w:r>
        </w:p>
      </w:tc>
    </w:tr>
    <w:tr w:rsidR="000A6588" w:rsidTr="00696572">
      <w:trPr>
        <w:cantSplit/>
        <w:trHeight w:val="285"/>
      </w:trPr>
      <w:tc>
        <w:tcPr>
          <w:tcW w:w="2268" w:type="dxa"/>
          <w:vMerge/>
          <w:vAlign w:val="center"/>
        </w:tcPr>
        <w:p w:rsidR="000A6588" w:rsidRDefault="000A6588" w:rsidP="00696572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0A6588" w:rsidRPr="00B14B08" w:rsidRDefault="000A6588" w:rsidP="0069657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411</w:t>
          </w:r>
          <w:r w:rsidRPr="00B14B08">
            <w:rPr>
              <w:rFonts w:ascii="굴림" w:hAnsi="굴림" w:hint="eastAsia"/>
              <w:sz w:val="18"/>
            </w:rPr>
            <w:t>0</w:t>
          </w:r>
        </w:p>
      </w:tc>
      <w:tc>
        <w:tcPr>
          <w:tcW w:w="1134" w:type="dxa"/>
          <w:vAlign w:val="center"/>
        </w:tcPr>
        <w:p w:rsidR="00CD319C" w:rsidRPr="00CD319C" w:rsidRDefault="000A6588" w:rsidP="00CD319C">
          <w:pPr>
            <w:pStyle w:val="aa"/>
            <w:rPr>
              <w:rFonts w:ascii="굴림" w:hAnsi="굴림"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>:</w:t>
          </w:r>
          <w:proofErr w:type="gramEnd"/>
          <w:r w:rsidRPr="00B14B08">
            <w:rPr>
              <w:rFonts w:ascii="굴림" w:hAnsi="굴림"/>
              <w:sz w:val="18"/>
            </w:rPr>
            <w:t xml:space="preserve"> </w:t>
          </w:r>
          <w:r>
            <w:rPr>
              <w:rFonts w:ascii="굴림" w:hAnsi="굴림" w:hint="eastAsia"/>
              <w:sz w:val="18"/>
            </w:rPr>
            <w:t>1.</w:t>
          </w:r>
          <w:r w:rsidR="00C77AB4">
            <w:rPr>
              <w:rFonts w:ascii="굴림" w:hAnsi="굴림" w:hint="eastAsia"/>
              <w:sz w:val="18"/>
            </w:rPr>
            <w:t>0</w:t>
          </w:r>
        </w:p>
      </w:tc>
      <w:tc>
        <w:tcPr>
          <w:tcW w:w="2126" w:type="dxa"/>
          <w:vAlign w:val="center"/>
        </w:tcPr>
        <w:p w:rsidR="000A6588" w:rsidRPr="00B14B08" w:rsidRDefault="000A6588" w:rsidP="00A00374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작성일자</w:t>
          </w:r>
          <w:r w:rsidRPr="00B14B08">
            <w:rPr>
              <w:rFonts w:ascii="굴림" w:hAnsi="굴림"/>
              <w:sz w:val="18"/>
            </w:rPr>
            <w:t>:</w:t>
          </w:r>
          <w:r w:rsidR="00C77AB4">
            <w:rPr>
              <w:rFonts w:ascii="굴림" w:hAnsi="굴림" w:hint="eastAsia"/>
              <w:sz w:val="18"/>
            </w:rPr>
            <w:t xml:space="preserve"> 201</w:t>
          </w:r>
          <w:r w:rsidR="00A00374">
            <w:rPr>
              <w:rFonts w:ascii="굴림" w:hAnsi="굴림"/>
              <w:sz w:val="18"/>
            </w:rPr>
            <w:t>8</w:t>
          </w:r>
          <w:r w:rsidR="00C77AB4">
            <w:rPr>
              <w:rFonts w:ascii="굴림" w:hAnsi="굴림" w:hint="eastAsia"/>
              <w:sz w:val="18"/>
            </w:rPr>
            <w:t>/1</w:t>
          </w:r>
          <w:r w:rsidR="0032774C">
            <w:rPr>
              <w:rFonts w:ascii="굴림" w:hAnsi="굴림"/>
              <w:sz w:val="18"/>
            </w:rPr>
            <w:t>1</w:t>
          </w:r>
          <w:r w:rsidR="00A00374">
            <w:rPr>
              <w:rFonts w:ascii="굴림" w:hAnsi="굴림" w:hint="eastAsia"/>
              <w:sz w:val="18"/>
            </w:rPr>
            <w:t>/19</w:t>
          </w:r>
        </w:p>
      </w:tc>
    </w:tr>
  </w:tbl>
  <w:p w:rsidR="000A6588" w:rsidRDefault="000A6588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588" w:rsidRDefault="000A6588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0A6588" w:rsidRPr="0052281F" w:rsidRDefault="000A6588" w:rsidP="00C171DE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>
      <w:rPr>
        <w:rFonts w:eastAsia="굴림체" w:hint="eastAsia"/>
        <w:kern w:val="0"/>
        <w:sz w:val="56"/>
        <w:szCs w:val="20"/>
      </w:rPr>
      <w:t>사용자</w:t>
    </w:r>
    <w:r>
      <w:rPr>
        <w:rFonts w:eastAsia="굴림체" w:hint="eastAsia"/>
        <w:kern w:val="0"/>
        <w:sz w:val="56"/>
        <w:szCs w:val="20"/>
      </w:rPr>
      <w:t xml:space="preserve"> </w:t>
    </w:r>
    <w:r w:rsidR="00192688">
      <w:rPr>
        <w:rFonts w:eastAsia="굴림체" w:hint="eastAsia"/>
        <w:kern w:val="0"/>
        <w:sz w:val="56"/>
        <w:szCs w:val="20"/>
      </w:rPr>
      <w:t>매뉴얼</w:t>
    </w:r>
    <w:r w:rsidR="00CD735E">
      <w:rPr>
        <w:rFonts w:eastAsia="굴림체"/>
        <w:kern w:val="0"/>
        <w:sz w:val="56"/>
        <w:szCs w:val="20"/>
      </w:rPr>
      <w:br/>
    </w:r>
    <w:r w:rsidR="00CD735E">
      <w:rPr>
        <w:rFonts w:eastAsia="굴림체" w:hint="eastAsia"/>
        <w:kern w:val="0"/>
        <w:sz w:val="56"/>
        <w:szCs w:val="20"/>
      </w:rPr>
      <w:t>(</w:t>
    </w:r>
    <w:r w:rsidR="00CD735E">
      <w:rPr>
        <w:rFonts w:eastAsia="굴림체" w:hint="eastAsia"/>
        <w:kern w:val="0"/>
        <w:sz w:val="56"/>
        <w:szCs w:val="20"/>
      </w:rPr>
      <w:t>공용특징정보</w:t>
    </w:r>
    <w:r w:rsidR="00CD735E">
      <w:rPr>
        <w:rFonts w:eastAsia="굴림체" w:hint="eastAsia"/>
        <w:kern w:val="0"/>
        <w:sz w:val="56"/>
        <w:szCs w:val="20"/>
      </w:rPr>
      <w:t xml:space="preserve"> </w:t>
    </w:r>
    <w:r w:rsidR="00CD735E">
      <w:rPr>
        <w:rFonts w:eastAsia="굴림체"/>
        <w:kern w:val="0"/>
        <w:sz w:val="56"/>
        <w:szCs w:val="20"/>
      </w:rPr>
      <w:t>–</w:t>
    </w:r>
    <w:r w:rsidR="00CD735E">
      <w:rPr>
        <w:rFonts w:eastAsia="굴림체" w:hint="eastAsia"/>
        <w:kern w:val="0"/>
        <w:sz w:val="56"/>
        <w:szCs w:val="20"/>
      </w:rPr>
      <w:t xml:space="preserve"> </w:t>
    </w:r>
    <w:r w:rsidR="00CD735E">
      <w:rPr>
        <w:rFonts w:eastAsia="굴림체" w:hint="eastAsia"/>
        <w:kern w:val="0"/>
        <w:sz w:val="56"/>
        <w:szCs w:val="20"/>
      </w:rPr>
      <w:t>설치</w:t>
    </w:r>
    <w:r w:rsidR="00CD735E">
      <w:rPr>
        <w:rFonts w:eastAsia="굴림체" w:hint="eastAsia"/>
        <w:kern w:val="0"/>
        <w:sz w:val="56"/>
        <w:szCs w:val="20"/>
      </w:rPr>
      <w:t>)</w:t>
    </w:r>
  </w:p>
  <w:p w:rsidR="000A6588" w:rsidRPr="0052281F" w:rsidRDefault="00A00374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8"/>
        <w:szCs w:val="20"/>
      </w:rPr>
    </w:pPr>
    <w:r w:rsidRPr="00A00374">
      <w:rPr>
        <w:rFonts w:eastAsia="굴림체" w:hint="eastAsia"/>
        <w:b/>
        <w:kern w:val="0"/>
        <w:sz w:val="44"/>
        <w:szCs w:val="20"/>
      </w:rPr>
      <w:t>저작권기술</w:t>
    </w:r>
    <w:r w:rsidRPr="00A00374">
      <w:rPr>
        <w:rFonts w:eastAsia="굴림체" w:hint="eastAsia"/>
        <w:b/>
        <w:kern w:val="0"/>
        <w:sz w:val="44"/>
        <w:szCs w:val="20"/>
      </w:rPr>
      <w:t xml:space="preserve"> </w:t>
    </w:r>
    <w:r w:rsidRPr="00A00374">
      <w:rPr>
        <w:rFonts w:eastAsia="굴림체" w:hint="eastAsia"/>
        <w:b/>
        <w:kern w:val="0"/>
        <w:sz w:val="44"/>
        <w:szCs w:val="20"/>
      </w:rPr>
      <w:t>성능평가</w:t>
    </w:r>
    <w:r w:rsidRPr="00A00374">
      <w:rPr>
        <w:rFonts w:eastAsia="굴림체" w:hint="eastAsia"/>
        <w:b/>
        <w:kern w:val="0"/>
        <w:sz w:val="44"/>
        <w:szCs w:val="20"/>
      </w:rPr>
      <w:t xml:space="preserve"> </w:t>
    </w:r>
    <w:r w:rsidRPr="00A00374">
      <w:rPr>
        <w:rFonts w:eastAsia="굴림체" w:hint="eastAsia"/>
        <w:b/>
        <w:kern w:val="0"/>
        <w:sz w:val="44"/>
        <w:szCs w:val="20"/>
      </w:rPr>
      <w:t>시스템</w:t>
    </w:r>
    <w:r w:rsidRPr="00A00374">
      <w:rPr>
        <w:rFonts w:eastAsia="굴림체" w:hint="eastAsia"/>
        <w:b/>
        <w:kern w:val="0"/>
        <w:sz w:val="44"/>
        <w:szCs w:val="20"/>
      </w:rPr>
      <w:t xml:space="preserve"> </w:t>
    </w:r>
    <w:r w:rsidRPr="00A00374">
      <w:rPr>
        <w:rFonts w:eastAsia="굴림체" w:hint="eastAsia"/>
        <w:b/>
        <w:kern w:val="0"/>
        <w:sz w:val="44"/>
        <w:szCs w:val="20"/>
      </w:rPr>
      <w:t>개선</w:t>
    </w:r>
    <w:r w:rsidRPr="00A00374">
      <w:rPr>
        <w:rFonts w:eastAsia="굴림체" w:hint="eastAsia"/>
        <w:b/>
        <w:kern w:val="0"/>
        <w:sz w:val="44"/>
        <w:szCs w:val="20"/>
      </w:rPr>
      <w:t xml:space="preserve"> </w:t>
    </w:r>
    <w:r w:rsidRPr="00A00374">
      <w:rPr>
        <w:rFonts w:eastAsia="굴림체" w:hint="eastAsia"/>
        <w:b/>
        <w:kern w:val="0"/>
        <w:sz w:val="44"/>
        <w:szCs w:val="20"/>
      </w:rPr>
      <w:t>및</w:t>
    </w:r>
    <w:r w:rsidRPr="00A00374">
      <w:rPr>
        <w:rFonts w:eastAsia="굴림체" w:hint="eastAsia"/>
        <w:b/>
        <w:kern w:val="0"/>
        <w:sz w:val="44"/>
        <w:szCs w:val="20"/>
      </w:rPr>
      <w:t xml:space="preserve"> </w:t>
    </w:r>
    <w:r w:rsidRPr="00A00374">
      <w:rPr>
        <w:rFonts w:eastAsia="굴림체" w:hint="eastAsia"/>
        <w:b/>
        <w:kern w:val="0"/>
        <w:sz w:val="44"/>
        <w:szCs w:val="20"/>
      </w:rPr>
      <w:t>고도화</w:t>
    </w:r>
  </w:p>
  <w:p w:rsidR="000A6588" w:rsidRPr="0052281F" w:rsidRDefault="000A6588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rFonts w:hint="eastAsia"/>
        <w:b/>
        <w:kern w:val="0"/>
        <w:sz w:val="48"/>
        <w:szCs w:val="20"/>
      </w:rPr>
      <w:t>4110</w:t>
    </w:r>
  </w:p>
  <w:p w:rsidR="000A6588" w:rsidRPr="0052281F" w:rsidRDefault="000A6588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 w:rsidR="00C77AB4">
      <w:rPr>
        <w:rFonts w:hint="eastAsia"/>
        <w:b/>
        <w:kern w:val="0"/>
        <w:sz w:val="48"/>
        <w:szCs w:val="20"/>
      </w:rPr>
      <w:t>0</w:t>
    </w:r>
  </w:p>
  <w:p w:rsidR="000A6588" w:rsidRPr="0052281F" w:rsidRDefault="000A6588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0A6588" w:rsidRPr="0052281F" w:rsidTr="00F533DB">
      <w:trPr>
        <w:cantSplit/>
        <w:trHeight w:val="869"/>
        <w:jc w:val="right"/>
      </w:trPr>
      <w:tc>
        <w:tcPr>
          <w:tcW w:w="2178" w:type="dxa"/>
        </w:tcPr>
        <w:p w:rsidR="000A6588" w:rsidRPr="0052281F" w:rsidRDefault="000A6588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0A6588" w:rsidRDefault="000A6588" w:rsidP="0052281F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0A6588" w:rsidTr="00696572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0A6588" w:rsidRDefault="00C46BE3" w:rsidP="00696572">
          <w:pPr>
            <w:pStyle w:val="aa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>
                <wp:extent cx="1381125" cy="304800"/>
                <wp:effectExtent l="0" t="0" r="9525" b="0"/>
                <wp:docPr id="4" name="그림 4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0A6588" w:rsidRPr="00B14B08" w:rsidRDefault="000A6588" w:rsidP="00696572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 xml:space="preserve">사용자 </w:t>
          </w:r>
          <w:r w:rsidR="00CD735E">
            <w:rPr>
              <w:rFonts w:ascii="궁서체" w:eastAsia="궁서체" w:hAnsi="궁서체" w:hint="eastAsia"/>
              <w:b/>
              <w:sz w:val="36"/>
              <w:szCs w:val="36"/>
            </w:rPr>
            <w:t>매뉴얼</w:t>
          </w:r>
        </w:p>
      </w:tc>
    </w:tr>
    <w:tr w:rsidR="000A6588" w:rsidTr="00CD735E">
      <w:trPr>
        <w:cantSplit/>
        <w:trHeight w:val="285"/>
      </w:trPr>
      <w:tc>
        <w:tcPr>
          <w:tcW w:w="2268" w:type="dxa"/>
          <w:vMerge/>
          <w:vAlign w:val="center"/>
        </w:tcPr>
        <w:p w:rsidR="000A6588" w:rsidRDefault="000A6588" w:rsidP="00696572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0A6588" w:rsidRPr="00B14B08" w:rsidRDefault="000A6588" w:rsidP="0069657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프로젝트: </w:t>
          </w:r>
          <w:r w:rsidR="00A00374" w:rsidRPr="00A00374">
            <w:rPr>
              <w:rFonts w:ascii="굴림" w:hAnsi="굴림" w:hint="eastAsia"/>
              <w:sz w:val="18"/>
            </w:rPr>
            <w:t>저작권기술 성능평가 시스템 개선 및 고도화</w:t>
          </w:r>
        </w:p>
      </w:tc>
      <w:tc>
        <w:tcPr>
          <w:tcW w:w="2126" w:type="dxa"/>
          <w:vAlign w:val="center"/>
        </w:tcPr>
        <w:p w:rsidR="000A6588" w:rsidRPr="00B14B08" w:rsidRDefault="000A6588" w:rsidP="00696572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>단계 :</w:t>
          </w:r>
          <w:proofErr w:type="gramEnd"/>
          <w:r w:rsidRPr="00B14B08">
            <w:rPr>
              <w:rFonts w:ascii="굴림" w:hAnsi="굴림" w:hint="eastAsia"/>
              <w:sz w:val="18"/>
            </w:rPr>
            <w:t xml:space="preserve"> </w:t>
          </w:r>
          <w:r w:rsidR="00A00374">
            <w:rPr>
              <w:rFonts w:ascii="굴림" w:hAnsi="굴림" w:hint="eastAsia"/>
              <w:sz w:val="18"/>
            </w:rPr>
            <w:t>이행</w:t>
          </w:r>
          <w:r>
            <w:rPr>
              <w:rFonts w:ascii="굴림" w:hAnsi="굴림" w:hint="eastAsia"/>
              <w:sz w:val="18"/>
            </w:rPr>
            <w:t>단계</w:t>
          </w:r>
        </w:p>
      </w:tc>
    </w:tr>
    <w:tr w:rsidR="000A6588" w:rsidTr="00696572">
      <w:trPr>
        <w:cantSplit/>
        <w:trHeight w:val="285"/>
      </w:trPr>
      <w:tc>
        <w:tcPr>
          <w:tcW w:w="2268" w:type="dxa"/>
          <w:vMerge/>
          <w:vAlign w:val="center"/>
        </w:tcPr>
        <w:p w:rsidR="000A6588" w:rsidRDefault="000A6588" w:rsidP="00696572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0A6588" w:rsidRPr="00B14B08" w:rsidRDefault="000A6588" w:rsidP="0069657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411</w:t>
          </w:r>
          <w:r w:rsidRPr="00B14B08">
            <w:rPr>
              <w:rFonts w:ascii="굴림" w:hAnsi="굴림" w:hint="eastAsia"/>
              <w:sz w:val="18"/>
            </w:rPr>
            <w:t>0</w:t>
          </w:r>
        </w:p>
      </w:tc>
      <w:tc>
        <w:tcPr>
          <w:tcW w:w="1134" w:type="dxa"/>
          <w:vAlign w:val="center"/>
        </w:tcPr>
        <w:p w:rsidR="000A6588" w:rsidRPr="00B14B08" w:rsidRDefault="000A6588" w:rsidP="00696572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>:</w:t>
          </w:r>
          <w:proofErr w:type="gramEnd"/>
          <w:r w:rsidRPr="00B14B08">
            <w:rPr>
              <w:rFonts w:ascii="굴림" w:hAnsi="굴림"/>
              <w:sz w:val="18"/>
            </w:rPr>
            <w:t xml:space="preserve"> </w:t>
          </w:r>
          <w:r w:rsidR="00C77AB4">
            <w:rPr>
              <w:rFonts w:ascii="굴림" w:hAnsi="굴림" w:hint="eastAsia"/>
              <w:sz w:val="18"/>
            </w:rPr>
            <w:t>1.0</w:t>
          </w:r>
        </w:p>
      </w:tc>
      <w:tc>
        <w:tcPr>
          <w:tcW w:w="2126" w:type="dxa"/>
          <w:vAlign w:val="center"/>
        </w:tcPr>
        <w:p w:rsidR="000A6588" w:rsidRPr="00B14B08" w:rsidRDefault="000A6588" w:rsidP="00A00374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작성일자</w:t>
          </w:r>
          <w:r w:rsidRPr="00B14B08">
            <w:rPr>
              <w:rFonts w:ascii="굴림" w:hAnsi="굴림"/>
              <w:sz w:val="18"/>
            </w:rPr>
            <w:t>:</w:t>
          </w:r>
          <w:r w:rsidR="00C77AB4">
            <w:rPr>
              <w:rFonts w:ascii="굴림" w:hAnsi="굴림" w:hint="eastAsia"/>
              <w:sz w:val="18"/>
            </w:rPr>
            <w:t xml:space="preserve"> 201</w:t>
          </w:r>
          <w:r w:rsidR="00A00374">
            <w:rPr>
              <w:rFonts w:ascii="굴림" w:hAnsi="굴림"/>
              <w:sz w:val="18"/>
            </w:rPr>
            <w:t>8</w:t>
          </w:r>
          <w:r w:rsidR="00C77AB4">
            <w:rPr>
              <w:rFonts w:ascii="굴림" w:hAnsi="굴림" w:hint="eastAsia"/>
              <w:sz w:val="18"/>
            </w:rPr>
            <w:t>/1</w:t>
          </w:r>
          <w:r w:rsidR="0032774C">
            <w:rPr>
              <w:rFonts w:ascii="굴림" w:hAnsi="굴림"/>
              <w:sz w:val="18"/>
            </w:rPr>
            <w:t>1</w:t>
          </w:r>
          <w:r w:rsidR="00A00374">
            <w:rPr>
              <w:rFonts w:ascii="굴림" w:hAnsi="굴림" w:hint="eastAsia"/>
              <w:sz w:val="18"/>
            </w:rPr>
            <w:t>/19</w:t>
          </w:r>
        </w:p>
      </w:tc>
    </w:tr>
  </w:tbl>
  <w:p w:rsidR="000A6588" w:rsidRDefault="000A658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5788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0DA5096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012170D6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24E0683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056D5150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06EA5FBE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0723000D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079C0E5F"/>
    <w:multiLevelType w:val="hybridMultilevel"/>
    <w:tmpl w:val="F06E4C4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7AD2ACA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0AAD4579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0BB01C33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0DC73FE2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0F0F727E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10B406DD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111B6DE7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11800480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12335F63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126A142E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12AB6D7E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12EF7EAD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15452F10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18AA554D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1A7126DD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1A8F13CA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1BEC6759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1C2453AB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1EDF7E2E"/>
    <w:multiLevelType w:val="hybridMultilevel"/>
    <w:tmpl w:val="EAFC55B8"/>
    <w:lvl w:ilvl="0" w:tplc="039CAF1C">
      <w:start w:val="1"/>
      <w:numFmt w:val="decimalEnclosedCircle"/>
      <w:pStyle w:val="1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20423165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247254F8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247A0FF3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25520114"/>
    <w:multiLevelType w:val="multilevel"/>
    <w:tmpl w:val="905CAF0E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31" w15:restartNumberingAfterBreak="0">
    <w:nsid w:val="274D6340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27F23477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 w15:restartNumberingAfterBreak="0">
    <w:nsid w:val="2CBA1670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2E2B6500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2EE306D2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6" w15:restartNumberingAfterBreak="0">
    <w:nsid w:val="305B5A7D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327D163E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 w15:restartNumberingAfterBreak="0">
    <w:nsid w:val="329C585E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 w15:restartNumberingAfterBreak="0">
    <w:nsid w:val="334107F6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 w15:restartNumberingAfterBreak="0">
    <w:nsid w:val="3C653922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 w15:restartNumberingAfterBreak="0">
    <w:nsid w:val="3C875347"/>
    <w:multiLevelType w:val="hybridMultilevel"/>
    <w:tmpl w:val="33A0CCAC"/>
    <w:lvl w:ilvl="0" w:tplc="7130B8A0">
      <w:start w:val="9"/>
      <w:numFmt w:val="bullet"/>
      <w:pStyle w:val="11"/>
      <w:lvlText w:val=""/>
      <w:lvlJc w:val="left"/>
      <w:pPr>
        <w:ind w:left="542" w:hanging="40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3D621F36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3" w15:restartNumberingAfterBreak="0">
    <w:nsid w:val="3F525B6B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4" w15:restartNumberingAfterBreak="0">
    <w:nsid w:val="3FC814BB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5" w15:restartNumberingAfterBreak="0">
    <w:nsid w:val="40E96493"/>
    <w:multiLevelType w:val="hybridMultilevel"/>
    <w:tmpl w:val="FC8E6D1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40FF307A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7" w15:restartNumberingAfterBreak="0">
    <w:nsid w:val="42713390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8" w15:restartNumberingAfterBreak="0">
    <w:nsid w:val="45A47757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9" w15:restartNumberingAfterBreak="0">
    <w:nsid w:val="472238DF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0" w15:restartNumberingAfterBreak="0">
    <w:nsid w:val="47960C48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1" w15:restartNumberingAfterBreak="0">
    <w:nsid w:val="48971107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2" w15:restartNumberingAfterBreak="0">
    <w:nsid w:val="489E0BB5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3" w15:restartNumberingAfterBreak="0">
    <w:nsid w:val="4BC75335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4" w15:restartNumberingAfterBreak="0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55" w15:restartNumberingAfterBreak="0">
    <w:nsid w:val="51AF7D2D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6" w15:restartNumberingAfterBreak="0">
    <w:nsid w:val="51D06C1E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7" w15:restartNumberingAfterBreak="0">
    <w:nsid w:val="51D47ABA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8" w15:restartNumberingAfterBreak="0">
    <w:nsid w:val="52A24E8D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9" w15:restartNumberingAfterBreak="0">
    <w:nsid w:val="540A4B99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0" w15:restartNumberingAfterBreak="0">
    <w:nsid w:val="550A3AA3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1" w15:restartNumberingAfterBreak="0">
    <w:nsid w:val="557248E7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2" w15:restartNumberingAfterBreak="0">
    <w:nsid w:val="55D76BC7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3" w15:restartNumberingAfterBreak="0">
    <w:nsid w:val="586847D2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4" w15:restartNumberingAfterBreak="0">
    <w:nsid w:val="59487109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5" w15:restartNumberingAfterBreak="0">
    <w:nsid w:val="5B4F2536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6" w15:restartNumberingAfterBreak="0">
    <w:nsid w:val="5B8132D7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7" w15:restartNumberingAfterBreak="0">
    <w:nsid w:val="5BA10222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8" w15:restartNumberingAfterBreak="0">
    <w:nsid w:val="5C02785B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9" w15:restartNumberingAfterBreak="0">
    <w:nsid w:val="5D387A48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0" w15:restartNumberingAfterBreak="0">
    <w:nsid w:val="60987203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1" w15:restartNumberingAfterBreak="0">
    <w:nsid w:val="62CB4D1A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2" w15:restartNumberingAfterBreak="0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3" w15:restartNumberingAfterBreak="0">
    <w:nsid w:val="65470EFE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4" w15:restartNumberingAfterBreak="0">
    <w:nsid w:val="65F81C5E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5" w15:restartNumberingAfterBreak="0">
    <w:nsid w:val="665766DB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6" w15:restartNumberingAfterBreak="0">
    <w:nsid w:val="699A7842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7" w15:restartNumberingAfterBreak="0">
    <w:nsid w:val="69BA3F96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8" w15:restartNumberingAfterBreak="0">
    <w:nsid w:val="6A7C7204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9" w15:restartNumberingAfterBreak="0">
    <w:nsid w:val="6CE42EB5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0" w15:restartNumberingAfterBreak="0">
    <w:nsid w:val="6D5806B2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1" w15:restartNumberingAfterBreak="0">
    <w:nsid w:val="6F7B2075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2" w15:restartNumberingAfterBreak="0">
    <w:nsid w:val="703D2F7B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3" w15:restartNumberingAfterBreak="0">
    <w:nsid w:val="709F547E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4" w15:restartNumberingAfterBreak="0">
    <w:nsid w:val="732534A5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5" w15:restartNumberingAfterBreak="0">
    <w:nsid w:val="7470307A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6" w15:restartNumberingAfterBreak="0">
    <w:nsid w:val="753E0B81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7" w15:restartNumberingAfterBreak="0">
    <w:nsid w:val="76462954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8" w15:restartNumberingAfterBreak="0">
    <w:nsid w:val="76CD72AC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9" w15:restartNumberingAfterBreak="0">
    <w:nsid w:val="77124C8D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0" w15:restartNumberingAfterBreak="0">
    <w:nsid w:val="7938250D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1" w15:restartNumberingAfterBreak="0">
    <w:nsid w:val="7A0A163D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2" w15:restartNumberingAfterBreak="0">
    <w:nsid w:val="7A671D69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3" w15:restartNumberingAfterBreak="0">
    <w:nsid w:val="7AAA292A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4" w15:restartNumberingAfterBreak="0">
    <w:nsid w:val="7ACF23DC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5" w15:restartNumberingAfterBreak="0">
    <w:nsid w:val="7CD42847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6" w15:restartNumberingAfterBreak="0">
    <w:nsid w:val="7CD70692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7" w15:restartNumberingAfterBreak="0">
    <w:nsid w:val="7EEF5A75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30"/>
  </w:num>
  <w:num w:numId="2">
    <w:abstractNumId w:val="26"/>
  </w:num>
  <w:num w:numId="3">
    <w:abstractNumId w:val="72"/>
  </w:num>
  <w:num w:numId="4">
    <w:abstractNumId w:val="54"/>
  </w:num>
  <w:num w:numId="5">
    <w:abstractNumId w:val="41"/>
  </w:num>
  <w:num w:numId="6">
    <w:abstractNumId w:val="78"/>
  </w:num>
  <w:num w:numId="7">
    <w:abstractNumId w:val="71"/>
  </w:num>
  <w:num w:numId="8">
    <w:abstractNumId w:val="19"/>
  </w:num>
  <w:num w:numId="9">
    <w:abstractNumId w:val="92"/>
  </w:num>
  <w:num w:numId="10">
    <w:abstractNumId w:val="97"/>
  </w:num>
  <w:num w:numId="11">
    <w:abstractNumId w:val="90"/>
  </w:num>
  <w:num w:numId="12">
    <w:abstractNumId w:val="20"/>
  </w:num>
  <w:num w:numId="13">
    <w:abstractNumId w:val="50"/>
  </w:num>
  <w:num w:numId="14">
    <w:abstractNumId w:val="59"/>
  </w:num>
  <w:num w:numId="15">
    <w:abstractNumId w:val="83"/>
  </w:num>
  <w:num w:numId="16">
    <w:abstractNumId w:val="42"/>
  </w:num>
  <w:num w:numId="17">
    <w:abstractNumId w:val="9"/>
  </w:num>
  <w:num w:numId="18">
    <w:abstractNumId w:val="76"/>
  </w:num>
  <w:num w:numId="19">
    <w:abstractNumId w:val="43"/>
  </w:num>
  <w:num w:numId="20">
    <w:abstractNumId w:val="75"/>
  </w:num>
  <w:num w:numId="21">
    <w:abstractNumId w:val="35"/>
  </w:num>
  <w:num w:numId="22">
    <w:abstractNumId w:val="61"/>
  </w:num>
  <w:num w:numId="23">
    <w:abstractNumId w:val="18"/>
  </w:num>
  <w:num w:numId="24">
    <w:abstractNumId w:val="58"/>
  </w:num>
  <w:num w:numId="25">
    <w:abstractNumId w:val="39"/>
  </w:num>
  <w:num w:numId="26">
    <w:abstractNumId w:val="13"/>
  </w:num>
  <w:num w:numId="27">
    <w:abstractNumId w:val="6"/>
  </w:num>
  <w:num w:numId="28">
    <w:abstractNumId w:val="32"/>
  </w:num>
  <w:num w:numId="29">
    <w:abstractNumId w:val="89"/>
  </w:num>
  <w:num w:numId="30">
    <w:abstractNumId w:val="5"/>
  </w:num>
  <w:num w:numId="31">
    <w:abstractNumId w:val="40"/>
  </w:num>
  <w:num w:numId="32">
    <w:abstractNumId w:val="15"/>
  </w:num>
  <w:num w:numId="33">
    <w:abstractNumId w:val="52"/>
  </w:num>
  <w:num w:numId="34">
    <w:abstractNumId w:val="68"/>
  </w:num>
  <w:num w:numId="35">
    <w:abstractNumId w:val="3"/>
  </w:num>
  <w:num w:numId="36">
    <w:abstractNumId w:val="91"/>
  </w:num>
  <w:num w:numId="37">
    <w:abstractNumId w:val="69"/>
  </w:num>
  <w:num w:numId="38">
    <w:abstractNumId w:val="84"/>
  </w:num>
  <w:num w:numId="39">
    <w:abstractNumId w:val="53"/>
  </w:num>
  <w:num w:numId="40">
    <w:abstractNumId w:val="73"/>
  </w:num>
  <w:num w:numId="41">
    <w:abstractNumId w:val="77"/>
  </w:num>
  <w:num w:numId="42">
    <w:abstractNumId w:val="36"/>
  </w:num>
  <w:num w:numId="43">
    <w:abstractNumId w:val="48"/>
  </w:num>
  <w:num w:numId="44">
    <w:abstractNumId w:val="16"/>
  </w:num>
  <w:num w:numId="45">
    <w:abstractNumId w:val="33"/>
  </w:num>
  <w:num w:numId="46">
    <w:abstractNumId w:val="0"/>
  </w:num>
  <w:num w:numId="47">
    <w:abstractNumId w:val="51"/>
  </w:num>
  <w:num w:numId="48">
    <w:abstractNumId w:val="67"/>
  </w:num>
  <w:num w:numId="49">
    <w:abstractNumId w:val="11"/>
  </w:num>
  <w:num w:numId="50">
    <w:abstractNumId w:val="17"/>
  </w:num>
  <w:num w:numId="51">
    <w:abstractNumId w:val="66"/>
  </w:num>
  <w:num w:numId="52">
    <w:abstractNumId w:val="24"/>
  </w:num>
  <w:num w:numId="53">
    <w:abstractNumId w:val="8"/>
  </w:num>
  <w:num w:numId="54">
    <w:abstractNumId w:val="49"/>
  </w:num>
  <w:num w:numId="55">
    <w:abstractNumId w:val="87"/>
  </w:num>
  <w:num w:numId="56">
    <w:abstractNumId w:val="38"/>
  </w:num>
  <w:num w:numId="57">
    <w:abstractNumId w:val="62"/>
  </w:num>
  <w:num w:numId="58">
    <w:abstractNumId w:val="82"/>
  </w:num>
  <w:num w:numId="59">
    <w:abstractNumId w:val="55"/>
  </w:num>
  <w:num w:numId="60">
    <w:abstractNumId w:val="10"/>
  </w:num>
  <w:num w:numId="61">
    <w:abstractNumId w:val="95"/>
  </w:num>
  <w:num w:numId="62">
    <w:abstractNumId w:val="65"/>
  </w:num>
  <w:num w:numId="63">
    <w:abstractNumId w:val="44"/>
  </w:num>
  <w:num w:numId="64">
    <w:abstractNumId w:val="81"/>
  </w:num>
  <w:num w:numId="65">
    <w:abstractNumId w:val="64"/>
  </w:num>
  <w:num w:numId="66">
    <w:abstractNumId w:val="46"/>
  </w:num>
  <w:num w:numId="67">
    <w:abstractNumId w:val="94"/>
  </w:num>
  <w:num w:numId="68">
    <w:abstractNumId w:val="85"/>
  </w:num>
  <w:num w:numId="69">
    <w:abstractNumId w:val="74"/>
  </w:num>
  <w:num w:numId="70">
    <w:abstractNumId w:val="1"/>
  </w:num>
  <w:num w:numId="71">
    <w:abstractNumId w:val="60"/>
  </w:num>
  <w:num w:numId="72">
    <w:abstractNumId w:val="56"/>
  </w:num>
  <w:num w:numId="73">
    <w:abstractNumId w:val="14"/>
  </w:num>
  <w:num w:numId="74">
    <w:abstractNumId w:val="21"/>
  </w:num>
  <w:num w:numId="75">
    <w:abstractNumId w:val="28"/>
  </w:num>
  <w:num w:numId="76">
    <w:abstractNumId w:val="80"/>
  </w:num>
  <w:num w:numId="77">
    <w:abstractNumId w:val="93"/>
  </w:num>
  <w:num w:numId="78">
    <w:abstractNumId w:val="96"/>
  </w:num>
  <w:num w:numId="79">
    <w:abstractNumId w:val="37"/>
  </w:num>
  <w:num w:numId="80">
    <w:abstractNumId w:val="79"/>
  </w:num>
  <w:num w:numId="81">
    <w:abstractNumId w:val="29"/>
  </w:num>
  <w:num w:numId="82">
    <w:abstractNumId w:val="27"/>
  </w:num>
  <w:num w:numId="83">
    <w:abstractNumId w:val="23"/>
  </w:num>
  <w:num w:numId="84">
    <w:abstractNumId w:val="63"/>
  </w:num>
  <w:num w:numId="85">
    <w:abstractNumId w:val="4"/>
  </w:num>
  <w:num w:numId="86">
    <w:abstractNumId w:val="47"/>
  </w:num>
  <w:num w:numId="87">
    <w:abstractNumId w:val="70"/>
  </w:num>
  <w:num w:numId="88">
    <w:abstractNumId w:val="31"/>
  </w:num>
  <w:num w:numId="89">
    <w:abstractNumId w:val="57"/>
  </w:num>
  <w:num w:numId="90">
    <w:abstractNumId w:val="12"/>
  </w:num>
  <w:num w:numId="91">
    <w:abstractNumId w:val="22"/>
  </w:num>
  <w:num w:numId="92">
    <w:abstractNumId w:val="34"/>
  </w:num>
  <w:num w:numId="93">
    <w:abstractNumId w:val="86"/>
  </w:num>
  <w:num w:numId="94">
    <w:abstractNumId w:val="88"/>
  </w:num>
  <w:num w:numId="95">
    <w:abstractNumId w:val="2"/>
  </w:num>
  <w:num w:numId="96">
    <w:abstractNumId w:val="25"/>
  </w:num>
  <w:num w:numId="97">
    <w:abstractNumId w:val="45"/>
  </w:num>
  <w:num w:numId="98">
    <w:abstractNumId w:val="7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30"/>
    <w:rsid w:val="0000290C"/>
    <w:rsid w:val="00005F1C"/>
    <w:rsid w:val="00013C14"/>
    <w:rsid w:val="000169D7"/>
    <w:rsid w:val="00041389"/>
    <w:rsid w:val="00044374"/>
    <w:rsid w:val="00044493"/>
    <w:rsid w:val="00044691"/>
    <w:rsid w:val="00045BB7"/>
    <w:rsid w:val="00060414"/>
    <w:rsid w:val="00063E2F"/>
    <w:rsid w:val="0006481D"/>
    <w:rsid w:val="00071A27"/>
    <w:rsid w:val="000856C3"/>
    <w:rsid w:val="00092F19"/>
    <w:rsid w:val="000950D5"/>
    <w:rsid w:val="00097965"/>
    <w:rsid w:val="000A6588"/>
    <w:rsid w:val="000B1F38"/>
    <w:rsid w:val="000D3955"/>
    <w:rsid w:val="000D3B28"/>
    <w:rsid w:val="000D4C82"/>
    <w:rsid w:val="000D6277"/>
    <w:rsid w:val="000D702B"/>
    <w:rsid w:val="000F1577"/>
    <w:rsid w:val="000F2925"/>
    <w:rsid w:val="000F5662"/>
    <w:rsid w:val="00101DBB"/>
    <w:rsid w:val="001037FA"/>
    <w:rsid w:val="001042B2"/>
    <w:rsid w:val="0010770B"/>
    <w:rsid w:val="0011197F"/>
    <w:rsid w:val="0011597F"/>
    <w:rsid w:val="00115F6D"/>
    <w:rsid w:val="00117B4D"/>
    <w:rsid w:val="00121AD5"/>
    <w:rsid w:val="00140291"/>
    <w:rsid w:val="00144758"/>
    <w:rsid w:val="0014795D"/>
    <w:rsid w:val="00150C07"/>
    <w:rsid w:val="00152092"/>
    <w:rsid w:val="00156B0D"/>
    <w:rsid w:val="001576ED"/>
    <w:rsid w:val="001610E7"/>
    <w:rsid w:val="00164F41"/>
    <w:rsid w:val="0017467A"/>
    <w:rsid w:val="00177539"/>
    <w:rsid w:val="00185431"/>
    <w:rsid w:val="0019003E"/>
    <w:rsid w:val="00192688"/>
    <w:rsid w:val="00194CE9"/>
    <w:rsid w:val="001A3076"/>
    <w:rsid w:val="001B6F84"/>
    <w:rsid w:val="001B7EAB"/>
    <w:rsid w:val="001C4F74"/>
    <w:rsid w:val="001D09CC"/>
    <w:rsid w:val="001D6834"/>
    <w:rsid w:val="001D7E1B"/>
    <w:rsid w:val="001D7EBC"/>
    <w:rsid w:val="001E260C"/>
    <w:rsid w:val="001F16BE"/>
    <w:rsid w:val="001F2E77"/>
    <w:rsid w:val="00207591"/>
    <w:rsid w:val="002139FD"/>
    <w:rsid w:val="00214A55"/>
    <w:rsid w:val="00215B05"/>
    <w:rsid w:val="0022066D"/>
    <w:rsid w:val="00222250"/>
    <w:rsid w:val="00223140"/>
    <w:rsid w:val="00235FD1"/>
    <w:rsid w:val="002414B6"/>
    <w:rsid w:val="00242B06"/>
    <w:rsid w:val="0024588A"/>
    <w:rsid w:val="002461F3"/>
    <w:rsid w:val="00262946"/>
    <w:rsid w:val="00264095"/>
    <w:rsid w:val="00266772"/>
    <w:rsid w:val="00274184"/>
    <w:rsid w:val="002856B6"/>
    <w:rsid w:val="00286A97"/>
    <w:rsid w:val="00292E9F"/>
    <w:rsid w:val="002B56AD"/>
    <w:rsid w:val="002C3B4D"/>
    <w:rsid w:val="002D38E4"/>
    <w:rsid w:val="002E72D4"/>
    <w:rsid w:val="00303987"/>
    <w:rsid w:val="00304C65"/>
    <w:rsid w:val="00311F6F"/>
    <w:rsid w:val="003125DA"/>
    <w:rsid w:val="003233AC"/>
    <w:rsid w:val="0032774C"/>
    <w:rsid w:val="00335C29"/>
    <w:rsid w:val="003368B4"/>
    <w:rsid w:val="003421F1"/>
    <w:rsid w:val="00354014"/>
    <w:rsid w:val="003541C1"/>
    <w:rsid w:val="00354852"/>
    <w:rsid w:val="00361AE1"/>
    <w:rsid w:val="0036271A"/>
    <w:rsid w:val="00365107"/>
    <w:rsid w:val="003673B8"/>
    <w:rsid w:val="003703E6"/>
    <w:rsid w:val="00374421"/>
    <w:rsid w:val="0037523D"/>
    <w:rsid w:val="00375B58"/>
    <w:rsid w:val="00381626"/>
    <w:rsid w:val="003852CB"/>
    <w:rsid w:val="00392805"/>
    <w:rsid w:val="00392979"/>
    <w:rsid w:val="003A294C"/>
    <w:rsid w:val="003A3B0E"/>
    <w:rsid w:val="003B5695"/>
    <w:rsid w:val="003C0112"/>
    <w:rsid w:val="003C54B8"/>
    <w:rsid w:val="003D1CC3"/>
    <w:rsid w:val="003E0FAB"/>
    <w:rsid w:val="003E37A8"/>
    <w:rsid w:val="003E3E61"/>
    <w:rsid w:val="003E6807"/>
    <w:rsid w:val="003E7EDD"/>
    <w:rsid w:val="003F5AF9"/>
    <w:rsid w:val="004116E4"/>
    <w:rsid w:val="00412430"/>
    <w:rsid w:val="00412A84"/>
    <w:rsid w:val="004138C0"/>
    <w:rsid w:val="00420B5D"/>
    <w:rsid w:val="0042182F"/>
    <w:rsid w:val="0042502C"/>
    <w:rsid w:val="00427614"/>
    <w:rsid w:val="00427878"/>
    <w:rsid w:val="00442FB8"/>
    <w:rsid w:val="00444BD7"/>
    <w:rsid w:val="00444F5D"/>
    <w:rsid w:val="004610F0"/>
    <w:rsid w:val="004677BD"/>
    <w:rsid w:val="00472DC5"/>
    <w:rsid w:val="00473077"/>
    <w:rsid w:val="00477262"/>
    <w:rsid w:val="004868B9"/>
    <w:rsid w:val="0049026A"/>
    <w:rsid w:val="00493E28"/>
    <w:rsid w:val="004B1EA9"/>
    <w:rsid w:val="004C0BEA"/>
    <w:rsid w:val="004C38DA"/>
    <w:rsid w:val="004C3EA1"/>
    <w:rsid w:val="004D2FFE"/>
    <w:rsid w:val="004E0EA5"/>
    <w:rsid w:val="004E3545"/>
    <w:rsid w:val="004F02EA"/>
    <w:rsid w:val="00501E63"/>
    <w:rsid w:val="00501EDA"/>
    <w:rsid w:val="00504984"/>
    <w:rsid w:val="00506AD2"/>
    <w:rsid w:val="00511E52"/>
    <w:rsid w:val="00514213"/>
    <w:rsid w:val="005170BA"/>
    <w:rsid w:val="0052281F"/>
    <w:rsid w:val="00523C92"/>
    <w:rsid w:val="005264BE"/>
    <w:rsid w:val="00532D75"/>
    <w:rsid w:val="005337FA"/>
    <w:rsid w:val="005344C4"/>
    <w:rsid w:val="00535F1B"/>
    <w:rsid w:val="0053628C"/>
    <w:rsid w:val="00541C60"/>
    <w:rsid w:val="0055125A"/>
    <w:rsid w:val="00551820"/>
    <w:rsid w:val="005550FC"/>
    <w:rsid w:val="0055512E"/>
    <w:rsid w:val="00556762"/>
    <w:rsid w:val="00562D3A"/>
    <w:rsid w:val="00565472"/>
    <w:rsid w:val="00572C60"/>
    <w:rsid w:val="00574896"/>
    <w:rsid w:val="00575719"/>
    <w:rsid w:val="005761A7"/>
    <w:rsid w:val="00576D92"/>
    <w:rsid w:val="00585180"/>
    <w:rsid w:val="005858EE"/>
    <w:rsid w:val="00587FDB"/>
    <w:rsid w:val="0059219C"/>
    <w:rsid w:val="005A2E80"/>
    <w:rsid w:val="005A4760"/>
    <w:rsid w:val="005B7A17"/>
    <w:rsid w:val="005C1AB4"/>
    <w:rsid w:val="005C1FE9"/>
    <w:rsid w:val="005C6F90"/>
    <w:rsid w:val="005E1773"/>
    <w:rsid w:val="005E5418"/>
    <w:rsid w:val="005F08B0"/>
    <w:rsid w:val="005F2D31"/>
    <w:rsid w:val="005F47D1"/>
    <w:rsid w:val="0060186F"/>
    <w:rsid w:val="00602C38"/>
    <w:rsid w:val="00613BD6"/>
    <w:rsid w:val="006211D7"/>
    <w:rsid w:val="00621FB5"/>
    <w:rsid w:val="006263BF"/>
    <w:rsid w:val="00630A88"/>
    <w:rsid w:val="00632D03"/>
    <w:rsid w:val="00635AC6"/>
    <w:rsid w:val="00650B7A"/>
    <w:rsid w:val="00666261"/>
    <w:rsid w:val="0067165F"/>
    <w:rsid w:val="00683C9A"/>
    <w:rsid w:val="006903AE"/>
    <w:rsid w:val="00693D72"/>
    <w:rsid w:val="00693F42"/>
    <w:rsid w:val="0069429B"/>
    <w:rsid w:val="006954AF"/>
    <w:rsid w:val="00696572"/>
    <w:rsid w:val="00696D39"/>
    <w:rsid w:val="006A2EBD"/>
    <w:rsid w:val="006A4372"/>
    <w:rsid w:val="006A4A3B"/>
    <w:rsid w:val="006A543A"/>
    <w:rsid w:val="006A5632"/>
    <w:rsid w:val="006B145D"/>
    <w:rsid w:val="006B1CA6"/>
    <w:rsid w:val="006B46AE"/>
    <w:rsid w:val="006B74C3"/>
    <w:rsid w:val="006C1C27"/>
    <w:rsid w:val="006C36C0"/>
    <w:rsid w:val="006C6030"/>
    <w:rsid w:val="006D75FA"/>
    <w:rsid w:val="006E32C8"/>
    <w:rsid w:val="007032D8"/>
    <w:rsid w:val="00703597"/>
    <w:rsid w:val="00713B06"/>
    <w:rsid w:val="00714C25"/>
    <w:rsid w:val="00716BA1"/>
    <w:rsid w:val="00720D45"/>
    <w:rsid w:val="00724B08"/>
    <w:rsid w:val="00731492"/>
    <w:rsid w:val="00733B13"/>
    <w:rsid w:val="007345DA"/>
    <w:rsid w:val="00735F3D"/>
    <w:rsid w:val="00737626"/>
    <w:rsid w:val="00745BB2"/>
    <w:rsid w:val="007523AD"/>
    <w:rsid w:val="007564AF"/>
    <w:rsid w:val="0076572E"/>
    <w:rsid w:val="00771BA5"/>
    <w:rsid w:val="007755AD"/>
    <w:rsid w:val="00777C77"/>
    <w:rsid w:val="00781C35"/>
    <w:rsid w:val="00787076"/>
    <w:rsid w:val="00795F35"/>
    <w:rsid w:val="007A12F2"/>
    <w:rsid w:val="007A45CA"/>
    <w:rsid w:val="007B41C3"/>
    <w:rsid w:val="007C2A9E"/>
    <w:rsid w:val="007C55B3"/>
    <w:rsid w:val="007C7D86"/>
    <w:rsid w:val="007E57D2"/>
    <w:rsid w:val="007E726D"/>
    <w:rsid w:val="007F047A"/>
    <w:rsid w:val="008000B4"/>
    <w:rsid w:val="00803A9B"/>
    <w:rsid w:val="00822ED4"/>
    <w:rsid w:val="008236F0"/>
    <w:rsid w:val="00823ABD"/>
    <w:rsid w:val="00824C7C"/>
    <w:rsid w:val="00825D61"/>
    <w:rsid w:val="00831E91"/>
    <w:rsid w:val="00837D4A"/>
    <w:rsid w:val="00841D23"/>
    <w:rsid w:val="008619DF"/>
    <w:rsid w:val="008662A4"/>
    <w:rsid w:val="00886C64"/>
    <w:rsid w:val="0089046B"/>
    <w:rsid w:val="00893B82"/>
    <w:rsid w:val="00894A6E"/>
    <w:rsid w:val="008A0FE9"/>
    <w:rsid w:val="008A45BA"/>
    <w:rsid w:val="008A4979"/>
    <w:rsid w:val="008B6AD2"/>
    <w:rsid w:val="008B6B94"/>
    <w:rsid w:val="008B6E2A"/>
    <w:rsid w:val="008C0A55"/>
    <w:rsid w:val="008D3598"/>
    <w:rsid w:val="008F4368"/>
    <w:rsid w:val="008F4D1E"/>
    <w:rsid w:val="008F6884"/>
    <w:rsid w:val="00906AFE"/>
    <w:rsid w:val="0094199A"/>
    <w:rsid w:val="00942552"/>
    <w:rsid w:val="00956B69"/>
    <w:rsid w:val="009658A0"/>
    <w:rsid w:val="00965D45"/>
    <w:rsid w:val="00972625"/>
    <w:rsid w:val="00972B9F"/>
    <w:rsid w:val="0097717A"/>
    <w:rsid w:val="009807DA"/>
    <w:rsid w:val="009818AF"/>
    <w:rsid w:val="00984CAF"/>
    <w:rsid w:val="00994556"/>
    <w:rsid w:val="00996CAF"/>
    <w:rsid w:val="009A24C9"/>
    <w:rsid w:val="009A2717"/>
    <w:rsid w:val="009A3669"/>
    <w:rsid w:val="009B2780"/>
    <w:rsid w:val="009B2DF1"/>
    <w:rsid w:val="009B5185"/>
    <w:rsid w:val="009B53A2"/>
    <w:rsid w:val="009B7A16"/>
    <w:rsid w:val="009C58CC"/>
    <w:rsid w:val="009D2944"/>
    <w:rsid w:val="009D3E35"/>
    <w:rsid w:val="009D5081"/>
    <w:rsid w:val="009D5D2D"/>
    <w:rsid w:val="009F2C0A"/>
    <w:rsid w:val="00A00374"/>
    <w:rsid w:val="00A076D2"/>
    <w:rsid w:val="00A07CCC"/>
    <w:rsid w:val="00A125C6"/>
    <w:rsid w:val="00A12862"/>
    <w:rsid w:val="00A148BC"/>
    <w:rsid w:val="00A15B2E"/>
    <w:rsid w:val="00A16FCB"/>
    <w:rsid w:val="00A23D7C"/>
    <w:rsid w:val="00A274AE"/>
    <w:rsid w:val="00A278E6"/>
    <w:rsid w:val="00A35F09"/>
    <w:rsid w:val="00A41D61"/>
    <w:rsid w:val="00A44F13"/>
    <w:rsid w:val="00A45AA1"/>
    <w:rsid w:val="00A47015"/>
    <w:rsid w:val="00A50F1F"/>
    <w:rsid w:val="00A54AF5"/>
    <w:rsid w:val="00A556F6"/>
    <w:rsid w:val="00A63744"/>
    <w:rsid w:val="00A713CD"/>
    <w:rsid w:val="00A7794D"/>
    <w:rsid w:val="00A93199"/>
    <w:rsid w:val="00AA037B"/>
    <w:rsid w:val="00AA526A"/>
    <w:rsid w:val="00AD0929"/>
    <w:rsid w:val="00AD0E8C"/>
    <w:rsid w:val="00AE2DCE"/>
    <w:rsid w:val="00AE5A0E"/>
    <w:rsid w:val="00AF2746"/>
    <w:rsid w:val="00AF558C"/>
    <w:rsid w:val="00B00FE9"/>
    <w:rsid w:val="00B06121"/>
    <w:rsid w:val="00B1225A"/>
    <w:rsid w:val="00B146BB"/>
    <w:rsid w:val="00B14FF1"/>
    <w:rsid w:val="00B2109B"/>
    <w:rsid w:val="00B243CE"/>
    <w:rsid w:val="00B2680A"/>
    <w:rsid w:val="00B438F6"/>
    <w:rsid w:val="00B43EE9"/>
    <w:rsid w:val="00B45C3E"/>
    <w:rsid w:val="00B51257"/>
    <w:rsid w:val="00B57030"/>
    <w:rsid w:val="00B656ED"/>
    <w:rsid w:val="00B745CC"/>
    <w:rsid w:val="00B803B8"/>
    <w:rsid w:val="00B81F40"/>
    <w:rsid w:val="00B925E0"/>
    <w:rsid w:val="00B940C3"/>
    <w:rsid w:val="00BB44E1"/>
    <w:rsid w:val="00BC1AB2"/>
    <w:rsid w:val="00BC4925"/>
    <w:rsid w:val="00BD05D0"/>
    <w:rsid w:val="00BD1297"/>
    <w:rsid w:val="00BD1551"/>
    <w:rsid w:val="00BD220E"/>
    <w:rsid w:val="00BD230B"/>
    <w:rsid w:val="00BD2A05"/>
    <w:rsid w:val="00BE2F9D"/>
    <w:rsid w:val="00BE4E92"/>
    <w:rsid w:val="00BE779E"/>
    <w:rsid w:val="00BF0D72"/>
    <w:rsid w:val="00BF2757"/>
    <w:rsid w:val="00BF3A8A"/>
    <w:rsid w:val="00BF4076"/>
    <w:rsid w:val="00C171DE"/>
    <w:rsid w:val="00C27F22"/>
    <w:rsid w:val="00C3144B"/>
    <w:rsid w:val="00C324E6"/>
    <w:rsid w:val="00C42537"/>
    <w:rsid w:val="00C43457"/>
    <w:rsid w:val="00C442AB"/>
    <w:rsid w:val="00C46343"/>
    <w:rsid w:val="00C46BE3"/>
    <w:rsid w:val="00C5194F"/>
    <w:rsid w:val="00C5300B"/>
    <w:rsid w:val="00C62FAC"/>
    <w:rsid w:val="00C6405D"/>
    <w:rsid w:val="00C66D26"/>
    <w:rsid w:val="00C7277C"/>
    <w:rsid w:val="00C75720"/>
    <w:rsid w:val="00C77790"/>
    <w:rsid w:val="00C77AB4"/>
    <w:rsid w:val="00C807C8"/>
    <w:rsid w:val="00C858C1"/>
    <w:rsid w:val="00C868FD"/>
    <w:rsid w:val="00C877B5"/>
    <w:rsid w:val="00C87BC1"/>
    <w:rsid w:val="00C91869"/>
    <w:rsid w:val="00C93408"/>
    <w:rsid w:val="00C966B1"/>
    <w:rsid w:val="00CA0A86"/>
    <w:rsid w:val="00CA1A98"/>
    <w:rsid w:val="00CB6CD5"/>
    <w:rsid w:val="00CC3C09"/>
    <w:rsid w:val="00CC4086"/>
    <w:rsid w:val="00CC6645"/>
    <w:rsid w:val="00CD319C"/>
    <w:rsid w:val="00CD71BE"/>
    <w:rsid w:val="00CD735E"/>
    <w:rsid w:val="00CE11BB"/>
    <w:rsid w:val="00CF28DD"/>
    <w:rsid w:val="00CF30D3"/>
    <w:rsid w:val="00CF3FCE"/>
    <w:rsid w:val="00CF75D1"/>
    <w:rsid w:val="00D025C7"/>
    <w:rsid w:val="00D04AB3"/>
    <w:rsid w:val="00D06D1F"/>
    <w:rsid w:val="00D22C76"/>
    <w:rsid w:val="00D35164"/>
    <w:rsid w:val="00D36811"/>
    <w:rsid w:val="00D37BAF"/>
    <w:rsid w:val="00D42FF0"/>
    <w:rsid w:val="00D46CBD"/>
    <w:rsid w:val="00D54202"/>
    <w:rsid w:val="00D677CB"/>
    <w:rsid w:val="00D8148E"/>
    <w:rsid w:val="00D87094"/>
    <w:rsid w:val="00D9333C"/>
    <w:rsid w:val="00D93726"/>
    <w:rsid w:val="00D96CFF"/>
    <w:rsid w:val="00DA1DF1"/>
    <w:rsid w:val="00DA2CB3"/>
    <w:rsid w:val="00DA5AFF"/>
    <w:rsid w:val="00DB6906"/>
    <w:rsid w:val="00DC10C3"/>
    <w:rsid w:val="00DC4809"/>
    <w:rsid w:val="00DC5717"/>
    <w:rsid w:val="00DD5B2A"/>
    <w:rsid w:val="00DD7E87"/>
    <w:rsid w:val="00DE178B"/>
    <w:rsid w:val="00DE1BF3"/>
    <w:rsid w:val="00DE3812"/>
    <w:rsid w:val="00DE3B16"/>
    <w:rsid w:val="00E002CB"/>
    <w:rsid w:val="00E05B71"/>
    <w:rsid w:val="00E1463D"/>
    <w:rsid w:val="00E24771"/>
    <w:rsid w:val="00E266C0"/>
    <w:rsid w:val="00E275E3"/>
    <w:rsid w:val="00E33F09"/>
    <w:rsid w:val="00E43241"/>
    <w:rsid w:val="00E44D12"/>
    <w:rsid w:val="00E5063E"/>
    <w:rsid w:val="00E53D96"/>
    <w:rsid w:val="00E61155"/>
    <w:rsid w:val="00E74542"/>
    <w:rsid w:val="00E754B5"/>
    <w:rsid w:val="00E7564E"/>
    <w:rsid w:val="00E75D81"/>
    <w:rsid w:val="00E82026"/>
    <w:rsid w:val="00E82134"/>
    <w:rsid w:val="00E8519A"/>
    <w:rsid w:val="00E933AC"/>
    <w:rsid w:val="00EA0932"/>
    <w:rsid w:val="00EA3F61"/>
    <w:rsid w:val="00EB2A44"/>
    <w:rsid w:val="00EB3EB6"/>
    <w:rsid w:val="00EB51A5"/>
    <w:rsid w:val="00EC11AC"/>
    <w:rsid w:val="00EC6D2A"/>
    <w:rsid w:val="00ED4730"/>
    <w:rsid w:val="00ED5F36"/>
    <w:rsid w:val="00ED6305"/>
    <w:rsid w:val="00ED7CF9"/>
    <w:rsid w:val="00EE516F"/>
    <w:rsid w:val="00EE52E3"/>
    <w:rsid w:val="00EF1FE1"/>
    <w:rsid w:val="00EF2B3F"/>
    <w:rsid w:val="00F00BCC"/>
    <w:rsid w:val="00F03403"/>
    <w:rsid w:val="00F0427D"/>
    <w:rsid w:val="00F21C48"/>
    <w:rsid w:val="00F249E2"/>
    <w:rsid w:val="00F24E03"/>
    <w:rsid w:val="00F26B5D"/>
    <w:rsid w:val="00F32341"/>
    <w:rsid w:val="00F356CB"/>
    <w:rsid w:val="00F36605"/>
    <w:rsid w:val="00F41F08"/>
    <w:rsid w:val="00F533DB"/>
    <w:rsid w:val="00F6357C"/>
    <w:rsid w:val="00F76D85"/>
    <w:rsid w:val="00F80E39"/>
    <w:rsid w:val="00F814E5"/>
    <w:rsid w:val="00F8457F"/>
    <w:rsid w:val="00F848B9"/>
    <w:rsid w:val="00F86C78"/>
    <w:rsid w:val="00F954A8"/>
    <w:rsid w:val="00F95558"/>
    <w:rsid w:val="00F95FFC"/>
    <w:rsid w:val="00FA0333"/>
    <w:rsid w:val="00FB44D4"/>
    <w:rsid w:val="00FC38D3"/>
    <w:rsid w:val="00FC55EA"/>
    <w:rsid w:val="00FD0309"/>
    <w:rsid w:val="00FD1429"/>
    <w:rsid w:val="00FE41B9"/>
    <w:rsid w:val="00FE4ED4"/>
    <w:rsid w:val="00FE6BC9"/>
    <w:rsid w:val="00F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:contacts" w:name="Sn"/>
  <w:smartTagType w:namespaceuri="urn:schemas:contacts" w:name="Give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B2D45D-111F-4085-B041-0571B939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0">
    <w:name w:val="heading 1"/>
    <w:basedOn w:val="a0"/>
    <w:next w:val="a0"/>
    <w:qFormat/>
    <w:pPr>
      <w:keepNext/>
      <w:numPr>
        <w:numId w:val="1"/>
      </w:numPr>
      <w:spacing w:beforeLines="50" w:before="180" w:afterLines="50" w:after="180"/>
      <w:outlineLvl w:val="0"/>
    </w:pPr>
    <w:rPr>
      <w:rFonts w:ascii="굴림"/>
      <w:b/>
      <w:sz w:val="24"/>
      <w:szCs w:val="28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left" w:pos="600"/>
      </w:tabs>
      <w:spacing w:beforeLines="50" w:before="180" w:afterLines="50" w:after="180"/>
      <w:jc w:val="left"/>
      <w:outlineLvl w:val="1"/>
    </w:pPr>
    <w:rPr>
      <w:rFonts w:ascii="굴림"/>
      <w:b/>
      <w:sz w:val="22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tabs>
        <w:tab w:val="left" w:pos="800"/>
      </w:tabs>
      <w:spacing w:beforeLines="50" w:before="180" w:afterLines="50" w:after="180"/>
      <w:outlineLvl w:val="2"/>
    </w:pPr>
    <w:rPr>
      <w:rFonts w:ascii="굴림"/>
      <w:b/>
      <w:sz w:val="22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Lines="50" w:before="180" w:afterLines="50" w:after="18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tabs>
        <w:tab w:val="left" w:pos="1200"/>
      </w:tabs>
      <w:spacing w:beforeLines="50" w:before="180" w:afterLines="50" w:after="18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2">
    <w:name w:val="toc 1"/>
    <w:basedOn w:val="a0"/>
    <w:next w:val="a0"/>
    <w:uiPriority w:val="39"/>
    <w:pPr>
      <w:spacing w:before="120" w:after="120"/>
      <w:jc w:val="left"/>
    </w:pPr>
    <w:rPr>
      <w:b/>
      <w:bCs/>
    </w:rPr>
  </w:style>
  <w:style w:type="paragraph" w:styleId="21">
    <w:name w:val="toc 2"/>
    <w:basedOn w:val="a0"/>
    <w:next w:val="a0"/>
    <w:uiPriority w:val="39"/>
    <w:pPr>
      <w:ind w:left="200"/>
      <w:jc w:val="left"/>
    </w:pPr>
  </w:style>
  <w:style w:type="paragraph" w:styleId="30">
    <w:name w:val="toc 3"/>
    <w:basedOn w:val="a0"/>
    <w:next w:val="a0"/>
    <w:uiPriority w:val="39"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0"/>
    <w:next w:val="a0"/>
    <w:semiHidden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0"/>
    <w:next w:val="a0"/>
    <w:semiHidden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4">
    <w:name w:val="코드 소스"/>
    <w:basedOn w:val="a0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5">
    <w:name w:val="제목 (소주제)"/>
    <w:basedOn w:val="a0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0">
    <w:name w:val="자료 나열 2"/>
    <w:basedOn w:val="a0"/>
    <w:pPr>
      <w:numPr>
        <w:numId w:val="3"/>
      </w:numPr>
    </w:pPr>
  </w:style>
  <w:style w:type="paragraph" w:customStyle="1" w:styleId="a6">
    <w:name w:val="본문 가이드"/>
    <w:basedOn w:val="a0"/>
    <w:rPr>
      <w:i/>
      <w:iCs/>
      <w:color w:val="0000FF"/>
    </w:rPr>
  </w:style>
  <w:style w:type="paragraph" w:customStyle="1" w:styleId="1">
    <w:name w:val="자료 나열 1"/>
    <w:basedOn w:val="a0"/>
    <w:pPr>
      <w:numPr>
        <w:numId w:val="2"/>
      </w:numPr>
    </w:pPr>
  </w:style>
  <w:style w:type="paragraph" w:styleId="a7">
    <w:name w:val="caption"/>
    <w:basedOn w:val="a0"/>
    <w:next w:val="a0"/>
    <w:qFormat/>
    <w:pPr>
      <w:spacing w:before="120" w:after="240"/>
      <w:jc w:val="center"/>
    </w:pPr>
    <w:rPr>
      <w:bCs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paragraph" w:styleId="a9">
    <w:name w:val="table of figures"/>
    <w:basedOn w:val="a0"/>
    <w:next w:val="a0"/>
    <w:semiHidden/>
    <w:pPr>
      <w:tabs>
        <w:tab w:val="right" w:leader="dot" w:pos="9627"/>
      </w:tabs>
    </w:pPr>
  </w:style>
  <w:style w:type="paragraph" w:styleId="aa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link w:val="Char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0"/>
    <w:link w:val="Char0"/>
    <w:uiPriority w:val="99"/>
    <w:pPr>
      <w:tabs>
        <w:tab w:val="center" w:pos="4252"/>
        <w:tab w:val="right" w:pos="8504"/>
      </w:tabs>
      <w:snapToGrid w:val="0"/>
    </w:pPr>
  </w:style>
  <w:style w:type="paragraph" w:customStyle="1" w:styleId="a">
    <w:name w:val="리스트 ㅁ"/>
    <w:basedOn w:val="a0"/>
    <w:link w:val="Char1"/>
    <w:rsid w:val="00ED4730"/>
    <w:pPr>
      <w:numPr>
        <w:numId w:val="4"/>
      </w:numPr>
    </w:pPr>
    <w:rPr>
      <w:rFonts w:ascii="Arial" w:eastAsia="굴림체" w:hAnsi="Arial"/>
      <w:szCs w:val="20"/>
    </w:rPr>
  </w:style>
  <w:style w:type="character" w:customStyle="1" w:styleId="Char1">
    <w:name w:val="리스트 ㅁ Char"/>
    <w:link w:val="a"/>
    <w:rsid w:val="00ED4730"/>
    <w:rPr>
      <w:rFonts w:ascii="Arial" w:eastAsia="굴림체" w:hAnsi="Arial"/>
      <w:kern w:val="2"/>
    </w:rPr>
  </w:style>
  <w:style w:type="character" w:styleId="ac">
    <w:name w:val="page number"/>
    <w:basedOn w:val="a1"/>
    <w:semiHidden/>
  </w:style>
  <w:style w:type="paragraph" w:customStyle="1" w:styleId="ad">
    <w:name w:val="리스트"/>
    <w:basedOn w:val="a0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e">
    <w:name w:val="Table Grid"/>
    <w:basedOn w:val="a2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0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a"/>
    <w:rsid w:val="00C43457"/>
    <w:rPr>
      <w:rFonts w:eastAsia="굴림"/>
      <w:kern w:val="2"/>
      <w:szCs w:val="24"/>
    </w:rPr>
  </w:style>
  <w:style w:type="paragraph" w:styleId="af">
    <w:name w:val="Balloon Text"/>
    <w:basedOn w:val="a0"/>
    <w:link w:val="Char2"/>
    <w:uiPriority w:val="99"/>
    <w:semiHidden/>
    <w:unhideWhenUsed/>
    <w:rsid w:val="00DE1BF3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link w:val="af"/>
    <w:uiPriority w:val="99"/>
    <w:semiHidden/>
    <w:rsid w:val="00DE1BF3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f0">
    <w:name w:val="바탕글"/>
    <w:basedOn w:val="a0"/>
    <w:rsid w:val="00DC10C3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0">
    <w:name w:val="바닥글 Char"/>
    <w:link w:val="ab"/>
    <w:uiPriority w:val="99"/>
    <w:rsid w:val="00EF1FE1"/>
    <w:rPr>
      <w:rFonts w:eastAsia="굴림"/>
      <w:kern w:val="2"/>
      <w:szCs w:val="24"/>
    </w:rPr>
  </w:style>
  <w:style w:type="paragraph" w:customStyle="1" w:styleId="13">
    <w:name w:val="단락1"/>
    <w:basedOn w:val="a0"/>
    <w:link w:val="1Char"/>
    <w:qFormat/>
    <w:rsid w:val="00E44D12"/>
    <w:pPr>
      <w:spacing w:after="240"/>
    </w:pPr>
    <w:rPr>
      <w:rFonts w:ascii="HY견고딕" w:eastAsia="HY견고딕" w:hAnsi="돋움"/>
      <w:sz w:val="32"/>
      <w:szCs w:val="32"/>
    </w:rPr>
  </w:style>
  <w:style w:type="character" w:customStyle="1" w:styleId="1Char">
    <w:name w:val="단락1 Char"/>
    <w:link w:val="13"/>
    <w:rsid w:val="00E44D12"/>
    <w:rPr>
      <w:rFonts w:ascii="HY견고딕" w:eastAsia="HY견고딕" w:hAnsi="돋움"/>
      <w:kern w:val="2"/>
      <w:sz w:val="32"/>
      <w:szCs w:val="32"/>
    </w:rPr>
  </w:style>
  <w:style w:type="paragraph" w:customStyle="1" w:styleId="11">
    <w:name w:val="글머리기호1"/>
    <w:basedOn w:val="a0"/>
    <w:link w:val="1Char0"/>
    <w:qFormat/>
    <w:rsid w:val="00E44D12"/>
    <w:pPr>
      <w:numPr>
        <w:numId w:val="5"/>
      </w:numPr>
      <w:spacing w:before="40" w:after="40"/>
      <w:ind w:left="426" w:hanging="284"/>
    </w:pPr>
    <w:rPr>
      <w:rFonts w:ascii="돋움" w:eastAsia="돋움" w:hAnsi="돋움"/>
      <w:sz w:val="22"/>
      <w:szCs w:val="22"/>
    </w:rPr>
  </w:style>
  <w:style w:type="character" w:customStyle="1" w:styleId="1Char0">
    <w:name w:val="글머리기호1 Char"/>
    <w:link w:val="11"/>
    <w:rsid w:val="00E44D12"/>
    <w:rPr>
      <w:rFonts w:ascii="돋움" w:eastAsia="돋움" w:hAnsi="돋움"/>
      <w:kern w:val="2"/>
      <w:sz w:val="22"/>
      <w:szCs w:val="22"/>
    </w:rPr>
  </w:style>
  <w:style w:type="paragraph" w:customStyle="1" w:styleId="af1">
    <w:name w:val="내용"/>
    <w:basedOn w:val="a0"/>
    <w:link w:val="Char3"/>
    <w:qFormat/>
    <w:rsid w:val="00E44D12"/>
    <w:pPr>
      <w:spacing w:before="40" w:after="40"/>
    </w:pPr>
    <w:rPr>
      <w:rFonts w:ascii="돋움" w:eastAsia="돋움" w:hAnsi="돋움"/>
      <w:sz w:val="22"/>
      <w:szCs w:val="22"/>
    </w:rPr>
  </w:style>
  <w:style w:type="character" w:customStyle="1" w:styleId="Char3">
    <w:name w:val="내용 Char"/>
    <w:link w:val="af1"/>
    <w:rsid w:val="00E44D12"/>
    <w:rPr>
      <w:rFonts w:ascii="돋움" w:eastAsia="돋움" w:hAnsi="돋움"/>
      <w:kern w:val="2"/>
      <w:sz w:val="22"/>
      <w:szCs w:val="22"/>
    </w:rPr>
  </w:style>
  <w:style w:type="paragraph" w:styleId="af2">
    <w:name w:val="Title"/>
    <w:basedOn w:val="a0"/>
    <w:next w:val="a0"/>
    <w:link w:val="Char4"/>
    <w:qFormat/>
    <w:rsid w:val="00420B5D"/>
    <w:pPr>
      <w:wordWrap/>
      <w:autoSpaceDE/>
      <w:autoSpaceDN/>
      <w:jc w:val="center"/>
    </w:pPr>
    <w:rPr>
      <w:rFonts w:ascii="Arial" w:eastAsia="바탕" w:hAnsi="Arial"/>
      <w:b/>
      <w:kern w:val="0"/>
      <w:sz w:val="36"/>
      <w:szCs w:val="20"/>
      <w:lang w:eastAsia="en-US"/>
    </w:rPr>
  </w:style>
  <w:style w:type="character" w:customStyle="1" w:styleId="Char4">
    <w:name w:val="제목 Char"/>
    <w:link w:val="af2"/>
    <w:rsid w:val="00420B5D"/>
    <w:rPr>
      <w:rFonts w:ascii="Arial" w:hAnsi="Arial"/>
      <w:b/>
      <w:sz w:val="36"/>
      <w:lang w:eastAsia="en-US"/>
    </w:rPr>
  </w:style>
  <w:style w:type="paragraph" w:styleId="af3">
    <w:name w:val="Normal (Web)"/>
    <w:basedOn w:val="a0"/>
    <w:uiPriority w:val="99"/>
    <w:semiHidden/>
    <w:unhideWhenUsed/>
    <w:rsid w:val="00C46B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EC3CB-27CE-4EFD-A16C-A660BE87C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4</TotalTime>
  <Pages>25</Pages>
  <Words>4166</Words>
  <Characters>23752</Characters>
  <Application>Microsoft Office Word</Application>
  <DocSecurity>0</DocSecurity>
  <Lines>197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Hewlett-Packard</Company>
  <LinksUpToDate>false</LinksUpToDate>
  <CharactersWithSpaces>27863</CharactersWithSpaces>
  <SharedDoc>false</SharedDoc>
  <HLinks>
    <vt:vector size="114" baseType="variant">
      <vt:variant>
        <vt:i4>2031667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_Toc369987102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_Toc369987101</vt:lpwstr>
      </vt:variant>
      <vt:variant>
        <vt:i4>2031667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_Toc369987100</vt:lpwstr>
      </vt:variant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_Toc369987099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_Toc369987098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_Toc369987097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_Toc369987096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_Toc369987095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_Toc369987094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_Toc369987093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_Toc369987092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_Toc369987091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_Toc369987090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_Toc369987089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_Toc369987088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_Toc369987087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_Toc369987086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_Toc369987085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_Toc369987084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신 창권</cp:lastModifiedBy>
  <cp:revision>4</cp:revision>
  <cp:lastPrinted>2011-11-06T05:43:00Z</cp:lastPrinted>
  <dcterms:created xsi:type="dcterms:W3CDTF">2017-11-04T00:16:00Z</dcterms:created>
  <dcterms:modified xsi:type="dcterms:W3CDTF">2018-12-10T06:50:00Z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